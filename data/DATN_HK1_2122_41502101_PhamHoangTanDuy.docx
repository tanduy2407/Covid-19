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5FD3F000" w14:textId="77777777" w:rsidR="00704C6F" w:rsidRDefault="00EB1E76" w:rsidP="00FD13FB">
      <w:pPr>
        <w:suppressAutoHyphens/>
        <w:jc w:val="center"/>
        <w:rPr>
          <w:b/>
          <w:bCs/>
          <w:sz w:val="48"/>
          <w:szCs w:val="48"/>
          <w:lang w:val="en"/>
        </w:rPr>
      </w:pPr>
      <w:r>
        <w:rPr>
          <w:b/>
          <w:bCs/>
          <w:sz w:val="48"/>
          <w:szCs w:val="48"/>
          <w:lang w:val="en"/>
        </w:rPr>
        <w:t>UPDATE DAILY COVID-19 DATA</w:t>
      </w:r>
      <w:r w:rsidR="00704C6F">
        <w:rPr>
          <w:b/>
          <w:bCs/>
          <w:sz w:val="48"/>
          <w:szCs w:val="48"/>
          <w:lang w:val="en"/>
        </w:rPr>
        <w:t xml:space="preserve">, </w:t>
      </w:r>
    </w:p>
    <w:p w14:paraId="203A4586" w14:textId="77777777" w:rsidR="00704C6F" w:rsidRDefault="00704C6F" w:rsidP="00FD13FB">
      <w:pPr>
        <w:suppressAutoHyphens/>
        <w:jc w:val="center"/>
        <w:rPr>
          <w:b/>
          <w:bCs/>
          <w:sz w:val="48"/>
          <w:szCs w:val="48"/>
          <w:lang w:val="en"/>
        </w:rPr>
      </w:pPr>
      <w:r>
        <w:rPr>
          <w:b/>
          <w:bCs/>
          <w:sz w:val="48"/>
          <w:szCs w:val="48"/>
          <w:lang w:val="en"/>
        </w:rPr>
        <w:t xml:space="preserve">LƯU TRỮ 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081FE3AB" w14:textId="77777777" w:rsidR="00704C6F" w:rsidRDefault="00704C6F" w:rsidP="00704C6F">
      <w:pPr>
        <w:suppressAutoHyphens/>
        <w:jc w:val="center"/>
        <w:rPr>
          <w:b/>
          <w:bCs/>
          <w:sz w:val="48"/>
          <w:szCs w:val="48"/>
          <w:lang w:val="en"/>
        </w:rPr>
      </w:pPr>
      <w:r>
        <w:rPr>
          <w:b/>
          <w:bCs/>
          <w:sz w:val="48"/>
          <w:szCs w:val="48"/>
          <w:lang w:val="en"/>
        </w:rPr>
        <w:t xml:space="preserve">UPDATE DAILY COVID-19 DATA, </w:t>
      </w:r>
    </w:p>
    <w:p w14:paraId="4A6DD0D1" w14:textId="77777777" w:rsidR="00704C6F" w:rsidRDefault="00704C6F" w:rsidP="00704C6F">
      <w:pPr>
        <w:suppressAutoHyphens/>
        <w:jc w:val="center"/>
        <w:rPr>
          <w:b/>
          <w:bCs/>
          <w:sz w:val="48"/>
          <w:szCs w:val="48"/>
          <w:lang w:val="en"/>
        </w:rPr>
      </w:pPr>
      <w:r>
        <w:rPr>
          <w:b/>
          <w:bCs/>
          <w:sz w:val="48"/>
          <w:szCs w:val="48"/>
          <w:lang w:val="en"/>
        </w:rPr>
        <w:t xml:space="preserve">LƯU TRỮ VÀ XÂY DỰNG </w:t>
      </w:r>
    </w:p>
    <w:p w14:paraId="71F0B684" w14:textId="77777777" w:rsidR="00704C6F" w:rsidRPr="00D60FB8" w:rsidRDefault="00704C6F" w:rsidP="00704C6F">
      <w:pPr>
        <w:suppressAutoHyphens/>
        <w:jc w:val="center"/>
        <w:rPr>
          <w:b/>
          <w:bCs/>
          <w:sz w:val="48"/>
          <w:szCs w:val="48"/>
          <w:lang w:val="en"/>
        </w:rPr>
      </w:pPr>
      <w:r>
        <w:rPr>
          <w:b/>
          <w:bCs/>
          <w:sz w:val="48"/>
          <w:szCs w:val="48"/>
          <w:lang w:val="en"/>
        </w:rPr>
        <w:t>MÔ HÌNH DỰ ĐOÁN</w:t>
      </w:r>
    </w:p>
    <w:p w14:paraId="73DA4C14" w14:textId="3D9B412B" w:rsidR="00F150B2" w:rsidRPr="00F150B2" w:rsidRDefault="00F150B2" w:rsidP="00F150B2">
      <w:pPr>
        <w:suppressAutoHyphens/>
        <w:jc w:val="center"/>
        <w:rPr>
          <w:b/>
          <w:bCs/>
          <w:sz w:val="44"/>
          <w:szCs w:val="44"/>
          <w:lang w:val="en"/>
        </w:rPr>
      </w:pP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08945AB9" w14:textId="2EB5AB51" w:rsidR="00FE0B3B" w:rsidRPr="00D74039" w:rsidRDefault="00D74039" w:rsidP="00D74039">
      <w:pPr>
        <w:jc w:val="center"/>
        <w:rPr>
          <w:b/>
          <w:bCs/>
          <w:sz w:val="32"/>
          <w:szCs w:val="32"/>
        </w:rPr>
      </w:pPr>
      <w:r>
        <w:rPr>
          <w:b/>
          <w:bCs/>
          <w:sz w:val="32"/>
          <w:szCs w:val="32"/>
        </w:rPr>
        <w:lastRenderedPageBreak/>
        <w:t>LỜI CẢM ƠN</w:t>
      </w:r>
    </w:p>
    <w:p w14:paraId="3E693277" w14:textId="17B2C006" w:rsidR="00FE0B3B" w:rsidRPr="0029169A" w:rsidRDefault="002F2986" w:rsidP="00842C86">
      <w:pPr>
        <w:ind w:firstLine="567"/>
        <w:rPr>
          <w:b/>
          <w:szCs w:val="26"/>
        </w:rPr>
      </w:pPr>
      <w:r>
        <w:rPr>
          <w:szCs w:val="26"/>
        </w:rPr>
        <w:t xml:space="preserve">Tôi xin chân thành cảm ơn Thầy Nguyễn Thành Nam đã giúp đỡ </w:t>
      </w:r>
      <w:r w:rsidR="00842C86">
        <w:rPr>
          <w:szCs w:val="26"/>
        </w:rPr>
        <w:t>tôi</w:t>
      </w:r>
      <w:r>
        <w:rPr>
          <w:szCs w:val="26"/>
        </w:rPr>
        <w:t xml:space="preserve"> trong quá trình thực hiện và hoàn thành Đồ </w:t>
      </w:r>
      <w:proofErr w:type="gramStart"/>
      <w:r w:rsidR="00FD5607">
        <w:rPr>
          <w:szCs w:val="26"/>
        </w:rPr>
        <w:t>án</w:t>
      </w:r>
      <w:proofErr w:type="gramEnd"/>
      <w:r>
        <w:rPr>
          <w:szCs w:val="26"/>
        </w:rPr>
        <w:t xml:space="preserve"> tổng hợp.</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A64FDEE"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Hội đồng đánh giá Đồ án tốt nghiệp</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0E6F0EC9"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003324A5">
        <w:rPr>
          <w:color w:val="FF0000"/>
          <w:szCs w:val="26"/>
          <w:lang w:val="vi-VN"/>
        </w:rPr>
        <w:t xml:space="preserve">Đồ án </w:t>
      </w:r>
      <w:r>
        <w:rPr>
          <w:color w:val="FF0000"/>
          <w:szCs w:val="26"/>
        </w:rPr>
        <w:t>tổng hợp</w:t>
      </w:r>
      <w:r w:rsidRPr="0029169A">
        <w:rPr>
          <w:color w:val="FF0000"/>
          <w:szCs w:val="26"/>
          <w:lang w:val="vi-VN"/>
        </w:rPr>
        <w:t xml:space="preserve"> và Trưởng khoa quản lý chuyên ngành sau khi nhận Đồ án </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3D319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CC87A94"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B613D3">
        <w:rPr>
          <w:szCs w:val="26"/>
        </w:rPr>
        <w:t>TS 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w:t>
      </w:r>
      <w:proofErr w:type="gramStart"/>
      <w:r w:rsidRPr="00E91363">
        <w:rPr>
          <w:szCs w:val="26"/>
        </w:rPr>
        <w:t>thu</w:t>
      </w:r>
      <w:proofErr w:type="gramEnd"/>
      <w:r w:rsidRPr="00E91363">
        <w:rPr>
          <w:szCs w:val="26"/>
        </w:rPr>
        <w:t xml:space="preserve"> thập từ các nguồn khác nhau có ghi rõ trong phần tài liệu tham khảo.</w:t>
      </w:r>
    </w:p>
    <w:p w14:paraId="4F4E9E42" w14:textId="30BC9A1F" w:rsidR="00E91363" w:rsidRPr="00E91363" w:rsidRDefault="00E91363" w:rsidP="00E91363">
      <w:pPr>
        <w:overflowPunct/>
        <w:ind w:firstLine="720"/>
        <w:textAlignment w:val="auto"/>
        <w:rPr>
          <w:szCs w:val="26"/>
        </w:rPr>
      </w:pPr>
      <w:r w:rsidRPr="00E91363">
        <w:rPr>
          <w:szCs w:val="26"/>
        </w:rPr>
        <w:t xml:space="preserve">Ngoài ra, trong </w:t>
      </w:r>
      <w:r>
        <w:rPr>
          <w:szCs w:val="26"/>
        </w:rPr>
        <w:t>Đồ án tốt nghiệp/ 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27435FDF"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Pr>
          <w:b/>
          <w:szCs w:val="26"/>
        </w:rPr>
        <w:t xml:space="preserve">Đồ </w:t>
      </w:r>
      <w:proofErr w:type="gramStart"/>
      <w:r>
        <w:rPr>
          <w:b/>
          <w:szCs w:val="26"/>
        </w:rPr>
        <w:t>án</w:t>
      </w:r>
      <w:proofErr w:type="gramEnd"/>
      <w:r>
        <w:rPr>
          <w:b/>
          <w:szCs w:val="26"/>
        </w:rPr>
        <w:t xml:space="preserve"> tốt nghiệp/ tổng hợp</w:t>
      </w:r>
      <w:r w:rsidRPr="00E91363">
        <w:rPr>
          <w:b/>
          <w:szCs w:val="26"/>
        </w:rPr>
        <w:t xml:space="preserve"> của mình. </w:t>
      </w:r>
      <w:r w:rsidRPr="00E91363">
        <w:rPr>
          <w:szCs w:val="26"/>
        </w:rPr>
        <w:t xml:space="preserve">Trường Đại học Tôn Đức Thắng không liên quan đến những </w:t>
      </w:r>
      <w:proofErr w:type="gramStart"/>
      <w:r w:rsidRPr="00E91363">
        <w:rPr>
          <w:szCs w:val="26"/>
        </w:rPr>
        <w:t>vi</w:t>
      </w:r>
      <w:proofErr w:type="gramEnd"/>
      <w:r w:rsidRPr="00E91363">
        <w:rPr>
          <w:szCs w:val="26"/>
        </w:rPr>
        <w:t xml:space="preserve">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 xml:space="preserve">dùng để đính kèm Nhiệm vụ Đồ </w:t>
      </w:r>
      <w:proofErr w:type="gramStart"/>
      <w:r w:rsidR="00AE557A">
        <w:rPr>
          <w:rFonts w:ascii="Arial" w:hAnsi="Arial" w:cs="Arial"/>
          <w:szCs w:val="26"/>
        </w:rPr>
        <w:t>án</w:t>
      </w:r>
      <w:proofErr w:type="gramEnd"/>
      <w:r w:rsidR="00AE557A">
        <w:rPr>
          <w:rFonts w:ascii="Arial" w:hAnsi="Arial" w:cs="Arial"/>
          <w:szCs w:val="26"/>
        </w:rPr>
        <w:t xml:space="preserve">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3F7D62F2"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w:t>
            </w:r>
            <w:r w:rsidR="00842C86">
              <w:rPr>
                <w:b/>
                <w:sz w:val="22"/>
                <w:szCs w:val="22"/>
                <w:lang w:eastAsia="ar-SA"/>
              </w:rPr>
              <w:t xml:space="preserve"> </w:t>
            </w:r>
            <w:r w:rsidRPr="009C079D">
              <w:rPr>
                <w:b/>
                <w:sz w:val="22"/>
                <w:szCs w:val="22"/>
                <w:lang w:eastAsia="ar-SA"/>
              </w:rPr>
              <w:t>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4849C3AB"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p>
    <w:p w14:paraId="25D979E4" w14:textId="0AFE3DDB" w:rsidR="009C079D" w:rsidRPr="009C079D" w:rsidRDefault="009C079D" w:rsidP="00842C86">
      <w:pPr>
        <w:tabs>
          <w:tab w:val="left" w:pos="482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sidR="00842C86">
        <w:rPr>
          <w:sz w:val="24"/>
          <w:szCs w:val="24"/>
          <w:lang w:val="vi-VN" w:eastAsia="ar-SA"/>
        </w:rPr>
        <w:tab/>
      </w:r>
      <w:r>
        <w:rPr>
          <w:sz w:val="24"/>
          <w:szCs w:val="24"/>
          <w:lang w:val="vi-VN" w:eastAsia="ar-SA"/>
        </w:rPr>
        <w:t xml:space="preserve">MSSV: </w:t>
      </w:r>
      <w:r w:rsidR="00A90214">
        <w:rPr>
          <w:sz w:val="24"/>
          <w:szCs w:val="24"/>
          <w:lang w:eastAsia="ar-SA"/>
        </w:rPr>
        <w:t>41502101</w:t>
      </w:r>
    </w:p>
    <w:p w14:paraId="00052809" w14:textId="5697B527"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B120E4">
        <w:rPr>
          <w:sz w:val="24"/>
          <w:szCs w:val="24"/>
          <w:lang w:eastAsia="ar-SA"/>
        </w:rPr>
        <w:t xml:space="preserve">Update daily COVID-19 data, lưu trữ và xây dựng mô hình dự đoán.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2496"/>
        <w:gridCol w:w="2529"/>
        <w:gridCol w:w="1962"/>
      </w:tblGrid>
      <w:tr w:rsidR="00796359" w:rsidRPr="005A7CFC" w14:paraId="3B82496F" w14:textId="77777777" w:rsidTr="00796359">
        <w:trPr>
          <w:trHeight w:val="415"/>
        </w:trPr>
        <w:tc>
          <w:tcPr>
            <w:tcW w:w="1793"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025"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796359">
        <w:trPr>
          <w:trHeight w:val="421"/>
        </w:trPr>
        <w:tc>
          <w:tcPr>
            <w:tcW w:w="1793" w:type="dxa"/>
            <w:vMerge/>
            <w:shd w:val="clear" w:color="auto" w:fill="auto"/>
            <w:vAlign w:val="center"/>
          </w:tcPr>
          <w:p w14:paraId="1047F806" w14:textId="77777777" w:rsidR="00796359" w:rsidRPr="005A7CFC" w:rsidRDefault="00796359" w:rsidP="00967E2E">
            <w:pPr>
              <w:jc w:val="center"/>
              <w:rPr>
                <w:b/>
                <w:szCs w:val="26"/>
              </w:rPr>
            </w:pPr>
          </w:p>
        </w:tc>
        <w:tc>
          <w:tcPr>
            <w:tcW w:w="2496"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529"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796359">
        <w:trPr>
          <w:trHeight w:val="510"/>
        </w:trPr>
        <w:tc>
          <w:tcPr>
            <w:tcW w:w="1793" w:type="dxa"/>
            <w:shd w:val="clear" w:color="auto" w:fill="auto"/>
            <w:vAlign w:val="center"/>
          </w:tcPr>
          <w:p w14:paraId="44AFFE4D" w14:textId="3CAEAE2C" w:rsidR="00796359" w:rsidRPr="00664B5F" w:rsidRDefault="00664B5F" w:rsidP="00664B5F">
            <w:pPr>
              <w:jc w:val="center"/>
              <w:rPr>
                <w:b/>
                <w:szCs w:val="26"/>
              </w:rPr>
            </w:pPr>
            <w:r w:rsidRPr="00664B5F">
              <w:rPr>
                <w:b/>
                <w:szCs w:val="26"/>
              </w:rPr>
              <w:t>1</w:t>
            </w:r>
          </w:p>
        </w:tc>
        <w:tc>
          <w:tcPr>
            <w:tcW w:w="2496" w:type="dxa"/>
            <w:shd w:val="clear" w:color="auto" w:fill="auto"/>
            <w:vAlign w:val="center"/>
          </w:tcPr>
          <w:p w14:paraId="2EBBB281" w14:textId="77777777" w:rsidR="00796359" w:rsidRPr="005A7CFC" w:rsidRDefault="00796359" w:rsidP="00967E2E">
            <w:pPr>
              <w:jc w:val="center"/>
              <w:rPr>
                <w:b/>
                <w:szCs w:val="26"/>
              </w:rPr>
            </w:pPr>
          </w:p>
        </w:tc>
        <w:tc>
          <w:tcPr>
            <w:tcW w:w="2529" w:type="dxa"/>
            <w:shd w:val="clear" w:color="auto" w:fill="auto"/>
            <w:vAlign w:val="center"/>
          </w:tcPr>
          <w:p w14:paraId="71BBD33B" w14:textId="77777777" w:rsidR="00796359" w:rsidRPr="005A7CFC" w:rsidRDefault="00796359" w:rsidP="00967E2E">
            <w:pPr>
              <w:jc w:val="center"/>
              <w:rPr>
                <w:b/>
                <w:szCs w:val="26"/>
              </w:rPr>
            </w:pP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796359">
        <w:trPr>
          <w:trHeight w:val="510"/>
        </w:trPr>
        <w:tc>
          <w:tcPr>
            <w:tcW w:w="1793" w:type="dxa"/>
            <w:shd w:val="clear" w:color="auto" w:fill="auto"/>
          </w:tcPr>
          <w:p w14:paraId="6BC1182F" w14:textId="145CAD25" w:rsidR="00796359" w:rsidRPr="00664B5F" w:rsidRDefault="00664B5F" w:rsidP="00664B5F">
            <w:pPr>
              <w:jc w:val="center"/>
              <w:rPr>
                <w:b/>
                <w:szCs w:val="26"/>
              </w:rPr>
            </w:pPr>
            <w:r w:rsidRPr="00664B5F">
              <w:rPr>
                <w:b/>
                <w:szCs w:val="26"/>
              </w:rPr>
              <w:t>2</w:t>
            </w:r>
          </w:p>
        </w:tc>
        <w:tc>
          <w:tcPr>
            <w:tcW w:w="2496" w:type="dxa"/>
            <w:shd w:val="clear" w:color="auto" w:fill="auto"/>
          </w:tcPr>
          <w:p w14:paraId="69C9A59A" w14:textId="77777777" w:rsidR="00796359" w:rsidRPr="005A7CFC" w:rsidRDefault="00796359" w:rsidP="00967E2E">
            <w:pPr>
              <w:rPr>
                <w:szCs w:val="26"/>
              </w:rPr>
            </w:pPr>
          </w:p>
        </w:tc>
        <w:tc>
          <w:tcPr>
            <w:tcW w:w="2529" w:type="dxa"/>
            <w:shd w:val="clear" w:color="auto" w:fill="auto"/>
          </w:tcPr>
          <w:p w14:paraId="77E2FFC0" w14:textId="77777777" w:rsidR="00796359" w:rsidRPr="005A7CFC" w:rsidRDefault="00796359" w:rsidP="00967E2E">
            <w:pPr>
              <w:rPr>
                <w:szCs w:val="26"/>
              </w:rPr>
            </w:pP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796359">
        <w:trPr>
          <w:trHeight w:val="510"/>
        </w:trPr>
        <w:tc>
          <w:tcPr>
            <w:tcW w:w="1793" w:type="dxa"/>
            <w:shd w:val="clear" w:color="auto" w:fill="auto"/>
          </w:tcPr>
          <w:p w14:paraId="2283367D" w14:textId="426B3224" w:rsidR="00796359" w:rsidRPr="00664B5F" w:rsidRDefault="00664B5F" w:rsidP="00664B5F">
            <w:pPr>
              <w:jc w:val="center"/>
              <w:rPr>
                <w:b/>
                <w:szCs w:val="26"/>
              </w:rPr>
            </w:pPr>
            <w:r w:rsidRPr="00664B5F">
              <w:rPr>
                <w:b/>
                <w:szCs w:val="26"/>
              </w:rPr>
              <w:t>3</w:t>
            </w:r>
          </w:p>
        </w:tc>
        <w:tc>
          <w:tcPr>
            <w:tcW w:w="2496" w:type="dxa"/>
            <w:shd w:val="clear" w:color="auto" w:fill="auto"/>
          </w:tcPr>
          <w:p w14:paraId="1ECE0DF0" w14:textId="77777777" w:rsidR="00796359" w:rsidRPr="005A7CFC" w:rsidRDefault="00796359" w:rsidP="00967E2E">
            <w:pPr>
              <w:rPr>
                <w:szCs w:val="26"/>
              </w:rPr>
            </w:pPr>
          </w:p>
        </w:tc>
        <w:tc>
          <w:tcPr>
            <w:tcW w:w="2529" w:type="dxa"/>
            <w:shd w:val="clear" w:color="auto" w:fill="auto"/>
          </w:tcPr>
          <w:p w14:paraId="61F97053" w14:textId="77777777" w:rsidR="00796359" w:rsidRPr="005A7CFC" w:rsidRDefault="00796359" w:rsidP="00967E2E">
            <w:pPr>
              <w:rPr>
                <w:szCs w:val="26"/>
              </w:rPr>
            </w:pP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796359">
        <w:trPr>
          <w:trHeight w:val="510"/>
        </w:trPr>
        <w:tc>
          <w:tcPr>
            <w:tcW w:w="1793" w:type="dxa"/>
            <w:shd w:val="clear" w:color="auto" w:fill="auto"/>
          </w:tcPr>
          <w:p w14:paraId="6067F030" w14:textId="256F76C8" w:rsidR="00796359" w:rsidRPr="00664B5F" w:rsidRDefault="00664B5F" w:rsidP="00664B5F">
            <w:pPr>
              <w:jc w:val="center"/>
              <w:rPr>
                <w:b/>
                <w:szCs w:val="26"/>
              </w:rPr>
            </w:pPr>
            <w:r w:rsidRPr="00664B5F">
              <w:rPr>
                <w:b/>
                <w:szCs w:val="26"/>
              </w:rPr>
              <w:t>4</w:t>
            </w:r>
          </w:p>
        </w:tc>
        <w:tc>
          <w:tcPr>
            <w:tcW w:w="2496" w:type="dxa"/>
            <w:shd w:val="clear" w:color="auto" w:fill="auto"/>
          </w:tcPr>
          <w:p w14:paraId="0E763FDA" w14:textId="77777777" w:rsidR="00796359" w:rsidRPr="005A7CFC" w:rsidRDefault="00796359" w:rsidP="00967E2E">
            <w:pPr>
              <w:rPr>
                <w:szCs w:val="26"/>
              </w:rPr>
            </w:pPr>
          </w:p>
        </w:tc>
        <w:tc>
          <w:tcPr>
            <w:tcW w:w="2529" w:type="dxa"/>
            <w:shd w:val="clear" w:color="auto" w:fill="auto"/>
          </w:tcPr>
          <w:p w14:paraId="697C3C93" w14:textId="77777777" w:rsidR="00796359" w:rsidRPr="005A7CFC" w:rsidRDefault="00796359" w:rsidP="00967E2E">
            <w:pPr>
              <w:rPr>
                <w:szCs w:val="26"/>
              </w:rPr>
            </w:pP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796359">
        <w:trPr>
          <w:trHeight w:val="510"/>
        </w:trPr>
        <w:tc>
          <w:tcPr>
            <w:tcW w:w="1793" w:type="dxa"/>
            <w:shd w:val="clear" w:color="auto" w:fill="auto"/>
          </w:tcPr>
          <w:p w14:paraId="4967962C" w14:textId="402C991E" w:rsidR="00796359" w:rsidRPr="00664B5F" w:rsidRDefault="00664B5F" w:rsidP="00664B5F">
            <w:pPr>
              <w:jc w:val="center"/>
              <w:rPr>
                <w:b/>
                <w:szCs w:val="26"/>
              </w:rPr>
            </w:pPr>
            <w:r w:rsidRPr="00664B5F">
              <w:rPr>
                <w:b/>
                <w:szCs w:val="26"/>
              </w:rPr>
              <w:t>5</w:t>
            </w:r>
          </w:p>
        </w:tc>
        <w:tc>
          <w:tcPr>
            <w:tcW w:w="2496" w:type="dxa"/>
            <w:shd w:val="clear" w:color="auto" w:fill="auto"/>
          </w:tcPr>
          <w:p w14:paraId="25F8EB08" w14:textId="77777777" w:rsidR="00796359" w:rsidRPr="005A7CFC" w:rsidRDefault="00796359" w:rsidP="00967E2E">
            <w:pPr>
              <w:rPr>
                <w:szCs w:val="26"/>
              </w:rPr>
            </w:pPr>
          </w:p>
        </w:tc>
        <w:tc>
          <w:tcPr>
            <w:tcW w:w="2529" w:type="dxa"/>
            <w:shd w:val="clear" w:color="auto" w:fill="auto"/>
          </w:tcPr>
          <w:p w14:paraId="595D4B9A" w14:textId="77777777" w:rsidR="00796359" w:rsidRPr="005A7CFC" w:rsidRDefault="00796359" w:rsidP="00967E2E">
            <w:pPr>
              <w:rPr>
                <w:szCs w:val="26"/>
              </w:rPr>
            </w:pP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796359">
        <w:trPr>
          <w:trHeight w:val="510"/>
        </w:trPr>
        <w:tc>
          <w:tcPr>
            <w:tcW w:w="1793" w:type="dxa"/>
            <w:shd w:val="clear" w:color="auto" w:fill="auto"/>
          </w:tcPr>
          <w:p w14:paraId="4CB82758" w14:textId="09FAF229" w:rsidR="00796359" w:rsidRPr="00664B5F" w:rsidRDefault="00664B5F" w:rsidP="00664B5F">
            <w:pPr>
              <w:jc w:val="center"/>
              <w:rPr>
                <w:b/>
                <w:szCs w:val="26"/>
              </w:rPr>
            </w:pPr>
            <w:r w:rsidRPr="00664B5F">
              <w:rPr>
                <w:b/>
                <w:szCs w:val="26"/>
              </w:rPr>
              <w:t>6</w:t>
            </w:r>
          </w:p>
        </w:tc>
        <w:tc>
          <w:tcPr>
            <w:tcW w:w="2496" w:type="dxa"/>
            <w:shd w:val="clear" w:color="auto" w:fill="auto"/>
          </w:tcPr>
          <w:p w14:paraId="4FCA3555" w14:textId="77777777" w:rsidR="00796359" w:rsidRPr="005A7CFC" w:rsidRDefault="00796359" w:rsidP="00967E2E">
            <w:pPr>
              <w:rPr>
                <w:szCs w:val="26"/>
              </w:rPr>
            </w:pPr>
          </w:p>
        </w:tc>
        <w:tc>
          <w:tcPr>
            <w:tcW w:w="2529" w:type="dxa"/>
            <w:shd w:val="clear" w:color="auto" w:fill="auto"/>
          </w:tcPr>
          <w:p w14:paraId="1B6CD9F8" w14:textId="77777777" w:rsidR="00796359" w:rsidRPr="005A7CFC" w:rsidRDefault="00796359" w:rsidP="00967E2E">
            <w:pPr>
              <w:rPr>
                <w:szCs w:val="26"/>
              </w:rPr>
            </w:pP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796359">
        <w:trPr>
          <w:trHeight w:val="510"/>
        </w:trPr>
        <w:tc>
          <w:tcPr>
            <w:tcW w:w="1793" w:type="dxa"/>
            <w:shd w:val="clear" w:color="auto" w:fill="auto"/>
          </w:tcPr>
          <w:p w14:paraId="376E9847" w14:textId="7B28D5B3" w:rsidR="00796359" w:rsidRPr="00664B5F" w:rsidRDefault="00664B5F" w:rsidP="00664B5F">
            <w:pPr>
              <w:jc w:val="center"/>
              <w:rPr>
                <w:b/>
                <w:szCs w:val="26"/>
              </w:rPr>
            </w:pPr>
            <w:r w:rsidRPr="00664B5F">
              <w:rPr>
                <w:b/>
                <w:szCs w:val="26"/>
              </w:rPr>
              <w:t>7</w:t>
            </w:r>
          </w:p>
        </w:tc>
        <w:tc>
          <w:tcPr>
            <w:tcW w:w="2496" w:type="dxa"/>
            <w:shd w:val="clear" w:color="auto" w:fill="auto"/>
          </w:tcPr>
          <w:p w14:paraId="28D4B0FD" w14:textId="77777777" w:rsidR="00796359" w:rsidRPr="005A7CFC" w:rsidRDefault="00796359" w:rsidP="00967E2E">
            <w:pPr>
              <w:rPr>
                <w:szCs w:val="26"/>
              </w:rPr>
            </w:pPr>
          </w:p>
        </w:tc>
        <w:tc>
          <w:tcPr>
            <w:tcW w:w="2529" w:type="dxa"/>
            <w:shd w:val="clear" w:color="auto" w:fill="auto"/>
          </w:tcPr>
          <w:p w14:paraId="0296A18C" w14:textId="77777777" w:rsidR="00796359" w:rsidRPr="005A7CFC" w:rsidRDefault="00796359" w:rsidP="00967E2E">
            <w:pPr>
              <w:rPr>
                <w:szCs w:val="26"/>
              </w:rPr>
            </w:pP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796359">
        <w:trPr>
          <w:trHeight w:val="510"/>
        </w:trPr>
        <w:tc>
          <w:tcPr>
            <w:tcW w:w="1793"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6987" w:type="dxa"/>
            <w:gridSpan w:val="3"/>
            <w:shd w:val="clear" w:color="auto" w:fill="auto"/>
          </w:tcPr>
          <w:p w14:paraId="70755814" w14:textId="77777777" w:rsidR="00796359" w:rsidRDefault="00796359" w:rsidP="00967E2E">
            <w:pPr>
              <w:rPr>
                <w:szCs w:val="26"/>
              </w:rPr>
            </w:pPr>
            <w:bookmarkStart w:id="0" w:name="_Hlk20137780"/>
            <w:r>
              <w:rPr>
                <w:szCs w:val="26"/>
              </w:rPr>
              <w:t>Đánh giá khối lượng hoàn thành……..%</w:t>
            </w:r>
          </w:p>
          <w:bookmarkEnd w:id="0"/>
          <w:p w14:paraId="60C0D7EC" w14:textId="77777777" w:rsidR="00796359" w:rsidRPr="005A7CFC" w:rsidRDefault="00796359" w:rsidP="00967E2E">
            <w:pPr>
              <w:rPr>
                <w:szCs w:val="26"/>
              </w:rPr>
            </w:pPr>
            <w:r>
              <w:rPr>
                <w:szCs w:val="26"/>
              </w:rPr>
              <w:t xml:space="preserve">                                được tiếp tục/không tiếp tục thực hiện ĐATN</w:t>
            </w:r>
          </w:p>
        </w:tc>
      </w:tr>
      <w:tr w:rsidR="00796359" w:rsidRPr="005A7CFC" w14:paraId="40C14EC1" w14:textId="77777777" w:rsidTr="00796359">
        <w:trPr>
          <w:trHeight w:val="510"/>
        </w:trPr>
        <w:tc>
          <w:tcPr>
            <w:tcW w:w="1793" w:type="dxa"/>
            <w:shd w:val="clear" w:color="auto" w:fill="auto"/>
          </w:tcPr>
          <w:p w14:paraId="64CC0DDD" w14:textId="148FB65D" w:rsidR="00796359" w:rsidRPr="00664B5F" w:rsidRDefault="00664B5F" w:rsidP="00664B5F">
            <w:pPr>
              <w:jc w:val="center"/>
              <w:rPr>
                <w:b/>
                <w:szCs w:val="26"/>
              </w:rPr>
            </w:pPr>
            <w:r w:rsidRPr="00664B5F">
              <w:rPr>
                <w:b/>
                <w:szCs w:val="26"/>
              </w:rPr>
              <w:t>9</w:t>
            </w:r>
          </w:p>
        </w:tc>
        <w:tc>
          <w:tcPr>
            <w:tcW w:w="2496" w:type="dxa"/>
            <w:shd w:val="clear" w:color="auto" w:fill="auto"/>
          </w:tcPr>
          <w:p w14:paraId="033CBF5D" w14:textId="77777777" w:rsidR="00796359" w:rsidRPr="005A7CFC" w:rsidRDefault="00796359" w:rsidP="00967E2E">
            <w:pPr>
              <w:rPr>
                <w:szCs w:val="26"/>
              </w:rPr>
            </w:pPr>
          </w:p>
        </w:tc>
        <w:tc>
          <w:tcPr>
            <w:tcW w:w="2529" w:type="dxa"/>
            <w:shd w:val="clear" w:color="auto" w:fill="auto"/>
          </w:tcPr>
          <w:p w14:paraId="4C8611B9" w14:textId="77777777" w:rsidR="00796359" w:rsidRPr="005A7CFC" w:rsidRDefault="00796359" w:rsidP="00967E2E">
            <w:pPr>
              <w:rPr>
                <w:szCs w:val="26"/>
              </w:rPr>
            </w:pP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796359">
        <w:trPr>
          <w:trHeight w:val="510"/>
        </w:trPr>
        <w:tc>
          <w:tcPr>
            <w:tcW w:w="1793" w:type="dxa"/>
            <w:shd w:val="clear" w:color="auto" w:fill="auto"/>
          </w:tcPr>
          <w:p w14:paraId="52F71A3A" w14:textId="0AFFDB60" w:rsidR="00796359" w:rsidRPr="00664B5F" w:rsidRDefault="00664B5F" w:rsidP="00664B5F">
            <w:pPr>
              <w:jc w:val="center"/>
              <w:rPr>
                <w:b/>
                <w:szCs w:val="26"/>
              </w:rPr>
            </w:pPr>
            <w:r w:rsidRPr="00664B5F">
              <w:rPr>
                <w:b/>
                <w:szCs w:val="26"/>
              </w:rPr>
              <w:t>10</w:t>
            </w:r>
          </w:p>
        </w:tc>
        <w:tc>
          <w:tcPr>
            <w:tcW w:w="2496" w:type="dxa"/>
            <w:shd w:val="clear" w:color="auto" w:fill="auto"/>
          </w:tcPr>
          <w:p w14:paraId="6CB61449" w14:textId="77777777" w:rsidR="00796359" w:rsidRPr="005A7CFC" w:rsidRDefault="00796359" w:rsidP="00967E2E">
            <w:pPr>
              <w:rPr>
                <w:szCs w:val="26"/>
              </w:rPr>
            </w:pPr>
          </w:p>
        </w:tc>
        <w:tc>
          <w:tcPr>
            <w:tcW w:w="2529" w:type="dxa"/>
            <w:shd w:val="clear" w:color="auto" w:fill="auto"/>
          </w:tcPr>
          <w:p w14:paraId="20351FF8" w14:textId="77777777" w:rsidR="00796359" w:rsidRPr="005A7CFC" w:rsidRDefault="00796359" w:rsidP="00967E2E">
            <w:pPr>
              <w:rPr>
                <w:szCs w:val="26"/>
              </w:rPr>
            </w:pP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796359">
        <w:trPr>
          <w:trHeight w:val="510"/>
        </w:trPr>
        <w:tc>
          <w:tcPr>
            <w:tcW w:w="1793" w:type="dxa"/>
            <w:shd w:val="clear" w:color="auto" w:fill="auto"/>
          </w:tcPr>
          <w:p w14:paraId="73DCD6D3" w14:textId="037718D2" w:rsidR="00796359" w:rsidRPr="00664B5F" w:rsidRDefault="00664B5F" w:rsidP="00664B5F">
            <w:pPr>
              <w:jc w:val="center"/>
              <w:rPr>
                <w:b/>
                <w:szCs w:val="26"/>
              </w:rPr>
            </w:pPr>
            <w:r w:rsidRPr="00664B5F">
              <w:rPr>
                <w:b/>
                <w:szCs w:val="26"/>
              </w:rPr>
              <w:t>11</w:t>
            </w:r>
          </w:p>
        </w:tc>
        <w:tc>
          <w:tcPr>
            <w:tcW w:w="2496" w:type="dxa"/>
            <w:shd w:val="clear" w:color="auto" w:fill="auto"/>
          </w:tcPr>
          <w:p w14:paraId="7A2A5FEC" w14:textId="77777777" w:rsidR="00796359" w:rsidRPr="005A7CFC" w:rsidRDefault="00796359" w:rsidP="00967E2E">
            <w:pPr>
              <w:rPr>
                <w:szCs w:val="26"/>
              </w:rPr>
            </w:pPr>
          </w:p>
        </w:tc>
        <w:tc>
          <w:tcPr>
            <w:tcW w:w="2529" w:type="dxa"/>
            <w:shd w:val="clear" w:color="auto" w:fill="auto"/>
          </w:tcPr>
          <w:p w14:paraId="46AEE9EE" w14:textId="77777777" w:rsidR="00796359" w:rsidRPr="005A7CFC" w:rsidRDefault="00796359" w:rsidP="00967E2E">
            <w:pPr>
              <w:rPr>
                <w:szCs w:val="26"/>
              </w:rPr>
            </w:pP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796359">
        <w:trPr>
          <w:trHeight w:val="510"/>
        </w:trPr>
        <w:tc>
          <w:tcPr>
            <w:tcW w:w="1793" w:type="dxa"/>
            <w:shd w:val="clear" w:color="auto" w:fill="auto"/>
          </w:tcPr>
          <w:p w14:paraId="772F2282" w14:textId="24484476" w:rsidR="00796359" w:rsidRPr="00664B5F" w:rsidRDefault="00664B5F" w:rsidP="00664B5F">
            <w:pPr>
              <w:jc w:val="center"/>
              <w:rPr>
                <w:b/>
                <w:szCs w:val="26"/>
              </w:rPr>
            </w:pPr>
            <w:r w:rsidRPr="00664B5F">
              <w:rPr>
                <w:b/>
                <w:szCs w:val="26"/>
              </w:rPr>
              <w:t>12</w:t>
            </w:r>
          </w:p>
        </w:tc>
        <w:tc>
          <w:tcPr>
            <w:tcW w:w="2496" w:type="dxa"/>
            <w:shd w:val="clear" w:color="auto" w:fill="auto"/>
          </w:tcPr>
          <w:p w14:paraId="664BC71E" w14:textId="77777777" w:rsidR="00796359" w:rsidRPr="005A7CFC" w:rsidRDefault="00796359" w:rsidP="00967E2E">
            <w:pPr>
              <w:rPr>
                <w:szCs w:val="26"/>
              </w:rPr>
            </w:pPr>
          </w:p>
        </w:tc>
        <w:tc>
          <w:tcPr>
            <w:tcW w:w="2529" w:type="dxa"/>
            <w:shd w:val="clear" w:color="auto" w:fill="auto"/>
          </w:tcPr>
          <w:p w14:paraId="0422A757" w14:textId="77777777" w:rsidR="00796359" w:rsidRPr="005A7CFC" w:rsidRDefault="00796359" w:rsidP="00967E2E">
            <w:pPr>
              <w:rPr>
                <w:szCs w:val="26"/>
              </w:rPr>
            </w:pP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796359">
        <w:trPr>
          <w:trHeight w:val="510"/>
        </w:trPr>
        <w:tc>
          <w:tcPr>
            <w:tcW w:w="1793" w:type="dxa"/>
            <w:shd w:val="clear" w:color="auto" w:fill="auto"/>
          </w:tcPr>
          <w:p w14:paraId="69DC2006" w14:textId="110913C6" w:rsidR="00796359" w:rsidRPr="00664B5F" w:rsidRDefault="00664B5F" w:rsidP="00664B5F">
            <w:pPr>
              <w:jc w:val="center"/>
              <w:rPr>
                <w:b/>
                <w:szCs w:val="26"/>
              </w:rPr>
            </w:pPr>
            <w:r w:rsidRPr="00664B5F">
              <w:rPr>
                <w:b/>
                <w:szCs w:val="26"/>
              </w:rPr>
              <w:t>13</w:t>
            </w:r>
          </w:p>
        </w:tc>
        <w:tc>
          <w:tcPr>
            <w:tcW w:w="2496" w:type="dxa"/>
            <w:shd w:val="clear" w:color="auto" w:fill="auto"/>
          </w:tcPr>
          <w:p w14:paraId="3CC568B6" w14:textId="77777777" w:rsidR="00796359" w:rsidRPr="005A7CFC" w:rsidRDefault="00796359" w:rsidP="00967E2E">
            <w:pPr>
              <w:rPr>
                <w:szCs w:val="26"/>
              </w:rPr>
            </w:pPr>
          </w:p>
        </w:tc>
        <w:tc>
          <w:tcPr>
            <w:tcW w:w="2529" w:type="dxa"/>
            <w:shd w:val="clear" w:color="auto" w:fill="auto"/>
          </w:tcPr>
          <w:p w14:paraId="7C4EE27C" w14:textId="77777777" w:rsidR="00796359" w:rsidRPr="005A7CFC" w:rsidRDefault="00796359" w:rsidP="00967E2E">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796359">
        <w:trPr>
          <w:trHeight w:val="510"/>
        </w:trPr>
        <w:tc>
          <w:tcPr>
            <w:tcW w:w="1793" w:type="dxa"/>
            <w:shd w:val="clear" w:color="auto" w:fill="auto"/>
          </w:tcPr>
          <w:p w14:paraId="231E2C88" w14:textId="232D0442" w:rsidR="00796359" w:rsidRPr="00664B5F" w:rsidRDefault="00664B5F" w:rsidP="00664B5F">
            <w:pPr>
              <w:jc w:val="center"/>
              <w:rPr>
                <w:b/>
                <w:szCs w:val="26"/>
              </w:rPr>
            </w:pPr>
            <w:r w:rsidRPr="00664B5F">
              <w:rPr>
                <w:b/>
                <w:szCs w:val="26"/>
              </w:rPr>
              <w:t>14</w:t>
            </w:r>
          </w:p>
        </w:tc>
        <w:tc>
          <w:tcPr>
            <w:tcW w:w="2496" w:type="dxa"/>
            <w:shd w:val="clear" w:color="auto" w:fill="auto"/>
          </w:tcPr>
          <w:p w14:paraId="579F208A" w14:textId="77777777" w:rsidR="00796359" w:rsidRPr="005A7CFC" w:rsidRDefault="00796359" w:rsidP="00967E2E">
            <w:pPr>
              <w:rPr>
                <w:szCs w:val="26"/>
              </w:rPr>
            </w:pPr>
          </w:p>
        </w:tc>
        <w:tc>
          <w:tcPr>
            <w:tcW w:w="2529" w:type="dxa"/>
            <w:shd w:val="clear" w:color="auto" w:fill="auto"/>
          </w:tcPr>
          <w:p w14:paraId="0EB044BF" w14:textId="77777777" w:rsidR="00796359" w:rsidRPr="005A7CFC" w:rsidRDefault="00796359" w:rsidP="00967E2E">
            <w:pPr>
              <w:rPr>
                <w:szCs w:val="26"/>
              </w:rPr>
            </w:pP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796359">
        <w:trPr>
          <w:trHeight w:val="510"/>
        </w:trPr>
        <w:tc>
          <w:tcPr>
            <w:tcW w:w="1793" w:type="dxa"/>
            <w:shd w:val="clear" w:color="auto" w:fill="auto"/>
          </w:tcPr>
          <w:p w14:paraId="4F8BD953" w14:textId="689B26D1" w:rsidR="00796359" w:rsidRPr="00664B5F" w:rsidRDefault="00664B5F" w:rsidP="00664B5F">
            <w:pPr>
              <w:jc w:val="center"/>
              <w:rPr>
                <w:b/>
                <w:szCs w:val="26"/>
              </w:rPr>
            </w:pPr>
            <w:r w:rsidRPr="00664B5F">
              <w:rPr>
                <w:b/>
                <w:szCs w:val="26"/>
              </w:rPr>
              <w:t>15</w:t>
            </w:r>
          </w:p>
        </w:tc>
        <w:tc>
          <w:tcPr>
            <w:tcW w:w="2496" w:type="dxa"/>
            <w:shd w:val="clear" w:color="auto" w:fill="auto"/>
          </w:tcPr>
          <w:p w14:paraId="431D2DAD" w14:textId="77777777" w:rsidR="00796359" w:rsidRPr="005A7CFC" w:rsidRDefault="00796359" w:rsidP="00967E2E">
            <w:pPr>
              <w:rPr>
                <w:szCs w:val="26"/>
              </w:rPr>
            </w:pPr>
          </w:p>
        </w:tc>
        <w:tc>
          <w:tcPr>
            <w:tcW w:w="2529" w:type="dxa"/>
            <w:shd w:val="clear" w:color="auto" w:fill="auto"/>
          </w:tcPr>
          <w:p w14:paraId="516E2E99" w14:textId="77777777" w:rsidR="00796359" w:rsidRPr="005A7CFC" w:rsidRDefault="00796359" w:rsidP="00967E2E">
            <w:pPr>
              <w:rPr>
                <w:szCs w:val="26"/>
              </w:rPr>
            </w:pP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796359">
        <w:trPr>
          <w:trHeight w:val="510"/>
        </w:trPr>
        <w:tc>
          <w:tcPr>
            <w:tcW w:w="1793" w:type="dxa"/>
            <w:shd w:val="clear" w:color="auto" w:fill="auto"/>
          </w:tcPr>
          <w:p w14:paraId="6477B263" w14:textId="77777777" w:rsidR="00796359" w:rsidRPr="005A7CFC" w:rsidRDefault="00796359" w:rsidP="00796359">
            <w:pPr>
              <w:rPr>
                <w:szCs w:val="26"/>
              </w:rPr>
            </w:pPr>
            <w:r>
              <w:rPr>
                <w:szCs w:val="26"/>
              </w:rPr>
              <w:t>Nộp Đồ án tốt nghiệp</w:t>
            </w:r>
          </w:p>
        </w:tc>
        <w:tc>
          <w:tcPr>
            <w:tcW w:w="6987"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58AFC7D1" w14:textId="77777777" w:rsidR="008900B2" w:rsidRDefault="00A90214" w:rsidP="00E91363">
      <w:pPr>
        <w:overflowPunct/>
        <w:autoSpaceDE/>
        <w:autoSpaceDN/>
        <w:adjustRightInd/>
        <w:jc w:val="center"/>
        <w:textAlignment w:val="auto"/>
        <w:rPr>
          <w:b/>
          <w:bCs/>
          <w:sz w:val="32"/>
          <w:szCs w:val="32"/>
        </w:rPr>
      </w:pPr>
      <w:r>
        <w:rPr>
          <w:b/>
          <w:bCs/>
          <w:sz w:val="32"/>
          <w:szCs w:val="32"/>
        </w:rPr>
        <w:lastRenderedPageBreak/>
        <w:t>UPDATE DAILY COVID-19 DATA</w:t>
      </w:r>
      <w:r w:rsidR="00351CA9">
        <w:rPr>
          <w:b/>
          <w:bCs/>
          <w:sz w:val="32"/>
          <w:szCs w:val="32"/>
        </w:rPr>
        <w:t xml:space="preserve">, LƯU TRỮ </w:t>
      </w:r>
    </w:p>
    <w:p w14:paraId="02BE5B4B" w14:textId="6A918AC5"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343DE2D3" w14:textId="554B8683" w:rsidR="008264EC" w:rsidRDefault="008264EC" w:rsidP="008264EC">
      <w:pPr>
        <w:overflowPunct/>
        <w:autoSpaceDE/>
        <w:autoSpaceDN/>
        <w:adjustRightInd/>
        <w:ind w:firstLine="357"/>
        <w:textAlignment w:val="auto"/>
        <w:rPr>
          <w:szCs w:val="26"/>
        </w:rPr>
      </w:pPr>
      <w:r>
        <w:rPr>
          <w:szCs w:val="26"/>
        </w:rPr>
        <w:t xml:space="preserve">Trong bối cảnh tình hình dịch COVID-19 đang diễn biến phức tạp trên toàn cầu và ở Việt Nam, gây ra nhiều sự mất mát, khó khăn và ảnh hưởng tiêu cực đến nền kinh tế toàn cầu nên </w:t>
      </w:r>
      <w:r w:rsidR="00C54746">
        <w:rPr>
          <w:szCs w:val="26"/>
        </w:rPr>
        <w:t>tôi</w:t>
      </w:r>
      <w:r>
        <w:rPr>
          <w:szCs w:val="26"/>
        </w:rPr>
        <w:t xml:space="preserve"> quyết định sử dụng sự kiện này để làm đề tài nghiên cứu cho Đồ án Tổng hợp của </w:t>
      </w:r>
      <w:r w:rsidR="00C54746">
        <w:rPr>
          <w:szCs w:val="26"/>
        </w:rPr>
        <w:t>tôi</w:t>
      </w:r>
      <w:r>
        <w:rPr>
          <w:szCs w:val="26"/>
        </w:rPr>
        <w:t xml:space="preserve"> cho HK1 năm học 2021-2022. Tuy nhiên, đề tài lúc đăng ký có tên là “Streaming COVID-19 data, lưu trữ và xây dựng mô hình dự đoán”, do đề tài của </w:t>
      </w:r>
      <w:r w:rsidR="00C54746">
        <w:rPr>
          <w:szCs w:val="26"/>
        </w:rPr>
        <w:t>tôi</w:t>
      </w:r>
      <w:r>
        <w:rPr>
          <w:szCs w:val="26"/>
        </w:rPr>
        <w:t xml:space="preserve"> chỉ cập nhật data mỗi ngày vào khung giờ nhất định chứ không cập nhật real-time nên Giáo viên phản biện có yêu cầu </w:t>
      </w:r>
      <w:r w:rsidR="00C54746">
        <w:rPr>
          <w:szCs w:val="26"/>
        </w:rPr>
        <w:t>tôi</w:t>
      </w:r>
      <w:r>
        <w:rPr>
          <w:szCs w:val="26"/>
        </w:rPr>
        <w:t xml:space="preserve"> đổi tên đề tài cho phù hợp là: Update COVID-19 data, lưu trữ và xây dựng mô hình dự đoán.</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306AE63D" w14:textId="77777777" w:rsidR="0032431F" w:rsidRDefault="00CD6A8E">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sidR="0032431F">
        <w:rPr>
          <w:noProof/>
        </w:rPr>
        <w:t>DANH MỤC HÌNH VẼ</w:t>
      </w:r>
      <w:r w:rsidR="0032431F">
        <w:rPr>
          <w:noProof/>
        </w:rPr>
        <w:tab/>
      </w:r>
      <w:r w:rsidR="0032431F">
        <w:rPr>
          <w:noProof/>
        </w:rPr>
        <w:fldChar w:fldCharType="begin"/>
      </w:r>
      <w:r w:rsidR="0032431F">
        <w:rPr>
          <w:noProof/>
        </w:rPr>
        <w:instrText xml:space="preserve"> PAGEREF _Toc92664230 \h </w:instrText>
      </w:r>
      <w:r w:rsidR="0032431F">
        <w:rPr>
          <w:noProof/>
        </w:rPr>
      </w:r>
      <w:r w:rsidR="0032431F">
        <w:rPr>
          <w:noProof/>
        </w:rPr>
        <w:fldChar w:fldCharType="separate"/>
      </w:r>
      <w:r w:rsidR="0032431F">
        <w:rPr>
          <w:noProof/>
        </w:rPr>
        <w:t>xiii</w:t>
      </w:r>
      <w:r w:rsidR="0032431F">
        <w:rPr>
          <w:noProof/>
        </w:rPr>
        <w:fldChar w:fldCharType="end"/>
      </w:r>
    </w:p>
    <w:p w14:paraId="100F6E42"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_Toc92664231 \h </w:instrText>
      </w:r>
      <w:r>
        <w:rPr>
          <w:noProof/>
        </w:rPr>
      </w:r>
      <w:r>
        <w:rPr>
          <w:noProof/>
        </w:rPr>
        <w:fldChar w:fldCharType="separate"/>
      </w:r>
      <w:r>
        <w:rPr>
          <w:noProof/>
        </w:rPr>
        <w:t>xvi</w:t>
      </w:r>
      <w:r>
        <w:rPr>
          <w:noProof/>
        </w:rPr>
        <w:fldChar w:fldCharType="end"/>
      </w:r>
    </w:p>
    <w:p w14:paraId="3B058104"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_Toc92664232 \h </w:instrText>
      </w:r>
      <w:r>
        <w:rPr>
          <w:noProof/>
        </w:rPr>
      </w:r>
      <w:r>
        <w:rPr>
          <w:noProof/>
        </w:rPr>
        <w:fldChar w:fldCharType="separate"/>
      </w:r>
      <w:r>
        <w:rPr>
          <w:noProof/>
        </w:rPr>
        <w:t>xvii</w:t>
      </w:r>
      <w:r>
        <w:rPr>
          <w:noProof/>
        </w:rPr>
        <w:fldChar w:fldCharType="end"/>
      </w:r>
    </w:p>
    <w:p w14:paraId="5D334247"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sidRPr="000569E7">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_Toc92664233 \h </w:instrText>
      </w:r>
      <w:r>
        <w:rPr>
          <w:noProof/>
        </w:rPr>
      </w:r>
      <w:r>
        <w:rPr>
          <w:noProof/>
        </w:rPr>
        <w:fldChar w:fldCharType="separate"/>
      </w:r>
      <w:r>
        <w:rPr>
          <w:noProof/>
        </w:rPr>
        <w:t>1</w:t>
      </w:r>
      <w:r>
        <w:rPr>
          <w:noProof/>
        </w:rPr>
        <w:fldChar w:fldCharType="end"/>
      </w:r>
    </w:p>
    <w:p w14:paraId="1282971B"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1.1</w:t>
      </w:r>
      <w:r>
        <w:rPr>
          <w:rFonts w:asciiTheme="minorHAnsi" w:eastAsiaTheme="minorEastAsia" w:hAnsiTheme="minorHAnsi" w:cstheme="minorBidi"/>
          <w:small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_Toc92664234 \h </w:instrText>
      </w:r>
      <w:r>
        <w:rPr>
          <w:noProof/>
        </w:rPr>
      </w:r>
      <w:r>
        <w:rPr>
          <w:noProof/>
        </w:rPr>
        <w:fldChar w:fldCharType="separate"/>
      </w:r>
      <w:r>
        <w:rPr>
          <w:noProof/>
        </w:rPr>
        <w:t>1</w:t>
      </w:r>
      <w:r>
        <w:rPr>
          <w:noProof/>
        </w:rPr>
        <w:fldChar w:fldCharType="end"/>
      </w:r>
    </w:p>
    <w:p w14:paraId="36EB9D35"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_Toc92664235 \h </w:instrText>
      </w:r>
      <w:r>
        <w:rPr>
          <w:noProof/>
        </w:rPr>
      </w:r>
      <w:r>
        <w:rPr>
          <w:noProof/>
        </w:rPr>
        <w:fldChar w:fldCharType="separate"/>
      </w:r>
      <w:r>
        <w:rPr>
          <w:noProof/>
        </w:rPr>
        <w:t>1</w:t>
      </w:r>
      <w:r>
        <w:rPr>
          <w:noProof/>
        </w:rPr>
        <w:fldChar w:fldCharType="end"/>
      </w:r>
    </w:p>
    <w:p w14:paraId="07FACF27"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_Toc92664236 \h </w:instrText>
      </w:r>
      <w:r>
        <w:rPr>
          <w:noProof/>
        </w:rPr>
      </w:r>
      <w:r>
        <w:rPr>
          <w:noProof/>
        </w:rPr>
        <w:fldChar w:fldCharType="separate"/>
      </w:r>
      <w:r>
        <w:rPr>
          <w:noProof/>
        </w:rPr>
        <w:t>2</w:t>
      </w:r>
      <w:r>
        <w:rPr>
          <w:noProof/>
        </w:rPr>
        <w:fldChar w:fldCharType="end"/>
      </w:r>
    </w:p>
    <w:p w14:paraId="3BE9B6ED"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1.2</w:t>
      </w:r>
      <w:r>
        <w:rPr>
          <w:rFonts w:asciiTheme="minorHAnsi" w:eastAsiaTheme="minorEastAsia" w:hAnsiTheme="minorHAnsi" w:cstheme="minorBidi"/>
          <w:small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_Toc92664237 \h </w:instrText>
      </w:r>
      <w:r>
        <w:rPr>
          <w:noProof/>
        </w:rPr>
      </w:r>
      <w:r>
        <w:rPr>
          <w:noProof/>
        </w:rPr>
        <w:fldChar w:fldCharType="separate"/>
      </w:r>
      <w:r>
        <w:rPr>
          <w:noProof/>
        </w:rPr>
        <w:t>3</w:t>
      </w:r>
      <w:r>
        <w:rPr>
          <w:noProof/>
        </w:rPr>
        <w:fldChar w:fldCharType="end"/>
      </w:r>
    </w:p>
    <w:p w14:paraId="101B7EF0"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1.3</w:t>
      </w:r>
      <w:r>
        <w:rPr>
          <w:rFonts w:asciiTheme="minorHAnsi" w:eastAsiaTheme="minorEastAsia" w:hAnsiTheme="minorHAnsi" w:cstheme="minorBidi"/>
          <w:small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_Toc92664238 \h </w:instrText>
      </w:r>
      <w:r>
        <w:rPr>
          <w:noProof/>
        </w:rPr>
      </w:r>
      <w:r>
        <w:rPr>
          <w:noProof/>
        </w:rPr>
        <w:fldChar w:fldCharType="separate"/>
      </w:r>
      <w:r>
        <w:rPr>
          <w:noProof/>
        </w:rPr>
        <w:t>3</w:t>
      </w:r>
      <w:r>
        <w:rPr>
          <w:noProof/>
        </w:rPr>
        <w:fldChar w:fldCharType="end"/>
      </w:r>
    </w:p>
    <w:p w14:paraId="09E172B1"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1.4</w:t>
      </w:r>
      <w:r>
        <w:rPr>
          <w:rFonts w:asciiTheme="minorHAnsi" w:eastAsiaTheme="minorEastAsia" w:hAnsiTheme="minorHAnsi" w:cstheme="minorBidi"/>
          <w:small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_Toc92664239 \h </w:instrText>
      </w:r>
      <w:r>
        <w:rPr>
          <w:noProof/>
        </w:rPr>
      </w:r>
      <w:r>
        <w:rPr>
          <w:noProof/>
        </w:rPr>
        <w:fldChar w:fldCharType="separate"/>
      </w:r>
      <w:r>
        <w:rPr>
          <w:noProof/>
        </w:rPr>
        <w:t>3</w:t>
      </w:r>
      <w:r>
        <w:rPr>
          <w:noProof/>
        </w:rPr>
        <w:fldChar w:fldCharType="end"/>
      </w:r>
    </w:p>
    <w:p w14:paraId="28F997F1"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_Toc92664240 \h </w:instrText>
      </w:r>
      <w:r>
        <w:rPr>
          <w:noProof/>
        </w:rPr>
      </w:r>
      <w:r>
        <w:rPr>
          <w:noProof/>
        </w:rPr>
        <w:fldChar w:fldCharType="separate"/>
      </w:r>
      <w:r>
        <w:rPr>
          <w:noProof/>
        </w:rPr>
        <w:t>4</w:t>
      </w:r>
      <w:r>
        <w:rPr>
          <w:noProof/>
        </w:rPr>
        <w:fldChar w:fldCharType="end"/>
      </w:r>
    </w:p>
    <w:p w14:paraId="0A46AF67"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2.1</w:t>
      </w:r>
      <w:r>
        <w:rPr>
          <w:rFonts w:asciiTheme="minorHAnsi" w:eastAsiaTheme="minorEastAsia" w:hAnsiTheme="minorHAnsi" w:cstheme="minorBidi"/>
          <w:small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_Toc92664241 \h </w:instrText>
      </w:r>
      <w:r>
        <w:rPr>
          <w:noProof/>
        </w:rPr>
      </w:r>
      <w:r>
        <w:rPr>
          <w:noProof/>
        </w:rPr>
        <w:fldChar w:fldCharType="separate"/>
      </w:r>
      <w:r>
        <w:rPr>
          <w:noProof/>
        </w:rPr>
        <w:t>4</w:t>
      </w:r>
      <w:r>
        <w:rPr>
          <w:noProof/>
        </w:rPr>
        <w:fldChar w:fldCharType="end"/>
      </w:r>
    </w:p>
    <w:p w14:paraId="54C3B465"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_Toc92664242 \h </w:instrText>
      </w:r>
      <w:r>
        <w:rPr>
          <w:noProof/>
        </w:rPr>
      </w:r>
      <w:r>
        <w:rPr>
          <w:noProof/>
        </w:rPr>
        <w:fldChar w:fldCharType="separate"/>
      </w:r>
      <w:r>
        <w:rPr>
          <w:noProof/>
        </w:rPr>
        <w:t>4</w:t>
      </w:r>
      <w:r>
        <w:rPr>
          <w:noProof/>
        </w:rPr>
        <w:fldChar w:fldCharType="end"/>
      </w:r>
    </w:p>
    <w:p w14:paraId="72EC6672"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_Toc92664243 \h </w:instrText>
      </w:r>
      <w:r>
        <w:rPr>
          <w:noProof/>
        </w:rPr>
      </w:r>
      <w:r>
        <w:rPr>
          <w:noProof/>
        </w:rPr>
        <w:fldChar w:fldCharType="separate"/>
      </w:r>
      <w:r>
        <w:rPr>
          <w:noProof/>
        </w:rPr>
        <w:t>7</w:t>
      </w:r>
      <w:r>
        <w:rPr>
          <w:noProof/>
        </w:rPr>
        <w:fldChar w:fldCharType="end"/>
      </w:r>
    </w:p>
    <w:p w14:paraId="722328DC"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2.2</w:t>
      </w:r>
      <w:r>
        <w:rPr>
          <w:rFonts w:asciiTheme="minorHAnsi" w:eastAsiaTheme="minorEastAsia" w:hAnsiTheme="minorHAnsi" w:cstheme="minorBidi"/>
          <w:small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_Toc92664244 \h </w:instrText>
      </w:r>
      <w:r>
        <w:rPr>
          <w:noProof/>
        </w:rPr>
      </w:r>
      <w:r>
        <w:rPr>
          <w:noProof/>
        </w:rPr>
        <w:fldChar w:fldCharType="separate"/>
      </w:r>
      <w:r>
        <w:rPr>
          <w:noProof/>
        </w:rPr>
        <w:t>8</w:t>
      </w:r>
      <w:r>
        <w:rPr>
          <w:noProof/>
        </w:rPr>
        <w:fldChar w:fldCharType="end"/>
      </w:r>
    </w:p>
    <w:p w14:paraId="49E36D18"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_Toc92664245 \h </w:instrText>
      </w:r>
      <w:r>
        <w:rPr>
          <w:noProof/>
        </w:rPr>
      </w:r>
      <w:r>
        <w:rPr>
          <w:noProof/>
        </w:rPr>
        <w:fldChar w:fldCharType="separate"/>
      </w:r>
      <w:r>
        <w:rPr>
          <w:noProof/>
        </w:rPr>
        <w:t>8</w:t>
      </w:r>
      <w:r>
        <w:rPr>
          <w:noProof/>
        </w:rPr>
        <w:fldChar w:fldCharType="end"/>
      </w:r>
    </w:p>
    <w:p w14:paraId="34DCFE39"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_Toc92664246 \h </w:instrText>
      </w:r>
      <w:r>
        <w:rPr>
          <w:noProof/>
        </w:rPr>
      </w:r>
      <w:r>
        <w:rPr>
          <w:noProof/>
        </w:rPr>
        <w:fldChar w:fldCharType="separate"/>
      </w:r>
      <w:r>
        <w:rPr>
          <w:noProof/>
        </w:rPr>
        <w:t>10</w:t>
      </w:r>
      <w:r>
        <w:rPr>
          <w:noProof/>
        </w:rPr>
        <w:fldChar w:fldCharType="end"/>
      </w:r>
    </w:p>
    <w:p w14:paraId="1D1195A5"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2.3</w:t>
      </w:r>
      <w:r>
        <w:rPr>
          <w:rFonts w:asciiTheme="minorHAnsi" w:eastAsiaTheme="minorEastAsia" w:hAnsiTheme="minorHAnsi" w:cstheme="minorBidi"/>
          <w:small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_Toc92664247 \h </w:instrText>
      </w:r>
      <w:r>
        <w:rPr>
          <w:noProof/>
        </w:rPr>
      </w:r>
      <w:r>
        <w:rPr>
          <w:noProof/>
        </w:rPr>
        <w:fldChar w:fldCharType="separate"/>
      </w:r>
      <w:r>
        <w:rPr>
          <w:noProof/>
        </w:rPr>
        <w:t>12</w:t>
      </w:r>
      <w:r>
        <w:rPr>
          <w:noProof/>
        </w:rPr>
        <w:fldChar w:fldCharType="end"/>
      </w:r>
    </w:p>
    <w:p w14:paraId="46A6929D"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_Toc92664248 \h </w:instrText>
      </w:r>
      <w:r>
        <w:rPr>
          <w:noProof/>
        </w:rPr>
      </w:r>
      <w:r>
        <w:rPr>
          <w:noProof/>
        </w:rPr>
        <w:fldChar w:fldCharType="separate"/>
      </w:r>
      <w:r>
        <w:rPr>
          <w:noProof/>
        </w:rPr>
        <w:t>12</w:t>
      </w:r>
      <w:r>
        <w:rPr>
          <w:noProof/>
        </w:rPr>
        <w:fldChar w:fldCharType="end"/>
      </w:r>
    </w:p>
    <w:p w14:paraId="7F53694C"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_Toc92664249 \h </w:instrText>
      </w:r>
      <w:r>
        <w:rPr>
          <w:noProof/>
        </w:rPr>
      </w:r>
      <w:r>
        <w:rPr>
          <w:noProof/>
        </w:rPr>
        <w:fldChar w:fldCharType="separate"/>
      </w:r>
      <w:r>
        <w:rPr>
          <w:noProof/>
        </w:rPr>
        <w:t>13</w:t>
      </w:r>
      <w:r>
        <w:rPr>
          <w:noProof/>
        </w:rPr>
        <w:fldChar w:fldCharType="end"/>
      </w:r>
    </w:p>
    <w:p w14:paraId="3DFB87C3"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2.4</w:t>
      </w:r>
      <w:r>
        <w:rPr>
          <w:rFonts w:asciiTheme="minorHAnsi" w:eastAsiaTheme="minorEastAsia" w:hAnsiTheme="minorHAnsi" w:cstheme="minorBidi"/>
          <w:small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_Toc92664250 \h </w:instrText>
      </w:r>
      <w:r>
        <w:rPr>
          <w:noProof/>
        </w:rPr>
      </w:r>
      <w:r>
        <w:rPr>
          <w:noProof/>
        </w:rPr>
        <w:fldChar w:fldCharType="separate"/>
      </w:r>
      <w:r>
        <w:rPr>
          <w:noProof/>
        </w:rPr>
        <w:t>14</w:t>
      </w:r>
      <w:r>
        <w:rPr>
          <w:noProof/>
        </w:rPr>
        <w:fldChar w:fldCharType="end"/>
      </w:r>
    </w:p>
    <w:p w14:paraId="7594271E"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_Toc92664251 \h </w:instrText>
      </w:r>
      <w:r>
        <w:rPr>
          <w:noProof/>
        </w:rPr>
      </w:r>
      <w:r>
        <w:rPr>
          <w:noProof/>
        </w:rPr>
        <w:fldChar w:fldCharType="separate"/>
      </w:r>
      <w:r>
        <w:rPr>
          <w:noProof/>
        </w:rPr>
        <w:t>14</w:t>
      </w:r>
      <w:r>
        <w:rPr>
          <w:noProof/>
        </w:rPr>
        <w:fldChar w:fldCharType="end"/>
      </w:r>
    </w:p>
    <w:p w14:paraId="4FAD9D96"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_Toc92664252 \h </w:instrText>
      </w:r>
      <w:r>
        <w:rPr>
          <w:noProof/>
        </w:rPr>
      </w:r>
      <w:r>
        <w:rPr>
          <w:noProof/>
        </w:rPr>
        <w:fldChar w:fldCharType="separate"/>
      </w:r>
      <w:r>
        <w:rPr>
          <w:noProof/>
        </w:rPr>
        <w:t>16</w:t>
      </w:r>
      <w:r>
        <w:rPr>
          <w:noProof/>
        </w:rPr>
        <w:fldChar w:fldCharType="end"/>
      </w:r>
    </w:p>
    <w:p w14:paraId="52836EB7"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2.5</w:t>
      </w:r>
      <w:r>
        <w:rPr>
          <w:rFonts w:asciiTheme="minorHAnsi" w:eastAsiaTheme="minorEastAsia" w:hAnsiTheme="minorHAnsi" w:cstheme="minorBidi"/>
          <w:small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_Toc92664253 \h </w:instrText>
      </w:r>
      <w:r>
        <w:rPr>
          <w:noProof/>
        </w:rPr>
      </w:r>
      <w:r>
        <w:rPr>
          <w:noProof/>
        </w:rPr>
        <w:fldChar w:fldCharType="separate"/>
      </w:r>
      <w:r>
        <w:rPr>
          <w:noProof/>
        </w:rPr>
        <w:t>17</w:t>
      </w:r>
      <w:r>
        <w:rPr>
          <w:noProof/>
        </w:rPr>
        <w:fldChar w:fldCharType="end"/>
      </w:r>
    </w:p>
    <w:p w14:paraId="173B398D"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_Toc92664254 \h </w:instrText>
      </w:r>
      <w:r>
        <w:rPr>
          <w:noProof/>
        </w:rPr>
      </w:r>
      <w:r>
        <w:rPr>
          <w:noProof/>
        </w:rPr>
        <w:fldChar w:fldCharType="separate"/>
      </w:r>
      <w:r>
        <w:rPr>
          <w:noProof/>
        </w:rPr>
        <w:t>17</w:t>
      </w:r>
      <w:r>
        <w:rPr>
          <w:noProof/>
        </w:rPr>
        <w:fldChar w:fldCharType="end"/>
      </w:r>
    </w:p>
    <w:p w14:paraId="561B8C3F"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API (Application Programming Interface)</w:t>
      </w:r>
      <w:r>
        <w:rPr>
          <w:noProof/>
        </w:rPr>
        <w:tab/>
      </w:r>
      <w:r>
        <w:rPr>
          <w:noProof/>
        </w:rPr>
        <w:fldChar w:fldCharType="begin"/>
      </w:r>
      <w:r>
        <w:rPr>
          <w:noProof/>
        </w:rPr>
        <w:instrText xml:space="preserve"> PAGEREF _Toc92664255 \h </w:instrText>
      </w:r>
      <w:r>
        <w:rPr>
          <w:noProof/>
        </w:rPr>
      </w:r>
      <w:r>
        <w:rPr>
          <w:noProof/>
        </w:rPr>
        <w:fldChar w:fldCharType="separate"/>
      </w:r>
      <w:r>
        <w:rPr>
          <w:noProof/>
        </w:rPr>
        <w:t>17</w:t>
      </w:r>
      <w:r>
        <w:rPr>
          <w:noProof/>
        </w:rPr>
        <w:fldChar w:fldCharType="end"/>
      </w:r>
    </w:p>
    <w:p w14:paraId="79E0254D"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_Toc92664256 \h </w:instrText>
      </w:r>
      <w:r>
        <w:rPr>
          <w:noProof/>
        </w:rPr>
      </w:r>
      <w:r>
        <w:rPr>
          <w:noProof/>
        </w:rPr>
        <w:fldChar w:fldCharType="separate"/>
      </w:r>
      <w:r>
        <w:rPr>
          <w:noProof/>
        </w:rPr>
        <w:t>18</w:t>
      </w:r>
      <w:r>
        <w:rPr>
          <w:noProof/>
        </w:rPr>
        <w:fldChar w:fldCharType="end"/>
      </w:r>
    </w:p>
    <w:p w14:paraId="2703E1B4"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2.6</w:t>
      </w:r>
      <w:r>
        <w:rPr>
          <w:rFonts w:asciiTheme="minorHAnsi" w:eastAsiaTheme="minorEastAsia" w:hAnsiTheme="minorHAnsi" w:cstheme="minorBidi"/>
          <w:small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_Toc92664257 \h </w:instrText>
      </w:r>
      <w:r>
        <w:rPr>
          <w:noProof/>
        </w:rPr>
      </w:r>
      <w:r>
        <w:rPr>
          <w:noProof/>
        </w:rPr>
        <w:fldChar w:fldCharType="separate"/>
      </w:r>
      <w:r>
        <w:rPr>
          <w:noProof/>
        </w:rPr>
        <w:t>19</w:t>
      </w:r>
      <w:r>
        <w:rPr>
          <w:noProof/>
        </w:rPr>
        <w:fldChar w:fldCharType="end"/>
      </w:r>
    </w:p>
    <w:p w14:paraId="5AF66B10"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_Toc92664258 \h </w:instrText>
      </w:r>
      <w:r>
        <w:rPr>
          <w:noProof/>
        </w:rPr>
      </w:r>
      <w:r>
        <w:rPr>
          <w:noProof/>
        </w:rPr>
        <w:fldChar w:fldCharType="separate"/>
      </w:r>
      <w:r>
        <w:rPr>
          <w:noProof/>
        </w:rPr>
        <w:t>19</w:t>
      </w:r>
      <w:r>
        <w:rPr>
          <w:noProof/>
        </w:rPr>
        <w:fldChar w:fldCharType="end"/>
      </w:r>
    </w:p>
    <w:p w14:paraId="3A763940"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_Toc92664259 \h </w:instrText>
      </w:r>
      <w:r>
        <w:rPr>
          <w:noProof/>
        </w:rPr>
      </w:r>
      <w:r>
        <w:rPr>
          <w:noProof/>
        </w:rPr>
        <w:fldChar w:fldCharType="separate"/>
      </w:r>
      <w:r>
        <w:rPr>
          <w:noProof/>
        </w:rPr>
        <w:t>20</w:t>
      </w:r>
      <w:r>
        <w:rPr>
          <w:noProof/>
        </w:rPr>
        <w:fldChar w:fldCharType="end"/>
      </w:r>
    </w:p>
    <w:p w14:paraId="647F306D"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_Toc92664260 \h </w:instrText>
      </w:r>
      <w:r>
        <w:rPr>
          <w:noProof/>
        </w:rPr>
      </w:r>
      <w:r>
        <w:rPr>
          <w:noProof/>
        </w:rPr>
        <w:fldChar w:fldCharType="separate"/>
      </w:r>
      <w:r>
        <w:rPr>
          <w:noProof/>
        </w:rPr>
        <w:t>21</w:t>
      </w:r>
      <w:r>
        <w:rPr>
          <w:noProof/>
        </w:rPr>
        <w:fldChar w:fldCharType="end"/>
      </w:r>
    </w:p>
    <w:p w14:paraId="7E71C02D"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3.1</w:t>
      </w:r>
      <w:r>
        <w:rPr>
          <w:rFonts w:asciiTheme="minorHAnsi" w:eastAsiaTheme="minorEastAsia" w:hAnsiTheme="minorHAnsi" w:cstheme="minorBidi"/>
          <w:small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_Toc92664261 \h </w:instrText>
      </w:r>
      <w:r>
        <w:rPr>
          <w:noProof/>
        </w:rPr>
      </w:r>
      <w:r>
        <w:rPr>
          <w:noProof/>
        </w:rPr>
        <w:fldChar w:fldCharType="separate"/>
      </w:r>
      <w:r>
        <w:rPr>
          <w:noProof/>
        </w:rPr>
        <w:t>21</w:t>
      </w:r>
      <w:r>
        <w:rPr>
          <w:noProof/>
        </w:rPr>
        <w:fldChar w:fldCharType="end"/>
      </w:r>
    </w:p>
    <w:p w14:paraId="6CE684D7"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_Toc92664262 \h </w:instrText>
      </w:r>
      <w:r>
        <w:rPr>
          <w:noProof/>
        </w:rPr>
      </w:r>
      <w:r>
        <w:rPr>
          <w:noProof/>
        </w:rPr>
        <w:fldChar w:fldCharType="separate"/>
      </w:r>
      <w:r>
        <w:rPr>
          <w:noProof/>
        </w:rPr>
        <w:t>21</w:t>
      </w:r>
      <w:r>
        <w:rPr>
          <w:noProof/>
        </w:rPr>
        <w:fldChar w:fldCharType="end"/>
      </w:r>
    </w:p>
    <w:p w14:paraId="62832E1B"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_Toc92664263 \h </w:instrText>
      </w:r>
      <w:r>
        <w:rPr>
          <w:noProof/>
        </w:rPr>
      </w:r>
      <w:r>
        <w:rPr>
          <w:noProof/>
        </w:rPr>
        <w:fldChar w:fldCharType="separate"/>
      </w:r>
      <w:r>
        <w:rPr>
          <w:noProof/>
        </w:rPr>
        <w:t>22</w:t>
      </w:r>
      <w:r>
        <w:rPr>
          <w:noProof/>
        </w:rPr>
        <w:fldChar w:fldCharType="end"/>
      </w:r>
    </w:p>
    <w:p w14:paraId="5D8CA157"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3.2</w:t>
      </w:r>
      <w:r>
        <w:rPr>
          <w:rFonts w:asciiTheme="minorHAnsi" w:eastAsiaTheme="minorEastAsia" w:hAnsiTheme="minorHAnsi" w:cstheme="minorBidi"/>
          <w:small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_Toc92664264 \h </w:instrText>
      </w:r>
      <w:r>
        <w:rPr>
          <w:noProof/>
        </w:rPr>
      </w:r>
      <w:r>
        <w:rPr>
          <w:noProof/>
        </w:rPr>
        <w:fldChar w:fldCharType="separate"/>
      </w:r>
      <w:r>
        <w:rPr>
          <w:noProof/>
        </w:rPr>
        <w:t>23</w:t>
      </w:r>
      <w:r>
        <w:rPr>
          <w:noProof/>
        </w:rPr>
        <w:fldChar w:fldCharType="end"/>
      </w:r>
    </w:p>
    <w:p w14:paraId="77167725"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_Toc92664265 \h </w:instrText>
      </w:r>
      <w:r>
        <w:rPr>
          <w:noProof/>
        </w:rPr>
      </w:r>
      <w:r>
        <w:rPr>
          <w:noProof/>
        </w:rPr>
        <w:fldChar w:fldCharType="separate"/>
      </w:r>
      <w:r>
        <w:rPr>
          <w:noProof/>
        </w:rPr>
        <w:t>23</w:t>
      </w:r>
      <w:r>
        <w:rPr>
          <w:noProof/>
        </w:rPr>
        <w:fldChar w:fldCharType="end"/>
      </w:r>
    </w:p>
    <w:p w14:paraId="33E5BFE7"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_Toc92664266 \h </w:instrText>
      </w:r>
      <w:r>
        <w:rPr>
          <w:noProof/>
        </w:rPr>
      </w:r>
      <w:r>
        <w:rPr>
          <w:noProof/>
        </w:rPr>
        <w:fldChar w:fldCharType="separate"/>
      </w:r>
      <w:r>
        <w:rPr>
          <w:noProof/>
        </w:rPr>
        <w:t>25</w:t>
      </w:r>
      <w:r>
        <w:rPr>
          <w:noProof/>
        </w:rPr>
        <w:fldChar w:fldCharType="end"/>
      </w:r>
    </w:p>
    <w:p w14:paraId="0FFFC555"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3.3</w:t>
      </w:r>
      <w:r>
        <w:rPr>
          <w:rFonts w:asciiTheme="minorHAnsi" w:eastAsiaTheme="minorEastAsia" w:hAnsiTheme="minorHAnsi" w:cstheme="minorBidi"/>
          <w:small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_Toc92664267 \h </w:instrText>
      </w:r>
      <w:r>
        <w:rPr>
          <w:noProof/>
        </w:rPr>
      </w:r>
      <w:r>
        <w:rPr>
          <w:noProof/>
        </w:rPr>
        <w:fldChar w:fldCharType="separate"/>
      </w:r>
      <w:r>
        <w:rPr>
          <w:noProof/>
        </w:rPr>
        <w:t>32</w:t>
      </w:r>
      <w:r>
        <w:rPr>
          <w:noProof/>
        </w:rPr>
        <w:fldChar w:fldCharType="end"/>
      </w:r>
    </w:p>
    <w:p w14:paraId="6241FB22"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_Toc92664268 \h </w:instrText>
      </w:r>
      <w:r>
        <w:rPr>
          <w:noProof/>
        </w:rPr>
      </w:r>
      <w:r>
        <w:rPr>
          <w:noProof/>
        </w:rPr>
        <w:fldChar w:fldCharType="separate"/>
      </w:r>
      <w:r>
        <w:rPr>
          <w:noProof/>
        </w:rPr>
        <w:t>32</w:t>
      </w:r>
      <w:r>
        <w:rPr>
          <w:noProof/>
        </w:rPr>
        <w:fldChar w:fldCharType="end"/>
      </w:r>
    </w:p>
    <w:p w14:paraId="184C3C78"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_Toc92664269 \h </w:instrText>
      </w:r>
      <w:r>
        <w:rPr>
          <w:noProof/>
        </w:rPr>
      </w:r>
      <w:r>
        <w:rPr>
          <w:noProof/>
        </w:rPr>
        <w:fldChar w:fldCharType="separate"/>
      </w:r>
      <w:r>
        <w:rPr>
          <w:noProof/>
        </w:rPr>
        <w:t>32</w:t>
      </w:r>
      <w:r>
        <w:rPr>
          <w:noProof/>
        </w:rPr>
        <w:fldChar w:fldCharType="end"/>
      </w:r>
    </w:p>
    <w:p w14:paraId="3FB87766" w14:textId="77777777" w:rsidR="0032431F" w:rsidRDefault="0032431F">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_Toc92664270 \h </w:instrText>
      </w:r>
      <w:r>
        <w:rPr>
          <w:noProof/>
        </w:rPr>
      </w:r>
      <w:r>
        <w:rPr>
          <w:noProof/>
        </w:rPr>
        <w:fldChar w:fldCharType="separate"/>
      </w:r>
      <w:r>
        <w:rPr>
          <w:noProof/>
        </w:rPr>
        <w:t>36</w:t>
      </w:r>
      <w:r>
        <w:rPr>
          <w:noProof/>
        </w:rPr>
        <w:fldChar w:fldCharType="end"/>
      </w:r>
    </w:p>
    <w:p w14:paraId="22C9598D" w14:textId="77777777" w:rsidR="0032431F" w:rsidRDefault="0032431F">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_Toc92664271 \h </w:instrText>
      </w:r>
      <w:r>
        <w:rPr>
          <w:noProof/>
        </w:rPr>
      </w:r>
      <w:r>
        <w:rPr>
          <w:noProof/>
        </w:rPr>
        <w:fldChar w:fldCharType="separate"/>
      </w:r>
      <w:r>
        <w:rPr>
          <w:noProof/>
        </w:rPr>
        <w:t>38</w:t>
      </w:r>
      <w:r>
        <w:rPr>
          <w:noProof/>
        </w:rPr>
        <w:fldChar w:fldCharType="end"/>
      </w:r>
    </w:p>
    <w:p w14:paraId="217D335E"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3.4</w:t>
      </w:r>
      <w:r>
        <w:rPr>
          <w:rFonts w:asciiTheme="minorHAnsi" w:eastAsiaTheme="minorEastAsia" w:hAnsiTheme="minorHAnsi" w:cstheme="minorBidi"/>
          <w:small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_Toc92664272 \h </w:instrText>
      </w:r>
      <w:r>
        <w:rPr>
          <w:noProof/>
        </w:rPr>
      </w:r>
      <w:r>
        <w:rPr>
          <w:noProof/>
        </w:rPr>
        <w:fldChar w:fldCharType="separate"/>
      </w:r>
      <w:r>
        <w:rPr>
          <w:noProof/>
        </w:rPr>
        <w:t>40</w:t>
      </w:r>
      <w:r>
        <w:rPr>
          <w:noProof/>
        </w:rPr>
        <w:fldChar w:fldCharType="end"/>
      </w:r>
    </w:p>
    <w:p w14:paraId="5B285904"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_Toc92664273 \h </w:instrText>
      </w:r>
      <w:r>
        <w:rPr>
          <w:noProof/>
        </w:rPr>
      </w:r>
      <w:r>
        <w:rPr>
          <w:noProof/>
        </w:rPr>
        <w:fldChar w:fldCharType="separate"/>
      </w:r>
      <w:r>
        <w:rPr>
          <w:noProof/>
        </w:rPr>
        <w:t>40</w:t>
      </w:r>
      <w:r>
        <w:rPr>
          <w:noProof/>
        </w:rPr>
        <w:fldChar w:fldCharType="end"/>
      </w:r>
    </w:p>
    <w:p w14:paraId="35EBCD50"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_Toc92664274 \h </w:instrText>
      </w:r>
      <w:r>
        <w:rPr>
          <w:noProof/>
        </w:rPr>
      </w:r>
      <w:r>
        <w:rPr>
          <w:noProof/>
        </w:rPr>
        <w:fldChar w:fldCharType="separate"/>
      </w:r>
      <w:r>
        <w:rPr>
          <w:noProof/>
        </w:rPr>
        <w:t>43</w:t>
      </w:r>
      <w:r>
        <w:rPr>
          <w:noProof/>
        </w:rPr>
        <w:fldChar w:fldCharType="end"/>
      </w:r>
    </w:p>
    <w:p w14:paraId="32304E41"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_Toc92664275 \h </w:instrText>
      </w:r>
      <w:r>
        <w:rPr>
          <w:noProof/>
        </w:rPr>
      </w:r>
      <w:r>
        <w:rPr>
          <w:noProof/>
        </w:rPr>
        <w:fldChar w:fldCharType="separate"/>
      </w:r>
      <w:r>
        <w:rPr>
          <w:noProof/>
        </w:rPr>
        <w:t>45</w:t>
      </w:r>
      <w:r>
        <w:rPr>
          <w:noProof/>
        </w:rPr>
        <w:fldChar w:fldCharType="end"/>
      </w:r>
    </w:p>
    <w:p w14:paraId="0236E570"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3.5</w:t>
      </w:r>
      <w:r>
        <w:rPr>
          <w:rFonts w:asciiTheme="minorHAnsi" w:eastAsiaTheme="minorEastAsia" w:hAnsiTheme="minorHAnsi" w:cstheme="minorBidi"/>
          <w:smallCaps w:val="0"/>
          <w:noProof/>
          <w:sz w:val="22"/>
          <w:szCs w:val="22"/>
          <w:lang w:val="vi-VN" w:eastAsia="vi-VN"/>
        </w:rPr>
        <w:tab/>
      </w:r>
      <w:r>
        <w:rPr>
          <w:noProof/>
        </w:rPr>
        <w:t>Tự động hóa tiến trình ETL để cập nhật dữ liệu</w:t>
      </w:r>
      <w:r>
        <w:rPr>
          <w:noProof/>
        </w:rPr>
        <w:tab/>
      </w:r>
      <w:r>
        <w:rPr>
          <w:noProof/>
        </w:rPr>
        <w:fldChar w:fldCharType="begin"/>
      </w:r>
      <w:r>
        <w:rPr>
          <w:noProof/>
        </w:rPr>
        <w:instrText xml:space="preserve"> PAGEREF _Toc92664276 \h </w:instrText>
      </w:r>
      <w:r>
        <w:rPr>
          <w:noProof/>
        </w:rPr>
      </w:r>
      <w:r>
        <w:rPr>
          <w:noProof/>
        </w:rPr>
        <w:fldChar w:fldCharType="separate"/>
      </w:r>
      <w:r>
        <w:rPr>
          <w:noProof/>
        </w:rPr>
        <w:t>47</w:t>
      </w:r>
      <w:r>
        <w:rPr>
          <w:noProof/>
        </w:rPr>
        <w:fldChar w:fldCharType="end"/>
      </w:r>
    </w:p>
    <w:p w14:paraId="0F0CBAA7"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3.5.1</w:t>
      </w:r>
      <w:r>
        <w:rPr>
          <w:rFonts w:asciiTheme="minorHAnsi" w:eastAsiaTheme="minorEastAsia" w:hAnsiTheme="minorHAnsi" w:cstheme="minorBidi"/>
          <w:i w:val="0"/>
          <w:iCs w:val="0"/>
          <w:noProof/>
          <w:sz w:val="22"/>
          <w:szCs w:val="22"/>
          <w:lang w:val="vi-VN" w:eastAsia="vi-VN"/>
        </w:rPr>
        <w:tab/>
      </w:r>
      <w:r>
        <w:rPr>
          <w:noProof/>
        </w:rPr>
        <w:t>Giới thiệu về ETL</w:t>
      </w:r>
      <w:r>
        <w:rPr>
          <w:noProof/>
        </w:rPr>
        <w:tab/>
      </w:r>
      <w:r>
        <w:rPr>
          <w:noProof/>
        </w:rPr>
        <w:fldChar w:fldCharType="begin"/>
      </w:r>
      <w:r>
        <w:rPr>
          <w:noProof/>
        </w:rPr>
        <w:instrText xml:space="preserve"> PAGEREF _Toc92664277 \h </w:instrText>
      </w:r>
      <w:r>
        <w:rPr>
          <w:noProof/>
        </w:rPr>
      </w:r>
      <w:r>
        <w:rPr>
          <w:noProof/>
        </w:rPr>
        <w:fldChar w:fldCharType="separate"/>
      </w:r>
      <w:r>
        <w:rPr>
          <w:noProof/>
        </w:rPr>
        <w:t>47</w:t>
      </w:r>
      <w:r>
        <w:rPr>
          <w:noProof/>
        </w:rPr>
        <w:fldChar w:fldCharType="end"/>
      </w:r>
    </w:p>
    <w:p w14:paraId="76615EA6"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3.5.2</w:t>
      </w:r>
      <w:r>
        <w:rPr>
          <w:rFonts w:asciiTheme="minorHAnsi" w:eastAsiaTheme="minorEastAsia" w:hAnsiTheme="minorHAnsi" w:cstheme="minorBidi"/>
          <w:i w:val="0"/>
          <w:iCs w:val="0"/>
          <w:noProof/>
          <w:sz w:val="22"/>
          <w:szCs w:val="22"/>
          <w:lang w:val="vi-VN" w:eastAsia="vi-VN"/>
        </w:rPr>
        <w:tab/>
      </w:r>
      <w:r>
        <w:rPr>
          <w:noProof/>
        </w:rPr>
        <w:t>Tự động hóa bằng Apache Airflow và triển khai bằng Docker</w:t>
      </w:r>
      <w:r>
        <w:rPr>
          <w:noProof/>
        </w:rPr>
        <w:tab/>
      </w:r>
      <w:r>
        <w:rPr>
          <w:noProof/>
        </w:rPr>
        <w:fldChar w:fldCharType="begin"/>
      </w:r>
      <w:r>
        <w:rPr>
          <w:noProof/>
        </w:rPr>
        <w:instrText xml:space="preserve"> PAGEREF _Toc92664278 \h </w:instrText>
      </w:r>
      <w:r>
        <w:rPr>
          <w:noProof/>
        </w:rPr>
      </w:r>
      <w:r>
        <w:rPr>
          <w:noProof/>
        </w:rPr>
        <w:fldChar w:fldCharType="separate"/>
      </w:r>
      <w:r>
        <w:rPr>
          <w:noProof/>
        </w:rPr>
        <w:t>48</w:t>
      </w:r>
      <w:r>
        <w:rPr>
          <w:noProof/>
        </w:rPr>
        <w:fldChar w:fldCharType="end"/>
      </w:r>
    </w:p>
    <w:p w14:paraId="1079102D"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3.5.3</w:t>
      </w:r>
      <w:r>
        <w:rPr>
          <w:rFonts w:asciiTheme="minorHAnsi" w:eastAsiaTheme="minorEastAsia" w:hAnsiTheme="minorHAnsi" w:cstheme="minorBidi"/>
          <w:i w:val="0"/>
          <w:iCs w:val="0"/>
          <w:noProof/>
          <w:sz w:val="22"/>
          <w:szCs w:val="22"/>
          <w:lang w:val="vi-VN" w:eastAsia="vi-VN"/>
        </w:rPr>
        <w:tab/>
      </w:r>
      <w:r>
        <w:rPr>
          <w:noProof/>
        </w:rPr>
        <w:t>Tự động hóa bằng Task Scheduler</w:t>
      </w:r>
      <w:r>
        <w:rPr>
          <w:noProof/>
        </w:rPr>
        <w:tab/>
      </w:r>
      <w:r>
        <w:rPr>
          <w:noProof/>
        </w:rPr>
        <w:fldChar w:fldCharType="begin"/>
      </w:r>
      <w:r>
        <w:rPr>
          <w:noProof/>
        </w:rPr>
        <w:instrText xml:space="preserve"> PAGEREF _Toc92664279 \h </w:instrText>
      </w:r>
      <w:r>
        <w:rPr>
          <w:noProof/>
        </w:rPr>
      </w:r>
      <w:r>
        <w:rPr>
          <w:noProof/>
        </w:rPr>
        <w:fldChar w:fldCharType="separate"/>
      </w:r>
      <w:r>
        <w:rPr>
          <w:noProof/>
        </w:rPr>
        <w:t>51</w:t>
      </w:r>
      <w:r>
        <w:rPr>
          <w:noProof/>
        </w:rPr>
        <w:fldChar w:fldCharType="end"/>
      </w:r>
    </w:p>
    <w:p w14:paraId="0F6E4A38"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_Toc92664280 \h </w:instrText>
      </w:r>
      <w:r>
        <w:rPr>
          <w:noProof/>
        </w:rPr>
      </w:r>
      <w:r>
        <w:rPr>
          <w:noProof/>
        </w:rPr>
        <w:fldChar w:fldCharType="separate"/>
      </w:r>
      <w:r>
        <w:rPr>
          <w:noProof/>
        </w:rPr>
        <w:t>52</w:t>
      </w:r>
      <w:r>
        <w:rPr>
          <w:noProof/>
        </w:rPr>
        <w:fldChar w:fldCharType="end"/>
      </w:r>
    </w:p>
    <w:p w14:paraId="1521FED8"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4.1</w:t>
      </w:r>
      <w:r>
        <w:rPr>
          <w:rFonts w:asciiTheme="minorHAnsi" w:eastAsiaTheme="minorEastAsia" w:hAnsiTheme="minorHAnsi" w:cstheme="minorBidi"/>
          <w:small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_Toc92664281 \h </w:instrText>
      </w:r>
      <w:r>
        <w:rPr>
          <w:noProof/>
        </w:rPr>
      </w:r>
      <w:r>
        <w:rPr>
          <w:noProof/>
        </w:rPr>
        <w:fldChar w:fldCharType="separate"/>
      </w:r>
      <w:r>
        <w:rPr>
          <w:noProof/>
        </w:rPr>
        <w:t>52</w:t>
      </w:r>
      <w:r>
        <w:rPr>
          <w:noProof/>
        </w:rPr>
        <w:fldChar w:fldCharType="end"/>
      </w:r>
    </w:p>
    <w:p w14:paraId="543A564C"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 (Support Vector Machines)</w:t>
      </w:r>
      <w:r>
        <w:rPr>
          <w:noProof/>
        </w:rPr>
        <w:tab/>
      </w:r>
      <w:r>
        <w:rPr>
          <w:noProof/>
        </w:rPr>
        <w:fldChar w:fldCharType="begin"/>
      </w:r>
      <w:r>
        <w:rPr>
          <w:noProof/>
        </w:rPr>
        <w:instrText xml:space="preserve"> PAGEREF _Toc92664282 \h </w:instrText>
      </w:r>
      <w:r>
        <w:rPr>
          <w:noProof/>
        </w:rPr>
      </w:r>
      <w:r>
        <w:rPr>
          <w:noProof/>
        </w:rPr>
        <w:fldChar w:fldCharType="separate"/>
      </w:r>
      <w:r>
        <w:rPr>
          <w:noProof/>
        </w:rPr>
        <w:t>52</w:t>
      </w:r>
      <w:r>
        <w:rPr>
          <w:noProof/>
        </w:rPr>
        <w:fldChar w:fldCharType="end"/>
      </w:r>
    </w:p>
    <w:p w14:paraId="5D0D736E"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_Toc92664283 \h </w:instrText>
      </w:r>
      <w:r>
        <w:rPr>
          <w:noProof/>
        </w:rPr>
      </w:r>
      <w:r>
        <w:rPr>
          <w:noProof/>
        </w:rPr>
        <w:fldChar w:fldCharType="separate"/>
      </w:r>
      <w:r>
        <w:rPr>
          <w:noProof/>
        </w:rPr>
        <w:t>56</w:t>
      </w:r>
      <w:r>
        <w:rPr>
          <w:noProof/>
        </w:rPr>
        <w:fldChar w:fldCharType="end"/>
      </w:r>
    </w:p>
    <w:p w14:paraId="68122A49" w14:textId="77777777" w:rsidR="0032431F" w:rsidRDefault="0032431F">
      <w:pPr>
        <w:pStyle w:val="TOC4"/>
        <w:tabs>
          <w:tab w:val="left" w:pos="1200"/>
        </w:tabs>
        <w:rPr>
          <w:rFonts w:asciiTheme="minorHAnsi" w:eastAsiaTheme="minorEastAsia" w:hAnsiTheme="minorHAnsi" w:cstheme="minorBidi"/>
          <w:noProof/>
          <w:sz w:val="22"/>
          <w:szCs w:val="22"/>
          <w:lang w:val="vi-VN" w:eastAsia="vi-VN"/>
        </w:rPr>
      </w:pPr>
      <w:r>
        <w:rPr>
          <w:noProof/>
        </w:rPr>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_Toc92664284 \h </w:instrText>
      </w:r>
      <w:r>
        <w:rPr>
          <w:noProof/>
        </w:rPr>
      </w:r>
      <w:r>
        <w:rPr>
          <w:noProof/>
        </w:rPr>
        <w:fldChar w:fldCharType="separate"/>
      </w:r>
      <w:r>
        <w:rPr>
          <w:noProof/>
        </w:rPr>
        <w:t>56</w:t>
      </w:r>
      <w:r>
        <w:rPr>
          <w:noProof/>
        </w:rPr>
        <w:fldChar w:fldCharType="end"/>
      </w:r>
    </w:p>
    <w:p w14:paraId="1BED1EDE" w14:textId="77777777" w:rsidR="0032431F" w:rsidRDefault="0032431F">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 (Ordinary Least Square):</w:t>
      </w:r>
      <w:r>
        <w:rPr>
          <w:noProof/>
        </w:rPr>
        <w:tab/>
      </w:r>
      <w:r>
        <w:rPr>
          <w:noProof/>
        </w:rPr>
        <w:fldChar w:fldCharType="begin"/>
      </w:r>
      <w:r>
        <w:rPr>
          <w:noProof/>
        </w:rPr>
        <w:instrText xml:space="preserve"> PAGEREF _Toc92664285 \h </w:instrText>
      </w:r>
      <w:r>
        <w:rPr>
          <w:noProof/>
        </w:rPr>
      </w:r>
      <w:r>
        <w:rPr>
          <w:noProof/>
        </w:rPr>
        <w:fldChar w:fldCharType="separate"/>
      </w:r>
      <w:r>
        <w:rPr>
          <w:noProof/>
        </w:rPr>
        <w:t>58</w:t>
      </w:r>
      <w:r>
        <w:rPr>
          <w:noProof/>
        </w:rPr>
        <w:fldChar w:fldCharType="end"/>
      </w:r>
    </w:p>
    <w:p w14:paraId="72C5F726"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_Toc92664286 \h </w:instrText>
      </w:r>
      <w:r>
        <w:rPr>
          <w:noProof/>
        </w:rPr>
      </w:r>
      <w:r>
        <w:rPr>
          <w:noProof/>
        </w:rPr>
        <w:fldChar w:fldCharType="separate"/>
      </w:r>
      <w:r>
        <w:rPr>
          <w:noProof/>
        </w:rPr>
        <w:t>59</w:t>
      </w:r>
      <w:r>
        <w:rPr>
          <w:noProof/>
        </w:rPr>
        <w:fldChar w:fldCharType="end"/>
      </w:r>
    </w:p>
    <w:p w14:paraId="2FA7581A"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4.2</w:t>
      </w:r>
      <w:r>
        <w:rPr>
          <w:rFonts w:asciiTheme="minorHAnsi" w:eastAsiaTheme="minorEastAsia" w:hAnsiTheme="minorHAnsi" w:cstheme="minorBidi"/>
          <w:small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_Toc92664287 \h </w:instrText>
      </w:r>
      <w:r>
        <w:rPr>
          <w:noProof/>
        </w:rPr>
      </w:r>
      <w:r>
        <w:rPr>
          <w:noProof/>
        </w:rPr>
        <w:fldChar w:fldCharType="separate"/>
      </w:r>
      <w:r>
        <w:rPr>
          <w:noProof/>
        </w:rPr>
        <w:t>61</w:t>
      </w:r>
      <w:r>
        <w:rPr>
          <w:noProof/>
        </w:rPr>
        <w:fldChar w:fldCharType="end"/>
      </w:r>
    </w:p>
    <w:p w14:paraId="41EBBB7B"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4.2.1</w:t>
      </w:r>
      <w:r>
        <w:rPr>
          <w:rFonts w:asciiTheme="minorHAnsi" w:eastAsiaTheme="minorEastAsia" w:hAnsiTheme="minorHAnsi" w:cstheme="minorBidi"/>
          <w:i w:val="0"/>
          <w:iCs w:val="0"/>
          <w:noProof/>
          <w:sz w:val="22"/>
          <w:szCs w:val="22"/>
          <w:lang w:val="vi-VN" w:eastAsia="vi-VN"/>
        </w:rPr>
        <w:tab/>
      </w:r>
      <w:r>
        <w:rPr>
          <w:noProof/>
        </w:rPr>
        <w:t>Áp dụng thuật toán SVR</w:t>
      </w:r>
      <w:r>
        <w:rPr>
          <w:noProof/>
        </w:rPr>
        <w:tab/>
      </w:r>
      <w:r>
        <w:rPr>
          <w:noProof/>
        </w:rPr>
        <w:fldChar w:fldCharType="begin"/>
      </w:r>
      <w:r>
        <w:rPr>
          <w:noProof/>
        </w:rPr>
        <w:instrText xml:space="preserve"> PAGEREF _Toc92664288 \h </w:instrText>
      </w:r>
      <w:r>
        <w:rPr>
          <w:noProof/>
        </w:rPr>
      </w:r>
      <w:r>
        <w:rPr>
          <w:noProof/>
        </w:rPr>
        <w:fldChar w:fldCharType="separate"/>
      </w:r>
      <w:r>
        <w:rPr>
          <w:noProof/>
        </w:rPr>
        <w:t>61</w:t>
      </w:r>
      <w:r>
        <w:rPr>
          <w:noProof/>
        </w:rPr>
        <w:fldChar w:fldCharType="end"/>
      </w:r>
    </w:p>
    <w:p w14:paraId="0B8435F4"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_Toc92664289 \h </w:instrText>
      </w:r>
      <w:r>
        <w:rPr>
          <w:noProof/>
        </w:rPr>
      </w:r>
      <w:r>
        <w:rPr>
          <w:noProof/>
        </w:rPr>
        <w:fldChar w:fldCharType="separate"/>
      </w:r>
      <w:r>
        <w:rPr>
          <w:noProof/>
        </w:rPr>
        <w:t>62</w:t>
      </w:r>
      <w:r>
        <w:rPr>
          <w:noProof/>
        </w:rPr>
        <w:fldChar w:fldCharType="end"/>
      </w:r>
    </w:p>
    <w:p w14:paraId="6A168411"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_Toc92664290 \h </w:instrText>
      </w:r>
      <w:r>
        <w:rPr>
          <w:noProof/>
        </w:rPr>
      </w:r>
      <w:r>
        <w:rPr>
          <w:noProof/>
        </w:rPr>
        <w:fldChar w:fldCharType="separate"/>
      </w:r>
      <w:r>
        <w:rPr>
          <w:noProof/>
        </w:rPr>
        <w:t>64</w:t>
      </w:r>
      <w:r>
        <w:rPr>
          <w:noProof/>
        </w:rPr>
        <w:fldChar w:fldCharType="end"/>
      </w:r>
    </w:p>
    <w:p w14:paraId="7CD56361"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4.3</w:t>
      </w:r>
      <w:r>
        <w:rPr>
          <w:rFonts w:asciiTheme="minorHAnsi" w:eastAsiaTheme="minorEastAsia" w:hAnsiTheme="minorHAnsi" w:cstheme="minorBidi"/>
          <w:small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_Toc92664291 \h </w:instrText>
      </w:r>
      <w:r>
        <w:rPr>
          <w:noProof/>
        </w:rPr>
      </w:r>
      <w:r>
        <w:rPr>
          <w:noProof/>
        </w:rPr>
        <w:fldChar w:fldCharType="separate"/>
      </w:r>
      <w:r>
        <w:rPr>
          <w:noProof/>
        </w:rPr>
        <w:t>65</w:t>
      </w:r>
      <w:r>
        <w:rPr>
          <w:noProof/>
        </w:rPr>
        <w:fldChar w:fldCharType="end"/>
      </w:r>
    </w:p>
    <w:p w14:paraId="21526CF6"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4.4</w:t>
      </w:r>
      <w:r>
        <w:rPr>
          <w:rFonts w:asciiTheme="minorHAnsi" w:eastAsiaTheme="minorEastAsia" w:hAnsiTheme="minorHAnsi" w:cstheme="minorBidi"/>
          <w:small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_Toc92664292 \h </w:instrText>
      </w:r>
      <w:r>
        <w:rPr>
          <w:noProof/>
        </w:rPr>
      </w:r>
      <w:r>
        <w:rPr>
          <w:noProof/>
        </w:rPr>
        <w:fldChar w:fldCharType="separate"/>
      </w:r>
      <w:r>
        <w:rPr>
          <w:noProof/>
        </w:rPr>
        <w:t>66</w:t>
      </w:r>
      <w:r>
        <w:rPr>
          <w:noProof/>
        </w:rPr>
        <w:fldChar w:fldCharType="end"/>
      </w:r>
    </w:p>
    <w:p w14:paraId="722AE26B"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_Toc92664293 \h </w:instrText>
      </w:r>
      <w:r>
        <w:rPr>
          <w:noProof/>
        </w:rPr>
      </w:r>
      <w:r>
        <w:rPr>
          <w:noProof/>
        </w:rPr>
        <w:fldChar w:fldCharType="separate"/>
      </w:r>
      <w:r>
        <w:rPr>
          <w:noProof/>
        </w:rPr>
        <w:t>68</w:t>
      </w:r>
      <w:r>
        <w:rPr>
          <w:noProof/>
        </w:rPr>
        <w:fldChar w:fldCharType="end"/>
      </w:r>
    </w:p>
    <w:p w14:paraId="723D26E4"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5.1</w:t>
      </w:r>
      <w:r>
        <w:rPr>
          <w:rFonts w:asciiTheme="minorHAnsi" w:eastAsiaTheme="minorEastAsia" w:hAnsiTheme="minorHAnsi" w:cstheme="minorBidi"/>
          <w:smallCaps w:val="0"/>
          <w:noProof/>
          <w:sz w:val="22"/>
          <w:szCs w:val="22"/>
          <w:lang w:val="vi-VN" w:eastAsia="vi-VN"/>
        </w:rPr>
        <w:tab/>
      </w:r>
      <w:r>
        <w:rPr>
          <w:noProof/>
        </w:rPr>
        <w:t>Kết luận</w:t>
      </w:r>
      <w:r>
        <w:rPr>
          <w:noProof/>
        </w:rPr>
        <w:tab/>
      </w:r>
      <w:r>
        <w:rPr>
          <w:noProof/>
        </w:rPr>
        <w:fldChar w:fldCharType="begin"/>
      </w:r>
      <w:r>
        <w:rPr>
          <w:noProof/>
        </w:rPr>
        <w:instrText xml:space="preserve"> PAGEREF _Toc92664294 \h </w:instrText>
      </w:r>
      <w:r>
        <w:rPr>
          <w:noProof/>
        </w:rPr>
      </w:r>
      <w:r>
        <w:rPr>
          <w:noProof/>
        </w:rPr>
        <w:fldChar w:fldCharType="separate"/>
      </w:r>
      <w:r>
        <w:rPr>
          <w:noProof/>
        </w:rPr>
        <w:t>68</w:t>
      </w:r>
      <w:r>
        <w:rPr>
          <w:noProof/>
        </w:rPr>
        <w:fldChar w:fldCharType="end"/>
      </w:r>
    </w:p>
    <w:p w14:paraId="2F09FB21"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5.2</w:t>
      </w:r>
      <w:r>
        <w:rPr>
          <w:rFonts w:asciiTheme="minorHAnsi" w:eastAsiaTheme="minorEastAsia" w:hAnsiTheme="minorHAnsi" w:cstheme="minorBidi"/>
          <w:small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_Toc92664295 \h </w:instrText>
      </w:r>
      <w:r>
        <w:rPr>
          <w:noProof/>
        </w:rPr>
      </w:r>
      <w:r>
        <w:rPr>
          <w:noProof/>
        </w:rPr>
        <w:fldChar w:fldCharType="separate"/>
      </w:r>
      <w:r>
        <w:rPr>
          <w:noProof/>
        </w:rPr>
        <w:t>69</w:t>
      </w:r>
      <w:r>
        <w:rPr>
          <w:noProof/>
        </w:rPr>
        <w:fldChar w:fldCharType="end"/>
      </w:r>
    </w:p>
    <w:p w14:paraId="2CF3F609"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_Toc92664296 \h </w:instrText>
      </w:r>
      <w:r>
        <w:rPr>
          <w:noProof/>
        </w:rPr>
      </w:r>
      <w:r>
        <w:rPr>
          <w:noProof/>
        </w:rPr>
        <w:fldChar w:fldCharType="separate"/>
      </w:r>
      <w:r>
        <w:rPr>
          <w:noProof/>
        </w:rPr>
        <w:t>70</w:t>
      </w:r>
      <w:r>
        <w:rPr>
          <w:noProof/>
        </w:rPr>
        <w:fldChar w:fldCharType="end"/>
      </w:r>
    </w:p>
    <w:p w14:paraId="263270F7"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_Toc92664297 \h </w:instrText>
      </w:r>
      <w:r>
        <w:rPr>
          <w:noProof/>
        </w:rPr>
      </w:r>
      <w:r>
        <w:rPr>
          <w:noProof/>
        </w:rPr>
        <w:fldChar w:fldCharType="separate"/>
      </w:r>
      <w:r>
        <w:rPr>
          <w:noProof/>
        </w:rPr>
        <w:t>1</w:t>
      </w:r>
      <w:r>
        <w:rPr>
          <w:noProof/>
        </w:rPr>
        <w:fldChar w:fldCharType="end"/>
      </w:r>
    </w:p>
    <w:p w14:paraId="2008CAA8" w14:textId="5DF2D634" w:rsidR="003631CC" w:rsidRDefault="00CD6A8E"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3CECD9FD" w:rsidR="00833E80" w:rsidRPr="00CA0E97" w:rsidRDefault="00833E80" w:rsidP="00181EE8">
      <w:pPr>
        <w:pStyle w:val="Heading1"/>
        <w:numPr>
          <w:ilvl w:val="0"/>
          <w:numId w:val="0"/>
        </w:numPr>
        <w:ind w:left="360"/>
      </w:pPr>
      <w:bookmarkStart w:id="1" w:name="_Toc92664230"/>
      <w:r w:rsidRPr="00CA0E97">
        <w:lastRenderedPageBreak/>
        <w:t>DANH MỤC HÌNH VẼ</w:t>
      </w:r>
      <w:bookmarkEnd w:id="1"/>
    </w:p>
    <w:p w14:paraId="21F4E2B3" w14:textId="77777777" w:rsidR="0032431F" w:rsidRDefault="009C65A9">
      <w:pPr>
        <w:pStyle w:val="TableofFigures"/>
        <w:tabs>
          <w:tab w:val="right" w:leader="dot" w:pos="878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2664156" w:history="1">
        <w:r w:rsidR="0032431F" w:rsidRPr="008816A4">
          <w:rPr>
            <w:rStyle w:val="Hyperlink"/>
            <w:noProof/>
          </w:rPr>
          <w:t>Hình 1</w:t>
        </w:r>
        <w:r w:rsidR="0032431F" w:rsidRPr="008816A4">
          <w:rPr>
            <w:rStyle w:val="Hyperlink"/>
            <w:noProof/>
          </w:rPr>
          <w:noBreakHyphen/>
          <w:t>1. Hình ảnh của COVID-19</w:t>
        </w:r>
        <w:r w:rsidR="0032431F">
          <w:rPr>
            <w:noProof/>
            <w:webHidden/>
          </w:rPr>
          <w:tab/>
        </w:r>
        <w:r w:rsidR="0032431F">
          <w:rPr>
            <w:noProof/>
            <w:webHidden/>
          </w:rPr>
          <w:fldChar w:fldCharType="begin"/>
        </w:r>
        <w:r w:rsidR="0032431F">
          <w:rPr>
            <w:noProof/>
            <w:webHidden/>
          </w:rPr>
          <w:instrText xml:space="preserve"> PAGEREF _Toc92664156 \h </w:instrText>
        </w:r>
        <w:r w:rsidR="0032431F">
          <w:rPr>
            <w:noProof/>
            <w:webHidden/>
          </w:rPr>
        </w:r>
        <w:r w:rsidR="0032431F">
          <w:rPr>
            <w:noProof/>
            <w:webHidden/>
          </w:rPr>
          <w:fldChar w:fldCharType="separate"/>
        </w:r>
        <w:r w:rsidR="0032431F">
          <w:rPr>
            <w:noProof/>
            <w:webHidden/>
          </w:rPr>
          <w:t>1</w:t>
        </w:r>
        <w:r w:rsidR="0032431F">
          <w:rPr>
            <w:noProof/>
            <w:webHidden/>
          </w:rPr>
          <w:fldChar w:fldCharType="end"/>
        </w:r>
      </w:hyperlink>
    </w:p>
    <w:p w14:paraId="4AA9A54C"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57" w:history="1">
        <w:r w:rsidR="0032431F" w:rsidRPr="008816A4">
          <w:rPr>
            <w:rStyle w:val="Hyperlink"/>
            <w:noProof/>
          </w:rPr>
          <w:t>Hình 1</w:t>
        </w:r>
        <w:r w:rsidR="0032431F" w:rsidRPr="008816A4">
          <w:rPr>
            <w:rStyle w:val="Hyperlink"/>
            <w:noProof/>
          </w:rPr>
          <w:noBreakHyphen/>
          <w:t>2. Các loại Vắc-xin COVID-19</w:t>
        </w:r>
        <w:r w:rsidR="0032431F">
          <w:rPr>
            <w:noProof/>
            <w:webHidden/>
          </w:rPr>
          <w:tab/>
        </w:r>
        <w:r w:rsidR="0032431F">
          <w:rPr>
            <w:noProof/>
            <w:webHidden/>
          </w:rPr>
          <w:fldChar w:fldCharType="begin"/>
        </w:r>
        <w:r w:rsidR="0032431F">
          <w:rPr>
            <w:noProof/>
            <w:webHidden/>
          </w:rPr>
          <w:instrText xml:space="preserve"> PAGEREF _Toc92664157 \h </w:instrText>
        </w:r>
        <w:r w:rsidR="0032431F">
          <w:rPr>
            <w:noProof/>
            <w:webHidden/>
          </w:rPr>
        </w:r>
        <w:r w:rsidR="0032431F">
          <w:rPr>
            <w:noProof/>
            <w:webHidden/>
          </w:rPr>
          <w:fldChar w:fldCharType="separate"/>
        </w:r>
        <w:r w:rsidR="0032431F">
          <w:rPr>
            <w:noProof/>
            <w:webHidden/>
          </w:rPr>
          <w:t>2</w:t>
        </w:r>
        <w:r w:rsidR="0032431F">
          <w:rPr>
            <w:noProof/>
            <w:webHidden/>
          </w:rPr>
          <w:fldChar w:fldCharType="end"/>
        </w:r>
      </w:hyperlink>
    </w:p>
    <w:p w14:paraId="69373E42"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58" w:history="1">
        <w:r w:rsidR="0032431F" w:rsidRPr="008816A4">
          <w:rPr>
            <w:rStyle w:val="Hyperlink"/>
            <w:noProof/>
          </w:rPr>
          <w:t>Hình 2</w:t>
        </w:r>
        <w:r w:rsidR="0032431F" w:rsidRPr="008816A4">
          <w:rPr>
            <w:rStyle w:val="Hyperlink"/>
            <w:noProof/>
          </w:rPr>
          <w:noBreakHyphen/>
          <w:t>1. Big Data</w:t>
        </w:r>
        <w:r w:rsidR="0032431F">
          <w:rPr>
            <w:noProof/>
            <w:webHidden/>
          </w:rPr>
          <w:tab/>
        </w:r>
        <w:r w:rsidR="0032431F">
          <w:rPr>
            <w:noProof/>
            <w:webHidden/>
          </w:rPr>
          <w:fldChar w:fldCharType="begin"/>
        </w:r>
        <w:r w:rsidR="0032431F">
          <w:rPr>
            <w:noProof/>
            <w:webHidden/>
          </w:rPr>
          <w:instrText xml:space="preserve"> PAGEREF _Toc92664158 \h </w:instrText>
        </w:r>
        <w:r w:rsidR="0032431F">
          <w:rPr>
            <w:noProof/>
            <w:webHidden/>
          </w:rPr>
        </w:r>
        <w:r w:rsidR="0032431F">
          <w:rPr>
            <w:noProof/>
            <w:webHidden/>
          </w:rPr>
          <w:fldChar w:fldCharType="separate"/>
        </w:r>
        <w:r w:rsidR="0032431F">
          <w:rPr>
            <w:noProof/>
            <w:webHidden/>
          </w:rPr>
          <w:t>4</w:t>
        </w:r>
        <w:r w:rsidR="0032431F">
          <w:rPr>
            <w:noProof/>
            <w:webHidden/>
          </w:rPr>
          <w:fldChar w:fldCharType="end"/>
        </w:r>
      </w:hyperlink>
    </w:p>
    <w:p w14:paraId="075C482A"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59" w:history="1">
        <w:r w:rsidR="0032431F" w:rsidRPr="008816A4">
          <w:rPr>
            <w:rStyle w:val="Hyperlink"/>
            <w:noProof/>
          </w:rPr>
          <w:t>Hình 2</w:t>
        </w:r>
        <w:r w:rsidR="0032431F" w:rsidRPr="008816A4">
          <w:rPr>
            <w:rStyle w:val="Hyperlink"/>
            <w:noProof/>
          </w:rPr>
          <w:noBreakHyphen/>
          <w:t>2. 5Vs of Big Data</w:t>
        </w:r>
        <w:r w:rsidR="0032431F">
          <w:rPr>
            <w:noProof/>
            <w:webHidden/>
          </w:rPr>
          <w:tab/>
        </w:r>
        <w:r w:rsidR="0032431F">
          <w:rPr>
            <w:noProof/>
            <w:webHidden/>
          </w:rPr>
          <w:fldChar w:fldCharType="begin"/>
        </w:r>
        <w:r w:rsidR="0032431F">
          <w:rPr>
            <w:noProof/>
            <w:webHidden/>
          </w:rPr>
          <w:instrText xml:space="preserve"> PAGEREF _Toc92664159 \h </w:instrText>
        </w:r>
        <w:r w:rsidR="0032431F">
          <w:rPr>
            <w:noProof/>
            <w:webHidden/>
          </w:rPr>
        </w:r>
        <w:r w:rsidR="0032431F">
          <w:rPr>
            <w:noProof/>
            <w:webHidden/>
          </w:rPr>
          <w:fldChar w:fldCharType="separate"/>
        </w:r>
        <w:r w:rsidR="0032431F">
          <w:rPr>
            <w:noProof/>
            <w:webHidden/>
          </w:rPr>
          <w:t>6</w:t>
        </w:r>
        <w:r w:rsidR="0032431F">
          <w:rPr>
            <w:noProof/>
            <w:webHidden/>
          </w:rPr>
          <w:fldChar w:fldCharType="end"/>
        </w:r>
      </w:hyperlink>
    </w:p>
    <w:p w14:paraId="7A493318"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0" w:history="1">
        <w:r w:rsidR="0032431F" w:rsidRPr="008816A4">
          <w:rPr>
            <w:rStyle w:val="Hyperlink"/>
            <w:noProof/>
          </w:rPr>
          <w:t>Hình 2</w:t>
        </w:r>
        <w:r w:rsidR="0032431F" w:rsidRPr="008816A4">
          <w:rPr>
            <w:rStyle w:val="Hyperlink"/>
            <w:noProof/>
          </w:rPr>
          <w:noBreakHyphen/>
          <w:t>3. Data Science và các lĩnh vực liên quan</w:t>
        </w:r>
        <w:r w:rsidR="0032431F">
          <w:rPr>
            <w:noProof/>
            <w:webHidden/>
          </w:rPr>
          <w:tab/>
        </w:r>
        <w:r w:rsidR="0032431F">
          <w:rPr>
            <w:noProof/>
            <w:webHidden/>
          </w:rPr>
          <w:fldChar w:fldCharType="begin"/>
        </w:r>
        <w:r w:rsidR="0032431F">
          <w:rPr>
            <w:noProof/>
            <w:webHidden/>
          </w:rPr>
          <w:instrText xml:space="preserve"> PAGEREF _Toc92664160 \h </w:instrText>
        </w:r>
        <w:r w:rsidR="0032431F">
          <w:rPr>
            <w:noProof/>
            <w:webHidden/>
          </w:rPr>
        </w:r>
        <w:r w:rsidR="0032431F">
          <w:rPr>
            <w:noProof/>
            <w:webHidden/>
          </w:rPr>
          <w:fldChar w:fldCharType="separate"/>
        </w:r>
        <w:r w:rsidR="0032431F">
          <w:rPr>
            <w:noProof/>
            <w:webHidden/>
          </w:rPr>
          <w:t>8</w:t>
        </w:r>
        <w:r w:rsidR="0032431F">
          <w:rPr>
            <w:noProof/>
            <w:webHidden/>
          </w:rPr>
          <w:fldChar w:fldCharType="end"/>
        </w:r>
      </w:hyperlink>
    </w:p>
    <w:p w14:paraId="653A16A1"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1" w:history="1">
        <w:r w:rsidR="0032431F" w:rsidRPr="008816A4">
          <w:rPr>
            <w:rStyle w:val="Hyperlink"/>
            <w:noProof/>
          </w:rPr>
          <w:t>Hình 2</w:t>
        </w:r>
        <w:r w:rsidR="0032431F" w:rsidRPr="008816A4">
          <w:rPr>
            <w:rStyle w:val="Hyperlink"/>
            <w:noProof/>
          </w:rPr>
          <w:noBreakHyphen/>
          <w:t>4. Các bước thực hiện Data Mining</w:t>
        </w:r>
        <w:r w:rsidR="0032431F">
          <w:rPr>
            <w:noProof/>
            <w:webHidden/>
          </w:rPr>
          <w:tab/>
        </w:r>
        <w:r w:rsidR="0032431F">
          <w:rPr>
            <w:noProof/>
            <w:webHidden/>
          </w:rPr>
          <w:fldChar w:fldCharType="begin"/>
        </w:r>
        <w:r w:rsidR="0032431F">
          <w:rPr>
            <w:noProof/>
            <w:webHidden/>
          </w:rPr>
          <w:instrText xml:space="preserve"> PAGEREF _Toc92664161 \h </w:instrText>
        </w:r>
        <w:r w:rsidR="0032431F">
          <w:rPr>
            <w:noProof/>
            <w:webHidden/>
          </w:rPr>
        </w:r>
        <w:r w:rsidR="0032431F">
          <w:rPr>
            <w:noProof/>
            <w:webHidden/>
          </w:rPr>
          <w:fldChar w:fldCharType="separate"/>
        </w:r>
        <w:r w:rsidR="0032431F">
          <w:rPr>
            <w:noProof/>
            <w:webHidden/>
          </w:rPr>
          <w:t>9</w:t>
        </w:r>
        <w:r w:rsidR="0032431F">
          <w:rPr>
            <w:noProof/>
            <w:webHidden/>
          </w:rPr>
          <w:fldChar w:fldCharType="end"/>
        </w:r>
      </w:hyperlink>
    </w:p>
    <w:p w14:paraId="00830286"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2" w:history="1">
        <w:r w:rsidR="0032431F" w:rsidRPr="008816A4">
          <w:rPr>
            <w:rStyle w:val="Hyperlink"/>
            <w:noProof/>
          </w:rPr>
          <w:t>Hình 2</w:t>
        </w:r>
        <w:r w:rsidR="0032431F" w:rsidRPr="008816A4">
          <w:rPr>
            <w:rStyle w:val="Hyperlink"/>
            <w:noProof/>
          </w:rPr>
          <w:noBreakHyphen/>
          <w:t>5. Các loại thuật toán được sử dụng trong Machine Learning</w:t>
        </w:r>
        <w:r w:rsidR="0032431F">
          <w:rPr>
            <w:noProof/>
            <w:webHidden/>
          </w:rPr>
          <w:tab/>
        </w:r>
        <w:r w:rsidR="0032431F">
          <w:rPr>
            <w:noProof/>
            <w:webHidden/>
          </w:rPr>
          <w:fldChar w:fldCharType="begin"/>
        </w:r>
        <w:r w:rsidR="0032431F">
          <w:rPr>
            <w:noProof/>
            <w:webHidden/>
          </w:rPr>
          <w:instrText xml:space="preserve"> PAGEREF _Toc92664162 \h </w:instrText>
        </w:r>
        <w:r w:rsidR="0032431F">
          <w:rPr>
            <w:noProof/>
            <w:webHidden/>
          </w:rPr>
        </w:r>
        <w:r w:rsidR="0032431F">
          <w:rPr>
            <w:noProof/>
            <w:webHidden/>
          </w:rPr>
          <w:fldChar w:fldCharType="separate"/>
        </w:r>
        <w:r w:rsidR="0032431F">
          <w:rPr>
            <w:noProof/>
            <w:webHidden/>
          </w:rPr>
          <w:t>11</w:t>
        </w:r>
        <w:r w:rsidR="0032431F">
          <w:rPr>
            <w:noProof/>
            <w:webHidden/>
          </w:rPr>
          <w:fldChar w:fldCharType="end"/>
        </w:r>
      </w:hyperlink>
    </w:p>
    <w:p w14:paraId="3D046E9A"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3" w:history="1">
        <w:r w:rsidR="0032431F" w:rsidRPr="008816A4">
          <w:rPr>
            <w:rStyle w:val="Hyperlink"/>
            <w:noProof/>
          </w:rPr>
          <w:t>Hình 2</w:t>
        </w:r>
        <w:r w:rsidR="0032431F" w:rsidRPr="008816A4">
          <w:rPr>
            <w:rStyle w:val="Hyperlink"/>
            <w:noProof/>
          </w:rPr>
          <w:noBreakHyphen/>
          <w:t>6. Lựa chọn thuật toán phù hợp</w:t>
        </w:r>
        <w:r w:rsidR="0032431F">
          <w:rPr>
            <w:noProof/>
            <w:webHidden/>
          </w:rPr>
          <w:tab/>
        </w:r>
        <w:r w:rsidR="0032431F">
          <w:rPr>
            <w:noProof/>
            <w:webHidden/>
          </w:rPr>
          <w:fldChar w:fldCharType="begin"/>
        </w:r>
        <w:r w:rsidR="0032431F">
          <w:rPr>
            <w:noProof/>
            <w:webHidden/>
          </w:rPr>
          <w:instrText xml:space="preserve"> PAGEREF _Toc92664163 \h </w:instrText>
        </w:r>
        <w:r w:rsidR="0032431F">
          <w:rPr>
            <w:noProof/>
            <w:webHidden/>
          </w:rPr>
        </w:r>
        <w:r w:rsidR="0032431F">
          <w:rPr>
            <w:noProof/>
            <w:webHidden/>
          </w:rPr>
          <w:fldChar w:fldCharType="separate"/>
        </w:r>
        <w:r w:rsidR="0032431F">
          <w:rPr>
            <w:noProof/>
            <w:webHidden/>
          </w:rPr>
          <w:t>11</w:t>
        </w:r>
        <w:r w:rsidR="0032431F">
          <w:rPr>
            <w:noProof/>
            <w:webHidden/>
          </w:rPr>
          <w:fldChar w:fldCharType="end"/>
        </w:r>
      </w:hyperlink>
    </w:p>
    <w:p w14:paraId="6E13CBF5"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4" w:history="1">
        <w:r w:rsidR="0032431F" w:rsidRPr="008816A4">
          <w:rPr>
            <w:rStyle w:val="Hyperlink"/>
            <w:noProof/>
          </w:rPr>
          <w:t>Hình 2</w:t>
        </w:r>
        <w:r w:rsidR="0032431F" w:rsidRPr="008816A4">
          <w:rPr>
            <w:rStyle w:val="Hyperlink"/>
            <w:noProof/>
          </w:rPr>
          <w:noBreakHyphen/>
          <w:t>7. Hình ảnh định nghĩa SQL</w:t>
        </w:r>
        <w:r w:rsidR="0032431F">
          <w:rPr>
            <w:noProof/>
            <w:webHidden/>
          </w:rPr>
          <w:tab/>
        </w:r>
        <w:r w:rsidR="0032431F">
          <w:rPr>
            <w:noProof/>
            <w:webHidden/>
          </w:rPr>
          <w:fldChar w:fldCharType="begin"/>
        </w:r>
        <w:r w:rsidR="0032431F">
          <w:rPr>
            <w:noProof/>
            <w:webHidden/>
          </w:rPr>
          <w:instrText xml:space="preserve"> PAGEREF _Toc92664164 \h </w:instrText>
        </w:r>
        <w:r w:rsidR="0032431F">
          <w:rPr>
            <w:noProof/>
            <w:webHidden/>
          </w:rPr>
        </w:r>
        <w:r w:rsidR="0032431F">
          <w:rPr>
            <w:noProof/>
            <w:webHidden/>
          </w:rPr>
          <w:fldChar w:fldCharType="separate"/>
        </w:r>
        <w:r w:rsidR="0032431F">
          <w:rPr>
            <w:noProof/>
            <w:webHidden/>
          </w:rPr>
          <w:t>15</w:t>
        </w:r>
        <w:r w:rsidR="0032431F">
          <w:rPr>
            <w:noProof/>
            <w:webHidden/>
          </w:rPr>
          <w:fldChar w:fldCharType="end"/>
        </w:r>
      </w:hyperlink>
    </w:p>
    <w:p w14:paraId="08845C49"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5" w:history="1">
        <w:r w:rsidR="0032431F" w:rsidRPr="008816A4">
          <w:rPr>
            <w:rStyle w:val="Hyperlink"/>
            <w:noProof/>
          </w:rPr>
          <w:t>Hình 2</w:t>
        </w:r>
        <w:r w:rsidR="0032431F" w:rsidRPr="008816A4">
          <w:rPr>
            <w:rStyle w:val="Hyperlink"/>
            <w:noProof/>
          </w:rPr>
          <w:noBreakHyphen/>
          <w:t>8. Định nghĩa về API</w:t>
        </w:r>
        <w:r w:rsidR="0032431F">
          <w:rPr>
            <w:noProof/>
            <w:webHidden/>
          </w:rPr>
          <w:tab/>
        </w:r>
        <w:r w:rsidR="0032431F">
          <w:rPr>
            <w:noProof/>
            <w:webHidden/>
          </w:rPr>
          <w:fldChar w:fldCharType="begin"/>
        </w:r>
        <w:r w:rsidR="0032431F">
          <w:rPr>
            <w:noProof/>
            <w:webHidden/>
          </w:rPr>
          <w:instrText xml:space="preserve"> PAGEREF _Toc92664165 \h </w:instrText>
        </w:r>
        <w:r w:rsidR="0032431F">
          <w:rPr>
            <w:noProof/>
            <w:webHidden/>
          </w:rPr>
        </w:r>
        <w:r w:rsidR="0032431F">
          <w:rPr>
            <w:noProof/>
            <w:webHidden/>
          </w:rPr>
          <w:fldChar w:fldCharType="separate"/>
        </w:r>
        <w:r w:rsidR="0032431F">
          <w:rPr>
            <w:noProof/>
            <w:webHidden/>
          </w:rPr>
          <w:t>18</w:t>
        </w:r>
        <w:r w:rsidR="0032431F">
          <w:rPr>
            <w:noProof/>
            <w:webHidden/>
          </w:rPr>
          <w:fldChar w:fldCharType="end"/>
        </w:r>
      </w:hyperlink>
    </w:p>
    <w:p w14:paraId="58D50DBF"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6" w:history="1">
        <w:r w:rsidR="0032431F" w:rsidRPr="008816A4">
          <w:rPr>
            <w:rStyle w:val="Hyperlink"/>
            <w:noProof/>
          </w:rPr>
          <w:t>Hình 2</w:t>
        </w:r>
        <w:r w:rsidR="0032431F" w:rsidRPr="008816A4">
          <w:rPr>
            <w:rStyle w:val="Hyperlink"/>
            <w:noProof/>
          </w:rPr>
          <w:noBreakHyphen/>
          <w:t>9. Quy trình thực thi của hệ thống sử dụng Docker.</w:t>
        </w:r>
        <w:r w:rsidR="0032431F">
          <w:rPr>
            <w:noProof/>
            <w:webHidden/>
          </w:rPr>
          <w:tab/>
        </w:r>
        <w:r w:rsidR="0032431F">
          <w:rPr>
            <w:noProof/>
            <w:webHidden/>
          </w:rPr>
          <w:fldChar w:fldCharType="begin"/>
        </w:r>
        <w:r w:rsidR="0032431F">
          <w:rPr>
            <w:noProof/>
            <w:webHidden/>
          </w:rPr>
          <w:instrText xml:space="preserve"> PAGEREF _Toc92664166 \h </w:instrText>
        </w:r>
        <w:r w:rsidR="0032431F">
          <w:rPr>
            <w:noProof/>
            <w:webHidden/>
          </w:rPr>
        </w:r>
        <w:r w:rsidR="0032431F">
          <w:rPr>
            <w:noProof/>
            <w:webHidden/>
          </w:rPr>
          <w:fldChar w:fldCharType="separate"/>
        </w:r>
        <w:r w:rsidR="0032431F">
          <w:rPr>
            <w:noProof/>
            <w:webHidden/>
          </w:rPr>
          <w:t>20</w:t>
        </w:r>
        <w:r w:rsidR="0032431F">
          <w:rPr>
            <w:noProof/>
            <w:webHidden/>
          </w:rPr>
          <w:fldChar w:fldCharType="end"/>
        </w:r>
      </w:hyperlink>
    </w:p>
    <w:p w14:paraId="007D3F31"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7" w:history="1">
        <w:r w:rsidR="0032431F" w:rsidRPr="008816A4">
          <w:rPr>
            <w:rStyle w:val="Hyperlink"/>
            <w:noProof/>
          </w:rPr>
          <w:t>Hình 2</w:t>
        </w:r>
        <w:r w:rsidR="0032431F" w:rsidRPr="008816A4">
          <w:rPr>
            <w:rStyle w:val="Hyperlink"/>
            <w:noProof/>
          </w:rPr>
          <w:noBreakHyphen/>
          <w:t>10. Kiến trúc của Apache Airflow</w:t>
        </w:r>
        <w:r w:rsidR="0032431F">
          <w:rPr>
            <w:noProof/>
            <w:webHidden/>
          </w:rPr>
          <w:tab/>
        </w:r>
        <w:r w:rsidR="0032431F">
          <w:rPr>
            <w:noProof/>
            <w:webHidden/>
          </w:rPr>
          <w:fldChar w:fldCharType="begin"/>
        </w:r>
        <w:r w:rsidR="0032431F">
          <w:rPr>
            <w:noProof/>
            <w:webHidden/>
          </w:rPr>
          <w:instrText xml:space="preserve"> PAGEREF _Toc92664167 \h </w:instrText>
        </w:r>
        <w:r w:rsidR="0032431F">
          <w:rPr>
            <w:noProof/>
            <w:webHidden/>
          </w:rPr>
        </w:r>
        <w:r w:rsidR="0032431F">
          <w:rPr>
            <w:noProof/>
            <w:webHidden/>
          </w:rPr>
          <w:fldChar w:fldCharType="separate"/>
        </w:r>
        <w:r w:rsidR="0032431F">
          <w:rPr>
            <w:noProof/>
            <w:webHidden/>
          </w:rPr>
          <w:t>20</w:t>
        </w:r>
        <w:r w:rsidR="0032431F">
          <w:rPr>
            <w:noProof/>
            <w:webHidden/>
          </w:rPr>
          <w:fldChar w:fldCharType="end"/>
        </w:r>
      </w:hyperlink>
    </w:p>
    <w:p w14:paraId="5FEDF65E"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8" w:history="1">
        <w:r w:rsidR="0032431F" w:rsidRPr="008816A4">
          <w:rPr>
            <w:rStyle w:val="Hyperlink"/>
            <w:noProof/>
          </w:rPr>
          <w:t>Hình 3</w:t>
        </w:r>
        <w:r w:rsidR="0032431F" w:rsidRPr="008816A4">
          <w:rPr>
            <w:rStyle w:val="Hyperlink"/>
            <w:noProof/>
          </w:rPr>
          <w:noBreakHyphen/>
          <w:t>1. Kiến trúc hệ thống</w:t>
        </w:r>
        <w:r w:rsidR="0032431F">
          <w:rPr>
            <w:noProof/>
            <w:webHidden/>
          </w:rPr>
          <w:tab/>
        </w:r>
        <w:r w:rsidR="0032431F">
          <w:rPr>
            <w:noProof/>
            <w:webHidden/>
          </w:rPr>
          <w:fldChar w:fldCharType="begin"/>
        </w:r>
        <w:r w:rsidR="0032431F">
          <w:rPr>
            <w:noProof/>
            <w:webHidden/>
          </w:rPr>
          <w:instrText xml:space="preserve"> PAGEREF _Toc92664168 \h </w:instrText>
        </w:r>
        <w:r w:rsidR="0032431F">
          <w:rPr>
            <w:noProof/>
            <w:webHidden/>
          </w:rPr>
        </w:r>
        <w:r w:rsidR="0032431F">
          <w:rPr>
            <w:noProof/>
            <w:webHidden/>
          </w:rPr>
          <w:fldChar w:fldCharType="separate"/>
        </w:r>
        <w:r w:rsidR="0032431F">
          <w:rPr>
            <w:noProof/>
            <w:webHidden/>
          </w:rPr>
          <w:t>21</w:t>
        </w:r>
        <w:r w:rsidR="0032431F">
          <w:rPr>
            <w:noProof/>
            <w:webHidden/>
          </w:rPr>
          <w:fldChar w:fldCharType="end"/>
        </w:r>
      </w:hyperlink>
    </w:p>
    <w:p w14:paraId="47115D80"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9" w:history="1">
        <w:r w:rsidR="0032431F" w:rsidRPr="008816A4">
          <w:rPr>
            <w:rStyle w:val="Hyperlink"/>
            <w:noProof/>
          </w:rPr>
          <w:t>Hình 3</w:t>
        </w:r>
        <w:r w:rsidR="0032431F" w:rsidRPr="008816A4">
          <w:rPr>
            <w:rStyle w:val="Hyperlink"/>
            <w:noProof/>
          </w:rPr>
          <w:noBreakHyphen/>
          <w:t>2. Sơ đồ khối</w:t>
        </w:r>
        <w:r w:rsidR="0032431F">
          <w:rPr>
            <w:noProof/>
            <w:webHidden/>
          </w:rPr>
          <w:tab/>
        </w:r>
        <w:r w:rsidR="0032431F">
          <w:rPr>
            <w:noProof/>
            <w:webHidden/>
          </w:rPr>
          <w:fldChar w:fldCharType="begin"/>
        </w:r>
        <w:r w:rsidR="0032431F">
          <w:rPr>
            <w:noProof/>
            <w:webHidden/>
          </w:rPr>
          <w:instrText xml:space="preserve"> PAGEREF _Toc92664169 \h </w:instrText>
        </w:r>
        <w:r w:rsidR="0032431F">
          <w:rPr>
            <w:noProof/>
            <w:webHidden/>
          </w:rPr>
        </w:r>
        <w:r w:rsidR="0032431F">
          <w:rPr>
            <w:noProof/>
            <w:webHidden/>
          </w:rPr>
          <w:fldChar w:fldCharType="separate"/>
        </w:r>
        <w:r w:rsidR="0032431F">
          <w:rPr>
            <w:noProof/>
            <w:webHidden/>
          </w:rPr>
          <w:t>22</w:t>
        </w:r>
        <w:r w:rsidR="0032431F">
          <w:rPr>
            <w:noProof/>
            <w:webHidden/>
          </w:rPr>
          <w:fldChar w:fldCharType="end"/>
        </w:r>
      </w:hyperlink>
    </w:p>
    <w:p w14:paraId="003CC548"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0" w:history="1">
        <w:r w:rsidR="0032431F" w:rsidRPr="008816A4">
          <w:rPr>
            <w:rStyle w:val="Hyperlink"/>
            <w:noProof/>
          </w:rPr>
          <w:t>Hình 3</w:t>
        </w:r>
        <w:r w:rsidR="0032431F" w:rsidRPr="008816A4">
          <w:rPr>
            <w:rStyle w:val="Hyperlink"/>
            <w:noProof/>
          </w:rPr>
          <w:noBreakHyphen/>
          <w:t>3. Định dạng JSON của Response</w:t>
        </w:r>
        <w:r w:rsidR="0032431F">
          <w:rPr>
            <w:noProof/>
            <w:webHidden/>
          </w:rPr>
          <w:tab/>
        </w:r>
        <w:r w:rsidR="0032431F">
          <w:rPr>
            <w:noProof/>
            <w:webHidden/>
          </w:rPr>
          <w:fldChar w:fldCharType="begin"/>
        </w:r>
        <w:r w:rsidR="0032431F">
          <w:rPr>
            <w:noProof/>
            <w:webHidden/>
          </w:rPr>
          <w:instrText xml:space="preserve"> PAGEREF _Toc92664170 \h </w:instrText>
        </w:r>
        <w:r w:rsidR="0032431F">
          <w:rPr>
            <w:noProof/>
            <w:webHidden/>
          </w:rPr>
        </w:r>
        <w:r w:rsidR="0032431F">
          <w:rPr>
            <w:noProof/>
            <w:webHidden/>
          </w:rPr>
          <w:fldChar w:fldCharType="separate"/>
        </w:r>
        <w:r w:rsidR="0032431F">
          <w:rPr>
            <w:noProof/>
            <w:webHidden/>
          </w:rPr>
          <w:t>23</w:t>
        </w:r>
        <w:r w:rsidR="0032431F">
          <w:rPr>
            <w:noProof/>
            <w:webHidden/>
          </w:rPr>
          <w:fldChar w:fldCharType="end"/>
        </w:r>
      </w:hyperlink>
    </w:p>
    <w:p w14:paraId="3668FD1A"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1" w:history="1">
        <w:r w:rsidR="0032431F" w:rsidRPr="008816A4">
          <w:rPr>
            <w:rStyle w:val="Hyperlink"/>
            <w:noProof/>
          </w:rPr>
          <w:t>Hình 3</w:t>
        </w:r>
        <w:r w:rsidR="0032431F" w:rsidRPr="008816A4">
          <w:rPr>
            <w:rStyle w:val="Hyperlink"/>
            <w:noProof/>
          </w:rPr>
          <w:noBreakHyphen/>
          <w:t>4. Dữ liệu trong MySQL</w:t>
        </w:r>
        <w:r w:rsidR="0032431F">
          <w:rPr>
            <w:noProof/>
            <w:webHidden/>
          </w:rPr>
          <w:tab/>
        </w:r>
        <w:r w:rsidR="0032431F">
          <w:rPr>
            <w:noProof/>
            <w:webHidden/>
          </w:rPr>
          <w:fldChar w:fldCharType="begin"/>
        </w:r>
        <w:r w:rsidR="0032431F">
          <w:rPr>
            <w:noProof/>
            <w:webHidden/>
          </w:rPr>
          <w:instrText xml:space="preserve"> PAGEREF _Toc92664171 \h </w:instrText>
        </w:r>
        <w:r w:rsidR="0032431F">
          <w:rPr>
            <w:noProof/>
            <w:webHidden/>
          </w:rPr>
        </w:r>
        <w:r w:rsidR="0032431F">
          <w:rPr>
            <w:noProof/>
            <w:webHidden/>
          </w:rPr>
          <w:fldChar w:fldCharType="separate"/>
        </w:r>
        <w:r w:rsidR="0032431F">
          <w:rPr>
            <w:noProof/>
            <w:webHidden/>
          </w:rPr>
          <w:t>24</w:t>
        </w:r>
        <w:r w:rsidR="0032431F">
          <w:rPr>
            <w:noProof/>
            <w:webHidden/>
          </w:rPr>
          <w:fldChar w:fldCharType="end"/>
        </w:r>
      </w:hyperlink>
    </w:p>
    <w:p w14:paraId="74C28CC9"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2" w:history="1">
        <w:r w:rsidR="0032431F" w:rsidRPr="008816A4">
          <w:rPr>
            <w:rStyle w:val="Hyperlink"/>
            <w:noProof/>
          </w:rPr>
          <w:t>Hình 3</w:t>
        </w:r>
        <w:r w:rsidR="0032431F" w:rsidRPr="008816A4">
          <w:rPr>
            <w:rStyle w:val="Hyperlink"/>
            <w:noProof/>
          </w:rPr>
          <w:noBreakHyphen/>
          <w:t>5. Tính năng của Power BI</w:t>
        </w:r>
        <w:r w:rsidR="0032431F">
          <w:rPr>
            <w:noProof/>
            <w:webHidden/>
          </w:rPr>
          <w:tab/>
        </w:r>
        <w:r w:rsidR="0032431F">
          <w:rPr>
            <w:noProof/>
            <w:webHidden/>
          </w:rPr>
          <w:fldChar w:fldCharType="begin"/>
        </w:r>
        <w:r w:rsidR="0032431F">
          <w:rPr>
            <w:noProof/>
            <w:webHidden/>
          </w:rPr>
          <w:instrText xml:space="preserve"> PAGEREF _Toc92664172 \h </w:instrText>
        </w:r>
        <w:r w:rsidR="0032431F">
          <w:rPr>
            <w:noProof/>
            <w:webHidden/>
          </w:rPr>
        </w:r>
        <w:r w:rsidR="0032431F">
          <w:rPr>
            <w:noProof/>
            <w:webHidden/>
          </w:rPr>
          <w:fldChar w:fldCharType="separate"/>
        </w:r>
        <w:r w:rsidR="0032431F">
          <w:rPr>
            <w:noProof/>
            <w:webHidden/>
          </w:rPr>
          <w:t>25</w:t>
        </w:r>
        <w:r w:rsidR="0032431F">
          <w:rPr>
            <w:noProof/>
            <w:webHidden/>
          </w:rPr>
          <w:fldChar w:fldCharType="end"/>
        </w:r>
      </w:hyperlink>
    </w:p>
    <w:p w14:paraId="669FE80A"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3" w:history="1">
        <w:r w:rsidR="0032431F" w:rsidRPr="008816A4">
          <w:rPr>
            <w:rStyle w:val="Hyperlink"/>
            <w:noProof/>
          </w:rPr>
          <w:t>Hình 3</w:t>
        </w:r>
        <w:r w:rsidR="0032431F" w:rsidRPr="008816A4">
          <w:rPr>
            <w:rStyle w:val="Hyperlink"/>
            <w:noProof/>
          </w:rPr>
          <w:noBreakHyphen/>
          <w:t>6. Dashboard về số ca nhiễm, ca tử vong...</w:t>
        </w:r>
        <w:r w:rsidR="0032431F">
          <w:rPr>
            <w:noProof/>
            <w:webHidden/>
          </w:rPr>
          <w:tab/>
        </w:r>
        <w:r w:rsidR="0032431F">
          <w:rPr>
            <w:noProof/>
            <w:webHidden/>
          </w:rPr>
          <w:fldChar w:fldCharType="begin"/>
        </w:r>
        <w:r w:rsidR="0032431F">
          <w:rPr>
            <w:noProof/>
            <w:webHidden/>
          </w:rPr>
          <w:instrText xml:space="preserve"> PAGEREF _Toc92664173 \h </w:instrText>
        </w:r>
        <w:r w:rsidR="0032431F">
          <w:rPr>
            <w:noProof/>
            <w:webHidden/>
          </w:rPr>
        </w:r>
        <w:r w:rsidR="0032431F">
          <w:rPr>
            <w:noProof/>
            <w:webHidden/>
          </w:rPr>
          <w:fldChar w:fldCharType="separate"/>
        </w:r>
        <w:r w:rsidR="0032431F">
          <w:rPr>
            <w:noProof/>
            <w:webHidden/>
          </w:rPr>
          <w:t>26</w:t>
        </w:r>
        <w:r w:rsidR="0032431F">
          <w:rPr>
            <w:noProof/>
            <w:webHidden/>
          </w:rPr>
          <w:fldChar w:fldCharType="end"/>
        </w:r>
      </w:hyperlink>
    </w:p>
    <w:p w14:paraId="1F95AC90"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4" w:history="1">
        <w:r w:rsidR="0032431F" w:rsidRPr="008816A4">
          <w:rPr>
            <w:rStyle w:val="Hyperlink"/>
            <w:noProof/>
          </w:rPr>
          <w:t>Hình 3</w:t>
        </w:r>
        <w:r w:rsidR="0032431F" w:rsidRPr="008816A4">
          <w:rPr>
            <w:rStyle w:val="Hyperlink"/>
            <w:noProof/>
          </w:rPr>
          <w:noBreakHyphen/>
          <w:t>7. Dashboard về tỷ lệ tử vong, tỷ lệ mắc bệnh...</w:t>
        </w:r>
        <w:r w:rsidR="0032431F">
          <w:rPr>
            <w:noProof/>
            <w:webHidden/>
          </w:rPr>
          <w:tab/>
        </w:r>
        <w:r w:rsidR="0032431F">
          <w:rPr>
            <w:noProof/>
            <w:webHidden/>
          </w:rPr>
          <w:fldChar w:fldCharType="begin"/>
        </w:r>
        <w:r w:rsidR="0032431F">
          <w:rPr>
            <w:noProof/>
            <w:webHidden/>
          </w:rPr>
          <w:instrText xml:space="preserve"> PAGEREF _Toc92664174 \h </w:instrText>
        </w:r>
        <w:r w:rsidR="0032431F">
          <w:rPr>
            <w:noProof/>
            <w:webHidden/>
          </w:rPr>
        </w:r>
        <w:r w:rsidR="0032431F">
          <w:rPr>
            <w:noProof/>
            <w:webHidden/>
          </w:rPr>
          <w:fldChar w:fldCharType="separate"/>
        </w:r>
        <w:r w:rsidR="0032431F">
          <w:rPr>
            <w:noProof/>
            <w:webHidden/>
          </w:rPr>
          <w:t>27</w:t>
        </w:r>
        <w:r w:rsidR="0032431F">
          <w:rPr>
            <w:noProof/>
            <w:webHidden/>
          </w:rPr>
          <w:fldChar w:fldCharType="end"/>
        </w:r>
      </w:hyperlink>
    </w:p>
    <w:p w14:paraId="4C09DD7D"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5" w:history="1">
        <w:r w:rsidR="0032431F" w:rsidRPr="008816A4">
          <w:rPr>
            <w:rStyle w:val="Hyperlink"/>
            <w:noProof/>
          </w:rPr>
          <w:t>Hình 3</w:t>
        </w:r>
        <w:r w:rsidR="0032431F" w:rsidRPr="008816A4">
          <w:rPr>
            <w:rStyle w:val="Hyperlink"/>
            <w:noProof/>
          </w:rPr>
          <w:noBreakHyphen/>
          <w:t>8. Dashboard về tổng ca nhiễm của các châu lục</w:t>
        </w:r>
        <w:r w:rsidR="0032431F">
          <w:rPr>
            <w:noProof/>
            <w:webHidden/>
          </w:rPr>
          <w:tab/>
        </w:r>
        <w:r w:rsidR="0032431F">
          <w:rPr>
            <w:noProof/>
            <w:webHidden/>
          </w:rPr>
          <w:fldChar w:fldCharType="begin"/>
        </w:r>
        <w:r w:rsidR="0032431F">
          <w:rPr>
            <w:noProof/>
            <w:webHidden/>
          </w:rPr>
          <w:instrText xml:space="preserve"> PAGEREF _Toc92664175 \h </w:instrText>
        </w:r>
        <w:r w:rsidR="0032431F">
          <w:rPr>
            <w:noProof/>
            <w:webHidden/>
          </w:rPr>
        </w:r>
        <w:r w:rsidR="0032431F">
          <w:rPr>
            <w:noProof/>
            <w:webHidden/>
          </w:rPr>
          <w:fldChar w:fldCharType="separate"/>
        </w:r>
        <w:r w:rsidR="0032431F">
          <w:rPr>
            <w:noProof/>
            <w:webHidden/>
          </w:rPr>
          <w:t>29</w:t>
        </w:r>
        <w:r w:rsidR="0032431F">
          <w:rPr>
            <w:noProof/>
            <w:webHidden/>
          </w:rPr>
          <w:fldChar w:fldCharType="end"/>
        </w:r>
      </w:hyperlink>
    </w:p>
    <w:p w14:paraId="3182E1B2"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6" w:history="1">
        <w:r w:rsidR="0032431F" w:rsidRPr="008816A4">
          <w:rPr>
            <w:rStyle w:val="Hyperlink"/>
            <w:noProof/>
          </w:rPr>
          <w:t>Hình 3</w:t>
        </w:r>
        <w:r w:rsidR="0032431F" w:rsidRPr="008816A4">
          <w:rPr>
            <w:rStyle w:val="Hyperlink"/>
            <w:noProof/>
          </w:rPr>
          <w:noBreakHyphen/>
          <w:t>9. Dashboard về tổng ca tử vong của các châu lục</w:t>
        </w:r>
        <w:r w:rsidR="0032431F">
          <w:rPr>
            <w:noProof/>
            <w:webHidden/>
          </w:rPr>
          <w:tab/>
        </w:r>
        <w:r w:rsidR="0032431F">
          <w:rPr>
            <w:noProof/>
            <w:webHidden/>
          </w:rPr>
          <w:fldChar w:fldCharType="begin"/>
        </w:r>
        <w:r w:rsidR="0032431F">
          <w:rPr>
            <w:noProof/>
            <w:webHidden/>
          </w:rPr>
          <w:instrText xml:space="preserve"> PAGEREF _Toc92664176 \h </w:instrText>
        </w:r>
        <w:r w:rsidR="0032431F">
          <w:rPr>
            <w:noProof/>
            <w:webHidden/>
          </w:rPr>
        </w:r>
        <w:r w:rsidR="0032431F">
          <w:rPr>
            <w:noProof/>
            <w:webHidden/>
          </w:rPr>
          <w:fldChar w:fldCharType="separate"/>
        </w:r>
        <w:r w:rsidR="0032431F">
          <w:rPr>
            <w:noProof/>
            <w:webHidden/>
          </w:rPr>
          <w:t>30</w:t>
        </w:r>
        <w:r w:rsidR="0032431F">
          <w:rPr>
            <w:noProof/>
            <w:webHidden/>
          </w:rPr>
          <w:fldChar w:fldCharType="end"/>
        </w:r>
      </w:hyperlink>
    </w:p>
    <w:p w14:paraId="051948FA"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7" w:history="1">
        <w:r w:rsidR="0032431F" w:rsidRPr="008816A4">
          <w:rPr>
            <w:rStyle w:val="Hyperlink"/>
            <w:noProof/>
          </w:rPr>
          <w:t>Hình 3</w:t>
        </w:r>
        <w:r w:rsidR="0032431F" w:rsidRPr="008816A4">
          <w:rPr>
            <w:rStyle w:val="Hyperlink"/>
            <w:noProof/>
          </w:rPr>
          <w:noBreakHyphen/>
          <w:t>10. Dashboard về tổng ca phục hồi của các châu lục</w:t>
        </w:r>
        <w:r w:rsidR="0032431F">
          <w:rPr>
            <w:noProof/>
            <w:webHidden/>
          </w:rPr>
          <w:tab/>
        </w:r>
        <w:r w:rsidR="0032431F">
          <w:rPr>
            <w:noProof/>
            <w:webHidden/>
          </w:rPr>
          <w:fldChar w:fldCharType="begin"/>
        </w:r>
        <w:r w:rsidR="0032431F">
          <w:rPr>
            <w:noProof/>
            <w:webHidden/>
          </w:rPr>
          <w:instrText xml:space="preserve"> PAGEREF _Toc92664177 \h </w:instrText>
        </w:r>
        <w:r w:rsidR="0032431F">
          <w:rPr>
            <w:noProof/>
            <w:webHidden/>
          </w:rPr>
        </w:r>
        <w:r w:rsidR="0032431F">
          <w:rPr>
            <w:noProof/>
            <w:webHidden/>
          </w:rPr>
          <w:fldChar w:fldCharType="separate"/>
        </w:r>
        <w:r w:rsidR="0032431F">
          <w:rPr>
            <w:noProof/>
            <w:webHidden/>
          </w:rPr>
          <w:t>31</w:t>
        </w:r>
        <w:r w:rsidR="0032431F">
          <w:rPr>
            <w:noProof/>
            <w:webHidden/>
          </w:rPr>
          <w:fldChar w:fldCharType="end"/>
        </w:r>
      </w:hyperlink>
    </w:p>
    <w:p w14:paraId="36115418"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8" w:history="1">
        <w:r w:rsidR="0032431F" w:rsidRPr="008816A4">
          <w:rPr>
            <w:rStyle w:val="Hyperlink"/>
            <w:noProof/>
          </w:rPr>
          <w:t>Hình 3</w:t>
        </w:r>
        <w:r w:rsidR="0032431F" w:rsidRPr="008816A4">
          <w:rPr>
            <w:rStyle w:val="Hyperlink"/>
            <w:noProof/>
          </w:rPr>
          <w:noBreakHyphen/>
          <w:t>11. Tương quan giữa các khu vực trên Thế giới</w:t>
        </w:r>
        <w:r w:rsidR="0032431F">
          <w:rPr>
            <w:noProof/>
            <w:webHidden/>
          </w:rPr>
          <w:tab/>
        </w:r>
        <w:r w:rsidR="0032431F">
          <w:rPr>
            <w:noProof/>
            <w:webHidden/>
          </w:rPr>
          <w:fldChar w:fldCharType="begin"/>
        </w:r>
        <w:r w:rsidR="0032431F">
          <w:rPr>
            <w:noProof/>
            <w:webHidden/>
          </w:rPr>
          <w:instrText xml:space="preserve"> PAGEREF _Toc92664178 \h </w:instrText>
        </w:r>
        <w:r w:rsidR="0032431F">
          <w:rPr>
            <w:noProof/>
            <w:webHidden/>
          </w:rPr>
        </w:r>
        <w:r w:rsidR="0032431F">
          <w:rPr>
            <w:noProof/>
            <w:webHidden/>
          </w:rPr>
          <w:fldChar w:fldCharType="separate"/>
        </w:r>
        <w:r w:rsidR="0032431F">
          <w:rPr>
            <w:noProof/>
            <w:webHidden/>
          </w:rPr>
          <w:t>32</w:t>
        </w:r>
        <w:r w:rsidR="0032431F">
          <w:rPr>
            <w:noProof/>
            <w:webHidden/>
          </w:rPr>
          <w:fldChar w:fldCharType="end"/>
        </w:r>
      </w:hyperlink>
    </w:p>
    <w:p w14:paraId="51D3FC2D"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9" w:history="1">
        <w:r w:rsidR="0032431F" w:rsidRPr="008816A4">
          <w:rPr>
            <w:rStyle w:val="Hyperlink"/>
            <w:noProof/>
          </w:rPr>
          <w:t>Hình 3</w:t>
        </w:r>
        <w:r w:rsidR="0032431F" w:rsidRPr="008816A4">
          <w:rPr>
            <w:rStyle w:val="Hyperlink"/>
            <w:noProof/>
          </w:rPr>
          <w:noBreakHyphen/>
          <w:t>12. Số ca nhiễm, tử vong và đường Moving Average của Thế giới</w:t>
        </w:r>
        <w:r w:rsidR="0032431F">
          <w:rPr>
            <w:noProof/>
            <w:webHidden/>
          </w:rPr>
          <w:tab/>
        </w:r>
        <w:r w:rsidR="0032431F">
          <w:rPr>
            <w:noProof/>
            <w:webHidden/>
          </w:rPr>
          <w:fldChar w:fldCharType="begin"/>
        </w:r>
        <w:r w:rsidR="0032431F">
          <w:rPr>
            <w:noProof/>
            <w:webHidden/>
          </w:rPr>
          <w:instrText xml:space="preserve"> PAGEREF _Toc92664179 \h </w:instrText>
        </w:r>
        <w:r w:rsidR="0032431F">
          <w:rPr>
            <w:noProof/>
            <w:webHidden/>
          </w:rPr>
        </w:r>
        <w:r w:rsidR="0032431F">
          <w:rPr>
            <w:noProof/>
            <w:webHidden/>
          </w:rPr>
          <w:fldChar w:fldCharType="separate"/>
        </w:r>
        <w:r w:rsidR="0032431F">
          <w:rPr>
            <w:noProof/>
            <w:webHidden/>
          </w:rPr>
          <w:t>32</w:t>
        </w:r>
        <w:r w:rsidR="0032431F">
          <w:rPr>
            <w:noProof/>
            <w:webHidden/>
          </w:rPr>
          <w:fldChar w:fldCharType="end"/>
        </w:r>
      </w:hyperlink>
    </w:p>
    <w:p w14:paraId="4C7E33EC"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0" w:history="1">
        <w:r w:rsidR="0032431F" w:rsidRPr="008816A4">
          <w:rPr>
            <w:rStyle w:val="Hyperlink"/>
            <w:noProof/>
          </w:rPr>
          <w:t>Hình 3</w:t>
        </w:r>
        <w:r w:rsidR="0032431F" w:rsidRPr="008816A4">
          <w:rPr>
            <w:rStyle w:val="Hyperlink"/>
            <w:noProof/>
          </w:rPr>
          <w:noBreakHyphen/>
          <w:t>13. Số ca nhiễm, tử vong mỗi ngày và đường MA7 của Thế giới</w:t>
        </w:r>
        <w:r w:rsidR="0032431F">
          <w:rPr>
            <w:noProof/>
            <w:webHidden/>
          </w:rPr>
          <w:tab/>
        </w:r>
        <w:r w:rsidR="0032431F">
          <w:rPr>
            <w:noProof/>
            <w:webHidden/>
          </w:rPr>
          <w:fldChar w:fldCharType="begin"/>
        </w:r>
        <w:r w:rsidR="0032431F">
          <w:rPr>
            <w:noProof/>
            <w:webHidden/>
          </w:rPr>
          <w:instrText xml:space="preserve"> PAGEREF _Toc92664180 \h </w:instrText>
        </w:r>
        <w:r w:rsidR="0032431F">
          <w:rPr>
            <w:noProof/>
            <w:webHidden/>
          </w:rPr>
        </w:r>
        <w:r w:rsidR="0032431F">
          <w:rPr>
            <w:noProof/>
            <w:webHidden/>
          </w:rPr>
          <w:fldChar w:fldCharType="separate"/>
        </w:r>
        <w:r w:rsidR="0032431F">
          <w:rPr>
            <w:noProof/>
            <w:webHidden/>
          </w:rPr>
          <w:t>33</w:t>
        </w:r>
        <w:r w:rsidR="0032431F">
          <w:rPr>
            <w:noProof/>
            <w:webHidden/>
          </w:rPr>
          <w:fldChar w:fldCharType="end"/>
        </w:r>
      </w:hyperlink>
    </w:p>
    <w:p w14:paraId="209ABBF4"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1" w:history="1">
        <w:r w:rsidR="0032431F" w:rsidRPr="008816A4">
          <w:rPr>
            <w:rStyle w:val="Hyperlink"/>
            <w:noProof/>
          </w:rPr>
          <w:t>Hình 3</w:t>
        </w:r>
        <w:r w:rsidR="0032431F" w:rsidRPr="008816A4">
          <w:rPr>
            <w:rStyle w:val="Hyperlink"/>
            <w:noProof/>
          </w:rPr>
          <w:noBreakHyphen/>
          <w:t>14. Tỉ lệ tử vong theo ngày và trung bình của Thế giới</w:t>
        </w:r>
        <w:r w:rsidR="0032431F">
          <w:rPr>
            <w:noProof/>
            <w:webHidden/>
          </w:rPr>
          <w:tab/>
        </w:r>
        <w:r w:rsidR="0032431F">
          <w:rPr>
            <w:noProof/>
            <w:webHidden/>
          </w:rPr>
          <w:fldChar w:fldCharType="begin"/>
        </w:r>
        <w:r w:rsidR="0032431F">
          <w:rPr>
            <w:noProof/>
            <w:webHidden/>
          </w:rPr>
          <w:instrText xml:space="preserve"> PAGEREF _Toc92664181 \h </w:instrText>
        </w:r>
        <w:r w:rsidR="0032431F">
          <w:rPr>
            <w:noProof/>
            <w:webHidden/>
          </w:rPr>
        </w:r>
        <w:r w:rsidR="0032431F">
          <w:rPr>
            <w:noProof/>
            <w:webHidden/>
          </w:rPr>
          <w:fldChar w:fldCharType="separate"/>
        </w:r>
        <w:r w:rsidR="0032431F">
          <w:rPr>
            <w:noProof/>
            <w:webHidden/>
          </w:rPr>
          <w:t>33</w:t>
        </w:r>
        <w:r w:rsidR="0032431F">
          <w:rPr>
            <w:noProof/>
            <w:webHidden/>
          </w:rPr>
          <w:fldChar w:fldCharType="end"/>
        </w:r>
      </w:hyperlink>
    </w:p>
    <w:p w14:paraId="6B294399"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2" w:history="1">
        <w:r w:rsidR="0032431F" w:rsidRPr="008816A4">
          <w:rPr>
            <w:rStyle w:val="Hyperlink"/>
            <w:noProof/>
          </w:rPr>
          <w:t>Hình 3</w:t>
        </w:r>
        <w:r w:rsidR="0032431F" w:rsidRPr="008816A4">
          <w:rPr>
            <w:rStyle w:val="Hyperlink"/>
            <w:noProof/>
          </w:rPr>
          <w:noBreakHyphen/>
          <w:t>15. Top 10 các Tỉnh có số ca cao nhất trên Thế giới</w:t>
        </w:r>
        <w:r w:rsidR="0032431F">
          <w:rPr>
            <w:noProof/>
            <w:webHidden/>
          </w:rPr>
          <w:tab/>
        </w:r>
        <w:r w:rsidR="0032431F">
          <w:rPr>
            <w:noProof/>
            <w:webHidden/>
          </w:rPr>
          <w:fldChar w:fldCharType="begin"/>
        </w:r>
        <w:r w:rsidR="0032431F">
          <w:rPr>
            <w:noProof/>
            <w:webHidden/>
          </w:rPr>
          <w:instrText xml:space="preserve"> PAGEREF _Toc92664182 \h </w:instrText>
        </w:r>
        <w:r w:rsidR="0032431F">
          <w:rPr>
            <w:noProof/>
            <w:webHidden/>
          </w:rPr>
        </w:r>
        <w:r w:rsidR="0032431F">
          <w:rPr>
            <w:noProof/>
            <w:webHidden/>
          </w:rPr>
          <w:fldChar w:fldCharType="separate"/>
        </w:r>
        <w:r w:rsidR="0032431F">
          <w:rPr>
            <w:noProof/>
            <w:webHidden/>
          </w:rPr>
          <w:t>34</w:t>
        </w:r>
        <w:r w:rsidR="0032431F">
          <w:rPr>
            <w:noProof/>
            <w:webHidden/>
          </w:rPr>
          <w:fldChar w:fldCharType="end"/>
        </w:r>
      </w:hyperlink>
    </w:p>
    <w:p w14:paraId="29133B1F"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3" w:history="1">
        <w:r w:rsidR="0032431F" w:rsidRPr="008816A4">
          <w:rPr>
            <w:rStyle w:val="Hyperlink"/>
            <w:noProof/>
          </w:rPr>
          <w:t>Hình 3</w:t>
        </w:r>
        <w:r w:rsidR="0032431F" w:rsidRPr="008816A4">
          <w:rPr>
            <w:rStyle w:val="Hyperlink"/>
            <w:noProof/>
          </w:rPr>
          <w:noBreakHyphen/>
          <w:t>16. Top 10 Bang của Mỹ có số ca cao nhất</w:t>
        </w:r>
        <w:r w:rsidR="0032431F">
          <w:rPr>
            <w:noProof/>
            <w:webHidden/>
          </w:rPr>
          <w:tab/>
        </w:r>
        <w:r w:rsidR="0032431F">
          <w:rPr>
            <w:noProof/>
            <w:webHidden/>
          </w:rPr>
          <w:fldChar w:fldCharType="begin"/>
        </w:r>
        <w:r w:rsidR="0032431F">
          <w:rPr>
            <w:noProof/>
            <w:webHidden/>
          </w:rPr>
          <w:instrText xml:space="preserve"> PAGEREF _Toc92664183 \h </w:instrText>
        </w:r>
        <w:r w:rsidR="0032431F">
          <w:rPr>
            <w:noProof/>
            <w:webHidden/>
          </w:rPr>
        </w:r>
        <w:r w:rsidR="0032431F">
          <w:rPr>
            <w:noProof/>
            <w:webHidden/>
          </w:rPr>
          <w:fldChar w:fldCharType="separate"/>
        </w:r>
        <w:r w:rsidR="0032431F">
          <w:rPr>
            <w:noProof/>
            <w:webHidden/>
          </w:rPr>
          <w:t>34</w:t>
        </w:r>
        <w:r w:rsidR="0032431F">
          <w:rPr>
            <w:noProof/>
            <w:webHidden/>
          </w:rPr>
          <w:fldChar w:fldCharType="end"/>
        </w:r>
      </w:hyperlink>
    </w:p>
    <w:p w14:paraId="61CFD586"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4" w:history="1">
        <w:r w:rsidR="0032431F" w:rsidRPr="008816A4">
          <w:rPr>
            <w:rStyle w:val="Hyperlink"/>
            <w:noProof/>
          </w:rPr>
          <w:t>Hình 3</w:t>
        </w:r>
        <w:r w:rsidR="0032431F" w:rsidRPr="008816A4">
          <w:rPr>
            <w:rStyle w:val="Hyperlink"/>
            <w:noProof/>
          </w:rPr>
          <w:noBreakHyphen/>
          <w:t>17. Top 10 nước và phần còn lại về số ca nhiễm</w:t>
        </w:r>
        <w:r w:rsidR="0032431F">
          <w:rPr>
            <w:noProof/>
            <w:webHidden/>
          </w:rPr>
          <w:tab/>
        </w:r>
        <w:r w:rsidR="0032431F">
          <w:rPr>
            <w:noProof/>
            <w:webHidden/>
          </w:rPr>
          <w:fldChar w:fldCharType="begin"/>
        </w:r>
        <w:r w:rsidR="0032431F">
          <w:rPr>
            <w:noProof/>
            <w:webHidden/>
          </w:rPr>
          <w:instrText xml:space="preserve"> PAGEREF _Toc92664184 \h </w:instrText>
        </w:r>
        <w:r w:rsidR="0032431F">
          <w:rPr>
            <w:noProof/>
            <w:webHidden/>
          </w:rPr>
        </w:r>
        <w:r w:rsidR="0032431F">
          <w:rPr>
            <w:noProof/>
            <w:webHidden/>
          </w:rPr>
          <w:fldChar w:fldCharType="separate"/>
        </w:r>
        <w:r w:rsidR="0032431F">
          <w:rPr>
            <w:noProof/>
            <w:webHidden/>
          </w:rPr>
          <w:t>35</w:t>
        </w:r>
        <w:r w:rsidR="0032431F">
          <w:rPr>
            <w:noProof/>
            <w:webHidden/>
          </w:rPr>
          <w:fldChar w:fldCharType="end"/>
        </w:r>
      </w:hyperlink>
    </w:p>
    <w:p w14:paraId="7D3F5788"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5" w:history="1">
        <w:r w:rsidR="0032431F" w:rsidRPr="008816A4">
          <w:rPr>
            <w:rStyle w:val="Hyperlink"/>
            <w:noProof/>
          </w:rPr>
          <w:t>Hình 3</w:t>
        </w:r>
        <w:r w:rsidR="0032431F" w:rsidRPr="008816A4">
          <w:rPr>
            <w:rStyle w:val="Hyperlink"/>
            <w:noProof/>
          </w:rPr>
          <w:noBreakHyphen/>
          <w:t>18. Top 10 tỉnh và phần còn lại về số ca nhiễm</w:t>
        </w:r>
        <w:r w:rsidR="0032431F">
          <w:rPr>
            <w:noProof/>
            <w:webHidden/>
          </w:rPr>
          <w:tab/>
        </w:r>
        <w:r w:rsidR="0032431F">
          <w:rPr>
            <w:noProof/>
            <w:webHidden/>
          </w:rPr>
          <w:fldChar w:fldCharType="begin"/>
        </w:r>
        <w:r w:rsidR="0032431F">
          <w:rPr>
            <w:noProof/>
            <w:webHidden/>
          </w:rPr>
          <w:instrText xml:space="preserve"> PAGEREF _Toc92664185 \h </w:instrText>
        </w:r>
        <w:r w:rsidR="0032431F">
          <w:rPr>
            <w:noProof/>
            <w:webHidden/>
          </w:rPr>
        </w:r>
        <w:r w:rsidR="0032431F">
          <w:rPr>
            <w:noProof/>
            <w:webHidden/>
          </w:rPr>
          <w:fldChar w:fldCharType="separate"/>
        </w:r>
        <w:r w:rsidR="0032431F">
          <w:rPr>
            <w:noProof/>
            <w:webHidden/>
          </w:rPr>
          <w:t>35</w:t>
        </w:r>
        <w:r w:rsidR="0032431F">
          <w:rPr>
            <w:noProof/>
            <w:webHidden/>
          </w:rPr>
          <w:fldChar w:fldCharType="end"/>
        </w:r>
      </w:hyperlink>
    </w:p>
    <w:p w14:paraId="020E0528"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6" w:history="1">
        <w:r w:rsidR="0032431F" w:rsidRPr="008816A4">
          <w:rPr>
            <w:rStyle w:val="Hyperlink"/>
            <w:noProof/>
          </w:rPr>
          <w:t>Hình 3</w:t>
        </w:r>
        <w:r w:rsidR="0032431F" w:rsidRPr="008816A4">
          <w:rPr>
            <w:rStyle w:val="Hyperlink"/>
            <w:noProof/>
          </w:rPr>
          <w:noBreakHyphen/>
          <w:t>19. Số ca nhiễm, tử vong và đường Moving Average của Châu Á</w:t>
        </w:r>
        <w:r w:rsidR="0032431F">
          <w:rPr>
            <w:noProof/>
            <w:webHidden/>
          </w:rPr>
          <w:tab/>
        </w:r>
        <w:r w:rsidR="0032431F">
          <w:rPr>
            <w:noProof/>
            <w:webHidden/>
          </w:rPr>
          <w:fldChar w:fldCharType="begin"/>
        </w:r>
        <w:r w:rsidR="0032431F">
          <w:rPr>
            <w:noProof/>
            <w:webHidden/>
          </w:rPr>
          <w:instrText xml:space="preserve"> PAGEREF _Toc92664186 \h </w:instrText>
        </w:r>
        <w:r w:rsidR="0032431F">
          <w:rPr>
            <w:noProof/>
            <w:webHidden/>
          </w:rPr>
        </w:r>
        <w:r w:rsidR="0032431F">
          <w:rPr>
            <w:noProof/>
            <w:webHidden/>
          </w:rPr>
          <w:fldChar w:fldCharType="separate"/>
        </w:r>
        <w:r w:rsidR="0032431F">
          <w:rPr>
            <w:noProof/>
            <w:webHidden/>
          </w:rPr>
          <w:t>36</w:t>
        </w:r>
        <w:r w:rsidR="0032431F">
          <w:rPr>
            <w:noProof/>
            <w:webHidden/>
          </w:rPr>
          <w:fldChar w:fldCharType="end"/>
        </w:r>
      </w:hyperlink>
    </w:p>
    <w:p w14:paraId="6EE86FAC"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7" w:history="1">
        <w:r w:rsidR="0032431F" w:rsidRPr="008816A4">
          <w:rPr>
            <w:rStyle w:val="Hyperlink"/>
            <w:noProof/>
          </w:rPr>
          <w:t>Hình 3</w:t>
        </w:r>
        <w:r w:rsidR="0032431F" w:rsidRPr="008816A4">
          <w:rPr>
            <w:rStyle w:val="Hyperlink"/>
            <w:noProof/>
          </w:rPr>
          <w:noBreakHyphen/>
          <w:t>20. Số ca nhiễm, tử vong mỗi ngày và đường MA7 của Châu Á</w:t>
        </w:r>
        <w:r w:rsidR="0032431F">
          <w:rPr>
            <w:noProof/>
            <w:webHidden/>
          </w:rPr>
          <w:tab/>
        </w:r>
        <w:r w:rsidR="0032431F">
          <w:rPr>
            <w:noProof/>
            <w:webHidden/>
          </w:rPr>
          <w:fldChar w:fldCharType="begin"/>
        </w:r>
        <w:r w:rsidR="0032431F">
          <w:rPr>
            <w:noProof/>
            <w:webHidden/>
          </w:rPr>
          <w:instrText xml:space="preserve"> PAGEREF _Toc92664187 \h </w:instrText>
        </w:r>
        <w:r w:rsidR="0032431F">
          <w:rPr>
            <w:noProof/>
            <w:webHidden/>
          </w:rPr>
        </w:r>
        <w:r w:rsidR="0032431F">
          <w:rPr>
            <w:noProof/>
            <w:webHidden/>
          </w:rPr>
          <w:fldChar w:fldCharType="separate"/>
        </w:r>
        <w:r w:rsidR="0032431F">
          <w:rPr>
            <w:noProof/>
            <w:webHidden/>
          </w:rPr>
          <w:t>36</w:t>
        </w:r>
        <w:r w:rsidR="0032431F">
          <w:rPr>
            <w:noProof/>
            <w:webHidden/>
          </w:rPr>
          <w:fldChar w:fldCharType="end"/>
        </w:r>
      </w:hyperlink>
    </w:p>
    <w:p w14:paraId="661116C4"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8" w:history="1">
        <w:r w:rsidR="0032431F" w:rsidRPr="008816A4">
          <w:rPr>
            <w:rStyle w:val="Hyperlink"/>
            <w:noProof/>
          </w:rPr>
          <w:t>Hình 3</w:t>
        </w:r>
        <w:r w:rsidR="0032431F" w:rsidRPr="008816A4">
          <w:rPr>
            <w:rStyle w:val="Hyperlink"/>
            <w:noProof/>
          </w:rPr>
          <w:noBreakHyphen/>
          <w:t>21. Số ca nhiễm và tử vong giữa Việt Nam và các nước Châu Á</w:t>
        </w:r>
        <w:r w:rsidR="0032431F">
          <w:rPr>
            <w:noProof/>
            <w:webHidden/>
          </w:rPr>
          <w:tab/>
        </w:r>
        <w:r w:rsidR="0032431F">
          <w:rPr>
            <w:noProof/>
            <w:webHidden/>
          </w:rPr>
          <w:fldChar w:fldCharType="begin"/>
        </w:r>
        <w:r w:rsidR="0032431F">
          <w:rPr>
            <w:noProof/>
            <w:webHidden/>
          </w:rPr>
          <w:instrText xml:space="preserve"> PAGEREF _Toc92664188 \h </w:instrText>
        </w:r>
        <w:r w:rsidR="0032431F">
          <w:rPr>
            <w:noProof/>
            <w:webHidden/>
          </w:rPr>
        </w:r>
        <w:r w:rsidR="0032431F">
          <w:rPr>
            <w:noProof/>
            <w:webHidden/>
          </w:rPr>
          <w:fldChar w:fldCharType="separate"/>
        </w:r>
        <w:r w:rsidR="0032431F">
          <w:rPr>
            <w:noProof/>
            <w:webHidden/>
          </w:rPr>
          <w:t>37</w:t>
        </w:r>
        <w:r w:rsidR="0032431F">
          <w:rPr>
            <w:noProof/>
            <w:webHidden/>
          </w:rPr>
          <w:fldChar w:fldCharType="end"/>
        </w:r>
      </w:hyperlink>
    </w:p>
    <w:p w14:paraId="38A342BB"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9" w:history="1">
        <w:r w:rsidR="0032431F" w:rsidRPr="008816A4">
          <w:rPr>
            <w:rStyle w:val="Hyperlink"/>
            <w:noProof/>
          </w:rPr>
          <w:t>Hình 3</w:t>
        </w:r>
        <w:r w:rsidR="0032431F" w:rsidRPr="008816A4">
          <w:rPr>
            <w:rStyle w:val="Hyperlink"/>
            <w:noProof/>
          </w:rPr>
          <w:noBreakHyphen/>
          <w:t>22. Biểu đồ cột giữa Việt Nam và các nước châu Á</w:t>
        </w:r>
        <w:r w:rsidR="0032431F">
          <w:rPr>
            <w:noProof/>
            <w:webHidden/>
          </w:rPr>
          <w:tab/>
        </w:r>
        <w:r w:rsidR="0032431F">
          <w:rPr>
            <w:noProof/>
            <w:webHidden/>
          </w:rPr>
          <w:fldChar w:fldCharType="begin"/>
        </w:r>
        <w:r w:rsidR="0032431F">
          <w:rPr>
            <w:noProof/>
            <w:webHidden/>
          </w:rPr>
          <w:instrText xml:space="preserve"> PAGEREF _Toc92664189 \h </w:instrText>
        </w:r>
        <w:r w:rsidR="0032431F">
          <w:rPr>
            <w:noProof/>
            <w:webHidden/>
          </w:rPr>
        </w:r>
        <w:r w:rsidR="0032431F">
          <w:rPr>
            <w:noProof/>
            <w:webHidden/>
          </w:rPr>
          <w:fldChar w:fldCharType="separate"/>
        </w:r>
        <w:r w:rsidR="0032431F">
          <w:rPr>
            <w:noProof/>
            <w:webHidden/>
          </w:rPr>
          <w:t>37</w:t>
        </w:r>
        <w:r w:rsidR="0032431F">
          <w:rPr>
            <w:noProof/>
            <w:webHidden/>
          </w:rPr>
          <w:fldChar w:fldCharType="end"/>
        </w:r>
      </w:hyperlink>
    </w:p>
    <w:p w14:paraId="6A43DE7E"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0" w:history="1">
        <w:r w:rsidR="0032431F" w:rsidRPr="008816A4">
          <w:rPr>
            <w:rStyle w:val="Hyperlink"/>
            <w:noProof/>
          </w:rPr>
          <w:t>Hình 3</w:t>
        </w:r>
        <w:r w:rsidR="0032431F" w:rsidRPr="008816A4">
          <w:rPr>
            <w:rStyle w:val="Hyperlink"/>
            <w:noProof/>
          </w:rPr>
          <w:noBreakHyphen/>
          <w:t>23. Số ca nhiễm, tử vong và đường Moving Average của Đông Nam Á</w:t>
        </w:r>
        <w:r w:rsidR="0032431F">
          <w:rPr>
            <w:noProof/>
            <w:webHidden/>
          </w:rPr>
          <w:tab/>
        </w:r>
        <w:r w:rsidR="0032431F">
          <w:rPr>
            <w:noProof/>
            <w:webHidden/>
          </w:rPr>
          <w:fldChar w:fldCharType="begin"/>
        </w:r>
        <w:r w:rsidR="0032431F">
          <w:rPr>
            <w:noProof/>
            <w:webHidden/>
          </w:rPr>
          <w:instrText xml:space="preserve"> PAGEREF _Toc92664190 \h </w:instrText>
        </w:r>
        <w:r w:rsidR="0032431F">
          <w:rPr>
            <w:noProof/>
            <w:webHidden/>
          </w:rPr>
        </w:r>
        <w:r w:rsidR="0032431F">
          <w:rPr>
            <w:noProof/>
            <w:webHidden/>
          </w:rPr>
          <w:fldChar w:fldCharType="separate"/>
        </w:r>
        <w:r w:rsidR="0032431F">
          <w:rPr>
            <w:noProof/>
            <w:webHidden/>
          </w:rPr>
          <w:t>38</w:t>
        </w:r>
        <w:r w:rsidR="0032431F">
          <w:rPr>
            <w:noProof/>
            <w:webHidden/>
          </w:rPr>
          <w:fldChar w:fldCharType="end"/>
        </w:r>
      </w:hyperlink>
    </w:p>
    <w:p w14:paraId="48BB6A74"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1" w:history="1">
        <w:r w:rsidR="0032431F" w:rsidRPr="008816A4">
          <w:rPr>
            <w:rStyle w:val="Hyperlink"/>
            <w:noProof/>
          </w:rPr>
          <w:t>Hình 3</w:t>
        </w:r>
        <w:r w:rsidR="0032431F" w:rsidRPr="008816A4">
          <w:rPr>
            <w:rStyle w:val="Hyperlink"/>
            <w:noProof/>
          </w:rPr>
          <w:noBreakHyphen/>
          <w:t>24. Số ca nhiễm, tử vong mỗi ngày và đường MA7 của Đông Nam Á</w:t>
        </w:r>
        <w:r w:rsidR="0032431F">
          <w:rPr>
            <w:noProof/>
            <w:webHidden/>
          </w:rPr>
          <w:tab/>
        </w:r>
        <w:r w:rsidR="0032431F">
          <w:rPr>
            <w:noProof/>
            <w:webHidden/>
          </w:rPr>
          <w:fldChar w:fldCharType="begin"/>
        </w:r>
        <w:r w:rsidR="0032431F">
          <w:rPr>
            <w:noProof/>
            <w:webHidden/>
          </w:rPr>
          <w:instrText xml:space="preserve"> PAGEREF _Toc92664191 \h </w:instrText>
        </w:r>
        <w:r w:rsidR="0032431F">
          <w:rPr>
            <w:noProof/>
            <w:webHidden/>
          </w:rPr>
        </w:r>
        <w:r w:rsidR="0032431F">
          <w:rPr>
            <w:noProof/>
            <w:webHidden/>
          </w:rPr>
          <w:fldChar w:fldCharType="separate"/>
        </w:r>
        <w:r w:rsidR="0032431F">
          <w:rPr>
            <w:noProof/>
            <w:webHidden/>
          </w:rPr>
          <w:t>38</w:t>
        </w:r>
        <w:r w:rsidR="0032431F">
          <w:rPr>
            <w:noProof/>
            <w:webHidden/>
          </w:rPr>
          <w:fldChar w:fldCharType="end"/>
        </w:r>
      </w:hyperlink>
    </w:p>
    <w:p w14:paraId="58EFC672"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2" w:history="1">
        <w:r w:rsidR="0032431F" w:rsidRPr="008816A4">
          <w:rPr>
            <w:rStyle w:val="Hyperlink"/>
            <w:noProof/>
          </w:rPr>
          <w:t>Hình 3</w:t>
        </w:r>
        <w:r w:rsidR="0032431F" w:rsidRPr="008816A4">
          <w:rPr>
            <w:rStyle w:val="Hyperlink"/>
            <w:noProof/>
          </w:rPr>
          <w:noBreakHyphen/>
          <w:t>25. Số ca nhiễm và tử vong giữa Việt Nam và các nước Đông Nam Á</w:t>
        </w:r>
        <w:r w:rsidR="0032431F">
          <w:rPr>
            <w:noProof/>
            <w:webHidden/>
          </w:rPr>
          <w:tab/>
        </w:r>
        <w:r w:rsidR="0032431F">
          <w:rPr>
            <w:noProof/>
            <w:webHidden/>
          </w:rPr>
          <w:fldChar w:fldCharType="begin"/>
        </w:r>
        <w:r w:rsidR="0032431F">
          <w:rPr>
            <w:noProof/>
            <w:webHidden/>
          </w:rPr>
          <w:instrText xml:space="preserve"> PAGEREF _Toc92664192 \h </w:instrText>
        </w:r>
        <w:r w:rsidR="0032431F">
          <w:rPr>
            <w:noProof/>
            <w:webHidden/>
          </w:rPr>
        </w:r>
        <w:r w:rsidR="0032431F">
          <w:rPr>
            <w:noProof/>
            <w:webHidden/>
          </w:rPr>
          <w:fldChar w:fldCharType="separate"/>
        </w:r>
        <w:r w:rsidR="0032431F">
          <w:rPr>
            <w:noProof/>
            <w:webHidden/>
          </w:rPr>
          <w:t>39</w:t>
        </w:r>
        <w:r w:rsidR="0032431F">
          <w:rPr>
            <w:noProof/>
            <w:webHidden/>
          </w:rPr>
          <w:fldChar w:fldCharType="end"/>
        </w:r>
      </w:hyperlink>
    </w:p>
    <w:p w14:paraId="019CE93F"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3" w:history="1">
        <w:r w:rsidR="0032431F" w:rsidRPr="008816A4">
          <w:rPr>
            <w:rStyle w:val="Hyperlink"/>
            <w:noProof/>
          </w:rPr>
          <w:t>Hình 3</w:t>
        </w:r>
        <w:r w:rsidR="0032431F" w:rsidRPr="008816A4">
          <w:rPr>
            <w:rStyle w:val="Hyperlink"/>
            <w:noProof/>
          </w:rPr>
          <w:noBreakHyphen/>
          <w:t>26. Biểu đồ cột giữa Việt Nam và các nước Đông Nam Á</w:t>
        </w:r>
        <w:r w:rsidR="0032431F">
          <w:rPr>
            <w:noProof/>
            <w:webHidden/>
          </w:rPr>
          <w:tab/>
        </w:r>
        <w:r w:rsidR="0032431F">
          <w:rPr>
            <w:noProof/>
            <w:webHidden/>
          </w:rPr>
          <w:fldChar w:fldCharType="begin"/>
        </w:r>
        <w:r w:rsidR="0032431F">
          <w:rPr>
            <w:noProof/>
            <w:webHidden/>
          </w:rPr>
          <w:instrText xml:space="preserve"> PAGEREF _Toc92664193 \h </w:instrText>
        </w:r>
        <w:r w:rsidR="0032431F">
          <w:rPr>
            <w:noProof/>
            <w:webHidden/>
          </w:rPr>
        </w:r>
        <w:r w:rsidR="0032431F">
          <w:rPr>
            <w:noProof/>
            <w:webHidden/>
          </w:rPr>
          <w:fldChar w:fldCharType="separate"/>
        </w:r>
        <w:r w:rsidR="0032431F">
          <w:rPr>
            <w:noProof/>
            <w:webHidden/>
          </w:rPr>
          <w:t>39</w:t>
        </w:r>
        <w:r w:rsidR="0032431F">
          <w:rPr>
            <w:noProof/>
            <w:webHidden/>
          </w:rPr>
          <w:fldChar w:fldCharType="end"/>
        </w:r>
      </w:hyperlink>
    </w:p>
    <w:p w14:paraId="7BACC397"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4" w:history="1">
        <w:r w:rsidR="0032431F" w:rsidRPr="008816A4">
          <w:rPr>
            <w:rStyle w:val="Hyperlink"/>
            <w:noProof/>
          </w:rPr>
          <w:t>Hình 3</w:t>
        </w:r>
        <w:r w:rsidR="0032431F" w:rsidRPr="008816A4">
          <w:rPr>
            <w:rStyle w:val="Hyperlink"/>
            <w:noProof/>
          </w:rPr>
          <w:noBreakHyphen/>
          <w:t>27. Bảng sơ lược về tiến độ tiêm chủng Vắc-xin</w:t>
        </w:r>
        <w:r w:rsidR="0032431F">
          <w:rPr>
            <w:noProof/>
            <w:webHidden/>
          </w:rPr>
          <w:tab/>
        </w:r>
        <w:r w:rsidR="0032431F">
          <w:rPr>
            <w:noProof/>
            <w:webHidden/>
          </w:rPr>
          <w:fldChar w:fldCharType="begin"/>
        </w:r>
        <w:r w:rsidR="0032431F">
          <w:rPr>
            <w:noProof/>
            <w:webHidden/>
          </w:rPr>
          <w:instrText xml:space="preserve"> PAGEREF _Toc92664194 \h </w:instrText>
        </w:r>
        <w:r w:rsidR="0032431F">
          <w:rPr>
            <w:noProof/>
            <w:webHidden/>
          </w:rPr>
        </w:r>
        <w:r w:rsidR="0032431F">
          <w:rPr>
            <w:noProof/>
            <w:webHidden/>
          </w:rPr>
          <w:fldChar w:fldCharType="separate"/>
        </w:r>
        <w:r w:rsidR="0032431F">
          <w:rPr>
            <w:noProof/>
            <w:webHidden/>
          </w:rPr>
          <w:t>40</w:t>
        </w:r>
        <w:r w:rsidR="0032431F">
          <w:rPr>
            <w:noProof/>
            <w:webHidden/>
          </w:rPr>
          <w:fldChar w:fldCharType="end"/>
        </w:r>
      </w:hyperlink>
    </w:p>
    <w:p w14:paraId="2DD8706B"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5" w:history="1">
        <w:r w:rsidR="0032431F" w:rsidRPr="008816A4">
          <w:rPr>
            <w:rStyle w:val="Hyperlink"/>
            <w:noProof/>
          </w:rPr>
          <w:t>Hình 3</w:t>
        </w:r>
        <w:r w:rsidR="0032431F" w:rsidRPr="008816A4">
          <w:rPr>
            <w:rStyle w:val="Hyperlink"/>
            <w:noProof/>
          </w:rPr>
          <w:noBreakHyphen/>
          <w:t>28. Biểu đồ số lượng Quốc gia sử dụng Vắc-xin đơn</w:t>
        </w:r>
        <w:r w:rsidR="0032431F">
          <w:rPr>
            <w:noProof/>
            <w:webHidden/>
          </w:rPr>
          <w:tab/>
        </w:r>
        <w:r w:rsidR="0032431F">
          <w:rPr>
            <w:noProof/>
            <w:webHidden/>
          </w:rPr>
          <w:fldChar w:fldCharType="begin"/>
        </w:r>
        <w:r w:rsidR="0032431F">
          <w:rPr>
            <w:noProof/>
            <w:webHidden/>
          </w:rPr>
          <w:instrText xml:space="preserve"> PAGEREF _Toc92664195 \h </w:instrText>
        </w:r>
        <w:r w:rsidR="0032431F">
          <w:rPr>
            <w:noProof/>
            <w:webHidden/>
          </w:rPr>
        </w:r>
        <w:r w:rsidR="0032431F">
          <w:rPr>
            <w:noProof/>
            <w:webHidden/>
          </w:rPr>
          <w:fldChar w:fldCharType="separate"/>
        </w:r>
        <w:r w:rsidR="0032431F">
          <w:rPr>
            <w:noProof/>
            <w:webHidden/>
          </w:rPr>
          <w:t>40</w:t>
        </w:r>
        <w:r w:rsidR="0032431F">
          <w:rPr>
            <w:noProof/>
            <w:webHidden/>
          </w:rPr>
          <w:fldChar w:fldCharType="end"/>
        </w:r>
      </w:hyperlink>
    </w:p>
    <w:p w14:paraId="635D81ED"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6" w:history="1">
        <w:r w:rsidR="0032431F" w:rsidRPr="008816A4">
          <w:rPr>
            <w:rStyle w:val="Hyperlink"/>
            <w:noProof/>
          </w:rPr>
          <w:t>Hình 3</w:t>
        </w:r>
        <w:r w:rsidR="0032431F" w:rsidRPr="008816A4">
          <w:rPr>
            <w:rStyle w:val="Hyperlink"/>
            <w:noProof/>
          </w:rPr>
          <w:noBreakHyphen/>
          <w:t>29. Biểu đồ top 10 Quốc gia có tổng số Vắc-xin đã tiêm</w:t>
        </w:r>
        <w:r w:rsidR="0032431F">
          <w:rPr>
            <w:noProof/>
            <w:webHidden/>
          </w:rPr>
          <w:tab/>
        </w:r>
        <w:r w:rsidR="0032431F">
          <w:rPr>
            <w:noProof/>
            <w:webHidden/>
          </w:rPr>
          <w:fldChar w:fldCharType="begin"/>
        </w:r>
        <w:r w:rsidR="0032431F">
          <w:rPr>
            <w:noProof/>
            <w:webHidden/>
          </w:rPr>
          <w:instrText xml:space="preserve"> PAGEREF _Toc92664196 \h </w:instrText>
        </w:r>
        <w:r w:rsidR="0032431F">
          <w:rPr>
            <w:noProof/>
            <w:webHidden/>
          </w:rPr>
        </w:r>
        <w:r w:rsidR="0032431F">
          <w:rPr>
            <w:noProof/>
            <w:webHidden/>
          </w:rPr>
          <w:fldChar w:fldCharType="separate"/>
        </w:r>
        <w:r w:rsidR="0032431F">
          <w:rPr>
            <w:noProof/>
            <w:webHidden/>
          </w:rPr>
          <w:t>41</w:t>
        </w:r>
        <w:r w:rsidR="0032431F">
          <w:rPr>
            <w:noProof/>
            <w:webHidden/>
          </w:rPr>
          <w:fldChar w:fldCharType="end"/>
        </w:r>
      </w:hyperlink>
    </w:p>
    <w:p w14:paraId="154E3EC3"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7" w:history="1">
        <w:r w:rsidR="0032431F" w:rsidRPr="008816A4">
          <w:rPr>
            <w:rStyle w:val="Hyperlink"/>
            <w:noProof/>
          </w:rPr>
          <w:t>Hình 3</w:t>
        </w:r>
        <w:r w:rsidR="0032431F" w:rsidRPr="008816A4">
          <w:rPr>
            <w:rStyle w:val="Hyperlink"/>
            <w:noProof/>
          </w:rPr>
          <w:noBreakHyphen/>
          <w:t>30. Biểu đồ top 10 Quốc gia có số Vắc-xin tiêm mỗi ngày</w:t>
        </w:r>
        <w:r w:rsidR="0032431F">
          <w:rPr>
            <w:noProof/>
            <w:webHidden/>
          </w:rPr>
          <w:tab/>
        </w:r>
        <w:r w:rsidR="0032431F">
          <w:rPr>
            <w:noProof/>
            <w:webHidden/>
          </w:rPr>
          <w:fldChar w:fldCharType="begin"/>
        </w:r>
        <w:r w:rsidR="0032431F">
          <w:rPr>
            <w:noProof/>
            <w:webHidden/>
          </w:rPr>
          <w:instrText xml:space="preserve"> PAGEREF _Toc92664197 \h </w:instrText>
        </w:r>
        <w:r w:rsidR="0032431F">
          <w:rPr>
            <w:noProof/>
            <w:webHidden/>
          </w:rPr>
        </w:r>
        <w:r w:rsidR="0032431F">
          <w:rPr>
            <w:noProof/>
            <w:webHidden/>
          </w:rPr>
          <w:fldChar w:fldCharType="separate"/>
        </w:r>
        <w:r w:rsidR="0032431F">
          <w:rPr>
            <w:noProof/>
            <w:webHidden/>
          </w:rPr>
          <w:t>41</w:t>
        </w:r>
        <w:r w:rsidR="0032431F">
          <w:rPr>
            <w:noProof/>
            <w:webHidden/>
          </w:rPr>
          <w:fldChar w:fldCharType="end"/>
        </w:r>
      </w:hyperlink>
    </w:p>
    <w:p w14:paraId="75CA7443"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8" w:history="1">
        <w:r w:rsidR="0032431F" w:rsidRPr="008816A4">
          <w:rPr>
            <w:rStyle w:val="Hyperlink"/>
            <w:noProof/>
          </w:rPr>
          <w:t>Hình 3</w:t>
        </w:r>
        <w:r w:rsidR="0032431F" w:rsidRPr="008816A4">
          <w:rPr>
            <w:rStyle w:val="Hyperlink"/>
            <w:noProof/>
          </w:rPr>
          <w:noBreakHyphen/>
          <w:t>31. Biểu đồ top 10 Quốc gia có số người đã tiêm đầy đủ</w:t>
        </w:r>
        <w:r w:rsidR="0032431F">
          <w:rPr>
            <w:noProof/>
            <w:webHidden/>
          </w:rPr>
          <w:tab/>
        </w:r>
        <w:r w:rsidR="0032431F">
          <w:rPr>
            <w:noProof/>
            <w:webHidden/>
          </w:rPr>
          <w:fldChar w:fldCharType="begin"/>
        </w:r>
        <w:r w:rsidR="0032431F">
          <w:rPr>
            <w:noProof/>
            <w:webHidden/>
          </w:rPr>
          <w:instrText xml:space="preserve"> PAGEREF _Toc92664198 \h </w:instrText>
        </w:r>
        <w:r w:rsidR="0032431F">
          <w:rPr>
            <w:noProof/>
            <w:webHidden/>
          </w:rPr>
        </w:r>
        <w:r w:rsidR="0032431F">
          <w:rPr>
            <w:noProof/>
            <w:webHidden/>
          </w:rPr>
          <w:fldChar w:fldCharType="separate"/>
        </w:r>
        <w:r w:rsidR="0032431F">
          <w:rPr>
            <w:noProof/>
            <w:webHidden/>
          </w:rPr>
          <w:t>41</w:t>
        </w:r>
        <w:r w:rsidR="0032431F">
          <w:rPr>
            <w:noProof/>
            <w:webHidden/>
          </w:rPr>
          <w:fldChar w:fldCharType="end"/>
        </w:r>
      </w:hyperlink>
    </w:p>
    <w:p w14:paraId="72DB1BBB"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9" w:history="1">
        <w:r w:rsidR="0032431F" w:rsidRPr="008816A4">
          <w:rPr>
            <w:rStyle w:val="Hyperlink"/>
            <w:noProof/>
          </w:rPr>
          <w:t>Hình 3</w:t>
        </w:r>
        <w:r w:rsidR="0032431F" w:rsidRPr="008816A4">
          <w:rPr>
            <w:rStyle w:val="Hyperlink"/>
            <w:noProof/>
          </w:rPr>
          <w:noBreakHyphen/>
          <w:t>32. Biểu đồ số lượng Quốc gia sử dụng Vắc-xin kết hợp</w:t>
        </w:r>
        <w:r w:rsidR="0032431F">
          <w:rPr>
            <w:noProof/>
            <w:webHidden/>
          </w:rPr>
          <w:tab/>
        </w:r>
        <w:r w:rsidR="0032431F">
          <w:rPr>
            <w:noProof/>
            <w:webHidden/>
          </w:rPr>
          <w:fldChar w:fldCharType="begin"/>
        </w:r>
        <w:r w:rsidR="0032431F">
          <w:rPr>
            <w:noProof/>
            <w:webHidden/>
          </w:rPr>
          <w:instrText xml:space="preserve"> PAGEREF _Toc92664199 \h </w:instrText>
        </w:r>
        <w:r w:rsidR="0032431F">
          <w:rPr>
            <w:noProof/>
            <w:webHidden/>
          </w:rPr>
        </w:r>
        <w:r w:rsidR="0032431F">
          <w:rPr>
            <w:noProof/>
            <w:webHidden/>
          </w:rPr>
          <w:fldChar w:fldCharType="separate"/>
        </w:r>
        <w:r w:rsidR="0032431F">
          <w:rPr>
            <w:noProof/>
            <w:webHidden/>
          </w:rPr>
          <w:t>42</w:t>
        </w:r>
        <w:r w:rsidR="0032431F">
          <w:rPr>
            <w:noProof/>
            <w:webHidden/>
          </w:rPr>
          <w:fldChar w:fldCharType="end"/>
        </w:r>
      </w:hyperlink>
    </w:p>
    <w:p w14:paraId="5AC3DCA1"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0" w:history="1">
        <w:r w:rsidR="0032431F" w:rsidRPr="008816A4">
          <w:rPr>
            <w:rStyle w:val="Hyperlink"/>
            <w:noProof/>
          </w:rPr>
          <w:t>Hình 3</w:t>
        </w:r>
        <w:r w:rsidR="0032431F" w:rsidRPr="008816A4">
          <w:rPr>
            <w:rStyle w:val="Hyperlink"/>
            <w:noProof/>
          </w:rPr>
          <w:noBreakHyphen/>
          <w:t>33. Biểu đồ số lượng Vắc-xin mỗi ngày của Thế giới</w:t>
        </w:r>
        <w:r w:rsidR="0032431F">
          <w:rPr>
            <w:noProof/>
            <w:webHidden/>
          </w:rPr>
          <w:tab/>
        </w:r>
        <w:r w:rsidR="0032431F">
          <w:rPr>
            <w:noProof/>
            <w:webHidden/>
          </w:rPr>
          <w:fldChar w:fldCharType="begin"/>
        </w:r>
        <w:r w:rsidR="0032431F">
          <w:rPr>
            <w:noProof/>
            <w:webHidden/>
          </w:rPr>
          <w:instrText xml:space="preserve"> PAGEREF _Toc92664200 \h </w:instrText>
        </w:r>
        <w:r w:rsidR="0032431F">
          <w:rPr>
            <w:noProof/>
            <w:webHidden/>
          </w:rPr>
        </w:r>
        <w:r w:rsidR="0032431F">
          <w:rPr>
            <w:noProof/>
            <w:webHidden/>
          </w:rPr>
          <w:fldChar w:fldCharType="separate"/>
        </w:r>
        <w:r w:rsidR="0032431F">
          <w:rPr>
            <w:noProof/>
            <w:webHidden/>
          </w:rPr>
          <w:t>42</w:t>
        </w:r>
        <w:r w:rsidR="0032431F">
          <w:rPr>
            <w:noProof/>
            <w:webHidden/>
          </w:rPr>
          <w:fldChar w:fldCharType="end"/>
        </w:r>
      </w:hyperlink>
    </w:p>
    <w:p w14:paraId="26F3E488"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1" w:history="1">
        <w:r w:rsidR="0032431F" w:rsidRPr="008816A4">
          <w:rPr>
            <w:rStyle w:val="Hyperlink"/>
            <w:noProof/>
          </w:rPr>
          <w:t>Hình 3</w:t>
        </w:r>
        <w:r w:rsidR="0032431F" w:rsidRPr="008816A4">
          <w:rPr>
            <w:rStyle w:val="Hyperlink"/>
            <w:noProof/>
          </w:rPr>
          <w:noBreakHyphen/>
          <w:t>34. Bảng sơ lược về tiến độ tiêm chủng Vắc-xin ở Châu Á</w:t>
        </w:r>
        <w:r w:rsidR="0032431F">
          <w:rPr>
            <w:noProof/>
            <w:webHidden/>
          </w:rPr>
          <w:tab/>
        </w:r>
        <w:r w:rsidR="0032431F">
          <w:rPr>
            <w:noProof/>
            <w:webHidden/>
          </w:rPr>
          <w:fldChar w:fldCharType="begin"/>
        </w:r>
        <w:r w:rsidR="0032431F">
          <w:rPr>
            <w:noProof/>
            <w:webHidden/>
          </w:rPr>
          <w:instrText xml:space="preserve"> PAGEREF _Toc92664201 \h </w:instrText>
        </w:r>
        <w:r w:rsidR="0032431F">
          <w:rPr>
            <w:noProof/>
            <w:webHidden/>
          </w:rPr>
        </w:r>
        <w:r w:rsidR="0032431F">
          <w:rPr>
            <w:noProof/>
            <w:webHidden/>
          </w:rPr>
          <w:fldChar w:fldCharType="separate"/>
        </w:r>
        <w:r w:rsidR="0032431F">
          <w:rPr>
            <w:noProof/>
            <w:webHidden/>
          </w:rPr>
          <w:t>43</w:t>
        </w:r>
        <w:r w:rsidR="0032431F">
          <w:rPr>
            <w:noProof/>
            <w:webHidden/>
          </w:rPr>
          <w:fldChar w:fldCharType="end"/>
        </w:r>
      </w:hyperlink>
    </w:p>
    <w:p w14:paraId="7592F94A"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2" w:history="1">
        <w:r w:rsidR="0032431F" w:rsidRPr="008816A4">
          <w:rPr>
            <w:rStyle w:val="Hyperlink"/>
            <w:noProof/>
          </w:rPr>
          <w:t>Hình 3</w:t>
        </w:r>
        <w:r w:rsidR="0032431F" w:rsidRPr="008816A4">
          <w:rPr>
            <w:rStyle w:val="Hyperlink"/>
            <w:noProof/>
          </w:rPr>
          <w:noBreakHyphen/>
          <w:t>35. Biểu đồ số lượng Vắc-xin mỗi ngày của các nước Châu Á</w:t>
        </w:r>
        <w:r w:rsidR="0032431F">
          <w:rPr>
            <w:noProof/>
            <w:webHidden/>
          </w:rPr>
          <w:tab/>
        </w:r>
        <w:r w:rsidR="0032431F">
          <w:rPr>
            <w:noProof/>
            <w:webHidden/>
          </w:rPr>
          <w:fldChar w:fldCharType="begin"/>
        </w:r>
        <w:r w:rsidR="0032431F">
          <w:rPr>
            <w:noProof/>
            <w:webHidden/>
          </w:rPr>
          <w:instrText xml:space="preserve"> PAGEREF _Toc92664202 \h </w:instrText>
        </w:r>
        <w:r w:rsidR="0032431F">
          <w:rPr>
            <w:noProof/>
            <w:webHidden/>
          </w:rPr>
        </w:r>
        <w:r w:rsidR="0032431F">
          <w:rPr>
            <w:noProof/>
            <w:webHidden/>
          </w:rPr>
          <w:fldChar w:fldCharType="separate"/>
        </w:r>
        <w:r w:rsidR="0032431F">
          <w:rPr>
            <w:noProof/>
            <w:webHidden/>
          </w:rPr>
          <w:t>43</w:t>
        </w:r>
        <w:r w:rsidR="0032431F">
          <w:rPr>
            <w:noProof/>
            <w:webHidden/>
          </w:rPr>
          <w:fldChar w:fldCharType="end"/>
        </w:r>
      </w:hyperlink>
    </w:p>
    <w:p w14:paraId="22727B74"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3" w:history="1">
        <w:r w:rsidR="0032431F" w:rsidRPr="008816A4">
          <w:rPr>
            <w:rStyle w:val="Hyperlink"/>
            <w:noProof/>
          </w:rPr>
          <w:t>Hình 3</w:t>
        </w:r>
        <w:r w:rsidR="0032431F" w:rsidRPr="008816A4">
          <w:rPr>
            <w:rStyle w:val="Hyperlink"/>
            <w:noProof/>
          </w:rPr>
          <w:noBreakHyphen/>
          <w:t>36. Biểu đồ số lượng Vắc-xin cộng dồn của các nước Châu Á</w:t>
        </w:r>
        <w:r w:rsidR="0032431F">
          <w:rPr>
            <w:noProof/>
            <w:webHidden/>
          </w:rPr>
          <w:tab/>
        </w:r>
        <w:r w:rsidR="0032431F">
          <w:rPr>
            <w:noProof/>
            <w:webHidden/>
          </w:rPr>
          <w:fldChar w:fldCharType="begin"/>
        </w:r>
        <w:r w:rsidR="0032431F">
          <w:rPr>
            <w:noProof/>
            <w:webHidden/>
          </w:rPr>
          <w:instrText xml:space="preserve"> PAGEREF _Toc92664203 \h </w:instrText>
        </w:r>
        <w:r w:rsidR="0032431F">
          <w:rPr>
            <w:noProof/>
            <w:webHidden/>
          </w:rPr>
        </w:r>
        <w:r w:rsidR="0032431F">
          <w:rPr>
            <w:noProof/>
            <w:webHidden/>
          </w:rPr>
          <w:fldChar w:fldCharType="separate"/>
        </w:r>
        <w:r w:rsidR="0032431F">
          <w:rPr>
            <w:noProof/>
            <w:webHidden/>
          </w:rPr>
          <w:t>44</w:t>
        </w:r>
        <w:r w:rsidR="0032431F">
          <w:rPr>
            <w:noProof/>
            <w:webHidden/>
          </w:rPr>
          <w:fldChar w:fldCharType="end"/>
        </w:r>
      </w:hyperlink>
    </w:p>
    <w:p w14:paraId="1CF6D674"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4" w:history="1">
        <w:r w:rsidR="0032431F" w:rsidRPr="008816A4">
          <w:rPr>
            <w:rStyle w:val="Hyperlink"/>
            <w:noProof/>
          </w:rPr>
          <w:t>Hình 3</w:t>
        </w:r>
        <w:r w:rsidR="0032431F" w:rsidRPr="008816A4">
          <w:rPr>
            <w:rStyle w:val="Hyperlink"/>
            <w:noProof/>
          </w:rPr>
          <w:noBreakHyphen/>
          <w:t>37. Biểu đồ phân phối tiêm Vắc-xin mỗi ngày của Việt Nam</w:t>
        </w:r>
        <w:r w:rsidR="0032431F">
          <w:rPr>
            <w:noProof/>
            <w:webHidden/>
          </w:rPr>
          <w:tab/>
        </w:r>
        <w:r w:rsidR="0032431F">
          <w:rPr>
            <w:noProof/>
            <w:webHidden/>
          </w:rPr>
          <w:fldChar w:fldCharType="begin"/>
        </w:r>
        <w:r w:rsidR="0032431F">
          <w:rPr>
            <w:noProof/>
            <w:webHidden/>
          </w:rPr>
          <w:instrText xml:space="preserve"> PAGEREF _Toc92664204 \h </w:instrText>
        </w:r>
        <w:r w:rsidR="0032431F">
          <w:rPr>
            <w:noProof/>
            <w:webHidden/>
          </w:rPr>
        </w:r>
        <w:r w:rsidR="0032431F">
          <w:rPr>
            <w:noProof/>
            <w:webHidden/>
          </w:rPr>
          <w:fldChar w:fldCharType="separate"/>
        </w:r>
        <w:r w:rsidR="0032431F">
          <w:rPr>
            <w:noProof/>
            <w:webHidden/>
          </w:rPr>
          <w:t>44</w:t>
        </w:r>
        <w:r w:rsidR="0032431F">
          <w:rPr>
            <w:noProof/>
            <w:webHidden/>
          </w:rPr>
          <w:fldChar w:fldCharType="end"/>
        </w:r>
      </w:hyperlink>
    </w:p>
    <w:p w14:paraId="448DD44A"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5" w:history="1">
        <w:r w:rsidR="0032431F" w:rsidRPr="008816A4">
          <w:rPr>
            <w:rStyle w:val="Hyperlink"/>
            <w:noProof/>
          </w:rPr>
          <w:t>Hình 3</w:t>
        </w:r>
        <w:r w:rsidR="0032431F" w:rsidRPr="008816A4">
          <w:rPr>
            <w:rStyle w:val="Hyperlink"/>
            <w:noProof/>
          </w:rPr>
          <w:noBreakHyphen/>
          <w:t>38. Bảng sơ lược về tiến độ tiêm chủng Vắc-xin ở Đông Nam Á</w:t>
        </w:r>
        <w:r w:rsidR="0032431F">
          <w:rPr>
            <w:noProof/>
            <w:webHidden/>
          </w:rPr>
          <w:tab/>
        </w:r>
        <w:r w:rsidR="0032431F">
          <w:rPr>
            <w:noProof/>
            <w:webHidden/>
          </w:rPr>
          <w:fldChar w:fldCharType="begin"/>
        </w:r>
        <w:r w:rsidR="0032431F">
          <w:rPr>
            <w:noProof/>
            <w:webHidden/>
          </w:rPr>
          <w:instrText xml:space="preserve"> PAGEREF _Toc92664205 \h </w:instrText>
        </w:r>
        <w:r w:rsidR="0032431F">
          <w:rPr>
            <w:noProof/>
            <w:webHidden/>
          </w:rPr>
        </w:r>
        <w:r w:rsidR="0032431F">
          <w:rPr>
            <w:noProof/>
            <w:webHidden/>
          </w:rPr>
          <w:fldChar w:fldCharType="separate"/>
        </w:r>
        <w:r w:rsidR="0032431F">
          <w:rPr>
            <w:noProof/>
            <w:webHidden/>
          </w:rPr>
          <w:t>45</w:t>
        </w:r>
        <w:r w:rsidR="0032431F">
          <w:rPr>
            <w:noProof/>
            <w:webHidden/>
          </w:rPr>
          <w:fldChar w:fldCharType="end"/>
        </w:r>
      </w:hyperlink>
    </w:p>
    <w:p w14:paraId="101604E9"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6" w:history="1">
        <w:r w:rsidR="0032431F" w:rsidRPr="008816A4">
          <w:rPr>
            <w:rStyle w:val="Hyperlink"/>
            <w:noProof/>
          </w:rPr>
          <w:t>Hình 3</w:t>
        </w:r>
        <w:r w:rsidR="0032431F" w:rsidRPr="008816A4">
          <w:rPr>
            <w:rStyle w:val="Hyperlink"/>
            <w:noProof/>
          </w:rPr>
          <w:noBreakHyphen/>
          <w:t>39. Biểu đồ số lượng Vắc-xin mỗi ngày của Đông Nam Á</w:t>
        </w:r>
        <w:r w:rsidR="0032431F">
          <w:rPr>
            <w:noProof/>
            <w:webHidden/>
          </w:rPr>
          <w:tab/>
        </w:r>
        <w:r w:rsidR="0032431F">
          <w:rPr>
            <w:noProof/>
            <w:webHidden/>
          </w:rPr>
          <w:fldChar w:fldCharType="begin"/>
        </w:r>
        <w:r w:rsidR="0032431F">
          <w:rPr>
            <w:noProof/>
            <w:webHidden/>
          </w:rPr>
          <w:instrText xml:space="preserve"> PAGEREF _Toc92664206 \h </w:instrText>
        </w:r>
        <w:r w:rsidR="0032431F">
          <w:rPr>
            <w:noProof/>
            <w:webHidden/>
          </w:rPr>
        </w:r>
        <w:r w:rsidR="0032431F">
          <w:rPr>
            <w:noProof/>
            <w:webHidden/>
          </w:rPr>
          <w:fldChar w:fldCharType="separate"/>
        </w:r>
        <w:r w:rsidR="0032431F">
          <w:rPr>
            <w:noProof/>
            <w:webHidden/>
          </w:rPr>
          <w:t>45</w:t>
        </w:r>
        <w:r w:rsidR="0032431F">
          <w:rPr>
            <w:noProof/>
            <w:webHidden/>
          </w:rPr>
          <w:fldChar w:fldCharType="end"/>
        </w:r>
      </w:hyperlink>
    </w:p>
    <w:p w14:paraId="37C712F2"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7" w:history="1">
        <w:r w:rsidR="0032431F" w:rsidRPr="008816A4">
          <w:rPr>
            <w:rStyle w:val="Hyperlink"/>
            <w:noProof/>
          </w:rPr>
          <w:t>Hình 3</w:t>
        </w:r>
        <w:r w:rsidR="0032431F" w:rsidRPr="008816A4">
          <w:rPr>
            <w:rStyle w:val="Hyperlink"/>
            <w:noProof/>
          </w:rPr>
          <w:noBreakHyphen/>
          <w:t>40. Biểu đồ số lượng Vắc-xin cộng dồn của Đông Nam Á</w:t>
        </w:r>
        <w:r w:rsidR="0032431F">
          <w:rPr>
            <w:noProof/>
            <w:webHidden/>
          </w:rPr>
          <w:tab/>
        </w:r>
        <w:r w:rsidR="0032431F">
          <w:rPr>
            <w:noProof/>
            <w:webHidden/>
          </w:rPr>
          <w:fldChar w:fldCharType="begin"/>
        </w:r>
        <w:r w:rsidR="0032431F">
          <w:rPr>
            <w:noProof/>
            <w:webHidden/>
          </w:rPr>
          <w:instrText xml:space="preserve"> PAGEREF _Toc92664207 \h </w:instrText>
        </w:r>
        <w:r w:rsidR="0032431F">
          <w:rPr>
            <w:noProof/>
            <w:webHidden/>
          </w:rPr>
        </w:r>
        <w:r w:rsidR="0032431F">
          <w:rPr>
            <w:noProof/>
            <w:webHidden/>
          </w:rPr>
          <w:fldChar w:fldCharType="separate"/>
        </w:r>
        <w:r w:rsidR="0032431F">
          <w:rPr>
            <w:noProof/>
            <w:webHidden/>
          </w:rPr>
          <w:t>46</w:t>
        </w:r>
        <w:r w:rsidR="0032431F">
          <w:rPr>
            <w:noProof/>
            <w:webHidden/>
          </w:rPr>
          <w:fldChar w:fldCharType="end"/>
        </w:r>
      </w:hyperlink>
    </w:p>
    <w:p w14:paraId="6B2E9F82"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8" w:history="1">
        <w:r w:rsidR="0032431F" w:rsidRPr="008816A4">
          <w:rPr>
            <w:rStyle w:val="Hyperlink"/>
            <w:noProof/>
          </w:rPr>
          <w:t>Hình 3</w:t>
        </w:r>
        <w:r w:rsidR="0032431F" w:rsidRPr="008816A4">
          <w:rPr>
            <w:rStyle w:val="Hyperlink"/>
            <w:noProof/>
          </w:rPr>
          <w:noBreakHyphen/>
          <w:t>41. Biểu đồ Scatter về tổng số lượng Vắc-xin của Đông nam Á</w:t>
        </w:r>
        <w:r w:rsidR="0032431F">
          <w:rPr>
            <w:noProof/>
            <w:webHidden/>
          </w:rPr>
          <w:tab/>
        </w:r>
        <w:r w:rsidR="0032431F">
          <w:rPr>
            <w:noProof/>
            <w:webHidden/>
          </w:rPr>
          <w:fldChar w:fldCharType="begin"/>
        </w:r>
        <w:r w:rsidR="0032431F">
          <w:rPr>
            <w:noProof/>
            <w:webHidden/>
          </w:rPr>
          <w:instrText xml:space="preserve"> PAGEREF _Toc92664208 \h </w:instrText>
        </w:r>
        <w:r w:rsidR="0032431F">
          <w:rPr>
            <w:noProof/>
            <w:webHidden/>
          </w:rPr>
        </w:r>
        <w:r w:rsidR="0032431F">
          <w:rPr>
            <w:noProof/>
            <w:webHidden/>
          </w:rPr>
          <w:fldChar w:fldCharType="separate"/>
        </w:r>
        <w:r w:rsidR="0032431F">
          <w:rPr>
            <w:noProof/>
            <w:webHidden/>
          </w:rPr>
          <w:t>46</w:t>
        </w:r>
        <w:r w:rsidR="0032431F">
          <w:rPr>
            <w:noProof/>
            <w:webHidden/>
          </w:rPr>
          <w:fldChar w:fldCharType="end"/>
        </w:r>
      </w:hyperlink>
    </w:p>
    <w:p w14:paraId="76AA3702"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9" w:history="1">
        <w:r w:rsidR="0032431F" w:rsidRPr="008816A4">
          <w:rPr>
            <w:rStyle w:val="Hyperlink"/>
            <w:noProof/>
          </w:rPr>
          <w:t>Hình 3</w:t>
        </w:r>
        <w:r w:rsidR="0032431F" w:rsidRPr="008816A4">
          <w:rPr>
            <w:rStyle w:val="Hyperlink"/>
            <w:noProof/>
          </w:rPr>
          <w:noBreakHyphen/>
          <w:t>42. Quy trình thực hiện ETL</w:t>
        </w:r>
        <w:r w:rsidR="0032431F">
          <w:rPr>
            <w:noProof/>
            <w:webHidden/>
          </w:rPr>
          <w:tab/>
        </w:r>
        <w:r w:rsidR="0032431F">
          <w:rPr>
            <w:noProof/>
            <w:webHidden/>
          </w:rPr>
          <w:fldChar w:fldCharType="begin"/>
        </w:r>
        <w:r w:rsidR="0032431F">
          <w:rPr>
            <w:noProof/>
            <w:webHidden/>
          </w:rPr>
          <w:instrText xml:space="preserve"> PAGEREF _Toc92664209 \h </w:instrText>
        </w:r>
        <w:r w:rsidR="0032431F">
          <w:rPr>
            <w:noProof/>
            <w:webHidden/>
          </w:rPr>
        </w:r>
        <w:r w:rsidR="0032431F">
          <w:rPr>
            <w:noProof/>
            <w:webHidden/>
          </w:rPr>
          <w:fldChar w:fldCharType="separate"/>
        </w:r>
        <w:r w:rsidR="0032431F">
          <w:rPr>
            <w:noProof/>
            <w:webHidden/>
          </w:rPr>
          <w:t>47</w:t>
        </w:r>
        <w:r w:rsidR="0032431F">
          <w:rPr>
            <w:noProof/>
            <w:webHidden/>
          </w:rPr>
          <w:fldChar w:fldCharType="end"/>
        </w:r>
      </w:hyperlink>
    </w:p>
    <w:p w14:paraId="7B0D406F"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0" w:history="1">
        <w:r w:rsidR="0032431F" w:rsidRPr="008816A4">
          <w:rPr>
            <w:rStyle w:val="Hyperlink"/>
            <w:noProof/>
          </w:rPr>
          <w:t>Hình 3</w:t>
        </w:r>
        <w:r w:rsidR="0032431F" w:rsidRPr="008816A4">
          <w:rPr>
            <w:rStyle w:val="Hyperlink"/>
            <w:noProof/>
          </w:rPr>
          <w:noBreakHyphen/>
          <w:t>43. Các thành phần của Docker</w:t>
        </w:r>
        <w:r w:rsidR="0032431F">
          <w:rPr>
            <w:noProof/>
            <w:webHidden/>
          </w:rPr>
          <w:tab/>
        </w:r>
        <w:r w:rsidR="0032431F">
          <w:rPr>
            <w:noProof/>
            <w:webHidden/>
          </w:rPr>
          <w:fldChar w:fldCharType="begin"/>
        </w:r>
        <w:r w:rsidR="0032431F">
          <w:rPr>
            <w:noProof/>
            <w:webHidden/>
          </w:rPr>
          <w:instrText xml:space="preserve"> PAGEREF _Toc92664210 \h </w:instrText>
        </w:r>
        <w:r w:rsidR="0032431F">
          <w:rPr>
            <w:noProof/>
            <w:webHidden/>
          </w:rPr>
        </w:r>
        <w:r w:rsidR="0032431F">
          <w:rPr>
            <w:noProof/>
            <w:webHidden/>
          </w:rPr>
          <w:fldChar w:fldCharType="separate"/>
        </w:r>
        <w:r w:rsidR="0032431F">
          <w:rPr>
            <w:noProof/>
            <w:webHidden/>
          </w:rPr>
          <w:t>48</w:t>
        </w:r>
        <w:r w:rsidR="0032431F">
          <w:rPr>
            <w:noProof/>
            <w:webHidden/>
          </w:rPr>
          <w:fldChar w:fldCharType="end"/>
        </w:r>
      </w:hyperlink>
    </w:p>
    <w:p w14:paraId="466DD424"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1" w:history="1">
        <w:r w:rsidR="0032431F" w:rsidRPr="008816A4">
          <w:rPr>
            <w:rStyle w:val="Hyperlink"/>
            <w:noProof/>
          </w:rPr>
          <w:t>Hình 3</w:t>
        </w:r>
        <w:r w:rsidR="0032431F" w:rsidRPr="008816A4">
          <w:rPr>
            <w:rStyle w:val="Hyperlink"/>
            <w:noProof/>
          </w:rPr>
          <w:noBreakHyphen/>
          <w:t>44. Cách tạo Docker Container từ Dockerfile</w:t>
        </w:r>
        <w:r w:rsidR="0032431F">
          <w:rPr>
            <w:noProof/>
            <w:webHidden/>
          </w:rPr>
          <w:tab/>
        </w:r>
        <w:r w:rsidR="0032431F">
          <w:rPr>
            <w:noProof/>
            <w:webHidden/>
          </w:rPr>
          <w:fldChar w:fldCharType="begin"/>
        </w:r>
        <w:r w:rsidR="0032431F">
          <w:rPr>
            <w:noProof/>
            <w:webHidden/>
          </w:rPr>
          <w:instrText xml:space="preserve"> PAGEREF _Toc92664211 \h </w:instrText>
        </w:r>
        <w:r w:rsidR="0032431F">
          <w:rPr>
            <w:noProof/>
            <w:webHidden/>
          </w:rPr>
        </w:r>
        <w:r w:rsidR="0032431F">
          <w:rPr>
            <w:noProof/>
            <w:webHidden/>
          </w:rPr>
          <w:fldChar w:fldCharType="separate"/>
        </w:r>
        <w:r w:rsidR="0032431F">
          <w:rPr>
            <w:noProof/>
            <w:webHidden/>
          </w:rPr>
          <w:t>49</w:t>
        </w:r>
        <w:r w:rsidR="0032431F">
          <w:rPr>
            <w:noProof/>
            <w:webHidden/>
          </w:rPr>
          <w:fldChar w:fldCharType="end"/>
        </w:r>
      </w:hyperlink>
    </w:p>
    <w:p w14:paraId="7E703F9E"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2" w:history="1">
        <w:r w:rsidR="0032431F" w:rsidRPr="008816A4">
          <w:rPr>
            <w:rStyle w:val="Hyperlink"/>
            <w:noProof/>
          </w:rPr>
          <w:t>Hình 3</w:t>
        </w:r>
        <w:r w:rsidR="0032431F" w:rsidRPr="008816A4">
          <w:rPr>
            <w:rStyle w:val="Hyperlink"/>
            <w:noProof/>
          </w:rPr>
          <w:noBreakHyphen/>
          <w:t>45. Log của DAG khi đã thực hiện thành công</w:t>
        </w:r>
        <w:r w:rsidR="0032431F">
          <w:rPr>
            <w:noProof/>
            <w:webHidden/>
          </w:rPr>
          <w:tab/>
        </w:r>
        <w:r w:rsidR="0032431F">
          <w:rPr>
            <w:noProof/>
            <w:webHidden/>
          </w:rPr>
          <w:fldChar w:fldCharType="begin"/>
        </w:r>
        <w:r w:rsidR="0032431F">
          <w:rPr>
            <w:noProof/>
            <w:webHidden/>
          </w:rPr>
          <w:instrText xml:space="preserve"> PAGEREF _Toc92664212 \h </w:instrText>
        </w:r>
        <w:r w:rsidR="0032431F">
          <w:rPr>
            <w:noProof/>
            <w:webHidden/>
          </w:rPr>
        </w:r>
        <w:r w:rsidR="0032431F">
          <w:rPr>
            <w:noProof/>
            <w:webHidden/>
          </w:rPr>
          <w:fldChar w:fldCharType="separate"/>
        </w:r>
        <w:r w:rsidR="0032431F">
          <w:rPr>
            <w:noProof/>
            <w:webHidden/>
          </w:rPr>
          <w:t>50</w:t>
        </w:r>
        <w:r w:rsidR="0032431F">
          <w:rPr>
            <w:noProof/>
            <w:webHidden/>
          </w:rPr>
          <w:fldChar w:fldCharType="end"/>
        </w:r>
      </w:hyperlink>
    </w:p>
    <w:p w14:paraId="334588BC"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3" w:history="1">
        <w:r w:rsidR="0032431F" w:rsidRPr="008816A4">
          <w:rPr>
            <w:rStyle w:val="Hyperlink"/>
            <w:noProof/>
          </w:rPr>
          <w:t>Hình 3</w:t>
        </w:r>
        <w:r w:rsidR="0032431F" w:rsidRPr="008816A4">
          <w:rPr>
            <w:rStyle w:val="Hyperlink"/>
            <w:noProof/>
          </w:rPr>
          <w:noBreakHyphen/>
          <w:t>46. Dữ liệu được lưu trữ trong CSDL Postgres</w:t>
        </w:r>
        <w:r w:rsidR="0032431F">
          <w:rPr>
            <w:noProof/>
            <w:webHidden/>
          </w:rPr>
          <w:tab/>
        </w:r>
        <w:r w:rsidR="0032431F">
          <w:rPr>
            <w:noProof/>
            <w:webHidden/>
          </w:rPr>
          <w:fldChar w:fldCharType="begin"/>
        </w:r>
        <w:r w:rsidR="0032431F">
          <w:rPr>
            <w:noProof/>
            <w:webHidden/>
          </w:rPr>
          <w:instrText xml:space="preserve"> PAGEREF _Toc92664213 \h </w:instrText>
        </w:r>
        <w:r w:rsidR="0032431F">
          <w:rPr>
            <w:noProof/>
            <w:webHidden/>
          </w:rPr>
        </w:r>
        <w:r w:rsidR="0032431F">
          <w:rPr>
            <w:noProof/>
            <w:webHidden/>
          </w:rPr>
          <w:fldChar w:fldCharType="separate"/>
        </w:r>
        <w:r w:rsidR="0032431F">
          <w:rPr>
            <w:noProof/>
            <w:webHidden/>
          </w:rPr>
          <w:t>50</w:t>
        </w:r>
        <w:r w:rsidR="0032431F">
          <w:rPr>
            <w:noProof/>
            <w:webHidden/>
          </w:rPr>
          <w:fldChar w:fldCharType="end"/>
        </w:r>
      </w:hyperlink>
    </w:p>
    <w:p w14:paraId="0D9B635A"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4" w:history="1">
        <w:r w:rsidR="0032431F" w:rsidRPr="008816A4">
          <w:rPr>
            <w:rStyle w:val="Hyperlink"/>
            <w:noProof/>
          </w:rPr>
          <w:t>Hình 3</w:t>
        </w:r>
        <w:r w:rsidR="0032431F" w:rsidRPr="008816A4">
          <w:rPr>
            <w:rStyle w:val="Hyperlink"/>
            <w:noProof/>
          </w:rPr>
          <w:noBreakHyphen/>
          <w:t>47. File BAT sử dụng trong Task Scheduler</w:t>
        </w:r>
        <w:r w:rsidR="0032431F">
          <w:rPr>
            <w:noProof/>
            <w:webHidden/>
          </w:rPr>
          <w:tab/>
        </w:r>
        <w:r w:rsidR="0032431F">
          <w:rPr>
            <w:noProof/>
            <w:webHidden/>
          </w:rPr>
          <w:fldChar w:fldCharType="begin"/>
        </w:r>
        <w:r w:rsidR="0032431F">
          <w:rPr>
            <w:noProof/>
            <w:webHidden/>
          </w:rPr>
          <w:instrText xml:space="preserve"> PAGEREF _Toc92664214 \h </w:instrText>
        </w:r>
        <w:r w:rsidR="0032431F">
          <w:rPr>
            <w:noProof/>
            <w:webHidden/>
          </w:rPr>
        </w:r>
        <w:r w:rsidR="0032431F">
          <w:rPr>
            <w:noProof/>
            <w:webHidden/>
          </w:rPr>
          <w:fldChar w:fldCharType="separate"/>
        </w:r>
        <w:r w:rsidR="0032431F">
          <w:rPr>
            <w:noProof/>
            <w:webHidden/>
          </w:rPr>
          <w:t>51</w:t>
        </w:r>
        <w:r w:rsidR="0032431F">
          <w:rPr>
            <w:noProof/>
            <w:webHidden/>
          </w:rPr>
          <w:fldChar w:fldCharType="end"/>
        </w:r>
      </w:hyperlink>
    </w:p>
    <w:p w14:paraId="1D3F1903"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5" w:history="1">
        <w:r w:rsidR="0032431F" w:rsidRPr="008816A4">
          <w:rPr>
            <w:rStyle w:val="Hyperlink"/>
            <w:noProof/>
          </w:rPr>
          <w:t>Hình 3</w:t>
        </w:r>
        <w:r w:rsidR="0032431F" w:rsidRPr="008816A4">
          <w:rPr>
            <w:rStyle w:val="Hyperlink"/>
            <w:noProof/>
          </w:rPr>
          <w:noBreakHyphen/>
          <w:t>48. Thiết lập trong Task Scheduler</w:t>
        </w:r>
        <w:r w:rsidR="0032431F">
          <w:rPr>
            <w:noProof/>
            <w:webHidden/>
          </w:rPr>
          <w:tab/>
        </w:r>
        <w:r w:rsidR="0032431F">
          <w:rPr>
            <w:noProof/>
            <w:webHidden/>
          </w:rPr>
          <w:fldChar w:fldCharType="begin"/>
        </w:r>
        <w:r w:rsidR="0032431F">
          <w:rPr>
            <w:noProof/>
            <w:webHidden/>
          </w:rPr>
          <w:instrText xml:space="preserve"> PAGEREF _Toc92664215 \h </w:instrText>
        </w:r>
        <w:r w:rsidR="0032431F">
          <w:rPr>
            <w:noProof/>
            <w:webHidden/>
          </w:rPr>
        </w:r>
        <w:r w:rsidR="0032431F">
          <w:rPr>
            <w:noProof/>
            <w:webHidden/>
          </w:rPr>
          <w:fldChar w:fldCharType="separate"/>
        </w:r>
        <w:r w:rsidR="0032431F">
          <w:rPr>
            <w:noProof/>
            <w:webHidden/>
          </w:rPr>
          <w:t>51</w:t>
        </w:r>
        <w:r w:rsidR="0032431F">
          <w:rPr>
            <w:noProof/>
            <w:webHidden/>
          </w:rPr>
          <w:fldChar w:fldCharType="end"/>
        </w:r>
      </w:hyperlink>
    </w:p>
    <w:p w14:paraId="18AF4D1A"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6" w:history="1">
        <w:r w:rsidR="0032431F" w:rsidRPr="008816A4">
          <w:rPr>
            <w:rStyle w:val="Hyperlink"/>
            <w:noProof/>
          </w:rPr>
          <w:t>Hình 4</w:t>
        </w:r>
        <w:r w:rsidR="0032431F" w:rsidRPr="008816A4">
          <w:rPr>
            <w:rStyle w:val="Hyperlink"/>
            <w:noProof/>
          </w:rPr>
          <w:noBreakHyphen/>
          <w:t>1. Siêu phẳng (hyper-plane) trong SVM</w:t>
        </w:r>
        <w:r w:rsidR="0032431F">
          <w:rPr>
            <w:noProof/>
            <w:webHidden/>
          </w:rPr>
          <w:tab/>
        </w:r>
        <w:r w:rsidR="0032431F">
          <w:rPr>
            <w:noProof/>
            <w:webHidden/>
          </w:rPr>
          <w:fldChar w:fldCharType="begin"/>
        </w:r>
        <w:r w:rsidR="0032431F">
          <w:rPr>
            <w:noProof/>
            <w:webHidden/>
          </w:rPr>
          <w:instrText xml:space="preserve"> PAGEREF _Toc92664216 \h </w:instrText>
        </w:r>
        <w:r w:rsidR="0032431F">
          <w:rPr>
            <w:noProof/>
            <w:webHidden/>
          </w:rPr>
        </w:r>
        <w:r w:rsidR="0032431F">
          <w:rPr>
            <w:noProof/>
            <w:webHidden/>
          </w:rPr>
          <w:fldChar w:fldCharType="separate"/>
        </w:r>
        <w:r w:rsidR="0032431F">
          <w:rPr>
            <w:noProof/>
            <w:webHidden/>
          </w:rPr>
          <w:t>52</w:t>
        </w:r>
        <w:r w:rsidR="0032431F">
          <w:rPr>
            <w:noProof/>
            <w:webHidden/>
          </w:rPr>
          <w:fldChar w:fldCharType="end"/>
        </w:r>
      </w:hyperlink>
    </w:p>
    <w:p w14:paraId="182D9D17"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7" w:history="1">
        <w:r w:rsidR="0032431F" w:rsidRPr="008816A4">
          <w:rPr>
            <w:rStyle w:val="Hyperlink"/>
            <w:noProof/>
          </w:rPr>
          <w:t>Hình 4</w:t>
        </w:r>
        <w:r w:rsidR="0032431F" w:rsidRPr="008816A4">
          <w:rPr>
            <w:rStyle w:val="Hyperlink"/>
            <w:noProof/>
          </w:rPr>
          <w:noBreakHyphen/>
          <w:t>2. Margin của siêu phẳng trong SVM</w:t>
        </w:r>
        <w:r w:rsidR="0032431F">
          <w:rPr>
            <w:noProof/>
            <w:webHidden/>
          </w:rPr>
          <w:tab/>
        </w:r>
        <w:r w:rsidR="0032431F">
          <w:rPr>
            <w:noProof/>
            <w:webHidden/>
          </w:rPr>
          <w:fldChar w:fldCharType="begin"/>
        </w:r>
        <w:r w:rsidR="0032431F">
          <w:rPr>
            <w:noProof/>
            <w:webHidden/>
          </w:rPr>
          <w:instrText xml:space="preserve"> PAGEREF _Toc92664217 \h </w:instrText>
        </w:r>
        <w:r w:rsidR="0032431F">
          <w:rPr>
            <w:noProof/>
            <w:webHidden/>
          </w:rPr>
        </w:r>
        <w:r w:rsidR="0032431F">
          <w:rPr>
            <w:noProof/>
            <w:webHidden/>
          </w:rPr>
          <w:fldChar w:fldCharType="separate"/>
        </w:r>
        <w:r w:rsidR="0032431F">
          <w:rPr>
            <w:noProof/>
            <w:webHidden/>
          </w:rPr>
          <w:t>53</w:t>
        </w:r>
        <w:r w:rsidR="0032431F">
          <w:rPr>
            <w:noProof/>
            <w:webHidden/>
          </w:rPr>
          <w:fldChar w:fldCharType="end"/>
        </w:r>
      </w:hyperlink>
    </w:p>
    <w:p w14:paraId="28F02923"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8" w:history="1">
        <w:r w:rsidR="0032431F" w:rsidRPr="008816A4">
          <w:rPr>
            <w:rStyle w:val="Hyperlink"/>
            <w:noProof/>
          </w:rPr>
          <w:t>Hình 4</w:t>
        </w:r>
        <w:r w:rsidR="0032431F" w:rsidRPr="008816A4">
          <w:rPr>
            <w:rStyle w:val="Hyperlink"/>
            <w:noProof/>
          </w:rPr>
          <w:noBreakHyphen/>
          <w:t>3. Siêu phẳng có chứa tín hiệu nhiễu</w:t>
        </w:r>
        <w:r w:rsidR="0032431F">
          <w:rPr>
            <w:noProof/>
            <w:webHidden/>
          </w:rPr>
          <w:tab/>
        </w:r>
        <w:r w:rsidR="0032431F">
          <w:rPr>
            <w:noProof/>
            <w:webHidden/>
          </w:rPr>
          <w:fldChar w:fldCharType="begin"/>
        </w:r>
        <w:r w:rsidR="0032431F">
          <w:rPr>
            <w:noProof/>
            <w:webHidden/>
          </w:rPr>
          <w:instrText xml:space="preserve"> PAGEREF _Toc92664218 \h </w:instrText>
        </w:r>
        <w:r w:rsidR="0032431F">
          <w:rPr>
            <w:noProof/>
            <w:webHidden/>
          </w:rPr>
        </w:r>
        <w:r w:rsidR="0032431F">
          <w:rPr>
            <w:noProof/>
            <w:webHidden/>
          </w:rPr>
          <w:fldChar w:fldCharType="separate"/>
        </w:r>
        <w:r w:rsidR="0032431F">
          <w:rPr>
            <w:noProof/>
            <w:webHidden/>
          </w:rPr>
          <w:t>54</w:t>
        </w:r>
        <w:r w:rsidR="0032431F">
          <w:rPr>
            <w:noProof/>
            <w:webHidden/>
          </w:rPr>
          <w:fldChar w:fldCharType="end"/>
        </w:r>
      </w:hyperlink>
    </w:p>
    <w:p w14:paraId="2066FCE2"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9" w:history="1">
        <w:r w:rsidR="0032431F" w:rsidRPr="008816A4">
          <w:rPr>
            <w:rStyle w:val="Hyperlink"/>
            <w:noProof/>
          </w:rPr>
          <w:t>Hình 4</w:t>
        </w:r>
        <w:r w:rsidR="0032431F" w:rsidRPr="008816A4">
          <w:rPr>
            <w:rStyle w:val="Hyperlink"/>
            <w:noProof/>
          </w:rPr>
          <w:noBreakHyphen/>
          <w:t>4. Non-linear trong SVM</w:t>
        </w:r>
        <w:r w:rsidR="0032431F">
          <w:rPr>
            <w:noProof/>
            <w:webHidden/>
          </w:rPr>
          <w:tab/>
        </w:r>
        <w:r w:rsidR="0032431F">
          <w:rPr>
            <w:noProof/>
            <w:webHidden/>
          </w:rPr>
          <w:fldChar w:fldCharType="begin"/>
        </w:r>
        <w:r w:rsidR="0032431F">
          <w:rPr>
            <w:noProof/>
            <w:webHidden/>
          </w:rPr>
          <w:instrText xml:space="preserve"> PAGEREF _Toc92664219 \h </w:instrText>
        </w:r>
        <w:r w:rsidR="0032431F">
          <w:rPr>
            <w:noProof/>
            <w:webHidden/>
          </w:rPr>
        </w:r>
        <w:r w:rsidR="0032431F">
          <w:rPr>
            <w:noProof/>
            <w:webHidden/>
          </w:rPr>
          <w:fldChar w:fldCharType="separate"/>
        </w:r>
        <w:r w:rsidR="0032431F">
          <w:rPr>
            <w:noProof/>
            <w:webHidden/>
          </w:rPr>
          <w:t>55</w:t>
        </w:r>
        <w:r w:rsidR="0032431F">
          <w:rPr>
            <w:noProof/>
            <w:webHidden/>
          </w:rPr>
          <w:fldChar w:fldCharType="end"/>
        </w:r>
      </w:hyperlink>
    </w:p>
    <w:p w14:paraId="2A00236C"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0" w:history="1">
        <w:r w:rsidR="0032431F" w:rsidRPr="008816A4">
          <w:rPr>
            <w:rStyle w:val="Hyperlink"/>
            <w:noProof/>
          </w:rPr>
          <w:t>Hình 4</w:t>
        </w:r>
        <w:r w:rsidR="0032431F" w:rsidRPr="008816A4">
          <w:rPr>
            <w:rStyle w:val="Hyperlink"/>
            <w:noProof/>
          </w:rPr>
          <w:noBreakHyphen/>
          <w:t>5. Mô hình Hồi quy tuyến tính Linear Regression</w:t>
        </w:r>
        <w:r w:rsidR="0032431F">
          <w:rPr>
            <w:noProof/>
            <w:webHidden/>
          </w:rPr>
          <w:tab/>
        </w:r>
        <w:r w:rsidR="0032431F">
          <w:rPr>
            <w:noProof/>
            <w:webHidden/>
          </w:rPr>
          <w:fldChar w:fldCharType="begin"/>
        </w:r>
        <w:r w:rsidR="0032431F">
          <w:rPr>
            <w:noProof/>
            <w:webHidden/>
          </w:rPr>
          <w:instrText xml:space="preserve"> PAGEREF _Toc92664220 \h </w:instrText>
        </w:r>
        <w:r w:rsidR="0032431F">
          <w:rPr>
            <w:noProof/>
            <w:webHidden/>
          </w:rPr>
        </w:r>
        <w:r w:rsidR="0032431F">
          <w:rPr>
            <w:noProof/>
            <w:webHidden/>
          </w:rPr>
          <w:fldChar w:fldCharType="separate"/>
        </w:r>
        <w:r w:rsidR="0032431F">
          <w:rPr>
            <w:noProof/>
            <w:webHidden/>
          </w:rPr>
          <w:t>57</w:t>
        </w:r>
        <w:r w:rsidR="0032431F">
          <w:rPr>
            <w:noProof/>
            <w:webHidden/>
          </w:rPr>
          <w:fldChar w:fldCharType="end"/>
        </w:r>
      </w:hyperlink>
    </w:p>
    <w:p w14:paraId="625BBE59"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1" w:history="1">
        <w:r w:rsidR="0032431F" w:rsidRPr="008816A4">
          <w:rPr>
            <w:rStyle w:val="Hyperlink"/>
            <w:noProof/>
          </w:rPr>
          <w:t>Hình 4</w:t>
        </w:r>
        <w:r w:rsidR="0032431F" w:rsidRPr="008816A4">
          <w:rPr>
            <w:rStyle w:val="Hyperlink"/>
            <w:noProof/>
          </w:rPr>
          <w:noBreakHyphen/>
          <w:t>6. R-Square (R</w:t>
        </w:r>
        <w:r w:rsidR="0032431F" w:rsidRPr="008816A4">
          <w:rPr>
            <w:rStyle w:val="Hyperlink"/>
            <w:noProof/>
            <w:vertAlign w:val="superscript"/>
          </w:rPr>
          <w:t>2</w:t>
        </w:r>
        <w:r w:rsidR="0032431F" w:rsidRPr="008816A4">
          <w:rPr>
            <w:rStyle w:val="Hyperlink"/>
            <w:noProof/>
          </w:rPr>
          <w:t>) của Mô hình hồi quy tuyến tính</w:t>
        </w:r>
        <w:r w:rsidR="0032431F">
          <w:rPr>
            <w:noProof/>
            <w:webHidden/>
          </w:rPr>
          <w:tab/>
        </w:r>
        <w:r w:rsidR="0032431F">
          <w:rPr>
            <w:noProof/>
            <w:webHidden/>
          </w:rPr>
          <w:fldChar w:fldCharType="begin"/>
        </w:r>
        <w:r w:rsidR="0032431F">
          <w:rPr>
            <w:noProof/>
            <w:webHidden/>
          </w:rPr>
          <w:instrText xml:space="preserve"> PAGEREF _Toc92664221 \h </w:instrText>
        </w:r>
        <w:r w:rsidR="0032431F">
          <w:rPr>
            <w:noProof/>
            <w:webHidden/>
          </w:rPr>
        </w:r>
        <w:r w:rsidR="0032431F">
          <w:rPr>
            <w:noProof/>
            <w:webHidden/>
          </w:rPr>
          <w:fldChar w:fldCharType="separate"/>
        </w:r>
        <w:r w:rsidR="0032431F">
          <w:rPr>
            <w:noProof/>
            <w:webHidden/>
          </w:rPr>
          <w:t>57</w:t>
        </w:r>
        <w:r w:rsidR="0032431F">
          <w:rPr>
            <w:noProof/>
            <w:webHidden/>
          </w:rPr>
          <w:fldChar w:fldCharType="end"/>
        </w:r>
      </w:hyperlink>
    </w:p>
    <w:p w14:paraId="74A24D8C"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2" w:history="1">
        <w:r w:rsidR="0032431F" w:rsidRPr="008816A4">
          <w:rPr>
            <w:rStyle w:val="Hyperlink"/>
            <w:noProof/>
          </w:rPr>
          <w:t>Hình 4</w:t>
        </w:r>
        <w:r w:rsidR="0032431F" w:rsidRPr="008816A4">
          <w:rPr>
            <w:rStyle w:val="Hyperlink"/>
            <w:noProof/>
          </w:rPr>
          <w:noBreakHyphen/>
          <w:t>7. Phương pháp Ordinary Least Square</w:t>
        </w:r>
        <w:r w:rsidR="0032431F">
          <w:rPr>
            <w:noProof/>
            <w:webHidden/>
          </w:rPr>
          <w:tab/>
        </w:r>
        <w:r w:rsidR="0032431F">
          <w:rPr>
            <w:noProof/>
            <w:webHidden/>
          </w:rPr>
          <w:fldChar w:fldCharType="begin"/>
        </w:r>
        <w:r w:rsidR="0032431F">
          <w:rPr>
            <w:noProof/>
            <w:webHidden/>
          </w:rPr>
          <w:instrText xml:space="preserve"> PAGEREF _Toc92664222 \h </w:instrText>
        </w:r>
        <w:r w:rsidR="0032431F">
          <w:rPr>
            <w:noProof/>
            <w:webHidden/>
          </w:rPr>
        </w:r>
        <w:r w:rsidR="0032431F">
          <w:rPr>
            <w:noProof/>
            <w:webHidden/>
          </w:rPr>
          <w:fldChar w:fldCharType="separate"/>
        </w:r>
        <w:r w:rsidR="0032431F">
          <w:rPr>
            <w:noProof/>
            <w:webHidden/>
          </w:rPr>
          <w:t>58</w:t>
        </w:r>
        <w:r w:rsidR="0032431F">
          <w:rPr>
            <w:noProof/>
            <w:webHidden/>
          </w:rPr>
          <w:fldChar w:fldCharType="end"/>
        </w:r>
      </w:hyperlink>
    </w:p>
    <w:p w14:paraId="1185DF4F"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3" w:history="1">
        <w:r w:rsidR="0032431F" w:rsidRPr="008816A4">
          <w:rPr>
            <w:rStyle w:val="Hyperlink"/>
            <w:noProof/>
          </w:rPr>
          <w:t>Hình 4</w:t>
        </w:r>
        <w:r w:rsidR="0032431F" w:rsidRPr="008816A4">
          <w:rPr>
            <w:rStyle w:val="Hyperlink"/>
            <w:noProof/>
          </w:rPr>
          <w:noBreakHyphen/>
          <w:t>8. So sánh các trọng số của mô hình</w:t>
        </w:r>
        <w:r w:rsidR="0032431F">
          <w:rPr>
            <w:noProof/>
            <w:webHidden/>
          </w:rPr>
          <w:tab/>
        </w:r>
        <w:r w:rsidR="0032431F">
          <w:rPr>
            <w:noProof/>
            <w:webHidden/>
          </w:rPr>
          <w:fldChar w:fldCharType="begin"/>
        </w:r>
        <w:r w:rsidR="0032431F">
          <w:rPr>
            <w:noProof/>
            <w:webHidden/>
          </w:rPr>
          <w:instrText xml:space="preserve"> PAGEREF _Toc92664223 \h </w:instrText>
        </w:r>
        <w:r w:rsidR="0032431F">
          <w:rPr>
            <w:noProof/>
            <w:webHidden/>
          </w:rPr>
        </w:r>
        <w:r w:rsidR="0032431F">
          <w:rPr>
            <w:noProof/>
            <w:webHidden/>
          </w:rPr>
          <w:fldChar w:fldCharType="separate"/>
        </w:r>
        <w:r w:rsidR="0032431F">
          <w:rPr>
            <w:noProof/>
            <w:webHidden/>
          </w:rPr>
          <w:t>60</w:t>
        </w:r>
        <w:r w:rsidR="0032431F">
          <w:rPr>
            <w:noProof/>
            <w:webHidden/>
          </w:rPr>
          <w:fldChar w:fldCharType="end"/>
        </w:r>
      </w:hyperlink>
    </w:p>
    <w:p w14:paraId="57D49F75"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4" w:history="1">
        <w:r w:rsidR="0032431F" w:rsidRPr="008816A4">
          <w:rPr>
            <w:rStyle w:val="Hyperlink"/>
            <w:noProof/>
          </w:rPr>
          <w:t>Hình 4</w:t>
        </w:r>
        <w:r w:rsidR="0032431F" w:rsidRPr="008816A4">
          <w:rPr>
            <w:rStyle w:val="Hyperlink"/>
            <w:noProof/>
          </w:rPr>
          <w:noBreakHyphen/>
          <w:t>9. Curve Fitting với Hồi quy Bayesian Ridge</w:t>
        </w:r>
        <w:r w:rsidR="0032431F">
          <w:rPr>
            <w:noProof/>
            <w:webHidden/>
          </w:rPr>
          <w:tab/>
        </w:r>
        <w:r w:rsidR="0032431F">
          <w:rPr>
            <w:noProof/>
            <w:webHidden/>
          </w:rPr>
          <w:fldChar w:fldCharType="begin"/>
        </w:r>
        <w:r w:rsidR="0032431F">
          <w:rPr>
            <w:noProof/>
            <w:webHidden/>
          </w:rPr>
          <w:instrText xml:space="preserve"> PAGEREF _Toc92664224 \h </w:instrText>
        </w:r>
        <w:r w:rsidR="0032431F">
          <w:rPr>
            <w:noProof/>
            <w:webHidden/>
          </w:rPr>
        </w:r>
        <w:r w:rsidR="0032431F">
          <w:rPr>
            <w:noProof/>
            <w:webHidden/>
          </w:rPr>
          <w:fldChar w:fldCharType="separate"/>
        </w:r>
        <w:r w:rsidR="0032431F">
          <w:rPr>
            <w:noProof/>
            <w:webHidden/>
          </w:rPr>
          <w:t>60</w:t>
        </w:r>
        <w:r w:rsidR="0032431F">
          <w:rPr>
            <w:noProof/>
            <w:webHidden/>
          </w:rPr>
          <w:fldChar w:fldCharType="end"/>
        </w:r>
      </w:hyperlink>
    </w:p>
    <w:p w14:paraId="12F62978"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5" w:history="1">
        <w:r w:rsidR="0032431F" w:rsidRPr="008816A4">
          <w:rPr>
            <w:rStyle w:val="Hyperlink"/>
            <w:noProof/>
          </w:rPr>
          <w:t>Hình 4</w:t>
        </w:r>
        <w:r w:rsidR="0032431F" w:rsidRPr="008816A4">
          <w:rPr>
            <w:rStyle w:val="Hyperlink"/>
            <w:noProof/>
          </w:rPr>
          <w:noBreakHyphen/>
          <w:t>10. Dự đoán của thuật toán SVR</w:t>
        </w:r>
        <w:r w:rsidR="0032431F">
          <w:rPr>
            <w:noProof/>
            <w:webHidden/>
          </w:rPr>
          <w:tab/>
        </w:r>
        <w:r w:rsidR="0032431F">
          <w:rPr>
            <w:noProof/>
            <w:webHidden/>
          </w:rPr>
          <w:fldChar w:fldCharType="begin"/>
        </w:r>
        <w:r w:rsidR="0032431F">
          <w:rPr>
            <w:noProof/>
            <w:webHidden/>
          </w:rPr>
          <w:instrText xml:space="preserve"> PAGEREF _Toc92664225 \h </w:instrText>
        </w:r>
        <w:r w:rsidR="0032431F">
          <w:rPr>
            <w:noProof/>
            <w:webHidden/>
          </w:rPr>
        </w:r>
        <w:r w:rsidR="0032431F">
          <w:rPr>
            <w:noProof/>
            <w:webHidden/>
          </w:rPr>
          <w:fldChar w:fldCharType="separate"/>
        </w:r>
        <w:r w:rsidR="0032431F">
          <w:rPr>
            <w:noProof/>
            <w:webHidden/>
          </w:rPr>
          <w:t>61</w:t>
        </w:r>
        <w:r w:rsidR="0032431F">
          <w:rPr>
            <w:noProof/>
            <w:webHidden/>
          </w:rPr>
          <w:fldChar w:fldCharType="end"/>
        </w:r>
      </w:hyperlink>
    </w:p>
    <w:p w14:paraId="08A18B88"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6" w:history="1">
        <w:r w:rsidR="0032431F" w:rsidRPr="008816A4">
          <w:rPr>
            <w:rStyle w:val="Hyperlink"/>
            <w:noProof/>
          </w:rPr>
          <w:t>Hình 4</w:t>
        </w:r>
        <w:r w:rsidR="0032431F" w:rsidRPr="008816A4">
          <w:rPr>
            <w:rStyle w:val="Hyperlink"/>
            <w:noProof/>
          </w:rPr>
          <w:noBreakHyphen/>
          <w:t>11. Dự đoán của thuật toán Polynomial Regression</w:t>
        </w:r>
        <w:r w:rsidR="0032431F">
          <w:rPr>
            <w:noProof/>
            <w:webHidden/>
          </w:rPr>
          <w:tab/>
        </w:r>
        <w:r w:rsidR="0032431F">
          <w:rPr>
            <w:noProof/>
            <w:webHidden/>
          </w:rPr>
          <w:fldChar w:fldCharType="begin"/>
        </w:r>
        <w:r w:rsidR="0032431F">
          <w:rPr>
            <w:noProof/>
            <w:webHidden/>
          </w:rPr>
          <w:instrText xml:space="preserve"> PAGEREF _Toc92664226 \h </w:instrText>
        </w:r>
        <w:r w:rsidR="0032431F">
          <w:rPr>
            <w:noProof/>
            <w:webHidden/>
          </w:rPr>
        </w:r>
        <w:r w:rsidR="0032431F">
          <w:rPr>
            <w:noProof/>
            <w:webHidden/>
          </w:rPr>
          <w:fldChar w:fldCharType="separate"/>
        </w:r>
        <w:r w:rsidR="0032431F">
          <w:rPr>
            <w:noProof/>
            <w:webHidden/>
          </w:rPr>
          <w:t>62</w:t>
        </w:r>
        <w:r w:rsidR="0032431F">
          <w:rPr>
            <w:noProof/>
            <w:webHidden/>
          </w:rPr>
          <w:fldChar w:fldCharType="end"/>
        </w:r>
      </w:hyperlink>
    </w:p>
    <w:p w14:paraId="387296F4"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7" w:history="1">
        <w:r w:rsidR="0032431F" w:rsidRPr="008816A4">
          <w:rPr>
            <w:rStyle w:val="Hyperlink"/>
            <w:noProof/>
          </w:rPr>
          <w:t>Hình 4</w:t>
        </w:r>
        <w:r w:rsidR="0032431F" w:rsidRPr="008816A4">
          <w:rPr>
            <w:rStyle w:val="Hyperlink"/>
            <w:noProof/>
          </w:rPr>
          <w:noBreakHyphen/>
          <w:t>12. Các mô hình Underfitted, well-fitted and overfitted</w:t>
        </w:r>
        <w:r w:rsidR="0032431F">
          <w:rPr>
            <w:noProof/>
            <w:webHidden/>
          </w:rPr>
          <w:tab/>
        </w:r>
        <w:r w:rsidR="0032431F">
          <w:rPr>
            <w:noProof/>
            <w:webHidden/>
          </w:rPr>
          <w:fldChar w:fldCharType="begin"/>
        </w:r>
        <w:r w:rsidR="0032431F">
          <w:rPr>
            <w:noProof/>
            <w:webHidden/>
          </w:rPr>
          <w:instrText xml:space="preserve"> PAGEREF _Toc92664227 \h </w:instrText>
        </w:r>
        <w:r w:rsidR="0032431F">
          <w:rPr>
            <w:noProof/>
            <w:webHidden/>
          </w:rPr>
        </w:r>
        <w:r w:rsidR="0032431F">
          <w:rPr>
            <w:noProof/>
            <w:webHidden/>
          </w:rPr>
          <w:fldChar w:fldCharType="separate"/>
        </w:r>
        <w:r w:rsidR="0032431F">
          <w:rPr>
            <w:noProof/>
            <w:webHidden/>
          </w:rPr>
          <w:t>63</w:t>
        </w:r>
        <w:r w:rsidR="0032431F">
          <w:rPr>
            <w:noProof/>
            <w:webHidden/>
          </w:rPr>
          <w:fldChar w:fldCharType="end"/>
        </w:r>
      </w:hyperlink>
    </w:p>
    <w:p w14:paraId="1F15F179"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8" w:history="1">
        <w:r w:rsidR="0032431F" w:rsidRPr="008816A4">
          <w:rPr>
            <w:rStyle w:val="Hyperlink"/>
            <w:noProof/>
          </w:rPr>
          <w:t>Hình 4</w:t>
        </w:r>
        <w:r w:rsidR="0032431F" w:rsidRPr="008816A4">
          <w:rPr>
            <w:rStyle w:val="Hyperlink"/>
            <w:noProof/>
          </w:rPr>
          <w:noBreakHyphen/>
          <w:t>13. Dự đoán của thuật toán Bayesian Ridge Regression</w:t>
        </w:r>
        <w:r w:rsidR="0032431F">
          <w:rPr>
            <w:noProof/>
            <w:webHidden/>
          </w:rPr>
          <w:tab/>
        </w:r>
        <w:r w:rsidR="0032431F">
          <w:rPr>
            <w:noProof/>
            <w:webHidden/>
          </w:rPr>
          <w:fldChar w:fldCharType="begin"/>
        </w:r>
        <w:r w:rsidR="0032431F">
          <w:rPr>
            <w:noProof/>
            <w:webHidden/>
          </w:rPr>
          <w:instrText xml:space="preserve"> PAGEREF _Toc92664228 \h </w:instrText>
        </w:r>
        <w:r w:rsidR="0032431F">
          <w:rPr>
            <w:noProof/>
            <w:webHidden/>
          </w:rPr>
        </w:r>
        <w:r w:rsidR="0032431F">
          <w:rPr>
            <w:noProof/>
            <w:webHidden/>
          </w:rPr>
          <w:fldChar w:fldCharType="separate"/>
        </w:r>
        <w:r w:rsidR="0032431F">
          <w:rPr>
            <w:noProof/>
            <w:webHidden/>
          </w:rPr>
          <w:t>64</w:t>
        </w:r>
        <w:r w:rsidR="0032431F">
          <w:rPr>
            <w:noProof/>
            <w:webHidden/>
          </w:rPr>
          <w:fldChar w:fldCharType="end"/>
        </w:r>
      </w:hyperlink>
    </w:p>
    <w:p w14:paraId="27DD78D7" w14:textId="77777777" w:rsidR="0032431F" w:rsidRDefault="005D29FB">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9" w:history="1">
        <w:r w:rsidR="0032431F" w:rsidRPr="008816A4">
          <w:rPr>
            <w:rStyle w:val="Hyperlink"/>
            <w:noProof/>
          </w:rPr>
          <w:t>Hình 4</w:t>
        </w:r>
        <w:r w:rsidR="0032431F" w:rsidRPr="008816A4">
          <w:rPr>
            <w:rStyle w:val="Hyperlink"/>
            <w:noProof/>
          </w:rPr>
          <w:noBreakHyphen/>
          <w:t>14. Dự đoán số ca nhiễm ở Việt Nam</w:t>
        </w:r>
        <w:r w:rsidR="0032431F">
          <w:rPr>
            <w:noProof/>
            <w:webHidden/>
          </w:rPr>
          <w:tab/>
        </w:r>
        <w:r w:rsidR="0032431F">
          <w:rPr>
            <w:noProof/>
            <w:webHidden/>
          </w:rPr>
          <w:fldChar w:fldCharType="begin"/>
        </w:r>
        <w:r w:rsidR="0032431F">
          <w:rPr>
            <w:noProof/>
            <w:webHidden/>
          </w:rPr>
          <w:instrText xml:space="preserve"> PAGEREF _Toc92664229 \h </w:instrText>
        </w:r>
        <w:r w:rsidR="0032431F">
          <w:rPr>
            <w:noProof/>
            <w:webHidden/>
          </w:rPr>
        </w:r>
        <w:r w:rsidR="0032431F">
          <w:rPr>
            <w:noProof/>
            <w:webHidden/>
          </w:rPr>
          <w:fldChar w:fldCharType="separate"/>
        </w:r>
        <w:r w:rsidR="0032431F">
          <w:rPr>
            <w:noProof/>
            <w:webHidden/>
          </w:rPr>
          <w:t>66</w:t>
        </w:r>
        <w:r w:rsidR="0032431F">
          <w:rPr>
            <w:noProof/>
            <w:webHidden/>
          </w:rPr>
          <w:fldChar w:fldCharType="end"/>
        </w:r>
      </w:hyperlink>
    </w:p>
    <w:p w14:paraId="4FE1BD79" w14:textId="4F25E710" w:rsidR="007317AE" w:rsidRDefault="009C65A9" w:rsidP="007317AE">
      <w:pPr>
        <w:pStyle w:val="Paragraph"/>
        <w:rPr>
          <w:rFonts w:ascii="Arial" w:hAnsi="Arial" w:cs="Arial"/>
        </w:rPr>
      </w:pPr>
      <w:r>
        <w:rPr>
          <w:sz w:val="26"/>
          <w:szCs w:val="20"/>
        </w:rPr>
        <w:fldChar w:fldCharType="end"/>
      </w:r>
      <w:r w:rsidR="00D113DC">
        <w:t xml:space="preserve"> </w:t>
      </w:r>
      <w:r w:rsidR="007317AE">
        <w:br w:type="page"/>
      </w:r>
    </w:p>
    <w:p w14:paraId="262999BD" w14:textId="77777777" w:rsidR="00AF3BA8" w:rsidRDefault="007317AE" w:rsidP="00A40D32">
      <w:pPr>
        <w:pStyle w:val="Heading1"/>
        <w:numPr>
          <w:ilvl w:val="0"/>
          <w:numId w:val="0"/>
        </w:numPr>
        <w:ind w:left="360"/>
        <w:rPr>
          <w:noProof/>
        </w:rPr>
      </w:pPr>
      <w:bookmarkStart w:id="2" w:name="_Toc92664231"/>
      <w:r w:rsidRPr="007317AE">
        <w:lastRenderedPageBreak/>
        <w:t>DANH MỤC BẢNG BIỂU</w:t>
      </w:r>
      <w:bookmarkEnd w:id="2"/>
      <w:r w:rsidR="00A40D32">
        <w:rPr>
          <w:b w:val="0"/>
          <w:bCs w:val="0"/>
          <w:caps/>
          <w:sz w:val="22"/>
        </w:rPr>
        <w:fldChar w:fldCharType="begin"/>
      </w:r>
      <w:r w:rsidR="00A40D32">
        <w:rPr>
          <w:b w:val="0"/>
          <w:bCs w:val="0"/>
          <w:caps/>
          <w:sz w:val="22"/>
        </w:rPr>
        <w:instrText xml:space="preserve"> TOC \t "ThesisTable,1" \c "Bảng" </w:instrText>
      </w:r>
      <w:r w:rsidR="00A40D32">
        <w:rPr>
          <w:b w:val="0"/>
          <w:bCs w:val="0"/>
          <w:caps/>
          <w:sz w:val="22"/>
        </w:rPr>
        <w:fldChar w:fldCharType="separate"/>
      </w:r>
    </w:p>
    <w:p w14:paraId="24FB9C69"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1. Bảng so sánh kết quả dự đoán</w:t>
      </w:r>
      <w:r>
        <w:rPr>
          <w:noProof/>
        </w:rPr>
        <w:tab/>
      </w:r>
      <w:r>
        <w:rPr>
          <w:noProof/>
        </w:rPr>
        <w:fldChar w:fldCharType="begin"/>
      </w:r>
      <w:r>
        <w:rPr>
          <w:noProof/>
        </w:rPr>
        <w:instrText xml:space="preserve"> PAGEREF _Toc91889243 \h </w:instrText>
      </w:r>
      <w:r>
        <w:rPr>
          <w:noProof/>
        </w:rPr>
      </w:r>
      <w:r>
        <w:rPr>
          <w:noProof/>
        </w:rPr>
        <w:fldChar w:fldCharType="separate"/>
      </w:r>
      <w:r>
        <w:rPr>
          <w:noProof/>
        </w:rPr>
        <w:t>53</w:t>
      </w:r>
      <w:r>
        <w:rPr>
          <w:noProof/>
        </w:rPr>
        <w:fldChar w:fldCharType="end"/>
      </w:r>
    </w:p>
    <w:p w14:paraId="63AC3D30"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2. Bảng kết quả dự đoán số ca nhiễm của Việt Nam</w:t>
      </w:r>
      <w:r>
        <w:rPr>
          <w:noProof/>
        </w:rPr>
        <w:tab/>
      </w:r>
      <w:r>
        <w:rPr>
          <w:noProof/>
        </w:rPr>
        <w:fldChar w:fldCharType="begin"/>
      </w:r>
      <w:r>
        <w:rPr>
          <w:noProof/>
        </w:rPr>
        <w:instrText xml:space="preserve"> PAGEREF _Toc91889244 \h </w:instrText>
      </w:r>
      <w:r>
        <w:rPr>
          <w:noProof/>
        </w:rPr>
      </w:r>
      <w:r>
        <w:rPr>
          <w:noProof/>
        </w:rPr>
        <w:fldChar w:fldCharType="separate"/>
      </w:r>
      <w:r>
        <w:rPr>
          <w:noProof/>
        </w:rPr>
        <w:t>55</w:t>
      </w:r>
      <w:r>
        <w:rPr>
          <w:noProof/>
        </w:rPr>
        <w:fldChar w:fldCharType="end"/>
      </w:r>
    </w:p>
    <w:p w14:paraId="48FBC286" w14:textId="5BC3A837" w:rsidR="00ED6EB2" w:rsidRDefault="00A40D32" w:rsidP="007317AE">
      <w:pPr>
        <w:pStyle w:val="TOC3"/>
      </w:pPr>
      <w:r>
        <w:rPr>
          <w:b/>
          <w:bCs/>
          <w:caps/>
          <w:sz w:val="22"/>
        </w:rPr>
        <w:fldChar w:fldCharType="end"/>
      </w:r>
    </w:p>
    <w:p w14:paraId="7D625D6D" w14:textId="77777777" w:rsidR="001A5E6B" w:rsidRDefault="001A5E6B">
      <w:pPr>
        <w:overflowPunct/>
        <w:autoSpaceDE/>
        <w:autoSpaceDN/>
        <w:adjustRightInd/>
        <w:spacing w:line="240" w:lineRule="auto"/>
        <w:jc w:val="left"/>
        <w:textAlignment w:val="auto"/>
      </w:pPr>
    </w:p>
    <w:p w14:paraId="41A71B21" w14:textId="77777777" w:rsidR="001A5E6B" w:rsidRDefault="001A5E6B">
      <w:pPr>
        <w:overflowPunct/>
        <w:autoSpaceDE/>
        <w:autoSpaceDN/>
        <w:adjustRightInd/>
        <w:spacing w:line="240" w:lineRule="auto"/>
        <w:jc w:val="left"/>
        <w:textAlignment w:val="auto"/>
      </w:pPr>
      <w:r>
        <w:br w:type="page"/>
      </w:r>
    </w:p>
    <w:p w14:paraId="24478FEF" w14:textId="60E079D1" w:rsidR="00B14F48" w:rsidRDefault="001A5E6B" w:rsidP="005169BE">
      <w:pPr>
        <w:pStyle w:val="Heading1"/>
        <w:numPr>
          <w:ilvl w:val="0"/>
          <w:numId w:val="0"/>
        </w:numPr>
        <w:ind w:left="360"/>
      </w:pPr>
      <w:bookmarkStart w:id="3" w:name="_Toc92664232"/>
      <w:r>
        <w:lastRenderedPageBreak/>
        <w:t xml:space="preserve">DANH MỤC CÁC </w:t>
      </w:r>
      <w:r w:rsidR="006433E2">
        <w:t>CHỮ</w:t>
      </w:r>
      <w:r>
        <w:t xml:space="preserve"> VIẾT TẮT</w:t>
      </w:r>
      <w:bookmarkEnd w:id="3"/>
    </w:p>
    <w:p w14:paraId="3ACC9DCB" w14:textId="77777777" w:rsidR="008E573E" w:rsidRDefault="008E573E" w:rsidP="008E573E">
      <w:r>
        <w:t>API</w:t>
      </w:r>
      <w:r>
        <w:tab/>
      </w:r>
      <w:r>
        <w:tab/>
      </w:r>
      <w:r>
        <w:tab/>
      </w:r>
      <w:r w:rsidRPr="00673960">
        <w:t>Application Programming Interface</w:t>
      </w:r>
      <w:r>
        <w:tab/>
      </w:r>
    </w:p>
    <w:p w14:paraId="3BEAD3D0" w14:textId="71FB3DE9" w:rsidR="008E573E" w:rsidRDefault="008E573E" w:rsidP="00B14F48">
      <w:r>
        <w:t>BI</w:t>
      </w:r>
      <w:r>
        <w:tab/>
      </w:r>
      <w:r>
        <w:tab/>
      </w:r>
      <w:r>
        <w:tab/>
      </w:r>
      <w:r>
        <w:tab/>
        <w:t xml:space="preserve">Business </w:t>
      </w:r>
      <w:r w:rsidRPr="008E573E">
        <w:t>Intelligence</w:t>
      </w:r>
    </w:p>
    <w:p w14:paraId="63FB2E4D" w14:textId="5C52C170" w:rsidR="00BF3261" w:rsidRPr="00BF3261" w:rsidRDefault="00BF3261" w:rsidP="00B14F48">
      <w:r>
        <w:t>SARS</w:t>
      </w:r>
      <w:r>
        <w:tab/>
      </w:r>
      <w:r>
        <w:tab/>
      </w:r>
      <w:r>
        <w:tab/>
      </w:r>
      <w:r w:rsidR="00523FE4">
        <w:rPr>
          <w:bCs/>
        </w:rPr>
        <w:t>Severe Acute Respiratory S</w:t>
      </w:r>
      <w:r w:rsidRPr="00BF3261">
        <w:rPr>
          <w:bCs/>
        </w:rPr>
        <w:t>yndrome</w:t>
      </w:r>
    </w:p>
    <w:p w14:paraId="284236FB" w14:textId="77777777" w:rsidR="00BF3261" w:rsidRDefault="00BF3261" w:rsidP="00BF3261">
      <w:r>
        <w:t>SMTP</w:t>
      </w:r>
      <w:r>
        <w:tab/>
      </w:r>
      <w:r>
        <w:tab/>
      </w:r>
      <w:r>
        <w:tab/>
      </w:r>
      <w:r w:rsidRPr="00673960">
        <w:t>Simple Mail Transfer Protocol</w:t>
      </w:r>
    </w:p>
    <w:p w14:paraId="68697773" w14:textId="3E5CF3B9" w:rsidR="00B14F48" w:rsidRDefault="005C0774" w:rsidP="00B14F48">
      <w:r>
        <w:t>SQL</w:t>
      </w:r>
      <w:r w:rsidR="00B14F48">
        <w:tab/>
      </w:r>
      <w:r w:rsidR="00B14F48">
        <w:tab/>
      </w:r>
      <w:r w:rsidR="00B14F48">
        <w:tab/>
      </w:r>
      <w:r w:rsidR="00673960" w:rsidRPr="00673960">
        <w:t>Structured Query Language</w:t>
      </w:r>
    </w:p>
    <w:p w14:paraId="3C805883" w14:textId="77777777" w:rsidR="00B14F48" w:rsidRPr="00B14F48" w:rsidRDefault="00B14F48" w:rsidP="00B14F48">
      <w:pPr>
        <w:sectPr w:rsidR="00B14F48"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16982F81" w14:textId="77777777" w:rsidR="003D3196" w:rsidRPr="00B845AA" w:rsidRDefault="003D3196" w:rsidP="003D3196">
      <w:pPr>
        <w:pStyle w:val="Heading1"/>
        <w:rPr>
          <w:color w:val="000000"/>
          <w:szCs w:val="26"/>
        </w:rPr>
      </w:pPr>
      <w:bookmarkStart w:id="4" w:name="_Ref91407537"/>
      <w:bookmarkStart w:id="5" w:name="_Toc92274264"/>
      <w:bookmarkStart w:id="6" w:name="_Toc92664233"/>
      <w:bookmarkStart w:id="7" w:name="_Toc316292615"/>
      <w:bookmarkStart w:id="8" w:name="_Toc318685043"/>
      <w:bookmarkStart w:id="9" w:name="_Toc318788582"/>
      <w:bookmarkStart w:id="10" w:name="_Toc318788589"/>
      <w:bookmarkStart w:id="11" w:name="_Toc319296757"/>
      <w:bookmarkStart w:id="12" w:name="_Toc319296805"/>
      <w:bookmarkStart w:id="13" w:name="_Toc319309211"/>
      <w:bookmarkStart w:id="14" w:name="_Toc319309319"/>
      <w:bookmarkStart w:id="15" w:name="_Toc319318788"/>
      <w:bookmarkStart w:id="16" w:name="_Toc319384937"/>
      <w:bookmarkStart w:id="17" w:name="_Toc319389081"/>
      <w:bookmarkStart w:id="18" w:name="_Toc319465923"/>
      <w:bookmarkStart w:id="19" w:name="_Toc319471851"/>
      <w:bookmarkStart w:id="20" w:name="_Toc319473436"/>
      <w:bookmarkStart w:id="21" w:name="_Toc319725911"/>
      <w:bookmarkStart w:id="22" w:name="_Toc319735980"/>
      <w:r w:rsidRPr="00A22C32">
        <w:lastRenderedPageBreak/>
        <w:t>GIỚI THIỆU ĐỀ TÀI</w:t>
      </w:r>
      <w:bookmarkEnd w:id="4"/>
      <w:bookmarkEnd w:id="5"/>
      <w:bookmarkEnd w:id="6"/>
    </w:p>
    <w:p w14:paraId="6763151E" w14:textId="77777777" w:rsidR="003D3196" w:rsidRPr="003732C0" w:rsidRDefault="003D3196" w:rsidP="003D3196">
      <w:pPr>
        <w:pStyle w:val="Heading2"/>
        <w:numPr>
          <w:ilvl w:val="1"/>
          <w:numId w:val="3"/>
        </w:numPr>
      </w:pPr>
      <w:bookmarkStart w:id="23" w:name="_Toc92274265"/>
      <w:bookmarkStart w:id="24" w:name="_Toc92664234"/>
      <w:r>
        <w:t xml:space="preserve">Giới thiệu </w:t>
      </w:r>
      <w:proofErr w:type="gramStart"/>
      <w:r>
        <w:t>chung</w:t>
      </w:r>
      <w:bookmarkEnd w:id="23"/>
      <w:bookmarkEnd w:id="24"/>
      <w:proofErr w:type="gramEnd"/>
    </w:p>
    <w:p w14:paraId="5F2E1503" w14:textId="77777777" w:rsidR="003D3196" w:rsidRDefault="003D3196" w:rsidP="003D3196">
      <w:pPr>
        <w:pStyle w:val="Heading3"/>
        <w:numPr>
          <w:ilvl w:val="2"/>
          <w:numId w:val="3"/>
        </w:numPr>
      </w:pPr>
      <w:bookmarkStart w:id="25" w:name="_Toc92274266"/>
      <w:bookmarkStart w:id="26" w:name="_Toc92664235"/>
      <w:r>
        <w:t>Giới thiệu về COVID-19</w:t>
      </w:r>
      <w:bookmarkEnd w:id="25"/>
      <w:bookmarkEnd w:id="26"/>
    </w:p>
    <w:p w14:paraId="05E8EA43" w14:textId="23BAFE3D" w:rsidR="003D3196" w:rsidRDefault="003D3196" w:rsidP="003D3196">
      <w:pPr>
        <w:ind w:firstLine="357"/>
      </w:pPr>
      <w:r>
        <w:t xml:space="preserve">COVID-19 (viết tắt của </w:t>
      </w:r>
      <w:r w:rsidR="00D60844">
        <w:rPr>
          <w:b/>
        </w:rPr>
        <w:t>CO</w:t>
      </w:r>
      <w:r w:rsidRPr="00C35405">
        <w:t>rona</w:t>
      </w:r>
      <w:r w:rsidR="00D60844">
        <w:rPr>
          <w:b/>
        </w:rPr>
        <w:t>VI</w:t>
      </w:r>
      <w:r w:rsidRPr="00C35405">
        <w:t xml:space="preserve">rus </w:t>
      </w:r>
      <w:r w:rsidR="00D60844">
        <w:rPr>
          <w:b/>
        </w:rPr>
        <w:t>D</w:t>
      </w:r>
      <w:r w:rsidRPr="00C35405">
        <w:t>isease 20</w:t>
      </w:r>
      <w:r w:rsidRPr="00C35405">
        <w:rPr>
          <w:b/>
        </w:rPr>
        <w:t>19</w:t>
      </w:r>
      <w:r>
        <w:rPr>
          <w:b/>
        </w:rPr>
        <w:t xml:space="preserve">) </w:t>
      </w:r>
      <w:r w:rsidR="00B453AB">
        <w:t xml:space="preserve">là </w:t>
      </w:r>
      <w:r>
        <w:t xml:space="preserve">bệnh đường hô hấp cấp tính truyền nhiễm gây ra bởi chủng virus corona </w:t>
      </w:r>
      <w:r w:rsidRPr="00C35405">
        <w:t>SARS-CoV-2</w:t>
      </w:r>
      <w:r>
        <w:t xml:space="preserve"> và các biến thể của nó. </w:t>
      </w:r>
      <w:r w:rsidR="00D60844">
        <w:t>COVID-19</w:t>
      </w:r>
      <w:r w:rsidR="00D71AA7">
        <w:t xml:space="preserve"> là </w:t>
      </w:r>
      <w:r>
        <w:t>loại</w:t>
      </w:r>
      <w:r w:rsidR="00C278CB">
        <w:t xml:space="preserve"> virus</w:t>
      </w:r>
      <w:r>
        <w:t xml:space="preserve"> mới, được phát hiện điều tra ổ dịch bắt nguồn từ khu chợ hải sản và động vật ở Vũ Hán (Wuhan), tỉnh Hồ Bắc (Hubei), Trung Quốc vào tháng 12/2019. Virus gây viêm đường hô hấp cấp ở người và lây </w:t>
      </w:r>
      <w:proofErr w:type="gramStart"/>
      <w:r>
        <w:t>lan</w:t>
      </w:r>
      <w:proofErr w:type="gramEnd"/>
      <w:r>
        <w:t xml:space="preserve"> từ người sang người. </w:t>
      </w:r>
    </w:p>
    <w:p w14:paraId="536FBB78" w14:textId="77777777" w:rsidR="003D3196" w:rsidRDefault="003D3196" w:rsidP="00995E43">
      <w:pPr>
        <w:keepNext/>
        <w:jc w:val="center"/>
      </w:pPr>
      <w:r>
        <w:rPr>
          <w:noProof/>
          <w:lang w:val="vi-VN" w:eastAsia="vi-VN"/>
        </w:rPr>
        <w:drawing>
          <wp:inline distT="0" distB="0" distL="0" distR="0" wp14:anchorId="5FEC55D3" wp14:editId="0869D78E">
            <wp:extent cx="4111200" cy="1897200"/>
            <wp:effectExtent l="0" t="0" r="381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111200" cy="1897200"/>
                    </a:xfrm>
                    <a:prstGeom prst="rect">
                      <a:avLst/>
                    </a:prstGeom>
                  </pic:spPr>
                </pic:pic>
              </a:graphicData>
            </a:graphic>
          </wp:inline>
        </w:drawing>
      </w:r>
    </w:p>
    <w:p w14:paraId="0077CE1A" w14:textId="4C6ADE24" w:rsidR="003D3196" w:rsidRDefault="003D3196" w:rsidP="003D3196">
      <w:pPr>
        <w:pStyle w:val="ThesisTable"/>
      </w:pPr>
      <w:bookmarkStart w:id="27" w:name="_Toc92231044"/>
      <w:bookmarkStart w:id="28" w:name="_Toc92664156"/>
      <w:r>
        <w:t xml:space="preserve">Hình </w:t>
      </w:r>
      <w:r w:rsidR="00842C86">
        <w:fldChar w:fldCharType="begin"/>
      </w:r>
      <w:r w:rsidR="00842C86">
        <w:instrText xml:space="preserve"> STYLEREF 1 \s </w:instrText>
      </w:r>
      <w:r w:rsidR="00842C86">
        <w:fldChar w:fldCharType="separate"/>
      </w:r>
      <w:r w:rsidR="007A2EB8">
        <w:rPr>
          <w:noProof/>
        </w:rPr>
        <w:t>1</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w:t>
      </w:r>
      <w:r w:rsidR="00842C86">
        <w:rPr>
          <w:noProof/>
        </w:rPr>
        <w:fldChar w:fldCharType="end"/>
      </w:r>
      <w:r>
        <w:t>. Hình ảnh của COVID-19</w:t>
      </w:r>
      <w:bookmarkEnd w:id="27"/>
      <w:bookmarkEnd w:id="28"/>
    </w:p>
    <w:p w14:paraId="0F2A7751" w14:textId="267AC815" w:rsidR="003D3196" w:rsidRDefault="003D3196" w:rsidP="003D3196">
      <w:pPr>
        <w:ind w:firstLine="357"/>
      </w:pPr>
      <w:r>
        <w:t>Phương thức lây truyền chính là từ người sang người bằng 3 cách: truyền trực tiếp (qua các giọt dịch hô hấp khi tiếp xúc gần), truyền tiếp xúc (mầm bệnh bám trên 1 vật thể rồi người khác chạm vào đưa vào hệ hô hấp như miệng, mũi), truyền khí dung (mầm bệnh bay lửng lơ trong không khí, người khác hít phải hoặc tiếp xúc</w:t>
      </w:r>
      <w:r w:rsidR="009D480A">
        <w:t xml:space="preserve"> qua mắt khi đưa tay dụi mắt</w:t>
      </w:r>
      <w:r>
        <w:t>). Do cách thức lây nhiễm qua đường hô hấp khiến COVID-19 là căn bệnh rất dễ lây</w:t>
      </w:r>
      <w:r w:rsidR="00D60844">
        <w:t xml:space="preserve"> lan trong những không gian hẹp, </w:t>
      </w:r>
      <w:r>
        <w:t xml:space="preserve">kín, những chỗ đông người và tiếp xúc gần. </w:t>
      </w:r>
    </w:p>
    <w:p w14:paraId="2EEC3F6E" w14:textId="4678111A" w:rsidR="003D3196" w:rsidRPr="00705136" w:rsidRDefault="003D3196" w:rsidP="00975862">
      <w:pPr>
        <w:ind w:firstLine="357"/>
      </w:pPr>
      <w:r>
        <w:t xml:space="preserve">Để phòng chống và hạn chế việc lây </w:t>
      </w:r>
      <w:proofErr w:type="gramStart"/>
      <w:r>
        <w:t>lan</w:t>
      </w:r>
      <w:proofErr w:type="gramEnd"/>
      <w:r>
        <w:t xml:space="preserve"> của dịch COVID-19, WHO (</w:t>
      </w:r>
      <w:r>
        <w:rPr>
          <w:color w:val="000000"/>
          <w:szCs w:val="26"/>
        </w:rPr>
        <w:t>World Health Organization</w:t>
      </w:r>
      <w:r w:rsidR="004355A5">
        <w:t xml:space="preserve">: Tổ chức </w:t>
      </w:r>
      <w:r w:rsidR="00F0339D">
        <w:t>S</w:t>
      </w:r>
      <w:r>
        <w:t>ức khỏe Thế giới) và Bộ Y tế gửi đến thông điệp 5K (Khẩu</w:t>
      </w:r>
      <w:r w:rsidR="00CE3CCB">
        <w:t xml:space="preserve"> </w:t>
      </w:r>
      <w:r>
        <w:t>trang, Khử khuẩn, Khoảng cách, Không tụ tập và Khai báo Y tế) trong trạng thái “</w:t>
      </w:r>
      <w:r w:rsidR="00D830AA">
        <w:t>Bình thường</w:t>
      </w:r>
      <w:r>
        <w:t xml:space="preserve"> mới”.</w:t>
      </w:r>
    </w:p>
    <w:p w14:paraId="384A192E" w14:textId="77777777" w:rsidR="003D3196" w:rsidRDefault="003D3196" w:rsidP="003D3196">
      <w:pPr>
        <w:pStyle w:val="Heading3"/>
        <w:numPr>
          <w:ilvl w:val="2"/>
          <w:numId w:val="3"/>
        </w:numPr>
      </w:pPr>
      <w:bookmarkStart w:id="29" w:name="_Toc92274267"/>
      <w:bookmarkStart w:id="30" w:name="_Toc92664236"/>
      <w:r>
        <w:lastRenderedPageBreak/>
        <w:t>Giới thiệu về Vắc-xin COVID-19</w:t>
      </w:r>
      <w:bookmarkEnd w:id="29"/>
      <w:bookmarkEnd w:id="30"/>
    </w:p>
    <w:p w14:paraId="0DB4D8B9" w14:textId="77777777" w:rsidR="003D3196" w:rsidRPr="0078193D" w:rsidRDefault="003D3196" w:rsidP="003D3196">
      <w:pPr>
        <w:pStyle w:val="Paragraph"/>
        <w:spacing w:after="0"/>
        <w:ind w:firstLine="357"/>
        <w:rPr>
          <w:sz w:val="26"/>
          <w:szCs w:val="26"/>
        </w:rPr>
      </w:pPr>
      <w:r>
        <w:rPr>
          <w:sz w:val="26"/>
          <w:szCs w:val="26"/>
        </w:rPr>
        <w:t xml:space="preserve">Vắc-xin COVID-19 là </w:t>
      </w:r>
      <w:r w:rsidRPr="00AB32BE">
        <w:rPr>
          <w:sz w:val="26"/>
          <w:szCs w:val="26"/>
        </w:rPr>
        <w:t>Vắc-xin truyền tin RNA (mRNA) dạy các tế bào cách tạo protein giúp kích hoạt phản ứng miễn dịc</w:t>
      </w:r>
      <w:r>
        <w:rPr>
          <w:sz w:val="26"/>
          <w:szCs w:val="26"/>
        </w:rPr>
        <w:t>h bên trong cơ thể của chúng ta, mang lại lại lợi ích cho người được tiêm chủng bằng các cung cấp khả năng bảo vệ các loại virus mà không phải chịu những hậu quả nghiêm trọng có thể xảy ra khi mắc bệnh.</w:t>
      </w:r>
    </w:p>
    <w:p w14:paraId="6DEAF0F8" w14:textId="2D45DD35" w:rsidR="003D3196" w:rsidRDefault="003D3196" w:rsidP="003D3196">
      <w:pPr>
        <w:pStyle w:val="Paragraph"/>
        <w:spacing w:after="0"/>
        <w:ind w:firstLine="357"/>
        <w:rPr>
          <w:sz w:val="26"/>
          <w:szCs w:val="26"/>
        </w:rPr>
      </w:pPr>
      <w:r>
        <w:rPr>
          <w:sz w:val="26"/>
          <w:szCs w:val="26"/>
        </w:rPr>
        <w:t>Để phòng chống, tiếp cận an toàn và hiệu quả COVID-19 là yếu tố quan trọng để chấm dứt</w:t>
      </w:r>
      <w:r w:rsidR="008759E7">
        <w:rPr>
          <w:sz w:val="26"/>
          <w:szCs w:val="26"/>
        </w:rPr>
        <w:t xml:space="preserve"> đại dịch COVID-19, hiện tại </w:t>
      </w:r>
      <w:r>
        <w:rPr>
          <w:sz w:val="26"/>
          <w:szCs w:val="26"/>
        </w:rPr>
        <w:t>có nhiều Vắc-xin đã được chứng minh và đang phát triển, WHO cùng với các đối tác đang làm việc để phát triển, sản xuất và triển khai Vắc-xin an toàn và hiệu quả.</w:t>
      </w:r>
    </w:p>
    <w:p w14:paraId="53B4E4C2" w14:textId="77777777" w:rsidR="000E44DF" w:rsidRDefault="003D3196" w:rsidP="00D830AA">
      <w:pPr>
        <w:pStyle w:val="Paragraph"/>
        <w:spacing w:after="0"/>
        <w:ind w:firstLine="357"/>
        <w:rPr>
          <w:sz w:val="26"/>
          <w:szCs w:val="26"/>
        </w:rPr>
      </w:pPr>
      <w:r>
        <w:rPr>
          <w:sz w:val="26"/>
          <w:szCs w:val="26"/>
        </w:rPr>
        <w:t xml:space="preserve">Hiện nay, đã có nhiều loại Vắc-xin được WHO phê duyệt và chứng nhận an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Pr>
          <w:sz w:val="26"/>
          <w:szCs w:val="26"/>
        </w:rPr>
        <w:t xml:space="preserve">, </w:t>
      </w:r>
      <w:r w:rsidRPr="00AB4DAE">
        <w:rPr>
          <w:sz w:val="26"/>
          <w:szCs w:val="26"/>
        </w:rPr>
        <w:t>Janssen</w:t>
      </w:r>
      <w:r>
        <w:rPr>
          <w:sz w:val="26"/>
          <w:szCs w:val="26"/>
        </w:rPr>
        <w:t>,</w:t>
      </w:r>
      <w:r w:rsidRPr="00FA1A7E">
        <w:t xml:space="preserve"> </w:t>
      </w:r>
      <w:r w:rsidRPr="00FA1A7E">
        <w:rPr>
          <w:sz w:val="26"/>
          <w:szCs w:val="26"/>
        </w:rPr>
        <w:t>SinoVac</w:t>
      </w:r>
      <w:r w:rsidR="009C115B">
        <w:rPr>
          <w:sz w:val="26"/>
          <w:szCs w:val="26"/>
        </w:rPr>
        <w:t xml:space="preserve"> </w:t>
      </w:r>
      <w:r>
        <w:rPr>
          <w:sz w:val="26"/>
          <w:szCs w:val="26"/>
        </w:rPr>
        <w:t>… Vào đầu tháng 1/2020, ở nhiều quốc gia trên Thế giới đã bắt đầu triển khai việc tiêm Vắc-xin để phòng chống COVID-19, tiêu biểu n</w:t>
      </w:r>
      <w:r w:rsidR="008759E7">
        <w:rPr>
          <w:sz w:val="26"/>
          <w:szCs w:val="26"/>
        </w:rPr>
        <w:t xml:space="preserve">hư Anh, Pháp, Mỹ… </w:t>
      </w:r>
    </w:p>
    <w:p w14:paraId="692B4A09" w14:textId="5DB8C329" w:rsidR="003D3196" w:rsidRDefault="008759E7" w:rsidP="00D830AA">
      <w:pPr>
        <w:pStyle w:val="Paragraph"/>
        <w:spacing w:after="0"/>
        <w:ind w:firstLine="357"/>
        <w:rPr>
          <w:sz w:val="26"/>
          <w:szCs w:val="26"/>
        </w:rPr>
      </w:pPr>
      <w:r>
        <w:rPr>
          <w:sz w:val="26"/>
          <w:szCs w:val="26"/>
        </w:rPr>
        <w:t>Và cho đến hiện nay</w:t>
      </w:r>
      <w:r w:rsidR="003D3196">
        <w:rPr>
          <w:sz w:val="26"/>
          <w:szCs w:val="26"/>
        </w:rPr>
        <w:t xml:space="preserve">, </w:t>
      </w:r>
      <w:r>
        <w:rPr>
          <w:sz w:val="26"/>
          <w:szCs w:val="26"/>
        </w:rPr>
        <w:t xml:space="preserve">để sống </w:t>
      </w:r>
      <w:proofErr w:type="gramStart"/>
      <w:r>
        <w:rPr>
          <w:sz w:val="26"/>
          <w:szCs w:val="26"/>
        </w:rPr>
        <w:t>chung</w:t>
      </w:r>
      <w:proofErr w:type="gramEnd"/>
      <w:r>
        <w:rPr>
          <w:sz w:val="26"/>
          <w:szCs w:val="26"/>
        </w:rPr>
        <w:t xml:space="preserve"> với dịch thì </w:t>
      </w:r>
      <w:r w:rsidR="003D3196">
        <w:rPr>
          <w:sz w:val="26"/>
          <w:szCs w:val="26"/>
        </w:rPr>
        <w:t>đã có nhiều quốc gia th</w:t>
      </w:r>
      <w:r w:rsidR="00E03ED7">
        <w:rPr>
          <w:sz w:val="26"/>
          <w:szCs w:val="26"/>
        </w:rPr>
        <w:t>am gia tiêm ngừa Vắc-xin</w:t>
      </w:r>
      <w:r w:rsidR="003D3196">
        <w:rPr>
          <w:sz w:val="26"/>
          <w:szCs w:val="26"/>
        </w:rPr>
        <w:t xml:space="preserve"> trong đó có Việt Nam và đư</w:t>
      </w:r>
      <w:r w:rsidR="00D830AA">
        <w:rPr>
          <w:sz w:val="26"/>
          <w:szCs w:val="26"/>
        </w:rPr>
        <w:t>a Thế giới trở lại trạng thái “Bình thường</w:t>
      </w:r>
      <w:r w:rsidR="003D3196">
        <w:rPr>
          <w:sz w:val="26"/>
          <w:szCs w:val="26"/>
        </w:rPr>
        <w:t xml:space="preserve"> mới”.</w:t>
      </w:r>
    </w:p>
    <w:p w14:paraId="3CC4237F" w14:textId="77777777" w:rsidR="003D3196" w:rsidRDefault="003D3196" w:rsidP="00995E43">
      <w:pPr>
        <w:pStyle w:val="Paragraph"/>
        <w:keepNext/>
        <w:spacing w:after="0"/>
        <w:contextualSpacing/>
        <w:jc w:val="center"/>
      </w:pPr>
      <w:r>
        <w:rPr>
          <w:noProof/>
          <w:sz w:val="26"/>
          <w:szCs w:val="26"/>
          <w:lang w:val="vi-VN" w:eastAsia="vi-VN"/>
        </w:rPr>
        <w:drawing>
          <wp:inline distT="0" distB="0" distL="0" distR="0" wp14:anchorId="4ACA33F2" wp14:editId="43EF2AB6">
            <wp:extent cx="5360400" cy="2487600"/>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360400" cy="2487600"/>
                    </a:xfrm>
                    <a:prstGeom prst="rect">
                      <a:avLst/>
                    </a:prstGeom>
                  </pic:spPr>
                </pic:pic>
              </a:graphicData>
            </a:graphic>
          </wp:inline>
        </w:drawing>
      </w:r>
    </w:p>
    <w:p w14:paraId="65CFAC14" w14:textId="6411C9DC" w:rsidR="003D3196" w:rsidRPr="003867F9" w:rsidRDefault="003D3196" w:rsidP="00496815">
      <w:pPr>
        <w:pStyle w:val="ThesisTable"/>
      </w:pPr>
      <w:bookmarkStart w:id="31" w:name="_Toc92231045"/>
      <w:bookmarkStart w:id="32" w:name="_Toc92664157"/>
      <w:r>
        <w:t xml:space="preserve">Hình </w:t>
      </w:r>
      <w:r w:rsidR="00842C86">
        <w:fldChar w:fldCharType="begin"/>
      </w:r>
      <w:r w:rsidR="00842C86">
        <w:instrText xml:space="preserve"> STYLEREF 1 \s </w:instrText>
      </w:r>
      <w:r w:rsidR="00842C86">
        <w:fldChar w:fldCharType="separate"/>
      </w:r>
      <w:r w:rsidR="007A2EB8">
        <w:rPr>
          <w:noProof/>
        </w:rPr>
        <w:t>1</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w:t>
      </w:r>
      <w:r w:rsidR="00842C86">
        <w:rPr>
          <w:noProof/>
        </w:rPr>
        <w:fldChar w:fldCharType="end"/>
      </w:r>
      <w:r>
        <w:t>. Các loại Vắc-xin COVID-19</w:t>
      </w:r>
      <w:bookmarkStart w:id="33" w:name="_GoBack"/>
      <w:bookmarkEnd w:id="31"/>
      <w:bookmarkEnd w:id="32"/>
      <w:bookmarkEnd w:id="33"/>
    </w:p>
    <w:p w14:paraId="6B095567" w14:textId="77777777" w:rsidR="003D3196" w:rsidRPr="001537A5" w:rsidRDefault="003D3196" w:rsidP="003D3196">
      <w:pPr>
        <w:pStyle w:val="Heading2"/>
        <w:numPr>
          <w:ilvl w:val="1"/>
          <w:numId w:val="3"/>
        </w:numPr>
      </w:pPr>
      <w:bookmarkStart w:id="34" w:name="_Toc92274268"/>
      <w:bookmarkStart w:id="35" w:name="_Toc92664237"/>
      <w:r w:rsidRPr="001537A5">
        <w:lastRenderedPageBreak/>
        <w:t xml:space="preserve">Mục </w:t>
      </w:r>
      <w:bookmarkStart w:id="36" w:name="_Hlk20126913"/>
      <w:r w:rsidRPr="001537A5">
        <w:t xml:space="preserve">đích thực hiện </w:t>
      </w:r>
      <w:bookmarkEnd w:id="36"/>
      <w:r w:rsidRPr="001537A5">
        <w:t>đề t</w:t>
      </w:r>
      <w:r>
        <w:t>ài</w:t>
      </w:r>
      <w:bookmarkEnd w:id="34"/>
      <w:bookmarkEnd w:id="35"/>
    </w:p>
    <w:p w14:paraId="601E3DF6" w14:textId="77777777" w:rsidR="003D3196" w:rsidRDefault="003D3196" w:rsidP="003D3196">
      <w:pPr>
        <w:ind w:firstLine="357"/>
      </w:pPr>
      <w:r>
        <w:t xml:space="preserve">Trong bối cảnh tình hình dịch COVID-19 đang diễn biến rất phức tạp cùng với nhiều biến thể và đặc biệt là biến thể Omicron đã gây ra không ít sự khó khăn, mất mát và ảnh hưởng tiêu cực đến kinh tế cũng như gây nên sự rối loạn trong cuộc sống của Thế giới nói chung và Việt Nam nói riêng. </w:t>
      </w:r>
    </w:p>
    <w:p w14:paraId="033BF5CA" w14:textId="3575EEFD" w:rsidR="003D3196" w:rsidRDefault="003D3196" w:rsidP="003D3196">
      <w:pPr>
        <w:ind w:firstLine="357"/>
      </w:pPr>
      <w:r>
        <w:t>Bên cạnh đó cùng với sự phát triển mạnh về Khoa Học Công Nghệ, nhiều quố</w:t>
      </w:r>
      <w:r w:rsidR="008759E7">
        <w:t>c gia trên Thế giới như Anh, Mỹ</w:t>
      </w:r>
      <w:r>
        <w:t>… đã nghiên cứu và sản xuất nhiều loại Vắc-xin nhằm ngăn chặn sự lây lan nhanh của các biến thể COVID và đưa Thế giới trở lại “</w:t>
      </w:r>
      <w:r w:rsidR="00D830AA">
        <w:t>Bình thường</w:t>
      </w:r>
      <w:r>
        <w:t xml:space="preserve"> mới”. </w:t>
      </w:r>
    </w:p>
    <w:p w14:paraId="2E50FDAE" w14:textId="77777777" w:rsidR="003D3196" w:rsidRDefault="003D3196" w:rsidP="003D3196">
      <w:pPr>
        <w:ind w:firstLine="357"/>
      </w:pPr>
      <w:r>
        <w:t>Mục đích thực hiện đề tài là đem đến một cái nhìn tổng quát và chi tiết về tình hình dịch COVID-19 cùng với tình hình tiêm chủng Vắc-xin ngừa COVID-19 ở trên Thế giới, bên cạnh đó là Việt Nam so với khu vực Châu Á và Đông Nam Á.</w:t>
      </w:r>
    </w:p>
    <w:p w14:paraId="7420D7FF" w14:textId="77777777" w:rsidR="003D3196" w:rsidRDefault="003D3196" w:rsidP="003D3196">
      <w:pPr>
        <w:pStyle w:val="Heading2"/>
        <w:numPr>
          <w:ilvl w:val="1"/>
          <w:numId w:val="3"/>
        </w:numPr>
      </w:pPr>
      <w:bookmarkStart w:id="37" w:name="_Toc92274269"/>
      <w:bookmarkStart w:id="38" w:name="_Toc92664238"/>
      <w:r>
        <w:t>Yêu cầu của đề tài</w:t>
      </w:r>
      <w:bookmarkEnd w:id="37"/>
      <w:bookmarkEnd w:id="38"/>
    </w:p>
    <w:p w14:paraId="2B0B5609" w14:textId="668F03B8" w:rsidR="003D3196" w:rsidRPr="005D0620" w:rsidRDefault="003D3196" w:rsidP="003D3196">
      <w:pPr>
        <w:ind w:firstLine="357"/>
      </w:pPr>
      <w:r>
        <w:t>Yêu cầu đề tài là tìm hiểu về Dữ liệu lớn (Big Data), tìm hiểu về Data Mining, sử dụng phần mềm Power BI để vẽ biểu đồ để thể hiện được cái nhìn tổng quát về dịch COVID-19, sử dụng ngôn ngữ lập trình Python cùng các thư viện đi kèm để thực hiện phân tích</w:t>
      </w:r>
      <w:r w:rsidR="00300128">
        <w:t>,</w:t>
      </w:r>
      <w:r>
        <w:t xml:space="preserve"> vẽ biểu đồ để có cái nhìn chi tiết hơn về dịch COVID-19 và tình hình tiêm ngừa Vắc-xin của các quốc gia trên Thế giới nói chung và Việt Nam nói riêng, lưu trữ dữ liệu bằng Cơ sở dữ liệu MySQL và sử dụng thuật toán Machine Learning để dự đoán số ca nhiễm của Thế giới và Việt Nam trong thời gian gần.</w:t>
      </w:r>
    </w:p>
    <w:p w14:paraId="6CF06F9C" w14:textId="77777777" w:rsidR="003D3196" w:rsidRDefault="003D3196" w:rsidP="003D3196">
      <w:pPr>
        <w:pStyle w:val="Heading2"/>
        <w:numPr>
          <w:ilvl w:val="1"/>
          <w:numId w:val="3"/>
        </w:numPr>
      </w:pPr>
      <w:bookmarkStart w:id="39" w:name="_Toc92274270"/>
      <w:bookmarkStart w:id="40" w:name="_Toc92664239"/>
      <w:r>
        <w:t>Phương pháp thực hiện</w:t>
      </w:r>
      <w:bookmarkEnd w:id="39"/>
      <w:bookmarkEnd w:id="40"/>
    </w:p>
    <w:p w14:paraId="5EF6936E" w14:textId="178E8E8D" w:rsidR="003D3196" w:rsidRDefault="003D3196" w:rsidP="003D3196">
      <w:pPr>
        <w:ind w:left="357"/>
      </w:pPr>
      <w:r w:rsidRPr="00571A5A">
        <w:t>Phương pháp thực hiện</w:t>
      </w:r>
      <w:r>
        <w:t xml:space="preserve"> là:</w:t>
      </w:r>
    </w:p>
    <w:p w14:paraId="3482C232" w14:textId="77777777" w:rsidR="003D3196" w:rsidRDefault="003D3196" w:rsidP="00854F68">
      <w:pPr>
        <w:pStyle w:val="ListParagraph"/>
        <w:numPr>
          <w:ilvl w:val="0"/>
          <w:numId w:val="53"/>
        </w:numPr>
        <w:ind w:left="717"/>
        <w:contextualSpacing w:val="0"/>
      </w:pPr>
      <w:r>
        <w:t xml:space="preserve">Sử dụng ngôn ngữ lập trình Python để trích xuất dữ liệu từ API và nguồn dữ liệu từ các trang web uy tín, tin cậy như Kaggle. </w:t>
      </w:r>
    </w:p>
    <w:p w14:paraId="1760CCD6" w14:textId="77777777" w:rsidR="003D3196" w:rsidRDefault="003D3196" w:rsidP="00854F68">
      <w:pPr>
        <w:pStyle w:val="ListParagraph"/>
        <w:numPr>
          <w:ilvl w:val="0"/>
          <w:numId w:val="53"/>
        </w:numPr>
        <w:ind w:left="717"/>
        <w:contextualSpacing w:val="0"/>
      </w:pPr>
      <w:r>
        <w:t>Sử dụng MySQL là Cơ sở dữ liệu để lưu trữ dữ liệu.</w:t>
      </w:r>
    </w:p>
    <w:p w14:paraId="779EEAF5" w14:textId="77777777" w:rsidR="003D3196" w:rsidRPr="004D3EA2" w:rsidRDefault="003D3196" w:rsidP="00854F68">
      <w:pPr>
        <w:pStyle w:val="ListParagraph"/>
        <w:numPr>
          <w:ilvl w:val="0"/>
          <w:numId w:val="53"/>
        </w:numPr>
        <w:ind w:left="717"/>
        <w:contextualSpacing w:val="0"/>
      </w:pPr>
      <w:r>
        <w:t xml:space="preserve">Sử dụng các </w:t>
      </w:r>
      <w:proofErr w:type="gramStart"/>
      <w:r>
        <w:t>thư</w:t>
      </w:r>
      <w:proofErr w:type="gramEnd"/>
      <w:r>
        <w:t xml:space="preserve"> viện trong Python và phần mềm Power BI để vẽ các biểu đồ về tình hình dịch COVID-19 và Vắc-xin. </w:t>
      </w:r>
    </w:p>
    <w:p w14:paraId="26A8A235" w14:textId="77777777" w:rsidR="003D3196" w:rsidRDefault="003D3196" w:rsidP="003D3196">
      <w:pPr>
        <w:pStyle w:val="Heading1"/>
      </w:pPr>
      <w:bookmarkStart w:id="41" w:name="_Toc92274271"/>
      <w:bookmarkStart w:id="42" w:name="_Toc92664240"/>
      <w:bookmarkStart w:id="43" w:name="_Toc318788580"/>
      <w:bookmarkStart w:id="44" w:name="_Toc319296754"/>
      <w:bookmarkStart w:id="45" w:name="_Toc319296802"/>
      <w:bookmarkStart w:id="46" w:name="_Toc319309208"/>
      <w:bookmarkStart w:id="47" w:name="_Toc319309316"/>
      <w:bookmarkStart w:id="48" w:name="_Toc319318785"/>
      <w:bookmarkStart w:id="49" w:name="_Toc319384934"/>
      <w:bookmarkStart w:id="50" w:name="_Toc319389078"/>
      <w:bookmarkStart w:id="51" w:name="_Toc319465920"/>
      <w:bookmarkStart w:id="52" w:name="_Toc319471848"/>
      <w:bookmarkStart w:id="53" w:name="_Toc319473433"/>
      <w:bookmarkStart w:id="54" w:name="_Toc319725904"/>
      <w:bookmarkStart w:id="55" w:name="_Toc319735972"/>
      <w:bookmarkStart w:id="56" w:name="_Toc319748675"/>
      <w:bookmarkStart w:id="57" w:name="_Toc320006616"/>
      <w:bookmarkStart w:id="58" w:name="_Toc320072244"/>
      <w:r>
        <w:lastRenderedPageBreak/>
        <w:t>LÝ THUYẾT ĐỀ TÀI</w:t>
      </w:r>
      <w:bookmarkEnd w:id="41"/>
      <w:bookmarkEnd w:id="42"/>
    </w:p>
    <w:p w14:paraId="2E637FA1" w14:textId="77777777" w:rsidR="003D3196" w:rsidRDefault="003D3196" w:rsidP="003D3196">
      <w:pPr>
        <w:pStyle w:val="Heading2"/>
        <w:numPr>
          <w:ilvl w:val="1"/>
          <w:numId w:val="3"/>
        </w:numPr>
      </w:pPr>
      <w:bookmarkStart w:id="59" w:name="_Toc92274272"/>
      <w:bookmarkStart w:id="60" w:name="_Toc92664241"/>
      <w:r>
        <w:t>Giới thiệu về Big Data và Khoa học Dữ liệu</w:t>
      </w:r>
      <w:bookmarkEnd w:id="59"/>
      <w:bookmarkEnd w:id="60"/>
      <w:r>
        <w:tab/>
      </w:r>
    </w:p>
    <w:p w14:paraId="3A241C0E" w14:textId="77777777" w:rsidR="003D3196" w:rsidRDefault="003D3196" w:rsidP="003D3196">
      <w:pPr>
        <w:pStyle w:val="Heading3"/>
        <w:numPr>
          <w:ilvl w:val="2"/>
          <w:numId w:val="3"/>
        </w:numPr>
      </w:pPr>
      <w:bookmarkStart w:id="61" w:name="_Toc92274273"/>
      <w:bookmarkStart w:id="62" w:name="_Toc92664242"/>
      <w:r>
        <w:t>Big Data</w:t>
      </w:r>
      <w:bookmarkEnd w:id="61"/>
      <w:bookmarkEnd w:id="62"/>
    </w:p>
    <w:p w14:paraId="16551364" w14:textId="595B54EB" w:rsidR="003D3196" w:rsidRDefault="00E140B3" w:rsidP="003D3196">
      <w:pPr>
        <w:ind w:firstLine="357"/>
      </w:pPr>
      <w:r>
        <w:t xml:space="preserve">Big Data nghĩa </w:t>
      </w:r>
      <w:r w:rsidR="003D3196">
        <w:t>là Dữ liệu lớn dùng để mô tả khối lượng dữ liệu lớn, bao gồ</w:t>
      </w:r>
      <w:r w:rsidR="001834B8">
        <w:t xml:space="preserve">m có cấu </w:t>
      </w:r>
      <w:r w:rsidR="007629E5">
        <w:t xml:space="preserve">trúc </w:t>
      </w:r>
      <w:r w:rsidR="001834B8">
        <w:t>và không có cấu trúc. Lượng d</w:t>
      </w:r>
      <w:r w:rsidR="003D3196">
        <w:t xml:space="preserve">ữ liệu này cung cấp thông tin cho doanh nghiệp, tổ chức </w:t>
      </w:r>
      <w:proofErr w:type="gramStart"/>
      <w:r w:rsidR="003D3196">
        <w:t>theo</w:t>
      </w:r>
      <w:proofErr w:type="gramEnd"/>
      <w:r w:rsidR="003D3196">
        <w:t xml:space="preserve"> cơ sở hằng ngày, hằng giờ, </w:t>
      </w:r>
      <w:r w:rsidR="00052354">
        <w:t xml:space="preserve">hằng phút, </w:t>
      </w:r>
      <w:r w:rsidR="003D3196">
        <w:t xml:space="preserve">thậm chí hằng </w:t>
      </w:r>
      <w:r w:rsidR="00052354">
        <w:t>giây</w:t>
      </w:r>
      <w:r w:rsidR="003D3196">
        <w:t xml:space="preserve">. </w:t>
      </w:r>
    </w:p>
    <w:p w14:paraId="58D58FAF" w14:textId="4860BDD0" w:rsidR="003D3196" w:rsidRDefault="00F62378" w:rsidP="003D3196">
      <w:pPr>
        <w:ind w:firstLine="357"/>
      </w:pPr>
      <w:r>
        <w:t xml:space="preserve">Big Data </w:t>
      </w:r>
      <w:r w:rsidR="003D3196">
        <w:t xml:space="preserve">dùng để phân tích để tìm ra những insight trong kinh doanh dẫn đến các quyết định tốt hơn và các chiến lược kinh doanh, </w:t>
      </w:r>
      <w:r w:rsidR="00084613">
        <w:t xml:space="preserve">được </w:t>
      </w:r>
      <w:r w:rsidR="002D15B0">
        <w:t>sử dụng trong ngành Y tế để chẩn</w:t>
      </w:r>
      <w:r w:rsidR="003D3196">
        <w:t xml:space="preserve"> đoán, theo dõi </w:t>
      </w:r>
      <w:r w:rsidR="002D15B0">
        <w:t xml:space="preserve">và dự đoán </w:t>
      </w:r>
      <w:r w:rsidR="003D3196">
        <w:t xml:space="preserve">tình hình sức khỏe của bệnh nhân. </w:t>
      </w:r>
    </w:p>
    <w:p w14:paraId="13F61ACC" w14:textId="4B55FF48" w:rsidR="003D3196" w:rsidRDefault="003D3196" w:rsidP="003D3196">
      <w:pPr>
        <w:ind w:firstLine="357"/>
      </w:pPr>
      <w:r>
        <w:t>Tuy nhiên, do những</w:t>
      </w:r>
      <w:r w:rsidR="00496815">
        <w:t xml:space="preserve"> bộ dữ liệu này quá lớn làm cho</w:t>
      </w:r>
      <w:r>
        <w:t xml:space="preserve"> các phần mềm xử lý dữ liệu truyền thống không quản lý được, nhưng những khối dữ liệu khổng lồ này có thể giải quyết được rất nhiều vấn đề về kinh doanh hay sức khỏe mà trước</w:t>
      </w:r>
      <w:r w:rsidR="00354CBC">
        <w:t xml:space="preserve"> đây không thể làm</w:t>
      </w:r>
      <w:r w:rsidR="00B93899">
        <w:t xml:space="preserve"> được</w:t>
      </w:r>
      <w:r w:rsidR="00EC2072">
        <w:t xml:space="preserve"> giúp cho ngành </w:t>
      </w:r>
      <w:r w:rsidR="00E11BBA">
        <w:t>Big Data</w:t>
      </w:r>
      <w:r w:rsidR="00EC2072">
        <w:t xml:space="preserve"> ngày càng phát triển và đem đến nhiều điểm tích cực cho doanh nghiệp và xã hội.</w:t>
      </w:r>
    </w:p>
    <w:p w14:paraId="636EBF00" w14:textId="77777777" w:rsidR="003D3196" w:rsidRDefault="003D3196" w:rsidP="003D3196">
      <w:pPr>
        <w:keepNext/>
        <w:jc w:val="center"/>
      </w:pPr>
      <w:r>
        <w:rPr>
          <w:noProof/>
          <w:lang w:val="vi-VN" w:eastAsia="vi-VN"/>
        </w:rPr>
        <w:drawing>
          <wp:inline distT="0" distB="0" distL="0" distR="0" wp14:anchorId="54D2051C" wp14:editId="1A113A42">
            <wp:extent cx="5436000" cy="335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5436000" cy="3355200"/>
                    </a:xfrm>
                    <a:prstGeom prst="rect">
                      <a:avLst/>
                    </a:prstGeom>
                  </pic:spPr>
                </pic:pic>
              </a:graphicData>
            </a:graphic>
          </wp:inline>
        </w:drawing>
      </w:r>
    </w:p>
    <w:p w14:paraId="317162D3" w14:textId="79E5E68D" w:rsidR="003D3196" w:rsidRPr="009469C5" w:rsidRDefault="003D3196" w:rsidP="007C1C0E">
      <w:pPr>
        <w:pStyle w:val="ThesisTable"/>
      </w:pPr>
      <w:bookmarkStart w:id="63" w:name="_Toc92231046"/>
      <w:bookmarkStart w:id="64" w:name="_Toc92664158"/>
      <w:r>
        <w:t xml:space="preserve">Hình </w:t>
      </w:r>
      <w:r w:rsidR="00842C86">
        <w:fldChar w:fldCharType="begin"/>
      </w:r>
      <w:r w:rsidR="00842C86">
        <w:instrText xml:space="preserve"> STYLEREF 1 \s </w:instrText>
      </w:r>
      <w:r w:rsidR="00842C86">
        <w:fldChar w:fldCharType="separate"/>
      </w:r>
      <w:r w:rsidR="007A2EB8">
        <w:rPr>
          <w:noProof/>
        </w:rPr>
        <w:t>2</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w:t>
      </w:r>
      <w:r w:rsidR="00842C86">
        <w:rPr>
          <w:noProof/>
        </w:rPr>
        <w:fldChar w:fldCharType="end"/>
      </w:r>
      <w:r>
        <w:t xml:space="preserve">. </w:t>
      </w:r>
      <w:r w:rsidRPr="00E11E5F">
        <w:t>Big Data</w:t>
      </w:r>
      <w:bookmarkEnd w:id="63"/>
      <w:bookmarkEnd w:id="64"/>
    </w:p>
    <w:p w14:paraId="65E9059A" w14:textId="03CAB86C" w:rsidR="003D3196" w:rsidRDefault="003D3196" w:rsidP="003D3196">
      <w:r>
        <w:lastRenderedPageBreak/>
        <w:t>Big Data có 5 đặc trưng cơ bản (5V</w:t>
      </w:r>
      <w:r w:rsidR="007C1C0E">
        <w:t>s</w:t>
      </w:r>
      <w:r>
        <w:t>) gồm:</w:t>
      </w:r>
    </w:p>
    <w:p w14:paraId="3788D3B1" w14:textId="58076D41" w:rsidR="003D3196" w:rsidRDefault="00EA2D5E" w:rsidP="001C78C9">
      <w:pPr>
        <w:pStyle w:val="ListParagraph"/>
        <w:numPr>
          <w:ilvl w:val="0"/>
          <w:numId w:val="14"/>
        </w:numPr>
        <w:ind w:left="426" w:hanging="357"/>
        <w:contextualSpacing w:val="0"/>
      </w:pPr>
      <w:r>
        <w:t>Volume: L</w:t>
      </w:r>
      <w:r w:rsidR="003D3196">
        <w:t xml:space="preserve">à sự tăng trưởng về mặt khối lượng, Big Data không ngừng phát triển về mặt kích thước (khối lượng) khi mà nhu cầu thu thập dữ liệu ngày càng lớn dẫn đến khối lượng </w:t>
      </w:r>
      <w:r w:rsidR="006F4BC9">
        <w:t xml:space="preserve">dữ liệu </w:t>
      </w:r>
      <w:r w:rsidR="003D3196">
        <w:t>sẽ phát triển ngày càng khổng lồ theo thời gian. Dữ liệu có thể thu thập</w:t>
      </w:r>
      <w:r w:rsidR="006F4BC9">
        <w:t xml:space="preserve"> dưới định dạng hình ảnh, âm tha</w:t>
      </w:r>
      <w:r w:rsidR="003D3196">
        <w:t>nh, video … trên các</w:t>
      </w:r>
      <w:r w:rsidR="00B93899">
        <w:t xml:space="preserve"> kênh truyền thông, mạng xã hội </w:t>
      </w:r>
      <w:r w:rsidR="003D3196">
        <w:t xml:space="preserve">… Khối lượng dữ liệu của 1 hệ thống thông tin có thể lên đến hàng Terabyte </w:t>
      </w:r>
      <w:r w:rsidR="00D045D5">
        <w:t xml:space="preserve">(TB) </w:t>
      </w:r>
      <w:r w:rsidR="003D3196">
        <w:t>và Petabyte</w:t>
      </w:r>
      <w:r w:rsidR="00D045D5">
        <w:t xml:space="preserve"> (PB)</w:t>
      </w:r>
      <w:r w:rsidR="003D3196">
        <w:t>.</w:t>
      </w:r>
    </w:p>
    <w:p w14:paraId="172DF29D" w14:textId="085C9FA5" w:rsidR="003D3196" w:rsidRDefault="00EA2D5E" w:rsidP="001C78C9">
      <w:pPr>
        <w:pStyle w:val="ListParagraph"/>
        <w:numPr>
          <w:ilvl w:val="0"/>
          <w:numId w:val="14"/>
        </w:numPr>
        <w:ind w:left="426" w:hanging="357"/>
        <w:contextualSpacing w:val="0"/>
      </w:pPr>
      <w:r>
        <w:t>Velocity: L</w:t>
      </w:r>
      <w:r w:rsidR="003D3196">
        <w:t>à sự tăng trưởng về mặt tốc độ</w:t>
      </w:r>
      <w:r w:rsidR="002A62E5">
        <w:t xml:space="preserve"> truyền dữ liệu</w:t>
      </w:r>
      <w:r w:rsidR="00AD4D01">
        <w:t>, b</w:t>
      </w:r>
      <w:r w:rsidR="003D3196">
        <w:t xml:space="preserve">ên cạnh sự tăng trưởng về mặt khối lượng thì tốc độ tăng trưởng của dữ liệu là rất nhanh. Ở các nền tảng mạng xã hội người ta </w:t>
      </w:r>
      <w:proofErr w:type="gramStart"/>
      <w:r w:rsidR="003D3196">
        <w:t>thu</w:t>
      </w:r>
      <w:proofErr w:type="gramEnd"/>
      <w:r w:rsidR="003D3196">
        <w:t xml:space="preserve"> thập thông tin qua các bài post, qua các thông báo chỉ trong vài giây. Sự chuyển động của dữ liệu hi</w:t>
      </w:r>
      <w:r w:rsidR="00D56F1B">
        <w:t>ện tại hầu như là thực tế (real-</w:t>
      </w:r>
      <w:r w:rsidR="003D3196">
        <w:t>time) và tốc độ cập nhật thông tin chỉ còn đơn vị hàng Mili giây.</w:t>
      </w:r>
    </w:p>
    <w:p w14:paraId="58C1252F" w14:textId="32BFBDAF" w:rsidR="003D3196" w:rsidRDefault="003D3196" w:rsidP="001C78C9">
      <w:pPr>
        <w:pStyle w:val="ListParagraph"/>
        <w:numPr>
          <w:ilvl w:val="0"/>
          <w:numId w:val="14"/>
        </w:numPr>
        <w:ind w:left="426" w:hanging="357"/>
        <w:contextualSpacing w:val="0"/>
      </w:pPr>
      <w:r>
        <w:t xml:space="preserve">Variety: </w:t>
      </w:r>
      <w:r w:rsidR="00EA2D5E">
        <w:rPr>
          <w:color w:val="000000"/>
          <w:szCs w:val="26"/>
        </w:rPr>
        <w:t>L</w:t>
      </w:r>
      <w:r>
        <w:rPr>
          <w:color w:val="000000"/>
          <w:szCs w:val="26"/>
        </w:rPr>
        <w:t>à sự tăng trưở</w:t>
      </w:r>
      <w:r w:rsidR="007F109B">
        <w:rPr>
          <w:color w:val="000000"/>
          <w:szCs w:val="26"/>
        </w:rPr>
        <w:t xml:space="preserve">ng về tính đa dạng của dữ liệu, </w:t>
      </w:r>
      <w:r>
        <w:rPr>
          <w:color w:val="000000"/>
          <w:szCs w:val="26"/>
        </w:rPr>
        <w:t>không còn đơn giản l</w:t>
      </w:r>
      <w:r w:rsidR="00A67F70">
        <w:rPr>
          <w:color w:val="000000"/>
          <w:szCs w:val="26"/>
        </w:rPr>
        <w:t>à dạng số hay chữ như truyền thố</w:t>
      </w:r>
      <w:r w:rsidR="000B4581">
        <w:rPr>
          <w:color w:val="000000"/>
          <w:szCs w:val="26"/>
        </w:rPr>
        <w:t>ng</w:t>
      </w:r>
      <w:r w:rsidR="001E133A">
        <w:rPr>
          <w:color w:val="000000"/>
          <w:szCs w:val="26"/>
        </w:rPr>
        <w:t xml:space="preserve">, mà đã phát triển thành </w:t>
      </w:r>
      <w:r>
        <w:rPr>
          <w:color w:val="000000"/>
          <w:szCs w:val="26"/>
        </w:rPr>
        <w:t>cả dữ liệu cấu trúc và phi cấu trúc như v</w:t>
      </w:r>
      <w:r w:rsidR="00BE4159">
        <w:rPr>
          <w:color w:val="000000"/>
          <w:szCs w:val="26"/>
        </w:rPr>
        <w:t xml:space="preserve">ideo, hình ảnh, âm thanh, </w:t>
      </w:r>
      <w:r>
        <w:rPr>
          <w:color w:val="000000"/>
          <w:szCs w:val="26"/>
        </w:rPr>
        <w:t>từ các cảm biến, file log của</w:t>
      </w:r>
      <w:r w:rsidR="000B4581">
        <w:rPr>
          <w:color w:val="000000"/>
          <w:szCs w:val="26"/>
        </w:rPr>
        <w:t xml:space="preserve"> các thiết bị thu. Dữ liệu của</w:t>
      </w:r>
      <w:r>
        <w:rPr>
          <w:color w:val="000000"/>
          <w:szCs w:val="26"/>
        </w:rPr>
        <w:t xml:space="preserve"> doanh nghiệp hay hệ thống thông</w:t>
      </w:r>
      <w:r w:rsidR="007E30FC">
        <w:rPr>
          <w:color w:val="000000"/>
          <w:szCs w:val="26"/>
        </w:rPr>
        <w:t xml:space="preserve"> tin không còn đơn giản chỉ có một</w:t>
      </w:r>
      <w:r>
        <w:rPr>
          <w:color w:val="000000"/>
          <w:szCs w:val="26"/>
        </w:rPr>
        <w:t xml:space="preserve"> hay một vài dữ liệu mà tính đa dạng cũng ngày càng tăng lên </w:t>
      </w:r>
      <w:proofErr w:type="gramStart"/>
      <w:r>
        <w:rPr>
          <w:color w:val="000000"/>
          <w:szCs w:val="26"/>
        </w:rPr>
        <w:t>theo</w:t>
      </w:r>
      <w:proofErr w:type="gramEnd"/>
      <w:r>
        <w:rPr>
          <w:color w:val="000000"/>
          <w:szCs w:val="26"/>
        </w:rPr>
        <w:t xml:space="preserve"> thời gian làm cho tính phức tạp của dữ liệu ngày càng </w:t>
      </w:r>
      <w:r w:rsidR="00C80EDE">
        <w:rPr>
          <w:color w:val="000000"/>
          <w:szCs w:val="26"/>
        </w:rPr>
        <w:t>tăng</w:t>
      </w:r>
      <w:r>
        <w:rPr>
          <w:color w:val="000000"/>
          <w:szCs w:val="26"/>
        </w:rPr>
        <w:t>.</w:t>
      </w:r>
    </w:p>
    <w:p w14:paraId="04BC661A" w14:textId="7080A3E1" w:rsidR="003D3196" w:rsidRDefault="003D3196" w:rsidP="001C78C9">
      <w:pPr>
        <w:pStyle w:val="ListParagraph"/>
        <w:numPr>
          <w:ilvl w:val="0"/>
          <w:numId w:val="14"/>
        </w:numPr>
        <w:ind w:left="426" w:hanging="357"/>
        <w:contextualSpacing w:val="0"/>
        <w:rPr>
          <w:color w:val="3D3D3D"/>
          <w:szCs w:val="26"/>
          <w:shd w:val="clear" w:color="auto" w:fill="FFFFFF"/>
        </w:rPr>
      </w:pPr>
      <w:r w:rsidRPr="000F457F">
        <w:rPr>
          <w:color w:val="3D3D3D"/>
          <w:szCs w:val="26"/>
          <w:shd w:val="clear" w:color="auto" w:fill="FFFFFF"/>
        </w:rPr>
        <w:t>Veracity</w:t>
      </w:r>
      <w:r w:rsidR="00EA2D5E">
        <w:rPr>
          <w:color w:val="3D3D3D"/>
          <w:szCs w:val="26"/>
          <w:shd w:val="clear" w:color="auto" w:fill="FFFFFF"/>
        </w:rPr>
        <w:t>: L</w:t>
      </w:r>
      <w:r>
        <w:rPr>
          <w:color w:val="3D3D3D"/>
          <w:szCs w:val="26"/>
          <w:shd w:val="clear" w:color="auto" w:fill="FFFFFF"/>
        </w:rPr>
        <w:t xml:space="preserve">à tính xác thực của dữ liệu, cùng với sự tăng trưởng nhanh về mặt khối lượng, tăng trưởng và đa dạng của dữ liệu, thì </w:t>
      </w:r>
      <w:r w:rsidR="00C618CD">
        <w:rPr>
          <w:color w:val="3D3D3D"/>
          <w:szCs w:val="26"/>
          <w:shd w:val="clear" w:color="auto" w:fill="FFFFFF"/>
        </w:rPr>
        <w:t xml:space="preserve">việc </w:t>
      </w:r>
      <w:r>
        <w:rPr>
          <w:color w:val="3D3D3D"/>
          <w:szCs w:val="26"/>
          <w:shd w:val="clear" w:color="auto" w:fill="FFFFFF"/>
        </w:rPr>
        <w:t xml:space="preserve">đảm bảo tính xác thực của </w:t>
      </w:r>
      <w:r w:rsidR="00FD3140">
        <w:rPr>
          <w:color w:val="3D3D3D"/>
          <w:szCs w:val="26"/>
          <w:shd w:val="clear" w:color="auto" w:fill="FFFFFF"/>
        </w:rPr>
        <w:t>dữ liệu là rất quan trọng. V</w:t>
      </w:r>
      <w:r>
        <w:rPr>
          <w:color w:val="3D3D3D"/>
          <w:szCs w:val="26"/>
          <w:shd w:val="clear" w:color="auto" w:fill="FFFFFF"/>
        </w:rPr>
        <w:t>ới sự phát triển của xu hướng thời đại 4.0, xu hướng mạng xã hội và người dùng di động làm cho việc xác định độ tin cậy và xác thực của</w:t>
      </w:r>
      <w:r w:rsidR="00836813">
        <w:rPr>
          <w:color w:val="3D3D3D"/>
          <w:szCs w:val="26"/>
          <w:shd w:val="clear" w:color="auto" w:fill="FFFFFF"/>
        </w:rPr>
        <w:t xml:space="preserve"> dữ liệu ngày một khó khăn hơn vì thế b</w:t>
      </w:r>
      <w:r>
        <w:rPr>
          <w:color w:val="3D3D3D"/>
          <w:szCs w:val="26"/>
          <w:shd w:val="clear" w:color="auto" w:fill="FFFFFF"/>
        </w:rPr>
        <w:t>ài toán phân tích và loại bỏ dữ liệu thiếu chính xác và nhiễu là rất quan trọng của Big Data.</w:t>
      </w:r>
    </w:p>
    <w:p w14:paraId="4AA5A7BF" w14:textId="3211CEE2" w:rsidR="003D3196" w:rsidRDefault="00EA2D5E" w:rsidP="001C78C9">
      <w:pPr>
        <w:pStyle w:val="ListParagraph"/>
        <w:numPr>
          <w:ilvl w:val="0"/>
          <w:numId w:val="14"/>
        </w:numPr>
        <w:ind w:left="426" w:hanging="357"/>
        <w:contextualSpacing w:val="0"/>
        <w:rPr>
          <w:color w:val="3D3D3D"/>
          <w:szCs w:val="26"/>
          <w:shd w:val="clear" w:color="auto" w:fill="FFFFFF"/>
        </w:rPr>
      </w:pPr>
      <w:r>
        <w:rPr>
          <w:color w:val="3D3D3D"/>
          <w:szCs w:val="26"/>
          <w:shd w:val="clear" w:color="auto" w:fill="FFFFFF"/>
        </w:rPr>
        <w:t>Value: C</w:t>
      </w:r>
      <w:r w:rsidR="003D3196">
        <w:rPr>
          <w:color w:val="3D3D3D"/>
          <w:szCs w:val="26"/>
          <w:shd w:val="clear" w:color="auto" w:fill="FFFFFF"/>
        </w:rPr>
        <w:t xml:space="preserve">uối cùng nhưng là quan trọng nhất, giá trị thông tin mà Big Data mang lại là tính chất quan trọng nhất của xu hướng công nghệ Big Data. </w:t>
      </w:r>
      <w:r w:rsidR="00CD6790">
        <w:rPr>
          <w:color w:val="3D3D3D"/>
          <w:szCs w:val="26"/>
          <w:shd w:val="clear" w:color="auto" w:fill="FFFFFF"/>
        </w:rPr>
        <w:t xml:space="preserve">Một hệ thống Big Data sẽ không được gọi là hiệu quả khi không mang lại nhiều giá trị cho doanh nghiệp, vì vậy doanh nghiệp </w:t>
      </w:r>
      <w:r w:rsidR="003D3196">
        <w:rPr>
          <w:color w:val="3D3D3D"/>
          <w:szCs w:val="26"/>
          <w:shd w:val="clear" w:color="auto" w:fill="FFFFFF"/>
        </w:rPr>
        <w:t xml:space="preserve">phải hoạch định được những giá trị thông tin </w:t>
      </w:r>
      <w:r w:rsidR="00CD6790">
        <w:rPr>
          <w:color w:val="3D3D3D"/>
          <w:szCs w:val="26"/>
          <w:shd w:val="clear" w:color="auto" w:fill="FFFFFF"/>
        </w:rPr>
        <w:t xml:space="preserve">để giải quyết </w:t>
      </w:r>
      <w:r w:rsidR="003D3196">
        <w:rPr>
          <w:color w:val="3D3D3D"/>
          <w:szCs w:val="26"/>
          <w:shd w:val="clear" w:color="auto" w:fill="FFFFFF"/>
        </w:rPr>
        <w:t xml:space="preserve">vấn đề, bài toán hoặc mô hình hoạt động kinh doanh của mình. </w:t>
      </w:r>
    </w:p>
    <w:p w14:paraId="50211BFC" w14:textId="77777777" w:rsidR="003D3196" w:rsidRDefault="003D3196" w:rsidP="00995E43">
      <w:pPr>
        <w:pStyle w:val="ListParagraph"/>
        <w:keepNext/>
        <w:ind w:left="0"/>
        <w:jc w:val="center"/>
      </w:pPr>
      <w:r>
        <w:rPr>
          <w:noProof/>
          <w:color w:val="3D3D3D"/>
          <w:szCs w:val="26"/>
          <w:shd w:val="clear" w:color="auto" w:fill="FFFFFF"/>
          <w:lang w:val="vi-VN" w:eastAsia="vi-VN"/>
        </w:rPr>
        <w:lastRenderedPageBreak/>
        <w:drawing>
          <wp:inline distT="0" distB="0" distL="0" distR="0" wp14:anchorId="5C43EF3D" wp14:editId="5D75D1B3">
            <wp:extent cx="3384000" cy="30708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V.jpg"/>
                    <pic:cNvPicPr/>
                  </pic:nvPicPr>
                  <pic:blipFill>
                    <a:blip r:embed="rId17">
                      <a:extLst>
                        <a:ext uri="{28A0092B-C50C-407E-A947-70E740481C1C}">
                          <a14:useLocalDpi xmlns:a14="http://schemas.microsoft.com/office/drawing/2010/main" val="0"/>
                        </a:ext>
                      </a:extLst>
                    </a:blip>
                    <a:stretch>
                      <a:fillRect/>
                    </a:stretch>
                  </pic:blipFill>
                  <pic:spPr>
                    <a:xfrm>
                      <a:off x="0" y="0"/>
                      <a:ext cx="3384000" cy="3070800"/>
                    </a:xfrm>
                    <a:prstGeom prst="rect">
                      <a:avLst/>
                    </a:prstGeom>
                  </pic:spPr>
                </pic:pic>
              </a:graphicData>
            </a:graphic>
          </wp:inline>
        </w:drawing>
      </w:r>
    </w:p>
    <w:p w14:paraId="213B64F8" w14:textId="159CFE08" w:rsidR="003D3196" w:rsidRDefault="003D3196" w:rsidP="003D3196">
      <w:pPr>
        <w:pStyle w:val="ThesisTable"/>
      </w:pPr>
      <w:bookmarkStart w:id="65" w:name="_Toc92231047"/>
      <w:bookmarkStart w:id="66" w:name="_Toc92664159"/>
      <w:r>
        <w:t xml:space="preserve">Hình </w:t>
      </w:r>
      <w:r w:rsidR="00842C86">
        <w:fldChar w:fldCharType="begin"/>
      </w:r>
      <w:r w:rsidR="00842C86">
        <w:instrText xml:space="preserve"> STYLEREF 1 \s </w:instrText>
      </w:r>
      <w:r w:rsidR="00842C86">
        <w:fldChar w:fldCharType="separate"/>
      </w:r>
      <w:r w:rsidR="007A2EB8">
        <w:rPr>
          <w:noProof/>
        </w:rPr>
        <w:t>2</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w:t>
      </w:r>
      <w:r w:rsidR="00842C86">
        <w:rPr>
          <w:noProof/>
        </w:rPr>
        <w:fldChar w:fldCharType="end"/>
      </w:r>
      <w:r>
        <w:t xml:space="preserve">. </w:t>
      </w:r>
      <w:r w:rsidRPr="00AF21D0">
        <w:t>5Vs of Big Data</w:t>
      </w:r>
      <w:bookmarkEnd w:id="65"/>
      <w:bookmarkEnd w:id="66"/>
    </w:p>
    <w:p w14:paraId="7E9D5070" w14:textId="77777777" w:rsidR="003D3196" w:rsidRDefault="003D3196" w:rsidP="003D3196">
      <w:pPr>
        <w:ind w:firstLine="357"/>
      </w:pPr>
      <w:r>
        <w:t>Ứng dụng của Big Data: Big Data mang lại nhiều giá trị cho rất nhiều ngành khác nhau, tiêu biểu như Ngân Hàng, Y Tế, Thương Mại Điện Tử, Digital Marketing, ngăn chặn nội dung xấu/đen…</w:t>
      </w:r>
    </w:p>
    <w:p w14:paraId="7423CA6D" w14:textId="1CEC4D79" w:rsidR="003D3196" w:rsidRDefault="00FD3140" w:rsidP="003D3196">
      <w:pPr>
        <w:pStyle w:val="ListParagraph"/>
        <w:numPr>
          <w:ilvl w:val="0"/>
          <w:numId w:val="15"/>
        </w:numPr>
        <w:contextualSpacing w:val="0"/>
      </w:pPr>
      <w:r>
        <w:t>Ngành Ngân Hàng: S</w:t>
      </w:r>
      <w:r w:rsidR="003D3196">
        <w:t xml:space="preserve">ử dụng kỹ thuật phân cụm để tìm ra khu vực có nhu cầu giao dịch </w:t>
      </w:r>
      <w:r>
        <w:t xml:space="preserve">cao </w:t>
      </w:r>
      <w:r w:rsidR="003D3196">
        <w:t>để thành lập chi nhánh mới, Big Data là nền tảng của ngân hàng kỹ thuật số, áp dụng Machine Learning và AI để phát hiện các hoạt động gian lận, hỗ trợ xử lý, báo cáo và phân tích lượng dữ liệu khổng lồ từ các hoạt động giao dịch hằng ngày nhằm đảm bảo an ninh cho ngân hàng …</w:t>
      </w:r>
    </w:p>
    <w:p w14:paraId="1C19AD9D" w14:textId="77777777" w:rsidR="003D3196" w:rsidRDefault="003D3196" w:rsidP="003D3196">
      <w:pPr>
        <w:pStyle w:val="ListParagraph"/>
        <w:numPr>
          <w:ilvl w:val="0"/>
          <w:numId w:val="15"/>
        </w:numPr>
        <w:contextualSpacing w:val="0"/>
      </w:pPr>
      <w:r>
        <w:t>Ngành Y Tế: 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202616CF" w14:textId="65C66306" w:rsidR="003D3196" w:rsidRDefault="003D3196" w:rsidP="003D3196">
      <w:pPr>
        <w:pStyle w:val="ListParagraph"/>
        <w:numPr>
          <w:ilvl w:val="0"/>
          <w:numId w:val="15"/>
        </w:numPr>
        <w:contextualSpacing w:val="0"/>
      </w:pPr>
      <w:r>
        <w:t>Ngành Thương Mại Điện Tử: Thu thập dữ liệu</w:t>
      </w:r>
      <w:r w:rsidR="00C427F6">
        <w:t>, thông tin về nhu cầu, thói quen mua hàng hoặc tìm kiếm</w:t>
      </w:r>
      <w:r w:rsidR="00632EDA">
        <w:t xml:space="preserve"> của k</w:t>
      </w:r>
      <w:r>
        <w:t>hách hàng, tạo mô hình tiếp thị hiệu suất cao, quản lý các sản phẩm được xem và mua nhiều nhất để đưa ra các chương trình khuyến mãi, lập báo cáo theo nhiều tiêu chí, phân tích hành vi mua hàng, xu hướng mua h</w:t>
      </w:r>
      <w:r w:rsidR="00D86E9D">
        <w:t>àng để cung cấp dịch vụ nhanh và tốt nhất</w:t>
      </w:r>
      <w:r>
        <w:t xml:space="preserve"> …</w:t>
      </w:r>
    </w:p>
    <w:p w14:paraId="7045D492" w14:textId="221AD2DD" w:rsidR="003D3196" w:rsidRDefault="003D3196" w:rsidP="003D3196">
      <w:pPr>
        <w:pStyle w:val="ListParagraph"/>
        <w:numPr>
          <w:ilvl w:val="0"/>
          <w:numId w:val="15"/>
        </w:numPr>
        <w:contextualSpacing w:val="0"/>
      </w:pPr>
      <w:r>
        <w:lastRenderedPageBreak/>
        <w:t xml:space="preserve">Ngành Retail (Bán lẻ): </w:t>
      </w:r>
      <w:r w:rsidR="00C167D3">
        <w:t>Nhờ sự phát triển của Big Data g</w:t>
      </w:r>
      <w:r>
        <w:t xml:space="preserve">iúp </w:t>
      </w:r>
      <w:r w:rsidR="00D86E9D">
        <w:t>doanh nghiệp</w:t>
      </w:r>
      <w:r>
        <w:t xml:space="preserve"> xây dựng mô hình chi tiêu của </w:t>
      </w:r>
      <w:r w:rsidR="00A947EA">
        <w:t>k</w:t>
      </w:r>
      <w:r w:rsidR="00D00645">
        <w:t xml:space="preserve">hách hàng, </w:t>
      </w:r>
      <w:r>
        <w:t>so sánh tỷ lệ cung – cầu đề sản xuất tránh việc tung ra sản phẩm không được sử dụng, bố trí sản phẩm trưng bày dựa vào thó</w:t>
      </w:r>
      <w:r w:rsidR="003E3A3D">
        <w:t>i quen và</w:t>
      </w:r>
      <w:r w:rsidR="00FC7A8E">
        <w:t xml:space="preserve"> nhu cầu</w:t>
      </w:r>
      <w:r w:rsidR="003E3A3D">
        <w:t xml:space="preserve"> mua hàng </w:t>
      </w:r>
      <w:r>
        <w:t>…</w:t>
      </w:r>
    </w:p>
    <w:p w14:paraId="41F8C8EB" w14:textId="66998581" w:rsidR="003D3196" w:rsidRPr="00E80E18" w:rsidRDefault="003D3196" w:rsidP="003D3196">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w:t>
      </w:r>
      <w:r w:rsidR="006A2A09">
        <w:t xml:space="preserve"> lược xếp hạng trên Google</w:t>
      </w:r>
      <w:r w:rsidR="00C25601">
        <w:t>.</w:t>
      </w:r>
    </w:p>
    <w:p w14:paraId="0040BE29" w14:textId="34A60586" w:rsidR="003D3196" w:rsidRPr="00BE4971" w:rsidRDefault="003D3196" w:rsidP="00721DD1">
      <w:pPr>
        <w:pStyle w:val="ListParagraph"/>
        <w:numPr>
          <w:ilvl w:val="0"/>
          <w:numId w:val="15"/>
        </w:numPr>
        <w:contextualSpacing w:val="0"/>
      </w:pPr>
      <w:r>
        <w:t xml:space="preserve">Ngăn chặn nội dung xấu/đen: Các Extension của các nền tảng trình duyệt như </w:t>
      </w:r>
      <w:r w:rsidR="00721DD1">
        <w:t xml:space="preserve">Google </w:t>
      </w:r>
      <w:r>
        <w:t xml:space="preserve">Chrome, </w:t>
      </w:r>
      <w:r w:rsidR="00721DD1">
        <w:t xml:space="preserve">Microsoft </w:t>
      </w:r>
      <w:r>
        <w:rPr>
          <w:color w:val="000000"/>
          <w:szCs w:val="26"/>
        </w:rPr>
        <w:t>Edge</w:t>
      </w:r>
      <w:r>
        <w:t xml:space="preserve">, </w:t>
      </w:r>
      <w:r w:rsidR="00721DD1" w:rsidRPr="00721DD1">
        <w:t xml:space="preserve">Mozilla </w:t>
      </w:r>
      <w:r>
        <w:t>Firefox … có nhiều Addin phục vụ cho việc lọc nội dung (content filtering) có phù hợp hay không, ngăn chặn các tổ chức xấu lợi dụng để trục lợi.</w:t>
      </w:r>
    </w:p>
    <w:p w14:paraId="4ECBD5C1" w14:textId="77777777" w:rsidR="003D3196" w:rsidRDefault="003D3196" w:rsidP="003D3196">
      <w:pPr>
        <w:pStyle w:val="Heading3"/>
        <w:numPr>
          <w:ilvl w:val="2"/>
          <w:numId w:val="3"/>
        </w:numPr>
      </w:pPr>
      <w:bookmarkStart w:id="67" w:name="_Toc92274274"/>
      <w:bookmarkStart w:id="68" w:name="_Toc92664243"/>
      <w:r>
        <w:t>Khoa Học Dữ Liệu (Data Science)</w:t>
      </w:r>
      <w:bookmarkEnd w:id="67"/>
      <w:bookmarkEnd w:id="68"/>
    </w:p>
    <w:p w14:paraId="64288231" w14:textId="77777777" w:rsidR="00730E7F" w:rsidRDefault="00C223B0" w:rsidP="00F022E2">
      <w:pPr>
        <w:pStyle w:val="Paragraph"/>
        <w:spacing w:after="0"/>
        <w:ind w:firstLine="357"/>
        <w:rPr>
          <w:sz w:val="26"/>
          <w:szCs w:val="26"/>
        </w:rPr>
      </w:pPr>
      <w:r>
        <w:rPr>
          <w:sz w:val="26"/>
          <w:szCs w:val="26"/>
        </w:rPr>
        <w:t xml:space="preserve">Khoa Học Dữ Liệu là </w:t>
      </w:r>
      <w:r w:rsidR="00C14D7C">
        <w:rPr>
          <w:sz w:val="26"/>
          <w:szCs w:val="26"/>
        </w:rPr>
        <w:t xml:space="preserve">ngành </w:t>
      </w:r>
      <w:r w:rsidR="003D3196">
        <w:rPr>
          <w:sz w:val="26"/>
          <w:szCs w:val="26"/>
        </w:rPr>
        <w:t>khoa học về việc quản trị</w:t>
      </w:r>
      <w:r w:rsidR="00C14D7C">
        <w:rPr>
          <w:sz w:val="26"/>
          <w:szCs w:val="26"/>
        </w:rPr>
        <w:t>, lưu trữ</w:t>
      </w:r>
      <w:r w:rsidR="003D3196">
        <w:rPr>
          <w:sz w:val="26"/>
          <w:szCs w:val="26"/>
        </w:rPr>
        <w:t xml:space="preserve"> và phân tích dữ liệu, trích xuất các giá trị từ dữ </w:t>
      </w:r>
      <w:r w:rsidR="00BD5401">
        <w:rPr>
          <w:sz w:val="26"/>
          <w:szCs w:val="26"/>
        </w:rPr>
        <w:t xml:space="preserve">liệu để tìm ra các insight, </w:t>
      </w:r>
      <w:r w:rsidR="003D3196">
        <w:rPr>
          <w:sz w:val="26"/>
          <w:szCs w:val="26"/>
        </w:rPr>
        <w:t>tri</w:t>
      </w:r>
      <w:r w:rsidR="00BE3C64">
        <w:rPr>
          <w:sz w:val="26"/>
          <w:szCs w:val="26"/>
        </w:rPr>
        <w:t xml:space="preserve"> thức hành động và</w:t>
      </w:r>
      <w:r w:rsidR="009A0457">
        <w:rPr>
          <w:sz w:val="26"/>
          <w:szCs w:val="26"/>
        </w:rPr>
        <w:t xml:space="preserve"> quyết định.</w:t>
      </w:r>
      <w:r w:rsidR="00F022E2">
        <w:rPr>
          <w:sz w:val="26"/>
          <w:szCs w:val="26"/>
        </w:rPr>
        <w:t xml:space="preserve"> </w:t>
      </w:r>
      <w:r w:rsidR="00F32115">
        <w:rPr>
          <w:sz w:val="26"/>
          <w:szCs w:val="26"/>
        </w:rPr>
        <w:t>Khoa học D</w:t>
      </w:r>
      <w:r w:rsidR="00FC2282">
        <w:rPr>
          <w:sz w:val="26"/>
          <w:szCs w:val="26"/>
        </w:rPr>
        <w:t xml:space="preserve">ữ liệu gồm 3 phần chính: Tạo </w:t>
      </w:r>
      <w:r w:rsidR="003D3196">
        <w:rPr>
          <w:sz w:val="26"/>
          <w:szCs w:val="26"/>
        </w:rPr>
        <w:t>và quản trị, phân tích dữ liệu và chuyển kết quả ph</w:t>
      </w:r>
      <w:r w:rsidR="00F700AB">
        <w:rPr>
          <w:sz w:val="26"/>
          <w:szCs w:val="26"/>
        </w:rPr>
        <w:t>â</w:t>
      </w:r>
      <w:r w:rsidR="00730E7F">
        <w:rPr>
          <w:sz w:val="26"/>
          <w:szCs w:val="26"/>
        </w:rPr>
        <w:t xml:space="preserve">n tích thành giá trị hành động. </w:t>
      </w:r>
    </w:p>
    <w:p w14:paraId="690FAB74" w14:textId="01178E1C" w:rsidR="003D3196" w:rsidRDefault="00730E7F" w:rsidP="00F022E2">
      <w:pPr>
        <w:pStyle w:val="Paragraph"/>
        <w:spacing w:after="0"/>
        <w:ind w:firstLine="357"/>
        <w:rPr>
          <w:sz w:val="26"/>
          <w:szCs w:val="26"/>
        </w:rPr>
      </w:pPr>
      <w:r>
        <w:rPr>
          <w:sz w:val="26"/>
          <w:szCs w:val="26"/>
        </w:rPr>
        <w:t>V</w:t>
      </w:r>
      <w:r w:rsidR="003D3196">
        <w:rPr>
          <w:sz w:val="26"/>
          <w:szCs w:val="26"/>
        </w:rPr>
        <w:t>iệc phân tích lại dựa vào 3 nguồn tri thức: Toán học (Thống kê), Công nghệ Thông tin (Máy học) và tri thức của lĩnh vực ứng dụng.</w:t>
      </w:r>
      <w:r w:rsidR="00CD6790">
        <w:rPr>
          <w:sz w:val="26"/>
          <w:szCs w:val="26"/>
        </w:rPr>
        <w:t xml:space="preserve"> </w:t>
      </w:r>
      <w:r w:rsidR="003D3196">
        <w:rPr>
          <w:sz w:val="26"/>
          <w:szCs w:val="26"/>
        </w:rPr>
        <w:t xml:space="preserve">Các lĩnh vực của Khoa học dữ liệu: </w:t>
      </w:r>
      <w:r w:rsidR="009A0457">
        <w:rPr>
          <w:sz w:val="26"/>
          <w:szCs w:val="26"/>
        </w:rPr>
        <w:t xml:space="preserve">Học máy (Machine Learning), </w:t>
      </w:r>
      <w:r w:rsidR="003D3196">
        <w:rPr>
          <w:sz w:val="26"/>
          <w:szCs w:val="26"/>
        </w:rPr>
        <w:t>Khai thác dữ liệu (Data mining),</w:t>
      </w:r>
      <w:r w:rsidR="009A0457" w:rsidRPr="009A0457">
        <w:rPr>
          <w:sz w:val="26"/>
          <w:szCs w:val="26"/>
        </w:rPr>
        <w:t xml:space="preserve"> </w:t>
      </w:r>
      <w:r w:rsidR="009A0457">
        <w:rPr>
          <w:sz w:val="26"/>
          <w:szCs w:val="26"/>
        </w:rPr>
        <w:t>Lập trình (Programming),</w:t>
      </w:r>
      <w:r w:rsidR="003D3196">
        <w:rPr>
          <w:sz w:val="26"/>
          <w:szCs w:val="26"/>
        </w:rPr>
        <w:t xml:space="preserve"> Thống kê (Statistic), </w:t>
      </w:r>
      <w:r w:rsidR="009A0457">
        <w:rPr>
          <w:sz w:val="26"/>
          <w:szCs w:val="26"/>
        </w:rPr>
        <w:t>Phân tích (Analyzing)</w:t>
      </w:r>
      <w:r w:rsidR="003D3196">
        <w:rPr>
          <w:sz w:val="26"/>
          <w:szCs w:val="26"/>
        </w:rPr>
        <w:t>.</w:t>
      </w:r>
    </w:p>
    <w:p w14:paraId="20DDF827" w14:textId="45E55CBF" w:rsidR="00E42702" w:rsidRDefault="00841D10" w:rsidP="003A604D">
      <w:pPr>
        <w:pStyle w:val="Paragraph"/>
        <w:keepLines/>
        <w:spacing w:after="0"/>
        <w:ind w:firstLine="357"/>
        <w:rPr>
          <w:sz w:val="26"/>
          <w:szCs w:val="26"/>
        </w:rPr>
      </w:pPr>
      <w:r>
        <w:rPr>
          <w:sz w:val="26"/>
          <w:szCs w:val="26"/>
        </w:rPr>
        <w:t>Khoa học D</w:t>
      </w:r>
      <w:r w:rsidR="003D3196">
        <w:rPr>
          <w:sz w:val="26"/>
          <w:szCs w:val="26"/>
        </w:rPr>
        <w:t xml:space="preserve">ữ liệu yêu cầu </w:t>
      </w:r>
      <w:r w:rsidR="003D3196" w:rsidRPr="00751AD4">
        <w:rPr>
          <w:sz w:val="26"/>
          <w:szCs w:val="26"/>
        </w:rPr>
        <w:t>thực hiện các quan s</w:t>
      </w:r>
      <w:r w:rsidR="003D3196">
        <w:rPr>
          <w:sz w:val="26"/>
          <w:szCs w:val="26"/>
        </w:rPr>
        <w:t>át, đặt câu hỏi</w:t>
      </w:r>
      <w:r w:rsidR="009A0457">
        <w:rPr>
          <w:sz w:val="26"/>
          <w:szCs w:val="26"/>
        </w:rPr>
        <w:t>,</w:t>
      </w:r>
      <w:r w:rsidR="003D3196">
        <w:rPr>
          <w:sz w:val="26"/>
          <w:szCs w:val="26"/>
        </w:rPr>
        <w:t xml:space="preserve"> </w:t>
      </w:r>
      <w:r w:rsidR="003D3196" w:rsidRPr="00751AD4">
        <w:rPr>
          <w:sz w:val="26"/>
          <w:szCs w:val="26"/>
        </w:rPr>
        <w:t>phân tích kết quả v</w:t>
      </w:r>
      <w:r w:rsidR="007139FE">
        <w:rPr>
          <w:sz w:val="26"/>
          <w:szCs w:val="26"/>
        </w:rPr>
        <w:t xml:space="preserve">à đưa ra </w:t>
      </w:r>
      <w:r w:rsidR="003D3196">
        <w:rPr>
          <w:sz w:val="26"/>
          <w:szCs w:val="26"/>
        </w:rPr>
        <w:t>khuyến nghị</w:t>
      </w:r>
      <w:r w:rsidR="003D3196" w:rsidRPr="00751AD4">
        <w:rPr>
          <w:sz w:val="26"/>
          <w:szCs w:val="26"/>
        </w:rPr>
        <w:t xml:space="preserve">. </w:t>
      </w:r>
      <w:r w:rsidR="003D3196">
        <w:rPr>
          <w:sz w:val="26"/>
          <w:szCs w:val="26"/>
        </w:rPr>
        <w:t>M</w:t>
      </w:r>
      <w:r w:rsidR="003D3196" w:rsidRPr="00751AD4">
        <w:rPr>
          <w:sz w:val="26"/>
          <w:szCs w:val="26"/>
        </w:rPr>
        <w:t xml:space="preserve">ục đích chính là biến đổi một lượng lớn dữ liệu chưa qua xử lý, </w:t>
      </w:r>
      <w:r w:rsidR="00AE0696">
        <w:rPr>
          <w:sz w:val="26"/>
          <w:szCs w:val="26"/>
        </w:rPr>
        <w:t>nhằm</w:t>
      </w:r>
      <w:r w:rsidR="003D3196" w:rsidRPr="00751AD4">
        <w:rPr>
          <w:sz w:val="26"/>
          <w:szCs w:val="26"/>
        </w:rPr>
        <w:t xml:space="preserve"> định vị được thành mô</w:t>
      </w:r>
      <w:r w:rsidR="003D3196">
        <w:rPr>
          <w:sz w:val="26"/>
          <w:szCs w:val="26"/>
        </w:rPr>
        <w:t xml:space="preserve"> hình kinh doanh, giúp </w:t>
      </w:r>
      <w:r w:rsidR="003D3196" w:rsidRPr="00751AD4">
        <w:rPr>
          <w:sz w:val="26"/>
          <w:szCs w:val="26"/>
        </w:rPr>
        <w:t>giảm chi phí, gia t</w:t>
      </w:r>
      <w:r w:rsidR="002409A3">
        <w:rPr>
          <w:sz w:val="26"/>
          <w:szCs w:val="26"/>
        </w:rPr>
        <w:t>ăng hiệu quả làm việc, nắm bắt được cơ hội</w:t>
      </w:r>
      <w:r w:rsidR="003D3196" w:rsidRPr="00751AD4">
        <w:rPr>
          <w:sz w:val="26"/>
          <w:szCs w:val="26"/>
        </w:rPr>
        <w:t xml:space="preserve"> cơ hội, </w:t>
      </w:r>
      <w:r w:rsidR="002409A3">
        <w:rPr>
          <w:sz w:val="26"/>
          <w:szCs w:val="26"/>
        </w:rPr>
        <w:t xml:space="preserve">tránh </w:t>
      </w:r>
      <w:r w:rsidR="00730E7F">
        <w:rPr>
          <w:sz w:val="26"/>
          <w:szCs w:val="26"/>
        </w:rPr>
        <w:t>s</w:t>
      </w:r>
      <w:r w:rsidR="003D3196" w:rsidRPr="00751AD4">
        <w:rPr>
          <w:sz w:val="26"/>
          <w:szCs w:val="26"/>
        </w:rPr>
        <w:t>rủi ro trên thị trường và làm gia tăng lợi thế cạnh tranh của doanh nghiệp</w:t>
      </w:r>
      <w:r w:rsidR="003D3196">
        <w:rPr>
          <w:sz w:val="26"/>
          <w:szCs w:val="26"/>
        </w:rPr>
        <w:t>.</w:t>
      </w:r>
      <w:r w:rsidR="00F44171">
        <w:rPr>
          <w:sz w:val="26"/>
          <w:szCs w:val="26"/>
        </w:rPr>
        <w:t xml:space="preserve"> Quy trình làm việc của ngành Khoa học Dữ liệu: </w:t>
      </w:r>
    </w:p>
    <w:p w14:paraId="7910AF1F" w14:textId="1C2481F3" w:rsidR="00F44171" w:rsidRDefault="00F44171" w:rsidP="003A604D">
      <w:pPr>
        <w:pStyle w:val="Paragraph"/>
        <w:keepLines/>
        <w:numPr>
          <w:ilvl w:val="0"/>
          <w:numId w:val="69"/>
        </w:numPr>
        <w:spacing w:after="0"/>
        <w:rPr>
          <w:sz w:val="26"/>
          <w:szCs w:val="26"/>
        </w:rPr>
      </w:pPr>
      <w:r>
        <w:rPr>
          <w:sz w:val="26"/>
          <w:szCs w:val="26"/>
        </w:rPr>
        <w:t>Thu thập dữ liệu (Data Capture).</w:t>
      </w:r>
    </w:p>
    <w:p w14:paraId="13144BCF" w14:textId="7FC8774C" w:rsidR="00F44171" w:rsidRDefault="00F44171" w:rsidP="003A604D">
      <w:pPr>
        <w:pStyle w:val="Paragraph"/>
        <w:keepLines/>
        <w:numPr>
          <w:ilvl w:val="0"/>
          <w:numId w:val="69"/>
        </w:numPr>
        <w:spacing w:after="0"/>
        <w:rPr>
          <w:sz w:val="26"/>
          <w:szCs w:val="26"/>
        </w:rPr>
      </w:pPr>
      <w:r>
        <w:rPr>
          <w:sz w:val="26"/>
          <w:szCs w:val="26"/>
        </w:rPr>
        <w:t>Phân tích khám phá (</w:t>
      </w:r>
      <w:r w:rsidR="00602B86" w:rsidRPr="00F44171">
        <w:rPr>
          <w:sz w:val="26"/>
          <w:szCs w:val="26"/>
        </w:rPr>
        <w:t xml:space="preserve">EDA </w:t>
      </w:r>
      <w:r w:rsidR="00602B86">
        <w:rPr>
          <w:sz w:val="26"/>
          <w:szCs w:val="26"/>
        </w:rPr>
        <w:t>- Exploratory Data Analysis</w:t>
      </w:r>
      <w:r>
        <w:rPr>
          <w:sz w:val="26"/>
          <w:szCs w:val="26"/>
        </w:rPr>
        <w:t>).</w:t>
      </w:r>
    </w:p>
    <w:p w14:paraId="638FD0DC" w14:textId="6D8C1940" w:rsidR="00F44171" w:rsidRDefault="00F44171" w:rsidP="003A604D">
      <w:pPr>
        <w:pStyle w:val="Paragraph"/>
        <w:keepLines/>
        <w:numPr>
          <w:ilvl w:val="0"/>
          <w:numId w:val="69"/>
        </w:numPr>
        <w:spacing w:after="0"/>
        <w:rPr>
          <w:sz w:val="26"/>
          <w:szCs w:val="26"/>
        </w:rPr>
      </w:pPr>
      <w:r>
        <w:rPr>
          <w:sz w:val="26"/>
          <w:szCs w:val="26"/>
        </w:rPr>
        <w:lastRenderedPageBreak/>
        <w:t>Phân tích sau cùng (Final Analysis).</w:t>
      </w:r>
    </w:p>
    <w:p w14:paraId="4619D728" w14:textId="5E64F0FD" w:rsidR="0097446D" w:rsidRPr="0097446D" w:rsidRDefault="0097446D" w:rsidP="0097446D">
      <w:pPr>
        <w:pStyle w:val="Paragraph"/>
        <w:keepLines/>
        <w:numPr>
          <w:ilvl w:val="0"/>
          <w:numId w:val="69"/>
        </w:numPr>
        <w:spacing w:after="0"/>
        <w:rPr>
          <w:sz w:val="26"/>
          <w:szCs w:val="26"/>
        </w:rPr>
      </w:pPr>
      <w:r>
        <w:rPr>
          <w:sz w:val="26"/>
          <w:szCs w:val="26"/>
        </w:rPr>
        <w:t>Quản trị dữ liệu (Data Manage).</w:t>
      </w:r>
    </w:p>
    <w:p w14:paraId="6ED49CB1" w14:textId="0E04D824" w:rsidR="00F44171" w:rsidRPr="00F44171" w:rsidRDefault="00F44171" w:rsidP="003A604D">
      <w:pPr>
        <w:pStyle w:val="Paragraph"/>
        <w:keepLines/>
        <w:numPr>
          <w:ilvl w:val="0"/>
          <w:numId w:val="69"/>
        </w:numPr>
        <w:spacing w:after="0"/>
        <w:rPr>
          <w:sz w:val="26"/>
          <w:szCs w:val="26"/>
        </w:rPr>
      </w:pPr>
      <w:r>
        <w:rPr>
          <w:sz w:val="26"/>
          <w:szCs w:val="26"/>
        </w:rPr>
        <w:t>Báo cáo (Report)</w:t>
      </w:r>
      <w:r w:rsidR="003A604D">
        <w:rPr>
          <w:sz w:val="26"/>
          <w:szCs w:val="26"/>
        </w:rPr>
        <w:t>.</w:t>
      </w:r>
    </w:p>
    <w:p w14:paraId="1AD4634D" w14:textId="77777777" w:rsidR="003D3196" w:rsidRDefault="003D3196" w:rsidP="003A604D">
      <w:pPr>
        <w:pStyle w:val="Paragraph"/>
        <w:keepNext/>
        <w:spacing w:after="0"/>
        <w:jc w:val="center"/>
      </w:pPr>
      <w:r>
        <w:rPr>
          <w:noProof/>
          <w:sz w:val="26"/>
          <w:szCs w:val="26"/>
          <w:lang w:val="vi-VN" w:eastAsia="vi-VN"/>
        </w:rPr>
        <w:drawing>
          <wp:inline distT="0" distB="0" distL="0" distR="0" wp14:anchorId="2330D484" wp14:editId="0EC2BC79">
            <wp:extent cx="4766400" cy="289080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66400" cy="2890800"/>
                    </a:xfrm>
                    <a:prstGeom prst="rect">
                      <a:avLst/>
                    </a:prstGeom>
                  </pic:spPr>
                </pic:pic>
              </a:graphicData>
            </a:graphic>
          </wp:inline>
        </w:drawing>
      </w:r>
    </w:p>
    <w:p w14:paraId="60F22EE7" w14:textId="1DB62871" w:rsidR="003D3196" w:rsidRDefault="003D3196" w:rsidP="003A604D">
      <w:pPr>
        <w:pStyle w:val="ThesisTable"/>
      </w:pPr>
      <w:bookmarkStart w:id="69" w:name="_Toc92231048"/>
      <w:bookmarkStart w:id="70" w:name="_Toc92664160"/>
      <w:r>
        <w:t xml:space="preserve">Hình </w:t>
      </w:r>
      <w:r w:rsidR="00842C86">
        <w:fldChar w:fldCharType="begin"/>
      </w:r>
      <w:r w:rsidR="00842C86">
        <w:instrText xml:space="preserve"> STYLEREF 1 \s </w:instrText>
      </w:r>
      <w:r w:rsidR="00842C86">
        <w:fldChar w:fldCharType="separate"/>
      </w:r>
      <w:r w:rsidR="007A2EB8">
        <w:rPr>
          <w:noProof/>
        </w:rPr>
        <w:t>2</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w:t>
      </w:r>
      <w:r w:rsidR="00842C86">
        <w:rPr>
          <w:noProof/>
        </w:rPr>
        <w:fldChar w:fldCharType="end"/>
      </w:r>
      <w:r>
        <w:t xml:space="preserve">. </w:t>
      </w:r>
      <w:r w:rsidRPr="007841E2">
        <w:t>Data Science và các lĩnh vực liên quan</w:t>
      </w:r>
      <w:bookmarkEnd w:id="69"/>
      <w:bookmarkEnd w:id="70"/>
    </w:p>
    <w:p w14:paraId="45FE3B05" w14:textId="77777777" w:rsidR="003D3196" w:rsidRDefault="003D3196" w:rsidP="003D3196">
      <w:pPr>
        <w:pStyle w:val="Heading2"/>
        <w:numPr>
          <w:ilvl w:val="1"/>
          <w:numId w:val="3"/>
        </w:numPr>
      </w:pPr>
      <w:bookmarkStart w:id="71" w:name="_Toc92274275"/>
      <w:bookmarkStart w:id="72" w:name="_Toc92664244"/>
      <w:r>
        <w:t>Giới thiệu về Data Mining và Machine Learning</w:t>
      </w:r>
      <w:bookmarkEnd w:id="71"/>
      <w:bookmarkEnd w:id="72"/>
    </w:p>
    <w:p w14:paraId="452B0642" w14:textId="77777777" w:rsidR="003D3196" w:rsidRDefault="003D3196" w:rsidP="003D3196">
      <w:pPr>
        <w:pStyle w:val="Heading3"/>
        <w:numPr>
          <w:ilvl w:val="2"/>
          <w:numId w:val="3"/>
        </w:numPr>
      </w:pPr>
      <w:bookmarkStart w:id="73" w:name="_Toc92274276"/>
      <w:bookmarkStart w:id="74" w:name="_Toc92664245"/>
      <w:r>
        <w:t>Data Mining</w:t>
      </w:r>
      <w:bookmarkEnd w:id="73"/>
      <w:bookmarkEnd w:id="74"/>
    </w:p>
    <w:p w14:paraId="1E9BEAD8" w14:textId="77777777" w:rsidR="003D3196" w:rsidRDefault="003D3196" w:rsidP="003D3196">
      <w:pPr>
        <w:pStyle w:val="Paragraph"/>
        <w:spacing w:after="0"/>
        <w:ind w:left="357" w:firstLine="357"/>
        <w:rPr>
          <w:sz w:val="26"/>
          <w:szCs w:val="26"/>
        </w:rPr>
      </w:pPr>
      <w:r>
        <w:rPr>
          <w:sz w:val="26"/>
          <w:szCs w:val="26"/>
        </w:rPr>
        <w:t xml:space="preserve">Data Mining – khai phá dữ liệu là quá trình phân loại, trích xuất, sắp xếp tập dữ liệu lớn để xác định mẫu, thiết lập các mối liên hệ để đưa ra hướng giải quyết vấn đề nhờ phân tích dữ liệu, sử dụng những dữ liệu có giá trị tiềm ẩn từ bên trong lượng lớn dữ liệu được lưu trữ trong Cơ sở dữ liệu.  </w:t>
      </w:r>
    </w:p>
    <w:p w14:paraId="3EFEF6EF" w14:textId="391F77DD" w:rsidR="004919CB" w:rsidRDefault="00F44171" w:rsidP="00841D10">
      <w:pPr>
        <w:pStyle w:val="Paragraph"/>
        <w:spacing w:after="0"/>
        <w:ind w:left="357" w:firstLine="357"/>
        <w:rPr>
          <w:sz w:val="26"/>
          <w:szCs w:val="26"/>
        </w:rPr>
      </w:pPr>
      <w:r>
        <w:rPr>
          <w:sz w:val="26"/>
          <w:szCs w:val="26"/>
        </w:rPr>
        <w:t>Chu trình</w:t>
      </w:r>
      <w:r w:rsidR="003D3196">
        <w:rPr>
          <w:sz w:val="26"/>
          <w:szCs w:val="26"/>
        </w:rPr>
        <w:t xml:space="preserve"> khai phá dữ liệu là quá trình phức tạp bao gồm kho dữ liệu lớn, chuyên sâu cùng với các công nghệ tính toán, Data Mining không chỉ giới hạn trong việc trích xuất mà còn được dùng để làm sạch, phân tích mẫu và chuyển đổi.  Trong Data Mining có nhiều tham số quan trọng khác nhau như </w:t>
      </w:r>
      <w:r w:rsidR="00BE1B6B">
        <w:rPr>
          <w:sz w:val="26"/>
          <w:szCs w:val="26"/>
        </w:rPr>
        <w:t>Phân tích chuỗi, P</w:t>
      </w:r>
      <w:r w:rsidR="003D3196">
        <w:rPr>
          <w:sz w:val="26"/>
          <w:szCs w:val="26"/>
        </w:rPr>
        <w:t>hân cụm</w:t>
      </w:r>
      <w:r w:rsidR="00BE1B6B">
        <w:rPr>
          <w:sz w:val="26"/>
          <w:szCs w:val="26"/>
        </w:rPr>
        <w:t xml:space="preserve"> (Clustering)</w:t>
      </w:r>
      <w:r w:rsidR="003D3196">
        <w:rPr>
          <w:sz w:val="26"/>
          <w:szCs w:val="26"/>
        </w:rPr>
        <w:t>,</w:t>
      </w:r>
      <w:r w:rsidR="00BE1B6B">
        <w:rPr>
          <w:sz w:val="26"/>
          <w:szCs w:val="26"/>
        </w:rPr>
        <w:t xml:space="preserve"> P</w:t>
      </w:r>
      <w:r w:rsidR="003D3196">
        <w:rPr>
          <w:sz w:val="26"/>
          <w:szCs w:val="26"/>
        </w:rPr>
        <w:t>hân loại</w:t>
      </w:r>
      <w:r w:rsidR="00BE1B6B">
        <w:rPr>
          <w:sz w:val="26"/>
          <w:szCs w:val="26"/>
        </w:rPr>
        <w:t xml:space="preserve"> (</w:t>
      </w:r>
      <w:r w:rsidR="00BE1B6B" w:rsidRPr="00BE1B6B">
        <w:rPr>
          <w:sz w:val="26"/>
          <w:szCs w:val="26"/>
        </w:rPr>
        <w:t>Classification</w:t>
      </w:r>
      <w:r w:rsidR="00BE1B6B">
        <w:rPr>
          <w:sz w:val="26"/>
          <w:szCs w:val="26"/>
        </w:rPr>
        <w:t>)</w:t>
      </w:r>
      <w:r w:rsidR="00CB0BD5">
        <w:rPr>
          <w:sz w:val="26"/>
          <w:szCs w:val="26"/>
        </w:rPr>
        <w:t>, D</w:t>
      </w:r>
      <w:r w:rsidR="003D3196">
        <w:rPr>
          <w:sz w:val="26"/>
          <w:szCs w:val="26"/>
        </w:rPr>
        <w:t xml:space="preserve">ự đoán </w:t>
      </w:r>
      <w:r w:rsidR="00BE1B6B">
        <w:rPr>
          <w:sz w:val="26"/>
          <w:szCs w:val="26"/>
        </w:rPr>
        <w:t xml:space="preserve">(Prediction) </w:t>
      </w:r>
      <w:r w:rsidR="00CB0BD5">
        <w:rPr>
          <w:sz w:val="26"/>
          <w:szCs w:val="26"/>
        </w:rPr>
        <w:t>và Q</w:t>
      </w:r>
      <w:r w:rsidR="003D3196">
        <w:rPr>
          <w:sz w:val="26"/>
          <w:szCs w:val="26"/>
        </w:rPr>
        <w:t xml:space="preserve">uy tắc kết hợp. </w:t>
      </w:r>
    </w:p>
    <w:p w14:paraId="7123A3D5" w14:textId="77777777" w:rsidR="0032777B" w:rsidRDefault="0032777B" w:rsidP="00841D10">
      <w:pPr>
        <w:pStyle w:val="Paragraph"/>
        <w:spacing w:after="0"/>
        <w:ind w:left="357" w:firstLine="357"/>
        <w:rPr>
          <w:sz w:val="26"/>
          <w:szCs w:val="26"/>
        </w:rPr>
      </w:pPr>
    </w:p>
    <w:p w14:paraId="282E1DB9" w14:textId="77777777" w:rsidR="003D3196" w:rsidRDefault="003D3196" w:rsidP="003D3196">
      <w:pPr>
        <w:pStyle w:val="Paragraph"/>
        <w:spacing w:after="0"/>
        <w:ind w:firstLine="357"/>
        <w:rPr>
          <w:sz w:val="26"/>
          <w:szCs w:val="26"/>
        </w:rPr>
      </w:pPr>
      <w:r>
        <w:rPr>
          <w:sz w:val="26"/>
          <w:szCs w:val="26"/>
        </w:rPr>
        <w:lastRenderedPageBreak/>
        <w:t>Để thực hiện Data Mining bao gồm 7 bước:</w:t>
      </w:r>
    </w:p>
    <w:p w14:paraId="0C371C6D" w14:textId="77777777" w:rsidR="003D3196" w:rsidRDefault="003D3196" w:rsidP="003D3196">
      <w:pPr>
        <w:pStyle w:val="Paragraph"/>
        <w:numPr>
          <w:ilvl w:val="0"/>
          <w:numId w:val="16"/>
        </w:numPr>
        <w:spacing w:after="0"/>
        <w:ind w:left="717"/>
        <w:rPr>
          <w:sz w:val="26"/>
          <w:szCs w:val="26"/>
        </w:rPr>
      </w:pPr>
      <w:r>
        <w:rPr>
          <w:sz w:val="26"/>
          <w:szCs w:val="26"/>
        </w:rPr>
        <w:t>Bước 1: Làm sạch dữ liệu, làm sạch để dữ liệu không có dư thừa và bất thường.</w:t>
      </w:r>
    </w:p>
    <w:p w14:paraId="394A2963" w14:textId="77777777" w:rsidR="003D3196" w:rsidRDefault="003D3196" w:rsidP="003D3196">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6D227FBF" w14:textId="77777777" w:rsidR="003D3196" w:rsidRDefault="003D3196" w:rsidP="003D3196">
      <w:pPr>
        <w:pStyle w:val="Paragraph"/>
        <w:numPr>
          <w:ilvl w:val="0"/>
          <w:numId w:val="16"/>
        </w:numPr>
        <w:spacing w:after="0"/>
        <w:ind w:left="717"/>
        <w:rPr>
          <w:sz w:val="26"/>
          <w:szCs w:val="26"/>
        </w:rPr>
      </w:pPr>
      <w:r>
        <w:rPr>
          <w:sz w:val="26"/>
          <w:szCs w:val="26"/>
        </w:rPr>
        <w:t>Bước 3: Lựa chọn dữ liệu, trích xuất dữ liệu từ Cơ sở dữ liệu đa chiều.</w:t>
      </w:r>
    </w:p>
    <w:p w14:paraId="5F8BB8D9" w14:textId="60B27975" w:rsidR="003D3196" w:rsidRDefault="003D3196" w:rsidP="003D3196">
      <w:pPr>
        <w:pStyle w:val="Paragraph"/>
        <w:numPr>
          <w:ilvl w:val="0"/>
          <w:numId w:val="16"/>
        </w:numPr>
        <w:spacing w:after="0"/>
        <w:ind w:left="717"/>
        <w:rPr>
          <w:sz w:val="26"/>
          <w:szCs w:val="26"/>
        </w:rPr>
      </w:pPr>
      <w:r>
        <w:rPr>
          <w:sz w:val="26"/>
          <w:szCs w:val="26"/>
        </w:rPr>
        <w:t>Bước 4: Chuyển đổi dữ liệu, chuyển đ</w:t>
      </w:r>
      <w:r w:rsidR="00471C9A">
        <w:rPr>
          <w:sz w:val="26"/>
          <w:szCs w:val="26"/>
        </w:rPr>
        <w:t>ổi dữ liệu để phân tích tóm tắt,</w:t>
      </w:r>
      <w:r>
        <w:rPr>
          <w:sz w:val="26"/>
          <w:szCs w:val="26"/>
        </w:rPr>
        <w:t xml:space="preserve"> tổng hợp</w:t>
      </w:r>
      <w:r w:rsidR="00471C9A">
        <w:rPr>
          <w:sz w:val="26"/>
          <w:szCs w:val="26"/>
        </w:rPr>
        <w:t xml:space="preserve"> và báo cáo</w:t>
      </w:r>
      <w:r>
        <w:rPr>
          <w:sz w:val="26"/>
          <w:szCs w:val="26"/>
        </w:rPr>
        <w:t>.</w:t>
      </w:r>
    </w:p>
    <w:p w14:paraId="0E3F3D6B" w14:textId="77777777" w:rsidR="003D3196" w:rsidRDefault="003D3196" w:rsidP="003D3196">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2B23EA85" w14:textId="77777777" w:rsidR="003D3196" w:rsidRDefault="003D3196" w:rsidP="003D3196">
      <w:pPr>
        <w:pStyle w:val="Paragraph"/>
        <w:numPr>
          <w:ilvl w:val="0"/>
          <w:numId w:val="16"/>
        </w:numPr>
        <w:spacing w:after="0"/>
        <w:ind w:left="717"/>
        <w:rPr>
          <w:sz w:val="26"/>
          <w:szCs w:val="26"/>
        </w:rPr>
      </w:pPr>
      <w:r>
        <w:rPr>
          <w:sz w:val="26"/>
          <w:szCs w:val="26"/>
        </w:rPr>
        <w:t>Bước 6: Đánh giá mẫu, phân tích mẫu trong dữ liệu.</w:t>
      </w:r>
    </w:p>
    <w:p w14:paraId="1BE8B015" w14:textId="77777777" w:rsidR="003D3196" w:rsidRDefault="003D3196" w:rsidP="003D3196">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ma trận …</w:t>
      </w:r>
    </w:p>
    <w:p w14:paraId="48B7DF35" w14:textId="77777777" w:rsidR="003D3196" w:rsidRDefault="003D3196" w:rsidP="003D3196">
      <w:pPr>
        <w:pStyle w:val="Paragraph"/>
        <w:keepNext/>
        <w:spacing w:after="0"/>
        <w:jc w:val="center"/>
      </w:pPr>
      <w:r>
        <w:rPr>
          <w:noProof/>
          <w:sz w:val="26"/>
          <w:szCs w:val="26"/>
          <w:lang w:val="vi-VN" w:eastAsia="vi-VN"/>
        </w:rPr>
        <w:drawing>
          <wp:inline distT="0" distB="0" distL="0" distR="0" wp14:anchorId="21D872B4" wp14:editId="48A8F223">
            <wp:extent cx="3646800" cy="190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46800" cy="1908000"/>
                    </a:xfrm>
                    <a:prstGeom prst="rect">
                      <a:avLst/>
                    </a:prstGeom>
                  </pic:spPr>
                </pic:pic>
              </a:graphicData>
            </a:graphic>
          </wp:inline>
        </w:drawing>
      </w:r>
    </w:p>
    <w:p w14:paraId="50FADC54" w14:textId="565220A5" w:rsidR="003D3196" w:rsidRDefault="003D3196" w:rsidP="003D3196">
      <w:pPr>
        <w:pStyle w:val="ThesisTable"/>
      </w:pPr>
      <w:bookmarkStart w:id="75" w:name="_Toc92231049"/>
      <w:bookmarkStart w:id="76" w:name="_Toc92664161"/>
      <w:r>
        <w:t xml:space="preserve">Hình </w:t>
      </w:r>
      <w:r w:rsidR="00842C86">
        <w:fldChar w:fldCharType="begin"/>
      </w:r>
      <w:r w:rsidR="00842C86">
        <w:instrText xml:space="preserve"> STYLEREF 1 \s </w:instrText>
      </w:r>
      <w:r w:rsidR="00842C86">
        <w:fldChar w:fldCharType="separate"/>
      </w:r>
      <w:r w:rsidR="007A2EB8">
        <w:rPr>
          <w:noProof/>
        </w:rPr>
        <w:t>2</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4</w:t>
      </w:r>
      <w:r w:rsidR="00842C86">
        <w:rPr>
          <w:noProof/>
        </w:rPr>
        <w:fldChar w:fldCharType="end"/>
      </w:r>
      <w:r>
        <w:t xml:space="preserve">. </w:t>
      </w:r>
      <w:r w:rsidRPr="00CC7CEF">
        <w:t>Các bước thực hiện Data Mining</w:t>
      </w:r>
      <w:bookmarkEnd w:id="75"/>
      <w:bookmarkEnd w:id="76"/>
    </w:p>
    <w:p w14:paraId="4713392C" w14:textId="5A23BED7" w:rsidR="005D6CF7" w:rsidRDefault="005D6CF7" w:rsidP="005D6CF7">
      <w:pPr>
        <w:pStyle w:val="Paragraph"/>
        <w:spacing w:after="0"/>
        <w:ind w:firstLine="357"/>
      </w:pPr>
      <w:r>
        <w:rPr>
          <w:sz w:val="26"/>
          <w:szCs w:val="26"/>
        </w:rPr>
        <w:t>Hiện nay có nhiều công cụ được tạo ra để phục vụ, hỗ trợ cho việc Data Mining trở nên nhanh chóng và chính xác hơn, có thể kể đến như RapidMiner, Weka, KNime, Apache Mahout …</w:t>
      </w:r>
    </w:p>
    <w:p w14:paraId="42E367D2" w14:textId="77777777" w:rsidR="003D3196" w:rsidRDefault="003D3196" w:rsidP="005D6CF7">
      <w:pPr>
        <w:pStyle w:val="Paragraph"/>
        <w:spacing w:after="0"/>
        <w:ind w:firstLine="357"/>
        <w:rPr>
          <w:sz w:val="26"/>
          <w:szCs w:val="26"/>
        </w:rPr>
      </w:pPr>
      <w:r>
        <w:rPr>
          <w:sz w:val="26"/>
          <w:szCs w:val="26"/>
        </w:rPr>
        <w:t>Data Mining có rất nhiều ứng dụng để phục vụ, đáp ứng nhu cầu cho nhiều lĩnh vực:</w:t>
      </w:r>
    </w:p>
    <w:p w14:paraId="2912ACF2" w14:textId="77777777" w:rsidR="003D3196" w:rsidRDefault="003D3196" w:rsidP="003D3196">
      <w:pPr>
        <w:pStyle w:val="Paragraph"/>
        <w:numPr>
          <w:ilvl w:val="0"/>
          <w:numId w:val="17"/>
        </w:numPr>
        <w:spacing w:after="0"/>
        <w:rPr>
          <w:sz w:val="26"/>
          <w:szCs w:val="26"/>
        </w:rPr>
      </w:pPr>
      <w:r>
        <w:rPr>
          <w:sz w:val="26"/>
          <w:szCs w:val="26"/>
        </w:rPr>
        <w:t>Phân tích và quản lý rủi ro trong doanh nghiệp.</w:t>
      </w:r>
    </w:p>
    <w:p w14:paraId="4C818898" w14:textId="52402319" w:rsidR="003D3196" w:rsidRDefault="003D3196" w:rsidP="003D3196">
      <w:pPr>
        <w:pStyle w:val="Paragraph"/>
        <w:numPr>
          <w:ilvl w:val="0"/>
          <w:numId w:val="17"/>
        </w:numPr>
        <w:spacing w:after="0"/>
        <w:rPr>
          <w:sz w:val="26"/>
          <w:szCs w:val="26"/>
        </w:rPr>
      </w:pPr>
      <w:r>
        <w:rPr>
          <w:sz w:val="26"/>
          <w:szCs w:val="26"/>
        </w:rPr>
        <w:t>Phát hiện gian lận</w:t>
      </w:r>
      <w:r w:rsidR="00AE3906">
        <w:rPr>
          <w:sz w:val="26"/>
          <w:szCs w:val="26"/>
        </w:rPr>
        <w:t xml:space="preserve"> trong ngân hàng</w:t>
      </w:r>
      <w:r>
        <w:rPr>
          <w:sz w:val="26"/>
          <w:szCs w:val="26"/>
        </w:rPr>
        <w:t>.</w:t>
      </w:r>
    </w:p>
    <w:p w14:paraId="30A35438" w14:textId="543113EA" w:rsidR="00285453" w:rsidRDefault="003D3196" w:rsidP="00285453">
      <w:pPr>
        <w:pStyle w:val="Paragraph"/>
        <w:numPr>
          <w:ilvl w:val="0"/>
          <w:numId w:val="17"/>
        </w:numPr>
        <w:spacing w:after="0"/>
        <w:rPr>
          <w:sz w:val="26"/>
          <w:szCs w:val="26"/>
        </w:rPr>
      </w:pPr>
      <w:r>
        <w:rPr>
          <w:sz w:val="26"/>
          <w:szCs w:val="26"/>
        </w:rPr>
        <w:t>Phát hiện bệnh cho bệnh nhân ở nhiều giai đoạn</w:t>
      </w:r>
      <w:r w:rsidR="008246B2">
        <w:rPr>
          <w:sz w:val="26"/>
          <w:szCs w:val="26"/>
        </w:rPr>
        <w:t xml:space="preserve"> giúp bác sĩ </w:t>
      </w:r>
      <w:proofErr w:type="gramStart"/>
      <w:r w:rsidR="008246B2">
        <w:rPr>
          <w:sz w:val="26"/>
          <w:szCs w:val="26"/>
        </w:rPr>
        <w:t>theo</w:t>
      </w:r>
      <w:proofErr w:type="gramEnd"/>
      <w:r w:rsidR="008246B2">
        <w:rPr>
          <w:sz w:val="26"/>
          <w:szCs w:val="26"/>
        </w:rPr>
        <w:t xml:space="preserve"> dõi và chữa trị kịp thời</w:t>
      </w:r>
      <w:r>
        <w:rPr>
          <w:sz w:val="26"/>
          <w:szCs w:val="26"/>
        </w:rPr>
        <w:t>.</w:t>
      </w:r>
    </w:p>
    <w:p w14:paraId="6D1C0972" w14:textId="4E232087" w:rsidR="003D3196" w:rsidRPr="0084333B" w:rsidRDefault="00285453" w:rsidP="00841D10">
      <w:pPr>
        <w:pStyle w:val="Paragraph"/>
        <w:numPr>
          <w:ilvl w:val="0"/>
          <w:numId w:val="17"/>
        </w:numPr>
        <w:spacing w:after="0"/>
        <w:rPr>
          <w:sz w:val="26"/>
          <w:szCs w:val="26"/>
        </w:rPr>
      </w:pPr>
      <w:r w:rsidRPr="0084333B">
        <w:rPr>
          <w:sz w:val="26"/>
          <w:szCs w:val="26"/>
        </w:rPr>
        <w:t>Phân tích thị trường chứng khoán.</w:t>
      </w:r>
      <w:r w:rsidR="003D3196" w:rsidRPr="0084333B">
        <w:rPr>
          <w:szCs w:val="26"/>
        </w:rPr>
        <w:br w:type="page"/>
      </w:r>
    </w:p>
    <w:p w14:paraId="67A345EF" w14:textId="71DAF8AB" w:rsidR="003D3196" w:rsidRDefault="003D3196" w:rsidP="003D3196">
      <w:pPr>
        <w:pStyle w:val="Heading3"/>
        <w:numPr>
          <w:ilvl w:val="2"/>
          <w:numId w:val="3"/>
        </w:numPr>
      </w:pPr>
      <w:bookmarkStart w:id="77" w:name="_Toc92274277"/>
      <w:bookmarkStart w:id="78" w:name="_Toc92664246"/>
      <w:r>
        <w:lastRenderedPageBreak/>
        <w:t>Machine Learning</w:t>
      </w:r>
      <w:bookmarkEnd w:id="77"/>
      <w:bookmarkEnd w:id="78"/>
    </w:p>
    <w:p w14:paraId="7DBED4D6" w14:textId="63ECB312" w:rsidR="003D3196" w:rsidRDefault="003D3196" w:rsidP="003D3196">
      <w:pPr>
        <w:ind w:firstLine="357"/>
      </w:pPr>
      <w:r>
        <w:t>Machine Learning là lĩnh vực con của Trí tuệ nhân tạo (</w:t>
      </w:r>
      <w:r w:rsidRPr="0035014E">
        <w:t>Artificial Intelligence</w:t>
      </w:r>
      <w:r>
        <w:t>) hay còn được viết tắt là AI</w:t>
      </w:r>
      <w:r w:rsidR="00D073B2">
        <w:t xml:space="preserve"> và là nền tảng của lĩnh vực Học sâu (Deep Learning)</w:t>
      </w:r>
      <w:r>
        <w:t xml:space="preserve">, sử dụng thuật toán để máy tính có thể học từ dữ liệu để thực hiện công việc </w:t>
      </w:r>
      <w:r w:rsidR="00841D10">
        <w:t xml:space="preserve">thông qua việc lập trình </w:t>
      </w:r>
      <w:r>
        <w:t>thay vì được lập trình để thực hiện công việc một cách rõ ràng.</w:t>
      </w:r>
    </w:p>
    <w:p w14:paraId="1CF80EFB" w14:textId="00DEFE09" w:rsidR="003D3196" w:rsidRDefault="003D3196" w:rsidP="003D3196">
      <w:pPr>
        <w:ind w:firstLine="357"/>
      </w:pPr>
      <w:r>
        <w:t>Machine Learning có rất nhiều ứng dụng đã mang lại rất nhiều lợi ích cho các doanh nghiệp, tổ chức, cho ngành Y Tế … Dưới đây là một số lĩnh vực phổ biến mà Machine Learning góp mặt:</w:t>
      </w:r>
    </w:p>
    <w:p w14:paraId="736362C3" w14:textId="77777777" w:rsidR="003D3196" w:rsidRDefault="003D3196" w:rsidP="003D3196">
      <w:pPr>
        <w:pStyle w:val="ListParagraph"/>
        <w:numPr>
          <w:ilvl w:val="0"/>
          <w:numId w:val="18"/>
        </w:numPr>
        <w:contextualSpacing w:val="0"/>
      </w:pPr>
      <w:r>
        <w:t>Xử lý ảnh (Image Processing): Gắn thẻ hình ảnh (Image Tagging), Nhận dạng ký tự (</w:t>
      </w:r>
      <w:r w:rsidRPr="00814D0B">
        <w:t>Optical Character Recognition</w:t>
      </w:r>
      <w:r>
        <w:t>), Xe tự hành (</w:t>
      </w:r>
      <w:r w:rsidRPr="00814D0B">
        <w:t xml:space="preserve">Self-driving </w:t>
      </w:r>
      <w:r>
        <w:t>vehicle) …</w:t>
      </w:r>
    </w:p>
    <w:p w14:paraId="46D0B9CB" w14:textId="63ED8EC2" w:rsidR="003D3196" w:rsidRDefault="003D3196" w:rsidP="003D3196">
      <w:pPr>
        <w:pStyle w:val="ListParagraph"/>
        <w:numPr>
          <w:ilvl w:val="0"/>
          <w:numId w:val="18"/>
        </w:numPr>
        <w:contextualSpacing w:val="0"/>
      </w:pPr>
      <w:r>
        <w:t xml:space="preserve">Phân tích văn bản (Text Analysis): </w:t>
      </w:r>
      <w:r w:rsidR="00602B86" w:rsidRPr="003D0412">
        <w:t>Khai thác thông tin</w:t>
      </w:r>
      <w:r w:rsidR="00602B86">
        <w:t xml:space="preserve"> </w:t>
      </w:r>
      <w:r w:rsidR="00602B86" w:rsidRPr="003D0412">
        <w:t>(Information Extraction)</w:t>
      </w:r>
      <w:r w:rsidR="00602B86">
        <w:t xml:space="preserve">, </w:t>
      </w:r>
      <w:r w:rsidRPr="003D0412">
        <w:t>Lọc spam</w:t>
      </w:r>
      <w:r>
        <w:t xml:space="preserve"> </w:t>
      </w:r>
      <w:r w:rsidRPr="003D0412">
        <w:t>(Spam filtering)</w:t>
      </w:r>
      <w:r>
        <w:t xml:space="preserve">, </w:t>
      </w:r>
      <w:r w:rsidRPr="003D0412">
        <w:t>Phân tích ngữ nghĩa</w:t>
      </w:r>
      <w:r>
        <w:t xml:space="preserve"> </w:t>
      </w:r>
      <w:r w:rsidRPr="003D0412">
        <w:t>(Sentiment Analysis)</w:t>
      </w:r>
      <w:r w:rsidR="00602B86">
        <w:t xml:space="preserve"> </w:t>
      </w:r>
      <w:r>
        <w:t>…</w:t>
      </w:r>
    </w:p>
    <w:p w14:paraId="50746A66" w14:textId="0505895A" w:rsidR="003D3196" w:rsidRDefault="003D3196" w:rsidP="003D3196">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Gom nhóm</w:t>
      </w:r>
      <w:r w:rsidR="005B7D3D">
        <w:t xml:space="preserve"> </w:t>
      </w:r>
      <w:r w:rsidRPr="003D0412">
        <w:t>(Grouping)</w:t>
      </w:r>
      <w:r>
        <w:t xml:space="preserve">, </w:t>
      </w:r>
      <w:r w:rsidRPr="003D0412">
        <w:t>Dự đoán</w:t>
      </w:r>
      <w:r w:rsidR="005B7D3D">
        <w:t xml:space="preserve"> </w:t>
      </w:r>
      <w:r w:rsidRPr="003D0412">
        <w:t>(Predictions)</w:t>
      </w:r>
      <w:r w:rsidR="00727D22">
        <w:t xml:space="preserve">, Phát hiện </w:t>
      </w:r>
      <w:r w:rsidR="00727D22" w:rsidRPr="003D0412">
        <w:t>quy luật</w:t>
      </w:r>
      <w:r w:rsidR="00727D22">
        <w:t xml:space="preserve"> </w:t>
      </w:r>
      <w:r w:rsidR="00727D22" w:rsidRPr="003D0412">
        <w:t>(Association rules)</w:t>
      </w:r>
    </w:p>
    <w:p w14:paraId="1D22BA1A" w14:textId="111E8356" w:rsidR="003D3196" w:rsidRDefault="003D3196" w:rsidP="003D3196">
      <w:pPr>
        <w:pStyle w:val="ListParagraph"/>
        <w:numPr>
          <w:ilvl w:val="0"/>
          <w:numId w:val="18"/>
        </w:numPr>
        <w:contextualSpacing w:val="0"/>
      </w:pPr>
      <w:r>
        <w:t>Trò chơi điện tử và Robot</w:t>
      </w:r>
      <w:r w:rsidR="00513435">
        <w:t>.</w:t>
      </w:r>
    </w:p>
    <w:p w14:paraId="584A3243" w14:textId="532037EF" w:rsidR="003D3196" w:rsidRDefault="003C6937" w:rsidP="003D3196">
      <w:pPr>
        <w:ind w:firstLine="357"/>
      </w:pPr>
      <w:r>
        <w:t>C</w:t>
      </w:r>
      <w:r w:rsidR="003D3196">
        <w:t>ó 2 loại thuật toán cơ bản</w:t>
      </w:r>
      <w:r>
        <w:t xml:space="preserve"> trong Machine Learning</w:t>
      </w:r>
      <w:r w:rsidR="003D3196">
        <w:t>: Học có giám sát (</w:t>
      </w:r>
      <w:r w:rsidR="00885177">
        <w:t>Supervised L</w:t>
      </w:r>
      <w:r w:rsidR="003D3196" w:rsidRPr="00FB18A4">
        <w:t>earning</w:t>
      </w:r>
      <w:r w:rsidR="003D3196">
        <w:t>) và Học không có giám sát (Uns</w:t>
      </w:r>
      <w:r w:rsidR="00885177">
        <w:t>upervised L</w:t>
      </w:r>
      <w:r w:rsidR="003D3196" w:rsidRPr="00FB18A4">
        <w:t>earning</w:t>
      </w:r>
      <w:r w:rsidR="003D3196">
        <w:t>)</w:t>
      </w:r>
    </w:p>
    <w:p w14:paraId="317724BC" w14:textId="33CCF616" w:rsidR="003D3196" w:rsidRDefault="003D3196" w:rsidP="003D3196">
      <w:pPr>
        <w:pStyle w:val="ListParagraph"/>
        <w:numPr>
          <w:ilvl w:val="0"/>
          <w:numId w:val="19"/>
        </w:numPr>
        <w:contextualSpacing w:val="0"/>
      </w:pPr>
      <w:r>
        <w:t xml:space="preserve">Học có giám sát: </w:t>
      </w:r>
      <w:r w:rsidR="00EC4DA0">
        <w:t>T</w:t>
      </w:r>
      <w:r>
        <w:t>huật toán Học có giám sát được chia thành là Phân loại (</w:t>
      </w:r>
      <w:r w:rsidRPr="0073042A">
        <w:t>Classification</w:t>
      </w:r>
      <w:r>
        <w:t>)</w:t>
      </w:r>
      <w:r w:rsidRPr="0073042A">
        <w:t xml:space="preserve"> </w:t>
      </w:r>
      <w:r w:rsidR="004F6A1D">
        <w:t>và Hồi quy (Regression) với c</w:t>
      </w:r>
      <w:r>
        <w:t>á</w:t>
      </w:r>
      <w:r w:rsidR="003E04B5">
        <w:t>c thuật toán</w:t>
      </w:r>
      <w:r w:rsidR="004F6A1D">
        <w:t xml:space="preserve"> là</w:t>
      </w:r>
      <w:r w:rsidR="007A2083">
        <w:t>:</w:t>
      </w:r>
      <w:r>
        <w:t xml:space="preserve"> Support Vector Machines (SVMs), Linear Regression, Logistic Regression, </w:t>
      </w:r>
      <w:r w:rsidRPr="0073042A">
        <w:t>k-Nearest Neighbors</w:t>
      </w:r>
      <w:r>
        <w:t xml:space="preserve"> (kNN), Neural Network…</w:t>
      </w:r>
    </w:p>
    <w:p w14:paraId="42C90575" w14:textId="5C2D5E65" w:rsidR="003D3196" w:rsidRDefault="00EC4DA0" w:rsidP="003D3196">
      <w:pPr>
        <w:pStyle w:val="ListParagraph"/>
        <w:numPr>
          <w:ilvl w:val="0"/>
          <w:numId w:val="19"/>
        </w:numPr>
        <w:contextualSpacing w:val="0"/>
      </w:pPr>
      <w:r>
        <w:t>Học không có giám sát: T</w:t>
      </w:r>
      <w:r w:rsidR="003D3196">
        <w:t>huật toán Học không có giám sát được được chia thành là Phân cụm (Clustering), Biểu diễn và giảm số chiều (</w:t>
      </w:r>
      <w:r w:rsidR="003D3196" w:rsidRPr="0056634D">
        <w:t>Representation and dimensional reduction</w:t>
      </w:r>
      <w:r w:rsidR="004F6A1D">
        <w:t>) với c</w:t>
      </w:r>
      <w:r w:rsidR="003D3196">
        <w:t>ác th</w:t>
      </w:r>
      <w:r w:rsidR="007A2083">
        <w:t>uật toán</w:t>
      </w:r>
      <w:r w:rsidR="004F6A1D">
        <w:t xml:space="preserve"> là</w:t>
      </w:r>
      <w:r w:rsidR="007A2083">
        <w:t xml:space="preserve">: </w:t>
      </w:r>
      <w:r w:rsidR="003D3196">
        <w:t xml:space="preserve">K-mean, </w:t>
      </w:r>
      <w:r w:rsidR="003D3196" w:rsidRPr="0056634D">
        <w:t>Spectral Clust</w:t>
      </w:r>
      <w:r w:rsidR="00D85004">
        <w:t>ering, Hierarchical clustering-</w:t>
      </w:r>
      <w:r w:rsidR="003D3196" w:rsidRPr="0056634D">
        <w:t>Apriori (Association Rule Mining)</w:t>
      </w:r>
      <w:r w:rsidR="003D3196">
        <w:t xml:space="preserve"> …</w:t>
      </w:r>
    </w:p>
    <w:p w14:paraId="34E32615" w14:textId="77777777" w:rsidR="003D3196" w:rsidRDefault="003D3196" w:rsidP="003D3196">
      <w:pPr>
        <w:keepNext/>
        <w:jc w:val="center"/>
      </w:pPr>
      <w:r>
        <w:rPr>
          <w:noProof/>
          <w:lang w:val="vi-VN" w:eastAsia="vi-VN"/>
        </w:rPr>
        <w:lastRenderedPageBreak/>
        <w:drawing>
          <wp:inline distT="0" distB="0" distL="0" distR="0" wp14:anchorId="4D4BA581" wp14:editId="59CB3761">
            <wp:extent cx="3920400" cy="28044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3920400" cy="2804400"/>
                    </a:xfrm>
                    <a:prstGeom prst="rect">
                      <a:avLst/>
                    </a:prstGeom>
                  </pic:spPr>
                </pic:pic>
              </a:graphicData>
            </a:graphic>
          </wp:inline>
        </w:drawing>
      </w:r>
    </w:p>
    <w:p w14:paraId="0938BF89" w14:textId="45DC1AA0" w:rsidR="003D3196" w:rsidRDefault="003D3196" w:rsidP="003D3196">
      <w:pPr>
        <w:pStyle w:val="ThesisTable"/>
      </w:pPr>
      <w:bookmarkStart w:id="79" w:name="_Toc92231050"/>
      <w:bookmarkStart w:id="80" w:name="_Toc92664162"/>
      <w:r>
        <w:t xml:space="preserve">Hình </w:t>
      </w:r>
      <w:r w:rsidR="00842C86">
        <w:fldChar w:fldCharType="begin"/>
      </w:r>
      <w:r w:rsidR="00842C86">
        <w:instrText xml:space="preserve"> STYLEREF 1 \s </w:instrText>
      </w:r>
      <w:r w:rsidR="00842C86">
        <w:fldChar w:fldCharType="separate"/>
      </w:r>
      <w:r w:rsidR="007A2EB8">
        <w:rPr>
          <w:noProof/>
        </w:rPr>
        <w:t>2</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5</w:t>
      </w:r>
      <w:r w:rsidR="00842C86">
        <w:rPr>
          <w:noProof/>
        </w:rPr>
        <w:fldChar w:fldCharType="end"/>
      </w:r>
      <w:r>
        <w:t xml:space="preserve">. </w:t>
      </w:r>
      <w:r w:rsidRPr="001E5483">
        <w:t>Các loại thuật toán được sử dụng trong Machine Learning</w:t>
      </w:r>
      <w:bookmarkEnd w:id="79"/>
      <w:bookmarkEnd w:id="80"/>
    </w:p>
    <w:p w14:paraId="61189E52" w14:textId="7C369537" w:rsidR="003D3196" w:rsidRDefault="00B261D4" w:rsidP="004E13ED">
      <w:pPr>
        <w:pStyle w:val="ThesisTable"/>
        <w:ind w:firstLine="357"/>
        <w:jc w:val="both"/>
      </w:pPr>
      <w:r>
        <w:rPr>
          <w:b w:val="0"/>
          <w:sz w:val="26"/>
          <w:szCs w:val="26"/>
        </w:rPr>
        <w:t>Việc lựa c</w:t>
      </w:r>
      <w:r w:rsidR="008456C1">
        <w:rPr>
          <w:b w:val="0"/>
          <w:sz w:val="26"/>
          <w:szCs w:val="26"/>
        </w:rPr>
        <w:t>họn thuật toán để áp dụng vào bà</w:t>
      </w:r>
      <w:r>
        <w:rPr>
          <w:b w:val="0"/>
          <w:sz w:val="26"/>
          <w:szCs w:val="26"/>
        </w:rPr>
        <w:t>i toán Machine Learning cũng rất quan trọng, giúp tiết kiệm thời gian, tải nguyên máy tính và đem lại</w:t>
      </w:r>
      <w:r w:rsidR="0098578F">
        <w:rPr>
          <w:b w:val="0"/>
          <w:sz w:val="26"/>
          <w:szCs w:val="26"/>
        </w:rPr>
        <w:t xml:space="preserve"> kết quả chính xác hơn. D</w:t>
      </w:r>
      <w:r>
        <w:rPr>
          <w:b w:val="0"/>
          <w:sz w:val="26"/>
          <w:szCs w:val="26"/>
        </w:rPr>
        <w:t xml:space="preserve">ữ liệu có dãn </w:t>
      </w:r>
      <w:r w:rsidR="0098578F">
        <w:rPr>
          <w:b w:val="0"/>
          <w:sz w:val="26"/>
          <w:szCs w:val="26"/>
        </w:rPr>
        <w:t>(label) thì sử dụng thuật toán H</w:t>
      </w:r>
      <w:r w:rsidR="009D2458">
        <w:rPr>
          <w:b w:val="0"/>
          <w:sz w:val="26"/>
          <w:szCs w:val="26"/>
        </w:rPr>
        <w:t>ọc có giám sát (S</w:t>
      </w:r>
      <w:r>
        <w:rPr>
          <w:b w:val="0"/>
          <w:sz w:val="26"/>
          <w:szCs w:val="26"/>
        </w:rPr>
        <w:t xml:space="preserve">upervised), nếu không có thì sử dụng thuật toán </w:t>
      </w:r>
      <w:r w:rsidR="0098578F">
        <w:rPr>
          <w:b w:val="0"/>
          <w:sz w:val="26"/>
          <w:szCs w:val="26"/>
        </w:rPr>
        <w:t>H</w:t>
      </w:r>
      <w:r w:rsidR="009D2458">
        <w:rPr>
          <w:b w:val="0"/>
          <w:sz w:val="26"/>
          <w:szCs w:val="26"/>
        </w:rPr>
        <w:t>ọc không có giám sát (U</w:t>
      </w:r>
      <w:r>
        <w:rPr>
          <w:b w:val="0"/>
          <w:sz w:val="26"/>
          <w:szCs w:val="26"/>
        </w:rPr>
        <w:t xml:space="preserve">nsupervised). Trong thuật toán học có giám </w:t>
      </w:r>
      <w:r w:rsidR="004E13ED">
        <w:rPr>
          <w:b w:val="0"/>
          <w:sz w:val="26"/>
          <w:szCs w:val="26"/>
        </w:rPr>
        <w:t>sát, dữ liệu dạng</w:t>
      </w:r>
      <w:r>
        <w:rPr>
          <w:b w:val="0"/>
          <w:sz w:val="26"/>
          <w:szCs w:val="26"/>
        </w:rPr>
        <w:t xml:space="preserve"> phân loại (</w:t>
      </w:r>
      <w:r w:rsidR="007D2C01">
        <w:rPr>
          <w:b w:val="0"/>
          <w:sz w:val="26"/>
          <w:szCs w:val="26"/>
        </w:rPr>
        <w:t>C</w:t>
      </w:r>
      <w:r>
        <w:rPr>
          <w:b w:val="0"/>
          <w:sz w:val="26"/>
          <w:szCs w:val="26"/>
        </w:rPr>
        <w:t xml:space="preserve">ategory) hay </w:t>
      </w:r>
      <w:r w:rsidR="004E13ED">
        <w:rPr>
          <w:b w:val="0"/>
          <w:sz w:val="26"/>
          <w:szCs w:val="26"/>
        </w:rPr>
        <w:t xml:space="preserve">dạng </w:t>
      </w:r>
      <w:r>
        <w:rPr>
          <w:b w:val="0"/>
          <w:sz w:val="26"/>
          <w:szCs w:val="26"/>
        </w:rPr>
        <w:t>số lượng (</w:t>
      </w:r>
      <w:r w:rsidR="007D2C01">
        <w:rPr>
          <w:b w:val="0"/>
          <w:sz w:val="26"/>
          <w:szCs w:val="26"/>
        </w:rPr>
        <w:t>Q</w:t>
      </w:r>
      <w:r>
        <w:rPr>
          <w:b w:val="0"/>
          <w:sz w:val="26"/>
          <w:szCs w:val="26"/>
        </w:rPr>
        <w:t>uantity) để lựa chọn thuật toán Phân loại (</w:t>
      </w:r>
      <w:r w:rsidR="004E13ED">
        <w:rPr>
          <w:b w:val="0"/>
          <w:sz w:val="26"/>
          <w:szCs w:val="26"/>
        </w:rPr>
        <w:t>Classification) hay Hồi quy (Regression). Trong thuật toán học không giám sát, dữ liệu dạng phân cụm (Cluster) hay dạng Chiều (Dimensionality) để lựa chọn th</w:t>
      </w:r>
      <w:r w:rsidR="00DD11FC">
        <w:rPr>
          <w:b w:val="0"/>
          <w:sz w:val="26"/>
          <w:szCs w:val="26"/>
        </w:rPr>
        <w:t>u</w:t>
      </w:r>
      <w:r w:rsidR="004E13ED">
        <w:rPr>
          <w:b w:val="0"/>
          <w:sz w:val="26"/>
          <w:szCs w:val="26"/>
        </w:rPr>
        <w:t>ật toán Phân tích Phân cụm (Cluster Analysis) hay Giảm kích thước (D</w:t>
      </w:r>
      <w:r w:rsidR="004E13ED" w:rsidRPr="004E13ED">
        <w:rPr>
          <w:b w:val="0"/>
          <w:sz w:val="26"/>
          <w:szCs w:val="26"/>
        </w:rPr>
        <w:t>imensionality reduction</w:t>
      </w:r>
      <w:r w:rsidR="004E13ED">
        <w:rPr>
          <w:b w:val="0"/>
          <w:sz w:val="26"/>
          <w:szCs w:val="26"/>
        </w:rPr>
        <w:t>).</w:t>
      </w:r>
    </w:p>
    <w:p w14:paraId="087E886F" w14:textId="77777777" w:rsidR="003D3196" w:rsidRDefault="003D3196" w:rsidP="003D3196">
      <w:pPr>
        <w:keepNext/>
        <w:jc w:val="center"/>
      </w:pPr>
      <w:r>
        <w:rPr>
          <w:noProof/>
          <w:lang w:val="vi-VN" w:eastAsia="vi-VN"/>
        </w:rPr>
        <w:drawing>
          <wp:inline distT="0" distB="0" distL="0" distR="0" wp14:anchorId="61778756" wp14:editId="6C091074">
            <wp:extent cx="4435200" cy="22860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4435200" cy="2286000"/>
                    </a:xfrm>
                    <a:prstGeom prst="rect">
                      <a:avLst/>
                    </a:prstGeom>
                  </pic:spPr>
                </pic:pic>
              </a:graphicData>
            </a:graphic>
          </wp:inline>
        </w:drawing>
      </w:r>
    </w:p>
    <w:p w14:paraId="5C82DB08" w14:textId="6810D495" w:rsidR="003D3196" w:rsidRPr="004E13ED" w:rsidRDefault="003D3196" w:rsidP="004E13ED">
      <w:pPr>
        <w:pStyle w:val="ThesisTable"/>
      </w:pPr>
      <w:bookmarkStart w:id="81" w:name="_Toc92231051"/>
      <w:bookmarkStart w:id="82" w:name="_Toc92664163"/>
      <w:r>
        <w:t xml:space="preserve">Hình </w:t>
      </w:r>
      <w:r w:rsidR="00842C86">
        <w:fldChar w:fldCharType="begin"/>
      </w:r>
      <w:r w:rsidR="00842C86">
        <w:instrText xml:space="preserve"> STYLEREF 1 \s </w:instrText>
      </w:r>
      <w:r w:rsidR="00842C86">
        <w:fldChar w:fldCharType="separate"/>
      </w:r>
      <w:r w:rsidR="007A2EB8">
        <w:rPr>
          <w:noProof/>
        </w:rPr>
        <w:t>2</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6</w:t>
      </w:r>
      <w:r w:rsidR="00842C86">
        <w:rPr>
          <w:noProof/>
        </w:rPr>
        <w:fldChar w:fldCharType="end"/>
      </w:r>
      <w:r>
        <w:t xml:space="preserve">. </w:t>
      </w:r>
      <w:r w:rsidRPr="00FC09A9">
        <w:t>Lựa chọn thuật toán phù hợp</w:t>
      </w:r>
      <w:bookmarkEnd w:id="81"/>
      <w:bookmarkEnd w:id="82"/>
    </w:p>
    <w:p w14:paraId="2319B094" w14:textId="77777777" w:rsidR="003D3196" w:rsidRPr="006F7407" w:rsidRDefault="003D3196" w:rsidP="003D3196">
      <w:pPr>
        <w:pStyle w:val="Heading2"/>
        <w:numPr>
          <w:ilvl w:val="1"/>
          <w:numId w:val="3"/>
        </w:numPr>
      </w:pPr>
      <w:bookmarkStart w:id="83" w:name="_Toc92274278"/>
      <w:bookmarkStart w:id="84" w:name="_Toc92664247"/>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lastRenderedPageBreak/>
        <w:t xml:space="preserve">Giới thiệu Python và các </w:t>
      </w:r>
      <w:proofErr w:type="gramStart"/>
      <w:r>
        <w:t>thư</w:t>
      </w:r>
      <w:proofErr w:type="gramEnd"/>
      <w:r>
        <w:t xml:space="preserve"> viện Python sử dụng trong đề tài</w:t>
      </w:r>
      <w:bookmarkEnd w:id="83"/>
      <w:bookmarkEnd w:id="84"/>
    </w:p>
    <w:p w14:paraId="2B97DC1C" w14:textId="77777777" w:rsidR="003D3196" w:rsidRDefault="003D3196" w:rsidP="003D3196">
      <w:pPr>
        <w:pStyle w:val="Heading3"/>
        <w:numPr>
          <w:ilvl w:val="2"/>
          <w:numId w:val="3"/>
        </w:numPr>
      </w:pPr>
      <w:bookmarkStart w:id="85" w:name="_Toc92274279"/>
      <w:bookmarkStart w:id="86" w:name="_Toc92664248"/>
      <w:r>
        <w:t>Python</w:t>
      </w:r>
      <w:bookmarkEnd w:id="85"/>
      <w:bookmarkEnd w:id="86"/>
    </w:p>
    <w:p w14:paraId="7BE3D671" w14:textId="1DC2E36D" w:rsidR="003D3196" w:rsidRDefault="003D3196" w:rsidP="003D3196">
      <w:pPr>
        <w:pStyle w:val="Paragraph"/>
        <w:spacing w:after="0"/>
        <w:ind w:firstLine="357"/>
        <w:rPr>
          <w:sz w:val="26"/>
          <w:szCs w:val="26"/>
        </w:rPr>
      </w:pPr>
      <w:r>
        <w:rPr>
          <w:sz w:val="26"/>
          <w:szCs w:val="26"/>
        </w:rPr>
        <w:t xml:space="preserve">Python là ngôn ngữ lập trình bậc cao được tạo ra bởi </w:t>
      </w:r>
      <w:r w:rsidRPr="0004196B">
        <w:rPr>
          <w:sz w:val="26"/>
          <w:szCs w:val="26"/>
        </w:rPr>
        <w:t>Guido van Rossum</w:t>
      </w:r>
      <w:r>
        <w:rPr>
          <w:sz w:val="26"/>
          <w:szCs w:val="26"/>
        </w:rPr>
        <w:t xml:space="preserve"> và ra mắt lần đầu vào năm 1991, là ngôn ngữ thông dịch (Interpreter),</w:t>
      </w:r>
      <w:r w:rsidRPr="0004196B">
        <w:rPr>
          <w:sz w:val="26"/>
          <w:szCs w:val="26"/>
        </w:rPr>
        <w:t xml:space="preserve"> </w:t>
      </w:r>
      <w:r>
        <w:rPr>
          <w:sz w:val="26"/>
          <w:szCs w:val="26"/>
        </w:rPr>
        <w:t>mã nguồn mở (Open-source), dễ học dễ đọc, chạy đa nền tảng. Python có cấ</w:t>
      </w:r>
      <w:r w:rsidR="00FE78BA">
        <w:rPr>
          <w:sz w:val="26"/>
          <w:szCs w:val="26"/>
        </w:rPr>
        <w:t>u trúc gọn gàng, hỗ trợ nhiều mẫu</w:t>
      </w:r>
      <w:r w:rsidR="00FF6BC4">
        <w:rPr>
          <w:sz w:val="26"/>
          <w:szCs w:val="26"/>
        </w:rPr>
        <w:t xml:space="preserve"> đa lập trình như: L</w:t>
      </w:r>
      <w:r>
        <w:rPr>
          <w:sz w:val="26"/>
          <w:szCs w:val="26"/>
        </w:rPr>
        <w:t>ập trình hàm (</w:t>
      </w:r>
      <w:r w:rsidR="00876C43">
        <w:rPr>
          <w:sz w:val="26"/>
          <w:szCs w:val="26"/>
        </w:rPr>
        <w:t>Functional P</w:t>
      </w:r>
      <w:r w:rsidR="00274120">
        <w:rPr>
          <w:sz w:val="26"/>
          <w:szCs w:val="26"/>
        </w:rPr>
        <w:t>1</w:t>
      </w:r>
      <w:r w:rsidRPr="0039718F">
        <w:rPr>
          <w:sz w:val="26"/>
          <w:szCs w:val="26"/>
        </w:rPr>
        <w:t>rogramming</w:t>
      </w:r>
      <w:r w:rsidR="00FF6BC4">
        <w:rPr>
          <w:sz w:val="26"/>
          <w:szCs w:val="26"/>
        </w:rPr>
        <w:t>), L</w:t>
      </w:r>
      <w:r>
        <w:rPr>
          <w:sz w:val="26"/>
          <w:szCs w:val="26"/>
        </w:rPr>
        <w:t xml:space="preserve">ập trình hướng đối tượng </w:t>
      </w:r>
      <w:r w:rsidR="00D04771">
        <w:rPr>
          <w:sz w:val="26"/>
          <w:szCs w:val="26"/>
        </w:rPr>
        <w:t xml:space="preserve">OOP </w:t>
      </w:r>
      <w:r>
        <w:rPr>
          <w:sz w:val="26"/>
          <w:szCs w:val="26"/>
        </w:rPr>
        <w:t>(</w:t>
      </w:r>
      <w:r w:rsidR="0006110E">
        <w:rPr>
          <w:sz w:val="26"/>
          <w:szCs w:val="26"/>
        </w:rPr>
        <w:t>Object-Oriented P</w:t>
      </w:r>
      <w:r w:rsidRPr="0039718F">
        <w:rPr>
          <w:sz w:val="26"/>
          <w:szCs w:val="26"/>
        </w:rPr>
        <w:t>rogramming</w:t>
      </w:r>
      <w:r>
        <w:rPr>
          <w:sz w:val="26"/>
          <w:szCs w:val="26"/>
        </w:rPr>
        <w:t>) …</w:t>
      </w:r>
    </w:p>
    <w:p w14:paraId="6EA696B2" w14:textId="77777777" w:rsidR="003D3196" w:rsidRDefault="003D3196" w:rsidP="00A57343">
      <w:pPr>
        <w:pStyle w:val="Paragraph"/>
        <w:numPr>
          <w:ilvl w:val="0"/>
          <w:numId w:val="56"/>
        </w:numPr>
        <w:spacing w:after="0"/>
        <w:ind w:left="360"/>
        <w:rPr>
          <w:sz w:val="26"/>
          <w:szCs w:val="26"/>
        </w:rPr>
      </w:pPr>
      <w:r>
        <w:rPr>
          <w:sz w:val="26"/>
          <w:szCs w:val="26"/>
        </w:rPr>
        <w:t>Ưu điểm của Python:</w:t>
      </w:r>
    </w:p>
    <w:p w14:paraId="07F02F5E" w14:textId="65B79E64" w:rsidR="003D3196" w:rsidRDefault="003D3196" w:rsidP="00A57343">
      <w:pPr>
        <w:pStyle w:val="Paragraph"/>
        <w:numPr>
          <w:ilvl w:val="0"/>
          <w:numId w:val="20"/>
        </w:numPr>
        <w:spacing w:after="0"/>
        <w:rPr>
          <w:sz w:val="26"/>
          <w:szCs w:val="26"/>
        </w:rPr>
      </w:pPr>
      <w:r>
        <w:rPr>
          <w:sz w:val="26"/>
          <w:szCs w:val="26"/>
        </w:rPr>
        <w:t>Là ngôn ngữ dễ học cho</w:t>
      </w:r>
      <w:r w:rsidR="00775595">
        <w:rPr>
          <w:sz w:val="26"/>
          <w:szCs w:val="26"/>
        </w:rPr>
        <w:t xml:space="preserve"> người mới </w:t>
      </w:r>
      <w:r>
        <w:rPr>
          <w:sz w:val="26"/>
          <w:szCs w:val="26"/>
        </w:rPr>
        <w:t>và được nhiều lập trình viên sử dụng.</w:t>
      </w:r>
    </w:p>
    <w:p w14:paraId="2455D0A3" w14:textId="77777777" w:rsidR="003D3196" w:rsidRDefault="003D3196" w:rsidP="00A57343">
      <w:pPr>
        <w:pStyle w:val="Paragraph"/>
        <w:numPr>
          <w:ilvl w:val="0"/>
          <w:numId w:val="20"/>
        </w:numPr>
        <w:spacing w:after="0"/>
        <w:rPr>
          <w:sz w:val="26"/>
          <w:szCs w:val="26"/>
        </w:rPr>
      </w:pPr>
      <w:r>
        <w:rPr>
          <w:sz w:val="26"/>
          <w:szCs w:val="26"/>
        </w:rPr>
        <w:t>Cú pháp đơn giản dễ làm quen.</w:t>
      </w:r>
    </w:p>
    <w:p w14:paraId="0B31CC7E" w14:textId="4D059C29" w:rsidR="003D3196" w:rsidRDefault="00A03167" w:rsidP="00A57343">
      <w:pPr>
        <w:pStyle w:val="Paragraph"/>
        <w:numPr>
          <w:ilvl w:val="0"/>
          <w:numId w:val="20"/>
        </w:numPr>
        <w:spacing w:after="0"/>
        <w:rPr>
          <w:sz w:val="26"/>
          <w:szCs w:val="26"/>
        </w:rPr>
      </w:pPr>
      <w:r>
        <w:rPr>
          <w:sz w:val="26"/>
          <w:szCs w:val="26"/>
        </w:rPr>
        <w:t>T</w:t>
      </w:r>
      <w:r w:rsidR="003D3196">
        <w:rPr>
          <w:sz w:val="26"/>
          <w:szCs w:val="26"/>
        </w:rPr>
        <w:t>hích hợp cho cá</w:t>
      </w:r>
      <w:r>
        <w:rPr>
          <w:sz w:val="26"/>
          <w:szCs w:val="26"/>
        </w:rPr>
        <w:t xml:space="preserve">c chương trình nhỏ và dự </w:t>
      </w:r>
      <w:proofErr w:type="gramStart"/>
      <w:r>
        <w:rPr>
          <w:sz w:val="26"/>
          <w:szCs w:val="26"/>
        </w:rPr>
        <w:t>án</w:t>
      </w:r>
      <w:proofErr w:type="gramEnd"/>
      <w:r>
        <w:rPr>
          <w:sz w:val="26"/>
          <w:szCs w:val="26"/>
        </w:rPr>
        <w:t xml:space="preserve"> lớn nhờ khả năng mở rộng.</w:t>
      </w:r>
    </w:p>
    <w:p w14:paraId="107EB7FF" w14:textId="77777777" w:rsidR="003D3196" w:rsidRDefault="003D3196" w:rsidP="00A57343">
      <w:pPr>
        <w:pStyle w:val="Paragraph"/>
        <w:numPr>
          <w:ilvl w:val="0"/>
          <w:numId w:val="20"/>
        </w:numPr>
        <w:spacing w:after="0"/>
        <w:rPr>
          <w:sz w:val="26"/>
          <w:szCs w:val="26"/>
        </w:rPr>
      </w:pPr>
      <w:r>
        <w:rPr>
          <w:sz w:val="26"/>
          <w:szCs w:val="26"/>
        </w:rPr>
        <w:t>Sử dụng được trên nhiều Hệ điều hành: Windows, UNIX, Mac OS, Linux.</w:t>
      </w:r>
    </w:p>
    <w:p w14:paraId="68656A48" w14:textId="77777777" w:rsidR="003D3196" w:rsidRDefault="003D3196" w:rsidP="00A57343">
      <w:pPr>
        <w:pStyle w:val="Paragraph"/>
        <w:numPr>
          <w:ilvl w:val="0"/>
          <w:numId w:val="56"/>
        </w:numPr>
        <w:spacing w:after="0"/>
        <w:ind w:left="360"/>
        <w:rPr>
          <w:sz w:val="26"/>
          <w:szCs w:val="26"/>
        </w:rPr>
      </w:pPr>
      <w:r>
        <w:rPr>
          <w:sz w:val="26"/>
          <w:szCs w:val="26"/>
        </w:rPr>
        <w:t>Nhược điểm của Python:</w:t>
      </w:r>
    </w:p>
    <w:p w14:paraId="15AB3249" w14:textId="77777777" w:rsidR="003D3196" w:rsidRDefault="003D3196" w:rsidP="00A57343">
      <w:pPr>
        <w:pStyle w:val="Paragraph"/>
        <w:numPr>
          <w:ilvl w:val="0"/>
          <w:numId w:val="21"/>
        </w:numPr>
        <w:spacing w:after="0"/>
        <w:rPr>
          <w:sz w:val="26"/>
          <w:szCs w:val="26"/>
        </w:rPr>
      </w:pPr>
      <w:r>
        <w:rPr>
          <w:sz w:val="26"/>
          <w:szCs w:val="26"/>
        </w:rPr>
        <w:t>Python không có một số thuộc tính như: public, private, protected …</w:t>
      </w:r>
    </w:p>
    <w:p w14:paraId="63B4E419" w14:textId="77777777" w:rsidR="003D3196" w:rsidRDefault="003D3196" w:rsidP="00A57343">
      <w:pPr>
        <w:pStyle w:val="Paragraph"/>
        <w:numPr>
          <w:ilvl w:val="0"/>
          <w:numId w:val="21"/>
        </w:numPr>
        <w:spacing w:after="0"/>
        <w:rPr>
          <w:sz w:val="26"/>
          <w:szCs w:val="26"/>
        </w:rPr>
      </w:pPr>
      <w:r>
        <w:rPr>
          <w:sz w:val="26"/>
          <w:szCs w:val="26"/>
        </w:rPr>
        <w:t>Mặc dù tốc độ xử lý nhanh, tuy nhiên vẫn chậm hơn Java, C++ …</w:t>
      </w:r>
    </w:p>
    <w:p w14:paraId="2D9F7B29" w14:textId="77777777" w:rsidR="003D3196" w:rsidRDefault="003D3196" w:rsidP="003D3196">
      <w:pPr>
        <w:pStyle w:val="Paragraph"/>
        <w:spacing w:after="0"/>
        <w:ind w:firstLine="357"/>
        <w:rPr>
          <w:sz w:val="26"/>
          <w:szCs w:val="26"/>
        </w:rPr>
      </w:pPr>
      <w:r>
        <w:rPr>
          <w:sz w:val="26"/>
          <w:szCs w:val="26"/>
        </w:rPr>
        <w:t>Cùng với Ưu và Nhược điểm, Python có nhiều tính năng nổi bật được nhiều lập trình viên sử dụng:</w:t>
      </w:r>
    </w:p>
    <w:p w14:paraId="5A4492D5" w14:textId="77777777" w:rsidR="003D3196" w:rsidRDefault="003D3196" w:rsidP="003D3196">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13C1E566" w14:textId="647D47B4" w:rsidR="003D3196" w:rsidRDefault="003D3196" w:rsidP="003D3196">
      <w:pPr>
        <w:pStyle w:val="Paragraph"/>
        <w:numPr>
          <w:ilvl w:val="0"/>
          <w:numId w:val="22"/>
        </w:numPr>
        <w:spacing w:after="0"/>
        <w:rPr>
          <w:sz w:val="26"/>
          <w:szCs w:val="26"/>
        </w:rPr>
      </w:pPr>
      <w:r>
        <w:rPr>
          <w:sz w:val="26"/>
          <w:szCs w:val="26"/>
        </w:rPr>
        <w:t>Phát triển Web phía máy chủ (Backend Development)</w:t>
      </w:r>
      <w:r w:rsidR="00870066">
        <w:rPr>
          <w:sz w:val="26"/>
          <w:szCs w:val="26"/>
        </w:rPr>
        <w:t xml:space="preserve"> và API cùng với framework hỗ trợ như Flask, Django, FastAPI, Uvicorn</w:t>
      </w:r>
      <w:r w:rsidR="00F24392">
        <w:rPr>
          <w:sz w:val="26"/>
          <w:szCs w:val="26"/>
        </w:rPr>
        <w:t>, Falcon …</w:t>
      </w:r>
    </w:p>
    <w:p w14:paraId="108A42BD" w14:textId="56395D05" w:rsidR="003D3196" w:rsidRDefault="003D3196" w:rsidP="00023D36">
      <w:pPr>
        <w:pStyle w:val="Paragraph"/>
        <w:numPr>
          <w:ilvl w:val="0"/>
          <w:numId w:val="22"/>
        </w:numPr>
        <w:spacing w:after="0"/>
        <w:rPr>
          <w:sz w:val="26"/>
          <w:szCs w:val="26"/>
        </w:rPr>
      </w:pPr>
      <w:r>
        <w:rPr>
          <w:sz w:val="26"/>
          <w:szCs w:val="26"/>
        </w:rPr>
        <w:t xml:space="preserve">Python được sử dụng để </w:t>
      </w:r>
      <w:r w:rsidR="009E6138">
        <w:rPr>
          <w:sz w:val="26"/>
          <w:szCs w:val="26"/>
        </w:rPr>
        <w:t xml:space="preserve">thu thập và </w:t>
      </w:r>
      <w:r>
        <w:rPr>
          <w:sz w:val="26"/>
          <w:szCs w:val="26"/>
        </w:rPr>
        <w:t>x</w:t>
      </w:r>
      <w:r w:rsidR="006E0FED">
        <w:rPr>
          <w:sz w:val="26"/>
          <w:szCs w:val="26"/>
        </w:rPr>
        <w:t>ử lý dữ liệu lớn</w:t>
      </w:r>
      <w:r w:rsidR="009E6138">
        <w:rPr>
          <w:sz w:val="26"/>
          <w:szCs w:val="26"/>
        </w:rPr>
        <w:t xml:space="preserve"> cùng với</w:t>
      </w:r>
      <w:r>
        <w:rPr>
          <w:sz w:val="26"/>
          <w:szCs w:val="26"/>
        </w:rPr>
        <w:t xml:space="preserve"> thư viện hỗ trợ như </w:t>
      </w:r>
      <w:r w:rsidR="00023D36" w:rsidRPr="00023D36">
        <w:rPr>
          <w:sz w:val="26"/>
          <w:szCs w:val="26"/>
        </w:rPr>
        <w:t>Requests</w:t>
      </w:r>
      <w:r w:rsidR="00023D36">
        <w:rPr>
          <w:sz w:val="26"/>
          <w:szCs w:val="26"/>
        </w:rPr>
        <w:t xml:space="preserve">, </w:t>
      </w:r>
      <w:r w:rsidR="00985C6E" w:rsidRPr="00985C6E">
        <w:rPr>
          <w:sz w:val="26"/>
          <w:szCs w:val="26"/>
        </w:rPr>
        <w:t>Scrapy</w:t>
      </w:r>
      <w:r w:rsidR="00985C6E">
        <w:rPr>
          <w:sz w:val="26"/>
          <w:szCs w:val="26"/>
        </w:rPr>
        <w:t xml:space="preserve">, </w:t>
      </w:r>
      <w:r w:rsidR="009E6138" w:rsidRPr="009E6138">
        <w:rPr>
          <w:sz w:val="26"/>
          <w:szCs w:val="26"/>
        </w:rPr>
        <w:t>BeautifulSoup</w:t>
      </w:r>
      <w:r w:rsidR="009E6138">
        <w:rPr>
          <w:sz w:val="26"/>
          <w:szCs w:val="26"/>
        </w:rPr>
        <w:t xml:space="preserve">, </w:t>
      </w:r>
      <w:r>
        <w:rPr>
          <w:sz w:val="26"/>
          <w:szCs w:val="26"/>
        </w:rPr>
        <w:t>Pandas, PySpark, Numpy …</w:t>
      </w:r>
    </w:p>
    <w:p w14:paraId="7411A7B7" w14:textId="342CD701" w:rsidR="009E6138" w:rsidRDefault="009E6138" w:rsidP="009E6138">
      <w:pPr>
        <w:pStyle w:val="Paragraph"/>
        <w:numPr>
          <w:ilvl w:val="0"/>
          <w:numId w:val="22"/>
        </w:numPr>
        <w:spacing w:after="0"/>
        <w:rPr>
          <w:sz w:val="26"/>
          <w:szCs w:val="26"/>
        </w:rPr>
      </w:pPr>
      <w:r>
        <w:rPr>
          <w:sz w:val="26"/>
          <w:szCs w:val="26"/>
        </w:rPr>
        <w:t>Python được sử dụng để kh</w:t>
      </w:r>
      <w:r w:rsidR="006E0FED">
        <w:rPr>
          <w:sz w:val="26"/>
          <w:szCs w:val="26"/>
        </w:rPr>
        <w:t>ai phá dữ liệu và trực quan hóa</w:t>
      </w:r>
      <w:r>
        <w:rPr>
          <w:sz w:val="26"/>
          <w:szCs w:val="26"/>
        </w:rPr>
        <w:t xml:space="preserve"> cùng với thư viện hỗ trợ như </w:t>
      </w:r>
      <w:r w:rsidRPr="009E6138">
        <w:rPr>
          <w:sz w:val="26"/>
          <w:szCs w:val="26"/>
        </w:rPr>
        <w:t>Matplotlib</w:t>
      </w:r>
      <w:r>
        <w:rPr>
          <w:sz w:val="26"/>
          <w:szCs w:val="26"/>
        </w:rPr>
        <w:t xml:space="preserve">, </w:t>
      </w:r>
      <w:r w:rsidRPr="009E6138">
        <w:rPr>
          <w:sz w:val="26"/>
          <w:szCs w:val="26"/>
        </w:rPr>
        <w:t>Bokeh</w:t>
      </w:r>
      <w:r>
        <w:rPr>
          <w:sz w:val="26"/>
          <w:szCs w:val="26"/>
        </w:rPr>
        <w:t xml:space="preserve">, </w:t>
      </w:r>
      <w:r w:rsidRPr="009E6138">
        <w:rPr>
          <w:sz w:val="26"/>
          <w:szCs w:val="26"/>
        </w:rPr>
        <w:t>Seaborn</w:t>
      </w:r>
      <w:r>
        <w:rPr>
          <w:sz w:val="26"/>
          <w:szCs w:val="26"/>
        </w:rPr>
        <w:t xml:space="preserve">, </w:t>
      </w:r>
      <w:r w:rsidRPr="009E6138">
        <w:rPr>
          <w:sz w:val="26"/>
          <w:szCs w:val="26"/>
        </w:rPr>
        <w:t>Plotly</w:t>
      </w:r>
      <w:r>
        <w:rPr>
          <w:sz w:val="26"/>
          <w:szCs w:val="26"/>
        </w:rPr>
        <w:t xml:space="preserve"> …</w:t>
      </w:r>
    </w:p>
    <w:p w14:paraId="232F077B" w14:textId="6D4C5920" w:rsidR="003D3196" w:rsidRDefault="009E6138" w:rsidP="00870066">
      <w:pPr>
        <w:pStyle w:val="Paragraph"/>
        <w:numPr>
          <w:ilvl w:val="0"/>
          <w:numId w:val="22"/>
        </w:numPr>
        <w:spacing w:after="0"/>
        <w:rPr>
          <w:sz w:val="26"/>
          <w:szCs w:val="26"/>
        </w:rPr>
      </w:pPr>
      <w:r>
        <w:rPr>
          <w:sz w:val="26"/>
          <w:szCs w:val="26"/>
        </w:rPr>
        <w:t xml:space="preserve">Python </w:t>
      </w:r>
      <w:r w:rsidR="003D3196">
        <w:rPr>
          <w:sz w:val="26"/>
          <w:szCs w:val="26"/>
        </w:rPr>
        <w:t>được sử dụng cho lĩnh vực Trí tuệ nhân tạo, Machine Learning, Deep Learning cùng với nhiều thư viện hỗ trợ như Tensorflow, Scikit-learn, Keras, PyTorch</w:t>
      </w:r>
      <w:r>
        <w:rPr>
          <w:sz w:val="26"/>
          <w:szCs w:val="26"/>
        </w:rPr>
        <w:t>, SciPy</w:t>
      </w:r>
      <w:r w:rsidR="00870066">
        <w:rPr>
          <w:sz w:val="26"/>
          <w:szCs w:val="26"/>
        </w:rPr>
        <w:t xml:space="preserve">, </w:t>
      </w:r>
      <w:r w:rsidR="00870066" w:rsidRPr="00870066">
        <w:rPr>
          <w:sz w:val="26"/>
          <w:szCs w:val="26"/>
        </w:rPr>
        <w:t>Theano</w:t>
      </w:r>
      <w:r w:rsidR="003D3196">
        <w:rPr>
          <w:sz w:val="26"/>
          <w:szCs w:val="26"/>
        </w:rPr>
        <w:t xml:space="preserve"> …</w:t>
      </w:r>
    </w:p>
    <w:p w14:paraId="73189F3E" w14:textId="36ADECA5" w:rsidR="009E6138" w:rsidRDefault="009E6138" w:rsidP="003A2519">
      <w:pPr>
        <w:pStyle w:val="Paragraph"/>
        <w:numPr>
          <w:ilvl w:val="0"/>
          <w:numId w:val="22"/>
        </w:numPr>
        <w:spacing w:after="0"/>
        <w:rPr>
          <w:sz w:val="26"/>
          <w:szCs w:val="26"/>
        </w:rPr>
      </w:pPr>
      <w:r>
        <w:rPr>
          <w:sz w:val="26"/>
          <w:szCs w:val="26"/>
        </w:rPr>
        <w:lastRenderedPageBreak/>
        <w:t xml:space="preserve">Python được sử dụng trong lĩnh vực xử lý ảnh (Image Processing) cùng với thư viện như OpenCV, </w:t>
      </w:r>
      <w:r w:rsidR="003A2519" w:rsidRPr="003A2519">
        <w:rPr>
          <w:sz w:val="26"/>
          <w:szCs w:val="26"/>
        </w:rPr>
        <w:t>Pillow</w:t>
      </w:r>
      <w:r w:rsidR="003A2519">
        <w:rPr>
          <w:sz w:val="26"/>
          <w:szCs w:val="26"/>
        </w:rPr>
        <w:t xml:space="preserve">, </w:t>
      </w:r>
      <w:r>
        <w:rPr>
          <w:sz w:val="26"/>
          <w:szCs w:val="26"/>
        </w:rPr>
        <w:t>Numpy …</w:t>
      </w:r>
    </w:p>
    <w:p w14:paraId="33C0CADF" w14:textId="5DC95024" w:rsidR="006E0FED" w:rsidRDefault="006E0FED" w:rsidP="00F31C34">
      <w:pPr>
        <w:pStyle w:val="Paragraph"/>
        <w:numPr>
          <w:ilvl w:val="0"/>
          <w:numId w:val="22"/>
        </w:numPr>
        <w:spacing w:after="0"/>
        <w:rPr>
          <w:sz w:val="26"/>
          <w:szCs w:val="26"/>
        </w:rPr>
      </w:pPr>
      <w:r>
        <w:rPr>
          <w:sz w:val="26"/>
          <w:szCs w:val="26"/>
        </w:rPr>
        <w:t xml:space="preserve">Python được sử dụng trong lĩnh vực xử lý ngôn ngữ tự nhiên </w:t>
      </w:r>
      <w:r w:rsidR="00F31C34">
        <w:rPr>
          <w:sz w:val="26"/>
          <w:szCs w:val="26"/>
        </w:rPr>
        <w:t>(</w:t>
      </w:r>
      <w:r w:rsidR="00F31C34" w:rsidRPr="00F31C34">
        <w:rPr>
          <w:sz w:val="26"/>
          <w:szCs w:val="26"/>
        </w:rPr>
        <w:t>Natural Language Processing – NLP</w:t>
      </w:r>
      <w:r>
        <w:rPr>
          <w:sz w:val="26"/>
          <w:szCs w:val="26"/>
        </w:rPr>
        <w:t xml:space="preserve">) cùng với nhiều thư viện hỗ trợ như NLTK, Spacy, Gensim, Pattern, </w:t>
      </w:r>
      <w:r w:rsidR="006C6804" w:rsidRPr="006C6804">
        <w:rPr>
          <w:sz w:val="26"/>
          <w:szCs w:val="26"/>
        </w:rPr>
        <w:t>TextBlob</w:t>
      </w:r>
      <w:r w:rsidR="006C6804">
        <w:rPr>
          <w:sz w:val="26"/>
          <w:szCs w:val="26"/>
        </w:rPr>
        <w:t xml:space="preserve">, </w:t>
      </w:r>
      <w:r>
        <w:rPr>
          <w:sz w:val="26"/>
          <w:szCs w:val="26"/>
        </w:rPr>
        <w:t>CoreNLP</w:t>
      </w:r>
      <w:r w:rsidR="006C6804">
        <w:rPr>
          <w:sz w:val="26"/>
          <w:szCs w:val="26"/>
        </w:rPr>
        <w:t xml:space="preserve"> …</w:t>
      </w:r>
    </w:p>
    <w:p w14:paraId="77D88FF0" w14:textId="604C885F" w:rsidR="009E6138" w:rsidRPr="006D2C7D" w:rsidRDefault="009E6138" w:rsidP="003D3196">
      <w:pPr>
        <w:pStyle w:val="Paragraph"/>
        <w:numPr>
          <w:ilvl w:val="0"/>
          <w:numId w:val="22"/>
        </w:numPr>
        <w:spacing w:after="0"/>
        <w:rPr>
          <w:sz w:val="26"/>
          <w:szCs w:val="26"/>
        </w:rPr>
      </w:pPr>
      <w:r>
        <w:rPr>
          <w:sz w:val="26"/>
          <w:szCs w:val="26"/>
        </w:rPr>
        <w:t>Python được nhiều trường học sử dụng làm ngôn ngữ lập trình để dạy học vì tính dễ học, dễ đọc và đơn giản.</w:t>
      </w:r>
    </w:p>
    <w:p w14:paraId="5E3EC3B6" w14:textId="77777777" w:rsidR="003D3196" w:rsidRDefault="003D3196" w:rsidP="003D3196">
      <w:pPr>
        <w:pStyle w:val="Heading3"/>
        <w:numPr>
          <w:ilvl w:val="2"/>
          <w:numId w:val="3"/>
        </w:numPr>
      </w:pPr>
      <w:bookmarkStart w:id="87" w:name="_Toc92274280"/>
      <w:bookmarkStart w:id="88" w:name="_Toc92664249"/>
      <w:r>
        <w:t xml:space="preserve">Các </w:t>
      </w:r>
      <w:proofErr w:type="gramStart"/>
      <w:r>
        <w:t>thư</w:t>
      </w:r>
      <w:proofErr w:type="gramEnd"/>
      <w:r>
        <w:t xml:space="preserve"> viện của Python</w:t>
      </w:r>
      <w:bookmarkEnd w:id="87"/>
      <w:bookmarkEnd w:id="88"/>
    </w:p>
    <w:p w14:paraId="28E708A4" w14:textId="20227484" w:rsidR="003D3196" w:rsidRDefault="00D04771" w:rsidP="003D3196">
      <w:pPr>
        <w:pStyle w:val="Paragraph"/>
        <w:spacing w:after="0"/>
        <w:ind w:firstLine="357"/>
        <w:rPr>
          <w:sz w:val="26"/>
          <w:szCs w:val="26"/>
        </w:rPr>
      </w:pPr>
      <w:r>
        <w:rPr>
          <w:sz w:val="26"/>
          <w:szCs w:val="26"/>
        </w:rPr>
        <w:t xml:space="preserve">Python </w:t>
      </w:r>
      <w:r w:rsidR="003D3196">
        <w:rPr>
          <w:sz w:val="26"/>
          <w:szCs w:val="26"/>
        </w:rPr>
        <w:t xml:space="preserve">là ngôn ngữ mã nguồn mở, có nhiều </w:t>
      </w:r>
      <w:proofErr w:type="gramStart"/>
      <w:r w:rsidR="003D3196">
        <w:rPr>
          <w:sz w:val="26"/>
          <w:szCs w:val="26"/>
        </w:rPr>
        <w:t>thư</w:t>
      </w:r>
      <w:proofErr w:type="gramEnd"/>
      <w:r w:rsidR="003D3196">
        <w:rPr>
          <w:sz w:val="26"/>
          <w:szCs w:val="26"/>
        </w:rPr>
        <w:t xml:space="preserve"> viện hỗ trợ nhằm giúp lập trình viên dễ dàng hơn trong việc lập trình. Trong đề t</w:t>
      </w:r>
      <w:r>
        <w:rPr>
          <w:sz w:val="26"/>
          <w:szCs w:val="26"/>
        </w:rPr>
        <w:t>ài này</w:t>
      </w:r>
      <w:r w:rsidR="003D3196">
        <w:rPr>
          <w:sz w:val="26"/>
          <w:szCs w:val="26"/>
        </w:rPr>
        <w:t xml:space="preserve">, </w:t>
      </w:r>
      <w:r w:rsidR="00B62F64">
        <w:rPr>
          <w:sz w:val="26"/>
          <w:szCs w:val="26"/>
        </w:rPr>
        <w:t>tôi</w:t>
      </w:r>
      <w:r w:rsidR="003D3196">
        <w:rPr>
          <w:sz w:val="26"/>
          <w:szCs w:val="26"/>
        </w:rPr>
        <w:t xml:space="preserve"> có sử dụng một số </w:t>
      </w:r>
      <w:proofErr w:type="gramStart"/>
      <w:r w:rsidR="003D3196">
        <w:rPr>
          <w:sz w:val="26"/>
          <w:szCs w:val="26"/>
        </w:rPr>
        <w:t>thư</w:t>
      </w:r>
      <w:proofErr w:type="gramEnd"/>
      <w:r w:rsidR="003D3196">
        <w:rPr>
          <w:sz w:val="26"/>
          <w:szCs w:val="26"/>
        </w:rPr>
        <w:t xml:space="preserve"> viện để hỗ trợ:</w:t>
      </w:r>
    </w:p>
    <w:p w14:paraId="42434828" w14:textId="6F9A30B8" w:rsidR="003D3196" w:rsidRDefault="003D3196" w:rsidP="003D3196">
      <w:pPr>
        <w:pStyle w:val="Paragraph"/>
        <w:numPr>
          <w:ilvl w:val="0"/>
          <w:numId w:val="23"/>
        </w:numPr>
        <w:spacing w:after="0"/>
        <w:rPr>
          <w:sz w:val="26"/>
          <w:szCs w:val="26"/>
        </w:rPr>
      </w:pPr>
      <w:r w:rsidRPr="0054581C">
        <w:rPr>
          <w:b/>
          <w:sz w:val="26"/>
          <w:szCs w:val="26"/>
        </w:rPr>
        <w:t>Pandas</w:t>
      </w:r>
      <w:r>
        <w:rPr>
          <w:sz w:val="26"/>
          <w:szCs w:val="26"/>
        </w:rPr>
        <w:t xml:space="preserve">: </w:t>
      </w:r>
      <w:r w:rsidR="00E9652F">
        <w:rPr>
          <w:sz w:val="26"/>
          <w:szCs w:val="26"/>
        </w:rPr>
        <w:t>L</w:t>
      </w:r>
      <w:r w:rsidR="0082467F">
        <w:rPr>
          <w:sz w:val="26"/>
          <w:szCs w:val="26"/>
        </w:rPr>
        <w:t xml:space="preserve">à </w:t>
      </w:r>
      <w:r>
        <w:rPr>
          <w:sz w:val="26"/>
          <w:szCs w:val="26"/>
        </w:rPr>
        <w:t>công cụ dùng để phân tích và thao tác dữ liệu mã nguồn mở nhanh, mạnh, dễ sử dụng và linh hoạt được x</w:t>
      </w:r>
      <w:r w:rsidR="007D2AAD">
        <w:rPr>
          <w:sz w:val="26"/>
          <w:szCs w:val="26"/>
        </w:rPr>
        <w:t xml:space="preserve">ây dựng trên nền tảng </w:t>
      </w:r>
      <w:r w:rsidR="006E3BBE">
        <w:rPr>
          <w:sz w:val="26"/>
          <w:szCs w:val="26"/>
        </w:rPr>
        <w:t xml:space="preserve">Python, cung cấp </w:t>
      </w:r>
      <w:r>
        <w:rPr>
          <w:sz w:val="26"/>
          <w:szCs w:val="26"/>
        </w:rPr>
        <w:t>nhiều tính năng hữu ích cho người dùng, đặc biệt là trong ngành Khoa học Dữ liệu.</w:t>
      </w:r>
    </w:p>
    <w:p w14:paraId="2A33F26F" w14:textId="43C34FCA" w:rsidR="003D3196" w:rsidRDefault="003D3196" w:rsidP="003D3196">
      <w:pPr>
        <w:pStyle w:val="Paragraph"/>
        <w:numPr>
          <w:ilvl w:val="0"/>
          <w:numId w:val="23"/>
        </w:numPr>
        <w:spacing w:after="0"/>
        <w:rPr>
          <w:sz w:val="26"/>
          <w:szCs w:val="26"/>
        </w:rPr>
      </w:pPr>
      <w:r>
        <w:rPr>
          <w:b/>
          <w:sz w:val="26"/>
          <w:szCs w:val="26"/>
        </w:rPr>
        <w:t xml:space="preserve">Numpy </w:t>
      </w:r>
      <w:r w:rsidRPr="005C796C">
        <w:rPr>
          <w:b/>
          <w:sz w:val="26"/>
          <w:szCs w:val="26"/>
        </w:rPr>
        <w:t>(Numeric Python</w:t>
      </w:r>
      <w:r>
        <w:rPr>
          <w:b/>
          <w:sz w:val="26"/>
          <w:szCs w:val="26"/>
        </w:rPr>
        <w:t>)</w:t>
      </w:r>
      <w:r w:rsidR="00E9652F">
        <w:rPr>
          <w:sz w:val="26"/>
          <w:szCs w:val="26"/>
        </w:rPr>
        <w:t>: L</w:t>
      </w:r>
      <w:r>
        <w:rPr>
          <w:sz w:val="26"/>
          <w:szCs w:val="26"/>
        </w:rPr>
        <w:t xml:space="preserve">à thư viện toán học </w:t>
      </w:r>
      <w:r w:rsidR="00274120">
        <w:rPr>
          <w:sz w:val="26"/>
          <w:szCs w:val="26"/>
        </w:rPr>
        <w:t>phổ biến</w:t>
      </w:r>
      <w:r w:rsidR="00274120">
        <w:rPr>
          <w:sz w:val="26"/>
          <w:szCs w:val="26"/>
        </w:rPr>
        <w:t xml:space="preserve"> </w:t>
      </w:r>
      <w:r>
        <w:rPr>
          <w:sz w:val="26"/>
          <w:szCs w:val="26"/>
        </w:rPr>
        <w:t>và</w:t>
      </w:r>
      <w:r w:rsidR="00274120">
        <w:rPr>
          <w:sz w:val="26"/>
          <w:szCs w:val="26"/>
        </w:rPr>
        <w:t xml:space="preserve"> </w:t>
      </w:r>
      <w:r w:rsidR="00274120">
        <w:rPr>
          <w:sz w:val="26"/>
          <w:szCs w:val="26"/>
        </w:rPr>
        <w:t>mạnh mẽ</w:t>
      </w:r>
      <w:r>
        <w:rPr>
          <w:sz w:val="26"/>
          <w:szCs w:val="26"/>
        </w:rPr>
        <w:t xml:space="preserve"> </w:t>
      </w:r>
      <w:r w:rsidR="009C005C">
        <w:rPr>
          <w:sz w:val="26"/>
          <w:szCs w:val="26"/>
        </w:rPr>
        <w:t xml:space="preserve">của Python, </w:t>
      </w:r>
      <w:r>
        <w:rPr>
          <w:sz w:val="26"/>
          <w:szCs w:val="26"/>
        </w:rPr>
        <w:t>cho phép người sử dụng làm việc, thao tác hiệu quả với ma trận 1 chiều, 2 chiều hay đa chiều (</w:t>
      </w:r>
      <w:r w:rsidRPr="00F83CF0">
        <w:rPr>
          <w:sz w:val="26"/>
          <w:szCs w:val="26"/>
        </w:rPr>
        <w:t>multidimensional</w:t>
      </w:r>
      <w:r>
        <w:rPr>
          <w:sz w:val="26"/>
          <w:szCs w:val="26"/>
        </w:rPr>
        <w:t>) và mảng với tốc độ xử lý nhanh gấp nhiều lần so với s</w:t>
      </w:r>
      <w:r w:rsidR="002210AD">
        <w:rPr>
          <w:sz w:val="26"/>
          <w:szCs w:val="26"/>
        </w:rPr>
        <w:t xml:space="preserve">ử dụng “core Python” đơn thuần, </w:t>
      </w:r>
      <w:r w:rsidR="00550367">
        <w:rPr>
          <w:sz w:val="26"/>
          <w:szCs w:val="26"/>
        </w:rPr>
        <w:t>hoạt động nhanh trên mảng cùng với</w:t>
      </w:r>
      <w:r>
        <w:rPr>
          <w:sz w:val="26"/>
          <w:szCs w:val="26"/>
        </w:rPr>
        <w:t xml:space="preserve"> các phép toán học, logic, sắp xếp, các phép biến đổi Fourier, đại số tuyến tính, mô phỏng ngẫu nhiên …. </w:t>
      </w:r>
    </w:p>
    <w:p w14:paraId="25E8663D" w14:textId="4EAB9534" w:rsidR="003D3196" w:rsidRDefault="003D3196" w:rsidP="00D72D39">
      <w:pPr>
        <w:pStyle w:val="Paragraph"/>
        <w:numPr>
          <w:ilvl w:val="0"/>
          <w:numId w:val="23"/>
        </w:numPr>
        <w:spacing w:after="0"/>
        <w:rPr>
          <w:sz w:val="26"/>
          <w:szCs w:val="26"/>
        </w:rPr>
      </w:pPr>
      <w:r>
        <w:rPr>
          <w:b/>
          <w:bCs/>
          <w:color w:val="000000"/>
          <w:sz w:val="26"/>
          <w:szCs w:val="26"/>
        </w:rPr>
        <w:t>Matplotlib</w:t>
      </w:r>
      <w:r w:rsidR="0008417F">
        <w:rPr>
          <w:sz w:val="26"/>
          <w:szCs w:val="26"/>
        </w:rPr>
        <w:t xml:space="preserve">: </w:t>
      </w:r>
      <w:r w:rsidR="00D72D39">
        <w:rPr>
          <w:sz w:val="26"/>
          <w:szCs w:val="26"/>
        </w:rPr>
        <w:t>T</w:t>
      </w:r>
      <w:r>
        <w:rPr>
          <w:sz w:val="26"/>
          <w:szCs w:val="26"/>
        </w:rPr>
        <w:t>rong lĩnh vực Khoa học dữ liệu</w:t>
      </w:r>
      <w:r w:rsidR="00D72D39">
        <w:rPr>
          <w:sz w:val="26"/>
          <w:szCs w:val="26"/>
        </w:rPr>
        <w:t xml:space="preserve"> trực quan hóa (V</w:t>
      </w:r>
      <w:r w:rsidR="00D72D39" w:rsidRPr="00D72D39">
        <w:rPr>
          <w:sz w:val="26"/>
          <w:szCs w:val="26"/>
        </w:rPr>
        <w:t>isualization</w:t>
      </w:r>
      <w:r w:rsidR="00D72D39">
        <w:rPr>
          <w:sz w:val="26"/>
          <w:szCs w:val="26"/>
        </w:rPr>
        <w:t>) là một bước quan trọng</w:t>
      </w:r>
      <w:r>
        <w:rPr>
          <w:sz w:val="26"/>
          <w:szCs w:val="26"/>
        </w:rPr>
        <w:t xml:space="preserve"> và Matplotlib là giải pháp hiệu quả cho người dùng Python. Matplotlib là </w:t>
      </w:r>
      <w:proofErr w:type="gramStart"/>
      <w:r>
        <w:rPr>
          <w:sz w:val="26"/>
          <w:szCs w:val="26"/>
        </w:rPr>
        <w:t>thư</w:t>
      </w:r>
      <w:proofErr w:type="gramEnd"/>
      <w:r>
        <w:rPr>
          <w:sz w:val="26"/>
          <w:szCs w:val="26"/>
        </w:rPr>
        <w:t xml:space="preserve"> viện vẽ đồ thị, biểu đồ, hình ảnh trực quan tĩnh và động rất mạnh mẽ cho người làm việc với Python và Numpy. </w:t>
      </w:r>
    </w:p>
    <w:p w14:paraId="5FA70ACC" w14:textId="660A2B10" w:rsidR="003D3196" w:rsidRDefault="003D3196" w:rsidP="003D3196">
      <w:pPr>
        <w:pStyle w:val="Paragraph"/>
        <w:numPr>
          <w:ilvl w:val="0"/>
          <w:numId w:val="23"/>
        </w:numPr>
        <w:spacing w:after="0"/>
        <w:rPr>
          <w:sz w:val="26"/>
          <w:szCs w:val="26"/>
        </w:rPr>
      </w:pPr>
      <w:r>
        <w:rPr>
          <w:b/>
          <w:sz w:val="26"/>
          <w:szCs w:val="26"/>
        </w:rPr>
        <w:t>Seaborn</w:t>
      </w:r>
      <w:r w:rsidR="00E9652F">
        <w:rPr>
          <w:sz w:val="26"/>
          <w:szCs w:val="26"/>
        </w:rPr>
        <w:t>: B</w:t>
      </w:r>
      <w:r>
        <w:rPr>
          <w:sz w:val="26"/>
          <w:szCs w:val="26"/>
        </w:rPr>
        <w:t>ê</w:t>
      </w:r>
      <w:r w:rsidR="00FD1D92">
        <w:rPr>
          <w:sz w:val="26"/>
          <w:szCs w:val="26"/>
        </w:rPr>
        <w:t>n cạnh Matplotlib thì Python</w:t>
      </w:r>
      <w:r>
        <w:rPr>
          <w:sz w:val="26"/>
          <w:szCs w:val="26"/>
        </w:rPr>
        <w:t xml:space="preserve"> có Seaborn cũng là </w:t>
      </w:r>
      <w:proofErr w:type="gramStart"/>
      <w:r>
        <w:rPr>
          <w:sz w:val="26"/>
          <w:szCs w:val="26"/>
        </w:rPr>
        <w:t>thư</w:t>
      </w:r>
      <w:proofErr w:type="gramEnd"/>
      <w:r>
        <w:rPr>
          <w:sz w:val="26"/>
          <w:szCs w:val="26"/>
        </w:rPr>
        <w:t xml:space="preserve"> viện dùng để t</w:t>
      </w:r>
      <w:r w:rsidR="00E45764">
        <w:rPr>
          <w:sz w:val="26"/>
          <w:szCs w:val="26"/>
        </w:rPr>
        <w:t>rực quan hóa dữ liệu, vẽ đồ thị và</w:t>
      </w:r>
      <w:r>
        <w:rPr>
          <w:sz w:val="26"/>
          <w:szCs w:val="26"/>
        </w:rPr>
        <w:t xml:space="preserve"> biểu đồ. Seaborn được xây dựng dựa trên </w:t>
      </w:r>
      <w:proofErr w:type="gramStart"/>
      <w:r w:rsidR="00632706">
        <w:rPr>
          <w:sz w:val="26"/>
          <w:szCs w:val="26"/>
        </w:rPr>
        <w:t>thư</w:t>
      </w:r>
      <w:proofErr w:type="gramEnd"/>
      <w:r w:rsidR="00632706">
        <w:rPr>
          <w:sz w:val="26"/>
          <w:szCs w:val="26"/>
        </w:rPr>
        <w:t xml:space="preserve"> viện </w:t>
      </w:r>
      <w:r>
        <w:rPr>
          <w:sz w:val="26"/>
          <w:szCs w:val="26"/>
        </w:rPr>
        <w:t xml:space="preserve">Matplotlib và </w:t>
      </w:r>
      <w:r w:rsidR="00632706">
        <w:rPr>
          <w:sz w:val="26"/>
          <w:szCs w:val="26"/>
        </w:rPr>
        <w:t>Pandas (</w:t>
      </w:r>
      <w:r>
        <w:rPr>
          <w:sz w:val="26"/>
          <w:szCs w:val="26"/>
        </w:rPr>
        <w:t>tích hợp chặt chẽ với cấu trúc dữ liệu của</w:t>
      </w:r>
      <w:r w:rsidR="00632706">
        <w:rPr>
          <w:sz w:val="26"/>
          <w:szCs w:val="26"/>
        </w:rPr>
        <w:t xml:space="preserve"> Pandas)</w:t>
      </w:r>
      <w:r w:rsidR="002B209E">
        <w:rPr>
          <w:sz w:val="26"/>
          <w:szCs w:val="26"/>
        </w:rPr>
        <w:t xml:space="preserve">, </w:t>
      </w:r>
      <w:r>
        <w:rPr>
          <w:sz w:val="26"/>
          <w:szCs w:val="26"/>
        </w:rPr>
        <w:lastRenderedPageBreak/>
        <w:t xml:space="preserve">cung cấp cho người dùng Python nhiều </w:t>
      </w:r>
      <w:r w:rsidR="00C93877">
        <w:rPr>
          <w:sz w:val="26"/>
          <w:szCs w:val="26"/>
        </w:rPr>
        <w:t>chức năng</w:t>
      </w:r>
      <w:r>
        <w:rPr>
          <w:sz w:val="26"/>
          <w:szCs w:val="26"/>
        </w:rPr>
        <w:t xml:space="preserve"> để vẽ nhiều dạng biểu đồ, thống kê đẹp hơn so với Matplotlib. Các chức năng vẽ biểu</w:t>
      </w:r>
      <w:r w:rsidR="0051046F">
        <w:rPr>
          <w:sz w:val="26"/>
          <w:szCs w:val="26"/>
        </w:rPr>
        <w:t xml:space="preserve"> đồ của Seaborn hoạt động trên D</w:t>
      </w:r>
      <w:r>
        <w:rPr>
          <w:sz w:val="26"/>
          <w:szCs w:val="26"/>
        </w:rPr>
        <w:t>ataframe và mảng chứa tập dữ liệu.</w:t>
      </w:r>
    </w:p>
    <w:p w14:paraId="26562FBE" w14:textId="3C0046D8" w:rsidR="003D3196" w:rsidRDefault="003D3196" w:rsidP="003D3196">
      <w:pPr>
        <w:pStyle w:val="Paragraph"/>
        <w:numPr>
          <w:ilvl w:val="0"/>
          <w:numId w:val="23"/>
        </w:numPr>
        <w:spacing w:after="0"/>
        <w:rPr>
          <w:sz w:val="26"/>
          <w:szCs w:val="26"/>
        </w:rPr>
      </w:pPr>
      <w:r>
        <w:rPr>
          <w:b/>
          <w:sz w:val="26"/>
          <w:szCs w:val="26"/>
        </w:rPr>
        <w:t>Requests</w:t>
      </w:r>
      <w:r w:rsidRPr="0019137D">
        <w:rPr>
          <w:sz w:val="26"/>
          <w:szCs w:val="26"/>
        </w:rPr>
        <w:t>:</w:t>
      </w:r>
      <w:r w:rsidR="00366268">
        <w:rPr>
          <w:sz w:val="26"/>
          <w:szCs w:val="26"/>
        </w:rPr>
        <w:t xml:space="preserve"> L</w:t>
      </w:r>
      <w:r>
        <w:rPr>
          <w:sz w:val="26"/>
          <w:szCs w:val="26"/>
        </w:rPr>
        <w:t xml:space="preserve">à thư viện </w:t>
      </w:r>
      <w:r w:rsidR="00CB1C52">
        <w:rPr>
          <w:sz w:val="26"/>
          <w:szCs w:val="26"/>
        </w:rPr>
        <w:t xml:space="preserve">sử dụng </w:t>
      </w:r>
      <w:r>
        <w:rPr>
          <w:sz w:val="26"/>
          <w:szCs w:val="26"/>
        </w:rPr>
        <w:t>HTTP đơn giản của Python,</w:t>
      </w:r>
      <w:r w:rsidR="00366268">
        <w:rPr>
          <w:sz w:val="26"/>
          <w:szCs w:val="26"/>
        </w:rPr>
        <w:t xml:space="preserve"> dùng để gửi lệnh HTTP qua các S</w:t>
      </w:r>
      <w:r>
        <w:rPr>
          <w:sz w:val="26"/>
          <w:szCs w:val="26"/>
        </w:rPr>
        <w:t>e</w:t>
      </w:r>
      <w:r w:rsidR="00C42BF5">
        <w:rPr>
          <w:sz w:val="26"/>
          <w:szCs w:val="26"/>
        </w:rPr>
        <w:t xml:space="preserve">rver, dịch vụ Web API, </w:t>
      </w:r>
      <w:r>
        <w:rPr>
          <w:sz w:val="26"/>
          <w:szCs w:val="26"/>
        </w:rPr>
        <w:t>cung cấp</w:t>
      </w:r>
      <w:r w:rsidR="0088086C">
        <w:rPr>
          <w:sz w:val="26"/>
          <w:szCs w:val="26"/>
        </w:rPr>
        <w:t xml:space="preserve"> cho người dùng </w:t>
      </w:r>
      <w:r>
        <w:rPr>
          <w:sz w:val="26"/>
          <w:szCs w:val="26"/>
        </w:rPr>
        <w:t>gửi các loại lệnh như GET (để lấy dữ liệu), POST (để thêm dữ liệu), PUT (để cập nhật dữ liệu), DELETE (để xóa dữ liệu) …</w:t>
      </w:r>
    </w:p>
    <w:p w14:paraId="53725A9F" w14:textId="6D85B222" w:rsidR="003D3196" w:rsidRPr="00633F81" w:rsidRDefault="003D3196" w:rsidP="003D3196">
      <w:pPr>
        <w:pStyle w:val="Paragraph"/>
        <w:numPr>
          <w:ilvl w:val="0"/>
          <w:numId w:val="23"/>
        </w:numPr>
        <w:spacing w:after="0"/>
        <w:rPr>
          <w:sz w:val="26"/>
          <w:szCs w:val="26"/>
        </w:rPr>
      </w:pPr>
      <w:r>
        <w:rPr>
          <w:b/>
          <w:sz w:val="26"/>
          <w:szCs w:val="26"/>
        </w:rPr>
        <w:t>Scikit</w:t>
      </w:r>
      <w:r w:rsidRPr="00625C38">
        <w:rPr>
          <w:b/>
          <w:sz w:val="26"/>
          <w:szCs w:val="26"/>
        </w:rPr>
        <w:t>-learn</w:t>
      </w:r>
      <w:r w:rsidR="0076389D">
        <w:rPr>
          <w:sz w:val="26"/>
          <w:szCs w:val="26"/>
        </w:rPr>
        <w:t>: L</w:t>
      </w:r>
      <w:r>
        <w:rPr>
          <w:sz w:val="26"/>
          <w:szCs w:val="26"/>
        </w:rPr>
        <w:t xml:space="preserve">à thư viện mạnh mẽ dành cho các thuật toán Machine Learning </w:t>
      </w:r>
      <w:r w:rsidR="001A5417">
        <w:rPr>
          <w:sz w:val="26"/>
          <w:szCs w:val="26"/>
        </w:rPr>
        <w:t>được biết bằng ngôn ngữ Python, l</w:t>
      </w:r>
      <w:r w:rsidR="00E30096">
        <w:rPr>
          <w:sz w:val="26"/>
          <w:szCs w:val="26"/>
        </w:rPr>
        <w:t xml:space="preserve">à một công cụ đơn giản và hiệu quả cho phân tích dự đoán, xây dựng trên thư viện Numpy, SciPy và Matplotlib, </w:t>
      </w:r>
      <w:r>
        <w:rPr>
          <w:sz w:val="26"/>
          <w:szCs w:val="26"/>
        </w:rPr>
        <w:t xml:space="preserve">cung cấp các công cụ để xử lý các bài toán Machine Learning và mô hình thống kê (Statistical Modeling) như: </w:t>
      </w:r>
      <w:r w:rsidR="00483DB8">
        <w:rPr>
          <w:sz w:val="26"/>
          <w:szCs w:val="26"/>
        </w:rPr>
        <w:t>Classification, C</w:t>
      </w:r>
      <w:r w:rsidRPr="00625C38">
        <w:rPr>
          <w:sz w:val="26"/>
          <w:szCs w:val="26"/>
        </w:rPr>
        <w:t>lustering</w:t>
      </w:r>
      <w:r>
        <w:rPr>
          <w:sz w:val="26"/>
          <w:szCs w:val="26"/>
        </w:rPr>
        <w:t>,</w:t>
      </w:r>
      <w:r w:rsidR="00483DB8">
        <w:rPr>
          <w:sz w:val="26"/>
          <w:szCs w:val="26"/>
        </w:rPr>
        <w:t xml:space="preserve"> Regression, và D</w:t>
      </w:r>
      <w:r w:rsidRPr="00625C38">
        <w:rPr>
          <w:sz w:val="26"/>
          <w:szCs w:val="26"/>
        </w:rPr>
        <w:t>imensionality reduction</w:t>
      </w:r>
      <w:r>
        <w:rPr>
          <w:sz w:val="26"/>
          <w:szCs w:val="26"/>
        </w:rPr>
        <w:t xml:space="preserve">. </w:t>
      </w:r>
    </w:p>
    <w:p w14:paraId="650B745B" w14:textId="77777777" w:rsidR="003D3196" w:rsidRPr="00D721FE" w:rsidRDefault="003D3196" w:rsidP="003D3196">
      <w:pPr>
        <w:pStyle w:val="Heading2"/>
        <w:numPr>
          <w:ilvl w:val="1"/>
          <w:numId w:val="3"/>
        </w:numPr>
      </w:pPr>
      <w:bookmarkStart w:id="89" w:name="_Toc92274281"/>
      <w:bookmarkStart w:id="90" w:name="_Toc92664250"/>
      <w:r>
        <w:t>Giới thiệu SQL và Cơ sở dữ liệu MySQL</w:t>
      </w:r>
      <w:bookmarkEnd w:id="89"/>
      <w:bookmarkEnd w:id="90"/>
    </w:p>
    <w:p w14:paraId="037BA4CC" w14:textId="77777777" w:rsidR="003D3196" w:rsidRDefault="003D3196" w:rsidP="003D3196">
      <w:pPr>
        <w:pStyle w:val="Heading3"/>
        <w:numPr>
          <w:ilvl w:val="2"/>
          <w:numId w:val="3"/>
        </w:numPr>
      </w:pPr>
      <w:bookmarkStart w:id="91" w:name="_Toc92274282"/>
      <w:bookmarkStart w:id="92" w:name="_Toc92664251"/>
      <w:r>
        <w:t>SQL</w:t>
      </w:r>
      <w:bookmarkEnd w:id="91"/>
      <w:bookmarkEnd w:id="92"/>
    </w:p>
    <w:p w14:paraId="7F210B8E" w14:textId="77777777" w:rsidR="001A5417" w:rsidRDefault="00232817" w:rsidP="003D3196">
      <w:pPr>
        <w:pStyle w:val="Paragraph"/>
        <w:spacing w:after="0"/>
        <w:ind w:firstLine="357"/>
        <w:rPr>
          <w:sz w:val="26"/>
          <w:szCs w:val="26"/>
        </w:rPr>
      </w:pPr>
      <w:r>
        <w:rPr>
          <w:sz w:val="26"/>
          <w:szCs w:val="26"/>
        </w:rPr>
        <w:t xml:space="preserve">SQL: </w:t>
      </w:r>
      <w:r w:rsidR="00227E77">
        <w:rPr>
          <w:sz w:val="26"/>
          <w:szCs w:val="26"/>
        </w:rPr>
        <w:t>V</w:t>
      </w:r>
      <w:r w:rsidR="003D3196">
        <w:rPr>
          <w:sz w:val="26"/>
          <w:szCs w:val="26"/>
        </w:rPr>
        <w:t xml:space="preserve">iết tắt của </w:t>
      </w:r>
      <w:r w:rsidR="003D3196" w:rsidRPr="00002A75">
        <w:rPr>
          <w:sz w:val="26"/>
          <w:szCs w:val="26"/>
        </w:rPr>
        <w:t>Structured Query Language</w:t>
      </w:r>
      <w:r w:rsidR="005B000D">
        <w:rPr>
          <w:sz w:val="26"/>
          <w:szCs w:val="26"/>
        </w:rPr>
        <w:t xml:space="preserve">, </w:t>
      </w:r>
      <w:r w:rsidR="003D3196">
        <w:rPr>
          <w:sz w:val="26"/>
          <w:szCs w:val="26"/>
        </w:rPr>
        <w:t xml:space="preserve">là </w:t>
      </w:r>
      <w:r w:rsidR="008D7D3B">
        <w:rPr>
          <w:sz w:val="26"/>
          <w:szCs w:val="26"/>
        </w:rPr>
        <w:t>Ngôn ngữ T</w:t>
      </w:r>
      <w:r w:rsidR="003D3196" w:rsidRPr="00002A75">
        <w:rPr>
          <w:sz w:val="26"/>
          <w:szCs w:val="26"/>
        </w:rPr>
        <w:t>ruy vấn dữ liệu</w:t>
      </w:r>
      <w:r w:rsidR="008D7D3B">
        <w:rPr>
          <w:sz w:val="26"/>
          <w:szCs w:val="26"/>
        </w:rPr>
        <w:t xml:space="preserve"> mang tính C</w:t>
      </w:r>
      <w:r w:rsidR="003D3196">
        <w:rPr>
          <w:sz w:val="26"/>
          <w:szCs w:val="26"/>
        </w:rPr>
        <w:t>ấu</w:t>
      </w:r>
      <w:r w:rsidR="001A5417">
        <w:rPr>
          <w:sz w:val="26"/>
          <w:szCs w:val="26"/>
        </w:rPr>
        <w:t xml:space="preserve"> trúc theo tiêu chuẩn ANSI/ISO, dùng </w:t>
      </w:r>
      <w:r w:rsidR="003D3196">
        <w:rPr>
          <w:sz w:val="26"/>
          <w:szCs w:val="26"/>
        </w:rPr>
        <w:t>để</w:t>
      </w:r>
      <w:r w:rsidR="001A5417">
        <w:rPr>
          <w:sz w:val="26"/>
          <w:szCs w:val="26"/>
        </w:rPr>
        <w:t xml:space="preserve"> giao tiếp với bất cứ hệ thống C</w:t>
      </w:r>
      <w:r w:rsidR="003D3196">
        <w:rPr>
          <w:sz w:val="26"/>
          <w:szCs w:val="26"/>
        </w:rPr>
        <w:t>ơ sở dữ liệu quan hệ RDBMS (Relational Database Management S</w:t>
      </w:r>
      <w:r w:rsidR="003D3196" w:rsidRPr="00002A75">
        <w:rPr>
          <w:sz w:val="26"/>
          <w:szCs w:val="26"/>
        </w:rPr>
        <w:t>ystem</w:t>
      </w:r>
      <w:r w:rsidR="003D3196">
        <w:rPr>
          <w:sz w:val="26"/>
          <w:szCs w:val="26"/>
        </w:rPr>
        <w:t>) như Oracle, MySQL, PostgreSQL, Microsoft SQL Server …</w:t>
      </w:r>
      <w:r w:rsidR="001A5417" w:rsidRPr="001A5417">
        <w:rPr>
          <w:color w:val="000000"/>
          <w:sz w:val="26"/>
          <w:szCs w:val="26"/>
        </w:rPr>
        <w:t xml:space="preserve"> </w:t>
      </w:r>
      <w:r w:rsidR="001A5417">
        <w:rPr>
          <w:color w:val="000000"/>
          <w:sz w:val="26"/>
          <w:szCs w:val="26"/>
        </w:rPr>
        <w:t>Cơ sở dữ liệu này được quy thành nhiều bảng, mỗi bảng gồm nhiều cột và dòng, các bảng này có mối liên kết chặt chẽ với nhau do người dùng định nghĩa nên được gọi là có cấu trúc</w:t>
      </w:r>
      <w:r w:rsidR="001A5417">
        <w:rPr>
          <w:sz w:val="26"/>
          <w:szCs w:val="26"/>
        </w:rPr>
        <w:t xml:space="preserve">. </w:t>
      </w:r>
    </w:p>
    <w:p w14:paraId="479731C6" w14:textId="39FCBDF7" w:rsidR="003D3196" w:rsidRDefault="003D3196" w:rsidP="003D3196">
      <w:pPr>
        <w:pStyle w:val="Paragraph"/>
        <w:spacing w:after="0"/>
        <w:ind w:firstLine="357"/>
        <w:rPr>
          <w:sz w:val="26"/>
          <w:szCs w:val="26"/>
        </w:rPr>
      </w:pPr>
      <w:r>
        <w:rPr>
          <w:sz w:val="26"/>
          <w:szCs w:val="26"/>
        </w:rPr>
        <w:t>SQL được sử dụng rất nhiều ở các công ty vừa và lớ</w:t>
      </w:r>
      <w:r w:rsidR="00145F22">
        <w:rPr>
          <w:sz w:val="26"/>
          <w:szCs w:val="26"/>
        </w:rPr>
        <w:t>n để xây dựng hệ thống lưu trữ C</w:t>
      </w:r>
      <w:r w:rsidR="001A5417">
        <w:rPr>
          <w:sz w:val="26"/>
          <w:szCs w:val="26"/>
        </w:rPr>
        <w:t xml:space="preserve">ơ sở dữ liệu, </w:t>
      </w:r>
      <w:r>
        <w:rPr>
          <w:color w:val="000000"/>
          <w:sz w:val="26"/>
          <w:szCs w:val="26"/>
        </w:rPr>
        <w:t xml:space="preserve">giúp </w:t>
      </w:r>
      <w:r w:rsidR="004A6B1B">
        <w:rPr>
          <w:color w:val="000000"/>
          <w:sz w:val="26"/>
          <w:szCs w:val="26"/>
        </w:rPr>
        <w:t xml:space="preserve">người dùng </w:t>
      </w:r>
      <w:r>
        <w:rPr>
          <w:color w:val="000000"/>
          <w:sz w:val="26"/>
          <w:szCs w:val="26"/>
        </w:rPr>
        <w:t>truy vấn thông tin nhanh</w:t>
      </w:r>
      <w:r w:rsidR="004A6B1B">
        <w:rPr>
          <w:color w:val="000000"/>
          <w:sz w:val="26"/>
          <w:szCs w:val="26"/>
        </w:rPr>
        <w:t>, chính xác</w:t>
      </w:r>
      <w:r>
        <w:rPr>
          <w:color w:val="000000"/>
          <w:sz w:val="26"/>
          <w:szCs w:val="26"/>
        </w:rPr>
        <w:t xml:space="preserve"> </w:t>
      </w:r>
      <w:r w:rsidR="004C472D">
        <w:rPr>
          <w:color w:val="000000"/>
          <w:sz w:val="26"/>
          <w:szCs w:val="26"/>
        </w:rPr>
        <w:t xml:space="preserve">và quản lý hiệu quả, </w:t>
      </w:r>
      <w:r w:rsidR="00FB5013">
        <w:rPr>
          <w:color w:val="000000"/>
          <w:sz w:val="26"/>
          <w:szCs w:val="26"/>
        </w:rPr>
        <w:t>bả</w:t>
      </w:r>
      <w:r>
        <w:rPr>
          <w:color w:val="000000"/>
          <w:sz w:val="26"/>
          <w:szCs w:val="26"/>
        </w:rPr>
        <w:t>o trì, bảo mật thông tin dễ dàng hơn.</w:t>
      </w:r>
    </w:p>
    <w:p w14:paraId="0E5D5AA4" w14:textId="0FFD4A42" w:rsidR="003D3196" w:rsidRDefault="003D3196" w:rsidP="003D3196">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 và dữ liệu không được bảo mật cao, dễ bị rò rỉ thông tin bảo mật ra bên ngoài. Còn với SQL, sau khi lưu thông tin vào cơ sở dữ liệu, người </w:t>
      </w:r>
      <w:r w:rsidR="00F93B31">
        <w:rPr>
          <w:sz w:val="26"/>
          <w:szCs w:val="26"/>
        </w:rPr>
        <w:t xml:space="preserve">dùng chỉ cần sử dụng câu truy vấn </w:t>
      </w:r>
      <w:r w:rsidR="00C91368">
        <w:rPr>
          <w:sz w:val="26"/>
          <w:szCs w:val="26"/>
        </w:rPr>
        <w:t xml:space="preserve">SQL </w:t>
      </w:r>
      <w:r>
        <w:rPr>
          <w:sz w:val="26"/>
          <w:szCs w:val="26"/>
        </w:rPr>
        <w:t xml:space="preserve">để tương tác với </w:t>
      </w:r>
      <w:r>
        <w:rPr>
          <w:sz w:val="26"/>
          <w:szCs w:val="26"/>
        </w:rPr>
        <w:lastRenderedPageBreak/>
        <w:t xml:space="preserve">các bảng là đã trích xuất được thông tin cần thiết, việc thêm, sửa, xóa cũng dễ dàng hơn rất nhiều. </w:t>
      </w:r>
    </w:p>
    <w:p w14:paraId="2E6AF3A9" w14:textId="77777777" w:rsidR="003D3196" w:rsidRDefault="003D3196" w:rsidP="00995E43">
      <w:pPr>
        <w:pStyle w:val="Paragraph"/>
        <w:keepNext/>
        <w:spacing w:after="0"/>
        <w:jc w:val="center"/>
      </w:pPr>
      <w:r>
        <w:rPr>
          <w:noProof/>
          <w:sz w:val="26"/>
          <w:szCs w:val="26"/>
          <w:lang w:val="vi-VN" w:eastAsia="vi-VN"/>
        </w:rPr>
        <w:drawing>
          <wp:inline distT="0" distB="0" distL="0" distR="0" wp14:anchorId="464BC4A9" wp14:editId="130708BE">
            <wp:extent cx="3697200" cy="267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3697200" cy="2674800"/>
                    </a:xfrm>
                    <a:prstGeom prst="rect">
                      <a:avLst/>
                    </a:prstGeom>
                  </pic:spPr>
                </pic:pic>
              </a:graphicData>
            </a:graphic>
          </wp:inline>
        </w:drawing>
      </w:r>
    </w:p>
    <w:p w14:paraId="58126911" w14:textId="7B5E0D67" w:rsidR="003D3196" w:rsidRDefault="003D3196" w:rsidP="003D3196">
      <w:pPr>
        <w:pStyle w:val="ThesisTable"/>
      </w:pPr>
      <w:bookmarkStart w:id="93" w:name="_Toc92231052"/>
      <w:bookmarkStart w:id="94" w:name="_Toc92664164"/>
      <w:r>
        <w:t xml:space="preserve">Hình </w:t>
      </w:r>
      <w:r w:rsidR="00842C86">
        <w:fldChar w:fldCharType="begin"/>
      </w:r>
      <w:r w:rsidR="00842C86">
        <w:instrText xml:space="preserve"> STYLEREF 1 \s </w:instrText>
      </w:r>
      <w:r w:rsidR="00842C86">
        <w:fldChar w:fldCharType="separate"/>
      </w:r>
      <w:r w:rsidR="007A2EB8">
        <w:rPr>
          <w:noProof/>
        </w:rPr>
        <w:t>2</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7</w:t>
      </w:r>
      <w:r w:rsidR="00842C86">
        <w:rPr>
          <w:noProof/>
        </w:rPr>
        <w:fldChar w:fldCharType="end"/>
      </w:r>
      <w:r>
        <w:t xml:space="preserve">. </w:t>
      </w:r>
      <w:r w:rsidRPr="00251334">
        <w:t>Hình ảnh định nghĩa SQL</w:t>
      </w:r>
      <w:bookmarkEnd w:id="93"/>
      <w:bookmarkEnd w:id="94"/>
    </w:p>
    <w:p w14:paraId="5555A6BD" w14:textId="77777777" w:rsidR="003D3196" w:rsidRDefault="003D3196" w:rsidP="002D1E81">
      <w:r>
        <w:t>SQL có nhiều Ưu điểm giúp cho người dùng dễ dàng thao tác với cơ sở dữ liệu:</w:t>
      </w:r>
    </w:p>
    <w:p w14:paraId="51EA7A46" w14:textId="2255637D" w:rsidR="003D3196" w:rsidRDefault="00E006C1" w:rsidP="002D1E81">
      <w:pPr>
        <w:pStyle w:val="ListParagraph"/>
        <w:numPr>
          <w:ilvl w:val="0"/>
          <w:numId w:val="26"/>
        </w:numPr>
        <w:contextualSpacing w:val="0"/>
      </w:pPr>
      <w:r>
        <w:t>Thay đổi, cập nhật</w:t>
      </w:r>
      <w:r w:rsidR="003A0716">
        <w:t xml:space="preserve"> dữ liệu trong C</w:t>
      </w:r>
      <w:r w:rsidR="003D3196" w:rsidRPr="00EF2A2B">
        <w:t>ơ sở dữ liệu và thao tác dữ liệu đó.</w:t>
      </w:r>
    </w:p>
    <w:p w14:paraId="2B61B290" w14:textId="4A3CCCA1" w:rsidR="003D3196" w:rsidRDefault="003D3196" w:rsidP="002D1E81">
      <w:pPr>
        <w:pStyle w:val="ListParagraph"/>
        <w:numPr>
          <w:ilvl w:val="0"/>
          <w:numId w:val="26"/>
        </w:numPr>
        <w:contextualSpacing w:val="0"/>
      </w:pPr>
      <w:r>
        <w:t>T</w:t>
      </w:r>
      <w:r w:rsidRPr="00EF2A2B">
        <w:t>ruy cập dữ liệu trong các hệ thống quản lý cơ sở dữ liệu quan hệ</w:t>
      </w:r>
      <w:r w:rsidR="00E21788">
        <w:t xml:space="preserve"> phức tạp</w:t>
      </w:r>
      <w:r w:rsidRPr="00EF2A2B">
        <w:t>.</w:t>
      </w:r>
    </w:p>
    <w:p w14:paraId="5E0BFDB3" w14:textId="05CA9207" w:rsidR="003D3196" w:rsidRDefault="003D3196" w:rsidP="002D1E81">
      <w:pPr>
        <w:pStyle w:val="ListParagraph"/>
        <w:numPr>
          <w:ilvl w:val="0"/>
          <w:numId w:val="26"/>
        </w:numPr>
        <w:contextualSpacing w:val="0"/>
      </w:pPr>
      <w:r>
        <w:t>T</w:t>
      </w:r>
      <w:r w:rsidRPr="00EF2A2B">
        <w:t xml:space="preserve">ạo </w:t>
      </w:r>
      <w:r w:rsidR="00C025A0" w:rsidRPr="00EF2A2B">
        <w:t>thủ tục lưu trữ</w:t>
      </w:r>
      <w:r w:rsidR="00C025A0">
        <w:t>, chế độ view và</w:t>
      </w:r>
      <w:r w:rsidR="009B1FC6">
        <w:t xml:space="preserve"> chức năng trong C</w:t>
      </w:r>
      <w:r w:rsidRPr="00EF2A2B">
        <w:t>ơ sở dữ liệu.</w:t>
      </w:r>
    </w:p>
    <w:p w14:paraId="0D10AF7F" w14:textId="40B048CA" w:rsidR="003D3196" w:rsidRDefault="003D3196" w:rsidP="002D1E81">
      <w:pPr>
        <w:pStyle w:val="ListParagraph"/>
        <w:numPr>
          <w:ilvl w:val="0"/>
          <w:numId w:val="26"/>
        </w:numPr>
        <w:contextualSpacing w:val="0"/>
      </w:pPr>
      <w:r>
        <w:t>N</w:t>
      </w:r>
      <w:r w:rsidRPr="00EF2A2B">
        <w:t>húng trong các ng</w:t>
      </w:r>
      <w:r w:rsidR="00C025A0">
        <w:t>ôn ngữ khác sử dụng mô-đun SQL.</w:t>
      </w:r>
    </w:p>
    <w:p w14:paraId="54294B17" w14:textId="2AB317A3" w:rsidR="003D3196" w:rsidRDefault="00E006C1" w:rsidP="002D1E81">
      <w:pPr>
        <w:pStyle w:val="ListParagraph"/>
        <w:numPr>
          <w:ilvl w:val="0"/>
          <w:numId w:val="26"/>
        </w:numPr>
        <w:contextualSpacing w:val="0"/>
      </w:pPr>
      <w:r>
        <w:t xml:space="preserve">Chia user, thiết lập quyền truy cập </w:t>
      </w:r>
      <w:r w:rsidR="003D3196" w:rsidRPr="00EF2A2B">
        <w:t>trên các bảng, thủ tục và view.</w:t>
      </w:r>
    </w:p>
    <w:p w14:paraId="4F3294C9" w14:textId="1335AE11" w:rsidR="003D3196" w:rsidRDefault="003D3196" w:rsidP="002D1E81">
      <w:r>
        <w:t>Các l</w:t>
      </w:r>
      <w:r w:rsidR="002D1E81">
        <w:t>ệnh SQL cơ bản được chia thành 4 loại: DDL, DML,</w:t>
      </w:r>
      <w:r>
        <w:t xml:space="preserve"> DCL</w:t>
      </w:r>
      <w:r w:rsidR="002D1E81">
        <w:t xml:space="preserve"> và TCL</w:t>
      </w:r>
    </w:p>
    <w:p w14:paraId="6282BE48" w14:textId="3BDC5594" w:rsidR="003D3196" w:rsidRDefault="003D3196" w:rsidP="002D1E81">
      <w:pPr>
        <w:pStyle w:val="ListParagraph"/>
        <w:numPr>
          <w:ilvl w:val="0"/>
          <w:numId w:val="27"/>
        </w:numPr>
        <w:contextualSpacing w:val="0"/>
      </w:pPr>
      <w:r>
        <w:t xml:space="preserve">DDL </w:t>
      </w:r>
      <w:r w:rsidRPr="00895BAC">
        <w:t>(Data Definition Language)</w:t>
      </w:r>
      <w:r>
        <w:t xml:space="preserve">: </w:t>
      </w:r>
      <w:r w:rsidRPr="00895BAC">
        <w:t>Ngôn ngữ định nghĩa dữ liệu</w:t>
      </w:r>
      <w:r w:rsidR="001A1730">
        <w:t>, ví dụ: CREATE, ALTER, TRUNCATE, DROP, RENAME ..</w:t>
      </w:r>
      <w:r>
        <w:t>.</w:t>
      </w:r>
    </w:p>
    <w:p w14:paraId="4CCAB323" w14:textId="79641B7D" w:rsidR="003D3196" w:rsidRDefault="003D3196" w:rsidP="002D1E81">
      <w:pPr>
        <w:pStyle w:val="ListParagraph"/>
        <w:numPr>
          <w:ilvl w:val="0"/>
          <w:numId w:val="27"/>
        </w:numPr>
        <w:contextualSpacing w:val="0"/>
      </w:pPr>
      <w:r w:rsidRPr="00895BAC">
        <w:t>DML (Data Manipulation Language)</w:t>
      </w:r>
      <w:r>
        <w:t>:</w:t>
      </w:r>
      <w:r w:rsidRPr="00895BAC">
        <w:t xml:space="preserve"> Ngôn ngữ thao tác dữ liệu</w:t>
      </w:r>
      <w:r w:rsidR="001A1730">
        <w:t>, ví dụ: SELECT, INSERT, UPDATE, DELETE, MERGE, LOCK TABLE ..</w:t>
      </w:r>
      <w:r>
        <w:t>.</w:t>
      </w:r>
    </w:p>
    <w:p w14:paraId="17471D89" w14:textId="5A6A36B3" w:rsidR="003D3196" w:rsidRDefault="003D3196" w:rsidP="002D1E81">
      <w:pPr>
        <w:pStyle w:val="ListParagraph"/>
        <w:numPr>
          <w:ilvl w:val="0"/>
          <w:numId w:val="27"/>
        </w:numPr>
        <w:contextualSpacing w:val="0"/>
      </w:pPr>
      <w:r>
        <w:t xml:space="preserve">DCL </w:t>
      </w:r>
      <w:r w:rsidRPr="00895BAC">
        <w:t>(Data Control Language)</w:t>
      </w:r>
      <w:r>
        <w:t>: Ngôn ngữ điều khiển dữ liệu</w:t>
      </w:r>
      <w:r w:rsidR="002D1E81">
        <w:t xml:space="preserve">, ví dụ: </w:t>
      </w:r>
      <w:r w:rsidR="007472C6">
        <w:t>GRANT, REV</w:t>
      </w:r>
      <w:r w:rsidR="002D1E81">
        <w:t>OKE</w:t>
      </w:r>
      <w:r>
        <w:t>.</w:t>
      </w:r>
    </w:p>
    <w:p w14:paraId="1E44BFC1" w14:textId="438AA4B9" w:rsidR="003D3196" w:rsidRDefault="002D1E81" w:rsidP="00841D10">
      <w:pPr>
        <w:pStyle w:val="ListParagraph"/>
        <w:numPr>
          <w:ilvl w:val="0"/>
          <w:numId w:val="27"/>
        </w:numPr>
        <w:overflowPunct/>
        <w:autoSpaceDE/>
        <w:autoSpaceDN/>
        <w:adjustRightInd/>
        <w:spacing w:line="240" w:lineRule="auto"/>
        <w:contextualSpacing w:val="0"/>
        <w:jc w:val="left"/>
        <w:textAlignment w:val="auto"/>
      </w:pPr>
      <w:r>
        <w:t>TCL (</w:t>
      </w:r>
      <w:r w:rsidRPr="002D1E81">
        <w:t>Transaction Control Language</w:t>
      </w:r>
      <w:r>
        <w:t xml:space="preserve">): </w:t>
      </w:r>
      <w:r w:rsidRPr="002D1E81">
        <w:t>Ngôn ngữ kiểm soát giao dịch</w:t>
      </w:r>
      <w:r>
        <w:t>, ví dụ: COMMIT, ROLLBACK. SAVEPOINT …</w:t>
      </w:r>
      <w:r w:rsidR="003D3196">
        <w:br w:type="page"/>
      </w:r>
    </w:p>
    <w:p w14:paraId="4E7CFE51" w14:textId="77777777" w:rsidR="003D3196" w:rsidRDefault="003D3196" w:rsidP="003D3196">
      <w:pPr>
        <w:pStyle w:val="Heading3"/>
        <w:numPr>
          <w:ilvl w:val="2"/>
          <w:numId w:val="3"/>
        </w:numPr>
      </w:pPr>
      <w:bookmarkStart w:id="95" w:name="_Toc92274283"/>
      <w:bookmarkStart w:id="96" w:name="_Toc92664252"/>
      <w:r>
        <w:lastRenderedPageBreak/>
        <w:t>Cơ sở dữ liệu MySQL</w:t>
      </w:r>
      <w:bookmarkEnd w:id="95"/>
      <w:bookmarkEnd w:id="96"/>
    </w:p>
    <w:p w14:paraId="2C3553E7" w14:textId="6B60EBF8" w:rsidR="003D3196" w:rsidRDefault="009F66EC" w:rsidP="003D3196">
      <w:pPr>
        <w:pStyle w:val="Paragraph"/>
        <w:spacing w:after="0"/>
        <w:ind w:firstLine="357"/>
        <w:rPr>
          <w:sz w:val="26"/>
          <w:szCs w:val="26"/>
        </w:rPr>
      </w:pPr>
      <w:r>
        <w:rPr>
          <w:sz w:val="26"/>
          <w:szCs w:val="26"/>
        </w:rPr>
        <w:t>MySQL là Hệ quản trị C</w:t>
      </w:r>
      <w:r w:rsidR="00F60F8B">
        <w:rPr>
          <w:sz w:val="26"/>
          <w:szCs w:val="26"/>
        </w:rPr>
        <w:t>ơ sở dữ liệu mã</w:t>
      </w:r>
      <w:r w:rsidR="003D3196">
        <w:rPr>
          <w:sz w:val="26"/>
          <w:szCs w:val="26"/>
        </w:rPr>
        <w:t xml:space="preserve"> </w:t>
      </w:r>
      <w:r w:rsidR="009F2955">
        <w:rPr>
          <w:sz w:val="26"/>
          <w:szCs w:val="26"/>
        </w:rPr>
        <w:t>nguồn miễn phí (free-source) phổ</w:t>
      </w:r>
      <w:r w:rsidR="0009580C">
        <w:rPr>
          <w:sz w:val="26"/>
          <w:szCs w:val="26"/>
        </w:rPr>
        <w:t xml:space="preserve"> biến thế giới, </w:t>
      </w:r>
      <w:r w:rsidR="003D3196">
        <w:rPr>
          <w:sz w:val="26"/>
          <w:szCs w:val="26"/>
        </w:rPr>
        <w:t>được nhiều nhà phát t</w:t>
      </w:r>
      <w:r w:rsidR="0064138E">
        <w:rPr>
          <w:sz w:val="26"/>
          <w:szCs w:val="26"/>
        </w:rPr>
        <w:t>riển ưa chuộng</w:t>
      </w:r>
      <w:r w:rsidR="00B27C9E">
        <w:rPr>
          <w:sz w:val="26"/>
          <w:szCs w:val="26"/>
        </w:rPr>
        <w:t xml:space="preserve"> trong quá trình xây dựng và phát triển ứng dụng</w:t>
      </w:r>
      <w:r w:rsidR="00311740">
        <w:rPr>
          <w:sz w:val="26"/>
          <w:szCs w:val="26"/>
        </w:rPr>
        <w:t xml:space="preserve">, </w:t>
      </w:r>
      <w:r w:rsidR="003D3196">
        <w:rPr>
          <w:sz w:val="26"/>
          <w:szCs w:val="26"/>
        </w:rPr>
        <w:t>sử dụng SQL, có tốc đ</w:t>
      </w:r>
      <w:r w:rsidR="00074E5C">
        <w:rPr>
          <w:sz w:val="26"/>
          <w:szCs w:val="26"/>
        </w:rPr>
        <w:t>ộ cao, ổn định, dễ dàng sử dụng và</w:t>
      </w:r>
      <w:r w:rsidR="003D3196">
        <w:rPr>
          <w:sz w:val="26"/>
          <w:szCs w:val="26"/>
        </w:rPr>
        <w:t xml:space="preserve"> hoạt động được trên nhiều Hệ điều hành như Window</w:t>
      </w:r>
      <w:r w:rsidR="001349E1">
        <w:rPr>
          <w:sz w:val="26"/>
          <w:szCs w:val="26"/>
        </w:rPr>
        <w:t>s</w:t>
      </w:r>
      <w:r w:rsidR="003D3196">
        <w:rPr>
          <w:sz w:val="26"/>
          <w:szCs w:val="26"/>
        </w:rPr>
        <w:t xml:space="preserve">, Ubuntu, </w:t>
      </w:r>
      <w:r w:rsidR="00476649">
        <w:rPr>
          <w:sz w:val="26"/>
          <w:szCs w:val="26"/>
        </w:rPr>
        <w:t>Linux, MacOS</w:t>
      </w:r>
      <w:r w:rsidR="00AD165D">
        <w:rPr>
          <w:sz w:val="26"/>
          <w:szCs w:val="26"/>
        </w:rPr>
        <w:t>. Hệ quản trị C</w:t>
      </w:r>
      <w:r w:rsidR="003D3196">
        <w:rPr>
          <w:sz w:val="26"/>
          <w:szCs w:val="26"/>
        </w:rPr>
        <w:t xml:space="preserve">ơ sở dữ liệu này hoạt động dựa trên mô hình tiêu chuẩn Client (Máy khách) – Server (Máy chủ). </w:t>
      </w:r>
    </w:p>
    <w:p w14:paraId="031B64FF" w14:textId="4C9A9E3A" w:rsidR="003D3196" w:rsidRDefault="003D3196" w:rsidP="00386799">
      <w:pPr>
        <w:pStyle w:val="Paragraph"/>
        <w:spacing w:after="0"/>
        <w:ind w:firstLine="357"/>
        <w:rPr>
          <w:sz w:val="26"/>
          <w:szCs w:val="26"/>
        </w:rPr>
      </w:pPr>
      <w:r>
        <w:rPr>
          <w:sz w:val="26"/>
          <w:szCs w:val="26"/>
        </w:rPr>
        <w:t xml:space="preserve">MySQL </w:t>
      </w:r>
      <w:r w:rsidR="00687041">
        <w:rPr>
          <w:sz w:val="26"/>
          <w:szCs w:val="26"/>
        </w:rPr>
        <w:t>phù</w:t>
      </w:r>
      <w:r>
        <w:rPr>
          <w:sz w:val="26"/>
          <w:szCs w:val="26"/>
        </w:rPr>
        <w:t xml:space="preserve"> hợp cho </w:t>
      </w:r>
      <w:r w:rsidR="00D8513D">
        <w:rPr>
          <w:sz w:val="26"/>
          <w:szCs w:val="26"/>
        </w:rPr>
        <w:t>việc phát triển các</w:t>
      </w:r>
      <w:r>
        <w:rPr>
          <w:sz w:val="26"/>
          <w:szCs w:val="26"/>
        </w:rPr>
        <w:t xml:space="preserve"> ứng dụng có sử dụng truy cập Cơ sở dữ liệu trên Internet</w:t>
      </w:r>
      <w:r w:rsidR="00CE0DB1">
        <w:rPr>
          <w:sz w:val="26"/>
          <w:szCs w:val="26"/>
        </w:rPr>
        <w:t xml:space="preserve"> nhờ tốc độ và tính bảo mật cao</w:t>
      </w:r>
      <w:r>
        <w:rPr>
          <w:sz w:val="26"/>
          <w:szCs w:val="26"/>
        </w:rPr>
        <w:t xml:space="preserve">. Hiện nay, nhiều Website </w:t>
      </w:r>
      <w:r w:rsidR="009641F8">
        <w:rPr>
          <w:sz w:val="26"/>
          <w:szCs w:val="26"/>
        </w:rPr>
        <w:t xml:space="preserve">có lượng truy cập </w:t>
      </w:r>
      <w:r>
        <w:rPr>
          <w:sz w:val="26"/>
          <w:szCs w:val="26"/>
        </w:rPr>
        <w:t xml:space="preserve">lớn như Facebook, </w:t>
      </w:r>
      <w:r w:rsidR="00B27C9E">
        <w:rPr>
          <w:sz w:val="26"/>
          <w:szCs w:val="26"/>
        </w:rPr>
        <w:t xml:space="preserve">Twitter, </w:t>
      </w:r>
      <w:r>
        <w:rPr>
          <w:sz w:val="26"/>
          <w:szCs w:val="26"/>
        </w:rPr>
        <w:t xml:space="preserve">Google hay </w:t>
      </w:r>
      <w:r w:rsidR="00B27C9E">
        <w:rPr>
          <w:sz w:val="26"/>
          <w:szCs w:val="26"/>
        </w:rPr>
        <w:t xml:space="preserve">Amazon </w:t>
      </w:r>
      <w:r>
        <w:rPr>
          <w:sz w:val="26"/>
          <w:szCs w:val="26"/>
        </w:rPr>
        <w:t>… đều đang sử dụng MySQL để hỗ trợ lưu trữ dữ liệu</w:t>
      </w:r>
      <w:r w:rsidR="00296F0D">
        <w:rPr>
          <w:sz w:val="26"/>
          <w:szCs w:val="26"/>
        </w:rPr>
        <w:t xml:space="preserve"> để đáp ứng cho những ứng dụng kinh doanh</w:t>
      </w:r>
      <w:r>
        <w:rPr>
          <w:sz w:val="26"/>
          <w:szCs w:val="26"/>
        </w:rPr>
        <w:t>.</w:t>
      </w:r>
      <w:r w:rsidR="0033044A">
        <w:rPr>
          <w:sz w:val="26"/>
          <w:szCs w:val="26"/>
        </w:rPr>
        <w:t xml:space="preserve"> </w:t>
      </w:r>
      <w:r>
        <w:rPr>
          <w:sz w:val="26"/>
          <w:szCs w:val="26"/>
        </w:rPr>
        <w:t>Ưu và nhược điểm của MySQL:</w:t>
      </w:r>
    </w:p>
    <w:p w14:paraId="4CFE38F1" w14:textId="77777777" w:rsidR="003D3196" w:rsidRDefault="003D3196" w:rsidP="002E5687">
      <w:pPr>
        <w:pStyle w:val="Paragraph"/>
        <w:numPr>
          <w:ilvl w:val="0"/>
          <w:numId w:val="28"/>
        </w:numPr>
        <w:spacing w:after="0"/>
        <w:ind w:left="360"/>
        <w:rPr>
          <w:sz w:val="26"/>
          <w:szCs w:val="26"/>
        </w:rPr>
      </w:pPr>
      <w:r>
        <w:rPr>
          <w:sz w:val="26"/>
          <w:szCs w:val="26"/>
        </w:rPr>
        <w:t>Ưu điểm:</w:t>
      </w:r>
    </w:p>
    <w:p w14:paraId="4FDB5922" w14:textId="77777777" w:rsidR="003D3196" w:rsidRDefault="003D3196" w:rsidP="002E5687">
      <w:pPr>
        <w:pStyle w:val="Paragraph"/>
        <w:numPr>
          <w:ilvl w:val="0"/>
          <w:numId w:val="29"/>
        </w:numPr>
        <w:spacing w:after="0"/>
        <w:ind w:left="723"/>
        <w:rPr>
          <w:sz w:val="26"/>
          <w:szCs w:val="26"/>
        </w:rPr>
      </w:pPr>
      <w:r>
        <w:rPr>
          <w:sz w:val="26"/>
          <w:szCs w:val="26"/>
        </w:rPr>
        <w:t>Dễ dàng sử dụng: Tốc độ xử lý cao và ổn định, hoạt động trên nhiều Hệ điều hành cung cấp nhiều hàm tiện ích.</w:t>
      </w:r>
    </w:p>
    <w:p w14:paraId="2CF74731" w14:textId="4C008FD1" w:rsidR="003D3196" w:rsidRDefault="003D3196" w:rsidP="002E5687">
      <w:pPr>
        <w:pStyle w:val="Paragraph"/>
        <w:numPr>
          <w:ilvl w:val="0"/>
          <w:numId w:val="29"/>
        </w:numPr>
        <w:spacing w:after="0"/>
        <w:ind w:left="723"/>
        <w:rPr>
          <w:sz w:val="26"/>
          <w:szCs w:val="26"/>
        </w:rPr>
      </w:pPr>
      <w:r>
        <w:rPr>
          <w:sz w:val="26"/>
          <w:szCs w:val="26"/>
        </w:rPr>
        <w:t xml:space="preserve">Tính bảo mật </w:t>
      </w:r>
      <w:r w:rsidR="00DF5958">
        <w:rPr>
          <w:sz w:val="26"/>
          <w:szCs w:val="26"/>
        </w:rPr>
        <w:t xml:space="preserve">và </w:t>
      </w:r>
      <w:proofErr w:type="gramStart"/>
      <w:r w:rsidR="00DF5958">
        <w:rPr>
          <w:sz w:val="26"/>
          <w:szCs w:val="26"/>
        </w:rPr>
        <w:t>an</w:t>
      </w:r>
      <w:proofErr w:type="gramEnd"/>
      <w:r w:rsidR="00DF5958">
        <w:rPr>
          <w:sz w:val="26"/>
          <w:szCs w:val="26"/>
        </w:rPr>
        <w:t xml:space="preserve"> toàn </w:t>
      </w:r>
      <w:r>
        <w:rPr>
          <w:sz w:val="26"/>
          <w:szCs w:val="26"/>
        </w:rPr>
        <w:t>cao: MySQL phù hợp với các ứng dụng có truy cập Internet nhờ sở hữu nhiều tính năng bảo mật cấp cao.</w:t>
      </w:r>
    </w:p>
    <w:p w14:paraId="2572F479" w14:textId="2259E7EB" w:rsidR="003D3196" w:rsidRDefault="003D3196" w:rsidP="002E5687">
      <w:pPr>
        <w:pStyle w:val="Paragraph"/>
        <w:numPr>
          <w:ilvl w:val="0"/>
          <w:numId w:val="29"/>
        </w:numPr>
        <w:spacing w:after="0"/>
        <w:ind w:left="723"/>
        <w:rPr>
          <w:sz w:val="26"/>
          <w:szCs w:val="26"/>
        </w:rPr>
      </w:pPr>
      <w:r>
        <w:rPr>
          <w:sz w:val="26"/>
          <w:szCs w:val="26"/>
        </w:rPr>
        <w:t>Cho phép khôi phục:</w:t>
      </w:r>
      <w:r w:rsidR="001108BB">
        <w:rPr>
          <w:sz w:val="26"/>
          <w:szCs w:val="26"/>
        </w:rPr>
        <w:t xml:space="preserve"> MySQL cho phép các giao dịch (T</w:t>
      </w:r>
      <w:r>
        <w:rPr>
          <w:sz w:val="26"/>
          <w:szCs w:val="26"/>
        </w:rPr>
        <w:t>r</w:t>
      </w:r>
      <w:r w:rsidR="001108BB">
        <w:rPr>
          <w:sz w:val="26"/>
          <w:szCs w:val="26"/>
        </w:rPr>
        <w:t>ansaction) khôi phục, cam kết (C</w:t>
      </w:r>
      <w:r>
        <w:rPr>
          <w:sz w:val="26"/>
          <w:szCs w:val="26"/>
        </w:rPr>
        <w:t>ommit) và phục hồi sự cố</w:t>
      </w:r>
      <w:r w:rsidR="001108BB">
        <w:rPr>
          <w:sz w:val="26"/>
          <w:szCs w:val="26"/>
        </w:rPr>
        <w:t>.</w:t>
      </w:r>
    </w:p>
    <w:p w14:paraId="46199F59" w14:textId="77777777" w:rsidR="003D3196" w:rsidRDefault="003D3196" w:rsidP="002E5687">
      <w:pPr>
        <w:pStyle w:val="Paragraph"/>
        <w:numPr>
          <w:ilvl w:val="0"/>
          <w:numId w:val="29"/>
        </w:numPr>
        <w:spacing w:after="0"/>
        <w:ind w:left="723"/>
        <w:rPr>
          <w:sz w:val="26"/>
          <w:szCs w:val="26"/>
        </w:rPr>
      </w:pPr>
      <w:r>
        <w:rPr>
          <w:sz w:val="26"/>
          <w:szCs w:val="26"/>
        </w:rPr>
        <w:t>Khả năng mở rộng mạnh mẽ: MySQL có khả năng xử lý với lượng dữ liệu lớn và có thể mở rộng.</w:t>
      </w:r>
    </w:p>
    <w:p w14:paraId="6002E78E" w14:textId="77777777" w:rsidR="003D3196" w:rsidRDefault="003D3196" w:rsidP="002E5687">
      <w:pPr>
        <w:pStyle w:val="Paragraph"/>
        <w:numPr>
          <w:ilvl w:val="0"/>
          <w:numId w:val="28"/>
        </w:numPr>
        <w:spacing w:after="0"/>
        <w:ind w:left="360"/>
        <w:rPr>
          <w:sz w:val="26"/>
          <w:szCs w:val="26"/>
        </w:rPr>
      </w:pPr>
      <w:r>
        <w:rPr>
          <w:sz w:val="26"/>
          <w:szCs w:val="26"/>
        </w:rPr>
        <w:t>Nhược điểm:</w:t>
      </w:r>
    </w:p>
    <w:p w14:paraId="6A7A24B3" w14:textId="77777777" w:rsidR="003D3196" w:rsidRDefault="003D3196" w:rsidP="002E5687">
      <w:pPr>
        <w:pStyle w:val="Paragraph"/>
        <w:numPr>
          <w:ilvl w:val="0"/>
          <w:numId w:val="30"/>
        </w:numPr>
        <w:spacing w:after="0"/>
        <w:ind w:left="723"/>
        <w:rPr>
          <w:sz w:val="26"/>
          <w:szCs w:val="26"/>
        </w:rPr>
      </w:pPr>
      <w:r>
        <w:rPr>
          <w:sz w:val="26"/>
          <w:szCs w:val="26"/>
        </w:rPr>
        <w:t>MySQL bị hạn chế dung lượng, tốc độ truy vấn sẽ giảm dần nếu lượng dữ liệu truy vấn lớn, để cải thiện cần áp dụng nhiều biện pháp như chia sẻ database ra nhiều server hoặc tạo cache MySQL.</w:t>
      </w:r>
    </w:p>
    <w:p w14:paraId="0197B408" w14:textId="77777777" w:rsidR="009F5F01" w:rsidRDefault="009F5F01" w:rsidP="009F5F01">
      <w:pPr>
        <w:pStyle w:val="Paragraph"/>
        <w:spacing w:after="0"/>
        <w:ind w:left="723"/>
        <w:rPr>
          <w:sz w:val="26"/>
          <w:szCs w:val="26"/>
        </w:rPr>
      </w:pPr>
    </w:p>
    <w:p w14:paraId="6ADED95E" w14:textId="77777777" w:rsidR="003D3196" w:rsidRDefault="003D3196" w:rsidP="003D3196">
      <w:pPr>
        <w:pStyle w:val="Heading2"/>
        <w:numPr>
          <w:ilvl w:val="1"/>
          <w:numId w:val="3"/>
        </w:numPr>
      </w:pPr>
      <w:bookmarkStart w:id="97" w:name="_Toc92274284"/>
      <w:bookmarkStart w:id="98" w:name="_Toc92664253"/>
      <w:r>
        <w:lastRenderedPageBreak/>
        <w:t>Giới thiệu Jupyter Notebook, API và Kaggle</w:t>
      </w:r>
      <w:bookmarkEnd w:id="97"/>
      <w:bookmarkEnd w:id="98"/>
    </w:p>
    <w:p w14:paraId="0245CC09" w14:textId="77777777" w:rsidR="003D3196" w:rsidRDefault="003D3196" w:rsidP="003D3196">
      <w:pPr>
        <w:pStyle w:val="Heading3"/>
        <w:numPr>
          <w:ilvl w:val="2"/>
          <w:numId w:val="3"/>
        </w:numPr>
      </w:pPr>
      <w:bookmarkStart w:id="99" w:name="_Toc92274285"/>
      <w:bookmarkStart w:id="100" w:name="_Toc92664254"/>
      <w:r>
        <w:t>Jupyter Notebook</w:t>
      </w:r>
      <w:bookmarkEnd w:id="99"/>
      <w:bookmarkEnd w:id="100"/>
    </w:p>
    <w:p w14:paraId="4AB12380" w14:textId="77777777" w:rsidR="003D3196" w:rsidRPr="00F458B1" w:rsidRDefault="003D3196" w:rsidP="003D3196">
      <w:pPr>
        <w:pStyle w:val="Paragraph"/>
        <w:ind w:firstLine="357"/>
        <w:rPr>
          <w:sz w:val="26"/>
          <w:szCs w:val="26"/>
        </w:rPr>
      </w:pPr>
      <w:r>
        <w:rPr>
          <w:sz w:val="26"/>
          <w:szCs w:val="26"/>
        </w:rPr>
        <w:t>Jupyter Notebook là một ứng dụng Web mã nguồn mở cho phép người dùng tạo và chia sẻ code, phương trình, hình ảnh 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08ABC21E" w14:textId="77777777" w:rsidR="003D3196" w:rsidRDefault="003D3196" w:rsidP="003D3196">
      <w:pPr>
        <w:pStyle w:val="Heading3"/>
        <w:numPr>
          <w:ilvl w:val="2"/>
          <w:numId w:val="3"/>
        </w:numPr>
      </w:pPr>
      <w:bookmarkStart w:id="101" w:name="_Toc92274286"/>
      <w:bookmarkStart w:id="102" w:name="_Toc92664255"/>
      <w:r>
        <w:t>API (</w:t>
      </w:r>
      <w:r w:rsidRPr="005C796C">
        <w:t>Application Programming Interface</w:t>
      </w:r>
      <w:r>
        <w:t>)</w:t>
      </w:r>
      <w:bookmarkEnd w:id="101"/>
      <w:bookmarkEnd w:id="102"/>
    </w:p>
    <w:p w14:paraId="5979C96F" w14:textId="260C542D" w:rsidR="003D3196" w:rsidRDefault="00EE1D17" w:rsidP="00A730B1">
      <w:pPr>
        <w:pStyle w:val="Paragraph"/>
        <w:spacing w:after="0"/>
        <w:ind w:firstLine="357"/>
        <w:rPr>
          <w:sz w:val="26"/>
          <w:szCs w:val="26"/>
        </w:rPr>
      </w:pPr>
      <w:r>
        <w:rPr>
          <w:sz w:val="26"/>
          <w:szCs w:val="26"/>
        </w:rPr>
        <w:t xml:space="preserve">API </w:t>
      </w:r>
      <w:r w:rsidR="003D3196">
        <w:rPr>
          <w:sz w:val="26"/>
          <w:szCs w:val="26"/>
        </w:rPr>
        <w:t>là Giao diện Lập trình Ứng dụng, là trung gian phần mềm cho phé</w:t>
      </w:r>
      <w:r w:rsidR="00583434">
        <w:rPr>
          <w:sz w:val="26"/>
          <w:szCs w:val="26"/>
        </w:rPr>
        <w:t xml:space="preserve">p 2 ứng dụng giao tiếp với nhau, có tính bảo mật và </w:t>
      </w:r>
      <w:proofErr w:type="gramStart"/>
      <w:r w:rsidR="00583434">
        <w:rPr>
          <w:sz w:val="26"/>
          <w:szCs w:val="26"/>
        </w:rPr>
        <w:t>an</w:t>
      </w:r>
      <w:proofErr w:type="gramEnd"/>
      <w:r w:rsidR="00583434">
        <w:rPr>
          <w:sz w:val="26"/>
          <w:szCs w:val="26"/>
        </w:rPr>
        <w:t xml:space="preserve"> toàn cao</w:t>
      </w:r>
      <w:r w:rsidR="00E0178E">
        <w:rPr>
          <w:sz w:val="26"/>
          <w:szCs w:val="26"/>
        </w:rPr>
        <w:t xml:space="preserve">. </w:t>
      </w:r>
      <w:r w:rsidR="003D3196">
        <w:rPr>
          <w:sz w:val="26"/>
          <w:szCs w:val="26"/>
        </w:rPr>
        <w:t>API có thể sử dụng cho hệ điều hành (Operating System), hệ thống c</w:t>
      </w:r>
      <w:r w:rsidR="00A43507">
        <w:rPr>
          <w:sz w:val="26"/>
          <w:szCs w:val="26"/>
        </w:rPr>
        <w:t>ơ sở dữ liệu (Database System)</w:t>
      </w:r>
      <w:r w:rsidR="003D3196">
        <w:rPr>
          <w:sz w:val="26"/>
          <w:szCs w:val="26"/>
        </w:rPr>
        <w:t>, hệ thống trên nền tảng web (Web-</w:t>
      </w:r>
      <w:r w:rsidR="003D3196">
        <w:rPr>
          <w:color w:val="000000"/>
          <w:sz w:val="26"/>
          <w:szCs w:val="26"/>
        </w:rPr>
        <w:t xml:space="preserve">based </w:t>
      </w:r>
      <w:r w:rsidR="003D3196">
        <w:rPr>
          <w:sz w:val="26"/>
          <w:szCs w:val="26"/>
        </w:rPr>
        <w:t>System)</w:t>
      </w:r>
      <w:r w:rsidR="00A43507">
        <w:rPr>
          <w:sz w:val="26"/>
          <w:szCs w:val="26"/>
        </w:rPr>
        <w:t>, phần cứng máy tính</w:t>
      </w:r>
      <w:r w:rsidR="003D3196">
        <w:rPr>
          <w:sz w:val="26"/>
          <w:szCs w:val="26"/>
        </w:rPr>
        <w:t xml:space="preserve"> … API là một tập hợp các quy trình, giao thức và công cụ để xây dựng ứng dụn</w:t>
      </w:r>
      <w:r w:rsidR="0087465D">
        <w:rPr>
          <w:sz w:val="26"/>
          <w:szCs w:val="26"/>
        </w:rPr>
        <w:t>g phần mềm.</w:t>
      </w:r>
      <w:r w:rsidR="00A730B1">
        <w:rPr>
          <w:sz w:val="26"/>
          <w:szCs w:val="26"/>
        </w:rPr>
        <w:t xml:space="preserve"> </w:t>
      </w:r>
      <w:r w:rsidR="003D3196">
        <w:rPr>
          <w:sz w:val="26"/>
          <w:szCs w:val="26"/>
        </w:rPr>
        <w:t>Hiện nay có rất nhiều API được ra đời nhằm giúp cho các lập trình viên như Google Maps API, Youtube API, Twitter API, Amazon Product Advertising API …</w:t>
      </w:r>
    </w:p>
    <w:p w14:paraId="3031843D" w14:textId="77777777" w:rsidR="003D3196" w:rsidRDefault="003D3196" w:rsidP="00012E28">
      <w:pPr>
        <w:pStyle w:val="Paragraph"/>
        <w:numPr>
          <w:ilvl w:val="0"/>
          <w:numId w:val="28"/>
        </w:numPr>
        <w:spacing w:after="0"/>
        <w:ind w:left="426"/>
        <w:rPr>
          <w:sz w:val="26"/>
          <w:szCs w:val="26"/>
        </w:rPr>
      </w:pPr>
      <w:r>
        <w:rPr>
          <w:sz w:val="26"/>
          <w:szCs w:val="26"/>
        </w:rPr>
        <w:t>Ưu điểm của API:</w:t>
      </w:r>
    </w:p>
    <w:p w14:paraId="76AAD4A0" w14:textId="77777777" w:rsidR="003D3196" w:rsidRDefault="003D3196" w:rsidP="00012E28">
      <w:pPr>
        <w:pStyle w:val="Paragraph"/>
        <w:numPr>
          <w:ilvl w:val="0"/>
          <w:numId w:val="24"/>
        </w:numPr>
        <w:spacing w:after="0"/>
        <w:rPr>
          <w:sz w:val="26"/>
          <w:szCs w:val="26"/>
        </w:rPr>
      </w:pPr>
      <w:r>
        <w:rPr>
          <w:sz w:val="26"/>
          <w:szCs w:val="26"/>
        </w:rPr>
        <w:t>Giao tiếp 2 chiều phải được xác nhận.</w:t>
      </w:r>
    </w:p>
    <w:p w14:paraId="12ABEE5F" w14:textId="77777777" w:rsidR="003D3196" w:rsidRDefault="003D3196" w:rsidP="00012E28">
      <w:pPr>
        <w:pStyle w:val="Paragraph"/>
        <w:numPr>
          <w:ilvl w:val="0"/>
          <w:numId w:val="24"/>
        </w:numPr>
        <w:spacing w:after="0"/>
        <w:rPr>
          <w:sz w:val="26"/>
          <w:szCs w:val="26"/>
        </w:rPr>
      </w:pPr>
      <w:r>
        <w:rPr>
          <w:sz w:val="26"/>
          <w:szCs w:val="26"/>
        </w:rPr>
        <w:t>Kết nối mọi lúc nhờ Internet.</w:t>
      </w:r>
    </w:p>
    <w:p w14:paraId="68E469E2" w14:textId="77777777" w:rsidR="003D3196" w:rsidRDefault="003D3196" w:rsidP="00012E28">
      <w:pPr>
        <w:pStyle w:val="Paragraph"/>
        <w:numPr>
          <w:ilvl w:val="0"/>
          <w:numId w:val="24"/>
        </w:numPr>
        <w:spacing w:after="0"/>
        <w:rPr>
          <w:sz w:val="26"/>
          <w:szCs w:val="26"/>
        </w:rPr>
      </w:pPr>
      <w:r>
        <w:rPr>
          <w:sz w:val="26"/>
          <w:szCs w:val="26"/>
        </w:rPr>
        <w:t>Hỗ trợ chức năng RESTful.</w:t>
      </w:r>
    </w:p>
    <w:p w14:paraId="3F84EBD5" w14:textId="5E9ED8D7" w:rsidR="003D3196" w:rsidRDefault="003D3196" w:rsidP="00012E28">
      <w:pPr>
        <w:pStyle w:val="Paragraph"/>
        <w:numPr>
          <w:ilvl w:val="0"/>
          <w:numId w:val="24"/>
        </w:numPr>
        <w:spacing w:after="0"/>
        <w:rPr>
          <w:sz w:val="26"/>
          <w:szCs w:val="26"/>
        </w:rPr>
      </w:pPr>
      <w:r>
        <w:rPr>
          <w:sz w:val="26"/>
          <w:szCs w:val="26"/>
        </w:rPr>
        <w:t xml:space="preserve">Mã nguồn mở, giao tiếp API là 2 chiều </w:t>
      </w:r>
      <w:r w:rsidR="00012E28">
        <w:rPr>
          <w:sz w:val="26"/>
          <w:szCs w:val="26"/>
        </w:rPr>
        <w:t xml:space="preserve">phải được xác nhận </w:t>
      </w:r>
      <w:r>
        <w:rPr>
          <w:sz w:val="26"/>
          <w:szCs w:val="26"/>
        </w:rPr>
        <w:t>nên thông tin đáng tin cậy.</w:t>
      </w:r>
    </w:p>
    <w:p w14:paraId="69582C15" w14:textId="77777777" w:rsidR="003D3196" w:rsidRDefault="003D3196" w:rsidP="00012E28">
      <w:pPr>
        <w:pStyle w:val="Paragraph"/>
        <w:numPr>
          <w:ilvl w:val="0"/>
          <w:numId w:val="28"/>
        </w:numPr>
        <w:spacing w:after="0"/>
        <w:ind w:left="426"/>
        <w:rPr>
          <w:sz w:val="26"/>
          <w:szCs w:val="26"/>
        </w:rPr>
      </w:pPr>
      <w:r>
        <w:rPr>
          <w:sz w:val="26"/>
          <w:szCs w:val="26"/>
        </w:rPr>
        <w:t>Nhược điểm của API:</w:t>
      </w:r>
    </w:p>
    <w:p w14:paraId="76A01C6F" w14:textId="77777777" w:rsidR="003D3196" w:rsidRDefault="003D3196" w:rsidP="00012E28">
      <w:pPr>
        <w:pStyle w:val="Paragraph"/>
        <w:numPr>
          <w:ilvl w:val="0"/>
          <w:numId w:val="25"/>
        </w:numPr>
        <w:spacing w:after="0"/>
        <w:rPr>
          <w:sz w:val="26"/>
          <w:szCs w:val="26"/>
        </w:rPr>
      </w:pPr>
      <w:r>
        <w:rPr>
          <w:sz w:val="26"/>
          <w:szCs w:val="26"/>
        </w:rPr>
        <w:t>Đòi hỏi kiến thức chuyên sâu.</w:t>
      </w:r>
    </w:p>
    <w:p w14:paraId="776FC35C" w14:textId="77777777" w:rsidR="003D3196" w:rsidRDefault="003D3196" w:rsidP="00012E28">
      <w:pPr>
        <w:pStyle w:val="Paragraph"/>
        <w:numPr>
          <w:ilvl w:val="0"/>
          <w:numId w:val="25"/>
        </w:numPr>
        <w:spacing w:after="0"/>
        <w:rPr>
          <w:sz w:val="26"/>
          <w:szCs w:val="26"/>
        </w:rPr>
      </w:pPr>
      <w:r>
        <w:rPr>
          <w:sz w:val="26"/>
          <w:szCs w:val="26"/>
        </w:rPr>
        <w:t>Tốn nhiều chi phí vận hành, nâng cấp, chỉnh sửa và phát triển.</w:t>
      </w:r>
    </w:p>
    <w:p w14:paraId="15A69623" w14:textId="77777777" w:rsidR="003D3196" w:rsidRDefault="003D3196" w:rsidP="00012E28">
      <w:pPr>
        <w:pStyle w:val="Paragraph"/>
        <w:numPr>
          <w:ilvl w:val="0"/>
          <w:numId w:val="25"/>
        </w:numPr>
        <w:spacing w:after="0"/>
        <w:rPr>
          <w:sz w:val="26"/>
          <w:szCs w:val="26"/>
        </w:rPr>
      </w:pPr>
      <w:r>
        <w:rPr>
          <w:sz w:val="26"/>
          <w:szCs w:val="26"/>
        </w:rPr>
        <w:t>Gặp vấn đề về bảo mật nếu bị tấn công hệ thống.</w:t>
      </w:r>
    </w:p>
    <w:p w14:paraId="42060496" w14:textId="4EDFE938" w:rsidR="00A730B1" w:rsidRDefault="00A730B1" w:rsidP="00012E28">
      <w:pPr>
        <w:pStyle w:val="Paragraph"/>
        <w:spacing w:after="0"/>
        <w:ind w:firstLine="357"/>
        <w:rPr>
          <w:sz w:val="26"/>
          <w:szCs w:val="26"/>
        </w:rPr>
      </w:pPr>
      <w:r>
        <w:rPr>
          <w:sz w:val="26"/>
          <w:szCs w:val="26"/>
        </w:rPr>
        <w:t>API giúp cho việc phát triển ứng dụng trở nên dễ dàng, linh hoạt và tiết kiệm thời gia</w:t>
      </w:r>
      <w:r w:rsidR="008C3DD9">
        <w:rPr>
          <w:sz w:val="26"/>
          <w:szCs w:val="26"/>
        </w:rPr>
        <w:t xml:space="preserve">n nhờ những đặc điểm sau: Sử dụng mã nguồn mở, hỗ trợ XML và JSON, có khả </w:t>
      </w:r>
      <w:r w:rsidR="008C3DD9">
        <w:rPr>
          <w:sz w:val="26"/>
          <w:szCs w:val="26"/>
        </w:rPr>
        <w:lastRenderedPageBreak/>
        <w:t>năng đáp ứng đầy đủ thành phần HTTP như URL, request/response headers</w:t>
      </w:r>
      <w:r w:rsidR="005D29FB">
        <w:rPr>
          <w:sz w:val="26"/>
          <w:szCs w:val="26"/>
        </w:rPr>
        <w:t xml:space="preserve"> </w:t>
      </w:r>
      <w:r w:rsidR="008C3DD9">
        <w:rPr>
          <w:sz w:val="26"/>
          <w:szCs w:val="26"/>
        </w:rPr>
        <w:t xml:space="preserve">…, mô hình WebAPI hỗ trợ MVC như: unit test, </w:t>
      </w:r>
      <w:r w:rsidR="008C3DD9" w:rsidRPr="008C3DD9">
        <w:rPr>
          <w:sz w:val="26"/>
          <w:szCs w:val="26"/>
        </w:rPr>
        <w:t>IoC container</w:t>
      </w:r>
      <w:r w:rsidR="008C3DD9">
        <w:rPr>
          <w:sz w:val="26"/>
          <w:szCs w:val="26"/>
        </w:rPr>
        <w:t>, routing, controller</w:t>
      </w:r>
      <w:r w:rsidR="005D29FB">
        <w:rPr>
          <w:sz w:val="26"/>
          <w:szCs w:val="26"/>
        </w:rPr>
        <w:t>, action result, model binder</w:t>
      </w:r>
      <w:r w:rsidR="008C3DD9">
        <w:rPr>
          <w:sz w:val="26"/>
          <w:szCs w:val="26"/>
        </w:rPr>
        <w:t xml:space="preserve"> …</w:t>
      </w:r>
    </w:p>
    <w:p w14:paraId="32DA7DFB" w14:textId="77777777" w:rsidR="003D3196" w:rsidRDefault="003D3196" w:rsidP="003D3196">
      <w:pPr>
        <w:pStyle w:val="Paragraph"/>
        <w:keepNext/>
        <w:spacing w:after="0"/>
      </w:pPr>
      <w:r>
        <w:rPr>
          <w:noProof/>
          <w:sz w:val="26"/>
          <w:szCs w:val="26"/>
          <w:lang w:val="vi-VN" w:eastAsia="vi-VN"/>
        </w:rPr>
        <w:drawing>
          <wp:inline distT="0" distB="0" distL="0" distR="0" wp14:anchorId="7F0415C7" wp14:editId="5AC468DB">
            <wp:extent cx="5403600" cy="2836800"/>
            <wp:effectExtent l="0" t="0" r="698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3600" cy="2836800"/>
                    </a:xfrm>
                    <a:prstGeom prst="rect">
                      <a:avLst/>
                    </a:prstGeom>
                  </pic:spPr>
                </pic:pic>
              </a:graphicData>
            </a:graphic>
          </wp:inline>
        </w:drawing>
      </w:r>
    </w:p>
    <w:p w14:paraId="031FC1AE" w14:textId="6829039A" w:rsidR="003D3196" w:rsidRDefault="003D3196" w:rsidP="003D3196">
      <w:pPr>
        <w:pStyle w:val="ThesisTable"/>
      </w:pPr>
      <w:bookmarkStart w:id="103" w:name="_Toc92231053"/>
      <w:bookmarkStart w:id="104" w:name="_Toc92664165"/>
      <w:r>
        <w:t xml:space="preserve">Hình </w:t>
      </w:r>
      <w:r w:rsidR="00842C86">
        <w:fldChar w:fldCharType="begin"/>
      </w:r>
      <w:r w:rsidR="00842C86">
        <w:instrText xml:space="preserve"> STYLEREF 1 \s </w:instrText>
      </w:r>
      <w:r w:rsidR="00842C86">
        <w:fldChar w:fldCharType="separate"/>
      </w:r>
      <w:r w:rsidR="007A2EB8">
        <w:rPr>
          <w:noProof/>
        </w:rPr>
        <w:t>2</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8</w:t>
      </w:r>
      <w:r w:rsidR="00842C86">
        <w:rPr>
          <w:noProof/>
        </w:rPr>
        <w:fldChar w:fldCharType="end"/>
      </w:r>
      <w:r>
        <w:t xml:space="preserve">. </w:t>
      </w:r>
      <w:r w:rsidRPr="006F74FE">
        <w:t>Định nghĩa về API</w:t>
      </w:r>
      <w:bookmarkEnd w:id="103"/>
      <w:bookmarkEnd w:id="104"/>
    </w:p>
    <w:p w14:paraId="7455EC3A" w14:textId="77777777" w:rsidR="003D3196" w:rsidRDefault="003D3196" w:rsidP="003D3196">
      <w:pPr>
        <w:pStyle w:val="Heading3"/>
        <w:numPr>
          <w:ilvl w:val="2"/>
          <w:numId w:val="3"/>
        </w:numPr>
      </w:pPr>
      <w:bookmarkStart w:id="105" w:name="_Toc92274287"/>
      <w:bookmarkStart w:id="106" w:name="_Toc92664256"/>
      <w:r>
        <w:t>Kaggle</w:t>
      </w:r>
      <w:bookmarkEnd w:id="105"/>
      <w:bookmarkEnd w:id="106"/>
    </w:p>
    <w:p w14:paraId="1F5459DF" w14:textId="77777777" w:rsidR="003D3196" w:rsidRDefault="003D3196" w:rsidP="003D3196">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020880AE" w14:textId="77777777" w:rsidR="003D3196" w:rsidRDefault="003D3196" w:rsidP="003D3196">
      <w:pPr>
        <w:pStyle w:val="Paragraph"/>
        <w:spacing w:after="0"/>
        <w:ind w:firstLine="357"/>
        <w:rPr>
          <w:sz w:val="26"/>
          <w:szCs w:val="26"/>
        </w:rPr>
      </w:pPr>
      <w:r>
        <w:rPr>
          <w:sz w:val="26"/>
          <w:szCs w:val="26"/>
        </w:rPr>
        <w:t>Kaggle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 Kaggle còn cung cấp nơi để mọi người có thể luyện thêm kỹ năng bằng tham gia thi đấu các cuộc thi do Kaggle tổ chức.</w:t>
      </w:r>
    </w:p>
    <w:p w14:paraId="1B3D3D53" w14:textId="77777777" w:rsidR="003D3196" w:rsidRPr="00382762" w:rsidRDefault="003D3196" w:rsidP="003D3196">
      <w:pPr>
        <w:pStyle w:val="Paragraph"/>
        <w:spacing w:after="0"/>
        <w:ind w:firstLine="357"/>
        <w:rPr>
          <w:sz w:val="26"/>
          <w:szCs w:val="26"/>
        </w:rPr>
      </w:pPr>
    </w:p>
    <w:p w14:paraId="17664FC8" w14:textId="77777777" w:rsidR="003D3196" w:rsidRDefault="003D3196" w:rsidP="003D3196">
      <w:pPr>
        <w:pStyle w:val="Heading2"/>
        <w:numPr>
          <w:ilvl w:val="1"/>
          <w:numId w:val="3"/>
        </w:numPr>
      </w:pPr>
      <w:bookmarkStart w:id="107" w:name="_Toc92274288"/>
      <w:bookmarkStart w:id="108" w:name="_Toc92664257"/>
      <w:r>
        <w:lastRenderedPageBreak/>
        <w:t>Giới thiệu về Docker và Apache Airflow</w:t>
      </w:r>
      <w:bookmarkEnd w:id="107"/>
      <w:bookmarkEnd w:id="108"/>
    </w:p>
    <w:p w14:paraId="4B0F5FBB" w14:textId="77777777" w:rsidR="003D3196" w:rsidRDefault="003D3196" w:rsidP="003D3196">
      <w:pPr>
        <w:pStyle w:val="Heading3"/>
        <w:numPr>
          <w:ilvl w:val="2"/>
          <w:numId w:val="3"/>
        </w:numPr>
      </w:pPr>
      <w:bookmarkStart w:id="109" w:name="_Toc92274289"/>
      <w:bookmarkStart w:id="110" w:name="_Toc92664258"/>
      <w:r>
        <w:t>Docker</w:t>
      </w:r>
      <w:bookmarkEnd w:id="109"/>
      <w:bookmarkEnd w:id="110"/>
    </w:p>
    <w:p w14:paraId="27D86BFE" w14:textId="488B1E41" w:rsidR="003D3196" w:rsidRDefault="00B453AB" w:rsidP="003D3196">
      <w:pPr>
        <w:pStyle w:val="Paragraph"/>
        <w:spacing w:after="0"/>
        <w:ind w:firstLine="357"/>
        <w:rPr>
          <w:sz w:val="26"/>
          <w:szCs w:val="26"/>
        </w:rPr>
      </w:pPr>
      <w:r>
        <w:rPr>
          <w:sz w:val="26"/>
          <w:szCs w:val="26"/>
        </w:rPr>
        <w:t xml:space="preserve">Docker </w:t>
      </w:r>
      <w:r w:rsidR="003D3196">
        <w:rPr>
          <w:sz w:val="26"/>
          <w:szCs w:val="26"/>
        </w:rPr>
        <w:t xml:space="preserve">là phần mềm cho phép </w:t>
      </w:r>
      <w:r w:rsidR="00FF7FD3">
        <w:rPr>
          <w:sz w:val="26"/>
          <w:szCs w:val="26"/>
        </w:rPr>
        <w:t>lập trình viên</w:t>
      </w:r>
      <w:r w:rsidR="003D3196">
        <w:rPr>
          <w:sz w:val="26"/>
          <w:szCs w:val="26"/>
        </w:rPr>
        <w:t xml:space="preserve"> triển khai, dựng và kiểm thử ứng dụng một cách nhanh chóng</w:t>
      </w:r>
      <w:r>
        <w:rPr>
          <w:sz w:val="26"/>
          <w:szCs w:val="26"/>
        </w:rPr>
        <w:t xml:space="preserve"> và là nền tảng mã nguồn mở</w:t>
      </w:r>
      <w:r w:rsidR="003D3196">
        <w:rPr>
          <w:sz w:val="26"/>
          <w:szCs w:val="26"/>
        </w:rPr>
        <w:t>. Docker đóng gói phần mềm vào các đơn</w:t>
      </w:r>
      <w:r>
        <w:rPr>
          <w:sz w:val="26"/>
          <w:szCs w:val="26"/>
        </w:rPr>
        <w:t xml:space="preserve"> vị tiêu chuẩn hóa được gọi là C</w:t>
      </w:r>
      <w:r w:rsidR="003D3196">
        <w:rPr>
          <w:sz w:val="26"/>
          <w:szCs w:val="26"/>
        </w:rPr>
        <w:t xml:space="preserve">ontainer có mọi thứ mà phần mềm cần để chạy, trong đó bao gồm có </w:t>
      </w:r>
      <w:proofErr w:type="gramStart"/>
      <w:r w:rsidR="003D3196">
        <w:rPr>
          <w:sz w:val="26"/>
          <w:szCs w:val="26"/>
        </w:rPr>
        <w:t>thư</w:t>
      </w:r>
      <w:proofErr w:type="gramEnd"/>
      <w:r w:rsidR="003D3196">
        <w:rPr>
          <w:sz w:val="26"/>
          <w:szCs w:val="26"/>
        </w:rPr>
        <w:t xml:space="preserve"> viện, mã, công cụ hệ thống và thời gian chạy. </w:t>
      </w:r>
      <w:r w:rsidR="00B63A56">
        <w:rPr>
          <w:sz w:val="26"/>
          <w:szCs w:val="26"/>
        </w:rPr>
        <w:t xml:space="preserve">Docker giúp </w:t>
      </w:r>
      <w:r w:rsidR="00FF7FD3">
        <w:rPr>
          <w:sz w:val="26"/>
          <w:szCs w:val="26"/>
        </w:rPr>
        <w:t xml:space="preserve">lập trình viên </w:t>
      </w:r>
      <w:r w:rsidR="003D3196">
        <w:rPr>
          <w:sz w:val="26"/>
          <w:szCs w:val="26"/>
        </w:rPr>
        <w:t xml:space="preserve">nhanh chóng triển khai và thay đổi quy mô ứng dụng vào bất kỳ môi trường nào và đảm bảo rằng mã của bạn sẽ chạy được bằng cách sử dụng Docker. </w:t>
      </w:r>
    </w:p>
    <w:p w14:paraId="34B3A7B2" w14:textId="423813D1" w:rsidR="003D3196" w:rsidRDefault="003D3196" w:rsidP="00854F68">
      <w:pPr>
        <w:pStyle w:val="Paragraph"/>
        <w:numPr>
          <w:ilvl w:val="0"/>
          <w:numId w:val="57"/>
        </w:numPr>
        <w:spacing w:after="0"/>
        <w:rPr>
          <w:sz w:val="26"/>
          <w:szCs w:val="26"/>
        </w:rPr>
      </w:pPr>
      <w:r>
        <w:rPr>
          <w:sz w:val="26"/>
          <w:szCs w:val="26"/>
        </w:rPr>
        <w:t>Cách thức hoạt động của Docker: Docker hoạt động bằng cách cung cấp phương thức tiêu chuẩn đ</w:t>
      </w:r>
      <w:r w:rsidR="00857D6E">
        <w:rPr>
          <w:sz w:val="26"/>
          <w:szCs w:val="26"/>
        </w:rPr>
        <w:t>ể chạy mã, là hệ điều hành của C</w:t>
      </w:r>
      <w:r>
        <w:rPr>
          <w:sz w:val="26"/>
          <w:szCs w:val="26"/>
        </w:rPr>
        <w:t>ontainer (trên nền tảng ảo hóa). Docker được cài đặt trên từng máy chủ và cung cấp các lệnh đơn giản dễ dàng sử dụng để</w:t>
      </w:r>
      <w:r w:rsidR="00B453AB">
        <w:rPr>
          <w:sz w:val="26"/>
          <w:szCs w:val="26"/>
        </w:rPr>
        <w:t xml:space="preserve"> xây dựng, khởi động hoặc dừng C</w:t>
      </w:r>
      <w:r>
        <w:rPr>
          <w:sz w:val="26"/>
          <w:szCs w:val="26"/>
        </w:rPr>
        <w:t>ontainer.</w:t>
      </w:r>
    </w:p>
    <w:p w14:paraId="6B3528E2" w14:textId="38354167" w:rsidR="003D3196" w:rsidRDefault="00B453AB" w:rsidP="00854F68">
      <w:pPr>
        <w:pStyle w:val="Paragraph"/>
        <w:numPr>
          <w:ilvl w:val="0"/>
          <w:numId w:val="57"/>
        </w:numPr>
        <w:spacing w:after="0"/>
        <w:rPr>
          <w:sz w:val="26"/>
          <w:szCs w:val="26"/>
        </w:rPr>
      </w:pPr>
      <w:r>
        <w:rPr>
          <w:sz w:val="26"/>
          <w:szCs w:val="26"/>
        </w:rPr>
        <w:t>Lý do nên sử dụng Docker: C</w:t>
      </w:r>
      <w:r w:rsidR="003D3196">
        <w:rPr>
          <w:sz w:val="26"/>
          <w:szCs w:val="26"/>
        </w:rPr>
        <w:t>ho phép vận chuyển mã nhanh hơn, tiêu chuẩn hóa các hoạt động ứng dụng, tiết kiệm tiền bằng cách cải thiện khả năng vận dụng tài nguyên.</w:t>
      </w:r>
    </w:p>
    <w:p w14:paraId="716E6268" w14:textId="1F35062D" w:rsidR="003D3196" w:rsidRDefault="003D3196" w:rsidP="00854F68">
      <w:pPr>
        <w:pStyle w:val="Paragraph"/>
        <w:numPr>
          <w:ilvl w:val="0"/>
          <w:numId w:val="57"/>
        </w:numPr>
        <w:spacing w:after="0"/>
        <w:rPr>
          <w:sz w:val="26"/>
          <w:szCs w:val="26"/>
        </w:rPr>
      </w:pPr>
      <w:r>
        <w:rPr>
          <w:sz w:val="26"/>
          <w:szCs w:val="26"/>
        </w:rPr>
        <w:t>Những thành phần chính của Docker: Docker Engine (thành phần chính của Docker, là công cụ để đóng gói ứng dụng), Docker Hub (chứa hàng ngàn public images có thể sử dụng dễ dàng từ cộng đồng), Images (là</w:t>
      </w:r>
      <w:r w:rsidR="00B453AB">
        <w:rPr>
          <w:sz w:val="26"/>
          <w:szCs w:val="26"/>
        </w:rPr>
        <w:t xml:space="preserve"> khuôn mẫu để tạo C</w:t>
      </w:r>
      <w:r>
        <w:rPr>
          <w:sz w:val="26"/>
          <w:szCs w:val="26"/>
        </w:rPr>
        <w:t>ontainer)</w:t>
      </w:r>
      <w:r w:rsidR="00960EAF">
        <w:rPr>
          <w:sz w:val="26"/>
          <w:szCs w:val="26"/>
        </w:rPr>
        <w:t>, Container (là</w:t>
      </w:r>
      <w:r w:rsidR="00190733">
        <w:rPr>
          <w:sz w:val="26"/>
          <w:szCs w:val="26"/>
        </w:rPr>
        <w:t xml:space="preserve"> instance của</w:t>
      </w:r>
      <w:r>
        <w:rPr>
          <w:sz w:val="26"/>
          <w:szCs w:val="26"/>
        </w:rPr>
        <w:t xml:space="preserve"> image, có thể thao tác dựa trên Docker API hoặc Docker CLI), Docker Client (giúp người dùng giao tiếp với Docker host), Docker Daemon (lắng nghe yêu cầu từ Docker Client để quản lý </w:t>
      </w:r>
      <w:r w:rsidRPr="007E27EA">
        <w:rPr>
          <w:sz w:val="26"/>
          <w:szCs w:val="26"/>
        </w:rPr>
        <w:t xml:space="preserve">Container, Image, Network và Volumes </w:t>
      </w:r>
      <w:r w:rsidR="001654A6">
        <w:rPr>
          <w:sz w:val="26"/>
          <w:szCs w:val="26"/>
        </w:rPr>
        <w:t>bằng</w:t>
      </w:r>
      <w:r w:rsidRPr="007E27EA">
        <w:rPr>
          <w:sz w:val="26"/>
          <w:szCs w:val="26"/>
        </w:rPr>
        <w:t xml:space="preserve"> REST API</w:t>
      </w:r>
      <w:r>
        <w:rPr>
          <w:sz w:val="26"/>
          <w:szCs w:val="26"/>
        </w:rPr>
        <w:t>), Dockerfiles (tập tin để chỉ dẫn để build một image)và Volumes (phần dữ liệu được tạo ra khi container được khởi tạo).</w:t>
      </w:r>
    </w:p>
    <w:p w14:paraId="32C216CF" w14:textId="77777777" w:rsidR="003D3196" w:rsidRDefault="003D3196" w:rsidP="00854F68">
      <w:pPr>
        <w:pStyle w:val="Paragraph"/>
        <w:numPr>
          <w:ilvl w:val="0"/>
          <w:numId w:val="57"/>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F1D3BF" w14:textId="77777777" w:rsidR="003D3196" w:rsidRDefault="003D3196" w:rsidP="00995E43">
      <w:pPr>
        <w:pStyle w:val="Paragraph"/>
        <w:keepNext/>
        <w:spacing w:after="0"/>
        <w:jc w:val="center"/>
      </w:pPr>
      <w:r>
        <w:rPr>
          <w:noProof/>
          <w:sz w:val="26"/>
          <w:szCs w:val="26"/>
          <w:lang w:val="vi-VN" w:eastAsia="vi-VN"/>
        </w:rPr>
        <w:lastRenderedPageBreak/>
        <w:drawing>
          <wp:inline distT="0" distB="0" distL="0" distR="0" wp14:anchorId="3BF77340" wp14:editId="33401A97">
            <wp:extent cx="4723200" cy="2260800"/>
            <wp:effectExtent l="19050" t="19050" r="2032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723200" cy="2260800"/>
                    </a:xfrm>
                    <a:prstGeom prst="rect">
                      <a:avLst/>
                    </a:prstGeom>
                    <a:ln w="3175">
                      <a:solidFill>
                        <a:schemeClr val="tx1"/>
                      </a:solidFill>
                    </a:ln>
                  </pic:spPr>
                </pic:pic>
              </a:graphicData>
            </a:graphic>
          </wp:inline>
        </w:drawing>
      </w:r>
    </w:p>
    <w:p w14:paraId="0A552A58" w14:textId="65C4B461" w:rsidR="003D3196" w:rsidRPr="00C61D1F" w:rsidRDefault="003D3196" w:rsidP="003D3196">
      <w:pPr>
        <w:pStyle w:val="ThesisTable"/>
        <w:rPr>
          <w:sz w:val="26"/>
          <w:szCs w:val="26"/>
        </w:rPr>
      </w:pPr>
      <w:bookmarkStart w:id="111" w:name="_Toc92231054"/>
      <w:bookmarkStart w:id="112" w:name="_Toc92664166"/>
      <w:r>
        <w:t xml:space="preserve">Hình </w:t>
      </w:r>
      <w:r w:rsidR="00842C86">
        <w:fldChar w:fldCharType="begin"/>
      </w:r>
      <w:r w:rsidR="00842C86">
        <w:instrText xml:space="preserve"> STYLEREF 1 \s </w:instrText>
      </w:r>
      <w:r w:rsidR="00842C86">
        <w:fldChar w:fldCharType="separate"/>
      </w:r>
      <w:r w:rsidR="007A2EB8">
        <w:rPr>
          <w:noProof/>
        </w:rPr>
        <w:t>2</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9</w:t>
      </w:r>
      <w:r w:rsidR="00842C86">
        <w:rPr>
          <w:noProof/>
        </w:rPr>
        <w:fldChar w:fldCharType="end"/>
      </w:r>
      <w:r>
        <w:t xml:space="preserve">. Quy trình thực thi của </w:t>
      </w:r>
      <w:r w:rsidRPr="00146EF1">
        <w:t>hệ thống sử dụng Docker</w:t>
      </w:r>
      <w:r>
        <w:t>.</w:t>
      </w:r>
      <w:bookmarkEnd w:id="111"/>
      <w:bookmarkEnd w:id="112"/>
    </w:p>
    <w:p w14:paraId="0046314A" w14:textId="77777777" w:rsidR="003D3196" w:rsidRDefault="003D3196" w:rsidP="003D3196">
      <w:pPr>
        <w:pStyle w:val="Heading3"/>
        <w:numPr>
          <w:ilvl w:val="2"/>
          <w:numId w:val="3"/>
        </w:numPr>
      </w:pPr>
      <w:bookmarkStart w:id="113" w:name="_Toc92274290"/>
      <w:bookmarkStart w:id="114" w:name="_Toc92664259"/>
      <w:r>
        <w:t>Apache Airflow</w:t>
      </w:r>
      <w:bookmarkEnd w:id="113"/>
      <w:bookmarkEnd w:id="114"/>
    </w:p>
    <w:p w14:paraId="1FDD83A8" w14:textId="3AA327CA" w:rsidR="003D3196" w:rsidRDefault="003D3196" w:rsidP="003D3196">
      <w:pPr>
        <w:pStyle w:val="Paragraph"/>
        <w:ind w:firstLine="357"/>
        <w:rPr>
          <w:sz w:val="26"/>
          <w:szCs w:val="26"/>
        </w:rPr>
      </w:pPr>
      <w:r>
        <w:rPr>
          <w:sz w:val="26"/>
          <w:szCs w:val="26"/>
        </w:rPr>
        <w:t>Apache Airflow là phần mềm mã nguồn mở</w:t>
      </w:r>
      <w:r w:rsidR="002E026D">
        <w:rPr>
          <w:sz w:val="26"/>
          <w:szCs w:val="26"/>
        </w:rPr>
        <w:t xml:space="preserve"> (open-source)</w:t>
      </w:r>
      <w:r>
        <w:rPr>
          <w:sz w:val="26"/>
          <w:szCs w:val="26"/>
        </w:rPr>
        <w:t xml:space="preserve">, được sử dụng để sắp xếp các luồng làm việc dưới dạng </w:t>
      </w:r>
      <w:proofErr w:type="gramStart"/>
      <w:r>
        <w:rPr>
          <w:sz w:val="26"/>
          <w:szCs w:val="26"/>
        </w:rPr>
        <w:t>chu</w:t>
      </w:r>
      <w:proofErr w:type="gramEnd"/>
      <w:r>
        <w:rPr>
          <w:sz w:val="26"/>
          <w:szCs w:val="26"/>
        </w:rPr>
        <w:t xml:space="preserve"> kỳ theo hướng DAG (</w:t>
      </w:r>
      <w:r w:rsidRPr="00FB6B18">
        <w:rPr>
          <w:sz w:val="26"/>
          <w:szCs w:val="26"/>
        </w:rPr>
        <w:t>Directed Acyclic Graph</w:t>
      </w:r>
      <w:r>
        <w:rPr>
          <w:sz w:val="26"/>
          <w:szCs w:val="26"/>
        </w:rPr>
        <w:t xml:space="preserve">) của những tác vụ theo hướng lập trình. Một lịch trình Airflow được sử dụng để lên lịch những quy trình làm việc và đường ống dữ liệu (data pipeline). Giao diện Airflow cho phép người dùng quản lý, </w:t>
      </w:r>
      <w:proofErr w:type="gramStart"/>
      <w:r>
        <w:rPr>
          <w:sz w:val="26"/>
          <w:szCs w:val="26"/>
        </w:rPr>
        <w:t>theo</w:t>
      </w:r>
      <w:proofErr w:type="gramEnd"/>
      <w:r>
        <w:rPr>
          <w:sz w:val="26"/>
          <w:szCs w:val="26"/>
        </w:rPr>
        <w:t xml:space="preserve"> dõi những đường ống chạy, giám sát tiến trình và xử lý sự cố khi cần thiết.</w:t>
      </w:r>
    </w:p>
    <w:p w14:paraId="1010781C" w14:textId="77777777" w:rsidR="003D3196" w:rsidRDefault="003D3196" w:rsidP="00995E43">
      <w:pPr>
        <w:pStyle w:val="Paragraph"/>
        <w:keepNext/>
        <w:jc w:val="center"/>
      </w:pPr>
      <w:r>
        <w:rPr>
          <w:noProof/>
          <w:sz w:val="26"/>
          <w:szCs w:val="26"/>
          <w:lang w:val="vi-VN" w:eastAsia="vi-VN"/>
        </w:rPr>
        <w:drawing>
          <wp:inline distT="0" distB="0" distL="0" distR="0" wp14:anchorId="55DDA22D" wp14:editId="7E00A55D">
            <wp:extent cx="4262400" cy="2811600"/>
            <wp:effectExtent l="19050" t="19050" r="24130" b="273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262400" cy="2811600"/>
                    </a:xfrm>
                    <a:prstGeom prst="rect">
                      <a:avLst/>
                    </a:prstGeom>
                    <a:ln w="9525">
                      <a:solidFill>
                        <a:schemeClr val="tx1"/>
                      </a:solidFill>
                    </a:ln>
                  </pic:spPr>
                </pic:pic>
              </a:graphicData>
            </a:graphic>
          </wp:inline>
        </w:drawing>
      </w:r>
    </w:p>
    <w:p w14:paraId="4356923D" w14:textId="725D767E" w:rsidR="003D3196" w:rsidRPr="002E5687" w:rsidRDefault="003D3196" w:rsidP="002E5687">
      <w:pPr>
        <w:pStyle w:val="ThesisTable"/>
        <w:rPr>
          <w:sz w:val="26"/>
          <w:szCs w:val="26"/>
        </w:rPr>
      </w:pPr>
      <w:bookmarkStart w:id="115" w:name="_Toc92231055"/>
      <w:bookmarkStart w:id="116" w:name="_Toc92664167"/>
      <w:r>
        <w:t xml:space="preserve">Hình </w:t>
      </w:r>
      <w:r w:rsidR="00842C86">
        <w:fldChar w:fldCharType="begin"/>
      </w:r>
      <w:r w:rsidR="00842C86">
        <w:instrText xml:space="preserve"> STYLEREF 1 \s </w:instrText>
      </w:r>
      <w:r w:rsidR="00842C86">
        <w:fldChar w:fldCharType="separate"/>
      </w:r>
      <w:r w:rsidR="007A2EB8">
        <w:rPr>
          <w:noProof/>
        </w:rPr>
        <w:t>2</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10</w:t>
      </w:r>
      <w:r w:rsidR="00842C86">
        <w:rPr>
          <w:noProof/>
        </w:rPr>
        <w:fldChar w:fldCharType="end"/>
      </w:r>
      <w:r>
        <w:t>. Kiến trúc của Apache Airflow</w:t>
      </w:r>
      <w:bookmarkEnd w:id="115"/>
      <w:bookmarkEnd w:id="116"/>
    </w:p>
    <w:p w14:paraId="6B350DC4" w14:textId="77777777" w:rsidR="003D3196" w:rsidRDefault="003D3196" w:rsidP="003D3196">
      <w:pPr>
        <w:pStyle w:val="Heading1"/>
      </w:pPr>
      <w:bookmarkStart w:id="117" w:name="_Toc92274291"/>
      <w:bookmarkStart w:id="118" w:name="_Toc92664260"/>
      <w:r>
        <w:lastRenderedPageBreak/>
        <w:t>THU THẬP, PHÂN TÍCH VÀ BIỂU ĐỒ</w:t>
      </w:r>
      <w:bookmarkEnd w:id="117"/>
      <w:bookmarkEnd w:id="118"/>
    </w:p>
    <w:p w14:paraId="6D5E0FB6" w14:textId="77777777" w:rsidR="003D3196" w:rsidRDefault="003D3196" w:rsidP="003D3196">
      <w:pPr>
        <w:pStyle w:val="Heading2"/>
        <w:numPr>
          <w:ilvl w:val="1"/>
          <w:numId w:val="3"/>
        </w:numPr>
      </w:pPr>
      <w:bookmarkStart w:id="119" w:name="_Toc92274292"/>
      <w:bookmarkStart w:id="120" w:name="_Toc92664261"/>
      <w:r>
        <w:t>Thiết kế hệ thống</w:t>
      </w:r>
      <w:bookmarkEnd w:id="119"/>
      <w:bookmarkEnd w:id="120"/>
    </w:p>
    <w:p w14:paraId="4C8DAE88" w14:textId="77777777" w:rsidR="003D3196" w:rsidRDefault="003D3196" w:rsidP="003D3196">
      <w:pPr>
        <w:pStyle w:val="Heading3"/>
        <w:numPr>
          <w:ilvl w:val="2"/>
          <w:numId w:val="3"/>
        </w:numPr>
      </w:pPr>
      <w:bookmarkStart w:id="121" w:name="_Toc92274293"/>
      <w:bookmarkStart w:id="122" w:name="_Toc92664262"/>
      <w:r>
        <w:t>Kiến trúc hệ thống</w:t>
      </w:r>
      <w:bookmarkEnd w:id="121"/>
      <w:bookmarkEnd w:id="122"/>
    </w:p>
    <w:p w14:paraId="726D6328" w14:textId="4DF472CA" w:rsidR="003D3196" w:rsidRDefault="00E37A9A" w:rsidP="003D3196">
      <w:pPr>
        <w:pStyle w:val="Paragraph"/>
        <w:keepNext/>
        <w:jc w:val="center"/>
      </w:pPr>
      <w:r>
        <w:rPr>
          <w:noProof/>
          <w:lang w:val="vi-VN" w:eastAsia="vi-VN"/>
        </w:rPr>
        <w:drawing>
          <wp:inline distT="0" distB="0" distL="0" distR="0" wp14:anchorId="35E489E6" wp14:editId="7F46CF44">
            <wp:extent cx="5720400" cy="2044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6">
                      <a:extLst>
                        <a:ext uri="{28A0092B-C50C-407E-A947-70E740481C1C}">
                          <a14:useLocalDpi xmlns:a14="http://schemas.microsoft.com/office/drawing/2010/main" val="0"/>
                        </a:ext>
                      </a:extLst>
                    </a:blip>
                    <a:stretch>
                      <a:fillRect/>
                    </a:stretch>
                  </pic:blipFill>
                  <pic:spPr>
                    <a:xfrm>
                      <a:off x="0" y="0"/>
                      <a:ext cx="5720400" cy="2044800"/>
                    </a:xfrm>
                    <a:prstGeom prst="rect">
                      <a:avLst/>
                    </a:prstGeom>
                  </pic:spPr>
                </pic:pic>
              </a:graphicData>
            </a:graphic>
          </wp:inline>
        </w:drawing>
      </w:r>
    </w:p>
    <w:p w14:paraId="6981E7DF" w14:textId="61CA5170" w:rsidR="003D3196" w:rsidRDefault="003D3196" w:rsidP="003D3196">
      <w:pPr>
        <w:pStyle w:val="ThesisTable"/>
      </w:pPr>
      <w:bookmarkStart w:id="123" w:name="_Toc92231056"/>
      <w:bookmarkStart w:id="124" w:name="_Toc92664168"/>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w:t>
      </w:r>
      <w:r w:rsidR="00842C86">
        <w:rPr>
          <w:noProof/>
        </w:rPr>
        <w:fldChar w:fldCharType="end"/>
      </w:r>
      <w:r>
        <w:t>. Kiến trúc hệ thống</w:t>
      </w:r>
      <w:bookmarkEnd w:id="123"/>
      <w:bookmarkEnd w:id="124"/>
    </w:p>
    <w:p w14:paraId="37A9370B" w14:textId="77777777" w:rsidR="003D3196" w:rsidRDefault="003D3196" w:rsidP="003D3196">
      <w:pPr>
        <w:ind w:firstLine="357"/>
      </w:pPr>
      <w:r>
        <w:t>Hình 3-1 là kiến trúc hệ thống của Đồ án để giới thiệu những công nghệ, thuật toán Machine Learning, phần mềm được sử dụng trong Đồ án và quy trình công việc:</w:t>
      </w:r>
    </w:p>
    <w:p w14:paraId="72C78E1D" w14:textId="108A30EF" w:rsidR="0037619F" w:rsidRDefault="0037619F" w:rsidP="00F42B5E">
      <w:pPr>
        <w:pStyle w:val="ListParagraph"/>
        <w:numPr>
          <w:ilvl w:val="0"/>
          <w:numId w:val="66"/>
        </w:numPr>
        <w:ind w:left="360"/>
      </w:pPr>
      <w:r>
        <w:t>Sử dụng Task Scheduler để lập lịch tự động và triển khai Apache Ai</w:t>
      </w:r>
      <w:r w:rsidR="000F482A">
        <w:t>r</w:t>
      </w:r>
      <w:r>
        <w:t xml:space="preserve">flow bằng Docker để </w:t>
      </w:r>
      <w:r w:rsidR="000F482A">
        <w:t>chạy tác vụ ETL (Extract-Transf</w:t>
      </w:r>
      <w:r>
        <w:t>o</w:t>
      </w:r>
      <w:r w:rsidR="000F482A">
        <w:t>r</w:t>
      </w:r>
      <w:r>
        <w:t>m-Load)</w:t>
      </w:r>
    </w:p>
    <w:p w14:paraId="71B18373" w14:textId="77777777" w:rsidR="003D3196" w:rsidRDefault="003D3196" w:rsidP="00F42B5E">
      <w:pPr>
        <w:pStyle w:val="ListParagraph"/>
        <w:numPr>
          <w:ilvl w:val="0"/>
          <w:numId w:val="58"/>
        </w:numPr>
        <w:ind w:left="360"/>
        <w:contextualSpacing w:val="0"/>
      </w:pPr>
      <w:r>
        <w:t>Thu thập dữ liệu từ các trang web được cung cấp bởi bên thứ 3 (third-party) uy tín, chính xác và được xác nhận.</w:t>
      </w:r>
    </w:p>
    <w:p w14:paraId="420CC68B" w14:textId="77777777" w:rsidR="003D3196" w:rsidRDefault="003D3196" w:rsidP="00F42B5E">
      <w:pPr>
        <w:pStyle w:val="ListParagraph"/>
        <w:numPr>
          <w:ilvl w:val="0"/>
          <w:numId w:val="58"/>
        </w:numPr>
        <w:ind w:left="360"/>
        <w:contextualSpacing w:val="0"/>
      </w:pPr>
      <w:r>
        <w:t>Thu thập dữ liệu thông qua API bằng phương thức HTTP.</w:t>
      </w:r>
    </w:p>
    <w:p w14:paraId="7F298E65" w14:textId="77777777" w:rsidR="003D3196" w:rsidRDefault="003D3196" w:rsidP="00F42B5E">
      <w:pPr>
        <w:pStyle w:val="ListParagraph"/>
        <w:numPr>
          <w:ilvl w:val="0"/>
          <w:numId w:val="58"/>
        </w:numPr>
        <w:ind w:left="360"/>
        <w:contextualSpacing w:val="0"/>
      </w:pPr>
      <w:r>
        <w:t>Thu thập dữ liệu từ nền tảng đa người dùng Kaggle.</w:t>
      </w:r>
    </w:p>
    <w:p w14:paraId="7848B8F7" w14:textId="77777777" w:rsidR="003D3196" w:rsidRDefault="003D3196" w:rsidP="00F42B5E">
      <w:pPr>
        <w:pStyle w:val="ListParagraph"/>
        <w:numPr>
          <w:ilvl w:val="0"/>
          <w:numId w:val="58"/>
        </w:numPr>
        <w:ind w:left="360"/>
        <w:contextualSpacing w:val="0"/>
      </w:pPr>
      <w:r>
        <w:t>Sử dụng ngôn ngữ lập trình Python để trích xuất, tiền xử lý (preprocessing)</w:t>
      </w:r>
    </w:p>
    <w:p w14:paraId="18ECDABD" w14:textId="4BD7DB37" w:rsidR="003D3196" w:rsidRDefault="003D3196" w:rsidP="00F42B5E">
      <w:pPr>
        <w:pStyle w:val="ListParagraph"/>
        <w:numPr>
          <w:ilvl w:val="0"/>
          <w:numId w:val="58"/>
        </w:numPr>
        <w:ind w:left="360"/>
        <w:contextualSpacing w:val="0"/>
      </w:pPr>
      <w:r>
        <w:t>Lưu trữ dữ liệu vào Cơ sở dữ liệu MySQL</w:t>
      </w:r>
      <w:r w:rsidR="00C20E73">
        <w:t xml:space="preserve"> và Postgre</w:t>
      </w:r>
      <w:r w:rsidR="00F42B5E">
        <w:t>SQL</w:t>
      </w:r>
      <w:r>
        <w:t xml:space="preserve"> bằng Python</w:t>
      </w:r>
      <w:r w:rsidR="00F42B5E">
        <w:t>.</w:t>
      </w:r>
    </w:p>
    <w:p w14:paraId="519033A4" w14:textId="57399A9A" w:rsidR="003D3196" w:rsidRDefault="003D3196" w:rsidP="00F42B5E">
      <w:pPr>
        <w:pStyle w:val="ListParagraph"/>
        <w:numPr>
          <w:ilvl w:val="0"/>
          <w:numId w:val="58"/>
        </w:numPr>
        <w:ind w:left="360"/>
        <w:contextualSpacing w:val="0"/>
      </w:pPr>
      <w:r>
        <w:t xml:space="preserve">Sử dụng </w:t>
      </w:r>
      <w:proofErr w:type="gramStart"/>
      <w:r>
        <w:t>thư</w:t>
      </w:r>
      <w:proofErr w:type="gramEnd"/>
      <w:r>
        <w:t xml:space="preserve"> viện Matplotlib và Seaborn để phân tích và vẽ biểu đồ</w:t>
      </w:r>
      <w:r w:rsidR="00F42B5E">
        <w:t>.</w:t>
      </w:r>
    </w:p>
    <w:p w14:paraId="2419F026" w14:textId="77777777" w:rsidR="003D3196" w:rsidRDefault="003D3196" w:rsidP="00F42B5E">
      <w:pPr>
        <w:pStyle w:val="ListParagraph"/>
        <w:numPr>
          <w:ilvl w:val="0"/>
          <w:numId w:val="58"/>
        </w:numPr>
        <w:ind w:left="360"/>
        <w:contextualSpacing w:val="0"/>
      </w:pPr>
      <w:r>
        <w:t>Sử dụng thuật toán SVM, Polynomial Regression và Bayesian Ridge Regression để dự đoán.</w:t>
      </w:r>
    </w:p>
    <w:p w14:paraId="3CCFE01E" w14:textId="3F15D2D6" w:rsidR="003D3196" w:rsidRDefault="003D3196" w:rsidP="003D3196">
      <w:pPr>
        <w:pStyle w:val="ListParagraph"/>
        <w:numPr>
          <w:ilvl w:val="0"/>
          <w:numId w:val="58"/>
        </w:numPr>
        <w:ind w:left="360"/>
        <w:contextualSpacing w:val="0"/>
      </w:pPr>
      <w:r>
        <w:t>Sử dụng phần mềm Power BI để vẽ Dashboard báo cáo.</w:t>
      </w:r>
    </w:p>
    <w:p w14:paraId="0DD5BE23" w14:textId="77777777" w:rsidR="003D3196" w:rsidRDefault="003D3196" w:rsidP="003D3196">
      <w:pPr>
        <w:pStyle w:val="Heading3"/>
        <w:numPr>
          <w:ilvl w:val="2"/>
          <w:numId w:val="3"/>
        </w:numPr>
      </w:pPr>
      <w:bookmarkStart w:id="125" w:name="_Toc92274294"/>
      <w:bookmarkStart w:id="126" w:name="_Toc92664263"/>
      <w:r>
        <w:lastRenderedPageBreak/>
        <w:t>Sơ đồ khối</w:t>
      </w:r>
      <w:bookmarkEnd w:id="125"/>
      <w:bookmarkEnd w:id="126"/>
    </w:p>
    <w:p w14:paraId="5BEBF305" w14:textId="0A014295" w:rsidR="003D3196" w:rsidRDefault="00A65F01" w:rsidP="003D3196">
      <w:pPr>
        <w:pStyle w:val="Paragraph"/>
        <w:keepNext/>
        <w:jc w:val="center"/>
      </w:pPr>
      <w:r>
        <w:rPr>
          <w:noProof/>
          <w:lang w:val="vi-VN" w:eastAsia="vi-VN"/>
        </w:rPr>
        <w:drawing>
          <wp:inline distT="0" distB="0" distL="0" distR="0" wp14:anchorId="6D641023" wp14:editId="30F822F7">
            <wp:extent cx="4399200" cy="5176800"/>
            <wp:effectExtent l="0" t="0" r="190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4399200" cy="5176800"/>
                    </a:xfrm>
                    <a:prstGeom prst="rect">
                      <a:avLst/>
                    </a:prstGeom>
                  </pic:spPr>
                </pic:pic>
              </a:graphicData>
            </a:graphic>
          </wp:inline>
        </w:drawing>
      </w:r>
    </w:p>
    <w:p w14:paraId="05D6EA66" w14:textId="7D6C942D" w:rsidR="003D3196" w:rsidRDefault="003D3196" w:rsidP="003D3196">
      <w:pPr>
        <w:pStyle w:val="ThesisTable"/>
      </w:pPr>
      <w:bookmarkStart w:id="127" w:name="_Toc92231057"/>
      <w:bookmarkStart w:id="128" w:name="_Toc92664169"/>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w:t>
      </w:r>
      <w:r w:rsidR="00842C86">
        <w:rPr>
          <w:noProof/>
        </w:rPr>
        <w:fldChar w:fldCharType="end"/>
      </w:r>
      <w:r>
        <w:t>. Sơ đồ khối</w:t>
      </w:r>
      <w:bookmarkEnd w:id="127"/>
      <w:bookmarkEnd w:id="128"/>
    </w:p>
    <w:p w14:paraId="20EB0DE5" w14:textId="77777777" w:rsidR="003D3196" w:rsidRPr="00ED35BE" w:rsidRDefault="003D3196" w:rsidP="003D3196">
      <w:pPr>
        <w:pStyle w:val="Paragraph"/>
        <w:ind w:firstLine="357"/>
      </w:pPr>
      <w:r>
        <w:rPr>
          <w:sz w:val="26"/>
          <w:szCs w:val="26"/>
        </w:rPr>
        <w:t xml:space="preserve">Hình 3-2 là sơ đồ khối mô tả chi tiết quy trình của Đồ án: Thu thập dữ liệu tổng quát về dịch COVID-19 từ trang web RapidAPI, thu thập dữ liệu từ nền tảng trực tuyến Kaggle về dữ liệu Vắc-xin và thu thập dữ liệu chi tiết về dịch COVID-19 từ  Trường </w:t>
      </w:r>
      <w:r w:rsidRPr="00764B2F">
        <w:rPr>
          <w:sz w:val="26"/>
          <w:szCs w:val="26"/>
        </w:rPr>
        <w:t>Đại học Johns Hopkins</w:t>
      </w:r>
      <w:r>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7480BE90" w14:textId="77777777" w:rsidR="003D3196" w:rsidRDefault="003D3196" w:rsidP="003D3196">
      <w:pPr>
        <w:pStyle w:val="Heading2"/>
        <w:numPr>
          <w:ilvl w:val="1"/>
          <w:numId w:val="3"/>
        </w:numPr>
      </w:pPr>
      <w:bookmarkStart w:id="129" w:name="_Toc92274295"/>
      <w:bookmarkStart w:id="130" w:name="_Toc92664264"/>
      <w:r>
        <w:lastRenderedPageBreak/>
        <w:t>Tổng quát về dịch COVID-19</w:t>
      </w:r>
      <w:bookmarkEnd w:id="129"/>
      <w:bookmarkEnd w:id="130"/>
    </w:p>
    <w:p w14:paraId="0A1B993F" w14:textId="7B2BD740" w:rsidR="003D3196" w:rsidRPr="006A28F2" w:rsidRDefault="003D3196" w:rsidP="003D3196">
      <w:pPr>
        <w:ind w:firstLine="357"/>
      </w:pPr>
      <w:bookmarkStart w:id="131" w:name="_Toc92274296"/>
      <w:r>
        <w:t xml:space="preserve">Để có được cái nhìn tổng quát về dịch COVID-19, trong chương này </w:t>
      </w:r>
      <w:r w:rsidR="00C0322C">
        <w:t>tôi</w:t>
      </w:r>
      <w:r>
        <w:t xml:space="preserve"> sử dụng Python để thu thập dữ liệu, lưu trữ dữ liệu vào Cơ sở dữ liệu MySQL và vẽ Dashboard bằng phần mềm Power BI.</w:t>
      </w:r>
    </w:p>
    <w:p w14:paraId="5FD2ADF9" w14:textId="77777777" w:rsidR="003D3196" w:rsidRDefault="003D3196" w:rsidP="003D3196">
      <w:pPr>
        <w:pStyle w:val="Heading3"/>
        <w:numPr>
          <w:ilvl w:val="2"/>
          <w:numId w:val="3"/>
        </w:numPr>
      </w:pPr>
      <w:bookmarkStart w:id="132" w:name="_Toc92664265"/>
      <w:r>
        <w:t>Thu thập dữ liệu từ RapidAPI và lưu trữ vào Cơ sở dữ liệu MySQL</w:t>
      </w:r>
      <w:bookmarkEnd w:id="131"/>
      <w:bookmarkEnd w:id="132"/>
    </w:p>
    <w:p w14:paraId="30690A1E" w14:textId="316F6D59" w:rsidR="003D3196" w:rsidRDefault="003D3196" w:rsidP="003D3196">
      <w:pPr>
        <w:pStyle w:val="Paragraph"/>
        <w:spacing w:after="0"/>
        <w:ind w:firstLine="357"/>
        <w:rPr>
          <w:sz w:val="26"/>
          <w:szCs w:val="26"/>
        </w:rPr>
      </w:pPr>
      <w:r>
        <w:rPr>
          <w:sz w:val="26"/>
          <w:szCs w:val="26"/>
        </w:rPr>
        <w:t xml:space="preserve">Để thu thập được dữ liệu về dịch COVID-19 như tổng số ca nhiễm, tổng số ca tử vong, tổng số người khỏi bệnh, tỷ lệ tử vong, tỷ lệ mắc bệnh … trong đồ án này </w:t>
      </w:r>
      <w:r w:rsidR="00C0322C">
        <w:rPr>
          <w:sz w:val="26"/>
          <w:szCs w:val="26"/>
        </w:rPr>
        <w:t>tôi</w:t>
      </w:r>
      <w:r>
        <w:rPr>
          <w:sz w:val="26"/>
          <w:szCs w:val="26"/>
        </w:rPr>
        <w:t xml:space="preserve"> sử dụng nền tảng cung cấp API là RapidAPI.</w:t>
      </w:r>
    </w:p>
    <w:p w14:paraId="48B5E083" w14:textId="6F9DFCA6" w:rsidR="003D3196" w:rsidRDefault="003D3196" w:rsidP="003D3196">
      <w:pPr>
        <w:pStyle w:val="Paragraph"/>
        <w:spacing w:after="0"/>
        <w:rPr>
          <w:sz w:val="26"/>
          <w:szCs w:val="26"/>
        </w:rPr>
      </w:pPr>
      <w:r>
        <w:rPr>
          <w:sz w:val="26"/>
          <w:szCs w:val="26"/>
        </w:rPr>
        <w:tab/>
        <w:t>RapidAPI là 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w:t>
      </w:r>
      <w:r w:rsidR="00121CB5">
        <w:rPr>
          <w:sz w:val="26"/>
          <w:szCs w:val="26"/>
        </w:rPr>
        <w:t>h</w:t>
      </w:r>
      <w:r>
        <w:rPr>
          <w:sz w:val="26"/>
          <w:szCs w:val="26"/>
        </w:rPr>
        <w:t>ể tìm, thử nghiệm và kết nối với các API – tất cả chỉ cần 1 tài khoản, 1 API key và 1 SDK(</w:t>
      </w:r>
      <w:r w:rsidRPr="00246638">
        <w:rPr>
          <w:sz w:val="26"/>
          <w:szCs w:val="26"/>
        </w:rPr>
        <w:t>Software Development Kit</w:t>
      </w:r>
      <w:r>
        <w:rPr>
          <w:sz w:val="26"/>
          <w:szCs w:val="26"/>
        </w:rPr>
        <w:t>). Các nhà phát triển có thể chia sẻ và cộng tác làm việc, RapidAPI cho phép các nhà phát triển chia sẻ và đăng ký API công khai. RapidAPI cung cấp rất nhiều API như dữ liệu về Thể thao, dữ liệu về Y tế, dữ liệu về Khoa học …</w:t>
      </w:r>
    </w:p>
    <w:p w14:paraId="0472E39A" w14:textId="350EB452" w:rsidR="003D3196" w:rsidRDefault="003D3196" w:rsidP="003D3196">
      <w:pPr>
        <w:pStyle w:val="Paragraph"/>
        <w:spacing w:after="0"/>
        <w:rPr>
          <w:sz w:val="26"/>
          <w:szCs w:val="26"/>
        </w:rPr>
      </w:pPr>
      <w:r>
        <w:rPr>
          <w:sz w:val="26"/>
          <w:szCs w:val="26"/>
        </w:rPr>
        <w:tab/>
        <w:t xml:space="preserve">Trong Đồ </w:t>
      </w:r>
      <w:proofErr w:type="gramStart"/>
      <w:r>
        <w:rPr>
          <w:sz w:val="26"/>
          <w:szCs w:val="26"/>
        </w:rPr>
        <w:t>án</w:t>
      </w:r>
      <w:proofErr w:type="gramEnd"/>
      <w:r>
        <w:rPr>
          <w:sz w:val="26"/>
          <w:szCs w:val="26"/>
        </w:rPr>
        <w:t xml:space="preserve"> này, </w:t>
      </w:r>
      <w:r w:rsidR="00C0322C">
        <w:rPr>
          <w:sz w:val="26"/>
          <w:szCs w:val="26"/>
        </w:rPr>
        <w:t>tôi</w:t>
      </w:r>
      <w:r>
        <w:rPr>
          <w:sz w:val="26"/>
          <w:szCs w:val="26"/>
        </w:rPr>
        <w:t xml:space="preserve"> sử dụng “</w:t>
      </w:r>
      <w:r w:rsidRPr="00F92013">
        <w:rPr>
          <w:sz w:val="26"/>
          <w:szCs w:val="26"/>
        </w:rPr>
        <w:t xml:space="preserve">VACCOVID - coronavirus, </w:t>
      </w:r>
      <w:r>
        <w:rPr>
          <w:sz w:val="26"/>
          <w:szCs w:val="26"/>
        </w:rPr>
        <w:t>Vắc-xin</w:t>
      </w:r>
      <w:r w:rsidRPr="00F92013">
        <w:rPr>
          <w:sz w:val="26"/>
          <w:szCs w:val="26"/>
        </w:rPr>
        <w:t xml:space="preserve"> and treatment tracker</w:t>
      </w:r>
      <w:r>
        <w:rPr>
          <w:sz w:val="26"/>
          <w:szCs w:val="26"/>
        </w:rPr>
        <w:t>” của RapidAPI, là 1 API miễn phí và đã được xác thực thông tin bởi RapidAPI để phân tích và vẽ Dashboard.</w:t>
      </w:r>
    </w:p>
    <w:p w14:paraId="46922E89" w14:textId="0E8909E5" w:rsidR="003D3196" w:rsidRDefault="003D3196" w:rsidP="003D3196">
      <w:pPr>
        <w:pStyle w:val="Paragraph"/>
        <w:spacing w:after="0"/>
        <w:rPr>
          <w:sz w:val="26"/>
          <w:szCs w:val="26"/>
        </w:rPr>
      </w:pPr>
      <w:r>
        <w:rPr>
          <w:sz w:val="26"/>
          <w:szCs w:val="26"/>
        </w:rPr>
        <w:tab/>
        <w:t xml:space="preserve">Để trích xuất được dữ liệu từ API, </w:t>
      </w:r>
      <w:r w:rsidR="00C0322C">
        <w:rPr>
          <w:sz w:val="26"/>
          <w:szCs w:val="26"/>
        </w:rPr>
        <w:t>tôi</w:t>
      </w:r>
      <w:r>
        <w:rPr>
          <w:sz w:val="26"/>
          <w:szCs w:val="26"/>
        </w:rPr>
        <w:t xml:space="preserve"> sử dụng ngôn ngữ lập trình Python cùng với </w:t>
      </w:r>
      <w:proofErr w:type="gramStart"/>
      <w:r>
        <w:rPr>
          <w:sz w:val="26"/>
          <w:szCs w:val="26"/>
        </w:rPr>
        <w:t>thư</w:t>
      </w:r>
      <w:proofErr w:type="gramEnd"/>
      <w:r>
        <w:rPr>
          <w:sz w:val="26"/>
          <w:szCs w:val="26"/>
        </w:rPr>
        <w:t xml:space="preserve"> viện Requests. Để sử dụng thư viện Requests, </w:t>
      </w:r>
      <w:r w:rsidR="00C0322C">
        <w:rPr>
          <w:sz w:val="26"/>
          <w:szCs w:val="26"/>
        </w:rPr>
        <w:t>tôi</w:t>
      </w:r>
      <w:r>
        <w:rPr>
          <w:sz w:val="26"/>
          <w:szCs w:val="26"/>
        </w:rPr>
        <w:t xml:space="preserve"> cần cung cấp 2 thông số (parameter) là URL, phương thức (method) “GET” và đưa phản hồi (response) trả về thành định dạng lưu trữ JSON(</w:t>
      </w:r>
      <w:r w:rsidRPr="007D37AF">
        <w:rPr>
          <w:sz w:val="26"/>
          <w:szCs w:val="26"/>
        </w:rPr>
        <w:t>JavaScript Object Notation</w:t>
      </w:r>
      <w:r>
        <w:rPr>
          <w:sz w:val="26"/>
          <w:szCs w:val="26"/>
        </w:rPr>
        <w:t>).</w:t>
      </w:r>
    </w:p>
    <w:p w14:paraId="71102252" w14:textId="77777777" w:rsidR="003D3196" w:rsidRDefault="003D3196" w:rsidP="003D3196">
      <w:pPr>
        <w:pStyle w:val="Paragraph"/>
        <w:keepNext/>
        <w:spacing w:after="0"/>
        <w:jc w:val="center"/>
      </w:pPr>
      <w:r>
        <w:rPr>
          <w:noProof/>
          <w:lang w:val="vi-VN" w:eastAsia="vi-VN"/>
        </w:rPr>
        <w:drawing>
          <wp:inline distT="0" distB="0" distL="0" distR="0" wp14:anchorId="35C49BFA" wp14:editId="52A0A487">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13019ADA" w14:textId="6E32D2A4" w:rsidR="003D3196" w:rsidRDefault="003D3196" w:rsidP="003D3196">
      <w:pPr>
        <w:pStyle w:val="ThesisTable"/>
      </w:pPr>
      <w:bookmarkStart w:id="133" w:name="_Toc92231058"/>
      <w:bookmarkStart w:id="134" w:name="_Toc92664170"/>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w:t>
      </w:r>
      <w:r w:rsidR="00842C86">
        <w:rPr>
          <w:noProof/>
        </w:rPr>
        <w:fldChar w:fldCharType="end"/>
      </w:r>
      <w:r>
        <w:t xml:space="preserve">. </w:t>
      </w:r>
      <w:r w:rsidRPr="00B32C84">
        <w:t>Định dạng JSON của Response</w:t>
      </w:r>
      <w:bookmarkEnd w:id="133"/>
      <w:bookmarkEnd w:id="134"/>
    </w:p>
    <w:p w14:paraId="3F9E68CC" w14:textId="42B36FAC" w:rsidR="003D3196" w:rsidRDefault="003D3196" w:rsidP="003D3196">
      <w:pPr>
        <w:pStyle w:val="Paragraph"/>
        <w:spacing w:after="0"/>
        <w:rPr>
          <w:sz w:val="26"/>
          <w:szCs w:val="26"/>
        </w:rPr>
      </w:pPr>
      <w:r>
        <w:rPr>
          <w:sz w:val="26"/>
          <w:szCs w:val="26"/>
        </w:rPr>
        <w:tab/>
        <w:t xml:space="preserve">Sau khi có được đầy đủ dữ liệu về COVID-19 của các quốc gia trên thế giới, </w:t>
      </w:r>
      <w:r w:rsidR="00C0322C">
        <w:rPr>
          <w:sz w:val="26"/>
          <w:szCs w:val="26"/>
        </w:rPr>
        <w:t xml:space="preserve">tôi </w:t>
      </w:r>
      <w:r>
        <w:rPr>
          <w:sz w:val="26"/>
          <w:szCs w:val="26"/>
        </w:rPr>
        <w:t xml:space="preserve">sử dụng Python để giao tiếp với Cơ sở dữ liệu MySQL để lưu trữ. </w:t>
      </w:r>
      <w:r w:rsidR="00C0322C">
        <w:rPr>
          <w:sz w:val="26"/>
          <w:szCs w:val="26"/>
        </w:rPr>
        <w:t>Tôi</w:t>
      </w:r>
      <w:r>
        <w:rPr>
          <w:sz w:val="26"/>
          <w:szCs w:val="26"/>
        </w:rPr>
        <w:t xml:space="preserve"> sử dụng 2 từ </w:t>
      </w:r>
      <w:r>
        <w:rPr>
          <w:sz w:val="26"/>
          <w:szCs w:val="26"/>
        </w:rPr>
        <w:lastRenderedPageBreak/>
        <w:t>khóa “TRUNCATE” (xóa tất cả dữ liệu của 1 bảng) và “INSERT” (thêm dữ liệu vào bảng) để cập nhật dữ liệu mới cho bảng “</w:t>
      </w:r>
      <w:r w:rsidRPr="00C0362E">
        <w:rPr>
          <w:sz w:val="26"/>
          <w:szCs w:val="26"/>
        </w:rPr>
        <w:t>SUMMARY_COVID_DATA</w:t>
      </w:r>
      <w:r>
        <w:rPr>
          <w:sz w:val="26"/>
          <w:szCs w:val="26"/>
        </w:rPr>
        <w:t>” của Cơ sở dữ liệu.</w:t>
      </w:r>
    </w:p>
    <w:p w14:paraId="3B273E84" w14:textId="77777777" w:rsidR="003D3196" w:rsidRDefault="003D3196" w:rsidP="003D3196">
      <w:pPr>
        <w:pStyle w:val="Paragraph"/>
        <w:keepNext/>
        <w:spacing w:after="0"/>
      </w:pPr>
      <w:r>
        <w:rPr>
          <w:noProof/>
          <w:lang w:val="vi-VN" w:eastAsia="vi-VN"/>
        </w:rPr>
        <w:drawing>
          <wp:inline distT="0" distB="0" distL="0" distR="0" wp14:anchorId="77D4BFA8" wp14:editId="37C99076">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6B9610B6" w14:textId="049E0C8D" w:rsidR="003D3196" w:rsidRDefault="003D3196" w:rsidP="003D3196">
      <w:pPr>
        <w:pStyle w:val="ThesisTable"/>
      </w:pPr>
      <w:bookmarkStart w:id="135" w:name="_Toc92231059"/>
      <w:bookmarkStart w:id="136" w:name="_Toc92664171"/>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4</w:t>
      </w:r>
      <w:r w:rsidR="00842C86">
        <w:rPr>
          <w:noProof/>
        </w:rPr>
        <w:fldChar w:fldCharType="end"/>
      </w:r>
      <w:r>
        <w:t xml:space="preserve">. </w:t>
      </w:r>
      <w:r w:rsidRPr="00F70ECD">
        <w:t>Dữ liệu trong MySQL</w:t>
      </w:r>
      <w:bookmarkEnd w:id="135"/>
      <w:bookmarkEnd w:id="136"/>
    </w:p>
    <w:p w14:paraId="770C103F" w14:textId="77777777" w:rsidR="003D3196" w:rsidRDefault="003D3196" w:rsidP="003D3196">
      <w:pPr>
        <w:pStyle w:val="Paragraph"/>
        <w:spacing w:after="0"/>
        <w:rPr>
          <w:sz w:val="26"/>
          <w:szCs w:val="26"/>
        </w:rPr>
      </w:pPr>
      <w:r>
        <w:rPr>
          <w:sz w:val="26"/>
          <w:szCs w:val="26"/>
        </w:rPr>
        <w:tab/>
        <w:t>Hình 3-4 là dữ liệu thống kê về dịch COVID-19 được cập nhật vào MySQL, đây là dữ liệu được tính đến ngày 24/12/2021 cùng với những cột như:</w:t>
      </w:r>
    </w:p>
    <w:p w14:paraId="24D84417" w14:textId="77777777" w:rsidR="003D3196" w:rsidRDefault="003D3196" w:rsidP="00854F68">
      <w:pPr>
        <w:pStyle w:val="Paragraph"/>
        <w:numPr>
          <w:ilvl w:val="0"/>
          <w:numId w:val="60"/>
        </w:numPr>
        <w:spacing w:after="0"/>
        <w:rPr>
          <w:sz w:val="26"/>
          <w:szCs w:val="26"/>
        </w:rPr>
      </w:pPr>
      <w:r>
        <w:rPr>
          <w:sz w:val="26"/>
          <w:szCs w:val="26"/>
        </w:rPr>
        <w:t>NAME: tên quốc gia.</w:t>
      </w:r>
    </w:p>
    <w:p w14:paraId="6AD936A5" w14:textId="32A8548B" w:rsidR="00BE1B9F" w:rsidRDefault="00BE1B9F" w:rsidP="00854F68">
      <w:pPr>
        <w:pStyle w:val="Paragraph"/>
        <w:numPr>
          <w:ilvl w:val="0"/>
          <w:numId w:val="60"/>
        </w:numPr>
        <w:spacing w:after="0"/>
        <w:rPr>
          <w:sz w:val="26"/>
          <w:szCs w:val="26"/>
        </w:rPr>
      </w:pPr>
      <w:r>
        <w:rPr>
          <w:sz w:val="26"/>
          <w:szCs w:val="26"/>
        </w:rPr>
        <w:t>CONTINENT: tên châu lục</w:t>
      </w:r>
      <w:r w:rsidR="00C15EF5">
        <w:rPr>
          <w:sz w:val="26"/>
          <w:szCs w:val="26"/>
        </w:rPr>
        <w:t>.</w:t>
      </w:r>
    </w:p>
    <w:p w14:paraId="17B8DBEF" w14:textId="77777777" w:rsidR="003D3196" w:rsidRDefault="003D3196" w:rsidP="00854F68">
      <w:pPr>
        <w:pStyle w:val="Paragraph"/>
        <w:numPr>
          <w:ilvl w:val="0"/>
          <w:numId w:val="59"/>
        </w:numPr>
        <w:spacing w:after="0"/>
        <w:rPr>
          <w:sz w:val="26"/>
          <w:szCs w:val="26"/>
        </w:rPr>
      </w:pPr>
      <w:r w:rsidRPr="00E36447">
        <w:rPr>
          <w:sz w:val="26"/>
          <w:szCs w:val="26"/>
        </w:rPr>
        <w:t>TOTAL_CASES</w:t>
      </w:r>
      <w:r>
        <w:rPr>
          <w:sz w:val="26"/>
          <w:szCs w:val="26"/>
        </w:rPr>
        <w:t xml:space="preserve">: tổng số ca nhiễm. </w:t>
      </w:r>
    </w:p>
    <w:p w14:paraId="29DA0E6E" w14:textId="77777777" w:rsidR="003D3196" w:rsidRDefault="003D3196" w:rsidP="00854F68">
      <w:pPr>
        <w:pStyle w:val="Paragraph"/>
        <w:numPr>
          <w:ilvl w:val="0"/>
          <w:numId w:val="59"/>
        </w:numPr>
        <w:spacing w:after="0"/>
        <w:rPr>
          <w:sz w:val="26"/>
          <w:szCs w:val="26"/>
        </w:rPr>
      </w:pPr>
      <w:r w:rsidRPr="00E36447">
        <w:rPr>
          <w:sz w:val="26"/>
          <w:szCs w:val="26"/>
        </w:rPr>
        <w:t>TOTAL_DEATHS</w:t>
      </w:r>
      <w:r>
        <w:rPr>
          <w:sz w:val="26"/>
          <w:szCs w:val="26"/>
        </w:rPr>
        <w:t>: tổng số ca tử vong.</w:t>
      </w:r>
    </w:p>
    <w:p w14:paraId="2D686B0D" w14:textId="77777777" w:rsidR="003D3196" w:rsidRDefault="003D3196" w:rsidP="00854F68">
      <w:pPr>
        <w:pStyle w:val="Paragraph"/>
        <w:numPr>
          <w:ilvl w:val="0"/>
          <w:numId w:val="59"/>
        </w:numPr>
        <w:spacing w:after="0"/>
        <w:rPr>
          <w:sz w:val="26"/>
          <w:szCs w:val="26"/>
        </w:rPr>
      </w:pPr>
      <w:r w:rsidRPr="00E36447">
        <w:rPr>
          <w:sz w:val="26"/>
          <w:szCs w:val="26"/>
        </w:rPr>
        <w:t>TOTAL_RECOVERED</w:t>
      </w:r>
      <w:r>
        <w:rPr>
          <w:sz w:val="26"/>
          <w:szCs w:val="26"/>
        </w:rPr>
        <w:t xml:space="preserve">: tổng số ca phục hồi. </w:t>
      </w:r>
    </w:p>
    <w:p w14:paraId="19DFAA71" w14:textId="77777777" w:rsidR="003D3196" w:rsidRDefault="003D3196" w:rsidP="00854F68">
      <w:pPr>
        <w:pStyle w:val="Paragraph"/>
        <w:numPr>
          <w:ilvl w:val="0"/>
          <w:numId w:val="59"/>
        </w:numPr>
        <w:spacing w:after="0"/>
        <w:rPr>
          <w:sz w:val="26"/>
          <w:szCs w:val="26"/>
        </w:rPr>
      </w:pPr>
      <w:r w:rsidRPr="00E36447">
        <w:rPr>
          <w:sz w:val="26"/>
          <w:szCs w:val="26"/>
        </w:rPr>
        <w:t>FATALITY_RATE</w:t>
      </w:r>
      <w:r>
        <w:rPr>
          <w:sz w:val="26"/>
          <w:szCs w:val="26"/>
        </w:rPr>
        <w:t xml:space="preserve">: tỷ lệ tử vong. </w:t>
      </w:r>
    </w:p>
    <w:p w14:paraId="349A66ED" w14:textId="77777777" w:rsidR="003D3196" w:rsidRDefault="003D3196" w:rsidP="00854F68">
      <w:pPr>
        <w:pStyle w:val="Paragraph"/>
        <w:numPr>
          <w:ilvl w:val="0"/>
          <w:numId w:val="59"/>
        </w:numPr>
        <w:spacing w:after="0"/>
        <w:rPr>
          <w:sz w:val="26"/>
          <w:szCs w:val="26"/>
        </w:rPr>
      </w:pPr>
      <w:r w:rsidRPr="00E36447">
        <w:rPr>
          <w:sz w:val="26"/>
          <w:szCs w:val="26"/>
        </w:rPr>
        <w:t>INFECTION_RISK</w:t>
      </w:r>
      <w:r>
        <w:rPr>
          <w:sz w:val="26"/>
          <w:szCs w:val="26"/>
        </w:rPr>
        <w:t>: nguy cơ lây nhiễm.</w:t>
      </w:r>
    </w:p>
    <w:p w14:paraId="226B5C94" w14:textId="77777777" w:rsidR="003D3196" w:rsidRDefault="003D3196" w:rsidP="00854F68">
      <w:pPr>
        <w:pStyle w:val="Paragraph"/>
        <w:numPr>
          <w:ilvl w:val="0"/>
          <w:numId w:val="59"/>
        </w:numPr>
        <w:spacing w:after="0"/>
        <w:rPr>
          <w:sz w:val="26"/>
          <w:szCs w:val="26"/>
        </w:rPr>
      </w:pPr>
      <w:r w:rsidRPr="00E36447">
        <w:rPr>
          <w:sz w:val="26"/>
          <w:szCs w:val="26"/>
        </w:rPr>
        <w:t>SERIOUS_CRITICAL</w:t>
      </w:r>
      <w:r>
        <w:rPr>
          <w:sz w:val="26"/>
          <w:szCs w:val="26"/>
        </w:rPr>
        <w:t>: số ca nguy kịch.</w:t>
      </w:r>
    </w:p>
    <w:p w14:paraId="0BCB6260" w14:textId="77777777" w:rsidR="003D3196" w:rsidRDefault="003D3196" w:rsidP="00854F68">
      <w:pPr>
        <w:pStyle w:val="Paragraph"/>
        <w:numPr>
          <w:ilvl w:val="0"/>
          <w:numId w:val="59"/>
        </w:numPr>
        <w:spacing w:after="0"/>
        <w:rPr>
          <w:sz w:val="26"/>
          <w:szCs w:val="26"/>
        </w:rPr>
      </w:pPr>
      <w:r>
        <w:rPr>
          <w:sz w:val="26"/>
          <w:szCs w:val="26"/>
        </w:rPr>
        <w:t>TOTAL_TESTS: tổng số xét nghiệm.</w:t>
      </w:r>
    </w:p>
    <w:p w14:paraId="1489B0BA" w14:textId="77777777" w:rsidR="003D3196" w:rsidRDefault="003D3196" w:rsidP="00854F68">
      <w:pPr>
        <w:pStyle w:val="Paragraph"/>
        <w:numPr>
          <w:ilvl w:val="0"/>
          <w:numId w:val="59"/>
        </w:numPr>
        <w:spacing w:after="0"/>
        <w:rPr>
          <w:sz w:val="26"/>
          <w:szCs w:val="26"/>
        </w:rPr>
      </w:pPr>
      <w:r>
        <w:rPr>
          <w:sz w:val="26"/>
          <w:szCs w:val="26"/>
        </w:rPr>
        <w:t>TEST_PERCENTAGE: tỷ lệ xét nghiệm</w:t>
      </w:r>
    </w:p>
    <w:p w14:paraId="014D9DBA" w14:textId="77777777" w:rsidR="003D3196" w:rsidRDefault="003D3196" w:rsidP="00854F68">
      <w:pPr>
        <w:pStyle w:val="Paragraph"/>
        <w:numPr>
          <w:ilvl w:val="0"/>
          <w:numId w:val="59"/>
        </w:numPr>
        <w:spacing w:after="0"/>
        <w:rPr>
          <w:sz w:val="26"/>
          <w:szCs w:val="26"/>
        </w:rPr>
      </w:pPr>
      <w:r>
        <w:rPr>
          <w:sz w:val="26"/>
          <w:szCs w:val="26"/>
        </w:rPr>
        <w:t>RECOVERY_PROPORATION: tỷ lệ hồi phục.</w:t>
      </w:r>
    </w:p>
    <w:p w14:paraId="19A886FE" w14:textId="77777777" w:rsidR="003D3196" w:rsidRDefault="003D3196" w:rsidP="00854F68">
      <w:pPr>
        <w:pStyle w:val="Paragraph"/>
        <w:numPr>
          <w:ilvl w:val="0"/>
          <w:numId w:val="59"/>
        </w:numPr>
        <w:spacing w:after="0"/>
        <w:rPr>
          <w:sz w:val="26"/>
          <w:szCs w:val="26"/>
        </w:rPr>
      </w:pPr>
      <w:r>
        <w:rPr>
          <w:sz w:val="26"/>
          <w:szCs w:val="26"/>
        </w:rPr>
        <w:t>POPULATION: dân số.</w:t>
      </w:r>
    </w:p>
    <w:p w14:paraId="714F8E5F" w14:textId="77777777" w:rsidR="003D3196" w:rsidRPr="00CF6E47" w:rsidRDefault="003D3196" w:rsidP="003D3196">
      <w:pPr>
        <w:overflowPunct/>
        <w:autoSpaceDE/>
        <w:autoSpaceDN/>
        <w:adjustRightInd/>
        <w:spacing w:line="240" w:lineRule="auto"/>
        <w:jc w:val="left"/>
        <w:textAlignment w:val="auto"/>
        <w:rPr>
          <w:szCs w:val="26"/>
        </w:rPr>
      </w:pPr>
      <w:r>
        <w:rPr>
          <w:szCs w:val="26"/>
        </w:rPr>
        <w:br w:type="page"/>
      </w:r>
    </w:p>
    <w:p w14:paraId="1415BE86" w14:textId="77777777" w:rsidR="003D3196" w:rsidRDefault="003D3196" w:rsidP="003D3196">
      <w:pPr>
        <w:pStyle w:val="Heading3"/>
        <w:numPr>
          <w:ilvl w:val="2"/>
          <w:numId w:val="3"/>
        </w:numPr>
      </w:pPr>
      <w:bookmarkStart w:id="137" w:name="_Toc92274297"/>
      <w:bookmarkStart w:id="138" w:name="_Toc92664266"/>
      <w:r>
        <w:lastRenderedPageBreak/>
        <w:t>Thiết kế Dashboard bằng phần mềm Power BI</w:t>
      </w:r>
      <w:bookmarkEnd w:id="137"/>
      <w:bookmarkEnd w:id="138"/>
    </w:p>
    <w:p w14:paraId="213ADB0C" w14:textId="77777777" w:rsidR="003D3196" w:rsidRDefault="003D3196" w:rsidP="003D3196">
      <w:pPr>
        <w:pStyle w:val="Paragraph"/>
        <w:spacing w:after="0"/>
        <w:ind w:firstLine="357"/>
        <w:rPr>
          <w:sz w:val="26"/>
          <w:szCs w:val="26"/>
        </w:rPr>
      </w:pPr>
      <w:r>
        <w:rPr>
          <w:sz w:val="26"/>
          <w:szCs w:val="26"/>
        </w:rPr>
        <w:t>Power BI là phần mềm thuộc nhóm kinh doanh thông minh (</w:t>
      </w:r>
      <w:r w:rsidRPr="005E74E5">
        <w:rPr>
          <w:sz w:val="26"/>
          <w:szCs w:val="26"/>
        </w:rPr>
        <w:t>Business Intelligence</w:t>
      </w:r>
      <w:r>
        <w:rPr>
          <w:sz w:val="26"/>
          <w:szCs w:val="26"/>
        </w:rPr>
        <w:t xml:space="preserve">) của Microsoft, Power BI được phát triển với mục đích sử dụng dữ liệu để đưa ra các báo cáo và hiển thị thông tin chi tiết của doanh nghiệp một cách trực quan. Power BI có ở cả 3 nền tảng Website, Desktop và Thiết bị di động. </w:t>
      </w:r>
    </w:p>
    <w:p w14:paraId="69F20FF5" w14:textId="77777777" w:rsidR="003D3196" w:rsidRDefault="003D3196" w:rsidP="00926FA1">
      <w:pPr>
        <w:pStyle w:val="Paragraph"/>
        <w:keepNext/>
        <w:spacing w:after="0"/>
        <w:jc w:val="center"/>
      </w:pPr>
      <w:r>
        <w:rPr>
          <w:noProof/>
          <w:sz w:val="26"/>
          <w:szCs w:val="26"/>
          <w:lang w:val="vi-VN" w:eastAsia="vi-VN"/>
        </w:rPr>
        <w:drawing>
          <wp:inline distT="0" distB="0" distL="0" distR="0" wp14:anchorId="4AB7BF3B" wp14:editId="7EC02944">
            <wp:extent cx="4467600" cy="2743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67600" cy="2743200"/>
                    </a:xfrm>
                    <a:prstGeom prst="rect">
                      <a:avLst/>
                    </a:prstGeom>
                  </pic:spPr>
                </pic:pic>
              </a:graphicData>
            </a:graphic>
          </wp:inline>
        </w:drawing>
      </w:r>
    </w:p>
    <w:p w14:paraId="065B177A" w14:textId="334ECD98" w:rsidR="003D3196" w:rsidRDefault="003D3196" w:rsidP="003D3196">
      <w:pPr>
        <w:pStyle w:val="ThesisTable"/>
        <w:rPr>
          <w:sz w:val="26"/>
          <w:szCs w:val="26"/>
        </w:rPr>
      </w:pPr>
      <w:bookmarkStart w:id="139" w:name="_Toc92231060"/>
      <w:bookmarkStart w:id="140" w:name="_Toc92664172"/>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5</w:t>
      </w:r>
      <w:r w:rsidR="00842C86">
        <w:rPr>
          <w:noProof/>
        </w:rPr>
        <w:fldChar w:fldCharType="end"/>
      </w:r>
      <w:r>
        <w:t xml:space="preserve">. </w:t>
      </w:r>
      <w:r w:rsidRPr="00A61199">
        <w:t>Tính năng của Power BI</w:t>
      </w:r>
      <w:bookmarkEnd w:id="139"/>
      <w:bookmarkEnd w:id="140"/>
    </w:p>
    <w:p w14:paraId="6FA06541" w14:textId="77777777" w:rsidR="003D3196" w:rsidRDefault="003D3196" w:rsidP="003D3196">
      <w:pPr>
        <w:pStyle w:val="Paragraph"/>
        <w:spacing w:after="0"/>
        <w:ind w:firstLine="357"/>
        <w:rPr>
          <w:sz w:val="26"/>
          <w:szCs w:val="26"/>
        </w:rPr>
      </w:pPr>
      <w:r>
        <w:rPr>
          <w:sz w:val="26"/>
          <w:szCs w:val="26"/>
        </w:rPr>
        <w:t xml:space="preserve">Power BI có khả năng kết nối được với nhiều loại dữ liệu khác nhau như Excel, Cơ sở dữ liệu (MySQL, Oracle, PostgreSQL, SQL Server …), nền tảng Azure, dịch vụ Online (Google Analytics, </w:t>
      </w:r>
      <w:r>
        <w:rPr>
          <w:color w:val="000000"/>
          <w:sz w:val="26"/>
          <w:szCs w:val="26"/>
        </w:rPr>
        <w:t>Salesforce</w:t>
      </w:r>
      <w:r>
        <w:rPr>
          <w:sz w:val="26"/>
          <w:szCs w:val="26"/>
        </w:rPr>
        <w:t>) … Những tính năng của Power BI: Trí tuệ nhân tạo, Modelling, Tự động làm sạch dữ liệu, kết nối với API, hỗ trợ triển khai Hybrid …</w:t>
      </w:r>
    </w:p>
    <w:p w14:paraId="775968D1" w14:textId="77777777" w:rsidR="003D3196" w:rsidRDefault="003D3196" w:rsidP="00C15EF5">
      <w:pPr>
        <w:pStyle w:val="Paragraph"/>
        <w:numPr>
          <w:ilvl w:val="0"/>
          <w:numId w:val="28"/>
        </w:numPr>
        <w:spacing w:after="0"/>
        <w:ind w:left="360"/>
        <w:rPr>
          <w:sz w:val="26"/>
          <w:szCs w:val="26"/>
        </w:rPr>
      </w:pPr>
      <w:r>
        <w:rPr>
          <w:sz w:val="26"/>
          <w:szCs w:val="26"/>
        </w:rPr>
        <w:t>Ưu điểm của Power BI:</w:t>
      </w:r>
    </w:p>
    <w:p w14:paraId="3C172405" w14:textId="77777777" w:rsidR="003D3196" w:rsidRDefault="003D3196" w:rsidP="00C15EF5">
      <w:pPr>
        <w:pStyle w:val="Paragraph"/>
        <w:numPr>
          <w:ilvl w:val="0"/>
          <w:numId w:val="31"/>
        </w:numPr>
        <w:spacing w:after="0"/>
        <w:rPr>
          <w:sz w:val="26"/>
          <w:szCs w:val="26"/>
        </w:rPr>
      </w:pPr>
      <w:r>
        <w:rPr>
          <w:sz w:val="26"/>
          <w:szCs w:val="26"/>
        </w:rPr>
        <w:t>Tích hợp Python và R để nâng cao chất lượng trực quan hóa.</w:t>
      </w:r>
    </w:p>
    <w:p w14:paraId="5ECDA4AA" w14:textId="77777777" w:rsidR="003D3196" w:rsidRDefault="003D3196" w:rsidP="00C15EF5">
      <w:pPr>
        <w:pStyle w:val="Paragraph"/>
        <w:numPr>
          <w:ilvl w:val="0"/>
          <w:numId w:val="31"/>
        </w:numPr>
        <w:spacing w:after="0"/>
        <w:rPr>
          <w:sz w:val="26"/>
          <w:szCs w:val="26"/>
        </w:rPr>
      </w:pPr>
      <w:r>
        <w:rPr>
          <w:sz w:val="26"/>
          <w:szCs w:val="26"/>
        </w:rPr>
        <w:t>Tính năng Power Query giúp dễ dàng sử dụng và làm sạch dữ liệu.</w:t>
      </w:r>
    </w:p>
    <w:p w14:paraId="1232E73A" w14:textId="77777777" w:rsidR="003D3196" w:rsidRDefault="003D3196" w:rsidP="00C15EF5">
      <w:pPr>
        <w:pStyle w:val="Paragraph"/>
        <w:numPr>
          <w:ilvl w:val="0"/>
          <w:numId w:val="31"/>
        </w:numPr>
        <w:spacing w:after="0"/>
        <w:rPr>
          <w:sz w:val="26"/>
          <w:szCs w:val="26"/>
        </w:rPr>
      </w:pPr>
      <w:r>
        <w:rPr>
          <w:sz w:val="26"/>
          <w:szCs w:val="26"/>
        </w:rPr>
        <w:t>Được xây dựng trên nền tảng Trí tuệ nhân tạo (AI) và Machine Learning.</w:t>
      </w:r>
    </w:p>
    <w:p w14:paraId="45DD4AE7" w14:textId="77777777" w:rsidR="003D3196" w:rsidRDefault="003D3196" w:rsidP="00C15EF5">
      <w:pPr>
        <w:pStyle w:val="Paragraph"/>
        <w:numPr>
          <w:ilvl w:val="0"/>
          <w:numId w:val="31"/>
        </w:numPr>
        <w:spacing w:after="0"/>
        <w:rPr>
          <w:sz w:val="26"/>
          <w:szCs w:val="26"/>
        </w:rPr>
      </w:pPr>
      <w:r>
        <w:rPr>
          <w:sz w:val="26"/>
          <w:szCs w:val="26"/>
        </w:rPr>
        <w:t>Cài đặt lịch trình tự động cập nhật.</w:t>
      </w:r>
    </w:p>
    <w:p w14:paraId="558F478C" w14:textId="77777777" w:rsidR="003D3196" w:rsidRPr="00145CA8" w:rsidRDefault="003D3196" w:rsidP="003D3196">
      <w:pPr>
        <w:pStyle w:val="Paragraph"/>
        <w:spacing w:after="0"/>
        <w:ind w:left="717"/>
        <w:rPr>
          <w:sz w:val="26"/>
          <w:szCs w:val="26"/>
        </w:rPr>
      </w:pPr>
    </w:p>
    <w:p w14:paraId="74B8B892" w14:textId="1F384A2E" w:rsidR="003D3196" w:rsidRDefault="003D3196" w:rsidP="003D3196">
      <w:pPr>
        <w:pStyle w:val="Paragraph"/>
        <w:spacing w:after="0"/>
        <w:ind w:firstLine="357"/>
        <w:rPr>
          <w:sz w:val="26"/>
          <w:szCs w:val="26"/>
        </w:rPr>
      </w:pPr>
      <w:r>
        <w:rPr>
          <w:sz w:val="26"/>
          <w:szCs w:val="26"/>
        </w:rPr>
        <w:lastRenderedPageBreak/>
        <w:t xml:space="preserve">Đầu tiên, để có cái nhìn tổng quát về tình hình dịch COVID-19 trên thế giới, </w:t>
      </w:r>
      <w:r w:rsidR="00C54746">
        <w:rPr>
          <w:sz w:val="26"/>
          <w:szCs w:val="26"/>
        </w:rPr>
        <w:t>tôi</w:t>
      </w:r>
      <w:r>
        <w:rPr>
          <w:sz w:val="26"/>
          <w:szCs w:val="26"/>
        </w:rPr>
        <w:t xml:space="preserve"> có thiết kế 1 Dashboard (Hình 3-6) về tổng số ca nhiễm, tổng số ca tử vong, … ở các châu lục và quốc gia.</w:t>
      </w:r>
    </w:p>
    <w:p w14:paraId="6D8DBCC3" w14:textId="77777777" w:rsidR="003D3196" w:rsidRDefault="003D3196" w:rsidP="003D3196">
      <w:pPr>
        <w:pStyle w:val="Paragraph"/>
        <w:keepNext/>
        <w:jc w:val="center"/>
      </w:pPr>
      <w:r>
        <w:rPr>
          <w:noProof/>
          <w:lang w:val="vi-VN" w:eastAsia="vi-VN"/>
        </w:rPr>
        <w:drawing>
          <wp:inline distT="0" distB="0" distL="0" distR="0" wp14:anchorId="7DB1B128" wp14:editId="24E65A32">
            <wp:extent cx="5581650" cy="3148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pic:spPr>
                </pic:pic>
              </a:graphicData>
            </a:graphic>
          </wp:inline>
        </w:drawing>
      </w:r>
    </w:p>
    <w:p w14:paraId="718F6B44" w14:textId="3B104B6A" w:rsidR="003D3196" w:rsidRDefault="003D3196" w:rsidP="003D3196">
      <w:pPr>
        <w:pStyle w:val="ThesisTable"/>
      </w:pPr>
      <w:bookmarkStart w:id="141" w:name="_Toc92231061"/>
      <w:bookmarkStart w:id="142" w:name="_Toc92664173"/>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6</w:t>
      </w:r>
      <w:r w:rsidR="00842C86">
        <w:rPr>
          <w:noProof/>
        </w:rPr>
        <w:fldChar w:fldCharType="end"/>
      </w:r>
      <w:r>
        <w:t xml:space="preserve">. </w:t>
      </w:r>
      <w:r w:rsidRPr="00B74129">
        <w:t>Dashboard về số ca nhiễm, ca tử vong...</w:t>
      </w:r>
      <w:bookmarkEnd w:id="141"/>
      <w:bookmarkEnd w:id="142"/>
    </w:p>
    <w:p w14:paraId="2612F53C" w14:textId="77777777" w:rsidR="003D3196" w:rsidRDefault="003D3196" w:rsidP="003D3196">
      <w:r>
        <w:tab/>
        <w:t xml:space="preserve">Tính đến ngày 26/12/2021 trên toàn thế giới, tổng số ca nhiễm là 279 triệu ca, tổng số ca tử vong là 5 triệu ca, tổng số ca hồi phục là 250 triệu ca. </w:t>
      </w:r>
    </w:p>
    <w:p w14:paraId="4056B711" w14:textId="77777777" w:rsidR="003D3196" w:rsidRDefault="003D3196" w:rsidP="003D3196">
      <w:pPr>
        <w:ind w:firstLine="357"/>
      </w:pPr>
      <w:r>
        <w:t>Em sử dụng biểu đồ hình bánh (pie chart) (Hình 3-6[1],</w:t>
      </w:r>
      <w:r w:rsidRPr="00B9299F">
        <w:t xml:space="preserve"> </w:t>
      </w:r>
      <w:r>
        <w:t xml:space="preserve">Hình 3-6[2], Hình 3-6[3]) để thể hiện tỷ lệ về tổng số ca nhiễm, ca tử vong và ca hồi phục của từng khu vực châu lục: châu Á, châu Âu, châu Mỹ (Nam Mỹ, Bắc Mỹ), Phi và châu Đại Dương: </w:t>
      </w:r>
    </w:p>
    <w:p w14:paraId="59B9F0D3" w14:textId="3CAD1545" w:rsidR="003D3196" w:rsidRDefault="003D3196" w:rsidP="003D3196">
      <w:pPr>
        <w:pStyle w:val="ListParagraph"/>
        <w:numPr>
          <w:ilvl w:val="0"/>
          <w:numId w:val="33"/>
        </w:numPr>
        <w:ind w:left="357" w:hanging="357"/>
        <w:contextualSpacing w:val="0"/>
      </w:pPr>
      <w:r>
        <w:t xml:space="preserve">Về tỷ lệ số ca nhiễm, qua biểu đồ </w:t>
      </w:r>
      <w:r w:rsidR="00C54746">
        <w:t>tôi</w:t>
      </w:r>
      <w:r>
        <w:t xml:space="preserve"> thấy được châu Á và châu Âu là 2 châu lục có số ca nhiễm lớn nhất lần lượt là 84.1 và 83.3 triệu ca chiếm 30.05% và 29.75% so với toàn thế giới. </w:t>
      </w:r>
    </w:p>
    <w:p w14:paraId="4D58ACD6" w14:textId="37768A7E" w:rsidR="003D3196" w:rsidRDefault="003D3196" w:rsidP="003D3196">
      <w:pPr>
        <w:pStyle w:val="ListParagraph"/>
        <w:numPr>
          <w:ilvl w:val="0"/>
          <w:numId w:val="33"/>
        </w:numPr>
        <w:ind w:left="357" w:hanging="357"/>
        <w:contextualSpacing w:val="0"/>
      </w:pPr>
      <w:r>
        <w:t xml:space="preserve">Về tỷ lệ số ca tử vong, qua biểu đồ </w:t>
      </w:r>
      <w:r w:rsidR="00C54746">
        <w:t>tôi</w:t>
      </w:r>
      <w:r>
        <w:t xml:space="preserve"> thấy được châu Á và châu Âu là 2 châu lục có số ca tử vong lớn nhất lần lượt là 1.5 và 1.25 triệu ca chiếm 27.85% và 23.06% so với toàn thế giới. </w:t>
      </w:r>
    </w:p>
    <w:p w14:paraId="5DEB73F1" w14:textId="1400D352" w:rsidR="003D3196" w:rsidRDefault="003D3196" w:rsidP="003D3196">
      <w:pPr>
        <w:pStyle w:val="ListParagraph"/>
        <w:numPr>
          <w:ilvl w:val="0"/>
          <w:numId w:val="33"/>
        </w:numPr>
        <w:ind w:left="357" w:hanging="357"/>
        <w:contextualSpacing w:val="0"/>
      </w:pPr>
      <w:r>
        <w:lastRenderedPageBreak/>
        <w:t xml:space="preserve">Về tỷ lệ số ca hồi phục, qua biểu đồ </w:t>
      </w:r>
      <w:r w:rsidR="00C54746">
        <w:t>tôi</w:t>
      </w:r>
      <w:r>
        <w:t xml:space="preserve"> thấy được châu Á và châu Âu là 2 châu lục có số ca hồi phục lớn nhất lần lượt là 81.4 và 72.6 triệu ca chiếm 32.51% và 29.01% so với toàn thế giới. </w:t>
      </w:r>
    </w:p>
    <w:p w14:paraId="2CCBDB77" w14:textId="6E1C8F3C" w:rsidR="003D3196" w:rsidRDefault="00C54746" w:rsidP="003D3196">
      <w:pPr>
        <w:ind w:firstLine="357"/>
      </w:pPr>
      <w:r>
        <w:t>Tôi</w:t>
      </w:r>
      <w:r w:rsidR="003D3196">
        <w:t xml:space="preserve"> sử dụng biểu đồ cột (bar chart) (Hình 3-6[4],</w:t>
      </w:r>
      <w:r w:rsidR="003D3196" w:rsidRPr="00B9299F">
        <w:t xml:space="preserve"> </w:t>
      </w:r>
      <w:r w:rsidR="003D3196">
        <w:t xml:space="preserve">Hình 3-6[5], Hình 3-6[6]) cùng với đường trung bình (average line) để so sánh tổng số ca nhiễm, tử vong và phục hồi của 15 quốc gia có số ca nhiều nhất: </w:t>
      </w:r>
    </w:p>
    <w:p w14:paraId="23AF21D3" w14:textId="77777777" w:rsidR="003D3196" w:rsidRDefault="003D3196" w:rsidP="003D3196">
      <w:pPr>
        <w:pStyle w:val="ListParagraph"/>
        <w:numPr>
          <w:ilvl w:val="0"/>
          <w:numId w:val="32"/>
        </w:numPr>
        <w:contextualSpacing w:val="0"/>
      </w:pPr>
      <w:r>
        <w:t>Ở biểu đồ tổng số ca nhiễm: Mỹ, Ấn Độ và Brazil là 3 quốc gia có số ca nhiễm cao nhất lần lượt là 53, 34.8 và 22.2 triệu ca cùng với đường trung bình là 12.88.</w:t>
      </w:r>
    </w:p>
    <w:p w14:paraId="10B15AF8" w14:textId="77777777" w:rsidR="003D3196" w:rsidRDefault="003D3196" w:rsidP="003D3196">
      <w:pPr>
        <w:pStyle w:val="ListParagraph"/>
        <w:numPr>
          <w:ilvl w:val="0"/>
          <w:numId w:val="32"/>
        </w:numPr>
        <w:contextualSpacing w:val="0"/>
      </w:pPr>
      <w:r>
        <w:t>Ở biểu đồ tổng số ca tử vong: Mỹ, Brazil và Ấn Độ là 3 quốc gia có số ca tử vong cao nhất lần lượt là 0.83, 0.62 và 0.48 triệu ca cùng với đường trung bình là 0.258.</w:t>
      </w:r>
    </w:p>
    <w:p w14:paraId="7EFBA239" w14:textId="77777777" w:rsidR="003D3196" w:rsidRDefault="003D3196" w:rsidP="003D3196">
      <w:pPr>
        <w:pStyle w:val="ListParagraph"/>
        <w:numPr>
          <w:ilvl w:val="0"/>
          <w:numId w:val="32"/>
        </w:numPr>
        <w:contextualSpacing w:val="0"/>
      </w:pPr>
      <w:r>
        <w:t>Ở biểu đồ tổng số ca hồi phục: Mỹ, Ấn Độ và Brazil là 3 quốc gia có số ca hồi phục cao nhất lần lượt là 41, 34.2 và 21.4 triệu ca cùng với đường trung bình là 11.44.</w:t>
      </w:r>
    </w:p>
    <w:p w14:paraId="168B6583" w14:textId="77777777" w:rsidR="003D3196" w:rsidRDefault="003D3196" w:rsidP="003D3196">
      <w:pPr>
        <w:ind w:firstLine="357"/>
      </w:pPr>
      <w:r>
        <w:t>Dashboard dưới đây (Hình 3-7) thể hiện về số ca dương tính, số ca nguy kịch của ngày 24/12/2021 và tỷ lệ tử vong, tỷ lệ mắc bệnh tính đến ngày 24/12/2021.</w:t>
      </w:r>
    </w:p>
    <w:p w14:paraId="7CC20F5A" w14:textId="77777777" w:rsidR="003D3196" w:rsidRDefault="003D3196" w:rsidP="00995E43">
      <w:pPr>
        <w:keepNext/>
        <w:jc w:val="center"/>
      </w:pPr>
      <w:r>
        <w:rPr>
          <w:noProof/>
          <w:lang w:val="vi-VN" w:eastAsia="vi-VN"/>
        </w:rPr>
        <w:drawing>
          <wp:inline distT="0" distB="0" distL="0" distR="0" wp14:anchorId="341F0403" wp14:editId="24E9A462">
            <wp:extent cx="5581650" cy="31362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pic:spPr>
                </pic:pic>
              </a:graphicData>
            </a:graphic>
          </wp:inline>
        </w:drawing>
      </w:r>
    </w:p>
    <w:p w14:paraId="3BD3FBD0" w14:textId="67C9F564" w:rsidR="003D3196" w:rsidRPr="002A08C2" w:rsidRDefault="003D3196" w:rsidP="003D3196">
      <w:pPr>
        <w:pStyle w:val="ThesisTable"/>
      </w:pPr>
      <w:bookmarkStart w:id="143" w:name="_Toc92231062"/>
      <w:bookmarkStart w:id="144" w:name="_Toc92664174"/>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7</w:t>
      </w:r>
      <w:r w:rsidR="00842C86">
        <w:rPr>
          <w:noProof/>
        </w:rPr>
        <w:fldChar w:fldCharType="end"/>
      </w:r>
      <w:r>
        <w:t xml:space="preserve">. </w:t>
      </w:r>
      <w:r w:rsidRPr="0050319E">
        <w:t xml:space="preserve">Dashboard về </w:t>
      </w:r>
      <w:r>
        <w:t>tỷ</w:t>
      </w:r>
      <w:r w:rsidRPr="0050319E">
        <w:t xml:space="preserve"> lệ tử vong, </w:t>
      </w:r>
      <w:r>
        <w:t>tỷ</w:t>
      </w:r>
      <w:r w:rsidRPr="0050319E">
        <w:t xml:space="preserve"> lệ mắc bệnh...</w:t>
      </w:r>
      <w:bookmarkEnd w:id="143"/>
      <w:bookmarkEnd w:id="144"/>
    </w:p>
    <w:p w14:paraId="4E7027D0" w14:textId="77777777" w:rsidR="003D3196" w:rsidRDefault="003D3196" w:rsidP="003D3196">
      <w:r>
        <w:t xml:space="preserve">Hình 3-7[1] thể hiện mối tương quan giữa tỷ lệ tử vong, tỷ lệ lây nhiễm và dân số của 10 quốc gia có tỷ lệ lây nhiễm cao nhất. Bar chart và line chart để thể hiện tỷ lệ lây </w:t>
      </w:r>
      <w:r>
        <w:lastRenderedPageBreak/>
        <w:t>nhiễm (INFECTION_RISK), tỷ lệ tử vong (FATALITY_RATE) và dân số (POPULATION)</w:t>
      </w:r>
    </w:p>
    <w:p w14:paraId="3FB43AD1" w14:textId="77777777" w:rsidR="003D3196" w:rsidRDefault="003D3196" w:rsidP="003D3196">
      <w:pPr>
        <w:pStyle w:val="ListParagraph"/>
        <w:numPr>
          <w:ilvl w:val="0"/>
          <w:numId w:val="34"/>
        </w:numPr>
        <w:contextualSpacing w:val="0"/>
      </w:pPr>
      <w:r>
        <w:t>Andorra, Montenegro và Seychelles là 3 quốc gia có tỷ lệ lây nhiễm cao nhất lần lượt là 28.06%, 25.92% và 24.38%, có tỷ lệ tử vong lần lượt là 0.64%, 1.47% và 0.54%. Tỉ lệ mắc bệnh cao do dân số của 3 quốc gia này rất nhỏ, với tỷ lệ giữa số ca mắc và dân số là: Andorra (21571/77447), Montenegro (</w:t>
      </w:r>
      <w:r w:rsidRPr="006E769E">
        <w:t>161944</w:t>
      </w:r>
      <w:r>
        <w:t>/</w:t>
      </w:r>
      <w:r w:rsidRPr="006E769E">
        <w:t xml:space="preserve"> 628183</w:t>
      </w:r>
      <w:r>
        <w:t>) và Seychelles (</w:t>
      </w:r>
      <w:r w:rsidRPr="006E769E">
        <w:t>24047</w:t>
      </w:r>
      <w:r>
        <w:t>/</w:t>
      </w:r>
      <w:r w:rsidRPr="006E769E">
        <w:t xml:space="preserve"> 99245</w:t>
      </w:r>
      <w:r>
        <w:t>).</w:t>
      </w:r>
    </w:p>
    <w:p w14:paraId="00413F1E" w14:textId="77777777" w:rsidR="003D3196" w:rsidRDefault="003D3196" w:rsidP="003D3196">
      <w:r>
        <w:t>Hình 3-7[2] thể hiện tổng số ca nhiễm, tử vong và hồi phục của 10 quốc gia có tổng số ca nhiễm cao nhất:</w:t>
      </w:r>
    </w:p>
    <w:p w14:paraId="621F178C" w14:textId="77777777" w:rsidR="003D3196" w:rsidRDefault="003D3196" w:rsidP="003D3196">
      <w:pPr>
        <w:pStyle w:val="ListParagraph"/>
        <w:numPr>
          <w:ilvl w:val="0"/>
          <w:numId w:val="34"/>
        </w:numPr>
        <w:contextualSpacing w:val="0"/>
      </w:pPr>
      <w:r>
        <w:t>Biểu đồ cột xếp chồng (stacked column chart) để thể hiện sự tương quan giữa tổng số ca nhiễm, tử vong và hồi phục của từng quốc gia.</w:t>
      </w:r>
    </w:p>
    <w:p w14:paraId="5DD731CC" w14:textId="77777777" w:rsidR="003D3196" w:rsidRDefault="003D3196" w:rsidP="003D3196">
      <w:pPr>
        <w:pStyle w:val="ListParagraph"/>
        <w:numPr>
          <w:ilvl w:val="0"/>
          <w:numId w:val="34"/>
        </w:numPr>
        <w:contextualSpacing w:val="0"/>
      </w:pPr>
      <w:r>
        <w:t>Mỹ, Ấn Độ và Brazil là 3 quốc gia có tổng số ca nhiễm + tổng số ca tử vong + tổng số ca phục hồi cao nhất trên thế giới, với thống kê lần lượt là 95, 69 và 44 triệu ca.</w:t>
      </w:r>
    </w:p>
    <w:p w14:paraId="239E4277" w14:textId="77777777" w:rsidR="003D3196" w:rsidRDefault="003D3196" w:rsidP="003D3196">
      <w:r>
        <w:t>Hình 3-7[3] thể hiện mối tương quan giữa dân số, số ca nhiễm và tỷ lệ tử vong của 10 quốc gia có số ca nhiễm cao nhất:</w:t>
      </w:r>
    </w:p>
    <w:p w14:paraId="0968A387" w14:textId="77777777" w:rsidR="003D3196" w:rsidRDefault="003D3196" w:rsidP="00854F68">
      <w:pPr>
        <w:pStyle w:val="ListParagraph"/>
        <w:numPr>
          <w:ilvl w:val="0"/>
          <w:numId w:val="48"/>
        </w:numPr>
        <w:contextualSpacing w:val="0"/>
      </w:pPr>
      <w:r>
        <w:t>Nga là quốc gia có tỷ lệ tử vong cao nhất với tỷ lệ tử vong 2.92%, tiếp đến là Brazil và Iran có tỷ lệ tử vong là 2.78% và 2.12%.</w:t>
      </w:r>
    </w:p>
    <w:p w14:paraId="0E5632C9" w14:textId="77777777" w:rsidR="003D3196" w:rsidRDefault="003D3196" w:rsidP="003D3196">
      <w:r>
        <w:t>Hình 3-7[4] thể hiện mối tương quan giữa dân số, tổng số xét nghiệm và tỷ lệ xét nghiệm của 10 quốc gia có tổng số xét nghiệm nhiều nhất:</w:t>
      </w:r>
    </w:p>
    <w:p w14:paraId="1BE6FA1A" w14:textId="77777777" w:rsidR="003D3196" w:rsidRDefault="003D3196" w:rsidP="00854F68">
      <w:pPr>
        <w:pStyle w:val="ListParagraph"/>
        <w:numPr>
          <w:ilvl w:val="0"/>
          <w:numId w:val="48"/>
        </w:numPr>
        <w:ind w:left="357" w:hanging="357"/>
        <w:contextualSpacing w:val="0"/>
      </w:pPr>
      <w:r>
        <w:t>“Stacked column và line chart” để thể hiện dân số (POPULATION), tổng số xét nghiệm (TOTAL_TESTS) và tỷ lệ xét nghiệm (TEST_PERCENTAGE).</w:t>
      </w:r>
    </w:p>
    <w:p w14:paraId="071569F3" w14:textId="77777777" w:rsidR="003D3196" w:rsidRDefault="003D3196" w:rsidP="00854F68">
      <w:pPr>
        <w:pStyle w:val="ListParagraph"/>
        <w:numPr>
          <w:ilvl w:val="0"/>
          <w:numId w:val="48"/>
        </w:numPr>
        <w:ind w:left="357" w:hanging="357"/>
        <w:contextualSpacing w:val="0"/>
      </w:pPr>
      <w:r>
        <w:t xml:space="preserve"> 3 quốc gia có dân số nhiều nhất thế giới là Trung Quốc (1.44 tỷ), Ấn Độ (1.4 tỷ) và Mỹ (333.8 triệu) có tỷ lệ xét nghiệm lần lượt là 11.12%, 48% và 239%.</w:t>
      </w:r>
    </w:p>
    <w:p w14:paraId="5B8E5316" w14:textId="77777777" w:rsidR="003D3196" w:rsidRDefault="003D3196" w:rsidP="003D3196">
      <w:pPr>
        <w:overflowPunct/>
        <w:autoSpaceDE/>
        <w:autoSpaceDN/>
        <w:adjustRightInd/>
        <w:spacing w:line="240" w:lineRule="auto"/>
        <w:jc w:val="left"/>
        <w:textAlignment w:val="auto"/>
      </w:pPr>
      <w:r>
        <w:br w:type="page"/>
      </w:r>
    </w:p>
    <w:p w14:paraId="7E165B97" w14:textId="77777777" w:rsidR="003D3196" w:rsidRDefault="003D3196" w:rsidP="003D3196">
      <w:pPr>
        <w:ind w:firstLine="357"/>
      </w:pPr>
      <w:r>
        <w:lastRenderedPageBreak/>
        <w:t xml:space="preserve">Dashboard dưới đây (Hình 3-8) thể hiện tỷ trọng về tổng số ca nhiễm của các quốc gia tại châu Âu, châu Á, châu Mỹ (Nam và Bắc Mỹ), châu Phi và châu Đại Dương. </w:t>
      </w:r>
    </w:p>
    <w:p w14:paraId="3AC49F93" w14:textId="77777777" w:rsidR="003D3196" w:rsidRDefault="003D3196" w:rsidP="003D3196">
      <w:pPr>
        <w:keepNext/>
      </w:pPr>
      <w:r>
        <w:rPr>
          <w:noProof/>
          <w:lang w:val="vi-VN" w:eastAsia="vi-VN"/>
        </w:rPr>
        <w:drawing>
          <wp:inline distT="0" distB="0" distL="0" distR="0" wp14:anchorId="32540D68" wp14:editId="5D932566">
            <wp:extent cx="5581650" cy="3144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pic:spPr>
                </pic:pic>
              </a:graphicData>
            </a:graphic>
          </wp:inline>
        </w:drawing>
      </w:r>
    </w:p>
    <w:p w14:paraId="242A9DA6" w14:textId="2B0A00F5" w:rsidR="003D3196" w:rsidRDefault="003D3196" w:rsidP="003D3196">
      <w:pPr>
        <w:pStyle w:val="ThesisTable"/>
      </w:pPr>
      <w:bookmarkStart w:id="145" w:name="_Toc92231063"/>
      <w:bookmarkStart w:id="146" w:name="_Toc92664175"/>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8</w:t>
      </w:r>
      <w:r w:rsidR="00842C86">
        <w:rPr>
          <w:noProof/>
        </w:rPr>
        <w:fldChar w:fldCharType="end"/>
      </w:r>
      <w:r>
        <w:t>. Dashboard về tổng ca nhiễm của các châu lục</w:t>
      </w:r>
      <w:bookmarkEnd w:id="145"/>
      <w:bookmarkEnd w:id="146"/>
    </w:p>
    <w:p w14:paraId="11EEBB94" w14:textId="77777777" w:rsidR="003D3196" w:rsidRDefault="003D3196" w:rsidP="00854F68">
      <w:pPr>
        <w:pStyle w:val="ListParagraph"/>
        <w:numPr>
          <w:ilvl w:val="0"/>
          <w:numId w:val="49"/>
        </w:numPr>
        <w:ind w:left="357" w:hanging="357"/>
      </w:pPr>
      <w:r>
        <w:t>Ở châu Âu (Hình 3-8[1]): Vương quốc Anh, Nga và Pháp có số ca nhiễm cao nhất là 11.9, 10.4 và 9.1 triệu ca chiếm tỷ trọng 16.85%, 14.7% và 12.88%.</w:t>
      </w:r>
    </w:p>
    <w:p w14:paraId="0E9EE12E" w14:textId="77777777" w:rsidR="003D3196" w:rsidRDefault="003D3196" w:rsidP="00854F68">
      <w:pPr>
        <w:pStyle w:val="ListParagraph"/>
        <w:numPr>
          <w:ilvl w:val="0"/>
          <w:numId w:val="49"/>
        </w:numPr>
        <w:ind w:left="357" w:hanging="357"/>
      </w:pPr>
      <w:r>
        <w:t>Ở châu Á (Hình 3-8[2]): Ấn Độ, Thổ Nhĩ Kỳ và Iran có số ca nhiễm cao nhất là 34.8, 9.3 và 6.2 triệu ca chiếm tỷ trọng 46.98%, 12.54% và 8.35%.</w:t>
      </w:r>
    </w:p>
    <w:p w14:paraId="00314EF9" w14:textId="77777777" w:rsidR="003D3196" w:rsidRDefault="003D3196" w:rsidP="00854F68">
      <w:pPr>
        <w:pStyle w:val="ListParagraph"/>
        <w:numPr>
          <w:ilvl w:val="0"/>
          <w:numId w:val="49"/>
        </w:numPr>
        <w:ind w:left="357" w:hanging="357"/>
      </w:pPr>
      <w:r>
        <w:t>Ở Bắc Mỹ (Hình 3-8[3]): Mỹ, Mexico và Canada có số ca nhiễm cao nhất là 53, 3.95 và 1.95 triệu ca chiếm tỷ trọng 84.42%, 6.29% và 3.12%.</w:t>
      </w:r>
    </w:p>
    <w:p w14:paraId="7EAF4ED7" w14:textId="77777777" w:rsidR="003D3196" w:rsidRDefault="003D3196" w:rsidP="00854F68">
      <w:pPr>
        <w:pStyle w:val="ListParagraph"/>
        <w:numPr>
          <w:ilvl w:val="0"/>
          <w:numId w:val="49"/>
        </w:numPr>
        <w:ind w:left="357" w:hanging="357"/>
      </w:pPr>
      <w:r>
        <w:t>Ở Nam Mỹ (Hình 3-8[4]): Brazil, Argentina và Colombia có số ca nhiễm cao nhất là 22.2, 5.45 và 5.12 triệu ca chiếm tỷ trọng 56.35%, 13.82% và 12.98%.</w:t>
      </w:r>
    </w:p>
    <w:p w14:paraId="26708AA4" w14:textId="77777777" w:rsidR="003D3196" w:rsidRDefault="003D3196" w:rsidP="00854F68">
      <w:pPr>
        <w:pStyle w:val="ListParagraph"/>
        <w:numPr>
          <w:ilvl w:val="0"/>
          <w:numId w:val="49"/>
        </w:numPr>
        <w:ind w:left="357" w:hanging="357"/>
      </w:pPr>
      <w:r>
        <w:t xml:space="preserve">Ở châu Phi (Hình 3-8[5]): Nam Phi, </w:t>
      </w:r>
      <w:r>
        <w:rPr>
          <w:color w:val="000000"/>
          <w:szCs w:val="26"/>
        </w:rPr>
        <w:t xml:space="preserve">Morocco </w:t>
      </w:r>
      <w:r>
        <w:t>và Tunisia có số ca nhiễm cao nhất là 3.4, 0.95 và 0.72 triệu ca chiếm tỷ trọng 42.2%, 11.83% và 8.95%.</w:t>
      </w:r>
    </w:p>
    <w:p w14:paraId="46837318" w14:textId="77777777" w:rsidR="003D3196" w:rsidRDefault="003D3196" w:rsidP="00854F68">
      <w:pPr>
        <w:pStyle w:val="ListParagraph"/>
        <w:numPr>
          <w:ilvl w:val="0"/>
          <w:numId w:val="49"/>
        </w:numPr>
        <w:ind w:left="357" w:hanging="357"/>
      </w:pPr>
      <w:r>
        <w:t>Ở châu Đại Dương (Hình 3-8[6]): Úc, Fiji và Polynesia thuộc Pháp có số ca nhiễm cao nhất là 301.2, 52.8 và 46.4 nghìn ca chiếm tỷ trọng 65%, 11.4% và 10.01%.</w:t>
      </w:r>
    </w:p>
    <w:p w14:paraId="3BE33E6E" w14:textId="77777777" w:rsidR="003D3196" w:rsidRDefault="003D3196" w:rsidP="003D3196">
      <w:pPr>
        <w:overflowPunct/>
        <w:autoSpaceDE/>
        <w:autoSpaceDN/>
        <w:adjustRightInd/>
        <w:spacing w:line="240" w:lineRule="auto"/>
        <w:jc w:val="left"/>
        <w:textAlignment w:val="auto"/>
      </w:pPr>
      <w:r>
        <w:br w:type="page"/>
      </w:r>
    </w:p>
    <w:p w14:paraId="17DECC38" w14:textId="77777777" w:rsidR="003D3196" w:rsidRDefault="003D3196" w:rsidP="003D3196">
      <w:pPr>
        <w:spacing w:after="200"/>
        <w:ind w:firstLine="357"/>
        <w:contextualSpacing/>
      </w:pPr>
      <w:r>
        <w:lastRenderedPageBreak/>
        <w:t xml:space="preserve">Dashboard dưới đây (Hình 3-9) thể hiện tỷ trọng về tổng số ca tử vong của các quốc gia tại châu Âu, châu Á, châu Mỹ (Nam và Bắc Mỹ), châu Phi và châu Đại Dương. </w:t>
      </w:r>
    </w:p>
    <w:p w14:paraId="594D340B" w14:textId="77777777" w:rsidR="003D3196" w:rsidRDefault="003D3196" w:rsidP="003D3196">
      <w:pPr>
        <w:keepNext/>
        <w:spacing w:after="200"/>
        <w:contextualSpacing/>
        <w:jc w:val="center"/>
      </w:pPr>
      <w:r>
        <w:rPr>
          <w:noProof/>
          <w:lang w:val="vi-VN" w:eastAsia="vi-VN"/>
        </w:rPr>
        <w:drawing>
          <wp:inline distT="0" distB="0" distL="0" distR="0" wp14:anchorId="710E92FE" wp14:editId="572A0B6A">
            <wp:extent cx="5581650" cy="3143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pic:spPr>
                </pic:pic>
              </a:graphicData>
            </a:graphic>
          </wp:inline>
        </w:drawing>
      </w:r>
    </w:p>
    <w:p w14:paraId="01D27094" w14:textId="7E6BD740" w:rsidR="003D3196" w:rsidRDefault="003D3196" w:rsidP="003D3196">
      <w:pPr>
        <w:pStyle w:val="ThesisTable"/>
      </w:pPr>
      <w:bookmarkStart w:id="147" w:name="_Toc92231064"/>
      <w:bookmarkStart w:id="148" w:name="_Toc92664176"/>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9</w:t>
      </w:r>
      <w:r w:rsidR="00842C86">
        <w:rPr>
          <w:noProof/>
        </w:rPr>
        <w:fldChar w:fldCharType="end"/>
      </w:r>
      <w:r>
        <w:t xml:space="preserve">. </w:t>
      </w:r>
      <w:r w:rsidRPr="005414A7">
        <w:t xml:space="preserve">Dashboard về tổng ca </w:t>
      </w:r>
      <w:r>
        <w:t>tử vong</w:t>
      </w:r>
      <w:r w:rsidRPr="005414A7">
        <w:t xml:space="preserve"> của các châu lục</w:t>
      </w:r>
      <w:bookmarkEnd w:id="147"/>
      <w:bookmarkEnd w:id="148"/>
    </w:p>
    <w:p w14:paraId="0135846F" w14:textId="77777777" w:rsidR="003D3196" w:rsidRDefault="003D3196" w:rsidP="00854F68">
      <w:pPr>
        <w:pStyle w:val="ListParagraph"/>
        <w:numPr>
          <w:ilvl w:val="0"/>
          <w:numId w:val="49"/>
        </w:numPr>
      </w:pPr>
      <w:r>
        <w:t>Ở châu Âu (Hình 3-9[1]): Nga, Vương quốc Anh và Ý có số ca tử vong cao nhất là 33.2, 147.8 và 136.5 nghìn ca chiếm tỷ trọng 23.53%, 11.47% và 10.59%.</w:t>
      </w:r>
    </w:p>
    <w:p w14:paraId="7D263F4F" w14:textId="77777777" w:rsidR="003D3196" w:rsidRDefault="003D3196" w:rsidP="00854F68">
      <w:pPr>
        <w:pStyle w:val="ListParagraph"/>
        <w:numPr>
          <w:ilvl w:val="0"/>
          <w:numId w:val="49"/>
        </w:numPr>
      </w:pPr>
      <w:r>
        <w:t>Ở châu Á (Hình 3-9[2]): Ấn Độ, Indonesia và Iran có số ca tử vong cao nhất  là 479.7, 144.05 và 131.3 nghìn ca chiếm tỷ trọng 43.42%, 13.04% và 11.89%.</w:t>
      </w:r>
    </w:p>
    <w:p w14:paraId="3F57B83F" w14:textId="77777777" w:rsidR="003D3196" w:rsidRDefault="003D3196" w:rsidP="00854F68">
      <w:pPr>
        <w:pStyle w:val="ListParagraph"/>
        <w:numPr>
          <w:ilvl w:val="0"/>
          <w:numId w:val="49"/>
        </w:numPr>
      </w:pPr>
      <w:r>
        <w:t>Ở Bắc Mỹ (Hình 3-9[3]): Mỹ, Mexico và Canada có số ca tử vong cao nhất là 837.8, 298.7 và 30.1 nghìn ca chiếm tỷ trọng 68.02%, 24.26% và 2.45%.</w:t>
      </w:r>
    </w:p>
    <w:p w14:paraId="23442DF8" w14:textId="77777777" w:rsidR="003D3196" w:rsidRDefault="003D3196" w:rsidP="00854F68">
      <w:pPr>
        <w:pStyle w:val="ListParagraph"/>
        <w:numPr>
          <w:ilvl w:val="0"/>
          <w:numId w:val="49"/>
        </w:numPr>
      </w:pPr>
      <w:r>
        <w:t>Ở Nam Mỹ (Hình 3-9[4]): Brazil, Peru và Colombia có số ca tử vong cao nhất là 618.4, 202.5 và 129.7 nghìn ca chiếm tỷ trọng 51.95%, 17.01% và 10.9%.</w:t>
      </w:r>
    </w:p>
    <w:p w14:paraId="09A437D9" w14:textId="77777777" w:rsidR="003D3196" w:rsidRDefault="003D3196" w:rsidP="00854F68">
      <w:pPr>
        <w:pStyle w:val="ListParagraph"/>
        <w:numPr>
          <w:ilvl w:val="0"/>
          <w:numId w:val="49"/>
        </w:numPr>
      </w:pPr>
      <w:r>
        <w:t xml:space="preserve">Ở châu Phi (Hình 3-9[5]): Nam Phi, </w:t>
      </w:r>
      <w:r>
        <w:rPr>
          <w:color w:val="000000"/>
          <w:szCs w:val="26"/>
        </w:rPr>
        <w:t xml:space="preserve">Morocco </w:t>
      </w:r>
      <w:r>
        <w:t>và Ai Cập có số ca tử vong cao nhất lần lượt là 90.7, 25.5 và 21.5 nghìn ca chiếm tỷ trọng 45.92%, 12.91% và 10.91%.</w:t>
      </w:r>
    </w:p>
    <w:p w14:paraId="7BFF2E82" w14:textId="77777777" w:rsidR="003D3196" w:rsidRDefault="003D3196" w:rsidP="00854F68">
      <w:pPr>
        <w:pStyle w:val="ListParagraph"/>
        <w:numPr>
          <w:ilvl w:val="0"/>
          <w:numId w:val="49"/>
        </w:numPr>
      </w:pPr>
      <w:r>
        <w:t>Ở châu Đại Dương (Hình 3-9[6]): Úc, Fiji và Polynesia thuộc Pháp có số ca tử vong cao nhất là 2.2, 0.7 và 0.4 nghìn ca chiếm tỷ trọng 49.21%, 15.66% và 14.29%.</w:t>
      </w:r>
    </w:p>
    <w:p w14:paraId="07A837A7" w14:textId="77777777" w:rsidR="003D3196" w:rsidRDefault="003D3196" w:rsidP="003D3196">
      <w:pPr>
        <w:ind w:firstLine="357"/>
      </w:pPr>
      <w:r>
        <w:lastRenderedPageBreak/>
        <w:t xml:space="preserve">Dashboard dưới đây (Hình 3-10) thể hiện tỷ trọng về tổng số ca phục hồi của các quốc gia tại châu Âu, châu Á, châu Mỹ (Nam và Bắc Mỹ), châu Phi và châu Đại Dương. </w:t>
      </w:r>
    </w:p>
    <w:p w14:paraId="5B6BB00C" w14:textId="77777777" w:rsidR="003D3196" w:rsidRDefault="003D3196" w:rsidP="003D3196">
      <w:pPr>
        <w:keepNext/>
        <w:spacing w:after="200"/>
      </w:pPr>
      <w:r>
        <w:rPr>
          <w:noProof/>
          <w:lang w:val="vi-VN" w:eastAsia="vi-VN"/>
        </w:rPr>
        <w:drawing>
          <wp:inline distT="0" distB="0" distL="0" distR="0" wp14:anchorId="0304C624" wp14:editId="69320461">
            <wp:extent cx="5581650" cy="3135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14:paraId="4D4DA6E8" w14:textId="5546C4C9" w:rsidR="003D3196" w:rsidRDefault="003D3196" w:rsidP="003D3196">
      <w:pPr>
        <w:pStyle w:val="ThesisTable"/>
      </w:pPr>
      <w:bookmarkStart w:id="149" w:name="_Toc92231065"/>
      <w:bookmarkStart w:id="150" w:name="_Toc92664177"/>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10</w:t>
      </w:r>
      <w:r w:rsidR="00842C86">
        <w:rPr>
          <w:noProof/>
        </w:rPr>
        <w:fldChar w:fldCharType="end"/>
      </w:r>
      <w:r>
        <w:t xml:space="preserve">. </w:t>
      </w:r>
      <w:r w:rsidRPr="00E2639C">
        <w:t xml:space="preserve">Dashboard về tổng ca </w:t>
      </w:r>
      <w:r>
        <w:t>phục hồi</w:t>
      </w:r>
      <w:r w:rsidRPr="00E2639C">
        <w:t xml:space="preserve"> của các châu lục</w:t>
      </w:r>
      <w:bookmarkEnd w:id="149"/>
      <w:bookmarkEnd w:id="150"/>
    </w:p>
    <w:p w14:paraId="3708F75C" w14:textId="77777777" w:rsidR="003D3196" w:rsidRDefault="003D3196" w:rsidP="00854F68">
      <w:pPr>
        <w:pStyle w:val="ListParagraph"/>
        <w:numPr>
          <w:ilvl w:val="0"/>
          <w:numId w:val="49"/>
        </w:numPr>
        <w:contextualSpacing w:val="0"/>
      </w:pPr>
      <w:r>
        <w:t>Ở châu Âu (Hình 3-10[1]): Vương quốc Anh, Nga và Pháp có số ca phục hồi cao nhất là 9.96, 9.22 và 7.79 triệu ca chiếm tỷ trọng 16.13%, 14.94% và 12.62%.</w:t>
      </w:r>
    </w:p>
    <w:p w14:paraId="6E065F88" w14:textId="77777777" w:rsidR="003D3196" w:rsidRDefault="003D3196" w:rsidP="00854F68">
      <w:pPr>
        <w:pStyle w:val="ListParagraph"/>
        <w:numPr>
          <w:ilvl w:val="0"/>
          <w:numId w:val="49"/>
        </w:numPr>
        <w:contextualSpacing w:val="0"/>
      </w:pPr>
      <w:r>
        <w:t>Ở châu Á (Hình 3-10[2]): Ấn Độ, Thổ Nhĩ Kỳ và Iran có số ca phục hồi cao nhất là 34.2, 8.92 và 6.02 triệu ca chiếm tỷ trọng 47.55%, 12.4% và 8.37%.</w:t>
      </w:r>
    </w:p>
    <w:p w14:paraId="058BDFD1" w14:textId="77777777" w:rsidR="003D3196" w:rsidRDefault="003D3196" w:rsidP="00854F68">
      <w:pPr>
        <w:pStyle w:val="ListParagraph"/>
        <w:numPr>
          <w:ilvl w:val="0"/>
          <w:numId w:val="49"/>
        </w:numPr>
        <w:contextualSpacing w:val="0"/>
      </w:pPr>
      <w:r>
        <w:t>Ở Bắc Mỹ (Hình 3-10[3]): Mỹ, Mexico và Canada có số ca phục hồi cao nhất là 41, 3.3 và 1.81 triệu ca chiếm tỷ trọng 82.8%, 6.66% và 1.23%.</w:t>
      </w:r>
    </w:p>
    <w:p w14:paraId="62160EB2" w14:textId="77777777" w:rsidR="003D3196" w:rsidRDefault="003D3196" w:rsidP="00854F68">
      <w:pPr>
        <w:pStyle w:val="ListParagraph"/>
        <w:numPr>
          <w:ilvl w:val="0"/>
          <w:numId w:val="49"/>
        </w:numPr>
        <w:contextualSpacing w:val="0"/>
      </w:pPr>
      <w:r>
        <w:t>Ở Nam Mỹ (Hình 3-10[4]): Brazil, Argentina và Colombia có số ca phục hồi cao nhất là 21.4, 5.26 và 4.96 triệu ca chiếm tỷ trọng 56.72%, 13.93% và 13.13%.</w:t>
      </w:r>
    </w:p>
    <w:p w14:paraId="033E9E3B" w14:textId="77777777" w:rsidR="003D3196" w:rsidRDefault="003D3196" w:rsidP="00854F68">
      <w:pPr>
        <w:pStyle w:val="ListParagraph"/>
        <w:numPr>
          <w:ilvl w:val="0"/>
          <w:numId w:val="49"/>
        </w:numPr>
        <w:contextualSpacing w:val="0"/>
      </w:pPr>
      <w:r>
        <w:t>Ở châu Phi (Hình 3-10[5]): Nam Phi, Ma-rốc và Tunisia có số ca phục hồi cao nhất là 3.1, 0.93 và 0.69 triệu ca chiếm tỷ trọng 42.14%, 12.73% và 9.44%.</w:t>
      </w:r>
    </w:p>
    <w:p w14:paraId="1448EF90" w14:textId="77777777" w:rsidR="003D3196" w:rsidRPr="00293A68" w:rsidRDefault="003D3196" w:rsidP="00854F68">
      <w:pPr>
        <w:pStyle w:val="ListParagraph"/>
        <w:numPr>
          <w:ilvl w:val="0"/>
          <w:numId w:val="49"/>
        </w:numPr>
        <w:contextualSpacing w:val="0"/>
      </w:pPr>
      <w:r>
        <w:t>Ở châu Đại Dương (Hình 3-10[6]): Úc, Fiji và Polynesia thuộc Pháp có số ca phục hồi cao nhất lần lượt là 229.3, 51.2 và 45.7 nghìn ca chiếm tỷ trọng 59.31%, 13.25% và 11.83%.</w:t>
      </w:r>
    </w:p>
    <w:p w14:paraId="4D1B2EA5" w14:textId="77777777" w:rsidR="003D3196" w:rsidRPr="007E0BA8" w:rsidRDefault="003D3196" w:rsidP="003D3196">
      <w:pPr>
        <w:pStyle w:val="Heading2"/>
        <w:numPr>
          <w:ilvl w:val="1"/>
          <w:numId w:val="3"/>
        </w:numPr>
      </w:pPr>
      <w:bookmarkStart w:id="151" w:name="_Toc92274298"/>
      <w:bookmarkStart w:id="152" w:name="_Toc92664267"/>
      <w:r>
        <w:lastRenderedPageBreak/>
        <w:t>Chi tiết về dịch COVID-19</w:t>
      </w:r>
      <w:bookmarkEnd w:id="151"/>
      <w:bookmarkEnd w:id="152"/>
    </w:p>
    <w:p w14:paraId="26D95DCA" w14:textId="77777777" w:rsidR="003D3196" w:rsidRDefault="003D3196" w:rsidP="003D3196">
      <w:pPr>
        <w:pStyle w:val="Heading3"/>
        <w:numPr>
          <w:ilvl w:val="2"/>
          <w:numId w:val="3"/>
        </w:numPr>
        <w:contextualSpacing/>
      </w:pPr>
      <w:bookmarkStart w:id="153" w:name="_Toc92274299"/>
      <w:bookmarkStart w:id="154" w:name="_Toc92664268"/>
      <w:r>
        <w:t>Giới thiệu</w:t>
      </w:r>
      <w:bookmarkEnd w:id="153"/>
      <w:bookmarkEnd w:id="154"/>
    </w:p>
    <w:p w14:paraId="7BEFCCCB" w14:textId="77777777" w:rsidR="003D3196" w:rsidRDefault="003D3196" w:rsidP="003D3196">
      <w:pPr>
        <w:ind w:firstLine="357"/>
        <w:contextualSpacing/>
      </w:pPr>
      <w:r>
        <w:t xml:space="preserve">Ở phần 3.2, là cái nhìn tổng quát về tình hình dịch COVID-19 của Thế giới khi mà virus </w:t>
      </w:r>
      <w:r w:rsidRPr="00FD069B">
        <w:t>SARS-CoV-2</w:t>
      </w:r>
      <w:r>
        <w:t xml:space="preserve"> đã hoành hành khắp cả 5 châu lục và khiến </w:t>
      </w:r>
      <w:r>
        <w:rPr>
          <w:color w:val="000000"/>
          <w:szCs w:val="26"/>
        </w:rPr>
        <w:t xml:space="preserve">hàng trăm </w:t>
      </w:r>
      <w:r>
        <w:t>triệu người lây nhiễm, hàng triệu người tử vong ảnh hưởng tiêu cực đến Y tế, Kinh tế …</w:t>
      </w:r>
    </w:p>
    <w:p w14:paraId="399093B6" w14:textId="77777777" w:rsidR="003D3196" w:rsidRPr="007E0BA8" w:rsidRDefault="003D3196" w:rsidP="003D3196">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7A7F92A4" w14:textId="77777777" w:rsidR="003D3196" w:rsidRDefault="003D3196" w:rsidP="003D3196">
      <w:pPr>
        <w:pStyle w:val="Heading3"/>
        <w:numPr>
          <w:ilvl w:val="2"/>
          <w:numId w:val="3"/>
        </w:numPr>
      </w:pPr>
      <w:bookmarkStart w:id="155" w:name="_Toc92274300"/>
      <w:bookmarkStart w:id="156" w:name="_Toc92664269"/>
      <w:r>
        <w:t>Biểu đồ và phân tích với Python</w:t>
      </w:r>
      <w:bookmarkEnd w:id="155"/>
      <w:bookmarkEnd w:id="156"/>
    </w:p>
    <w:p w14:paraId="0B29A281" w14:textId="77777777" w:rsidR="003D3196" w:rsidRDefault="003D3196" w:rsidP="00995E43">
      <w:pPr>
        <w:keepNext/>
      </w:pPr>
      <w:r>
        <w:rPr>
          <w:noProof/>
          <w:lang w:val="vi-VN" w:eastAsia="vi-VN"/>
        </w:rPr>
        <w:drawing>
          <wp:inline distT="0" distB="0" distL="0" distR="0" wp14:anchorId="3EDEEB03" wp14:editId="08EAA08B">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574BEB54" w14:textId="2293301C" w:rsidR="003D3196" w:rsidRDefault="003D3196" w:rsidP="003D3196">
      <w:pPr>
        <w:pStyle w:val="ThesisTable"/>
      </w:pPr>
      <w:bookmarkStart w:id="157" w:name="_Toc92231066"/>
      <w:bookmarkStart w:id="158" w:name="_Toc92664178"/>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11</w:t>
      </w:r>
      <w:r w:rsidR="00842C86">
        <w:rPr>
          <w:noProof/>
        </w:rPr>
        <w:fldChar w:fldCharType="end"/>
      </w:r>
      <w:r>
        <w:t>. Tương quan giữa các khu vực trên Thế giới</w:t>
      </w:r>
      <w:bookmarkEnd w:id="157"/>
      <w:bookmarkEnd w:id="158"/>
    </w:p>
    <w:p w14:paraId="168FE5C3" w14:textId="5429EDF2" w:rsidR="003D3196" w:rsidRDefault="003D3196" w:rsidP="003D3196">
      <w:pPr>
        <w:pStyle w:val="Paragraph"/>
        <w:ind w:firstLine="357"/>
        <w:rPr>
          <w:sz w:val="26"/>
          <w:szCs w:val="26"/>
        </w:rPr>
      </w:pPr>
      <w:r>
        <w:rPr>
          <w:sz w:val="26"/>
          <w:szCs w:val="26"/>
        </w:rPr>
        <w:t>Hình 3-11 sử dụng bảng dạng gradient để thể hiện mối tương quan giữa các khu vực về tổng số ca nhiễm, ca tử vong, ca phục hồi, ca dương tính … Màu càng đậm cho thấy số lượng càng lớn và ngược lại. Tính đến ngày 26/12/2021: Châu Âu và Châu Á có tổng số ca nhiễm, tử vong và hồi phục cao nhất. N</w:t>
      </w:r>
      <w:r w:rsidR="00121CB5">
        <w:rPr>
          <w:sz w:val="26"/>
          <w:szCs w:val="26"/>
        </w:rPr>
        <w:t>am Mỹ là nơi có tỷ lệ tử</w:t>
      </w:r>
      <w:r>
        <w:rPr>
          <w:sz w:val="26"/>
          <w:szCs w:val="26"/>
        </w:rPr>
        <w:t xml:space="preserve"> vong cao nhất với 3.02%, tiếp đến là Châu Phi (2.39%) và Bắc Mỹ (1.96%).</w:t>
      </w:r>
    </w:p>
    <w:p w14:paraId="296E2110" w14:textId="77777777" w:rsidR="003D3196" w:rsidRDefault="003D3196" w:rsidP="00995E43">
      <w:pPr>
        <w:pStyle w:val="Paragraph"/>
        <w:keepNext/>
        <w:jc w:val="center"/>
      </w:pPr>
      <w:r>
        <w:rPr>
          <w:noProof/>
          <w:sz w:val="26"/>
          <w:szCs w:val="26"/>
          <w:lang w:val="vi-VN" w:eastAsia="vi-VN"/>
        </w:rPr>
        <w:drawing>
          <wp:inline distT="0" distB="0" distL="0" distR="0" wp14:anchorId="2C1DAECB" wp14:editId="09C7615D">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00F737A3" w14:textId="3724D62E" w:rsidR="003D3196" w:rsidRDefault="003D3196" w:rsidP="003D3196">
      <w:pPr>
        <w:pStyle w:val="ThesisTable"/>
      </w:pPr>
      <w:bookmarkStart w:id="159" w:name="_Toc92231067"/>
      <w:bookmarkStart w:id="160" w:name="_Toc92664179"/>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12</w:t>
      </w:r>
      <w:r w:rsidR="00842C86">
        <w:rPr>
          <w:noProof/>
        </w:rPr>
        <w:fldChar w:fldCharType="end"/>
      </w:r>
      <w:r>
        <w:t>. Số ca nhiễm, tử vong và đường Moving Average của Thế giới</w:t>
      </w:r>
      <w:bookmarkEnd w:id="159"/>
      <w:bookmarkEnd w:id="160"/>
    </w:p>
    <w:p w14:paraId="271E0D02" w14:textId="77777777" w:rsidR="003D3196" w:rsidRDefault="003D3196" w:rsidP="003D3196">
      <w:pPr>
        <w:ind w:firstLine="357"/>
      </w:pPr>
      <w:r>
        <w:lastRenderedPageBreak/>
        <w:t xml:space="preserve">Hình 3-12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Đường MA7 đi sát với đường số ca nhiễm và tử vong cho thấy tăng đều, nhanh và ít biến động. </w:t>
      </w:r>
    </w:p>
    <w:p w14:paraId="46E5C052" w14:textId="77777777" w:rsidR="003D3196" w:rsidRDefault="003D3196" w:rsidP="00995E43">
      <w:pPr>
        <w:keepNext/>
        <w:jc w:val="center"/>
      </w:pPr>
      <w:r>
        <w:rPr>
          <w:noProof/>
          <w:lang w:val="vi-VN" w:eastAsia="vi-VN"/>
        </w:rPr>
        <w:drawing>
          <wp:inline distT="0" distB="0" distL="0" distR="0" wp14:anchorId="40EEE86E" wp14:editId="28578DEB">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770FF0C6" w14:textId="4F2B884A" w:rsidR="003D3196" w:rsidRDefault="003D3196" w:rsidP="003D3196">
      <w:pPr>
        <w:pStyle w:val="ThesisTable"/>
      </w:pPr>
      <w:bookmarkStart w:id="161" w:name="_Toc92231068"/>
      <w:bookmarkStart w:id="162" w:name="_Toc92664180"/>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13</w:t>
      </w:r>
      <w:r w:rsidR="00842C86">
        <w:rPr>
          <w:noProof/>
        </w:rPr>
        <w:fldChar w:fldCharType="end"/>
      </w:r>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161"/>
      <w:bookmarkEnd w:id="162"/>
    </w:p>
    <w:p w14:paraId="3994E280" w14:textId="77777777" w:rsidR="003D3196" w:rsidRDefault="003D3196" w:rsidP="003D3196">
      <w:r>
        <w:tab/>
        <w:t xml:space="preserve">Hình 3-13 sử dụng biểu đồ thanh (bar chart) để thể hiện số ca nhiễm và tử vong </w:t>
      </w:r>
      <w:proofErr w:type="gramStart"/>
      <w:r>
        <w:t>theo</w:t>
      </w:r>
      <w:proofErr w:type="gramEnd"/>
      <w:r>
        <w:t xml:space="preserve"> từng ngày của Thế giới cùng với đường MA7. Số ca nhiễm cao nhất trong 1 ngày hơn 1.4 triệu ca và số ca tử vong cao nhất trong 1 ngày là hơn 20 nghìn ca.</w:t>
      </w:r>
    </w:p>
    <w:p w14:paraId="1FC22B08" w14:textId="77777777" w:rsidR="003D3196" w:rsidRDefault="003D3196" w:rsidP="003D3196">
      <w:pPr>
        <w:keepNext/>
        <w:jc w:val="center"/>
      </w:pPr>
      <w:r>
        <w:rPr>
          <w:noProof/>
          <w:lang w:val="vi-VN" w:eastAsia="vi-VN"/>
        </w:rPr>
        <w:drawing>
          <wp:inline distT="0" distB="0" distL="0" distR="0" wp14:anchorId="41EC2E90" wp14:editId="1CC31B03">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76F9A646" w14:textId="1275DBB2" w:rsidR="003D3196" w:rsidRDefault="003D3196" w:rsidP="003D3196">
      <w:pPr>
        <w:pStyle w:val="ThesisTable"/>
      </w:pPr>
      <w:bookmarkStart w:id="163" w:name="_Toc92231069"/>
      <w:bookmarkStart w:id="164" w:name="_Toc92664181"/>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14</w:t>
      </w:r>
      <w:r w:rsidR="00842C86">
        <w:rPr>
          <w:noProof/>
        </w:rPr>
        <w:fldChar w:fldCharType="end"/>
      </w:r>
      <w:r>
        <w:t xml:space="preserve">. Tỉ lệ tử vong </w:t>
      </w:r>
      <w:proofErr w:type="gramStart"/>
      <w:r>
        <w:t>theo</w:t>
      </w:r>
      <w:proofErr w:type="gramEnd"/>
      <w:r>
        <w:t xml:space="preserve"> ngày và trung bình của Thế giới</w:t>
      </w:r>
      <w:bookmarkEnd w:id="163"/>
      <w:bookmarkEnd w:id="164"/>
    </w:p>
    <w:p w14:paraId="626CB97F" w14:textId="77777777" w:rsidR="003D3196" w:rsidRDefault="003D3196" w:rsidP="003D3196">
      <w:r>
        <w:tab/>
        <w:t xml:space="preserve">Hình 3-14 sử dụng biểu đồ đường để thể hiện tỷ lệ tử vong </w:t>
      </w:r>
      <w:proofErr w:type="gramStart"/>
      <w:r>
        <w:t>theo</w:t>
      </w:r>
      <w:proofErr w:type="gramEnd"/>
      <w:r>
        <w:t xml:space="preserve"> ngày và trung bình của Thế giới. Tỉ lệ tử vong trung bình là hơn 0.03, thấp hơn nhiều so với những dịch bệnh khác. Tỉ lệ tử vong tăng nhanh từ tháng 2/2020 đến 6/2020 và giảm mạnh đến gần cuối năm 2020, cùng với việc các quốc gia trên Thế giới triển khai việc tiêm Vắc-xin giúp cho tỷ lệ tử vong duy trì mức 0.02 và giảm dần theo thời gian.</w:t>
      </w:r>
    </w:p>
    <w:p w14:paraId="001536E6" w14:textId="77777777" w:rsidR="003D3196" w:rsidRDefault="003D3196" w:rsidP="003D3196">
      <w:pPr>
        <w:ind w:firstLine="357"/>
      </w:pPr>
      <w:r>
        <w:lastRenderedPageBreak/>
        <w:t>Bên cạnh thông tin về các Quốc gia thì thông tin về các Tỉnh/Bang của các Quốc gia này cũng khai thác để có được cái nhìn chi tiết hơn.</w:t>
      </w:r>
    </w:p>
    <w:p w14:paraId="48E7CF66" w14:textId="77777777" w:rsidR="003D3196" w:rsidRDefault="003D3196" w:rsidP="003D3196">
      <w:pPr>
        <w:keepNext/>
        <w:jc w:val="center"/>
      </w:pPr>
      <w:r>
        <w:rPr>
          <w:noProof/>
          <w:lang w:val="vi-VN" w:eastAsia="vi-VN"/>
        </w:rPr>
        <w:drawing>
          <wp:inline distT="0" distB="0" distL="0" distR="0" wp14:anchorId="03F00D9F" wp14:editId="2B4743D6">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000C5E97" w14:textId="04977CCE" w:rsidR="003D3196" w:rsidRDefault="003D3196" w:rsidP="003D3196">
      <w:pPr>
        <w:pStyle w:val="ThesisTable"/>
      </w:pPr>
      <w:bookmarkStart w:id="165" w:name="_Toc92231070"/>
      <w:bookmarkStart w:id="166" w:name="_Toc92664182"/>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15</w:t>
      </w:r>
      <w:r w:rsidR="00842C86">
        <w:rPr>
          <w:noProof/>
        </w:rPr>
        <w:fldChar w:fldCharType="end"/>
      </w:r>
      <w:r>
        <w:t>. Top 10 các Tỉnh có số ca cao nhất trên Thế giới</w:t>
      </w:r>
      <w:bookmarkEnd w:id="165"/>
      <w:bookmarkEnd w:id="166"/>
    </w:p>
    <w:p w14:paraId="7595827F" w14:textId="77777777" w:rsidR="003D3196" w:rsidRPr="00646B21" w:rsidRDefault="003D3196" w:rsidP="003D3196">
      <w:pPr>
        <w:ind w:firstLine="357"/>
      </w:pPr>
      <w:r>
        <w:t xml:space="preserve">Hình 3-15 sử dụng bảng gradient để thể hiện sự tương quan về tỷ lệ lây nhiễm, tỷ lệ tử vong, </w:t>
      </w:r>
      <w:proofErr w:type="gramStart"/>
      <w:r>
        <w:t>số</w:t>
      </w:r>
      <w:proofErr w:type="gramEnd"/>
      <w:r>
        <w:t xml:space="preserve"> ca nhiễm và tử vong giữa các Tỉnh/Bang của các Quốc gia. Anh, Maharashtra và California là 3 tỉnh có số cao nhiễm cao nhất (10.1, 6.65 và 5.29 triệu ca).</w:t>
      </w:r>
    </w:p>
    <w:p w14:paraId="03BC3276" w14:textId="77777777" w:rsidR="003D3196" w:rsidRDefault="003D3196" w:rsidP="003D3196">
      <w:pPr>
        <w:keepNext/>
        <w:jc w:val="center"/>
      </w:pPr>
      <w:r>
        <w:rPr>
          <w:noProof/>
          <w:lang w:val="vi-VN" w:eastAsia="vi-VN"/>
        </w:rPr>
        <w:drawing>
          <wp:inline distT="0" distB="0" distL="0" distR="0" wp14:anchorId="68022F9F" wp14:editId="36E9E085">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65E87E67" w14:textId="4D596F2B" w:rsidR="003D3196" w:rsidRDefault="003D3196" w:rsidP="003D3196">
      <w:pPr>
        <w:pStyle w:val="ThesisTable"/>
      </w:pPr>
      <w:bookmarkStart w:id="167" w:name="_Toc92231071"/>
      <w:bookmarkStart w:id="168" w:name="_Toc92664183"/>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16</w:t>
      </w:r>
      <w:r w:rsidR="00842C86">
        <w:rPr>
          <w:noProof/>
        </w:rPr>
        <w:fldChar w:fldCharType="end"/>
      </w:r>
      <w:r>
        <w:t>. Top 10 Bang của Mỹ có số ca cao nhất</w:t>
      </w:r>
      <w:bookmarkEnd w:id="167"/>
      <w:bookmarkEnd w:id="168"/>
    </w:p>
    <w:p w14:paraId="234635B3" w14:textId="77777777" w:rsidR="003D3196" w:rsidRPr="00A434EE" w:rsidRDefault="003D3196" w:rsidP="003D3196">
      <w:pPr>
        <w:spacing w:after="200"/>
        <w:ind w:firstLine="357"/>
      </w:pPr>
      <w:r>
        <w:t>Hình 3-16 sử dụng bảng gradient để thể hiện sự tương quan về tỷ lệ lây nhiễm, tỷ lệ tử vong, số ca nhiễm và tử vong giữa các Bang của Mỹ. California, Texas và Florida là 3 bang có số ca nhiễm và tử vong cao nhất tại Mỹ (5.3, 4,48 và 3.83 triệu ca). Texas có tỷ lệ lây nhiễm cao nhất hơn 4.1 triệu người cùng tỷ lệ tử vong là 0.016%, New Jersey có tỷ lệ lây nhiễm thấp nhất 328.2 nghìn người cùng tỷ lệ tử vong cao là 0.02%.</w:t>
      </w:r>
    </w:p>
    <w:p w14:paraId="5786C64E" w14:textId="77777777" w:rsidR="003D3196" w:rsidRDefault="003D3196" w:rsidP="003D3196">
      <w:pPr>
        <w:keepNext/>
        <w:jc w:val="center"/>
      </w:pPr>
      <w:r>
        <w:rPr>
          <w:noProof/>
          <w:lang w:val="vi-VN" w:eastAsia="vi-VN"/>
        </w:rPr>
        <w:lastRenderedPageBreak/>
        <w:drawing>
          <wp:inline distT="0" distB="0" distL="0" distR="0" wp14:anchorId="45572E86" wp14:editId="3CA0AD36">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6872739A" w14:textId="55A8C759" w:rsidR="003D3196" w:rsidRDefault="003D3196" w:rsidP="003D3196">
      <w:pPr>
        <w:pStyle w:val="ThesisTable"/>
      </w:pPr>
      <w:bookmarkStart w:id="169" w:name="_Toc92231072"/>
      <w:bookmarkStart w:id="170" w:name="_Toc92664184"/>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17</w:t>
      </w:r>
      <w:r w:rsidR="00842C86">
        <w:rPr>
          <w:noProof/>
        </w:rPr>
        <w:fldChar w:fldCharType="end"/>
      </w:r>
      <w:r>
        <w:t>. Top 10 nước và phần còn lại về số ca nhiễm</w:t>
      </w:r>
      <w:bookmarkEnd w:id="169"/>
      <w:bookmarkEnd w:id="170"/>
    </w:p>
    <w:p w14:paraId="09C9CFE9" w14:textId="77777777" w:rsidR="003D3196" w:rsidRPr="00241305" w:rsidRDefault="003D3196" w:rsidP="003D3196">
      <w:r>
        <w:tab/>
        <w:t xml:space="preserve">Hình 3-17 sử dụng biểu đồ cột (bar chart) để thể hiện số ca nhiễm của top 10 nước có số ca nhiễm cao nhất và các nước còn lại sẽ là “Others”. </w:t>
      </w:r>
    </w:p>
    <w:p w14:paraId="1E39E5E1" w14:textId="77777777" w:rsidR="003D3196" w:rsidRDefault="003D3196" w:rsidP="003D3196">
      <w:pPr>
        <w:keepNext/>
        <w:jc w:val="center"/>
      </w:pPr>
      <w:r>
        <w:rPr>
          <w:noProof/>
          <w:lang w:val="vi-VN" w:eastAsia="vi-VN"/>
        </w:rPr>
        <w:drawing>
          <wp:inline distT="0" distB="0" distL="0" distR="0" wp14:anchorId="7B21C4FC" wp14:editId="598EE59E">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2E34A01D" w14:textId="014B18AD" w:rsidR="003D3196" w:rsidRDefault="003D3196" w:rsidP="003D3196">
      <w:pPr>
        <w:pStyle w:val="ThesisTable"/>
      </w:pPr>
      <w:bookmarkStart w:id="171" w:name="_Toc92231073"/>
      <w:bookmarkStart w:id="172" w:name="_Toc92664185"/>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18</w:t>
      </w:r>
      <w:r w:rsidR="00842C86">
        <w:rPr>
          <w:noProof/>
        </w:rPr>
        <w:fldChar w:fldCharType="end"/>
      </w:r>
      <w:r>
        <w:t xml:space="preserve">. </w:t>
      </w:r>
      <w:r w:rsidRPr="002F3B42">
        <w:t xml:space="preserve">Top 10 </w:t>
      </w:r>
      <w:r>
        <w:t>tỉnh</w:t>
      </w:r>
      <w:r w:rsidRPr="002F3B42">
        <w:t xml:space="preserve"> và phần còn lại về số ca nhiễm</w:t>
      </w:r>
      <w:bookmarkEnd w:id="171"/>
      <w:bookmarkEnd w:id="172"/>
    </w:p>
    <w:p w14:paraId="33EF34EE" w14:textId="77777777" w:rsidR="003D3196" w:rsidRPr="00FF579A" w:rsidRDefault="003D3196" w:rsidP="003D3196">
      <w:pPr>
        <w:ind w:firstLine="357"/>
      </w:pPr>
      <w:r>
        <w:t>Hình 3-18 sử dụng biểu đồ cột (bar chart) để thể hiện số ca nhiễm của top 10 tỉnh có số ca nhiễm cao nhất và các nước còn lại sẽ là “Others”.</w:t>
      </w:r>
    </w:p>
    <w:p w14:paraId="7ACE515E" w14:textId="77777777" w:rsidR="003D3196" w:rsidRPr="001265E2" w:rsidRDefault="003D3196" w:rsidP="003D3196">
      <w:pPr>
        <w:pStyle w:val="Heading4"/>
        <w:numPr>
          <w:ilvl w:val="3"/>
          <w:numId w:val="3"/>
        </w:numPr>
      </w:pPr>
      <w:bookmarkStart w:id="173" w:name="_Toc92274301"/>
      <w:bookmarkStart w:id="174" w:name="_Toc92664270"/>
      <w:r>
        <w:lastRenderedPageBreak/>
        <w:t>So sánh Việt Nam và Châu Á</w:t>
      </w:r>
      <w:bookmarkEnd w:id="173"/>
      <w:bookmarkEnd w:id="174"/>
    </w:p>
    <w:p w14:paraId="58148B38" w14:textId="77777777" w:rsidR="003D3196" w:rsidRDefault="003D3196" w:rsidP="003D3196">
      <w:pPr>
        <w:pStyle w:val="Paragraph"/>
        <w:keepNext/>
        <w:jc w:val="center"/>
      </w:pPr>
      <w:r>
        <w:rPr>
          <w:noProof/>
          <w:lang w:val="vi-VN" w:eastAsia="vi-VN"/>
        </w:rPr>
        <w:drawing>
          <wp:inline distT="0" distB="0" distL="0" distR="0" wp14:anchorId="5A0BB1CB" wp14:editId="0DB098F5">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272DB7CA" w14:textId="5195BB38" w:rsidR="003D3196" w:rsidRPr="00E021ED" w:rsidRDefault="003D3196" w:rsidP="003D3196">
      <w:pPr>
        <w:pStyle w:val="ThesisTable"/>
      </w:pPr>
      <w:bookmarkStart w:id="175" w:name="_Toc92231074"/>
      <w:bookmarkStart w:id="176" w:name="_Toc92664186"/>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19</w:t>
      </w:r>
      <w:r w:rsidR="00842C86">
        <w:rPr>
          <w:noProof/>
        </w:rPr>
        <w:fldChar w:fldCharType="end"/>
      </w:r>
      <w:r>
        <w:t xml:space="preserve">. </w:t>
      </w:r>
      <w:r w:rsidRPr="00BB04EE">
        <w:t xml:space="preserve">Số ca nhiễm, tử vong và đường Moving Average </w:t>
      </w:r>
      <w:r>
        <w:t>của Châu Á</w:t>
      </w:r>
      <w:bookmarkEnd w:id="175"/>
      <w:bookmarkEnd w:id="176"/>
    </w:p>
    <w:p w14:paraId="1FF08F0F" w14:textId="77777777" w:rsidR="003D3196" w:rsidRDefault="003D3196" w:rsidP="003D3196">
      <w:pPr>
        <w:ind w:firstLine="357"/>
      </w:pPr>
      <w:r>
        <w:t xml:space="preserve">Hình 3-19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5/2021 và vẫn chưa có dấu hiệu dừng lại. Đường MA7 đi sát với đường số ca nhiễm và tử vong cho thấy tăng đều, nhanh và ít biến động. </w:t>
      </w:r>
    </w:p>
    <w:p w14:paraId="6AAD01A5" w14:textId="77777777" w:rsidR="003D3196" w:rsidRDefault="003D3196" w:rsidP="003D3196">
      <w:pPr>
        <w:keepNext/>
        <w:jc w:val="center"/>
      </w:pPr>
      <w:r>
        <w:rPr>
          <w:noProof/>
          <w:lang w:val="vi-VN" w:eastAsia="vi-VN"/>
        </w:rPr>
        <w:drawing>
          <wp:inline distT="0" distB="0" distL="0" distR="0" wp14:anchorId="4AE8AB2C" wp14:editId="5AFB8B5A">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0A2516EC" w14:textId="6DD441BC" w:rsidR="003D3196" w:rsidRDefault="003D3196" w:rsidP="003D3196">
      <w:pPr>
        <w:pStyle w:val="ThesisTable"/>
      </w:pPr>
      <w:bookmarkStart w:id="177" w:name="_Toc92231075"/>
      <w:bookmarkStart w:id="178" w:name="_Toc92664187"/>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20</w:t>
      </w:r>
      <w:r w:rsidR="00842C86">
        <w:rPr>
          <w:noProof/>
        </w:rPr>
        <w:fldChar w:fldCharType="end"/>
      </w:r>
      <w:r>
        <w:t xml:space="preserve">. </w:t>
      </w:r>
      <w:r w:rsidRPr="00486967">
        <w:t>Số ca nhiễm, tử vong mỗ</w:t>
      </w:r>
      <w:r>
        <w:t>i ngày và đường MA7 của Châu Á</w:t>
      </w:r>
      <w:bookmarkEnd w:id="177"/>
      <w:bookmarkEnd w:id="178"/>
    </w:p>
    <w:p w14:paraId="4BED1880" w14:textId="77777777" w:rsidR="003D3196" w:rsidRDefault="003D3196" w:rsidP="003D3196">
      <w:pPr>
        <w:ind w:firstLine="357"/>
      </w:pPr>
      <w:r>
        <w:t xml:space="preserve">Hình 3-20 sử dụng biểu đồ đường và cột (bar and line chart) để thể hiện số ca nhiễm và tử vong </w:t>
      </w:r>
      <w:proofErr w:type="gramStart"/>
      <w:r>
        <w:t>theo</w:t>
      </w:r>
      <w:proofErr w:type="gramEnd"/>
      <w:r>
        <w:t xml:space="preserve"> từng ngày của Châu Á cùng với đường MA7. Đầu tháng 3/2021 là thời điểm dịch COVID-19 bùng phát mạnh ở Ấn Độ dẫn đến số ca nhiễm và tử vong tăng mạnh. Số ca nhiễm cao nhất trong 1 ngày gần 900 nghìn ca và số ca tử vong cao nhất trong 1 ngày là hơn 8 nghìn ca. </w:t>
      </w:r>
    </w:p>
    <w:p w14:paraId="61D1CC40" w14:textId="77777777" w:rsidR="003D3196" w:rsidRDefault="003D3196" w:rsidP="003D3196">
      <w:pPr>
        <w:keepNext/>
        <w:jc w:val="center"/>
      </w:pPr>
      <w:r>
        <w:rPr>
          <w:noProof/>
          <w:lang w:val="vi-VN" w:eastAsia="vi-VN"/>
        </w:rPr>
        <w:lastRenderedPageBreak/>
        <w:drawing>
          <wp:inline distT="0" distB="0" distL="0" distR="0" wp14:anchorId="7F1DE9C3" wp14:editId="399DD786">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4895A6B7" w14:textId="4E16F7F0" w:rsidR="003D3196" w:rsidRDefault="003D3196" w:rsidP="003D3196">
      <w:pPr>
        <w:pStyle w:val="ThesisTable"/>
      </w:pPr>
      <w:bookmarkStart w:id="179" w:name="_Toc92231076"/>
      <w:bookmarkStart w:id="180" w:name="_Toc92664188"/>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21</w:t>
      </w:r>
      <w:r w:rsidR="00842C86">
        <w:rPr>
          <w:noProof/>
        </w:rPr>
        <w:fldChar w:fldCharType="end"/>
      </w:r>
      <w:r>
        <w:t>. Số ca nhiễm và tử vong giữa Việt Nam và các nước Châu Á</w:t>
      </w:r>
      <w:bookmarkEnd w:id="179"/>
      <w:bookmarkEnd w:id="180"/>
    </w:p>
    <w:p w14:paraId="302990CD" w14:textId="77777777" w:rsidR="003D3196" w:rsidRDefault="003D3196" w:rsidP="003D3196">
      <w:r>
        <w:tab/>
        <w:t xml:space="preserve">Hình 3-21 sử dụng biểu đồ đường thể hiện tốc độ gia tăng số ca nhiễm và tử vong cộng dồn </w:t>
      </w:r>
      <w:proofErr w:type="gramStart"/>
      <w:r>
        <w:t>theo</w:t>
      </w:r>
      <w:proofErr w:type="gramEnd"/>
      <w:r>
        <w:t xml:space="preserve"> ngày giữa Việt Nam và các quốc gia khác ở châu Á. Ấn Độ là quốc gia có dịch bùng phát mạnh vào tháng 4/2021 dẫn đến số ca nhiễm và tử vong tăng nhanh. So sánh giữa Việt Nam và các nước châu Á, Việt Nam có tốc độ gia tăng ít hơn về cả số ca nhiễm và tử vong, đây là 1 biểu đồ tốt dành cho Việt Nam.</w:t>
      </w:r>
    </w:p>
    <w:p w14:paraId="45A4C58A" w14:textId="77777777" w:rsidR="003D3196" w:rsidRDefault="003D3196" w:rsidP="003D3196">
      <w:pPr>
        <w:keepNext/>
        <w:jc w:val="center"/>
      </w:pPr>
      <w:r>
        <w:rPr>
          <w:noProof/>
          <w:lang w:val="vi-VN" w:eastAsia="vi-VN"/>
        </w:rPr>
        <w:drawing>
          <wp:inline distT="0" distB="0" distL="0" distR="0" wp14:anchorId="776208EB" wp14:editId="06FD0607">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5D3B1A65" w14:textId="2F7EE539" w:rsidR="003D3196" w:rsidRDefault="003D3196" w:rsidP="003D3196">
      <w:pPr>
        <w:pStyle w:val="ThesisTable"/>
      </w:pPr>
      <w:bookmarkStart w:id="181" w:name="_Toc92231077"/>
      <w:bookmarkStart w:id="182" w:name="_Toc92664189"/>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22</w:t>
      </w:r>
      <w:r w:rsidR="00842C86">
        <w:rPr>
          <w:noProof/>
        </w:rPr>
        <w:fldChar w:fldCharType="end"/>
      </w:r>
      <w:r>
        <w:t>. Biểu đồ cột giữa Việt Nam và các nước châu Á</w:t>
      </w:r>
      <w:bookmarkEnd w:id="181"/>
      <w:bookmarkEnd w:id="182"/>
    </w:p>
    <w:p w14:paraId="3F7077AC" w14:textId="77777777" w:rsidR="003D3196" w:rsidRPr="008960DB" w:rsidRDefault="003D3196" w:rsidP="003D3196">
      <w:pPr>
        <w:ind w:firstLine="357"/>
      </w:pPr>
      <w:r>
        <w:t xml:space="preserve">Hình 3-22 sử dụng biểu đồ cột để so sánh về số ca nhiễm, tử vong và hồi phục giữa Việt Nam và các nước Châu Á. Ấn Độ là quốc gia có số ca nhiễm, tử vong và phục hồi cao nhất ở Châu Á. </w:t>
      </w:r>
    </w:p>
    <w:p w14:paraId="58ABD94D" w14:textId="77777777" w:rsidR="003D3196" w:rsidRDefault="003D3196" w:rsidP="003D3196">
      <w:pPr>
        <w:pStyle w:val="Heading4"/>
        <w:numPr>
          <w:ilvl w:val="3"/>
          <w:numId w:val="3"/>
        </w:numPr>
      </w:pPr>
      <w:bookmarkStart w:id="183" w:name="_Toc92274302"/>
      <w:bookmarkStart w:id="184" w:name="_Toc92664271"/>
      <w:r>
        <w:lastRenderedPageBreak/>
        <w:t>So sánh Việt Nam và Đông Nam Á (South East Asia)</w:t>
      </w:r>
      <w:bookmarkEnd w:id="183"/>
      <w:bookmarkEnd w:id="184"/>
    </w:p>
    <w:p w14:paraId="53BC3451" w14:textId="77777777" w:rsidR="003D3196" w:rsidRDefault="003D3196" w:rsidP="003D3196">
      <w:pPr>
        <w:pStyle w:val="Paragraph"/>
        <w:keepNext/>
        <w:jc w:val="center"/>
      </w:pPr>
      <w:r>
        <w:rPr>
          <w:noProof/>
          <w:lang w:val="vi-VN" w:eastAsia="vi-VN"/>
        </w:rPr>
        <w:drawing>
          <wp:inline distT="0" distB="0" distL="0" distR="0" wp14:anchorId="33DCE853" wp14:editId="3CC99151">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762FDCFE" w14:textId="4624A7BB" w:rsidR="003D3196" w:rsidRDefault="003D3196" w:rsidP="003D3196">
      <w:pPr>
        <w:pStyle w:val="ThesisTable"/>
      </w:pPr>
      <w:bookmarkStart w:id="185" w:name="_Toc92231078"/>
      <w:bookmarkStart w:id="186" w:name="_Toc92664190"/>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23</w:t>
      </w:r>
      <w:r w:rsidR="00842C86">
        <w:rPr>
          <w:noProof/>
        </w:rPr>
        <w:fldChar w:fldCharType="end"/>
      </w:r>
      <w:r>
        <w:t xml:space="preserve">. </w:t>
      </w:r>
      <w:r w:rsidRPr="003A219B">
        <w:t xml:space="preserve">Số ca nhiễm, tử vong và đường Moving Average của </w:t>
      </w:r>
      <w:r>
        <w:t>Đông Nam Á</w:t>
      </w:r>
      <w:bookmarkEnd w:id="185"/>
      <w:bookmarkEnd w:id="186"/>
    </w:p>
    <w:p w14:paraId="253DE6C0" w14:textId="77777777" w:rsidR="003D3196" w:rsidRPr="001D1687" w:rsidRDefault="003D3196" w:rsidP="003D3196">
      <w:pPr>
        <w:ind w:firstLine="357"/>
      </w:pPr>
      <w:r>
        <w:t xml:space="preserve">Hình 3-23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6/2021 và vẫn chưa có dấu hiệu dừng lại. Đường MA7 đi sát với đường số ca nhiễm và tử vong cho thấy tăng đều, nhanh và ít biến động. </w:t>
      </w:r>
    </w:p>
    <w:p w14:paraId="52CA0B92" w14:textId="77777777" w:rsidR="003D3196" w:rsidRDefault="003D3196" w:rsidP="003D3196">
      <w:pPr>
        <w:keepNext/>
        <w:jc w:val="center"/>
      </w:pPr>
      <w:r>
        <w:rPr>
          <w:noProof/>
          <w:lang w:val="vi-VN" w:eastAsia="vi-VN"/>
        </w:rPr>
        <w:drawing>
          <wp:inline distT="0" distB="0" distL="0" distR="0" wp14:anchorId="1BD8B01D" wp14:editId="62E8FA49">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2C2AC63E" w14:textId="5E20A3E1" w:rsidR="003D3196" w:rsidRDefault="003D3196" w:rsidP="003D3196">
      <w:pPr>
        <w:pStyle w:val="ThesisTable"/>
      </w:pPr>
      <w:bookmarkStart w:id="187" w:name="_Toc92231079"/>
      <w:bookmarkStart w:id="188" w:name="_Toc92664191"/>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24</w:t>
      </w:r>
      <w:r w:rsidR="00842C86">
        <w:rPr>
          <w:noProof/>
        </w:rPr>
        <w:fldChar w:fldCharType="end"/>
      </w:r>
      <w:r>
        <w:t xml:space="preserve">. </w:t>
      </w:r>
      <w:r w:rsidRPr="00494450">
        <w:t xml:space="preserve">Số ca nhiễm, tử vong mỗi ngày và đường MA7 của </w:t>
      </w:r>
      <w:r>
        <w:t>Đông Nam Á</w:t>
      </w:r>
      <w:bookmarkEnd w:id="187"/>
      <w:bookmarkEnd w:id="188"/>
    </w:p>
    <w:p w14:paraId="00040913" w14:textId="77777777" w:rsidR="003D3196" w:rsidRPr="003C1476" w:rsidRDefault="003D3196" w:rsidP="003D3196">
      <w:pPr>
        <w:ind w:firstLine="357"/>
      </w:pPr>
      <w:r>
        <w:t xml:space="preserve">Hình 3-24 sử dụng biểu đồ đường và cột (bar and line chart) để thể hiện số ca nhiễm và tử vong </w:t>
      </w:r>
      <w:proofErr w:type="gramStart"/>
      <w:r>
        <w:t>theo</w:t>
      </w:r>
      <w:proofErr w:type="gramEnd"/>
      <w:r>
        <w:t xml:space="preserve"> từng ngày của Đông Nam Á cùng với đường MA7. Số ca nhiễm cao nhất trong 1 ngày gần 900 nghìn ca và số ca tử vong cao nhất trong 1 ngày là hơn 8 nghìn ca. Số ca nhiễm và số ca tử vong luôn ở mức rất cao từ tháng 5/2021 đến tháng 9/2021. </w:t>
      </w:r>
    </w:p>
    <w:p w14:paraId="35DCDB7F" w14:textId="77777777" w:rsidR="003D3196" w:rsidRDefault="003D3196" w:rsidP="003D3196">
      <w:pPr>
        <w:pStyle w:val="Paragraph"/>
        <w:keepNext/>
        <w:jc w:val="center"/>
      </w:pPr>
      <w:r>
        <w:rPr>
          <w:noProof/>
          <w:sz w:val="26"/>
          <w:szCs w:val="26"/>
          <w:lang w:val="vi-VN" w:eastAsia="vi-VN"/>
        </w:rPr>
        <w:lastRenderedPageBreak/>
        <w:drawing>
          <wp:inline distT="0" distB="0" distL="0" distR="0" wp14:anchorId="1ED6B3BD" wp14:editId="2DBA1EBF">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74DD5673" w14:textId="56AAB890" w:rsidR="003D3196" w:rsidRDefault="003D3196" w:rsidP="003D3196">
      <w:pPr>
        <w:pStyle w:val="ThesisTable"/>
      </w:pPr>
      <w:bookmarkStart w:id="189" w:name="_Toc92231080"/>
      <w:bookmarkStart w:id="190" w:name="_Toc92664192"/>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25</w:t>
      </w:r>
      <w:r w:rsidR="00842C86">
        <w:rPr>
          <w:noProof/>
        </w:rPr>
        <w:fldChar w:fldCharType="end"/>
      </w:r>
      <w:r>
        <w:t xml:space="preserve">. </w:t>
      </w:r>
      <w:r w:rsidRPr="00111A4F">
        <w:t xml:space="preserve">Số ca nhiễm và tử vong giữa Việt Nam và các nước </w:t>
      </w:r>
      <w:r>
        <w:t>Đông Nam Á</w:t>
      </w:r>
      <w:bookmarkEnd w:id="189"/>
      <w:bookmarkEnd w:id="190"/>
    </w:p>
    <w:p w14:paraId="6A4A7422" w14:textId="77777777" w:rsidR="003D3196" w:rsidRPr="00497AD9" w:rsidRDefault="003D3196" w:rsidP="003D3196">
      <w:pPr>
        <w:ind w:firstLine="357"/>
      </w:pPr>
      <w:r>
        <w:t>Hình 3-25 sử dụng biểu đồ đường thể hiện tốc độ gia tăng số ca nhiễm và tử vong cộng dồn theo ngày giữa Việt Nam và các quốc gia Đông Nam Á. Đầu tháng 6/2021, dịch bùng phát mạnh ở khu vực Đông Nam Á, nhiều quốc gia bị ảnh hưởng như Indonesia, Philippines, Malaysia, Thailand và Việt Nam. So sánh giữa Việt Nam và các nước Đông Nam Á, Việt Nam có tốc độ gia tăng về cả số ca nhiễm và tử vong chỉ sau Indonesia, Philippines, Malaysia và Thailand.</w:t>
      </w:r>
    </w:p>
    <w:p w14:paraId="45562E05" w14:textId="77777777" w:rsidR="003D3196" w:rsidRDefault="003D3196" w:rsidP="003D3196">
      <w:pPr>
        <w:keepNext/>
      </w:pPr>
      <w:r>
        <w:rPr>
          <w:noProof/>
          <w:lang w:val="vi-VN" w:eastAsia="vi-VN"/>
        </w:rPr>
        <w:drawing>
          <wp:inline distT="0" distB="0" distL="0" distR="0" wp14:anchorId="583A4AFE" wp14:editId="4F5BE8A9">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16303E5A" w14:textId="3D1B8FE6" w:rsidR="003D3196" w:rsidRDefault="003D3196" w:rsidP="003D3196">
      <w:pPr>
        <w:pStyle w:val="ThesisTable"/>
      </w:pPr>
      <w:bookmarkStart w:id="191" w:name="_Toc92231081"/>
      <w:bookmarkStart w:id="192" w:name="_Toc92664193"/>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26</w:t>
      </w:r>
      <w:r w:rsidR="00842C86">
        <w:rPr>
          <w:noProof/>
        </w:rPr>
        <w:fldChar w:fldCharType="end"/>
      </w:r>
      <w:r>
        <w:t xml:space="preserve">. </w:t>
      </w:r>
      <w:r w:rsidRPr="00376CEB">
        <w:t xml:space="preserve">Biểu đồ cột giữa Việt Nam và các nước </w:t>
      </w:r>
      <w:r>
        <w:t>Đông Nam Á</w:t>
      </w:r>
      <w:bookmarkEnd w:id="191"/>
      <w:bookmarkEnd w:id="192"/>
    </w:p>
    <w:p w14:paraId="53D4AF94" w14:textId="77777777" w:rsidR="003D3196" w:rsidRPr="00497AD9" w:rsidRDefault="003D3196" w:rsidP="003D3196">
      <w:pPr>
        <w:ind w:firstLine="357"/>
      </w:pPr>
      <w:r>
        <w:t xml:space="preserve">Hình 3-26 sử dụng biểu đồ cột để so sánh về số ca nhiễm, tử vong và hồi phục giữa Việt Nam và các nước Đông Nam Á. Indonesia là quốc gia có số ca nhiễm, tử vong và phục hồi cao nhất ở Đông Nam Á. Việt Nam đứng thứ 5 trong khu vực. </w:t>
      </w:r>
    </w:p>
    <w:p w14:paraId="2160930A" w14:textId="77777777" w:rsidR="003D3196" w:rsidRPr="001F7E9E" w:rsidRDefault="003D3196" w:rsidP="003D3196">
      <w:pPr>
        <w:pStyle w:val="Heading2"/>
        <w:numPr>
          <w:ilvl w:val="1"/>
          <w:numId w:val="3"/>
        </w:numPr>
        <w:overflowPunct/>
        <w:autoSpaceDE/>
        <w:autoSpaceDN/>
        <w:adjustRightInd/>
        <w:spacing w:line="240" w:lineRule="auto"/>
        <w:jc w:val="left"/>
        <w:textAlignment w:val="auto"/>
      </w:pPr>
      <w:bookmarkStart w:id="193" w:name="_Toc92274303"/>
      <w:bookmarkStart w:id="194" w:name="_Toc92664272"/>
      <w:r>
        <w:lastRenderedPageBreak/>
        <w:t>Tình hình tiêm ngừa Vắc-xin COVID-19</w:t>
      </w:r>
      <w:bookmarkEnd w:id="193"/>
      <w:bookmarkEnd w:id="194"/>
    </w:p>
    <w:p w14:paraId="10F5AB0C" w14:textId="77777777" w:rsidR="003D3196" w:rsidRDefault="003D3196" w:rsidP="003D3196">
      <w:pPr>
        <w:pStyle w:val="Heading3"/>
        <w:numPr>
          <w:ilvl w:val="2"/>
          <w:numId w:val="3"/>
        </w:numPr>
      </w:pPr>
      <w:bookmarkStart w:id="195" w:name="_Toc92274304"/>
      <w:bookmarkStart w:id="196" w:name="_Toc92664273"/>
      <w:r>
        <w:t>Tình hình tiêm ngừa Vắc-xin COVID-19 của Thế giới</w:t>
      </w:r>
      <w:bookmarkEnd w:id="195"/>
      <w:bookmarkEnd w:id="196"/>
    </w:p>
    <w:p w14:paraId="3BAF989E" w14:textId="77777777" w:rsidR="003D3196" w:rsidRPr="00881FBB" w:rsidRDefault="003D3196" w:rsidP="003D3196">
      <w:pPr>
        <w:pStyle w:val="Paragraph"/>
        <w:rPr>
          <w:sz w:val="26"/>
          <w:szCs w:val="26"/>
        </w:rPr>
      </w:pPr>
      <w:r>
        <w:rPr>
          <w:sz w:val="26"/>
          <w:szCs w:val="26"/>
        </w:rPr>
        <w:t xml:space="preserve">Các bảng và biểu đồ được </w:t>
      </w:r>
      <w:proofErr w:type="gramStart"/>
      <w:r>
        <w:rPr>
          <w:sz w:val="26"/>
          <w:szCs w:val="26"/>
        </w:rPr>
        <w:t>thu</w:t>
      </w:r>
      <w:proofErr w:type="gramEnd"/>
      <w:r>
        <w:rPr>
          <w:sz w:val="26"/>
          <w:szCs w:val="26"/>
        </w:rPr>
        <w:t xml:space="preserve"> thập và cập nhật đến ngày 27/12/2021.</w:t>
      </w:r>
    </w:p>
    <w:p w14:paraId="5A7EB426" w14:textId="77777777" w:rsidR="003D3196" w:rsidRDefault="003D3196" w:rsidP="003D3196">
      <w:pPr>
        <w:pStyle w:val="Paragraph"/>
        <w:keepNext/>
      </w:pPr>
      <w:r>
        <w:rPr>
          <w:noProof/>
          <w:lang w:val="vi-VN" w:eastAsia="vi-VN"/>
        </w:rPr>
        <w:drawing>
          <wp:inline distT="0" distB="0" distL="0" distR="0" wp14:anchorId="13F974F0" wp14:editId="6407D0FC">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49D1EBF9" w14:textId="1F4723EF" w:rsidR="003D3196" w:rsidRDefault="003D3196" w:rsidP="003D3196">
      <w:pPr>
        <w:pStyle w:val="ThesisTable"/>
      </w:pPr>
      <w:bookmarkStart w:id="197" w:name="_Toc92231082"/>
      <w:bookmarkStart w:id="198" w:name="_Toc92664194"/>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27</w:t>
      </w:r>
      <w:r w:rsidR="00842C86">
        <w:rPr>
          <w:noProof/>
        </w:rPr>
        <w:fldChar w:fldCharType="end"/>
      </w:r>
      <w:r>
        <w:t>. Bảng sơ lược về tiến độ tiêm chủng Vắc-xin</w:t>
      </w:r>
      <w:bookmarkEnd w:id="197"/>
      <w:bookmarkEnd w:id="198"/>
    </w:p>
    <w:p w14:paraId="155684F4" w14:textId="77777777" w:rsidR="003D3196" w:rsidRDefault="003D3196" w:rsidP="003D3196">
      <w:r>
        <w:tab/>
        <w:t xml:space="preserve">Hình 3-27 là bảng </w:t>
      </w:r>
      <w:r w:rsidRPr="00B45B04">
        <w:t xml:space="preserve">sơ lược về tiến độ tiêm chủng </w:t>
      </w:r>
      <w:r>
        <w:t>Vắc-xin</w:t>
      </w:r>
      <w:r w:rsidRPr="00B45B04">
        <w:t xml:space="preserve"> COVID-19</w:t>
      </w:r>
      <w:r>
        <w:t xml:space="preserve"> trên toàn Thế giới, đã có 223 quốc gia tham gia tiêm ngừa, 18 loại Vắc-xin được sử dụng, hơn 9105 triệu liều Vắc-xin đã được tiêm, hơn 3274 triệu người đã được tiêm và hơn 2591 triệu người đã tiêm đủ 2 mũi (đối với loại Vắc-xin yêu cầu 2 mũi).  </w:t>
      </w:r>
    </w:p>
    <w:p w14:paraId="333741C9" w14:textId="77777777" w:rsidR="003D3196" w:rsidRDefault="003D3196" w:rsidP="003D3196">
      <w:pPr>
        <w:keepNext/>
        <w:jc w:val="center"/>
      </w:pPr>
      <w:r>
        <w:rPr>
          <w:noProof/>
          <w:lang w:val="vi-VN" w:eastAsia="vi-VN"/>
        </w:rPr>
        <w:drawing>
          <wp:inline distT="0" distB="0" distL="0" distR="0" wp14:anchorId="1AE93D6C" wp14:editId="00E624F7">
            <wp:extent cx="5479200" cy="24660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pic:spPr>
                </pic:pic>
              </a:graphicData>
            </a:graphic>
          </wp:inline>
        </w:drawing>
      </w:r>
    </w:p>
    <w:p w14:paraId="69E377E3" w14:textId="25B61155" w:rsidR="003D3196" w:rsidRDefault="003D3196" w:rsidP="003D3196">
      <w:pPr>
        <w:pStyle w:val="ThesisTable"/>
      </w:pPr>
      <w:bookmarkStart w:id="199" w:name="_Toc92231083"/>
      <w:bookmarkStart w:id="200" w:name="_Toc92664195"/>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28</w:t>
      </w:r>
      <w:r w:rsidR="00842C86">
        <w:rPr>
          <w:noProof/>
        </w:rPr>
        <w:fldChar w:fldCharType="end"/>
      </w:r>
      <w:r>
        <w:t>. Biểu đồ số lượng Quốc gia sử dụng Vắc-xin đơn</w:t>
      </w:r>
      <w:bookmarkEnd w:id="199"/>
      <w:bookmarkEnd w:id="200"/>
    </w:p>
    <w:p w14:paraId="567B1E53" w14:textId="679A45F6" w:rsidR="003D3196" w:rsidRDefault="003D3196" w:rsidP="003D3196">
      <w:r>
        <w:tab/>
        <w:t xml:space="preserve">Hình 3-28 sử dụng biểu đồ cột ngang (horizontal bar chart) để thể hiện số </w:t>
      </w:r>
      <w:r w:rsidR="00121CB5">
        <w:t>l</w:t>
      </w:r>
      <w:r>
        <w:t>ượng quốc gia sử dụng Vắc-xin đơn. Oxford/AstraZeneca (của Anh) được 23 quốc gia sử dụng, Pfizer/BioTech (của Mỹ và Đức) được 7 quốc gia sử dụng và Sinopharm/Beijing (của Trung Quốc) được 3 quốc gia sử dụng.</w:t>
      </w:r>
    </w:p>
    <w:p w14:paraId="4C472E58" w14:textId="77777777" w:rsidR="003D3196" w:rsidRDefault="003D3196" w:rsidP="003D3196">
      <w:pPr>
        <w:keepNext/>
        <w:jc w:val="center"/>
      </w:pPr>
      <w:r>
        <w:rPr>
          <w:noProof/>
          <w:lang w:val="vi-VN" w:eastAsia="vi-VN"/>
        </w:rPr>
        <w:lastRenderedPageBreak/>
        <w:drawing>
          <wp:inline distT="0" distB="0" distL="0" distR="0" wp14:anchorId="1824CB35" wp14:editId="569481E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61C9B7CA" w14:textId="797B3B35" w:rsidR="003D3196" w:rsidRDefault="003D3196" w:rsidP="003D3196">
      <w:pPr>
        <w:pStyle w:val="ThesisTable"/>
      </w:pPr>
      <w:bookmarkStart w:id="201" w:name="_Toc92231084"/>
      <w:bookmarkStart w:id="202" w:name="_Toc92664196"/>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29</w:t>
      </w:r>
      <w:r w:rsidR="00842C86">
        <w:rPr>
          <w:noProof/>
        </w:rPr>
        <w:fldChar w:fldCharType="end"/>
      </w:r>
      <w:r>
        <w:t>. Biểu đồ top 10 Quốc gia có tổng số Vắc-xin đã tiêm</w:t>
      </w:r>
      <w:bookmarkEnd w:id="201"/>
      <w:bookmarkEnd w:id="202"/>
    </w:p>
    <w:p w14:paraId="129CA7B6" w14:textId="77777777" w:rsidR="003D3196" w:rsidRDefault="003D3196" w:rsidP="003D3196">
      <w:pPr>
        <w:keepNext/>
        <w:jc w:val="center"/>
      </w:pPr>
      <w:r>
        <w:rPr>
          <w:noProof/>
          <w:lang w:val="vi-VN" w:eastAsia="vi-VN"/>
        </w:rPr>
        <w:drawing>
          <wp:inline distT="0" distB="0" distL="0" distR="0" wp14:anchorId="1A4945FE" wp14:editId="080ED7D3">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1EDAB71A" w14:textId="3773861E" w:rsidR="003D3196" w:rsidRDefault="003D3196" w:rsidP="003D3196">
      <w:pPr>
        <w:pStyle w:val="ThesisTable"/>
      </w:pPr>
      <w:bookmarkStart w:id="203" w:name="_Toc92231085"/>
      <w:bookmarkStart w:id="204" w:name="_Toc92664197"/>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30</w:t>
      </w:r>
      <w:r w:rsidR="00842C86">
        <w:rPr>
          <w:noProof/>
        </w:rPr>
        <w:fldChar w:fldCharType="end"/>
      </w:r>
      <w:r>
        <w:t xml:space="preserve">. </w:t>
      </w:r>
      <w:r w:rsidRPr="009A321A">
        <w:t xml:space="preserve">Biểu đồ top 10 Quốc gia có số </w:t>
      </w:r>
      <w:r>
        <w:t>Vắc-xin</w:t>
      </w:r>
      <w:r w:rsidRPr="009A321A">
        <w:t xml:space="preserve"> </w:t>
      </w:r>
      <w:r>
        <w:t>tiêm mỗi ngày</w:t>
      </w:r>
      <w:bookmarkEnd w:id="203"/>
      <w:bookmarkEnd w:id="204"/>
    </w:p>
    <w:p w14:paraId="47AF2CF2" w14:textId="77777777" w:rsidR="003D3196" w:rsidRDefault="003D3196" w:rsidP="003D3196">
      <w:pPr>
        <w:keepNext/>
        <w:jc w:val="center"/>
      </w:pPr>
      <w:r>
        <w:rPr>
          <w:noProof/>
          <w:lang w:val="vi-VN" w:eastAsia="vi-VN"/>
        </w:rPr>
        <w:drawing>
          <wp:inline distT="0" distB="0" distL="0" distR="0" wp14:anchorId="3C7A761F" wp14:editId="41124D24">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65C2B37" w14:textId="455A2AA7" w:rsidR="003D3196" w:rsidRDefault="003D3196" w:rsidP="003D3196">
      <w:pPr>
        <w:pStyle w:val="ThesisTable"/>
      </w:pPr>
      <w:bookmarkStart w:id="205" w:name="_Toc92231086"/>
      <w:bookmarkStart w:id="206" w:name="_Toc92664198"/>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31</w:t>
      </w:r>
      <w:r w:rsidR="00842C86">
        <w:rPr>
          <w:noProof/>
        </w:rPr>
        <w:fldChar w:fldCharType="end"/>
      </w:r>
      <w:r>
        <w:t xml:space="preserve">. Biểu đồ top 10 Quốc gia có </w:t>
      </w:r>
      <w:r w:rsidRPr="00D96D6C">
        <w:t xml:space="preserve">số </w:t>
      </w:r>
      <w:r>
        <w:t>người</w:t>
      </w:r>
      <w:r w:rsidRPr="00D96D6C">
        <w:t xml:space="preserve"> đã tiêm</w:t>
      </w:r>
      <w:r>
        <w:t xml:space="preserve"> đầy đủ</w:t>
      </w:r>
      <w:bookmarkEnd w:id="205"/>
      <w:bookmarkEnd w:id="206"/>
    </w:p>
    <w:p w14:paraId="38F294A7" w14:textId="77777777" w:rsidR="003D3196" w:rsidRDefault="003D3196" w:rsidP="003D3196">
      <w:pPr>
        <w:keepLines/>
        <w:ind w:firstLine="357"/>
      </w:pPr>
      <w:r>
        <w:t xml:space="preserve">Hình 3-29 sử dụng biểu đồ cột để thể hiện tổng số lượng Vắc-xin đã được tiêm của top 10 quốc gia. Trung Quốc là quốc gia dẫn đầu với hơn 2.7 tỷ liều, tiếp đến là Ấn Độ và Mỹ với 1.5 tỷ và 500 triệu liều. </w:t>
      </w:r>
    </w:p>
    <w:p w14:paraId="4D3DA2EF" w14:textId="77777777" w:rsidR="003D3196" w:rsidRDefault="003D3196" w:rsidP="003D3196">
      <w:pPr>
        <w:keepLines/>
        <w:ind w:firstLine="357"/>
      </w:pPr>
      <w:r>
        <w:t xml:space="preserve">Hình 3-30 sử dụng biểu đồ cột để thể hiện số lượng Vắc-xin tiêm mỗi ngày cao nhất của top 10 quốc gia. Trung Quốc là quốc gia dẫn đầu với hơn 22 triệu liều, tiếp đến là Ấn Độ và Bangladesh với 10 và 4 triệu liều. </w:t>
      </w:r>
    </w:p>
    <w:p w14:paraId="50A0839D" w14:textId="77777777" w:rsidR="003D3196" w:rsidRDefault="003D3196" w:rsidP="003D3196">
      <w:pPr>
        <w:keepLines/>
        <w:ind w:firstLine="357"/>
      </w:pPr>
      <w:r>
        <w:lastRenderedPageBreak/>
        <w:t xml:space="preserve">Hình 3-31 sử dụng biểu đồ cột để thể hiện tổng số người đã được tiêm đầy đủ của top 10 quốc gia. Trung Quốc là quốc gia dẫn đầu với hơn 1.2 tỷ người, tiếp đến là Ấn Độ và Mỹ với 577 và 200 triệu người. </w:t>
      </w:r>
    </w:p>
    <w:p w14:paraId="38E6013E" w14:textId="77777777" w:rsidR="003D3196" w:rsidRDefault="003D3196" w:rsidP="003D3196">
      <w:pPr>
        <w:keepNext/>
        <w:jc w:val="center"/>
      </w:pPr>
      <w:r>
        <w:rPr>
          <w:noProof/>
          <w:lang w:val="vi-VN" w:eastAsia="vi-VN"/>
        </w:rPr>
        <w:drawing>
          <wp:inline distT="0" distB="0" distL="0" distR="0" wp14:anchorId="76263BA9" wp14:editId="33CBBD94">
            <wp:extent cx="5338800" cy="214920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pic:spPr>
                </pic:pic>
              </a:graphicData>
            </a:graphic>
          </wp:inline>
        </w:drawing>
      </w:r>
    </w:p>
    <w:p w14:paraId="6ACA6DE1" w14:textId="5416356E" w:rsidR="003D3196" w:rsidRDefault="003D3196" w:rsidP="003D3196">
      <w:pPr>
        <w:pStyle w:val="ThesisTable"/>
      </w:pPr>
      <w:bookmarkStart w:id="207" w:name="_Toc92231087"/>
      <w:bookmarkStart w:id="208" w:name="_Toc92664199"/>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32</w:t>
      </w:r>
      <w:r w:rsidR="00842C86">
        <w:rPr>
          <w:noProof/>
        </w:rPr>
        <w:fldChar w:fldCharType="end"/>
      </w:r>
      <w:r>
        <w:t xml:space="preserve">. </w:t>
      </w:r>
      <w:r w:rsidRPr="008D52AB">
        <w:t>Biểu đồ số lượng Quốc gi</w:t>
      </w:r>
      <w:r>
        <w:t>a sử dụng Vắc-xin kết hợp</w:t>
      </w:r>
      <w:bookmarkEnd w:id="207"/>
      <w:bookmarkEnd w:id="208"/>
    </w:p>
    <w:p w14:paraId="72E64014" w14:textId="247AE189" w:rsidR="003D3196" w:rsidRDefault="003D3196" w:rsidP="003D3196">
      <w:pPr>
        <w:ind w:firstLine="357"/>
      </w:pPr>
      <w:r>
        <w:t xml:space="preserve">Hình 3-32 sử dụng biểu đồ cột ngang (horizontal bar chart) để thể hiện số </w:t>
      </w:r>
      <w:r w:rsidR="00121CB5">
        <w:t>l</w:t>
      </w:r>
      <w:r>
        <w:t>ượng quốc gia sử dụng Vắc-xin đơn. Kết hợp giữa Johnson&amp;Johnson, Moderna, Oxford/AstraZeneca, Pfizer/BioTech được 24 quốc gia sử dụng, kết hợp giữa Moderna, Oxford/AstraZeneca, Pfizer/BioTech được 15 quốc gia sử dụng và kết hợp giữa Oxford/AstraZeneca, Pfizer/BioTech được 11 quốc gia sử dụng.</w:t>
      </w:r>
    </w:p>
    <w:p w14:paraId="06353C7A" w14:textId="77777777" w:rsidR="003D3196" w:rsidRDefault="003D3196" w:rsidP="003D3196">
      <w:pPr>
        <w:keepNext/>
        <w:jc w:val="center"/>
      </w:pPr>
      <w:r>
        <w:rPr>
          <w:noProof/>
          <w:lang w:val="vi-VN" w:eastAsia="vi-VN"/>
        </w:rPr>
        <w:drawing>
          <wp:inline distT="0" distB="0" distL="0" distR="0" wp14:anchorId="2A34A1EC" wp14:editId="40349554">
            <wp:extent cx="4813200" cy="2397600"/>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200" cy="2397600"/>
                    </a:xfrm>
                    <a:prstGeom prst="rect">
                      <a:avLst/>
                    </a:prstGeom>
                  </pic:spPr>
                </pic:pic>
              </a:graphicData>
            </a:graphic>
          </wp:inline>
        </w:drawing>
      </w:r>
    </w:p>
    <w:p w14:paraId="435DB584" w14:textId="2EACB69A" w:rsidR="003D3196" w:rsidRDefault="003D3196" w:rsidP="003D3196">
      <w:pPr>
        <w:pStyle w:val="ThesisTable"/>
      </w:pPr>
      <w:bookmarkStart w:id="209" w:name="_Toc92231088"/>
      <w:bookmarkStart w:id="210" w:name="_Toc92664200"/>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33</w:t>
      </w:r>
      <w:r w:rsidR="00842C86">
        <w:rPr>
          <w:noProof/>
        </w:rPr>
        <w:fldChar w:fldCharType="end"/>
      </w:r>
      <w:r>
        <w:t>. Biểu đồ số lượng Vắc-xin mỗi ngày của Thế giới</w:t>
      </w:r>
      <w:bookmarkEnd w:id="209"/>
      <w:bookmarkEnd w:id="210"/>
    </w:p>
    <w:p w14:paraId="7D094E55" w14:textId="77777777" w:rsidR="003D3196" w:rsidRDefault="003D3196" w:rsidP="003D3196">
      <w:r>
        <w:tab/>
        <w:t>Hình 3-33 sử dụng biểu đồ đường để thể hiện số lượng Vắc-xin được tiêm mỗi ngày của Thế giới. Số lượng Vắc-xin tăng mạnh vào đầu tháng 3/2021 và đạt định vào đầu tháng 7/2021 với số lượng 43.9 triệu liều 1 ngày.</w:t>
      </w:r>
    </w:p>
    <w:p w14:paraId="690F1AB9" w14:textId="77777777" w:rsidR="003D3196" w:rsidRDefault="003D3196" w:rsidP="003D3196">
      <w:pPr>
        <w:pStyle w:val="Heading3"/>
        <w:numPr>
          <w:ilvl w:val="2"/>
          <w:numId w:val="3"/>
        </w:numPr>
      </w:pPr>
      <w:bookmarkStart w:id="211" w:name="_Toc92274305"/>
      <w:bookmarkStart w:id="212" w:name="_Toc92664274"/>
      <w:r>
        <w:lastRenderedPageBreak/>
        <w:t>So sánh Việt Nam và Châu Á</w:t>
      </w:r>
      <w:bookmarkEnd w:id="211"/>
      <w:bookmarkEnd w:id="212"/>
    </w:p>
    <w:p w14:paraId="03811130" w14:textId="77777777" w:rsidR="003D3196" w:rsidRDefault="003D3196" w:rsidP="003D3196">
      <w:pPr>
        <w:pStyle w:val="Paragraph"/>
        <w:keepNext/>
      </w:pPr>
      <w:r>
        <w:rPr>
          <w:noProof/>
          <w:lang w:val="vi-VN" w:eastAsia="vi-VN"/>
        </w:rPr>
        <w:drawing>
          <wp:inline distT="0" distB="0" distL="0" distR="0" wp14:anchorId="3C519301" wp14:editId="20815EE3">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1213485"/>
                    </a:xfrm>
                    <a:prstGeom prst="rect">
                      <a:avLst/>
                    </a:prstGeom>
                  </pic:spPr>
                </pic:pic>
              </a:graphicData>
            </a:graphic>
          </wp:inline>
        </w:drawing>
      </w:r>
    </w:p>
    <w:p w14:paraId="097D1A16" w14:textId="0A392349" w:rsidR="003D3196" w:rsidRDefault="003D3196" w:rsidP="003D3196">
      <w:pPr>
        <w:pStyle w:val="ThesisTable"/>
      </w:pPr>
      <w:bookmarkStart w:id="213" w:name="_Toc92231089"/>
      <w:bookmarkStart w:id="214" w:name="_Toc92664201"/>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34</w:t>
      </w:r>
      <w:r w:rsidR="00842C86">
        <w:rPr>
          <w:noProof/>
        </w:rPr>
        <w:fldChar w:fldCharType="end"/>
      </w:r>
      <w:r>
        <w:t xml:space="preserve">. </w:t>
      </w:r>
      <w:r w:rsidRPr="00B40143">
        <w:t xml:space="preserve">Bảng sơ lược về tiến độ tiêm chủng </w:t>
      </w:r>
      <w:r>
        <w:t>Vắc-xin</w:t>
      </w:r>
      <w:r w:rsidRPr="00B40143">
        <w:t xml:space="preserve"> </w:t>
      </w:r>
      <w:r>
        <w:t>ở Châu Á</w:t>
      </w:r>
      <w:bookmarkEnd w:id="213"/>
      <w:bookmarkEnd w:id="214"/>
    </w:p>
    <w:p w14:paraId="1F5E6196" w14:textId="77777777" w:rsidR="003D3196" w:rsidRPr="00FC49ED" w:rsidRDefault="003D3196" w:rsidP="003D3196">
      <w:pPr>
        <w:ind w:firstLine="357"/>
      </w:pPr>
      <w:r>
        <w:t xml:space="preserve">Hình 3-34 là bảng </w:t>
      </w:r>
      <w:r w:rsidRPr="00B45B04">
        <w:t xml:space="preserve">sơ lược về tiến độ tiêm chủng </w:t>
      </w:r>
      <w:r>
        <w:t>Vắc-xin</w:t>
      </w:r>
      <w:r w:rsidRPr="00B45B04">
        <w:t xml:space="preserve"> COVID-19</w:t>
      </w:r>
      <w:r>
        <w:t xml:space="preserve"> ở Châu Á, đã có 50 quốc gia tham gia tiêm ngừa, 18 loại Vắc-xin được sử dụng, hơn 6104 triệu liều Vắc-xin đã được tiêm, hơn 1803 triệu người đã được tiêm và hơn 1326 triệu người đã tiêm đủ 2 mũi (đối với loại Vắc-xin yêu cầu 2 mũi).  </w:t>
      </w:r>
    </w:p>
    <w:p w14:paraId="02D275B0" w14:textId="77777777" w:rsidR="003D3196" w:rsidRDefault="003D3196" w:rsidP="003D3196">
      <w:pPr>
        <w:pStyle w:val="Paragraph"/>
        <w:keepNext/>
        <w:jc w:val="center"/>
      </w:pPr>
      <w:r>
        <w:rPr>
          <w:noProof/>
          <w:lang w:val="vi-VN" w:eastAsia="vi-VN"/>
        </w:rPr>
        <w:drawing>
          <wp:inline distT="0" distB="0" distL="0" distR="0" wp14:anchorId="1E21F5EC" wp14:editId="17E40ED7">
            <wp:extent cx="5032800" cy="232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2800" cy="2325600"/>
                    </a:xfrm>
                    <a:prstGeom prst="rect">
                      <a:avLst/>
                    </a:prstGeom>
                  </pic:spPr>
                </pic:pic>
              </a:graphicData>
            </a:graphic>
          </wp:inline>
        </w:drawing>
      </w:r>
    </w:p>
    <w:p w14:paraId="5EF98B45" w14:textId="4B71F5BA" w:rsidR="003D3196" w:rsidRDefault="003D3196" w:rsidP="003D3196">
      <w:pPr>
        <w:pStyle w:val="ThesisTable"/>
      </w:pPr>
      <w:bookmarkStart w:id="215" w:name="_Toc92231090"/>
      <w:bookmarkStart w:id="216" w:name="_Toc92664202"/>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35</w:t>
      </w:r>
      <w:r w:rsidR="00842C86">
        <w:rPr>
          <w:noProof/>
        </w:rPr>
        <w:fldChar w:fldCharType="end"/>
      </w:r>
      <w:r>
        <w:t xml:space="preserve">. </w:t>
      </w:r>
      <w:r w:rsidRPr="003746D9">
        <w:t xml:space="preserve">Biểu đồ số lượng </w:t>
      </w:r>
      <w:r>
        <w:t>Vắc-xin</w:t>
      </w:r>
      <w:r w:rsidRPr="003746D9">
        <w:t xml:space="preserve"> mỗi ngày của </w:t>
      </w:r>
      <w:r>
        <w:t>các nước Châu Á</w:t>
      </w:r>
      <w:bookmarkEnd w:id="215"/>
      <w:bookmarkEnd w:id="216"/>
    </w:p>
    <w:p w14:paraId="2660C7F6" w14:textId="77777777" w:rsidR="003D3196" w:rsidRPr="004D553E" w:rsidRDefault="003D3196" w:rsidP="003D3196">
      <w:pPr>
        <w:ind w:firstLine="357"/>
      </w:pPr>
      <w:r>
        <w:t>Hình 3-35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gần 10 triệu liều/ngày. Cuộc chạy đua Vắc-xin ở Châu Á bắt đầu từ tháng 5 cũng là lúc dịch bùng phát mạnh ở khu vực châu Á và Việt Nam.</w:t>
      </w:r>
    </w:p>
    <w:p w14:paraId="69E3F671" w14:textId="77777777" w:rsidR="003D3196" w:rsidRDefault="003D3196" w:rsidP="003D3196">
      <w:pPr>
        <w:pStyle w:val="Paragraph"/>
        <w:keepNext/>
        <w:jc w:val="center"/>
      </w:pPr>
      <w:r>
        <w:rPr>
          <w:noProof/>
          <w:lang w:val="vi-VN" w:eastAsia="vi-VN"/>
        </w:rPr>
        <w:lastRenderedPageBreak/>
        <w:drawing>
          <wp:inline distT="0" distB="0" distL="0" distR="0" wp14:anchorId="231A191C" wp14:editId="3B421A31">
            <wp:extent cx="5259600" cy="255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pic:spPr>
                </pic:pic>
              </a:graphicData>
            </a:graphic>
          </wp:inline>
        </w:drawing>
      </w:r>
    </w:p>
    <w:p w14:paraId="6972313A" w14:textId="1E15E9A3" w:rsidR="003D3196" w:rsidRDefault="003D3196" w:rsidP="003D3196">
      <w:pPr>
        <w:pStyle w:val="ThesisTable"/>
      </w:pPr>
      <w:bookmarkStart w:id="217" w:name="_Toc92231091"/>
      <w:bookmarkStart w:id="218" w:name="_Toc92664203"/>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36</w:t>
      </w:r>
      <w:r w:rsidR="00842C86">
        <w:rPr>
          <w:noProof/>
        </w:rPr>
        <w:fldChar w:fldCharType="end"/>
      </w:r>
      <w:r>
        <w:t xml:space="preserve">. </w:t>
      </w:r>
      <w:r w:rsidRPr="001E2E5F">
        <w:t xml:space="preserve">Biểu đồ số lượng </w:t>
      </w:r>
      <w:r>
        <w:t>Vắc-xin</w:t>
      </w:r>
      <w:r w:rsidRPr="001E2E5F">
        <w:t xml:space="preserve"> </w:t>
      </w:r>
      <w:r>
        <w:t>cộng dồn</w:t>
      </w:r>
      <w:r w:rsidRPr="001E2E5F">
        <w:t xml:space="preserve"> của các nước Châu Á</w:t>
      </w:r>
      <w:bookmarkEnd w:id="217"/>
      <w:bookmarkEnd w:id="218"/>
    </w:p>
    <w:p w14:paraId="5CD778A7" w14:textId="77777777" w:rsidR="003D3196" w:rsidRPr="00DC513B" w:rsidRDefault="003D3196" w:rsidP="003D3196">
      <w:r>
        <w:tab/>
        <w:t>Hình 3-36 là biểu đồ đường thể hiện số lượng Vắc-xin cộng dồn của Việt Nam và các nước châu Á. Trung Quốc là quốc gia có xu hướng tăng mạnh nhất so với phần còn lại, tăng mạnh vào đầu tháng 7/2021 đến giữa tháng 9/2021, tính cho đến ngày 26/12/2021 đã tiêm được hơn 2.5 tỷ liều. Tiếp đến là Ấn Độ, có xu hướng tăng từ tháng 8/21 cho đến nay và đạt được hơn 1 tỷ mũi tiêm.</w:t>
      </w:r>
    </w:p>
    <w:p w14:paraId="513C7ECD" w14:textId="77777777" w:rsidR="003D3196" w:rsidRDefault="003D3196" w:rsidP="003D3196">
      <w:pPr>
        <w:pStyle w:val="Paragraph"/>
        <w:keepNext/>
        <w:jc w:val="center"/>
      </w:pPr>
      <w:r>
        <w:rPr>
          <w:noProof/>
          <w:lang w:val="vi-VN" w:eastAsia="vi-VN"/>
        </w:rPr>
        <w:drawing>
          <wp:inline distT="0" distB="0" distL="0" distR="0" wp14:anchorId="71F3AD87" wp14:editId="2C550B2E">
            <wp:extent cx="5472000" cy="239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pic:spPr>
                </pic:pic>
              </a:graphicData>
            </a:graphic>
          </wp:inline>
        </w:drawing>
      </w:r>
    </w:p>
    <w:p w14:paraId="18D95A0A" w14:textId="46980D3F" w:rsidR="003D3196" w:rsidRDefault="003D3196" w:rsidP="003D3196">
      <w:pPr>
        <w:pStyle w:val="ThesisTable"/>
      </w:pPr>
      <w:bookmarkStart w:id="219" w:name="_Toc92231092"/>
      <w:bookmarkStart w:id="220" w:name="_Toc92664204"/>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37</w:t>
      </w:r>
      <w:r w:rsidR="00842C86">
        <w:rPr>
          <w:noProof/>
        </w:rPr>
        <w:fldChar w:fldCharType="end"/>
      </w:r>
      <w:r>
        <w:t>. Biểu đồ phân phối tiêm Vắc-xin mỗi ngày của Việt Nam</w:t>
      </w:r>
      <w:bookmarkEnd w:id="219"/>
      <w:bookmarkEnd w:id="220"/>
    </w:p>
    <w:p w14:paraId="655FE3C2" w14:textId="77777777" w:rsidR="003D3196" w:rsidRPr="002042E0" w:rsidRDefault="003D3196" w:rsidP="003D3196">
      <w:r>
        <w:tab/>
        <w:t>Hình 3-37 là biểu đồ cột thể hiện số lượng Vắc-xin phân phối mỗi ngày của Việt Nam. Có hơn 140 ngày mà Việt Nam tiêm được 0.2 triệu liều/ngày và khoảng 5 ngày Việt Nam tiêm được từ 1.6 đến 1.8 triệu liều/ngày. Từ 0.6 đến 1.4 triệu liều/ngày là số lượng tiêm đạt được trong 20 ngày.</w:t>
      </w:r>
    </w:p>
    <w:p w14:paraId="2AB1772C" w14:textId="77777777" w:rsidR="003D3196" w:rsidRDefault="003D3196" w:rsidP="003D3196">
      <w:pPr>
        <w:pStyle w:val="Heading3"/>
        <w:numPr>
          <w:ilvl w:val="2"/>
          <w:numId w:val="3"/>
        </w:numPr>
      </w:pPr>
      <w:bookmarkStart w:id="221" w:name="_Toc92274306"/>
      <w:bookmarkStart w:id="222" w:name="_Toc92664275"/>
      <w:r>
        <w:lastRenderedPageBreak/>
        <w:t>So sánh Việt Nam và Đông Nam Á (South East Asia)</w:t>
      </w:r>
      <w:bookmarkEnd w:id="221"/>
      <w:bookmarkEnd w:id="222"/>
    </w:p>
    <w:p w14:paraId="7535A9D3" w14:textId="77777777" w:rsidR="003D3196" w:rsidRDefault="003D3196" w:rsidP="003D3196">
      <w:pPr>
        <w:pStyle w:val="Paragraph"/>
        <w:keepNext/>
        <w:jc w:val="center"/>
      </w:pPr>
      <w:r>
        <w:rPr>
          <w:noProof/>
          <w:lang w:val="vi-VN" w:eastAsia="vi-VN"/>
        </w:rPr>
        <w:drawing>
          <wp:inline distT="0" distB="0" distL="0" distR="0" wp14:anchorId="559AB65B" wp14:editId="2B52A850">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1212215"/>
                    </a:xfrm>
                    <a:prstGeom prst="rect">
                      <a:avLst/>
                    </a:prstGeom>
                  </pic:spPr>
                </pic:pic>
              </a:graphicData>
            </a:graphic>
          </wp:inline>
        </w:drawing>
      </w:r>
    </w:p>
    <w:p w14:paraId="26C0F180" w14:textId="00EBA366" w:rsidR="003D3196" w:rsidRDefault="003D3196" w:rsidP="003D3196">
      <w:pPr>
        <w:pStyle w:val="ThesisTable"/>
      </w:pPr>
      <w:bookmarkStart w:id="223" w:name="_Toc92231093"/>
      <w:bookmarkStart w:id="224" w:name="_Toc92664205"/>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38</w:t>
      </w:r>
      <w:r w:rsidR="00842C86">
        <w:rPr>
          <w:noProof/>
        </w:rPr>
        <w:fldChar w:fldCharType="end"/>
      </w:r>
      <w:r>
        <w:t xml:space="preserve">. </w:t>
      </w:r>
      <w:r w:rsidRPr="00396248">
        <w:t>Bảng sơ lược về tiế</w:t>
      </w:r>
      <w:r>
        <w:t>n độ tiêm chủng Vắc-xin ở Đông Nam Á</w:t>
      </w:r>
      <w:bookmarkEnd w:id="223"/>
      <w:bookmarkEnd w:id="224"/>
    </w:p>
    <w:p w14:paraId="52FD7A10" w14:textId="77777777" w:rsidR="003D3196" w:rsidRPr="00FC49ED" w:rsidRDefault="003D3196" w:rsidP="003D3196">
      <w:pPr>
        <w:ind w:firstLine="357"/>
      </w:pPr>
      <w:r>
        <w:t xml:space="preserve">Hình 3-38 là bảng </w:t>
      </w:r>
      <w:r w:rsidRPr="00B45B04">
        <w:t xml:space="preserve">sơ lược về tiến độ tiêm chủng </w:t>
      </w:r>
      <w:r>
        <w:t>Vắc-xin</w:t>
      </w:r>
      <w:r w:rsidRPr="00B45B04">
        <w:t xml:space="preserve"> COVID-19</w:t>
      </w:r>
      <w:r>
        <w:t xml:space="preserve"> trên toàn Thế giới, đã có 10 quốc gia tham gia tiêm ngừa, 10 loại Vắc-xin được sử dụng, hơn 754 triệu liều Vắc-xin đã được tiêm, hơn 352 triệu người đã được tiêm và hơn 263 triệu người đã tiêm đủ 2 mũi (đối với loại Vắc-xin yêu cầu 2 mũi).  </w:t>
      </w:r>
    </w:p>
    <w:p w14:paraId="6140AB5A" w14:textId="77777777" w:rsidR="003D3196" w:rsidRDefault="003D3196" w:rsidP="003D3196">
      <w:pPr>
        <w:pStyle w:val="Paragraph"/>
        <w:keepNext/>
        <w:jc w:val="center"/>
      </w:pPr>
      <w:r>
        <w:rPr>
          <w:noProof/>
          <w:lang w:val="vi-VN" w:eastAsia="vi-VN"/>
        </w:rPr>
        <w:drawing>
          <wp:inline distT="0" distB="0" distL="0" distR="0" wp14:anchorId="1D0FC414" wp14:editId="00E203E5">
            <wp:extent cx="5155200" cy="25956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pic:spPr>
                </pic:pic>
              </a:graphicData>
            </a:graphic>
          </wp:inline>
        </w:drawing>
      </w:r>
    </w:p>
    <w:p w14:paraId="08FA78FC" w14:textId="33456FCD" w:rsidR="003D3196" w:rsidRDefault="003D3196" w:rsidP="003D3196">
      <w:pPr>
        <w:pStyle w:val="ThesisTable"/>
      </w:pPr>
      <w:bookmarkStart w:id="225" w:name="_Toc92231094"/>
      <w:bookmarkStart w:id="226" w:name="_Toc92664206"/>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39</w:t>
      </w:r>
      <w:r w:rsidR="00842C86">
        <w:rPr>
          <w:noProof/>
        </w:rPr>
        <w:fldChar w:fldCharType="end"/>
      </w:r>
      <w:r>
        <w:t xml:space="preserve">. </w:t>
      </w:r>
      <w:r w:rsidRPr="0033455D">
        <w:t>Biểu đ</w:t>
      </w:r>
      <w:r>
        <w:t>ồ số lượng Vắc-xin mỗi ngày của Đông Nam Á</w:t>
      </w:r>
      <w:bookmarkEnd w:id="225"/>
      <w:bookmarkEnd w:id="226"/>
    </w:p>
    <w:p w14:paraId="0C00147F" w14:textId="77777777" w:rsidR="003D3196" w:rsidRPr="00F160C3" w:rsidRDefault="003D3196" w:rsidP="003D3196">
      <w:r>
        <w:tab/>
        <w:t>Hình 3-39 là biểu đồ đường thể hiện số lượng Vắc-xin tiêm mỗi ngày của các Quốc gia Đông Nam Á. Indonesia là quốc gia có số lượng Vắc-xin tiêm mỗi ngày cao nhất (đạt đỉnh 1.9 triệu 1 ngày), đứng thứ 2 là Việt Nam khi đạt đỉnh là 1.6 triệu liều. Số liều Vắc-xin tăng mạnh vào đầu tháng 7/2021 cũng chính là thời điểm dịch bùng phát mạnh ở khu vực Đông Nam Á, dẫn đến các quốc gia triển khai tiêm ngừa nhanh chóng để chống lại dịch COVID-19.</w:t>
      </w:r>
    </w:p>
    <w:p w14:paraId="7A1F0168" w14:textId="77777777" w:rsidR="003D3196" w:rsidRDefault="003D3196" w:rsidP="003D3196">
      <w:pPr>
        <w:pStyle w:val="Paragraph"/>
        <w:keepNext/>
        <w:jc w:val="center"/>
      </w:pPr>
      <w:r>
        <w:rPr>
          <w:noProof/>
          <w:lang w:val="vi-VN" w:eastAsia="vi-VN"/>
        </w:rPr>
        <w:lastRenderedPageBreak/>
        <w:drawing>
          <wp:inline distT="0" distB="0" distL="0" distR="0" wp14:anchorId="79BC0662" wp14:editId="3D4DE586">
            <wp:extent cx="5317200" cy="26208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pic:spPr>
                </pic:pic>
              </a:graphicData>
            </a:graphic>
          </wp:inline>
        </w:drawing>
      </w:r>
    </w:p>
    <w:p w14:paraId="1285F89B" w14:textId="4F422F9A" w:rsidR="003D3196" w:rsidRDefault="003D3196" w:rsidP="003D3196">
      <w:pPr>
        <w:pStyle w:val="ThesisTable"/>
      </w:pPr>
      <w:bookmarkStart w:id="227" w:name="_Toc92231095"/>
      <w:bookmarkStart w:id="228" w:name="_Toc92664207"/>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40</w:t>
      </w:r>
      <w:r w:rsidR="00842C86">
        <w:rPr>
          <w:noProof/>
        </w:rPr>
        <w:fldChar w:fldCharType="end"/>
      </w:r>
      <w:r>
        <w:t xml:space="preserve">. </w:t>
      </w:r>
      <w:r w:rsidRPr="003562D7">
        <w:t xml:space="preserve">Biểu đồ số lượng </w:t>
      </w:r>
      <w:r>
        <w:t>Vắc-xin</w:t>
      </w:r>
      <w:r w:rsidRPr="003562D7">
        <w:t xml:space="preserve"> </w:t>
      </w:r>
      <w:r>
        <w:t xml:space="preserve">cộng dồn </w:t>
      </w:r>
      <w:r w:rsidRPr="003562D7">
        <w:t xml:space="preserve">của </w:t>
      </w:r>
      <w:r>
        <w:t>Đông Nam Á</w:t>
      </w:r>
      <w:bookmarkEnd w:id="227"/>
      <w:bookmarkEnd w:id="228"/>
    </w:p>
    <w:p w14:paraId="389F15AB" w14:textId="77777777" w:rsidR="003D3196" w:rsidRDefault="003D3196" w:rsidP="003D3196">
      <w:pPr>
        <w:ind w:firstLine="357"/>
      </w:pPr>
      <w:r>
        <w:t>Hình 3-40 là biểu đồ đường thể hiện số lượng Vắc-xin cộng dồn của Việt Nam và các nước Đông Nam Á. Indonesia là quốc gia có xu hướng tăng mạnh nhất so với phần còn lại, tăng mạnh vào đầu tháng 7/2021 đến nay, tính cho đến ngày 26/12/2021 đã tiêm được hơn 250 triệu liều. Tiếp đến là Việt Nam, có xu hướng tăng từ tháng 9/2021 đến nay và đạt được gần 150 triệu mũi tiêm.</w:t>
      </w:r>
    </w:p>
    <w:p w14:paraId="4A0F2646" w14:textId="77777777" w:rsidR="003D3196" w:rsidRDefault="003D3196" w:rsidP="003D3196">
      <w:pPr>
        <w:keepNext/>
        <w:jc w:val="center"/>
      </w:pPr>
      <w:r>
        <w:rPr>
          <w:noProof/>
          <w:lang w:val="vi-VN" w:eastAsia="vi-VN"/>
        </w:rPr>
        <w:drawing>
          <wp:inline distT="0" distB="0" distL="0" distR="0" wp14:anchorId="706B17B9" wp14:editId="577A1070">
            <wp:extent cx="4885200" cy="245520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85200" cy="2455200"/>
                    </a:xfrm>
                    <a:prstGeom prst="rect">
                      <a:avLst/>
                    </a:prstGeom>
                  </pic:spPr>
                </pic:pic>
              </a:graphicData>
            </a:graphic>
          </wp:inline>
        </w:drawing>
      </w:r>
    </w:p>
    <w:p w14:paraId="423C2D83" w14:textId="3639724B" w:rsidR="003D3196" w:rsidRDefault="003D3196" w:rsidP="003D3196">
      <w:pPr>
        <w:pStyle w:val="ThesisTable"/>
      </w:pPr>
      <w:bookmarkStart w:id="229" w:name="_Toc92231096"/>
      <w:bookmarkStart w:id="230" w:name="_Toc92664208"/>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41</w:t>
      </w:r>
      <w:r w:rsidR="00842C86">
        <w:rPr>
          <w:noProof/>
        </w:rPr>
        <w:fldChar w:fldCharType="end"/>
      </w:r>
      <w:r>
        <w:t>. Biểu đồ Scatter về tổng số lượng Vắc-xin của Đông nam Á</w:t>
      </w:r>
      <w:bookmarkEnd w:id="229"/>
      <w:bookmarkEnd w:id="230"/>
    </w:p>
    <w:p w14:paraId="19AACB84" w14:textId="77777777" w:rsidR="003D3196" w:rsidRPr="00A80535" w:rsidRDefault="003D3196" w:rsidP="003D3196">
      <w:pPr>
        <w:ind w:firstLine="357"/>
      </w:pPr>
      <w:r>
        <w:t xml:space="preserve">Hình 3-41 là biểu đồ Scatter thể hiện tổng số lượng Vắc-xin của các nước Đông Nam Á. Biểu đồ này có tê tương tác trực tiếp để xem số lượng Vắc-xin đã tiêm được của từng quốc gia. Ví dụ ngày 4/7/2021, Indonesia có 46.33 triệu liều, </w:t>
      </w:r>
      <w:r>
        <w:rPr>
          <w:color w:val="000000"/>
          <w:szCs w:val="26"/>
        </w:rPr>
        <w:t xml:space="preserve">Philippines </w:t>
      </w:r>
      <w:r>
        <w:t>có 11.7 triệu liều, Thái Lan có 11.06 triệu liều và Việt Nam có 3.903 triệu liều.</w:t>
      </w:r>
    </w:p>
    <w:p w14:paraId="5B0279F7" w14:textId="20C84461" w:rsidR="00E26B6F" w:rsidRDefault="00E26B6F">
      <w:pPr>
        <w:pStyle w:val="Heading2"/>
      </w:pPr>
      <w:bookmarkStart w:id="231" w:name="_Toc92664276"/>
      <w:bookmarkStart w:id="232" w:name="_Toc92274307"/>
      <w:r>
        <w:lastRenderedPageBreak/>
        <w:t>Tự động hóa tiến trình ETL để cập nhật dữ liệu</w:t>
      </w:r>
      <w:bookmarkEnd w:id="231"/>
    </w:p>
    <w:p w14:paraId="239240CC" w14:textId="5B051DDC" w:rsidR="00C75E9B" w:rsidRDefault="00C75E9B" w:rsidP="00C75E9B">
      <w:pPr>
        <w:pStyle w:val="Heading3"/>
      </w:pPr>
      <w:bookmarkStart w:id="233" w:name="_Toc92664277"/>
      <w:r>
        <w:t>Giới thiệu về ETL</w:t>
      </w:r>
      <w:bookmarkEnd w:id="233"/>
    </w:p>
    <w:p w14:paraId="35EFF16F" w14:textId="7E76A965" w:rsidR="002E2D9E" w:rsidRDefault="005E052E" w:rsidP="002E2D9E">
      <w:pPr>
        <w:pStyle w:val="Paragraph"/>
        <w:spacing w:after="0"/>
        <w:ind w:firstLine="357"/>
        <w:rPr>
          <w:sz w:val="26"/>
          <w:szCs w:val="26"/>
        </w:rPr>
      </w:pPr>
      <w:r>
        <w:rPr>
          <w:sz w:val="26"/>
          <w:szCs w:val="26"/>
        </w:rPr>
        <w:t>ETL (</w:t>
      </w:r>
      <w:r w:rsidR="00FF324D">
        <w:rPr>
          <w:sz w:val="26"/>
          <w:szCs w:val="26"/>
        </w:rPr>
        <w:t>Extract-Transform-Load</w:t>
      </w:r>
      <w:r>
        <w:rPr>
          <w:sz w:val="26"/>
          <w:szCs w:val="26"/>
        </w:rPr>
        <w:t>)</w:t>
      </w:r>
      <w:r w:rsidR="00FF324D">
        <w:rPr>
          <w:sz w:val="26"/>
          <w:szCs w:val="26"/>
        </w:rPr>
        <w:t xml:space="preserve"> </w:t>
      </w:r>
      <w:r>
        <w:rPr>
          <w:sz w:val="26"/>
          <w:szCs w:val="26"/>
        </w:rPr>
        <w:t>nghĩa là Trích xuất-Biến đổi-Tải,</w:t>
      </w:r>
      <w:r w:rsidR="00FF324D">
        <w:rPr>
          <w:sz w:val="26"/>
          <w:szCs w:val="26"/>
        </w:rPr>
        <w:t xml:space="preserve"> là quy trình sao chép, trích xuất dữ liệu từ một hoặc nhiều nguồn vào hệ thống đích đến. </w:t>
      </w:r>
    </w:p>
    <w:p w14:paraId="76C03586" w14:textId="510DEFFD" w:rsidR="00D218A2" w:rsidRDefault="00FF324D" w:rsidP="002E2D9E">
      <w:pPr>
        <w:pStyle w:val="Paragraph"/>
        <w:spacing w:after="0"/>
        <w:ind w:firstLine="357"/>
        <w:rPr>
          <w:sz w:val="26"/>
          <w:szCs w:val="26"/>
        </w:rPr>
      </w:pPr>
      <w:r>
        <w:rPr>
          <w:sz w:val="26"/>
          <w:szCs w:val="26"/>
        </w:rPr>
        <w:t xml:space="preserve">Extract là quá trình đọc dữ liệu từ nhiều nguồn khác nhau, ví dụ như từ API, từ file excel, csv hay từ một Cơ sở dữ liệu khác, trong giai đoạn này dữ liệu được </w:t>
      </w:r>
      <w:proofErr w:type="gramStart"/>
      <w:r>
        <w:rPr>
          <w:sz w:val="26"/>
          <w:szCs w:val="26"/>
        </w:rPr>
        <w:t>thu</w:t>
      </w:r>
      <w:proofErr w:type="gramEnd"/>
      <w:r>
        <w:rPr>
          <w:sz w:val="26"/>
          <w:szCs w:val="26"/>
        </w:rPr>
        <w:t xml:space="preserve"> thập từ nhiều nguồn khác nhau. Transform là quá trình biến đổi dữ liệu được trích xuất thành dạng cần có trước khi được đưa vào Cơ sở dữ liệu. Load là quá trình ghi chép, đưa dữ liệu vào Cơ sở dữ liệu đích.</w:t>
      </w:r>
    </w:p>
    <w:p w14:paraId="3E5C026F" w14:textId="77777777" w:rsidR="004D447B" w:rsidRDefault="004D447B" w:rsidP="00165311">
      <w:pPr>
        <w:pStyle w:val="Paragraph"/>
        <w:keepNext/>
        <w:spacing w:after="0"/>
        <w:jc w:val="center"/>
      </w:pPr>
      <w:r>
        <w:rPr>
          <w:noProof/>
          <w:sz w:val="26"/>
          <w:szCs w:val="26"/>
          <w:lang w:val="vi-VN" w:eastAsia="vi-VN"/>
        </w:rPr>
        <w:drawing>
          <wp:inline distT="0" distB="0" distL="0" distR="0" wp14:anchorId="0F13064D" wp14:editId="6A664A81">
            <wp:extent cx="5706000" cy="24804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tl.png"/>
                    <pic:cNvPicPr/>
                  </pic:nvPicPr>
                  <pic:blipFill>
                    <a:blip r:embed="rId67">
                      <a:extLst>
                        <a:ext uri="{28A0092B-C50C-407E-A947-70E740481C1C}">
                          <a14:useLocalDpi xmlns:a14="http://schemas.microsoft.com/office/drawing/2010/main" val="0"/>
                        </a:ext>
                      </a:extLst>
                    </a:blip>
                    <a:stretch>
                      <a:fillRect/>
                    </a:stretch>
                  </pic:blipFill>
                  <pic:spPr>
                    <a:xfrm>
                      <a:off x="0" y="0"/>
                      <a:ext cx="5706000" cy="2480400"/>
                    </a:xfrm>
                    <a:prstGeom prst="rect">
                      <a:avLst/>
                    </a:prstGeom>
                  </pic:spPr>
                </pic:pic>
              </a:graphicData>
            </a:graphic>
          </wp:inline>
        </w:drawing>
      </w:r>
    </w:p>
    <w:p w14:paraId="77B4006A" w14:textId="098965CF" w:rsidR="004D447B" w:rsidRDefault="004D447B" w:rsidP="00835239">
      <w:pPr>
        <w:pStyle w:val="ThesisTable"/>
      </w:pPr>
      <w:bookmarkStart w:id="234" w:name="_Toc92664209"/>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42</w:t>
      </w:r>
      <w:r w:rsidR="00842C86">
        <w:rPr>
          <w:noProof/>
        </w:rPr>
        <w:fldChar w:fldCharType="end"/>
      </w:r>
      <w:r>
        <w:t>. Quy trình thực hiện ETL</w:t>
      </w:r>
      <w:bookmarkEnd w:id="234"/>
    </w:p>
    <w:p w14:paraId="0D4AFEF6" w14:textId="6EB79D3D" w:rsidR="009406B5" w:rsidRDefault="004B3853" w:rsidP="002E2D9E">
      <w:pPr>
        <w:ind w:firstLine="357"/>
      </w:pPr>
      <w:r>
        <w:t>Giai đoạn T</w:t>
      </w:r>
      <w:r w:rsidR="004D447B">
        <w:t xml:space="preserve">rích xuất – Extract: </w:t>
      </w:r>
      <w:r w:rsidR="002B3811">
        <w:t xml:space="preserve">Dữ liệu </w:t>
      </w:r>
      <w:r>
        <w:t>đến từ rất nhiều nguồn cả có cấu trúc (structured) và không cấu trúc (unstructured)</w:t>
      </w:r>
      <w:r w:rsidR="009546A7">
        <w:t>,</w:t>
      </w:r>
      <w:r>
        <w:t xml:space="preserve"> ví dụ như ứng dụng bán hàng, hệ thống quản lý khách hàng, nền tảng lưu trữ dữ liệu … </w:t>
      </w:r>
    </w:p>
    <w:p w14:paraId="2A572737" w14:textId="16017B84" w:rsidR="009406B5" w:rsidRDefault="004B3853" w:rsidP="002E2D9E">
      <w:pPr>
        <w:ind w:firstLine="357"/>
      </w:pPr>
      <w:r>
        <w:t>Giai đoạn Chuyển đổi – Transform: Áp dụng các quy định và quy tắc để áp dụng nhằm đảm bảo chất lượng dữ liệu và khả năng truy cập, quy trình chuyển đổi dữ liệu gồm: làm sạch dữ liệu (data cleaning), tiêu chuẩn hóa</w:t>
      </w:r>
      <w:r w:rsidR="00331D86">
        <w:t xml:space="preserve"> (</w:t>
      </w:r>
      <w:r w:rsidR="00331D86" w:rsidRPr="00331D86">
        <w:t>standardize</w:t>
      </w:r>
      <w:r w:rsidR="00331D86">
        <w:t>)</w:t>
      </w:r>
      <w:r>
        <w:t xml:space="preserve">, xác minh, sắp xếp, loại bỏ dữ liệu trùng lặp (remove duplicate) … </w:t>
      </w:r>
    </w:p>
    <w:p w14:paraId="48A6F84F" w14:textId="5ACF9B23" w:rsidR="002C5425" w:rsidRPr="00F93450" w:rsidRDefault="00710AEF" w:rsidP="00F93450">
      <w:pPr>
        <w:ind w:firstLine="357"/>
      </w:pPr>
      <w:r>
        <w:t>Giai đoạn Tải: T</w:t>
      </w:r>
      <w:r w:rsidR="004B3853">
        <w:t>ải dữ liệu vào một đích mới</w:t>
      </w:r>
      <w:r w:rsidR="009406B5">
        <w:t xml:space="preserve">, dữ liệu có thể được tải tất cả cùng một lúc (tải đầy đủ) hoặc </w:t>
      </w:r>
      <w:proofErr w:type="gramStart"/>
      <w:r w:rsidR="009406B5">
        <w:t>theo</w:t>
      </w:r>
      <w:proofErr w:type="gramEnd"/>
      <w:r w:rsidR="009406B5">
        <w:t xml:space="preserve"> từng khoảng theo lịch trình thời gian (tải tăng dần). </w:t>
      </w:r>
    </w:p>
    <w:p w14:paraId="3F27BCE9" w14:textId="66499E8B" w:rsidR="009F2223" w:rsidRDefault="00C75E9B" w:rsidP="009F2223">
      <w:pPr>
        <w:pStyle w:val="Heading3"/>
      </w:pPr>
      <w:bookmarkStart w:id="235" w:name="_Toc92664278"/>
      <w:r>
        <w:lastRenderedPageBreak/>
        <w:t>Tự động hóa bằng Apache Airflow và triển khai bằng Docker</w:t>
      </w:r>
      <w:bookmarkEnd w:id="235"/>
    </w:p>
    <w:p w14:paraId="106E62B8" w14:textId="2CB2F4FF" w:rsidR="002F71D4" w:rsidRDefault="008C0514" w:rsidP="009923CC">
      <w:pPr>
        <w:pStyle w:val="Paragraph"/>
        <w:spacing w:after="0"/>
        <w:ind w:firstLine="357"/>
        <w:rPr>
          <w:sz w:val="26"/>
          <w:szCs w:val="26"/>
        </w:rPr>
      </w:pPr>
      <w:r>
        <w:rPr>
          <w:sz w:val="26"/>
          <w:szCs w:val="26"/>
        </w:rPr>
        <w:t xml:space="preserve">Trong phần này, </w:t>
      </w:r>
      <w:r w:rsidR="00C54746">
        <w:rPr>
          <w:sz w:val="26"/>
          <w:szCs w:val="26"/>
        </w:rPr>
        <w:t>tôi</w:t>
      </w:r>
      <w:r>
        <w:rPr>
          <w:sz w:val="26"/>
          <w:szCs w:val="26"/>
        </w:rPr>
        <w:t xml:space="preserve"> sử dụng Docker và Apache Airflow để cài đặt và thiết lập một quy trình ETL từ các nguồn dữ liệu đến Cơ sở dữ liệu. Để cài đặt Apache Airflow, </w:t>
      </w:r>
      <w:r w:rsidR="00C54746">
        <w:rPr>
          <w:sz w:val="26"/>
          <w:szCs w:val="26"/>
        </w:rPr>
        <w:t>tôi</w:t>
      </w:r>
      <w:r>
        <w:rPr>
          <w:sz w:val="26"/>
          <w:szCs w:val="26"/>
        </w:rPr>
        <w:t xml:space="preserve"> sử dụng Docker để tạo các container chứa các image của các thành phần cần thiết</w:t>
      </w:r>
      <w:r w:rsidR="00083E86">
        <w:rPr>
          <w:sz w:val="26"/>
          <w:szCs w:val="26"/>
        </w:rPr>
        <w:t>.</w:t>
      </w:r>
    </w:p>
    <w:p w14:paraId="4A0C0C0F" w14:textId="0CBC0720" w:rsidR="00835239" w:rsidRDefault="00272A92" w:rsidP="00AC2FA9">
      <w:pPr>
        <w:pStyle w:val="Paragraph"/>
        <w:keepNext/>
        <w:spacing w:after="0"/>
        <w:jc w:val="center"/>
      </w:pPr>
      <w:r>
        <w:rPr>
          <w:noProof/>
          <w:lang w:val="vi-VN" w:eastAsia="vi-VN"/>
        </w:rPr>
        <w:drawing>
          <wp:inline distT="0" distB="0" distL="0" distR="0" wp14:anchorId="246A162B" wp14:editId="2BAE4E8E">
            <wp:extent cx="5698800" cy="178200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cker.drawio (1).png"/>
                    <pic:cNvPicPr/>
                  </pic:nvPicPr>
                  <pic:blipFill>
                    <a:blip r:embed="rId68">
                      <a:extLst>
                        <a:ext uri="{28A0092B-C50C-407E-A947-70E740481C1C}">
                          <a14:useLocalDpi xmlns:a14="http://schemas.microsoft.com/office/drawing/2010/main" val="0"/>
                        </a:ext>
                      </a:extLst>
                    </a:blip>
                    <a:stretch>
                      <a:fillRect/>
                    </a:stretch>
                  </pic:blipFill>
                  <pic:spPr>
                    <a:xfrm>
                      <a:off x="0" y="0"/>
                      <a:ext cx="5698800" cy="1782000"/>
                    </a:xfrm>
                    <a:prstGeom prst="rect">
                      <a:avLst/>
                    </a:prstGeom>
                  </pic:spPr>
                </pic:pic>
              </a:graphicData>
            </a:graphic>
          </wp:inline>
        </w:drawing>
      </w:r>
    </w:p>
    <w:p w14:paraId="1D60AC1A" w14:textId="4FFAA836" w:rsidR="00835239" w:rsidRDefault="00835239" w:rsidP="009923CC">
      <w:pPr>
        <w:pStyle w:val="ThesisTable"/>
      </w:pPr>
      <w:bookmarkStart w:id="236" w:name="_Toc92664210"/>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43</w:t>
      </w:r>
      <w:r w:rsidR="00842C86">
        <w:rPr>
          <w:noProof/>
        </w:rPr>
        <w:fldChar w:fldCharType="end"/>
      </w:r>
      <w:r>
        <w:t>. Các thành phần của Docker</w:t>
      </w:r>
      <w:bookmarkEnd w:id="236"/>
    </w:p>
    <w:p w14:paraId="5EFD2E84" w14:textId="14B5906B" w:rsidR="00083E86" w:rsidRDefault="00083E86" w:rsidP="009923CC">
      <w:pPr>
        <w:pStyle w:val="ThesisTable"/>
        <w:ind w:firstLine="357"/>
        <w:jc w:val="both"/>
        <w:rPr>
          <w:b w:val="0"/>
          <w:sz w:val="26"/>
          <w:szCs w:val="26"/>
        </w:rPr>
      </w:pPr>
      <w:r>
        <w:rPr>
          <w:b w:val="0"/>
          <w:sz w:val="26"/>
          <w:szCs w:val="26"/>
        </w:rPr>
        <w:t>Hình 3-43 là các thành phần</w:t>
      </w:r>
      <w:r w:rsidR="00425A41">
        <w:rPr>
          <w:b w:val="0"/>
          <w:sz w:val="26"/>
          <w:szCs w:val="26"/>
        </w:rPr>
        <w:t xml:space="preserve"> kiến trúc</w:t>
      </w:r>
      <w:r>
        <w:rPr>
          <w:b w:val="0"/>
          <w:sz w:val="26"/>
          <w:szCs w:val="26"/>
        </w:rPr>
        <w:t xml:space="preserve"> của Docker bao gồm: Webserver, Scheduler</w:t>
      </w:r>
      <w:r w:rsidR="008B7A79">
        <w:rPr>
          <w:b w:val="0"/>
          <w:sz w:val="26"/>
          <w:szCs w:val="26"/>
        </w:rPr>
        <w:t>, Executor</w:t>
      </w:r>
      <w:r>
        <w:rPr>
          <w:b w:val="0"/>
          <w:sz w:val="26"/>
          <w:szCs w:val="26"/>
        </w:rPr>
        <w:t xml:space="preserve"> và Meta</w:t>
      </w:r>
      <w:r w:rsidR="00425A41">
        <w:rPr>
          <w:b w:val="0"/>
          <w:sz w:val="26"/>
          <w:szCs w:val="26"/>
        </w:rPr>
        <w:t>data</w:t>
      </w:r>
      <w:r>
        <w:rPr>
          <w:b w:val="0"/>
          <w:sz w:val="26"/>
          <w:szCs w:val="26"/>
        </w:rPr>
        <w:t xml:space="preserve"> Database. Mỗi thành phần được chứa trong 1 container hay được gọi là image, những container này giao tiếp được với nhau khi cùng được chạy trên cùng 1 Docker Engine.</w:t>
      </w:r>
    </w:p>
    <w:p w14:paraId="36FC10C7" w14:textId="306D521F" w:rsidR="00F1691B" w:rsidRDefault="00F1691B" w:rsidP="00F1691B">
      <w:pPr>
        <w:pStyle w:val="Paragraph"/>
        <w:numPr>
          <w:ilvl w:val="0"/>
          <w:numId w:val="68"/>
        </w:numPr>
        <w:spacing w:after="0"/>
        <w:rPr>
          <w:sz w:val="26"/>
          <w:szCs w:val="26"/>
        </w:rPr>
      </w:pPr>
      <w:r>
        <w:rPr>
          <w:sz w:val="26"/>
          <w:szCs w:val="26"/>
        </w:rPr>
        <w:t>Webserver: là giao diện web để quản lý các quy trình công việc (DAG), quản lý môi trường, các luồng môi trường Airflow và thực hiện các hành động quản trị</w:t>
      </w:r>
      <w:r w:rsidR="00883204">
        <w:rPr>
          <w:sz w:val="26"/>
          <w:szCs w:val="26"/>
        </w:rPr>
        <w:t xml:space="preserve"> cung cấp khả năng</w:t>
      </w:r>
      <w:r w:rsidR="004328AC">
        <w:rPr>
          <w:sz w:val="26"/>
          <w:szCs w:val="26"/>
        </w:rPr>
        <w:t xml:space="preserve"> quản lý người dùng, vai trò và các cấu hình khác nhau</w:t>
      </w:r>
      <w:r>
        <w:rPr>
          <w:sz w:val="26"/>
          <w:szCs w:val="26"/>
        </w:rPr>
        <w:t xml:space="preserve">. </w:t>
      </w:r>
    </w:p>
    <w:p w14:paraId="7F1C7097" w14:textId="290D62A7" w:rsidR="00F1691B" w:rsidRDefault="00F1691B" w:rsidP="00F1691B">
      <w:pPr>
        <w:pStyle w:val="Paragraph"/>
        <w:numPr>
          <w:ilvl w:val="0"/>
          <w:numId w:val="68"/>
        </w:numPr>
        <w:spacing w:after="0"/>
        <w:rPr>
          <w:sz w:val="26"/>
          <w:szCs w:val="26"/>
        </w:rPr>
      </w:pPr>
      <w:r>
        <w:rPr>
          <w:sz w:val="26"/>
          <w:szCs w:val="26"/>
        </w:rPr>
        <w:t>Scheduler: là bộ lập lịch giám sát tất cả các tác vụ và DAG, sau đó kích hoạt các thực thể (</w:t>
      </w:r>
      <w:r w:rsidRPr="0066048D">
        <w:rPr>
          <w:sz w:val="26"/>
          <w:szCs w:val="26"/>
        </w:rPr>
        <w:t>instances</w:t>
      </w:r>
      <w:r>
        <w:rPr>
          <w:sz w:val="26"/>
          <w:szCs w:val="26"/>
        </w:rPr>
        <w:t>) của tác vụ ngay khi các phần phụ thuộc (</w:t>
      </w:r>
      <w:r w:rsidRPr="0066048D">
        <w:rPr>
          <w:sz w:val="26"/>
          <w:szCs w:val="26"/>
        </w:rPr>
        <w:t>dependencies</w:t>
      </w:r>
      <w:r>
        <w:rPr>
          <w:sz w:val="26"/>
          <w:szCs w:val="26"/>
        </w:rPr>
        <w:t xml:space="preserve">) đã hoàn tất. Đằng sau mỗi scheduler là thực hiện những quy trình phụ, dùng để giám sát và đồng bộ hóa với tất cả các DAG trong </w:t>
      </w:r>
      <w:proofErr w:type="gramStart"/>
      <w:r>
        <w:rPr>
          <w:sz w:val="26"/>
          <w:szCs w:val="26"/>
        </w:rPr>
        <w:t>thư</w:t>
      </w:r>
      <w:proofErr w:type="gramEnd"/>
      <w:r>
        <w:rPr>
          <w:sz w:val="26"/>
          <w:szCs w:val="26"/>
        </w:rPr>
        <w:t xml:space="preserve"> mục DAG đã chỉ định. </w:t>
      </w:r>
    </w:p>
    <w:p w14:paraId="57E49DB3" w14:textId="6EF8FC25" w:rsidR="00B76DB9" w:rsidRDefault="00B76DB9" w:rsidP="00B76DB9">
      <w:pPr>
        <w:pStyle w:val="Paragraph"/>
        <w:numPr>
          <w:ilvl w:val="0"/>
          <w:numId w:val="68"/>
        </w:numPr>
        <w:spacing w:after="0"/>
        <w:rPr>
          <w:sz w:val="26"/>
          <w:szCs w:val="26"/>
        </w:rPr>
      </w:pPr>
      <w:r>
        <w:rPr>
          <w:sz w:val="26"/>
          <w:szCs w:val="26"/>
        </w:rPr>
        <w:t>Executor: là thành phần thực thi các tác vụ</w:t>
      </w:r>
      <w:r w:rsidR="00B609A1">
        <w:rPr>
          <w:sz w:val="26"/>
          <w:szCs w:val="26"/>
        </w:rPr>
        <w:t xml:space="preserve"> trong khi Scheduler tổ chức, sắp xếp các tác vụ. C</w:t>
      </w:r>
      <w:r>
        <w:rPr>
          <w:sz w:val="26"/>
          <w:szCs w:val="26"/>
        </w:rPr>
        <w:t xml:space="preserve">ó nhiều loại thực thi đi kèm với Airflow như </w:t>
      </w:r>
      <w:r w:rsidRPr="00B76DB9">
        <w:rPr>
          <w:sz w:val="26"/>
          <w:szCs w:val="26"/>
        </w:rPr>
        <w:t>SequentialExecutor, LocalExecutor, CeleryExecutor và KubernetesExecutor.</w:t>
      </w:r>
    </w:p>
    <w:p w14:paraId="057E1F00" w14:textId="504E31F2" w:rsidR="00642772" w:rsidRPr="00642772" w:rsidRDefault="00DD11FC" w:rsidP="00DD5A13">
      <w:pPr>
        <w:pStyle w:val="Paragraph"/>
        <w:numPr>
          <w:ilvl w:val="0"/>
          <w:numId w:val="68"/>
        </w:numPr>
        <w:spacing w:after="0"/>
        <w:rPr>
          <w:sz w:val="26"/>
          <w:szCs w:val="26"/>
        </w:rPr>
      </w:pPr>
      <w:r>
        <w:rPr>
          <w:sz w:val="26"/>
          <w:szCs w:val="26"/>
        </w:rPr>
        <w:t>Metadata Database: là Cơ sở</w:t>
      </w:r>
      <w:r w:rsidR="006536D4" w:rsidRPr="00642772">
        <w:rPr>
          <w:sz w:val="26"/>
          <w:szCs w:val="26"/>
        </w:rPr>
        <w:t xml:space="preserve"> dữ liệu lưu trữ các cấu hình, như là các biến và kết nối, thông tin người dùng, vai trò và chính sách. Là nguồn cung trung thực của Airflow Scheduler cho tất cả các </w:t>
      </w:r>
      <w:r w:rsidR="00642772" w:rsidRPr="00642772">
        <w:rPr>
          <w:sz w:val="26"/>
          <w:szCs w:val="26"/>
        </w:rPr>
        <w:t>siêu dữ liệu (metadata)</w:t>
      </w:r>
      <w:r w:rsidR="006536D4" w:rsidRPr="00642772">
        <w:rPr>
          <w:sz w:val="26"/>
          <w:szCs w:val="26"/>
        </w:rPr>
        <w:t xml:space="preserve"> liên quan đến DAG, thời </w:t>
      </w:r>
      <w:r w:rsidR="006536D4" w:rsidRPr="00642772">
        <w:rPr>
          <w:sz w:val="26"/>
          <w:szCs w:val="26"/>
        </w:rPr>
        <w:lastRenderedPageBreak/>
        <w:t xml:space="preserve">gian biểu, số liệu thống kê từ các lần chạy DAG. Airflow sử dụng SQLAlchemy và Object Relational Mapping (ORM) bằng Python để kết nối và tương tác với Cơ sở siêu dữ liệu ở lớp ứng dụng ở bên dưới. </w:t>
      </w:r>
      <w:r w:rsidR="00642772" w:rsidRPr="00642772">
        <w:rPr>
          <w:sz w:val="26"/>
          <w:szCs w:val="26"/>
        </w:rPr>
        <w:t>Cơ sở siêu dữ liệu của Airflow có tổng cộng 30 bảng được lưu trữ trên lược đồ.</w:t>
      </w:r>
    </w:p>
    <w:p w14:paraId="6453DB66" w14:textId="18E68BBF" w:rsidR="002E5980" w:rsidRDefault="00083E86" w:rsidP="009923CC">
      <w:pPr>
        <w:pStyle w:val="ThesisTable"/>
        <w:ind w:firstLine="357"/>
        <w:jc w:val="both"/>
        <w:rPr>
          <w:b w:val="0"/>
          <w:sz w:val="26"/>
          <w:szCs w:val="26"/>
        </w:rPr>
      </w:pPr>
      <w:r>
        <w:rPr>
          <w:b w:val="0"/>
          <w:sz w:val="26"/>
          <w:szCs w:val="26"/>
        </w:rPr>
        <w:t xml:space="preserve">Các </w:t>
      </w:r>
      <w:r w:rsidR="002B7F42">
        <w:rPr>
          <w:b w:val="0"/>
          <w:sz w:val="26"/>
          <w:szCs w:val="26"/>
        </w:rPr>
        <w:t xml:space="preserve">container </w:t>
      </w:r>
      <w:r>
        <w:rPr>
          <w:b w:val="0"/>
          <w:sz w:val="26"/>
          <w:szCs w:val="26"/>
        </w:rPr>
        <w:t>của Docker được định nghĩa bằng công cụ có tên là</w:t>
      </w:r>
      <w:r w:rsidR="0042271E">
        <w:rPr>
          <w:b w:val="0"/>
          <w:sz w:val="26"/>
          <w:szCs w:val="26"/>
        </w:rPr>
        <w:t xml:space="preserve"> Docker-Compose, </w:t>
      </w:r>
      <w:r>
        <w:rPr>
          <w:b w:val="0"/>
          <w:sz w:val="26"/>
          <w:szCs w:val="26"/>
        </w:rPr>
        <w:t>là công cụ để định nghĩa và chạy multi-container cho ứng dụng Docker. Với Docker-Compose, lập trình viên sử dụng file YAML để thiết lập các services cho ứng dụn</w:t>
      </w:r>
      <w:r w:rsidR="002E5980">
        <w:rPr>
          <w:b w:val="0"/>
          <w:sz w:val="26"/>
          <w:szCs w:val="26"/>
        </w:rPr>
        <w:t xml:space="preserve">g. Sau đó dùng những command để create và run những thiết lập đó. Sử dụng khá đơn giản chỉ với 3 bước: </w:t>
      </w:r>
    </w:p>
    <w:p w14:paraId="1049FFEB" w14:textId="510F152B" w:rsidR="002E5980" w:rsidRPr="002E5980" w:rsidRDefault="002E5980" w:rsidP="009923CC">
      <w:pPr>
        <w:pStyle w:val="ThesisTable"/>
        <w:numPr>
          <w:ilvl w:val="0"/>
          <w:numId w:val="67"/>
        </w:numPr>
        <w:jc w:val="both"/>
        <w:rPr>
          <w:b w:val="0"/>
          <w:sz w:val="26"/>
          <w:szCs w:val="26"/>
        </w:rPr>
      </w:pPr>
      <w:r>
        <w:rPr>
          <w:b w:val="0"/>
          <w:sz w:val="26"/>
          <w:szCs w:val="26"/>
        </w:rPr>
        <w:t>Khai báo môi trường cho ứng dụng bằng Dockerfile (là một dạng text dùng để thiết lập cấu trúc cho docker image nhờ chứa một tập hợp các câu lệnh ví dụ như RUN, COPY, FROM, CMD …).</w:t>
      </w:r>
    </w:p>
    <w:p w14:paraId="7F8E6C78" w14:textId="17D9F68C" w:rsidR="00083E86" w:rsidRDefault="002E5980" w:rsidP="009923CC">
      <w:pPr>
        <w:pStyle w:val="ThesisTable"/>
        <w:numPr>
          <w:ilvl w:val="0"/>
          <w:numId w:val="67"/>
        </w:numPr>
        <w:jc w:val="both"/>
        <w:rPr>
          <w:b w:val="0"/>
          <w:sz w:val="26"/>
          <w:szCs w:val="26"/>
        </w:rPr>
      </w:pPr>
      <w:r>
        <w:rPr>
          <w:b w:val="0"/>
          <w:sz w:val="26"/>
          <w:szCs w:val="26"/>
        </w:rPr>
        <w:t>Khai báo các services</w:t>
      </w:r>
      <w:r w:rsidR="00083E86">
        <w:rPr>
          <w:b w:val="0"/>
          <w:sz w:val="26"/>
          <w:szCs w:val="26"/>
        </w:rPr>
        <w:t xml:space="preserve"> </w:t>
      </w:r>
      <w:r>
        <w:rPr>
          <w:b w:val="0"/>
          <w:sz w:val="26"/>
          <w:szCs w:val="26"/>
        </w:rPr>
        <w:t>cần th</w:t>
      </w:r>
      <w:r w:rsidR="00941E47">
        <w:rPr>
          <w:b w:val="0"/>
          <w:sz w:val="26"/>
          <w:szCs w:val="26"/>
        </w:rPr>
        <w:t>iết để</w:t>
      </w:r>
      <w:r>
        <w:rPr>
          <w:b w:val="0"/>
          <w:sz w:val="26"/>
          <w:szCs w:val="26"/>
        </w:rPr>
        <w:t xml:space="preserve"> chạy ứng dụng trong file docker-compose.yaml.</w:t>
      </w:r>
    </w:p>
    <w:p w14:paraId="0219FADD" w14:textId="7664AEFB" w:rsidR="00941E47" w:rsidRPr="00941E47" w:rsidRDefault="002E5980" w:rsidP="009923CC">
      <w:pPr>
        <w:pStyle w:val="ThesisTable"/>
        <w:numPr>
          <w:ilvl w:val="0"/>
          <w:numId w:val="67"/>
        </w:numPr>
        <w:jc w:val="both"/>
        <w:rPr>
          <w:b w:val="0"/>
          <w:sz w:val="26"/>
          <w:szCs w:val="26"/>
        </w:rPr>
      </w:pPr>
      <w:r>
        <w:rPr>
          <w:b w:val="0"/>
          <w:sz w:val="26"/>
          <w:szCs w:val="26"/>
        </w:rPr>
        <w:t>Chạy docker-compose up để khởi động và chạy ứng dụng.</w:t>
      </w:r>
    </w:p>
    <w:p w14:paraId="000C8A84" w14:textId="77777777" w:rsidR="00941E47" w:rsidRDefault="00105970" w:rsidP="009923CC">
      <w:pPr>
        <w:pStyle w:val="Paragraph"/>
        <w:keepNext/>
        <w:spacing w:after="0"/>
        <w:jc w:val="center"/>
      </w:pPr>
      <w:r>
        <w:rPr>
          <w:noProof/>
          <w:sz w:val="26"/>
          <w:szCs w:val="26"/>
          <w:lang w:val="vi-VN" w:eastAsia="vi-VN"/>
        </w:rPr>
        <w:drawing>
          <wp:inline distT="0" distB="0" distL="0" distR="0" wp14:anchorId="1F0201C6" wp14:editId="590860A5">
            <wp:extent cx="5266800" cy="1555200"/>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is-dockerfile-and-how-to-create-a-docker.png"/>
                    <pic:cNvPicPr/>
                  </pic:nvPicPr>
                  <pic:blipFill>
                    <a:blip r:embed="rId69">
                      <a:extLst>
                        <a:ext uri="{28A0092B-C50C-407E-A947-70E740481C1C}">
                          <a14:useLocalDpi xmlns:a14="http://schemas.microsoft.com/office/drawing/2010/main" val="0"/>
                        </a:ext>
                      </a:extLst>
                    </a:blip>
                    <a:stretch>
                      <a:fillRect/>
                    </a:stretch>
                  </pic:blipFill>
                  <pic:spPr>
                    <a:xfrm>
                      <a:off x="0" y="0"/>
                      <a:ext cx="5266800" cy="1555200"/>
                    </a:xfrm>
                    <a:prstGeom prst="rect">
                      <a:avLst/>
                    </a:prstGeom>
                  </pic:spPr>
                </pic:pic>
              </a:graphicData>
            </a:graphic>
          </wp:inline>
        </w:drawing>
      </w:r>
    </w:p>
    <w:p w14:paraId="3154292B" w14:textId="7E4CE424" w:rsidR="008C0514" w:rsidRPr="008C0514" w:rsidRDefault="00941E47" w:rsidP="00485F26">
      <w:pPr>
        <w:pStyle w:val="ThesisTable"/>
        <w:rPr>
          <w:sz w:val="26"/>
          <w:szCs w:val="26"/>
        </w:rPr>
      </w:pPr>
      <w:bookmarkStart w:id="237" w:name="_Toc92664211"/>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44</w:t>
      </w:r>
      <w:r w:rsidR="00842C86">
        <w:rPr>
          <w:noProof/>
        </w:rPr>
        <w:fldChar w:fldCharType="end"/>
      </w:r>
      <w:r>
        <w:t>. Cách tạo Docker Container từ Dockerfile</w:t>
      </w:r>
      <w:bookmarkEnd w:id="237"/>
    </w:p>
    <w:p w14:paraId="2C83AB44" w14:textId="289B6FB1" w:rsidR="0066048D" w:rsidRDefault="001242D8" w:rsidP="001242D8">
      <w:pPr>
        <w:pStyle w:val="Paragraph"/>
        <w:spacing w:after="0"/>
        <w:ind w:firstLine="357"/>
        <w:rPr>
          <w:sz w:val="26"/>
          <w:szCs w:val="26"/>
        </w:rPr>
      </w:pPr>
      <w:r>
        <w:rPr>
          <w:sz w:val="26"/>
          <w:szCs w:val="26"/>
        </w:rPr>
        <w:t>Để khởi động Docker, cần thiết lập các cấu hình cần thiết cho 3 container: Webserver, Scheduler và Metadata Database trong file “docker-compose.yaml” và khai báo các môi trường, phiên bản Airflow, thiết lập thư mục, các thư viện cần thiết. Sử dụng terminal để khởi động Docker bằng lệnh “docker-compose up –build”. Sử dụng port localhost</w:t>
      </w:r>
      <w:proofErr w:type="gramStart"/>
      <w:r w:rsidR="002B7A63">
        <w:rPr>
          <w:sz w:val="26"/>
          <w:szCs w:val="26"/>
        </w:rPr>
        <w:t>:8080</w:t>
      </w:r>
      <w:proofErr w:type="gramEnd"/>
      <w:r>
        <w:rPr>
          <w:sz w:val="26"/>
          <w:szCs w:val="26"/>
        </w:rPr>
        <w:t xml:space="preserve"> cho Webserver</w:t>
      </w:r>
      <w:r w:rsidR="002B7A63">
        <w:rPr>
          <w:sz w:val="26"/>
          <w:szCs w:val="26"/>
        </w:rPr>
        <w:t xml:space="preserve"> và Scheduler,</w:t>
      </w:r>
      <w:r>
        <w:rPr>
          <w:sz w:val="26"/>
          <w:szCs w:val="26"/>
        </w:rPr>
        <w:t xml:space="preserve"> Cơ sở dữ l</w:t>
      </w:r>
      <w:r w:rsidR="002A218D">
        <w:rPr>
          <w:sz w:val="26"/>
          <w:szCs w:val="26"/>
        </w:rPr>
        <w:t>iệu Postgre</w:t>
      </w:r>
      <w:r w:rsidR="002B7A63">
        <w:rPr>
          <w:sz w:val="26"/>
          <w:szCs w:val="26"/>
        </w:rPr>
        <w:t>SQL để lưu trữ Metadata.</w:t>
      </w:r>
    </w:p>
    <w:p w14:paraId="05791BAA" w14:textId="2D643094" w:rsidR="002B7A63" w:rsidRDefault="00681E44" w:rsidP="00AC2FA9">
      <w:pPr>
        <w:pStyle w:val="Paragraph"/>
        <w:keepNext/>
        <w:spacing w:after="0"/>
        <w:jc w:val="center"/>
      </w:pPr>
      <w:r>
        <w:rPr>
          <w:noProof/>
          <w:lang w:val="vi-VN" w:eastAsia="vi-VN"/>
        </w:rPr>
        <w:lastRenderedPageBreak/>
        <w:drawing>
          <wp:inline distT="0" distB="0" distL="0" distR="0" wp14:anchorId="77A86C83" wp14:editId="7DB380EF">
            <wp:extent cx="5581650" cy="3139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3139440"/>
                    </a:xfrm>
                    <a:prstGeom prst="rect">
                      <a:avLst/>
                    </a:prstGeom>
                  </pic:spPr>
                </pic:pic>
              </a:graphicData>
            </a:graphic>
          </wp:inline>
        </w:drawing>
      </w:r>
    </w:p>
    <w:p w14:paraId="1B281DDB" w14:textId="28BB7324" w:rsidR="002B7A63" w:rsidRDefault="002B7A63" w:rsidP="00485F26">
      <w:pPr>
        <w:pStyle w:val="ThesisTable"/>
        <w:rPr>
          <w:sz w:val="26"/>
          <w:szCs w:val="26"/>
        </w:rPr>
      </w:pPr>
      <w:bookmarkStart w:id="238" w:name="_Toc92664212"/>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45</w:t>
      </w:r>
      <w:r w:rsidR="00842C86">
        <w:rPr>
          <w:noProof/>
        </w:rPr>
        <w:fldChar w:fldCharType="end"/>
      </w:r>
      <w:r>
        <w:t>. Log của DAG khi đã thực hiện thành công</w:t>
      </w:r>
      <w:bookmarkEnd w:id="238"/>
    </w:p>
    <w:p w14:paraId="44452310" w14:textId="138553A9" w:rsidR="009F2223" w:rsidRPr="002B7A63" w:rsidRDefault="00B77ABB" w:rsidP="00EA31D0">
      <w:pPr>
        <w:pStyle w:val="Paragraph"/>
        <w:spacing w:after="0"/>
        <w:ind w:firstLine="357"/>
        <w:rPr>
          <w:sz w:val="26"/>
          <w:szCs w:val="26"/>
        </w:rPr>
      </w:pPr>
      <w:r>
        <w:rPr>
          <w:sz w:val="26"/>
          <w:szCs w:val="26"/>
        </w:rPr>
        <w:t>Hình 3-45 là log của DAG sau khi đã thực hiện thành công, các thiết lập của DAG bao gồm: retries=1 (số lần chạy lại khi bị lỗi), retry_delay=</w:t>
      </w:r>
      <w:proofErr w:type="gramStart"/>
      <w:r w:rsidRPr="00B77ABB">
        <w:rPr>
          <w:sz w:val="26"/>
          <w:szCs w:val="26"/>
        </w:rPr>
        <w:t>timedelta(</w:t>
      </w:r>
      <w:proofErr w:type="gramEnd"/>
      <w:r w:rsidRPr="00B77ABB">
        <w:rPr>
          <w:sz w:val="26"/>
          <w:szCs w:val="26"/>
        </w:rPr>
        <w:t>minutes=5)</w:t>
      </w:r>
      <w:r>
        <w:rPr>
          <w:sz w:val="26"/>
          <w:szCs w:val="26"/>
        </w:rPr>
        <w:t xml:space="preserve"> (</w:t>
      </w:r>
      <w:r w:rsidR="00B5389C">
        <w:rPr>
          <w:sz w:val="26"/>
          <w:szCs w:val="26"/>
        </w:rPr>
        <w:t>thời gian để</w:t>
      </w:r>
      <w:r>
        <w:rPr>
          <w:sz w:val="26"/>
          <w:szCs w:val="26"/>
        </w:rPr>
        <w:t xml:space="preserve"> chạy lại khi bị lỗi), start_date=</w:t>
      </w:r>
      <w:r w:rsidRPr="00B77ABB">
        <w:rPr>
          <w:sz w:val="26"/>
          <w:szCs w:val="26"/>
        </w:rPr>
        <w:t>datetime(2021, 1, 1)</w:t>
      </w:r>
      <w:r>
        <w:rPr>
          <w:sz w:val="26"/>
          <w:szCs w:val="26"/>
        </w:rPr>
        <w:t xml:space="preserve"> (ngày bắt đầu chạy DAG).</w:t>
      </w:r>
    </w:p>
    <w:p w14:paraId="7D8C4251" w14:textId="2D5FBD9B" w:rsidR="00443497" w:rsidRDefault="00B27650" w:rsidP="00443497">
      <w:pPr>
        <w:pStyle w:val="Paragraph"/>
        <w:keepNext/>
        <w:spacing w:after="0"/>
        <w:ind w:firstLine="357"/>
        <w:rPr>
          <w:noProof/>
          <w:lang w:val="vi-VN" w:eastAsia="vi-VN"/>
        </w:rPr>
      </w:pPr>
      <w:r>
        <w:rPr>
          <w:sz w:val="26"/>
          <w:szCs w:val="26"/>
        </w:rPr>
        <w:t>Dữ liệu sau quy trình ETL sẽ được lưu trữ vào container</w:t>
      </w:r>
      <w:r w:rsidR="00766925">
        <w:rPr>
          <w:sz w:val="26"/>
          <w:szCs w:val="26"/>
        </w:rPr>
        <w:t xml:space="preserve"> chứa Cơ sở</w:t>
      </w:r>
      <w:r w:rsidR="007614DA">
        <w:rPr>
          <w:sz w:val="26"/>
          <w:szCs w:val="26"/>
        </w:rPr>
        <w:t xml:space="preserve"> dữ liệu PostgreSQL. Đ</w:t>
      </w:r>
      <w:r>
        <w:rPr>
          <w:sz w:val="26"/>
          <w:szCs w:val="26"/>
        </w:rPr>
        <w:t xml:space="preserve">ể </w:t>
      </w:r>
      <w:r w:rsidR="001B1013">
        <w:rPr>
          <w:sz w:val="26"/>
          <w:szCs w:val="26"/>
        </w:rPr>
        <w:t>kết nối</w:t>
      </w:r>
      <w:r>
        <w:rPr>
          <w:sz w:val="26"/>
          <w:szCs w:val="26"/>
        </w:rPr>
        <w:t xml:space="preserve"> vào Cơ sở dữ liệu </w:t>
      </w:r>
      <w:r w:rsidR="001B1013">
        <w:rPr>
          <w:sz w:val="26"/>
          <w:szCs w:val="26"/>
        </w:rPr>
        <w:t>Postgres cần thực thi</w:t>
      </w:r>
      <w:r>
        <w:rPr>
          <w:sz w:val="26"/>
          <w:szCs w:val="26"/>
        </w:rPr>
        <w:t xml:space="preserve"> câ</w:t>
      </w:r>
      <w:r w:rsidR="007614DA">
        <w:rPr>
          <w:sz w:val="26"/>
          <w:szCs w:val="26"/>
        </w:rPr>
        <w:t>u lệnh của Docker trên Terminal</w:t>
      </w:r>
      <w:r w:rsidR="001B1013">
        <w:rPr>
          <w:sz w:val="26"/>
          <w:szCs w:val="26"/>
        </w:rPr>
        <w:t xml:space="preserve"> bằng cách sử dụng tên container và bật psql (giao diện dòng lệnh cho Postgres</w:t>
      </w:r>
      <w:r w:rsidR="007614DA">
        <w:rPr>
          <w:sz w:val="26"/>
          <w:szCs w:val="26"/>
        </w:rPr>
        <w:t>, cú pháp là “</w:t>
      </w:r>
      <w:r w:rsidR="001B1013" w:rsidRPr="001B1013">
        <w:rPr>
          <w:sz w:val="26"/>
          <w:szCs w:val="26"/>
        </w:rPr>
        <w:t>docker exec -it [container_name] psql -U [postgres_user]</w:t>
      </w:r>
      <w:r w:rsidR="007614DA">
        <w:rPr>
          <w:sz w:val="26"/>
          <w:szCs w:val="26"/>
        </w:rPr>
        <w:t>”</w:t>
      </w:r>
      <w:r w:rsidR="00A6472A">
        <w:rPr>
          <w:sz w:val="26"/>
          <w:szCs w:val="26"/>
        </w:rPr>
        <w:t>, trong trường hợp này cú pháp sẽ là “</w:t>
      </w:r>
      <w:r w:rsidR="00A6472A" w:rsidRPr="00A6472A">
        <w:rPr>
          <w:sz w:val="26"/>
          <w:szCs w:val="26"/>
        </w:rPr>
        <w:t>docker exec -it covid-19_postgres_1 psql -U airflow</w:t>
      </w:r>
      <w:r w:rsidR="00A6472A">
        <w:rPr>
          <w:sz w:val="26"/>
          <w:szCs w:val="26"/>
        </w:rPr>
        <w:t>”.</w:t>
      </w:r>
      <w:r w:rsidR="00A6472A" w:rsidRPr="00A6472A">
        <w:rPr>
          <w:noProof/>
          <w:lang w:val="vi-VN" w:eastAsia="vi-VN"/>
        </w:rPr>
        <w:t xml:space="preserve"> </w:t>
      </w:r>
    </w:p>
    <w:p w14:paraId="5DA03DB8" w14:textId="08D9274C" w:rsidR="00A6472A" w:rsidRDefault="00A6472A" w:rsidP="00443497">
      <w:pPr>
        <w:pStyle w:val="Paragraph"/>
        <w:keepNext/>
        <w:spacing w:after="0"/>
      </w:pPr>
      <w:r>
        <w:rPr>
          <w:noProof/>
          <w:lang w:val="vi-VN" w:eastAsia="vi-VN"/>
        </w:rPr>
        <w:drawing>
          <wp:inline distT="0" distB="0" distL="0" distR="0" wp14:anchorId="5051E95F" wp14:editId="19E9BF9D">
            <wp:extent cx="5581650" cy="15405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1540510"/>
                    </a:xfrm>
                    <a:prstGeom prst="rect">
                      <a:avLst/>
                    </a:prstGeom>
                  </pic:spPr>
                </pic:pic>
              </a:graphicData>
            </a:graphic>
          </wp:inline>
        </w:drawing>
      </w:r>
    </w:p>
    <w:p w14:paraId="2B5EE9C4" w14:textId="55BF8F92" w:rsidR="009F2223" w:rsidRDefault="00A6472A" w:rsidP="00A6472A">
      <w:pPr>
        <w:pStyle w:val="ThesisTable"/>
        <w:rPr>
          <w:sz w:val="26"/>
          <w:szCs w:val="26"/>
        </w:rPr>
      </w:pPr>
      <w:bookmarkStart w:id="239" w:name="_Toc92664213"/>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46</w:t>
      </w:r>
      <w:r w:rsidR="00842C86">
        <w:rPr>
          <w:noProof/>
        </w:rPr>
        <w:fldChar w:fldCharType="end"/>
      </w:r>
      <w:r>
        <w:t xml:space="preserve">. Dữ liệu </w:t>
      </w:r>
      <w:r w:rsidR="004A1C0E">
        <w:t>được lưu trữ trong CSDL Postgre</w:t>
      </w:r>
      <w:r w:rsidR="004725C0">
        <w:t>s</w:t>
      </w:r>
      <w:bookmarkEnd w:id="239"/>
    </w:p>
    <w:p w14:paraId="136EDA34" w14:textId="77777777" w:rsidR="009F2223" w:rsidRDefault="009F2223" w:rsidP="009F2223">
      <w:pPr>
        <w:pStyle w:val="Paragraph"/>
      </w:pPr>
    </w:p>
    <w:p w14:paraId="3B6F957E" w14:textId="77777777" w:rsidR="009F2223" w:rsidRPr="009F2223" w:rsidRDefault="009F2223" w:rsidP="009F2223">
      <w:pPr>
        <w:pStyle w:val="Paragraph"/>
      </w:pPr>
    </w:p>
    <w:p w14:paraId="723A78D7" w14:textId="7A21C90B" w:rsidR="00835239" w:rsidRDefault="00835239">
      <w:pPr>
        <w:pStyle w:val="Heading3"/>
      </w:pPr>
      <w:bookmarkStart w:id="240" w:name="_Toc92664279"/>
      <w:r>
        <w:lastRenderedPageBreak/>
        <w:t>Tự động hóa bằng Task Scheduler</w:t>
      </w:r>
      <w:bookmarkEnd w:id="240"/>
    </w:p>
    <w:p w14:paraId="24DF1A5D" w14:textId="1BD7E477" w:rsidR="00E47660" w:rsidRDefault="00192576" w:rsidP="007A2EB8">
      <w:pPr>
        <w:pStyle w:val="Paragraph"/>
        <w:spacing w:after="0"/>
        <w:ind w:firstLine="357"/>
        <w:rPr>
          <w:sz w:val="26"/>
          <w:szCs w:val="26"/>
        </w:rPr>
      </w:pPr>
      <w:r>
        <w:rPr>
          <w:sz w:val="26"/>
          <w:szCs w:val="26"/>
        </w:rPr>
        <w:t xml:space="preserve">Task Scheduler là một công cụ có sẵn của Windows, giúp người dùng thực hiện một số tác vụ và hành động trên máy tính một cách tự động. Task Scheduler có nhiều tính năng hỗ trợ cho máy tính, khả năng tự động hóa tác vụ người dùng muốn chạy trên Windows một cách hiệu quả và nhanh chóng. </w:t>
      </w:r>
    </w:p>
    <w:p w14:paraId="1FE20B52" w14:textId="1E0332EF" w:rsidR="002A17A1" w:rsidRDefault="00192576" w:rsidP="007A2EB8">
      <w:pPr>
        <w:pStyle w:val="Paragraph"/>
        <w:spacing w:after="0"/>
        <w:ind w:firstLine="357"/>
        <w:rPr>
          <w:sz w:val="26"/>
          <w:szCs w:val="26"/>
        </w:rPr>
      </w:pPr>
      <w:r>
        <w:rPr>
          <w:sz w:val="26"/>
          <w:szCs w:val="26"/>
        </w:rPr>
        <w:t>Task Scheduler cho phép người dùng thiết lập những cài đặt, yêu cầu cũng như điều kiện để kích hoạt tự động, cung cấp lịch sử thực thi để người dùng quản lý.</w:t>
      </w:r>
      <w:r w:rsidR="002A17A1">
        <w:rPr>
          <w:sz w:val="26"/>
          <w:szCs w:val="26"/>
        </w:rPr>
        <w:t xml:space="preserve"> Task Scheduler cho phép người dùng sử dụng nhiều loại định dạng file để chạy như .exe, .bat hoặc bằng những câu lệnh.</w:t>
      </w:r>
    </w:p>
    <w:p w14:paraId="72BF416D" w14:textId="77777777" w:rsidR="002A17A1" w:rsidRDefault="002A17A1" w:rsidP="007A2EB8">
      <w:pPr>
        <w:pStyle w:val="Paragraph"/>
        <w:keepNext/>
        <w:spacing w:after="0"/>
      </w:pPr>
      <w:r>
        <w:rPr>
          <w:noProof/>
          <w:lang w:val="vi-VN" w:eastAsia="vi-VN"/>
        </w:rPr>
        <w:drawing>
          <wp:inline distT="0" distB="0" distL="0" distR="0" wp14:anchorId="74328D00" wp14:editId="5F3A3596">
            <wp:extent cx="5799600" cy="637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9600" cy="637200"/>
                    </a:xfrm>
                    <a:prstGeom prst="rect">
                      <a:avLst/>
                    </a:prstGeom>
                  </pic:spPr>
                </pic:pic>
              </a:graphicData>
            </a:graphic>
          </wp:inline>
        </w:drawing>
      </w:r>
    </w:p>
    <w:p w14:paraId="1AE63D71" w14:textId="0E9470C0" w:rsidR="002A17A1" w:rsidRDefault="002A17A1" w:rsidP="007A2EB8">
      <w:pPr>
        <w:pStyle w:val="ThesisTable"/>
        <w:rPr>
          <w:sz w:val="26"/>
          <w:szCs w:val="26"/>
        </w:rPr>
      </w:pPr>
      <w:bookmarkStart w:id="241" w:name="_Toc92664214"/>
      <w:r>
        <w:t xml:space="preserve">Hình </w:t>
      </w:r>
      <w:r w:rsidR="00842C86">
        <w:fldChar w:fldCharType="begin"/>
      </w:r>
      <w:r w:rsidR="00842C86">
        <w:instrText xml:space="preserve"> STYLEREF 1 \s </w:instrText>
      </w:r>
      <w:r w:rsidR="00842C86">
        <w:fldChar w:fldCharType="separate"/>
      </w:r>
      <w:r w:rsidR="007A2EB8">
        <w:rPr>
          <w:noProof/>
        </w:rPr>
        <w:t>3</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47</w:t>
      </w:r>
      <w:r w:rsidR="00842C86">
        <w:rPr>
          <w:noProof/>
        </w:rPr>
        <w:fldChar w:fldCharType="end"/>
      </w:r>
      <w:r>
        <w:t>. File BAT sử dụng trong Task Scheduler</w:t>
      </w:r>
      <w:bookmarkEnd w:id="241"/>
    </w:p>
    <w:p w14:paraId="4386A7D9" w14:textId="3C1052EA" w:rsidR="002A17A1" w:rsidRPr="00832098" w:rsidRDefault="002A17A1" w:rsidP="007A2EB8">
      <w:pPr>
        <w:pStyle w:val="Paragraph"/>
        <w:spacing w:after="0"/>
        <w:ind w:firstLine="357"/>
        <w:rPr>
          <w:sz w:val="26"/>
          <w:szCs w:val="26"/>
        </w:rPr>
      </w:pPr>
      <w:r>
        <w:rPr>
          <w:sz w:val="26"/>
          <w:szCs w:val="26"/>
        </w:rPr>
        <w:t xml:space="preserve">Hình 3-47 là nội dung file </w:t>
      </w:r>
      <w:r w:rsidR="007A2EB8">
        <w:rPr>
          <w:sz w:val="26"/>
          <w:szCs w:val="26"/>
        </w:rPr>
        <w:t>scheduler.bat</w:t>
      </w:r>
      <w:r>
        <w:rPr>
          <w:sz w:val="26"/>
          <w:szCs w:val="26"/>
        </w:rPr>
        <w:t xml:space="preserve"> để kích hoạt tự động chạy file Python bằng Task Scheduler</w:t>
      </w:r>
      <w:r w:rsidR="00673960">
        <w:rPr>
          <w:sz w:val="26"/>
          <w:szCs w:val="26"/>
        </w:rPr>
        <w:t xml:space="preserve"> và sử dụng để ghi file log của chương trình chạy.</w:t>
      </w:r>
    </w:p>
    <w:p w14:paraId="1BD5A555" w14:textId="77777777" w:rsidR="007A2EB8" w:rsidRDefault="007A2EB8" w:rsidP="00E47660">
      <w:pPr>
        <w:pStyle w:val="Paragraph"/>
        <w:keepNext/>
        <w:spacing w:after="0"/>
      </w:pPr>
      <w:r>
        <w:rPr>
          <w:noProof/>
          <w:lang w:val="vi-VN" w:eastAsia="vi-VN"/>
        </w:rPr>
        <w:drawing>
          <wp:inline distT="0" distB="0" distL="0" distR="0" wp14:anchorId="51C34271" wp14:editId="72C7349C">
            <wp:extent cx="5641200" cy="214920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titled Diagram.drawio.png"/>
                    <pic:cNvPicPr/>
                  </pic:nvPicPr>
                  <pic:blipFill>
                    <a:blip r:embed="rId73">
                      <a:extLst>
                        <a:ext uri="{28A0092B-C50C-407E-A947-70E740481C1C}">
                          <a14:useLocalDpi xmlns:a14="http://schemas.microsoft.com/office/drawing/2010/main" val="0"/>
                        </a:ext>
                      </a:extLst>
                    </a:blip>
                    <a:stretch>
                      <a:fillRect/>
                    </a:stretch>
                  </pic:blipFill>
                  <pic:spPr>
                    <a:xfrm>
                      <a:off x="0" y="0"/>
                      <a:ext cx="5641200" cy="2149200"/>
                    </a:xfrm>
                    <a:prstGeom prst="rect">
                      <a:avLst/>
                    </a:prstGeom>
                  </pic:spPr>
                </pic:pic>
              </a:graphicData>
            </a:graphic>
          </wp:inline>
        </w:drawing>
      </w:r>
    </w:p>
    <w:p w14:paraId="470CA0FF" w14:textId="7752B5C7" w:rsidR="00F20CFD" w:rsidRDefault="007A2EB8" w:rsidP="007A2EB8">
      <w:pPr>
        <w:pStyle w:val="ThesisTable"/>
      </w:pPr>
      <w:bookmarkStart w:id="242" w:name="_Toc92664215"/>
      <w:r>
        <w:t xml:space="preserve">Hình </w:t>
      </w:r>
      <w:r w:rsidR="00842C86">
        <w:fldChar w:fldCharType="begin"/>
      </w:r>
      <w:r w:rsidR="00842C86">
        <w:instrText xml:space="preserve"> STYLEREF 1 \s </w:instrText>
      </w:r>
      <w:r w:rsidR="00842C86">
        <w:fldChar w:fldCharType="separate"/>
      </w:r>
      <w:r>
        <w:rPr>
          <w:noProof/>
        </w:rPr>
        <w:t>3</w:t>
      </w:r>
      <w:r w:rsidR="00842C86">
        <w:rPr>
          <w:noProof/>
        </w:rPr>
        <w:fldChar w:fldCharType="end"/>
      </w:r>
      <w:r>
        <w:noBreakHyphen/>
      </w:r>
      <w:r w:rsidR="00842C86">
        <w:fldChar w:fldCharType="begin"/>
      </w:r>
      <w:r w:rsidR="00842C86">
        <w:instrText xml:space="preserve"> SEQ Hình \* ARABIC \s 1 </w:instrText>
      </w:r>
      <w:r w:rsidR="00842C86">
        <w:fldChar w:fldCharType="separate"/>
      </w:r>
      <w:r>
        <w:rPr>
          <w:noProof/>
        </w:rPr>
        <w:t>48</w:t>
      </w:r>
      <w:r w:rsidR="00842C86">
        <w:rPr>
          <w:noProof/>
        </w:rPr>
        <w:fldChar w:fldCharType="end"/>
      </w:r>
      <w:r>
        <w:t>. Thiết lập trong Task Scheduler</w:t>
      </w:r>
      <w:bookmarkEnd w:id="242"/>
    </w:p>
    <w:p w14:paraId="5266337B" w14:textId="63EC0B64" w:rsidR="00F20CFD" w:rsidRDefault="007A2EB8" w:rsidP="00E47660">
      <w:pPr>
        <w:pStyle w:val="ThesisTable"/>
        <w:ind w:firstLine="357"/>
        <w:jc w:val="both"/>
      </w:pPr>
      <w:r>
        <w:rPr>
          <w:b w:val="0"/>
          <w:sz w:val="26"/>
          <w:szCs w:val="26"/>
        </w:rPr>
        <w:t xml:space="preserve">Hình 3-48 là thiết lập “Triggers” và “Actions” trong Task Scheduler. Với “Triggers”, tác vụ sẽ được khởi chạy vào lúc 12:00AM hằng ngày. Với “Actions”, tác vụ sẽ khởi chạy file </w:t>
      </w:r>
      <w:r w:rsidR="003472CC">
        <w:rPr>
          <w:b w:val="0"/>
          <w:sz w:val="26"/>
          <w:szCs w:val="26"/>
        </w:rPr>
        <w:t>“scheduler.bat”.</w:t>
      </w:r>
    </w:p>
    <w:p w14:paraId="35D1D0A6" w14:textId="77777777" w:rsidR="00F20CFD" w:rsidRDefault="00F20CFD" w:rsidP="00F20CFD">
      <w:pPr>
        <w:pStyle w:val="Paragraph"/>
      </w:pPr>
    </w:p>
    <w:p w14:paraId="34C26EA6" w14:textId="77777777" w:rsidR="00F20CFD" w:rsidRPr="00F20CFD" w:rsidRDefault="00F20CFD" w:rsidP="00F20CFD">
      <w:pPr>
        <w:pStyle w:val="Paragraph"/>
      </w:pPr>
    </w:p>
    <w:p w14:paraId="484E4106" w14:textId="77777777" w:rsidR="003D3196" w:rsidRPr="00160AA9" w:rsidRDefault="003D3196" w:rsidP="003D3196">
      <w:pPr>
        <w:pStyle w:val="Heading1"/>
      </w:pPr>
      <w:bookmarkStart w:id="243" w:name="_Toc92664280"/>
      <w:r>
        <w:lastRenderedPageBreak/>
        <w:t>XÂY DỰNG MÔ HÌNH DỰ ĐOÁN</w:t>
      </w:r>
      <w:bookmarkEnd w:id="232"/>
      <w:bookmarkEnd w:id="243"/>
      <w:r>
        <w:t xml:space="preserve"> </w:t>
      </w:r>
    </w:p>
    <w:p w14:paraId="7D215440" w14:textId="77777777" w:rsidR="003D3196" w:rsidRDefault="003D3196" w:rsidP="003D3196">
      <w:pPr>
        <w:pStyle w:val="Heading2"/>
        <w:numPr>
          <w:ilvl w:val="1"/>
          <w:numId w:val="3"/>
        </w:numPr>
      </w:pPr>
      <w:bookmarkStart w:id="244" w:name="_Toc92274308"/>
      <w:bookmarkStart w:id="245" w:name="_Toc92664281"/>
      <w:r>
        <w:t>Thuật toán SVM, Linear Regression và Bayesian Ridge Regression</w:t>
      </w:r>
      <w:bookmarkEnd w:id="244"/>
      <w:bookmarkEnd w:id="245"/>
    </w:p>
    <w:p w14:paraId="02AA09A0" w14:textId="77777777" w:rsidR="003D3196" w:rsidRDefault="003D3196" w:rsidP="003D3196">
      <w:pPr>
        <w:pStyle w:val="Heading3"/>
        <w:numPr>
          <w:ilvl w:val="2"/>
          <w:numId w:val="3"/>
        </w:numPr>
      </w:pPr>
      <w:bookmarkStart w:id="246" w:name="_Toc92274309"/>
      <w:bookmarkStart w:id="247" w:name="_Toc92664282"/>
      <w:r>
        <w:t>Thuật toán SVM (Support Vector Machines)</w:t>
      </w:r>
      <w:bookmarkEnd w:id="246"/>
      <w:bookmarkEnd w:id="247"/>
    </w:p>
    <w:p w14:paraId="503FE1AB" w14:textId="77777777" w:rsidR="003D3196" w:rsidRDefault="003D3196" w:rsidP="008A727B">
      <w:pPr>
        <w:pStyle w:val="Paragraph"/>
        <w:spacing w:after="0"/>
        <w:ind w:firstLine="357"/>
        <w:rPr>
          <w:sz w:val="26"/>
          <w:szCs w:val="26"/>
        </w:rPr>
      </w:pPr>
      <w:r>
        <w:rPr>
          <w:sz w:val="26"/>
          <w:szCs w:val="26"/>
        </w:rPr>
        <w:t>SVM là thuật toán máy học (Machine Learning) có giám sát, được sử dụng phổ biến trong các bài toán phân lớp (classification) và hồi quy (regression). SVMs được chia thành 2 loại:</w:t>
      </w:r>
    </w:p>
    <w:p w14:paraId="3DC12CD9" w14:textId="77777777" w:rsidR="003D3196" w:rsidRPr="00B60029" w:rsidRDefault="003D3196" w:rsidP="008A727B">
      <w:pPr>
        <w:pStyle w:val="Paragraph"/>
        <w:numPr>
          <w:ilvl w:val="0"/>
          <w:numId w:val="34"/>
        </w:numPr>
        <w:spacing w:after="0"/>
        <w:rPr>
          <w:sz w:val="26"/>
          <w:szCs w:val="26"/>
        </w:rPr>
      </w:pPr>
      <w:r w:rsidRPr="00B60029">
        <w:rPr>
          <w:sz w:val="26"/>
          <w:szCs w:val="26"/>
        </w:rPr>
        <w:t>SVM: dùng cho các bài toán phân lớp</w:t>
      </w:r>
      <w:r>
        <w:rPr>
          <w:sz w:val="26"/>
          <w:szCs w:val="26"/>
        </w:rPr>
        <w:t>.</w:t>
      </w:r>
    </w:p>
    <w:p w14:paraId="36E25580" w14:textId="77777777" w:rsidR="003D3196" w:rsidRDefault="003D3196" w:rsidP="008A727B">
      <w:pPr>
        <w:pStyle w:val="Paragraph"/>
        <w:numPr>
          <w:ilvl w:val="0"/>
          <w:numId w:val="34"/>
        </w:numPr>
        <w:spacing w:after="0"/>
        <w:rPr>
          <w:sz w:val="26"/>
          <w:szCs w:val="26"/>
        </w:rPr>
      </w:pPr>
      <w:r w:rsidRPr="00B60029">
        <w:rPr>
          <w:sz w:val="26"/>
          <w:szCs w:val="26"/>
        </w:rPr>
        <w:t>SVR (Support Vector Regression): dùng cho các bài toán hồi quy</w:t>
      </w:r>
      <w:r>
        <w:rPr>
          <w:sz w:val="26"/>
          <w:szCs w:val="26"/>
        </w:rPr>
        <w:t>.</w:t>
      </w:r>
    </w:p>
    <w:p w14:paraId="53D82F77" w14:textId="77E82E26" w:rsidR="003D3196" w:rsidRDefault="003D3196" w:rsidP="005557F4">
      <w:pPr>
        <w:pStyle w:val="Paragraph"/>
        <w:spacing w:after="0"/>
        <w:ind w:firstLine="357"/>
        <w:rPr>
          <w:sz w:val="26"/>
          <w:szCs w:val="26"/>
        </w:rPr>
      </w:pPr>
      <w:r>
        <w:rPr>
          <w:sz w:val="26"/>
          <w:szCs w:val="26"/>
        </w:rPr>
        <w:t xml:space="preserve">SVM có nhiều loại bài toán con như: </w:t>
      </w:r>
      <w:r w:rsidRPr="00B60029">
        <w:rPr>
          <w:sz w:val="26"/>
          <w:szCs w:val="26"/>
        </w:rPr>
        <w:t>linear, non-linear</w:t>
      </w:r>
      <w:r>
        <w:rPr>
          <w:sz w:val="26"/>
          <w:szCs w:val="26"/>
        </w:rPr>
        <w:t>,</w:t>
      </w:r>
      <w:r w:rsidRPr="00B60029">
        <w:rPr>
          <w:sz w:val="26"/>
          <w:szCs w:val="26"/>
        </w:rPr>
        <w:t xml:space="preserve"> soft-margin</w:t>
      </w:r>
      <w:r>
        <w:rPr>
          <w:sz w:val="26"/>
          <w:szCs w:val="26"/>
        </w:rPr>
        <w:t xml:space="preserve">, </w:t>
      </w:r>
      <w:r w:rsidRPr="00B60029">
        <w:rPr>
          <w:sz w:val="26"/>
          <w:szCs w:val="26"/>
        </w:rPr>
        <w:t>hard-margin, binary-class và multi-class</w:t>
      </w:r>
      <w:r>
        <w:rPr>
          <w:sz w:val="26"/>
          <w:szCs w:val="26"/>
        </w:rPr>
        <w:t xml:space="preserve">. </w:t>
      </w:r>
      <w:r w:rsidR="004A5549">
        <w:rPr>
          <w:sz w:val="26"/>
          <w:szCs w:val="26"/>
        </w:rPr>
        <w:t>Với</w:t>
      </w:r>
      <w:r w:rsidR="00521CFB">
        <w:rPr>
          <w:sz w:val="26"/>
          <w:szCs w:val="26"/>
        </w:rPr>
        <w:t xml:space="preserve"> bài toán SVM, ý tưởng </w:t>
      </w:r>
      <w:r>
        <w:rPr>
          <w:sz w:val="26"/>
          <w:szCs w:val="26"/>
        </w:rPr>
        <w:t>là tìm một siêu phẳ</w:t>
      </w:r>
      <w:r w:rsidR="008F19E2">
        <w:rPr>
          <w:sz w:val="26"/>
          <w:szCs w:val="26"/>
        </w:rPr>
        <w:t>ng (hyper-plane) để</w:t>
      </w:r>
      <w:r>
        <w:rPr>
          <w:sz w:val="26"/>
          <w:szCs w:val="26"/>
        </w:rPr>
        <w:t xml:space="preserve"> phân tách các điểm dữ liệu, siêu phẳng này sẽ chia không gian dữ liệu thành các vùng khác nhau và mỗi vùng sẽ chứa một loại dữ liệu.</w:t>
      </w:r>
    </w:p>
    <w:p w14:paraId="27A1C2F8" w14:textId="77777777" w:rsidR="003D3196" w:rsidRDefault="003D3196" w:rsidP="008A727B">
      <w:pPr>
        <w:pStyle w:val="Paragraph"/>
        <w:keepNext/>
        <w:spacing w:after="0"/>
        <w:jc w:val="center"/>
      </w:pPr>
      <w:r>
        <w:rPr>
          <w:noProof/>
          <w:sz w:val="26"/>
          <w:szCs w:val="26"/>
          <w:lang w:val="vi-VN" w:eastAsia="vi-VN"/>
        </w:rPr>
        <w:drawing>
          <wp:inline distT="0" distB="0" distL="0" distR="0" wp14:anchorId="00D578D3" wp14:editId="1888EBDB">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74">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3C17CAA" w14:textId="2E09542E" w:rsidR="003D3196" w:rsidRDefault="003D3196" w:rsidP="008A727B">
      <w:pPr>
        <w:pStyle w:val="ThesisTable"/>
      </w:pPr>
      <w:bookmarkStart w:id="248" w:name="_Toc92231097"/>
      <w:bookmarkStart w:id="249" w:name="_Toc92664216"/>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w:t>
      </w:r>
      <w:r w:rsidR="00842C86">
        <w:rPr>
          <w:noProof/>
        </w:rPr>
        <w:fldChar w:fldCharType="end"/>
      </w:r>
      <w:r>
        <w:t xml:space="preserve">. </w:t>
      </w:r>
      <w:r w:rsidRPr="00C15725">
        <w:t>Siêu phẳng (hyper-plane) trong SVM</w:t>
      </w:r>
      <w:bookmarkEnd w:id="248"/>
      <w:bookmarkEnd w:id="249"/>
    </w:p>
    <w:p w14:paraId="30D82DB2" w14:textId="77777777" w:rsidR="003D3196" w:rsidRDefault="003D3196" w:rsidP="008A727B">
      <w:pPr>
        <w:ind w:firstLine="357"/>
      </w:pPr>
      <w:r>
        <w:t xml:space="preserve">Trong một không gian có rất nhiều siêu phẳng (Hình 4-1), để tối ưu hóa và mang lại kết quả chính xác cần phải tìm ra siêu phẳng tối ưu nhất. Siêu phẳng được biểu diễn bằng hàm số </w:t>
      </w:r>
      <w:r w:rsidRPr="00C205DF">
        <w:rPr>
          <w:position w:val="-6"/>
        </w:rPr>
        <w:object w:dxaOrig="1200" w:dyaOrig="279" w14:anchorId="5115B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65pt;height:14.65pt" o:ole="">
            <v:imagedata r:id="rId75" o:title=""/>
          </v:shape>
          <o:OLEObject Type="Embed" ProgID="Equation.DSMT4" ShapeID="_x0000_i1025" DrawAspect="Content" ObjectID="_1703453091" r:id="rId76"/>
        </w:object>
      </w:r>
      <w:r>
        <w:t xml:space="preserve"> (với W và X là vector &lt;W.X&gt; là tích vô hướng) hay </w:t>
      </w:r>
      <w:r w:rsidRPr="00C205DF">
        <w:rPr>
          <w:position w:val="-6"/>
        </w:rPr>
        <w:object w:dxaOrig="760" w:dyaOrig="320" w14:anchorId="486032A5">
          <v:shape id="_x0000_i1026" type="#_x0000_t75" style="width:39.05pt;height:15.25pt" o:ole="">
            <v:imagedata r:id="rId77" o:title=""/>
          </v:shape>
          <o:OLEObject Type="Embed" ProgID="Equation.DSMT4" ShapeID="_x0000_i1026" DrawAspect="Content" ObjectID="_1703453092" r:id="rId78"/>
        </w:object>
      </w:r>
      <w:r>
        <w:t xml:space="preserve"> (W</w:t>
      </w:r>
      <w:r w:rsidRPr="00647B35">
        <w:rPr>
          <w:vertAlign w:val="superscript"/>
        </w:rPr>
        <w:t>T</w:t>
      </w:r>
      <w:r>
        <w:t xml:space="preserve"> là ma trận chuyển vị). Cách chọn siêu phẳng tối ưu:</w:t>
      </w:r>
    </w:p>
    <w:p w14:paraId="705DD862" w14:textId="77777777" w:rsidR="003D3196" w:rsidRDefault="003D3196" w:rsidP="008A727B">
      <w:pPr>
        <w:keepNext/>
        <w:jc w:val="center"/>
      </w:pPr>
      <w:r>
        <w:rPr>
          <w:noProof/>
          <w:lang w:val="vi-VN" w:eastAsia="vi-VN"/>
        </w:rPr>
        <w:lastRenderedPageBreak/>
        <w:drawing>
          <wp:inline distT="0" distB="0" distL="0" distR="0" wp14:anchorId="57CCE2B0" wp14:editId="6A214CC5">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9">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5B4315D2" w14:textId="3AC748D2" w:rsidR="003D3196" w:rsidRDefault="003D3196" w:rsidP="008A727B">
      <w:pPr>
        <w:pStyle w:val="ThesisTable"/>
      </w:pPr>
      <w:bookmarkStart w:id="250" w:name="_Toc91407486"/>
      <w:bookmarkStart w:id="251" w:name="_Toc91407647"/>
      <w:bookmarkStart w:id="252" w:name="_Toc92231098"/>
      <w:bookmarkStart w:id="253" w:name="_Toc92664217"/>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2</w:t>
      </w:r>
      <w:r w:rsidR="00842C86">
        <w:rPr>
          <w:noProof/>
        </w:rPr>
        <w:fldChar w:fldCharType="end"/>
      </w:r>
      <w:r>
        <w:t xml:space="preserve">. </w:t>
      </w:r>
      <w:r w:rsidRPr="00F66748">
        <w:t>Margin của siêu phẳng trong SVM</w:t>
      </w:r>
      <w:bookmarkEnd w:id="250"/>
      <w:bookmarkEnd w:id="251"/>
      <w:bookmarkEnd w:id="252"/>
      <w:bookmarkEnd w:id="253"/>
    </w:p>
    <w:p w14:paraId="37A8FA9F" w14:textId="77777777" w:rsidR="003D3196" w:rsidRDefault="003D3196" w:rsidP="008A727B">
      <w:pPr>
        <w:ind w:firstLine="357"/>
      </w:pPr>
      <w:r>
        <w:t>Trong hình 4-2, siêu phẳng phân tách tập dữ liệu thành 2 lớp (chấm đỏ và chấm xanh) H</w:t>
      </w:r>
      <w:r w:rsidRPr="001F7149">
        <w:rPr>
          <w:vertAlign w:val="subscript"/>
        </w:rPr>
        <w:t>0</w:t>
      </w:r>
      <w:r>
        <w:t xml:space="preserve"> thỏa mãn </w:t>
      </w:r>
      <w:r w:rsidRPr="00425B8B">
        <w:t>&lt;W.X&gt; + b =0</w:t>
      </w:r>
      <w:r>
        <w:t>, siêu phẳng này tạo ra thêm 2 nửa không gian (half-space) dữ liệu: Không gian chứa dữ liệu lớp chấm đỏ X</w:t>
      </w:r>
      <w:r w:rsidRPr="00425B8B">
        <w:rPr>
          <w:vertAlign w:val="subscript"/>
        </w:rPr>
        <w:t>i</w:t>
      </w:r>
      <w:r>
        <w:rPr>
          <w:vertAlign w:val="subscript"/>
        </w:rPr>
        <w:t xml:space="preserve"> </w:t>
      </w:r>
      <w:r>
        <w:t>thỏa mãn</w:t>
      </w:r>
      <w:r w:rsidRPr="00C205DF">
        <w:rPr>
          <w:position w:val="-12"/>
        </w:rPr>
        <w:object w:dxaOrig="1740" w:dyaOrig="360" w14:anchorId="2D83D1CA">
          <v:shape id="_x0000_i1027" type="#_x0000_t75" style="width:87.25pt;height:17.7pt" o:ole="">
            <v:imagedata r:id="rId80" o:title=""/>
          </v:shape>
          <o:OLEObject Type="Embed" ProgID="Equation.DSMT4" ShapeID="_x0000_i1027" DrawAspect="Content" ObjectID="_1703453093" r:id="rId81"/>
        </w:object>
      </w:r>
      <w:r>
        <w:t xml:space="preserve"> và không gian chứa dữ liệu chấm xanh X</w:t>
      </w:r>
      <w:r>
        <w:rPr>
          <w:vertAlign w:val="subscript"/>
        </w:rPr>
        <w:t>j</w:t>
      </w:r>
      <w:r>
        <w:t xml:space="preserve"> thỏa mãn</w:t>
      </w:r>
      <w:r w:rsidRPr="00CF766E">
        <w:rPr>
          <w:position w:val="-14"/>
        </w:rPr>
        <w:object w:dxaOrig="1780" w:dyaOrig="380" w14:anchorId="3513F0CD">
          <v:shape id="_x0000_i1028" type="#_x0000_t75" style="width:88.45pt;height:16.45pt" o:ole="">
            <v:imagedata r:id="rId82" o:title=""/>
          </v:shape>
          <o:OLEObject Type="Embed" ProgID="Equation.DSMT4" ShapeID="_x0000_i1028" DrawAspect="Content" ObjectID="_1703453094" r:id="rId83"/>
        </w:object>
      </w:r>
      <w:r>
        <w:t xml:space="preserve">. </w:t>
      </w:r>
    </w:p>
    <w:p w14:paraId="68A37DBA" w14:textId="77777777" w:rsidR="003D3196" w:rsidRDefault="003D3196" w:rsidP="008A727B">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 xml:space="preserve">. </w:t>
      </w:r>
    </w:p>
    <w:p w14:paraId="631B2BD9" w14:textId="77777777" w:rsidR="003D3196" w:rsidRDefault="003D3196" w:rsidP="008A727B">
      <w:pPr>
        <w:pStyle w:val="ListParagraph"/>
        <w:numPr>
          <w:ilvl w:val="0"/>
          <w:numId w:val="35"/>
        </w:numPr>
        <w:ind w:left="714" w:hanging="357"/>
        <w:contextualSpacing w:val="0"/>
      </w:pPr>
      <w:r>
        <w:t>H</w:t>
      </w:r>
      <w:r w:rsidRPr="009F76E0">
        <w:rPr>
          <w:vertAlign w:val="subscript"/>
        </w:rPr>
        <w:t>1</w:t>
      </w:r>
      <w:r>
        <w:t xml:space="preserve"> :  &lt;W.X&gt; + b =-1</w:t>
      </w:r>
    </w:p>
    <w:p w14:paraId="246E1786" w14:textId="77777777" w:rsidR="003D3196" w:rsidRDefault="003D3196" w:rsidP="008A727B">
      <w:pPr>
        <w:pStyle w:val="ListParagraph"/>
        <w:numPr>
          <w:ilvl w:val="0"/>
          <w:numId w:val="35"/>
        </w:numPr>
        <w:ind w:left="714" w:hanging="357"/>
        <w:contextualSpacing w:val="0"/>
      </w:pPr>
      <w:r>
        <w:t>H</w:t>
      </w:r>
      <w:r w:rsidRPr="009F76E0">
        <w:rPr>
          <w:vertAlign w:val="subscript"/>
        </w:rPr>
        <w:t>2</w:t>
      </w:r>
      <w:r>
        <w:t xml:space="preserve"> :  &lt;W.X&gt; + b =1</w:t>
      </w:r>
    </w:p>
    <w:p w14:paraId="2E89348A" w14:textId="77777777" w:rsidR="003D3196" w:rsidRDefault="003D3196" w:rsidP="008A727B">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60B16933" w14:textId="77777777" w:rsidR="003D3196" w:rsidRDefault="003D3196" w:rsidP="008A727B">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111DA5EB" w14:textId="77777777" w:rsidR="003D3196" w:rsidRPr="00CF766E" w:rsidRDefault="003D3196" w:rsidP="008A727B">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3972DA6D" w14:textId="77777777" w:rsidR="003D3196" w:rsidRDefault="003D3196" w:rsidP="008A727B">
      <w:pPr>
        <w:pStyle w:val="ListParagraph"/>
        <w:numPr>
          <w:ilvl w:val="0"/>
          <w:numId w:val="61"/>
        </w:numPr>
        <w:contextualSpacing w:val="0"/>
      </w:pPr>
      <w:r w:rsidRPr="000E0416">
        <w:rPr>
          <w:b/>
        </w:rPr>
        <w:t>Siêu phẳng tối ưu</w:t>
      </w:r>
      <w:r>
        <w:t xml:space="preserve"> là siêu phẳng phân tách có lề (margin) lớn nhất, trong lý thuyết học máy cho rằng một siêu phẳng tối ưu sẽ cực tiểu hóa giới hạn lỗi mắc phải.</w:t>
      </w:r>
    </w:p>
    <w:p w14:paraId="320A5B1E" w14:textId="77777777" w:rsidR="0076344D" w:rsidRDefault="0076344D" w:rsidP="0076344D"/>
    <w:p w14:paraId="02F6795E" w14:textId="77777777" w:rsidR="0076344D" w:rsidRDefault="0076344D" w:rsidP="0076344D"/>
    <w:p w14:paraId="449AC2F8" w14:textId="77777777" w:rsidR="0076344D" w:rsidRDefault="0076344D" w:rsidP="0076344D"/>
    <w:p w14:paraId="00368A4D" w14:textId="77777777" w:rsidR="0076344D" w:rsidRDefault="0076344D" w:rsidP="0076344D"/>
    <w:p w14:paraId="47646D29" w14:textId="77777777" w:rsidR="0076344D" w:rsidRDefault="0076344D" w:rsidP="0076344D"/>
    <w:p w14:paraId="7F3E1DD8" w14:textId="173A89D6" w:rsidR="003D3196" w:rsidRDefault="003D3196" w:rsidP="008A727B">
      <w:pPr>
        <w:pStyle w:val="MTDisplayEquation"/>
      </w:pPr>
      <w:r>
        <w:lastRenderedPageBreak/>
        <w:t>Để tìm được siêu phẳng tối ưu, trong thuật toán SVM cần phải tìm được margin</w:t>
      </w:r>
      <w:r w:rsidR="00163BF7">
        <w:t xml:space="preserve"> (lề)</w:t>
      </w:r>
      <w:r>
        <w:t>:</w:t>
      </w:r>
    </w:p>
    <w:p w14:paraId="0D0BE1AE" w14:textId="77777777" w:rsidR="003D3196" w:rsidRDefault="003D3196" w:rsidP="008A727B">
      <w:pPr>
        <w:pStyle w:val="MTDisplayEquation"/>
      </w:pPr>
      <w:r>
        <w:t>Khoảng cách từ 1 điểm X</w:t>
      </w:r>
      <w:r w:rsidRPr="00394437">
        <w:rPr>
          <w:vertAlign w:val="subscript"/>
        </w:rPr>
        <w:t>k</w:t>
      </w:r>
      <w:r>
        <w:t xml:space="preserve"> đến siêu phẳng</w:t>
      </w:r>
      <w:r>
        <w:tab/>
        <w:t xml:space="preserve"> H</w:t>
      </w:r>
      <w:r w:rsidRPr="009814A5">
        <w:rPr>
          <w:vertAlign w:val="subscript"/>
        </w:rPr>
        <w:t>0</w:t>
      </w:r>
      <w:r>
        <w:t xml:space="preserve">: </w:t>
      </w:r>
      <w:r w:rsidRPr="00BE0707">
        <w:rPr>
          <w:position w:val="-28"/>
        </w:rPr>
        <w:object w:dxaOrig="1460" w:dyaOrig="660" w14:anchorId="5909A7B6">
          <v:shape id="_x0000_i1029" type="#_x0000_t75" style="width:73.2pt;height:31.75pt" o:ole="">
            <v:imagedata r:id="rId84" o:title=""/>
          </v:shape>
          <o:OLEObject Type="Embed" ProgID="Equation.DSMT4" ShapeID="_x0000_i1029" DrawAspect="Content" ObjectID="_1703453095" r:id="rId85"/>
        </w:object>
      </w:r>
      <w:r>
        <w:t>trong đó ||W|| là độ dài vector W: ||W||=&lt;W.W&gt;=</w:t>
      </w:r>
      <w:r w:rsidRPr="00957414">
        <w:t xml:space="preserve"> </w:t>
      </w:r>
      <w:r w:rsidRPr="00BE0707">
        <w:rPr>
          <w:position w:val="-14"/>
        </w:rPr>
        <w:object w:dxaOrig="1800" w:dyaOrig="460" w14:anchorId="6273D6A5">
          <v:shape id="_x0000_i1030" type="#_x0000_t75" style="width:90.3pt;height:25.65pt" o:ole="">
            <v:imagedata r:id="rId86" o:title=""/>
          </v:shape>
          <o:OLEObject Type="Embed" ProgID="Equation.DSMT4" ShapeID="_x0000_i1030" DrawAspect="Content" ObjectID="_1703453096" r:id="rId87"/>
        </w:object>
      </w:r>
    </w:p>
    <w:p w14:paraId="1BDD8D94" w14:textId="77777777" w:rsidR="003D3196" w:rsidRDefault="003D3196" w:rsidP="008A727B">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Pr="00BE0707">
        <w:rPr>
          <w:position w:val="-28"/>
        </w:rPr>
        <w:object w:dxaOrig="2640" w:dyaOrig="660" w14:anchorId="10FE5681">
          <v:shape id="_x0000_i1031" type="#_x0000_t75" style="width:133pt;height:31.75pt" o:ole="">
            <v:imagedata r:id="rId88" o:title=""/>
          </v:shape>
          <o:OLEObject Type="Embed" ProgID="Equation.DSMT4" ShapeID="_x0000_i1031" DrawAspect="Content" ObjectID="_1703453097" r:id="rId89"/>
        </w:object>
      </w:r>
    </w:p>
    <w:p w14:paraId="1D8D378A" w14:textId="77777777" w:rsidR="003D3196" w:rsidRPr="00C36403" w:rsidRDefault="003D3196" w:rsidP="008A727B">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Pr="00BE0707">
        <w:rPr>
          <w:position w:val="-28"/>
        </w:rPr>
        <w:object w:dxaOrig="2640" w:dyaOrig="660" w14:anchorId="08494F2F">
          <v:shape id="_x0000_i1032" type="#_x0000_t75" style="width:133pt;height:31.75pt" o:ole="">
            <v:imagedata r:id="rId90" o:title=""/>
          </v:shape>
          <o:OLEObject Type="Embed" ProgID="Equation.DSMT4" ShapeID="_x0000_i1032" DrawAspect="Content" ObjectID="_1703453098" r:id="rId91"/>
        </w:object>
      </w:r>
    </w:p>
    <w:p w14:paraId="4D987BA1" w14:textId="77777777" w:rsidR="003D3196" w:rsidRDefault="003D3196" w:rsidP="008A727B">
      <w:pPr>
        <w:pStyle w:val="MTDisplayEquation"/>
      </w:pPr>
      <w:r>
        <w:sym w:font="Wingdings" w:char="F0E0"/>
      </w:r>
      <w:r>
        <w:t xml:space="preserve"> Các điểm nằm trên 2 mặt phẳng H</w:t>
      </w:r>
      <w:r w:rsidRPr="00957414">
        <w:rPr>
          <w:vertAlign w:val="subscript"/>
        </w:rPr>
        <w:t>1</w:t>
      </w:r>
      <w:r>
        <w:t xml:space="preserve"> và H</w:t>
      </w:r>
      <w:r w:rsidRPr="00DD31D8">
        <w:rPr>
          <w:vertAlign w:val="subscript"/>
        </w:rPr>
        <w:t>2</w:t>
      </w:r>
      <w:r>
        <w:t xml:space="preserve"> được gọi là Support Vector.</w:t>
      </w:r>
    </w:p>
    <w:p w14:paraId="6DCBA8CD" w14:textId="77777777" w:rsidR="003D3196" w:rsidRDefault="003D3196" w:rsidP="008A727B">
      <w:pPr>
        <w:pStyle w:val="MTDisplayEquation"/>
      </w:pPr>
      <w:r>
        <w:t>Cực tiểu hóa (minimization):</w:t>
      </w:r>
      <w:r w:rsidRPr="00BE0707">
        <w:rPr>
          <w:position w:val="-24"/>
        </w:rPr>
        <w:object w:dxaOrig="960" w:dyaOrig="620" w14:anchorId="7F6F7A03">
          <v:shape id="_x0000_i1033" type="#_x0000_t75" style="width:45.75pt;height:32.95pt" o:ole="">
            <v:imagedata r:id="rId92" o:title=""/>
          </v:shape>
          <o:OLEObject Type="Embed" ProgID="Equation.DSMT4" ShapeID="_x0000_i1033" DrawAspect="Content" ObjectID="_1703453099" r:id="rId93"/>
        </w:object>
      </w:r>
      <w:r>
        <w:t xml:space="preserve"> với điều kiện:</w:t>
      </w:r>
    </w:p>
    <w:p w14:paraId="3917AE18" w14:textId="77777777" w:rsidR="003D3196" w:rsidRDefault="003D3196" w:rsidP="008A727B">
      <w:pPr>
        <w:pStyle w:val="ListParagraph"/>
        <w:numPr>
          <w:ilvl w:val="0"/>
          <w:numId w:val="36"/>
        </w:numPr>
        <w:contextualSpacing w:val="0"/>
      </w:pPr>
      <w:r w:rsidRPr="00BE0707">
        <w:rPr>
          <w:position w:val="-12"/>
        </w:rPr>
        <w:object w:dxaOrig="1740" w:dyaOrig="360" w14:anchorId="72A8D147">
          <v:shape id="_x0000_i1034" type="#_x0000_t75" style="width:87.25pt;height:17.7pt" o:ole="">
            <v:imagedata r:id="rId94" o:title=""/>
          </v:shape>
          <o:OLEObject Type="Embed" ProgID="Equation.DSMT4" ShapeID="_x0000_i1034" DrawAspect="Content" ObjectID="_1703453100" r:id="rId95"/>
        </w:object>
      </w:r>
      <w:r>
        <w:t>, nếu y</w:t>
      </w:r>
      <w:r w:rsidRPr="007A5823">
        <w:rPr>
          <w:vertAlign w:val="subscript"/>
        </w:rPr>
        <w:t>i</w:t>
      </w:r>
      <w:r>
        <w:t>=-1</w:t>
      </w:r>
    </w:p>
    <w:p w14:paraId="5C7E9EAA" w14:textId="77777777" w:rsidR="003D3196" w:rsidRPr="002F3099" w:rsidRDefault="003D3196" w:rsidP="008A727B">
      <w:pPr>
        <w:pStyle w:val="ListParagraph"/>
        <w:numPr>
          <w:ilvl w:val="0"/>
          <w:numId w:val="36"/>
        </w:numPr>
        <w:contextualSpacing w:val="0"/>
      </w:pPr>
      <w:r w:rsidRPr="00BE0707">
        <w:rPr>
          <w:position w:val="-12"/>
        </w:rPr>
        <w:object w:dxaOrig="1740" w:dyaOrig="360" w14:anchorId="51718B4D">
          <v:shape id="_x0000_i1035" type="#_x0000_t75" style="width:87.25pt;height:17.7pt" o:ole="">
            <v:imagedata r:id="rId96" o:title=""/>
          </v:shape>
          <o:OLEObject Type="Embed" ProgID="Equation.DSMT4" ShapeID="_x0000_i1035" DrawAspect="Content" ObjectID="_1703453101" r:id="rId97"/>
        </w:object>
      </w:r>
      <w:r>
        <w:t>, nếu y</w:t>
      </w:r>
      <w:r w:rsidRPr="007A5823">
        <w:rPr>
          <w:vertAlign w:val="subscript"/>
        </w:rPr>
        <w:t>i</w:t>
      </w:r>
      <w:r>
        <w:t>=1</w:t>
      </w:r>
    </w:p>
    <w:p w14:paraId="0099D8B2" w14:textId="77777777" w:rsidR="003D3196" w:rsidRDefault="003D3196" w:rsidP="008A727B">
      <w:pPr>
        <w:pStyle w:val="MTDisplayEquation"/>
        <w:numPr>
          <w:ilvl w:val="0"/>
          <w:numId w:val="42"/>
        </w:numPr>
      </w:pPr>
      <w:r>
        <w:t xml:space="preserve">Bài toán </w:t>
      </w:r>
      <w:r>
        <w:rPr>
          <w:b/>
        </w:rPr>
        <w:t>H</w:t>
      </w:r>
      <w:r w:rsidRPr="00917444">
        <w:rPr>
          <w:b/>
        </w:rPr>
        <w:t>ard-margin</w:t>
      </w:r>
      <w:r>
        <w:t xml:space="preserve"> của SVM.</w:t>
      </w:r>
    </w:p>
    <w:p w14:paraId="291ADE96" w14:textId="77777777" w:rsidR="003D3196" w:rsidRDefault="003D3196" w:rsidP="003D3196">
      <w:pPr>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06D9E3A2" w14:textId="77777777" w:rsidR="003D3196" w:rsidRDefault="003D3196" w:rsidP="003D3196">
      <w:pPr>
        <w:keepNext/>
        <w:jc w:val="center"/>
      </w:pPr>
      <w:r>
        <w:rPr>
          <w:noProof/>
          <w:lang w:val="vi-VN" w:eastAsia="vi-VN"/>
        </w:rPr>
        <w:drawing>
          <wp:inline distT="0" distB="0" distL="0" distR="0" wp14:anchorId="1A8B0706" wp14:editId="62992268">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98">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6FFE733C" w14:textId="69655294" w:rsidR="003D3196" w:rsidRDefault="003D3196" w:rsidP="003D3196">
      <w:pPr>
        <w:pStyle w:val="ThesisTable"/>
      </w:pPr>
      <w:bookmarkStart w:id="254" w:name="_Toc91407487"/>
      <w:bookmarkStart w:id="255" w:name="_Toc91407648"/>
      <w:bookmarkStart w:id="256" w:name="_Toc92231099"/>
      <w:bookmarkStart w:id="257" w:name="_Toc92664218"/>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3</w:t>
      </w:r>
      <w:r w:rsidR="00842C86">
        <w:rPr>
          <w:noProof/>
        </w:rPr>
        <w:fldChar w:fldCharType="end"/>
      </w:r>
      <w:r>
        <w:t xml:space="preserve">. </w:t>
      </w:r>
      <w:r w:rsidRPr="00916A3D">
        <w:t>Siêu phẳng có chứa tín hiệu nhiễu</w:t>
      </w:r>
      <w:bookmarkEnd w:id="254"/>
      <w:bookmarkEnd w:id="255"/>
      <w:bookmarkEnd w:id="256"/>
      <w:bookmarkEnd w:id="257"/>
    </w:p>
    <w:p w14:paraId="0F97C1E5" w14:textId="77777777" w:rsidR="003D3196" w:rsidRDefault="003D3196" w:rsidP="003D3196">
      <w:pPr>
        <w:pStyle w:val="ThesisTable"/>
        <w:jc w:val="both"/>
      </w:pPr>
    </w:p>
    <w:p w14:paraId="4BF61813" w14:textId="77777777" w:rsidR="003D3196" w:rsidRDefault="003D3196" w:rsidP="008A727B">
      <w:r>
        <w:lastRenderedPageBreak/>
        <w:t>Với trường hợp có tín hiệu nhiễu, cần sử dụng biến slack</w:t>
      </w:r>
      <w:r w:rsidRPr="00BE0707">
        <w:rPr>
          <w:position w:val="-12"/>
        </w:rPr>
        <w:object w:dxaOrig="600" w:dyaOrig="360" w14:anchorId="0BF9E237">
          <v:shape id="_x0000_i1036" type="#_x0000_t75" style="width:29.9pt;height:17.7pt" o:ole="">
            <v:imagedata r:id="rId99" o:title=""/>
          </v:shape>
          <o:OLEObject Type="Embed" ProgID="Equation.DSMT4" ShapeID="_x0000_i1036" DrawAspect="Content" ObjectID="_1703453102" r:id="rId100"/>
        </w:object>
      </w:r>
      <w:r>
        <w:t>:</w:t>
      </w:r>
    </w:p>
    <w:p w14:paraId="3B067F59" w14:textId="77777777" w:rsidR="003D3196" w:rsidRDefault="003D3196" w:rsidP="008A727B">
      <w:pPr>
        <w:pStyle w:val="ListParagraph"/>
        <w:numPr>
          <w:ilvl w:val="0"/>
          <w:numId w:val="37"/>
        </w:numPr>
        <w:contextualSpacing w:val="0"/>
      </w:pPr>
      <w:r w:rsidRPr="00BE0707">
        <w:rPr>
          <w:position w:val="-12"/>
        </w:rPr>
        <w:object w:dxaOrig="2100" w:dyaOrig="360" w14:anchorId="0C681846">
          <v:shape id="_x0000_i1037" type="#_x0000_t75" style="width:104.95pt;height:17.7pt" o:ole="">
            <v:imagedata r:id="rId101" o:title=""/>
          </v:shape>
          <o:OLEObject Type="Embed" ProgID="Equation.DSMT4" ShapeID="_x0000_i1037" DrawAspect="Content" ObjectID="_1703453103" r:id="rId102"/>
        </w:object>
      </w:r>
      <w:r>
        <w:t>, nếu y</w:t>
      </w:r>
      <w:r w:rsidRPr="007A5823">
        <w:rPr>
          <w:vertAlign w:val="subscript"/>
        </w:rPr>
        <w:t>i</w:t>
      </w:r>
      <w:r>
        <w:t>=-1</w:t>
      </w:r>
    </w:p>
    <w:p w14:paraId="03504922" w14:textId="77777777" w:rsidR="003D3196" w:rsidRDefault="003D3196" w:rsidP="008A727B">
      <w:pPr>
        <w:pStyle w:val="ListParagraph"/>
        <w:numPr>
          <w:ilvl w:val="0"/>
          <w:numId w:val="37"/>
        </w:numPr>
        <w:contextualSpacing w:val="0"/>
      </w:pPr>
      <w:r w:rsidRPr="00BE0707">
        <w:rPr>
          <w:position w:val="-12"/>
        </w:rPr>
        <w:object w:dxaOrig="1939" w:dyaOrig="360" w14:anchorId="1077E310">
          <v:shape id="_x0000_i1038" type="#_x0000_t75" style="width:97.65pt;height:17.7pt" o:ole="">
            <v:imagedata r:id="rId103" o:title=""/>
          </v:shape>
          <o:OLEObject Type="Embed" ProgID="Equation.DSMT4" ShapeID="_x0000_i1038" DrawAspect="Content" ObjectID="_1703453104" r:id="rId104"/>
        </w:object>
      </w:r>
      <w:r>
        <w:t>, nếu y</w:t>
      </w:r>
      <w:r w:rsidRPr="007A5823">
        <w:rPr>
          <w:vertAlign w:val="subscript"/>
        </w:rPr>
        <w:t>i</w:t>
      </w:r>
      <w:r>
        <w:t>=-1</w:t>
      </w:r>
    </w:p>
    <w:p w14:paraId="3A1261FD" w14:textId="77777777" w:rsidR="003D3196" w:rsidRDefault="003D3196" w:rsidP="008A727B">
      <w:r>
        <w:t xml:space="preserve">Cực tiểu hóa: </w:t>
      </w:r>
      <w:r w:rsidRPr="00BE0707">
        <w:rPr>
          <w:position w:val="-28"/>
        </w:rPr>
        <w:object w:dxaOrig="1380" w:dyaOrig="680" w14:anchorId="624EA80A">
          <v:shape id="_x0000_i1039" type="#_x0000_t75" style="width:68.35pt;height:31.75pt" o:ole="">
            <v:imagedata r:id="rId105" o:title=""/>
          </v:shape>
          <o:OLEObject Type="Embed" ProgID="Equation.DSMT4" ShapeID="_x0000_i1039" DrawAspect="Content" ObjectID="_1703453105" r:id="rId106"/>
        </w:object>
      </w:r>
    </w:p>
    <w:p w14:paraId="6E45E912" w14:textId="77777777" w:rsidR="003D3196" w:rsidRDefault="003D3196" w:rsidP="008A727B">
      <w:r>
        <w:t xml:space="preserve">Với điều kiện: </w:t>
      </w:r>
    </w:p>
    <w:p w14:paraId="0B0B574C" w14:textId="77777777" w:rsidR="003D3196" w:rsidRDefault="003D3196" w:rsidP="008A727B">
      <w:pPr>
        <w:pStyle w:val="ListParagraph"/>
        <w:numPr>
          <w:ilvl w:val="0"/>
          <w:numId w:val="38"/>
        </w:numPr>
        <w:contextualSpacing w:val="0"/>
      </w:pPr>
      <w:r w:rsidRPr="00BE0707">
        <w:rPr>
          <w:position w:val="-12"/>
        </w:rPr>
        <w:object w:dxaOrig="2659" w:dyaOrig="360" w14:anchorId="7E916F8E">
          <v:shape id="_x0000_i1040" type="#_x0000_t75" style="width:131.2pt;height:17.7pt" o:ole="">
            <v:imagedata r:id="rId107" o:title=""/>
          </v:shape>
          <o:OLEObject Type="Embed" ProgID="Equation.DSMT4" ShapeID="_x0000_i1040" DrawAspect="Content" ObjectID="_1703453106" r:id="rId108"/>
        </w:object>
      </w:r>
    </w:p>
    <w:p w14:paraId="4D20A68C" w14:textId="77777777" w:rsidR="003D3196" w:rsidRDefault="003D3196" w:rsidP="008A727B">
      <w:pPr>
        <w:pStyle w:val="ListParagraph"/>
        <w:numPr>
          <w:ilvl w:val="0"/>
          <w:numId w:val="38"/>
        </w:numPr>
        <w:contextualSpacing w:val="0"/>
      </w:pPr>
      <w:r w:rsidRPr="007A5823">
        <w:rPr>
          <w:position w:val="-12"/>
        </w:rPr>
        <w:object w:dxaOrig="1560" w:dyaOrig="360" w14:anchorId="2C719851">
          <v:shape id="_x0000_i1041" type="#_x0000_t75" style="width:76.9pt;height:17.7pt" o:ole="">
            <v:imagedata r:id="rId109" o:title=""/>
          </v:shape>
          <o:OLEObject Type="Embed" ProgID="Equation.DSMT4" ShapeID="_x0000_i1041" DrawAspect="Content" ObjectID="_1703453107" r:id="rId110"/>
        </w:object>
      </w:r>
    </w:p>
    <w:p w14:paraId="78A21B94" w14:textId="364824E0" w:rsidR="003D3196" w:rsidRDefault="00823171" w:rsidP="008A727B">
      <w:r>
        <w:t>C:</w:t>
      </w:r>
      <w:r w:rsidR="003D3196">
        <w:t xml:space="preserve"> tham số xác định mức độ phạt (penalty degree) đối với lỗi, là một tham số quan trọng mà cần phải tối ưu trong các bài toán SVM.</w:t>
      </w:r>
    </w:p>
    <w:p w14:paraId="7E08EAFB" w14:textId="77777777" w:rsidR="003D3196" w:rsidRDefault="003D3196" w:rsidP="008A727B">
      <w:pPr>
        <w:pStyle w:val="ListParagraph"/>
        <w:numPr>
          <w:ilvl w:val="0"/>
          <w:numId w:val="39"/>
        </w:numPr>
        <w:contextualSpacing w:val="0"/>
      </w:pPr>
      <w:r>
        <w:t xml:space="preserve">Bài toán </w:t>
      </w:r>
      <w:r w:rsidRPr="00ED11FC">
        <w:rPr>
          <w:b/>
        </w:rPr>
        <w:t>Soft-margin</w:t>
      </w:r>
      <w:r>
        <w:t xml:space="preserve"> của SVM </w:t>
      </w:r>
    </w:p>
    <w:p w14:paraId="570E221A" w14:textId="285A8B09" w:rsidR="004E5CCC" w:rsidRDefault="004E5CCC" w:rsidP="004E5CCC">
      <w:pPr>
        <w:ind w:firstLine="349"/>
      </w:pPr>
      <w:r>
        <w:t xml:space="preserve">Với </w:t>
      </w:r>
      <w:r w:rsidR="003D3196">
        <w:t>bài toán có không gian dữ liệu phi tuyến tính (non-linear) khi không tìm được siêu phẳng H</w:t>
      </w:r>
      <w:r w:rsidR="003D3196">
        <w:rPr>
          <w:vertAlign w:val="subscript"/>
        </w:rPr>
        <w:t>0</w:t>
      </w:r>
      <w:r w:rsidR="003D3196">
        <w:rPr>
          <w:vertAlign w:val="subscript"/>
        </w:rPr>
        <w:softHyphen/>
      </w:r>
      <w:r w:rsidRPr="004E5CCC">
        <w:t xml:space="preserve"> </w:t>
      </w:r>
      <w:r>
        <w:t>Chúng ta cần phải biểu diễn (ánh xạ) dữ liệu từ dữ liệu từ không gian ban đầu X sang không gian F bằng một hàm ánh xạ phi tuyến để giải quyết bài toán:</w:t>
      </w:r>
    </w:p>
    <w:p w14:paraId="543F1756" w14:textId="77777777" w:rsidR="004E5CCC" w:rsidRDefault="004E5CCC" w:rsidP="004E5CCC">
      <w:pPr>
        <w:pStyle w:val="ListParagraph"/>
        <w:numPr>
          <w:ilvl w:val="0"/>
          <w:numId w:val="40"/>
        </w:numPr>
        <w:ind w:left="709"/>
        <w:contextualSpacing w:val="0"/>
      </w:pPr>
      <w:r w:rsidRPr="0063572B">
        <w:rPr>
          <w:position w:val="-10"/>
        </w:rPr>
        <w:object w:dxaOrig="1040" w:dyaOrig="320" w14:anchorId="31D748FF">
          <v:shape id="_x0000_i1077" type="#_x0000_t75" style="width:51.85pt;height:15.25pt" o:ole="">
            <v:imagedata r:id="rId111" o:title=""/>
          </v:shape>
          <o:OLEObject Type="Embed" ProgID="Equation.DSMT4" ShapeID="_x0000_i1077" DrawAspect="Content" ObjectID="_1703453108" r:id="rId112"/>
        </w:object>
      </w:r>
    </w:p>
    <w:p w14:paraId="136F1A8F" w14:textId="77777777" w:rsidR="004E5CCC" w:rsidRDefault="004E5CCC" w:rsidP="004E5CCC">
      <w:pPr>
        <w:pStyle w:val="ListParagraph"/>
        <w:numPr>
          <w:ilvl w:val="0"/>
          <w:numId w:val="40"/>
        </w:numPr>
        <w:ind w:left="709"/>
        <w:contextualSpacing w:val="0"/>
      </w:pPr>
      <w:r w:rsidRPr="0071258D">
        <w:rPr>
          <w:position w:val="-10"/>
        </w:rPr>
        <w:object w:dxaOrig="960" w:dyaOrig="320" w14:anchorId="2B181C9B">
          <v:shape id="_x0000_i1078" type="#_x0000_t75" style="width:45.75pt;height:15.25pt" o:ole="">
            <v:imagedata r:id="rId113" o:title=""/>
          </v:shape>
          <o:OLEObject Type="Embed" ProgID="Equation.DSMT4" ShapeID="_x0000_i1078" DrawAspect="Content" ObjectID="_1703453109" r:id="rId114"/>
        </w:object>
      </w:r>
    </w:p>
    <w:p w14:paraId="444E72B4" w14:textId="77777777" w:rsidR="004E5CCC" w:rsidRPr="00917444" w:rsidRDefault="004E5CCC" w:rsidP="004E5CCC">
      <w:pPr>
        <w:pStyle w:val="ListParagraph"/>
        <w:numPr>
          <w:ilvl w:val="0"/>
          <w:numId w:val="61"/>
        </w:numPr>
      </w:pPr>
      <w:r>
        <w:t xml:space="preserve">Bài toán </w:t>
      </w:r>
      <w:r w:rsidRPr="004E5CCC">
        <w:rPr>
          <w:b/>
        </w:rPr>
        <w:t>Non-linear</w:t>
      </w:r>
      <w:r>
        <w:t xml:space="preserve"> của SVM</w:t>
      </w:r>
    </w:p>
    <w:p w14:paraId="372BA6E1" w14:textId="1BC363C5" w:rsidR="003D3196" w:rsidRPr="0063572B" w:rsidRDefault="003D3196" w:rsidP="008A727B">
      <w:pPr>
        <w:ind w:firstLine="357"/>
      </w:pPr>
    </w:p>
    <w:p w14:paraId="20ADDDC8" w14:textId="77777777" w:rsidR="003D3196" w:rsidRDefault="003D3196" w:rsidP="008A727B">
      <w:pPr>
        <w:keepNext/>
        <w:jc w:val="center"/>
      </w:pPr>
      <w:r>
        <w:rPr>
          <w:noProof/>
          <w:lang w:val="vi-VN" w:eastAsia="vi-VN"/>
        </w:rPr>
        <w:drawing>
          <wp:inline distT="0" distB="0" distL="0" distR="0" wp14:anchorId="27C9D696" wp14:editId="0539F410">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15">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922058B" w14:textId="6CDEB664" w:rsidR="003D3196" w:rsidRDefault="003D3196" w:rsidP="008A727B">
      <w:pPr>
        <w:pStyle w:val="ThesisTable"/>
      </w:pPr>
      <w:bookmarkStart w:id="258" w:name="_Toc91407488"/>
      <w:bookmarkStart w:id="259" w:name="_Toc91407649"/>
      <w:bookmarkStart w:id="260" w:name="_Toc92231100"/>
      <w:bookmarkStart w:id="261" w:name="_Toc92664219"/>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4</w:t>
      </w:r>
      <w:r w:rsidR="00842C86">
        <w:rPr>
          <w:noProof/>
        </w:rPr>
        <w:fldChar w:fldCharType="end"/>
      </w:r>
      <w:r>
        <w:t xml:space="preserve">. </w:t>
      </w:r>
      <w:r w:rsidRPr="005149FB">
        <w:t>Non-linear trong SVM</w:t>
      </w:r>
      <w:bookmarkEnd w:id="258"/>
      <w:bookmarkEnd w:id="259"/>
      <w:bookmarkEnd w:id="260"/>
      <w:bookmarkEnd w:id="261"/>
    </w:p>
    <w:p w14:paraId="306819FE" w14:textId="77777777" w:rsidR="003D3196" w:rsidRPr="00505DF6" w:rsidRDefault="003D3196" w:rsidP="003D3196">
      <w:pPr>
        <w:pStyle w:val="Heading3"/>
        <w:numPr>
          <w:ilvl w:val="2"/>
          <w:numId w:val="3"/>
        </w:numPr>
      </w:pPr>
      <w:bookmarkStart w:id="262" w:name="_Toc92274310"/>
      <w:bookmarkStart w:id="263" w:name="_Toc92664283"/>
      <w:r>
        <w:lastRenderedPageBreak/>
        <w:t>Thuật toán Linear Regression</w:t>
      </w:r>
      <w:bookmarkEnd w:id="262"/>
      <w:bookmarkEnd w:id="263"/>
    </w:p>
    <w:p w14:paraId="24B9FA65" w14:textId="77777777" w:rsidR="003D3196" w:rsidRDefault="003D3196" w:rsidP="003D3196">
      <w:pPr>
        <w:pStyle w:val="Heading4"/>
        <w:numPr>
          <w:ilvl w:val="3"/>
          <w:numId w:val="3"/>
        </w:numPr>
      </w:pPr>
      <w:bookmarkStart w:id="264" w:name="_Toc92274311"/>
      <w:bookmarkStart w:id="265" w:name="_Toc92664284"/>
      <w:r>
        <w:t>Giới thiệu Linear Regression</w:t>
      </w:r>
      <w:bookmarkEnd w:id="264"/>
      <w:bookmarkEnd w:id="265"/>
    </w:p>
    <w:p w14:paraId="0DC7B55C" w14:textId="7C633838" w:rsidR="003D3196" w:rsidRDefault="003D3196" w:rsidP="008A727B">
      <w:pPr>
        <w:pStyle w:val="Paragraph"/>
        <w:spacing w:after="0"/>
        <w:ind w:firstLine="357"/>
        <w:rPr>
          <w:sz w:val="26"/>
          <w:szCs w:val="26"/>
        </w:rPr>
      </w:pPr>
      <w:r>
        <w:rPr>
          <w:sz w:val="26"/>
          <w:szCs w:val="26"/>
        </w:rPr>
        <w:t xml:space="preserve">Thuật toán Linear Regression (Hồi quy tuyến tính) là </w:t>
      </w:r>
      <w:r w:rsidR="00E031D1">
        <w:rPr>
          <w:sz w:val="26"/>
          <w:szCs w:val="26"/>
        </w:rPr>
        <w:t xml:space="preserve">thuật toán với </w:t>
      </w:r>
      <w:r>
        <w:rPr>
          <w:sz w:val="26"/>
          <w:szCs w:val="26"/>
        </w:rPr>
        <w:t xml:space="preserve">phương pháp tiếp cận tuyến tính để dự đoán mối quan hệ giữa biến phụ thuộc Y (biến kết cục) trên trục </w:t>
      </w:r>
      <w:proofErr w:type="gramStart"/>
      <w:r>
        <w:rPr>
          <w:sz w:val="26"/>
          <w:szCs w:val="26"/>
        </w:rPr>
        <w:t>tung</w:t>
      </w:r>
      <w:proofErr w:type="gramEnd"/>
      <w:r>
        <w:rPr>
          <w:sz w:val="26"/>
          <w:szCs w:val="26"/>
        </w:rPr>
        <w:t xml:space="preserve"> </w:t>
      </w:r>
      <w:r w:rsidR="006F2A2E">
        <w:rPr>
          <w:sz w:val="26"/>
          <w:szCs w:val="26"/>
        </w:rPr>
        <w:t>Oy</w:t>
      </w:r>
      <w:r>
        <w:rPr>
          <w:sz w:val="26"/>
          <w:szCs w:val="26"/>
        </w:rPr>
        <w:t xml:space="preserve"> dự trên các biến độc lập X (bi</w:t>
      </w:r>
      <w:r w:rsidR="006F2A2E">
        <w:rPr>
          <w:sz w:val="26"/>
          <w:szCs w:val="26"/>
        </w:rPr>
        <w:t>ến giải thích) trên trục hoành Ox</w:t>
      </w:r>
      <w:r>
        <w:rPr>
          <w:sz w:val="26"/>
          <w:szCs w:val="26"/>
        </w:rPr>
        <w:t xml:space="preserve"> trong mô hình. Hồi quy tuyến tính được phát </w:t>
      </w:r>
      <w:r>
        <w:rPr>
          <w:color w:val="000000"/>
          <w:sz w:val="26"/>
          <w:szCs w:val="26"/>
        </w:rPr>
        <w:t xml:space="preserve">triển </w:t>
      </w:r>
      <w:r>
        <w:rPr>
          <w:sz w:val="26"/>
          <w:szCs w:val="26"/>
        </w:rPr>
        <w:t>thành Mô hình hồi quy tuyến tính (</w:t>
      </w:r>
      <w:r w:rsidRPr="000E0833">
        <w:rPr>
          <w:sz w:val="26"/>
          <w:szCs w:val="26"/>
        </w:rPr>
        <w:t>Line</w:t>
      </w:r>
      <w:r>
        <w:rPr>
          <w:sz w:val="26"/>
          <w:szCs w:val="26"/>
        </w:rPr>
        <w:t>a</w:t>
      </w:r>
      <w:r w:rsidRPr="000E0833">
        <w:rPr>
          <w:sz w:val="26"/>
          <w:szCs w:val="26"/>
        </w:rPr>
        <w:t>r Regression Model</w:t>
      </w:r>
      <w:r>
        <w:rPr>
          <w:sz w:val="26"/>
          <w:szCs w:val="26"/>
        </w:rPr>
        <w:t xml:space="preserve">) là công cụ quan trọng </w:t>
      </w:r>
      <w:r w:rsidR="00234598">
        <w:rPr>
          <w:sz w:val="26"/>
          <w:szCs w:val="26"/>
        </w:rPr>
        <w:t xml:space="preserve">trong lĩnh vực Kinh tế lượng, </w:t>
      </w:r>
      <w:r>
        <w:rPr>
          <w:sz w:val="26"/>
          <w:szCs w:val="26"/>
        </w:rPr>
        <w:t>là phương pháp thống kê hồi quy và dự báo dữ liệu.</w:t>
      </w:r>
    </w:p>
    <w:p w14:paraId="41853488" w14:textId="77777777" w:rsidR="003D3196" w:rsidRDefault="003D3196" w:rsidP="008A727B">
      <w:pPr>
        <w:pStyle w:val="Paragraph"/>
        <w:spacing w:after="0"/>
        <w:ind w:firstLine="357"/>
        <w:rPr>
          <w:sz w:val="26"/>
          <w:szCs w:val="26"/>
        </w:rPr>
      </w:pPr>
      <w:r>
        <w:rPr>
          <w:sz w:val="26"/>
          <w:szCs w:val="26"/>
        </w:rPr>
        <w:t>Phương pháp Hồi quy Tuyến tính tổng quát: Mô hình Hồi quy Tuyến tính bội (Multiple R</w:t>
      </w:r>
      <w:r w:rsidRPr="000E0833">
        <w:rPr>
          <w:sz w:val="26"/>
          <w:szCs w:val="26"/>
        </w:rPr>
        <w:t>egression model</w:t>
      </w:r>
      <w:r>
        <w:rPr>
          <w:sz w:val="26"/>
          <w:szCs w:val="26"/>
        </w:rPr>
        <w:t>) với dạng Mô hình Hồi quy tổng thể (Population R</w:t>
      </w:r>
      <w:r w:rsidRPr="000E0833">
        <w:rPr>
          <w:sz w:val="26"/>
          <w:szCs w:val="26"/>
        </w:rPr>
        <w:t>egression model</w:t>
      </w:r>
      <w:r>
        <w:rPr>
          <w:sz w:val="26"/>
          <w:szCs w:val="26"/>
        </w:rPr>
        <w:t>) với n-1 biến giải thích có dạng:</w:t>
      </w:r>
    </w:p>
    <w:p w14:paraId="2E3D2265" w14:textId="77777777" w:rsidR="003D3196" w:rsidRDefault="003D3196" w:rsidP="008A727B">
      <w:pPr>
        <w:pStyle w:val="Paragraph"/>
        <w:spacing w:after="0"/>
        <w:ind w:left="357" w:firstLine="357"/>
        <w:jc w:val="center"/>
        <w:rPr>
          <w:sz w:val="26"/>
          <w:szCs w:val="26"/>
        </w:rPr>
      </w:pPr>
      <w:r w:rsidRPr="00384655">
        <w:rPr>
          <w:position w:val="-12"/>
          <w:sz w:val="26"/>
          <w:szCs w:val="26"/>
        </w:rPr>
        <w:object w:dxaOrig="4140" w:dyaOrig="360" w14:anchorId="71878EA2">
          <v:shape id="_x0000_i1042" type="#_x0000_t75" style="width:206.85pt;height:17.7pt" o:ole="">
            <v:imagedata r:id="rId116" o:title=""/>
          </v:shape>
          <o:OLEObject Type="Embed" ProgID="Equation.DSMT4" ShapeID="_x0000_i1042" DrawAspect="Content" ObjectID="_1703453110" r:id="rId117"/>
        </w:object>
      </w:r>
      <w:r>
        <w:rPr>
          <w:sz w:val="26"/>
          <w:szCs w:val="26"/>
        </w:rPr>
        <w:t>(1)</w:t>
      </w:r>
    </w:p>
    <w:p w14:paraId="425731CE" w14:textId="40A59C82" w:rsidR="00977CFE" w:rsidRDefault="00977CFE" w:rsidP="00977CFE">
      <w:pPr>
        <w:pStyle w:val="Paragraph"/>
        <w:spacing w:after="0"/>
        <w:jc w:val="left"/>
        <w:rPr>
          <w:sz w:val="26"/>
          <w:szCs w:val="26"/>
        </w:rPr>
      </w:pPr>
      <w:r>
        <w:rPr>
          <w:sz w:val="26"/>
          <w:szCs w:val="26"/>
        </w:rPr>
        <w:t>Trong đó:</w:t>
      </w:r>
    </w:p>
    <w:p w14:paraId="7A5D4020" w14:textId="52B3F1E7" w:rsidR="003D3196" w:rsidRDefault="003D3196" w:rsidP="008A727B">
      <w:pPr>
        <w:pStyle w:val="MTDisplayEquation"/>
        <w:numPr>
          <w:ilvl w:val="0"/>
          <w:numId w:val="43"/>
        </w:numPr>
        <w:ind w:left="714" w:hanging="357"/>
      </w:pPr>
      <w:r>
        <w:t>Y</w:t>
      </w:r>
      <w:r w:rsidR="00977CFE">
        <w:t>:</w:t>
      </w:r>
      <w:r>
        <w:t xml:space="preserve"> biến phụ thuộc (dependent variable).</w:t>
      </w:r>
    </w:p>
    <w:p w14:paraId="6671F7BF" w14:textId="035FA175" w:rsidR="003D3196" w:rsidRDefault="00977CFE" w:rsidP="008A727B">
      <w:pPr>
        <w:pStyle w:val="MTDisplayEquation"/>
        <w:numPr>
          <w:ilvl w:val="0"/>
          <w:numId w:val="43"/>
        </w:numPr>
        <w:ind w:left="714" w:hanging="357"/>
      </w:pPr>
      <w:r>
        <w:t xml:space="preserve">X: </w:t>
      </w:r>
      <w:r w:rsidR="003D3196">
        <w:t xml:space="preserve">các biến giải thích hay biến độc lập (explanatory/independent variables). </w:t>
      </w:r>
    </w:p>
    <w:p w14:paraId="3D3A386C" w14:textId="6C919A64" w:rsidR="003D3196" w:rsidRDefault="003D3196" w:rsidP="008A727B">
      <w:pPr>
        <w:pStyle w:val="MTDisplayEquation"/>
        <w:numPr>
          <w:ilvl w:val="0"/>
          <w:numId w:val="43"/>
        </w:numPr>
        <w:ind w:left="714" w:hanging="357"/>
      </w:pPr>
      <w:r>
        <w:t>β</w:t>
      </w:r>
      <w:r w:rsidRPr="00276E29">
        <w:rPr>
          <w:vertAlign w:val="subscript"/>
        </w:rPr>
        <w:t>n</w:t>
      </w:r>
      <w:r w:rsidR="00977CFE">
        <w:t xml:space="preserve">: </w:t>
      </w:r>
      <w:r>
        <w:t>hệ số của các biến độc lập, trong đó B1 là hệ số tự do.</w:t>
      </w:r>
    </w:p>
    <w:p w14:paraId="7D935F7F" w14:textId="6F1CD071" w:rsidR="003D3196" w:rsidRDefault="00977CFE" w:rsidP="008A727B">
      <w:pPr>
        <w:pStyle w:val="MTDisplayEquation"/>
        <w:numPr>
          <w:ilvl w:val="0"/>
          <w:numId w:val="43"/>
        </w:numPr>
        <w:ind w:left="714" w:hanging="357"/>
      </w:pPr>
      <w:r>
        <w:t xml:space="preserve">u: </w:t>
      </w:r>
      <w:r w:rsidR="003D3196">
        <w:t>hạng nhiễu hay sai số ngẫu nhiên (random hay stochastic error term).</w:t>
      </w:r>
    </w:p>
    <w:p w14:paraId="19C38A4B" w14:textId="3B5EE3D5" w:rsidR="003D3196" w:rsidRDefault="00977CFE" w:rsidP="008A727B">
      <w:pPr>
        <w:pStyle w:val="MTDisplayEquation"/>
        <w:numPr>
          <w:ilvl w:val="0"/>
          <w:numId w:val="43"/>
        </w:numPr>
        <w:ind w:left="714" w:hanging="357"/>
      </w:pPr>
      <w:r>
        <w:t xml:space="preserve">i: </w:t>
      </w:r>
      <w:r w:rsidR="003D3196">
        <w:t>ký hiệu cho quan sát thứ i trong tổng thể.</w:t>
      </w:r>
    </w:p>
    <w:p w14:paraId="7D9D1C29" w14:textId="77777777" w:rsidR="003D3196" w:rsidRDefault="003D3196" w:rsidP="008A727B">
      <w:r>
        <w:t>Phương trình (1) rút gọn thành mô hình tổng thể (</w:t>
      </w:r>
      <w:r w:rsidRPr="00505DF6">
        <w:t>population model</w:t>
      </w:r>
      <w:r>
        <w:t xml:space="preserve">): </w:t>
      </w:r>
    </w:p>
    <w:p w14:paraId="0F4E4496" w14:textId="77777777" w:rsidR="003D3196" w:rsidRDefault="003D3196" w:rsidP="008A727B">
      <w:pPr>
        <w:jc w:val="center"/>
      </w:pPr>
      <w:r w:rsidRPr="00132B86">
        <w:rPr>
          <w:position w:val="-12"/>
        </w:rPr>
        <w:object w:dxaOrig="1280" w:dyaOrig="360" w14:anchorId="7877D0D6">
          <v:shape id="_x0000_i1043" type="#_x0000_t75" style="width:64.05pt;height:17.7pt" o:ole="">
            <v:imagedata r:id="rId118" o:title=""/>
          </v:shape>
          <o:OLEObject Type="Embed" ProgID="Equation.DSMT4" ShapeID="_x0000_i1043" DrawAspect="Content" ObjectID="_1703453111" r:id="rId119"/>
        </w:object>
      </w:r>
      <w:r>
        <w:t xml:space="preserve"> Với </w:t>
      </w:r>
      <w:r w:rsidRPr="00505DF6">
        <w:rPr>
          <w:position w:val="-12"/>
        </w:rPr>
        <w:object w:dxaOrig="3820" w:dyaOrig="360" w14:anchorId="2793A8D7">
          <v:shape id="_x0000_i1044" type="#_x0000_t75" style="width:189.75pt;height:17.7pt" o:ole="">
            <v:imagedata r:id="rId120" o:title=""/>
          </v:shape>
          <o:OLEObject Type="Embed" ProgID="Equation.DSMT4" ShapeID="_x0000_i1044" DrawAspect="Content" ObjectID="_1703453112" r:id="rId121"/>
        </w:object>
      </w:r>
    </w:p>
    <w:p w14:paraId="48A9F35A" w14:textId="1FCC0192" w:rsidR="003D3196" w:rsidRDefault="003D3196" w:rsidP="008A727B">
      <w:pPr>
        <w:pStyle w:val="ListParagraph"/>
        <w:numPr>
          <w:ilvl w:val="0"/>
          <w:numId w:val="44"/>
        </w:numPr>
        <w:ind w:left="714" w:hanging="357"/>
        <w:contextualSpacing w:val="0"/>
      </w:pPr>
      <w:proofErr w:type="gramStart"/>
      <w:r>
        <w:t>β</w:t>
      </w:r>
      <w:r>
        <w:rPr>
          <w:vertAlign w:val="subscript"/>
        </w:rPr>
        <w:t>x</w:t>
      </w:r>
      <w:proofErr w:type="gramEnd"/>
      <w:r w:rsidR="00977CFE">
        <w:t xml:space="preserve">: </w:t>
      </w:r>
      <w:r>
        <w:t>thành phần tất định (deterministic component), là 1 trung bình có điều kiện (conditional mean) của Yi, nghĩa là E(Yi|X): giá trị trung bình của Y khi X là giá trị được cho trước.</w:t>
      </w:r>
    </w:p>
    <w:p w14:paraId="3AE99AC3" w14:textId="1FEBFA72" w:rsidR="003D3196" w:rsidRDefault="00977CFE" w:rsidP="008A727B">
      <w:pPr>
        <w:pStyle w:val="ListParagraph"/>
        <w:numPr>
          <w:ilvl w:val="0"/>
          <w:numId w:val="44"/>
        </w:numPr>
        <w:ind w:left="714" w:hanging="357"/>
        <w:contextualSpacing w:val="0"/>
      </w:pPr>
      <w:r>
        <w:t xml:space="preserve">Ui: </w:t>
      </w:r>
      <w:r w:rsidR="003D3196">
        <w:t>thành phần phi hệ thống (nonsystematic component).</w:t>
      </w:r>
    </w:p>
    <w:p w14:paraId="2EE3073A" w14:textId="77777777" w:rsidR="003D3196" w:rsidRDefault="003D3196" w:rsidP="008A727B">
      <w:r>
        <w:t>Phương trình:</w:t>
      </w:r>
      <w:r w:rsidRPr="001325D7">
        <w:t xml:space="preserve"> Y = β0 + β1*X</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5699147C" w14:textId="77777777" w:rsidR="003D3196" w:rsidRDefault="003D3196" w:rsidP="008A727B">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49B3BFC6" w14:textId="77777777" w:rsidR="003D3196" w:rsidRDefault="003D3196" w:rsidP="008A727B">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0FD0E9E5" w14:textId="77777777" w:rsidR="003D3196" w:rsidRDefault="003D3196" w:rsidP="003D3196">
      <w:pPr>
        <w:pStyle w:val="Caption"/>
      </w:pPr>
      <w:r>
        <w:rPr>
          <w:noProof/>
          <w:lang w:val="vi-VN" w:eastAsia="vi-VN"/>
        </w:rPr>
        <w:lastRenderedPageBreak/>
        <w:drawing>
          <wp:inline distT="0" distB="0" distL="0" distR="0" wp14:anchorId="1B54CCCD" wp14:editId="3AA55905">
            <wp:extent cx="3132000" cy="2613600"/>
            <wp:effectExtent l="19050" t="19050" r="1143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22">
                      <a:extLst>
                        <a:ext uri="{28A0092B-C50C-407E-A947-70E740481C1C}">
                          <a14:useLocalDpi xmlns:a14="http://schemas.microsoft.com/office/drawing/2010/main" val="0"/>
                        </a:ext>
                      </a:extLst>
                    </a:blip>
                    <a:stretch>
                      <a:fillRect/>
                    </a:stretch>
                  </pic:blipFill>
                  <pic:spPr>
                    <a:xfrm>
                      <a:off x="0" y="0"/>
                      <a:ext cx="3132000" cy="2613600"/>
                    </a:xfrm>
                    <a:prstGeom prst="rect">
                      <a:avLst/>
                    </a:prstGeom>
                    <a:ln w="3175">
                      <a:solidFill>
                        <a:schemeClr val="tx1"/>
                      </a:solidFill>
                    </a:ln>
                  </pic:spPr>
                </pic:pic>
              </a:graphicData>
            </a:graphic>
          </wp:inline>
        </w:drawing>
      </w:r>
    </w:p>
    <w:p w14:paraId="5CA9BD4C" w14:textId="10F3D7E6" w:rsidR="003D3196" w:rsidRDefault="003D3196" w:rsidP="003D3196">
      <w:pPr>
        <w:pStyle w:val="ThesisTable"/>
      </w:pPr>
      <w:bookmarkStart w:id="266" w:name="_Toc91407489"/>
      <w:bookmarkStart w:id="267" w:name="_Toc91407650"/>
      <w:bookmarkStart w:id="268" w:name="_Toc92231101"/>
      <w:bookmarkStart w:id="269" w:name="_Toc92664220"/>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5</w:t>
      </w:r>
      <w:r w:rsidR="00842C86">
        <w:rPr>
          <w:noProof/>
        </w:rPr>
        <w:fldChar w:fldCharType="end"/>
      </w:r>
      <w:r>
        <w:t>. Mô hình Hồi quy tuyến tính Linear Regression</w:t>
      </w:r>
      <w:bookmarkEnd w:id="266"/>
      <w:bookmarkEnd w:id="267"/>
      <w:bookmarkEnd w:id="268"/>
      <w:bookmarkEnd w:id="269"/>
    </w:p>
    <w:p w14:paraId="76CFF4E8" w14:textId="77777777" w:rsidR="003D3196" w:rsidRDefault="003D3196" w:rsidP="003D3196">
      <w:r>
        <w:t>Với</w:t>
      </w:r>
      <w:r w:rsidRPr="00132B86">
        <w:rPr>
          <w:position w:val="-4"/>
        </w:rPr>
        <w:object w:dxaOrig="279" w:dyaOrig="320" w14:anchorId="66C106C3">
          <v:shape id="_x0000_i1045" type="#_x0000_t75" style="width:14.65pt;height:15.25pt" o:ole="">
            <v:imagedata r:id="rId123" o:title=""/>
          </v:shape>
          <o:OLEObject Type="Embed" ProgID="Equation.DSMT4" ShapeID="_x0000_i1045" DrawAspect="Content" ObjectID="_1703453113" r:id="rId124"/>
        </w:object>
      </w:r>
      <w:r>
        <w:t>: Độ lệch chuẩn của X.</w:t>
      </w:r>
    </w:p>
    <w:p w14:paraId="22F3627E" w14:textId="77777777" w:rsidR="003D3196" w:rsidRPr="00AF2AE4" w:rsidRDefault="003D3196" w:rsidP="003D3196">
      <w:proofErr w:type="gramStart"/>
      <w:r>
        <w:t xml:space="preserve">Với </w:t>
      </w:r>
      <w:proofErr w:type="gramEnd"/>
      <w:r w:rsidRPr="00132B86">
        <w:rPr>
          <w:position w:val="-4"/>
        </w:rPr>
        <w:object w:dxaOrig="220" w:dyaOrig="320" w14:anchorId="162D4BB2">
          <v:shape id="_x0000_i1046" type="#_x0000_t75" style="width:10.35pt;height:15.25pt" o:ole="">
            <v:imagedata r:id="rId125" o:title=""/>
          </v:shape>
          <o:OLEObject Type="Embed" ProgID="Equation.DSMT4" ShapeID="_x0000_i1046" DrawAspect="Content" ObjectID="_1703453114" r:id="rId126"/>
        </w:object>
      </w:r>
      <w:r>
        <w:t>: Độ lệch chuẩn của Y.</w:t>
      </w:r>
    </w:p>
    <w:p w14:paraId="6E163923" w14:textId="77777777" w:rsidR="003D3196" w:rsidRDefault="003D3196" w:rsidP="003D3196">
      <w:pPr>
        <w:ind w:firstLine="357"/>
      </w:pPr>
      <w:r>
        <w:t xml:space="preserve">Độ mạnh của Mô hình hồi quy tuyến tính: được đo lường thông qua </w:t>
      </w:r>
      <w:r w:rsidRPr="003B02EF">
        <w:rPr>
          <w:b/>
        </w:rPr>
        <w:t>hệ số xác định r2</w:t>
      </w:r>
      <w:r w:rsidRPr="003B02EF">
        <w:t xml:space="preserve"> (coefficient of determination) hay </w:t>
      </w:r>
      <w:r w:rsidRPr="003B02EF">
        <w:rPr>
          <w:b/>
        </w:rPr>
        <w:t>R-Square (R</w:t>
      </w:r>
      <w:r w:rsidRPr="00372ED7">
        <w:rPr>
          <w:b/>
          <w:vertAlign w:val="superscript"/>
        </w:rPr>
        <w:t>2</w:t>
      </w:r>
      <w:r w:rsidRPr="003B02EF">
        <w:rPr>
          <w:b/>
        </w:rPr>
        <w:t>)</w:t>
      </w:r>
      <w:r>
        <w:t xml:space="preserve"> với </w:t>
      </w:r>
      <w:r w:rsidRPr="003B02EF">
        <w:t>dao động từ 0 đến 1</w:t>
      </w:r>
      <w:r>
        <w:t xml:space="preserve">. </w:t>
      </w:r>
    </w:p>
    <w:p w14:paraId="659AEAD9" w14:textId="77777777" w:rsidR="003D3196" w:rsidRDefault="003D3196" w:rsidP="003D3196">
      <w:pPr>
        <w:rPr>
          <w:rStyle w:val="Emphasis"/>
          <w:rFonts w:ascii="Muli" w:hAnsi="Muli"/>
          <w:b/>
          <w:bCs/>
          <w:sz w:val="29"/>
          <w:szCs w:val="29"/>
          <w:shd w:val="clear" w:color="auto" w:fill="FFFFFF"/>
        </w:rPr>
      </w:pPr>
      <w:r>
        <w:t xml:space="preserve">Công thức tính </w:t>
      </w:r>
      <w:r w:rsidRPr="00372ED7">
        <w:t>R-Square (R</w:t>
      </w:r>
      <w:r w:rsidRPr="00372ED7">
        <w:rPr>
          <w:vertAlign w:val="superscript"/>
        </w:rPr>
        <w:t>2</w:t>
      </w:r>
      <w:r w:rsidRPr="00372ED7">
        <w:t>)</w:t>
      </w:r>
      <w:r>
        <w:t xml:space="preserve">: </w:t>
      </w:r>
      <w:r>
        <w:rPr>
          <w:rStyle w:val="Emphasis"/>
          <w:rFonts w:ascii="Muli" w:hAnsi="Muli"/>
          <w:b/>
          <w:bCs/>
          <w:sz w:val="29"/>
          <w:szCs w:val="29"/>
          <w:shd w:val="clear" w:color="auto" w:fill="FFFFFF"/>
        </w:rPr>
        <w:t>R</w:t>
      </w:r>
      <w:r>
        <w:rPr>
          <w:rStyle w:val="Emphasis"/>
          <w:rFonts w:ascii="Muli" w:hAnsi="Muli"/>
          <w:b/>
          <w:bCs/>
          <w:sz w:val="21"/>
          <w:szCs w:val="21"/>
          <w:shd w:val="clear" w:color="auto" w:fill="FFFFFF"/>
          <w:vertAlign w:val="superscript"/>
        </w:rPr>
        <w:t>2</w:t>
      </w:r>
      <w:r>
        <w:rPr>
          <w:rStyle w:val="Emphasis"/>
          <w:rFonts w:ascii="Muli" w:hAnsi="Muli"/>
          <w:b/>
          <w:bCs/>
          <w:sz w:val="29"/>
          <w:szCs w:val="29"/>
          <w:shd w:val="clear" w:color="auto" w:fill="FFFFFF"/>
        </w:rPr>
        <w:t> = (TSS – RSS)/TSS.</w:t>
      </w:r>
    </w:p>
    <w:p w14:paraId="03307FD8" w14:textId="77777777" w:rsidR="003D3196" w:rsidRDefault="003D3196" w:rsidP="003D3196">
      <w:pPr>
        <w:keepNext/>
        <w:jc w:val="center"/>
      </w:pPr>
      <w:r>
        <w:rPr>
          <w:noProof/>
          <w:lang w:val="vi-VN" w:eastAsia="vi-VN"/>
        </w:rPr>
        <w:drawing>
          <wp:inline distT="0" distB="0" distL="0" distR="0" wp14:anchorId="32426D58" wp14:editId="40D3668A">
            <wp:extent cx="3564000" cy="2534400"/>
            <wp:effectExtent l="19050" t="19050" r="1778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564000" cy="2534400"/>
                    </a:xfrm>
                    <a:prstGeom prst="rect">
                      <a:avLst/>
                    </a:prstGeom>
                    <a:ln>
                      <a:solidFill>
                        <a:schemeClr val="tx1"/>
                      </a:solidFill>
                    </a:ln>
                  </pic:spPr>
                </pic:pic>
              </a:graphicData>
            </a:graphic>
          </wp:inline>
        </w:drawing>
      </w:r>
    </w:p>
    <w:p w14:paraId="76A5425B" w14:textId="1B937BD2" w:rsidR="003D3196" w:rsidRPr="00AF2AE4" w:rsidRDefault="003D3196" w:rsidP="003D3196">
      <w:pPr>
        <w:pStyle w:val="ThesisTable"/>
      </w:pPr>
      <w:bookmarkStart w:id="270" w:name="_Toc91407490"/>
      <w:bookmarkStart w:id="271" w:name="_Toc91407651"/>
      <w:bookmarkStart w:id="272" w:name="_Toc92231102"/>
      <w:bookmarkStart w:id="273" w:name="_Toc92664221"/>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6</w:t>
      </w:r>
      <w:r w:rsidR="00842C86">
        <w:rPr>
          <w:noProof/>
        </w:rPr>
        <w:fldChar w:fldCharType="end"/>
      </w:r>
      <w:r>
        <w:t>. R-Square (</w:t>
      </w:r>
      <w:r w:rsidRPr="003B02EF">
        <w:t>R</w:t>
      </w:r>
      <w:r w:rsidRPr="00372ED7">
        <w:rPr>
          <w:vertAlign w:val="superscript"/>
        </w:rPr>
        <w:t>2</w:t>
      </w:r>
      <w:r>
        <w:t>) của Mô hình hồi quy tuyến tính</w:t>
      </w:r>
      <w:bookmarkEnd w:id="270"/>
      <w:bookmarkEnd w:id="271"/>
      <w:bookmarkEnd w:id="272"/>
      <w:bookmarkEnd w:id="273"/>
    </w:p>
    <w:p w14:paraId="3CEF8270" w14:textId="08AF4E04" w:rsidR="003D3196" w:rsidRDefault="003D3196" w:rsidP="00854F68">
      <w:pPr>
        <w:pStyle w:val="ListParagraph"/>
        <w:numPr>
          <w:ilvl w:val="0"/>
          <w:numId w:val="46"/>
        </w:numPr>
        <w:ind w:left="357" w:hanging="357"/>
        <w:contextualSpacing w:val="0"/>
      </w:pPr>
      <w:r>
        <w:t xml:space="preserve">Tổng các diện tích (TSS): phép đo tổng hợp biến thiên trong tỷ lệ đáp ứng / biến phụ thuộc và </w:t>
      </w:r>
      <w:r w:rsidR="00A35CF8">
        <w:t xml:space="preserve">là số lượng biến thiên </w:t>
      </w:r>
      <w:r>
        <w:t>có trong đáp ứng trước khi hồi quy được thực hiện.</w:t>
      </w:r>
    </w:p>
    <w:p w14:paraId="4B6BEA50" w14:textId="77777777" w:rsidR="003D3196" w:rsidRDefault="003D3196" w:rsidP="00854F68">
      <w:pPr>
        <w:pStyle w:val="ListParagraph"/>
        <w:numPr>
          <w:ilvl w:val="0"/>
          <w:numId w:val="46"/>
        </w:numPr>
        <w:ind w:left="357" w:hanging="357"/>
        <w:contextualSpacing w:val="0"/>
      </w:pPr>
      <w:r>
        <w:lastRenderedPageBreak/>
        <w:t>Sum of Squares (RSS): RSS đo lường lượng biến đổi còn lại không giải thích được sau khi thực hiện hồi quy.</w:t>
      </w:r>
    </w:p>
    <w:p w14:paraId="0608E0EC" w14:textId="2107A00F" w:rsidR="003D3196" w:rsidRDefault="00271A18" w:rsidP="00854F68">
      <w:pPr>
        <w:pStyle w:val="ListParagraph"/>
        <w:numPr>
          <w:ilvl w:val="0"/>
          <w:numId w:val="46"/>
        </w:numPr>
        <w:ind w:left="357" w:hanging="357"/>
        <w:contextualSpacing w:val="0"/>
        <w:jc w:val="left"/>
      </w:pPr>
      <w:r>
        <w:t xml:space="preserve">TSS – RSS: </w:t>
      </w:r>
      <w:r w:rsidR="00A02438">
        <w:t xml:space="preserve">là hiệu số giữa TSS và RSS để </w:t>
      </w:r>
      <w:r w:rsidR="003D3196">
        <w:t>đo lường mức độ thay đổi trong đáp ứng được giải thích.</w:t>
      </w:r>
    </w:p>
    <w:p w14:paraId="1DA979C1" w14:textId="77777777" w:rsidR="003D3196" w:rsidRDefault="003D3196" w:rsidP="003D3196">
      <w:pPr>
        <w:pStyle w:val="Heading4"/>
        <w:numPr>
          <w:ilvl w:val="3"/>
          <w:numId w:val="3"/>
        </w:numPr>
      </w:pPr>
      <w:bookmarkStart w:id="274" w:name="_Toc92274312"/>
      <w:bookmarkStart w:id="275" w:name="_Toc92664285"/>
      <w:r>
        <w:t xml:space="preserve">GIới thiệu </w:t>
      </w:r>
      <w:r w:rsidRPr="00111E66">
        <w:t>OLS (Ordinary Least Square):</w:t>
      </w:r>
      <w:bookmarkEnd w:id="274"/>
      <w:bookmarkEnd w:id="275"/>
    </w:p>
    <w:p w14:paraId="09B0A78D" w14:textId="1BEA52FC" w:rsidR="003D3196" w:rsidRDefault="004A415E" w:rsidP="00CD6CF1">
      <w:pPr>
        <w:pStyle w:val="Paragraph"/>
        <w:spacing w:after="0"/>
        <w:ind w:firstLine="357"/>
        <w:rPr>
          <w:sz w:val="26"/>
          <w:szCs w:val="26"/>
        </w:rPr>
      </w:pPr>
      <w:r>
        <w:rPr>
          <w:sz w:val="26"/>
          <w:szCs w:val="26"/>
        </w:rPr>
        <w:t>OLS là</w:t>
      </w:r>
      <w:r w:rsidR="003D3196">
        <w:rPr>
          <w:sz w:val="26"/>
          <w:szCs w:val="26"/>
        </w:rPr>
        <w:t xml:space="preserve"> mô hình hồi quy bằng phươn</w:t>
      </w:r>
      <w:r w:rsidR="00472FA5">
        <w:rPr>
          <w:sz w:val="26"/>
          <w:szCs w:val="26"/>
        </w:rPr>
        <w:t xml:space="preserve">g pháp bình phương </w:t>
      </w:r>
      <w:r w:rsidR="003D3196">
        <w:rPr>
          <w:sz w:val="26"/>
          <w:szCs w:val="26"/>
        </w:rPr>
        <w:t>cực tiểu hay được gọi là m</w:t>
      </w:r>
      <w:r w:rsidR="002D5E36">
        <w:rPr>
          <w:sz w:val="26"/>
          <w:szCs w:val="26"/>
        </w:rPr>
        <w:t xml:space="preserve">ô hình Pooled OLS (Pool) là </w:t>
      </w:r>
      <w:r w:rsidR="003D3196">
        <w:rPr>
          <w:sz w:val="26"/>
          <w:szCs w:val="26"/>
        </w:rPr>
        <w:t>trường hợp đặc biệt của phương pháp bình phương cực tiểu tổng quát (</w:t>
      </w:r>
      <w:r w:rsidR="003D3196" w:rsidRPr="004D5751">
        <w:rPr>
          <w:sz w:val="26"/>
          <w:szCs w:val="26"/>
        </w:rPr>
        <w:t>generalized least squares method – GLS</w:t>
      </w:r>
      <w:r w:rsidR="003D3196">
        <w:rPr>
          <w:sz w:val="26"/>
          <w:szCs w:val="26"/>
        </w:rPr>
        <w:t xml:space="preserve">) để tìm đường hồi quy gần nhất với giá trị liên tục của biến phụ thuộc (tổng bình phương của các nhiễu hay sai số </w:t>
      </w:r>
      <w:r w:rsidR="003D3196" w:rsidRPr="004D5751">
        <w:rPr>
          <w:sz w:val="26"/>
          <w:szCs w:val="26"/>
        </w:rPr>
        <w:t>∑u</w:t>
      </w:r>
      <w:r w:rsidR="003D3196">
        <w:rPr>
          <w:sz w:val="26"/>
          <w:szCs w:val="26"/>
          <w:vertAlign w:val="subscript"/>
        </w:rPr>
        <w:t>i</w:t>
      </w:r>
      <w:r w:rsidR="003D3196">
        <w:rPr>
          <w:sz w:val="26"/>
          <w:szCs w:val="26"/>
          <w:vertAlign w:val="superscript"/>
        </w:rPr>
        <w:t>2</w:t>
      </w:r>
      <w:r w:rsidR="003D3196">
        <w:rPr>
          <w:sz w:val="26"/>
          <w:szCs w:val="26"/>
        </w:rPr>
        <w:t xml:space="preserve"> nhỏ nhất).</w:t>
      </w:r>
    </w:p>
    <w:p w14:paraId="591875CF" w14:textId="77777777" w:rsidR="003D3196" w:rsidRPr="00F21C9E" w:rsidRDefault="003D3196" w:rsidP="00CD6CF1">
      <w:pPr>
        <w:pStyle w:val="Paragraph"/>
        <w:spacing w:after="0"/>
        <w:rPr>
          <w:sz w:val="26"/>
          <w:szCs w:val="26"/>
        </w:rPr>
      </w:pPr>
      <w:r w:rsidRPr="00F21C9E">
        <w:rPr>
          <w:sz w:val="26"/>
          <w:szCs w:val="26"/>
        </w:rPr>
        <w:t>Công thức tổng quát: 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 xml:space="preserve">i </w:t>
      </w:r>
    </w:p>
    <w:p w14:paraId="1A6C58C6" w14:textId="77777777" w:rsidR="003D3196" w:rsidRPr="00F21C9E" w:rsidRDefault="003D3196" w:rsidP="00CD6CF1">
      <w:pPr>
        <w:pStyle w:val="Paragraph"/>
        <w:spacing w:after="0"/>
        <w:rPr>
          <w:sz w:val="26"/>
          <w:szCs w:val="26"/>
        </w:rPr>
      </w:pPr>
      <w:r w:rsidRPr="00F21C9E">
        <w:rPr>
          <w:sz w:val="26"/>
          <w:szCs w:val="26"/>
        </w:rPr>
        <w:t>Phương sai và sai số chuẩn</w:t>
      </w:r>
      <w:proofErr w:type="gramStart"/>
      <w:r w:rsidRPr="00F21C9E">
        <w:rPr>
          <w:sz w:val="26"/>
          <w:szCs w:val="26"/>
        </w:rPr>
        <w:t xml:space="preserve">: </w:t>
      </w:r>
      <w:proofErr w:type="gramEnd"/>
      <w:r w:rsidRPr="00F21C9E">
        <w:rPr>
          <w:position w:val="-24"/>
        </w:rPr>
        <w:object w:dxaOrig="1120" w:dyaOrig="960" w14:anchorId="62BDB1DF">
          <v:shape id="_x0000_i1047" type="#_x0000_t75" style="width:56.15pt;height:45.75pt" o:ole="">
            <v:imagedata r:id="rId128" o:title=""/>
          </v:shape>
          <o:OLEObject Type="Embed" ProgID="Equation.DSMT4" ShapeID="_x0000_i1047" DrawAspect="Content" ObjectID="_1703453115" r:id="rId129"/>
        </w:object>
      </w:r>
      <w:r w:rsidRPr="00F21C9E">
        <w:rPr>
          <w:sz w:val="26"/>
          <w:szCs w:val="26"/>
        </w:rPr>
        <w:t>, trong đó:</w:t>
      </w:r>
    </w:p>
    <w:p w14:paraId="49965DD9" w14:textId="1F043969" w:rsidR="003D3196" w:rsidRPr="00F21C9E" w:rsidRDefault="00455007" w:rsidP="00854F68">
      <w:pPr>
        <w:pStyle w:val="Paragraph"/>
        <w:numPr>
          <w:ilvl w:val="0"/>
          <w:numId w:val="47"/>
        </w:numPr>
        <w:spacing w:after="0"/>
        <w:ind w:left="357" w:hanging="357"/>
        <w:rPr>
          <w:sz w:val="26"/>
          <w:szCs w:val="26"/>
        </w:rPr>
      </w:pPr>
      <w:r>
        <w:rPr>
          <w:sz w:val="26"/>
          <w:szCs w:val="26"/>
        </w:rPr>
        <w:t>Phương sai: T</w:t>
      </w:r>
      <w:r w:rsidR="003D3196" w:rsidRPr="00F21C9E">
        <w:rPr>
          <w:sz w:val="26"/>
          <w:szCs w:val="26"/>
        </w:rPr>
        <w:t xml:space="preserve">ỷ lệ của tổng bình phương phần dư (RSS) chia cho (n – k) với bậc tự do, </w:t>
      </w:r>
      <w:r w:rsidR="002812EB">
        <w:rPr>
          <w:sz w:val="26"/>
          <w:szCs w:val="26"/>
        </w:rPr>
        <w:t xml:space="preserve">với </w:t>
      </w:r>
      <w:r w:rsidR="003D3196" w:rsidRPr="00F21C9E">
        <w:rPr>
          <w:sz w:val="26"/>
          <w:szCs w:val="26"/>
        </w:rPr>
        <w:t>n là cỡ mẫu và k là số tham số hồi quy ước lượng.</w:t>
      </w:r>
    </w:p>
    <w:p w14:paraId="289B3755" w14:textId="434869BB" w:rsidR="003D3196" w:rsidRDefault="003D3196" w:rsidP="00854F68">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sidR="00455007">
        <w:rPr>
          <w:sz w:val="26"/>
          <w:szCs w:val="26"/>
        </w:rPr>
        <w:t>: S</w:t>
      </w:r>
      <w:r>
        <w:rPr>
          <w:sz w:val="26"/>
          <w:szCs w:val="26"/>
        </w:rPr>
        <w:t>ai</w:t>
      </w:r>
      <w:r w:rsidRPr="00C2751F">
        <w:rPr>
          <w:sz w:val="26"/>
          <w:szCs w:val="26"/>
        </w:rPr>
        <w:t xml:space="preserve"> số chuẩn của hồi quy (standar</w:t>
      </w:r>
      <w:r>
        <w:rPr>
          <w:sz w:val="26"/>
          <w:szCs w:val="26"/>
        </w:rPr>
        <w:t>d error of the regression, SER),</w:t>
      </w:r>
      <w:r w:rsidRPr="00C2751F">
        <w:rPr>
          <w:sz w:val="26"/>
          <w:szCs w:val="26"/>
        </w:rPr>
        <w:t xml:space="preserve"> là độ lệch chuẩn của các giá trị Y xoay quanh đư</w:t>
      </w:r>
      <w:r>
        <w:rPr>
          <w:sz w:val="26"/>
          <w:szCs w:val="26"/>
        </w:rPr>
        <w:t>ờng hồi quy.</w:t>
      </w:r>
    </w:p>
    <w:p w14:paraId="65A68820" w14:textId="77777777" w:rsidR="003D3196" w:rsidRDefault="003D3196" w:rsidP="00165311">
      <w:pPr>
        <w:pStyle w:val="Paragraph"/>
        <w:keepNext/>
        <w:jc w:val="center"/>
      </w:pPr>
      <w:r>
        <w:rPr>
          <w:noProof/>
          <w:sz w:val="26"/>
          <w:szCs w:val="26"/>
          <w:lang w:val="vi-VN" w:eastAsia="vi-VN"/>
        </w:rPr>
        <w:drawing>
          <wp:inline distT="0" distB="0" distL="0" distR="0" wp14:anchorId="22F9C37F" wp14:editId="2E9397F2">
            <wp:extent cx="3499200" cy="2541600"/>
            <wp:effectExtent l="19050" t="19050" r="2540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30">
                      <a:extLst>
                        <a:ext uri="{28A0092B-C50C-407E-A947-70E740481C1C}">
                          <a14:useLocalDpi xmlns:a14="http://schemas.microsoft.com/office/drawing/2010/main" val="0"/>
                        </a:ext>
                      </a:extLst>
                    </a:blip>
                    <a:stretch>
                      <a:fillRect/>
                    </a:stretch>
                  </pic:blipFill>
                  <pic:spPr>
                    <a:xfrm>
                      <a:off x="0" y="0"/>
                      <a:ext cx="3499200" cy="2541600"/>
                    </a:xfrm>
                    <a:prstGeom prst="rect">
                      <a:avLst/>
                    </a:prstGeom>
                    <a:ln w="3175">
                      <a:solidFill>
                        <a:schemeClr val="tx1"/>
                      </a:solidFill>
                    </a:ln>
                  </pic:spPr>
                </pic:pic>
              </a:graphicData>
            </a:graphic>
          </wp:inline>
        </w:drawing>
      </w:r>
    </w:p>
    <w:p w14:paraId="40C12212" w14:textId="211A2411" w:rsidR="003D3196" w:rsidRPr="00111E66" w:rsidRDefault="003D3196" w:rsidP="003D3196">
      <w:pPr>
        <w:pStyle w:val="ThesisTable"/>
      </w:pPr>
      <w:bookmarkStart w:id="276" w:name="_Toc92231103"/>
      <w:bookmarkStart w:id="277" w:name="_Toc92664222"/>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7</w:t>
      </w:r>
      <w:r w:rsidR="00842C86">
        <w:rPr>
          <w:noProof/>
        </w:rPr>
        <w:fldChar w:fldCharType="end"/>
      </w:r>
      <w:r>
        <w:t xml:space="preserve">. Phương </w:t>
      </w:r>
      <w:r w:rsidRPr="00BF6511">
        <w:t>pháp</w:t>
      </w:r>
      <w:r>
        <w:t xml:space="preserve"> </w:t>
      </w:r>
      <w:r w:rsidRPr="009074D9">
        <w:t>Ordinary Least Square</w:t>
      </w:r>
      <w:bookmarkEnd w:id="276"/>
      <w:bookmarkEnd w:id="277"/>
    </w:p>
    <w:p w14:paraId="4C44DC56" w14:textId="77777777" w:rsidR="003D3196" w:rsidRDefault="003D3196" w:rsidP="003D3196">
      <w:pPr>
        <w:pStyle w:val="Heading3"/>
        <w:numPr>
          <w:ilvl w:val="2"/>
          <w:numId w:val="3"/>
        </w:numPr>
      </w:pPr>
      <w:bookmarkStart w:id="278" w:name="_Toc92274313"/>
      <w:bookmarkStart w:id="279" w:name="_Toc92664286"/>
      <w:r>
        <w:lastRenderedPageBreak/>
        <w:t xml:space="preserve">Thuật toán </w:t>
      </w:r>
      <w:r w:rsidRPr="00CF151C">
        <w:t>Bayesian Ridge Regression</w:t>
      </w:r>
      <w:bookmarkEnd w:id="278"/>
      <w:bookmarkEnd w:id="279"/>
    </w:p>
    <w:p w14:paraId="08C5BA3E" w14:textId="77777777" w:rsidR="003D3196" w:rsidRDefault="003D3196" w:rsidP="003D3196">
      <w:pPr>
        <w:pStyle w:val="Paragraph"/>
        <w:spacing w:after="0"/>
        <w:ind w:firstLine="357"/>
        <w:rPr>
          <w:sz w:val="26"/>
          <w:szCs w:val="26"/>
        </w:rPr>
      </w:pPr>
      <w:r>
        <w:rPr>
          <w:sz w:val="26"/>
          <w:szCs w:val="26"/>
        </w:rPr>
        <w:t xml:space="preserve">Kỹ thuật hồi quy Bayes (Bayesian Regression) được sử dụng để bao gồm các tham số chính quy hóa trong quá trình ước lượng: tham số chính quy hóa không được định cứng mà sẽ được điều chỉnh </w:t>
      </w:r>
      <w:proofErr w:type="gramStart"/>
      <w:r>
        <w:rPr>
          <w:sz w:val="26"/>
          <w:szCs w:val="26"/>
        </w:rPr>
        <w:t>theo</w:t>
      </w:r>
      <w:proofErr w:type="gramEnd"/>
      <w:r>
        <w:rPr>
          <w:sz w:val="26"/>
          <w:szCs w:val="26"/>
        </w:rPr>
        <w:t xml:space="preserve"> dữ liệu có sẵn. Điều này thực hiện bằng cách giới thiệu cò mồi không thông tin trên các siêu tham số của mô hình. Các </w:t>
      </w:r>
      <w:r w:rsidRPr="00921938">
        <w:rPr>
          <w:i/>
          <w:sz w:val="26"/>
          <w:szCs w:val="26"/>
        </w:rPr>
        <w:t>l</w:t>
      </w:r>
      <w:r w:rsidRPr="00921938">
        <w:rPr>
          <w:i/>
          <w:sz w:val="26"/>
          <w:szCs w:val="26"/>
          <w:vertAlign w:val="subscript"/>
        </w:rPr>
        <w:t>2</w:t>
      </w:r>
      <w:r>
        <w:rPr>
          <w:i/>
          <w:sz w:val="26"/>
          <w:szCs w:val="26"/>
        </w:rPr>
        <w:t xml:space="preserve"> </w:t>
      </w:r>
      <w:r>
        <w:rPr>
          <w:sz w:val="26"/>
          <w:szCs w:val="26"/>
        </w:rPr>
        <w:t>chính quy hóa được sử dụng trong hồi quy và phân loại Ridge bằng với việc tìm 1 ước lượng hậu kỳ tối đa Gaussian trên các hệ số</w:t>
      </w:r>
      <w:r w:rsidRPr="00BD40D5">
        <w:rPr>
          <w:i/>
          <w:position w:val="-6"/>
          <w:sz w:val="26"/>
          <w:szCs w:val="26"/>
        </w:rPr>
        <w:object w:dxaOrig="240" w:dyaOrig="220" w14:anchorId="225D996C">
          <v:shape id="_x0000_i1048" type="#_x0000_t75" style="width:12.2pt;height:10.35pt" o:ole="">
            <v:imagedata r:id="rId131" o:title=""/>
          </v:shape>
          <o:OLEObject Type="Embed" ProgID="Equation.DSMT4" ShapeID="_x0000_i1048" DrawAspect="Content" ObjectID="_1703453116" r:id="rId132"/>
        </w:object>
      </w:r>
      <w:r>
        <w:rPr>
          <w:sz w:val="26"/>
          <w:szCs w:val="26"/>
        </w:rPr>
        <w:t xml:space="preserve">với độ chính xác </w:t>
      </w:r>
      <w:r w:rsidRPr="00CD72C9">
        <w:rPr>
          <w:b/>
          <w:position w:val="-6"/>
          <w:sz w:val="26"/>
          <w:szCs w:val="26"/>
        </w:rPr>
        <w:object w:dxaOrig="360" w:dyaOrig="320" w14:anchorId="7BD37CCD">
          <v:shape id="_x0000_i1049" type="#_x0000_t75" style="width:17.7pt;height:15.85pt" o:ole="">
            <v:imagedata r:id="rId133" o:title=""/>
          </v:shape>
          <o:OLEObject Type="Embed" ProgID="Equation.DSMT4" ShapeID="_x0000_i1049" DrawAspect="Content" ObjectID="_1703453117" r:id="rId134"/>
        </w:object>
      </w:r>
      <w:r>
        <w:rPr>
          <w:sz w:val="26"/>
          <w:szCs w:val="26"/>
        </w:rPr>
        <w:t>.  Hồi quy Ridge giúp giải quyết một số vấn đề của OLS (Ordinary Least S</w:t>
      </w:r>
      <w:r w:rsidRPr="00906CB6">
        <w:rPr>
          <w:sz w:val="26"/>
          <w:szCs w:val="26"/>
        </w:rPr>
        <w:t>quares</w:t>
      </w:r>
      <w:r>
        <w:rPr>
          <w:sz w:val="26"/>
          <w:szCs w:val="26"/>
        </w:rPr>
        <w:t>) bằng cách áp đặt hình phạt (penalty) với kích cỡ của các hệ số, hệ số Ridge tối thiểu hóa tổng bình phương (RSS) còn lại:</w:t>
      </w:r>
    </w:p>
    <w:p w14:paraId="24869EB0" w14:textId="77777777" w:rsidR="003D3196" w:rsidRDefault="003D3196" w:rsidP="00BE708D">
      <w:pPr>
        <w:pStyle w:val="Paragraph"/>
        <w:spacing w:after="0"/>
        <w:ind w:firstLine="357"/>
        <w:jc w:val="center"/>
        <w:rPr>
          <w:sz w:val="26"/>
          <w:szCs w:val="26"/>
        </w:rPr>
      </w:pPr>
      <w:r w:rsidRPr="00D71372">
        <w:rPr>
          <w:position w:val="-4"/>
          <w:sz w:val="26"/>
          <w:szCs w:val="26"/>
        </w:rPr>
        <w:object w:dxaOrig="180" w:dyaOrig="279" w14:anchorId="7B67C9FE">
          <v:shape id="_x0000_i1050" type="#_x0000_t75" style="width:8.55pt;height:14.65pt" o:ole="">
            <v:imagedata r:id="rId135" o:title=""/>
          </v:shape>
          <o:OLEObject Type="Embed" ProgID="Equation.DSMT4" ShapeID="_x0000_i1050" DrawAspect="Content" ObjectID="_1703453118" r:id="rId136"/>
        </w:object>
      </w:r>
      <w:r w:rsidRPr="009E5F1A">
        <w:rPr>
          <w:position w:val="-12"/>
          <w:sz w:val="26"/>
          <w:szCs w:val="26"/>
        </w:rPr>
        <w:object w:dxaOrig="2299" w:dyaOrig="380" w14:anchorId="57BD097C">
          <v:shape id="_x0000_i1051" type="#_x0000_t75" style="width:114.7pt;height:18.9pt" o:ole="">
            <v:imagedata r:id="rId137" o:title=""/>
          </v:shape>
          <o:OLEObject Type="Embed" ProgID="Equation.DSMT4" ShapeID="_x0000_i1051" DrawAspect="Content" ObjectID="_1703453119" r:id="rId138"/>
        </w:object>
      </w:r>
    </w:p>
    <w:p w14:paraId="5B828853" w14:textId="77777777" w:rsidR="003D3196" w:rsidRDefault="003D3196" w:rsidP="003D3196">
      <w:pPr>
        <w:pStyle w:val="Paragraph"/>
        <w:spacing w:after="0"/>
        <w:ind w:firstLine="357"/>
        <w:rPr>
          <w:sz w:val="26"/>
          <w:szCs w:val="26"/>
        </w:rPr>
      </w:pPr>
      <w:r>
        <w:rPr>
          <w:sz w:val="26"/>
          <w:szCs w:val="26"/>
        </w:rPr>
        <w:t xml:space="preserve">Thay vì đặt </w:t>
      </w:r>
      <w:r w:rsidRPr="0029573A">
        <w:rPr>
          <w:position w:val="-6"/>
          <w:sz w:val="26"/>
          <w:szCs w:val="26"/>
        </w:rPr>
        <w:object w:dxaOrig="220" w:dyaOrig="279" w14:anchorId="0A21CFC3">
          <v:shape id="_x0000_i1052" type="#_x0000_t75" style="width:10.35pt;height:14.65pt" o:ole="">
            <v:imagedata r:id="rId139" o:title=""/>
          </v:shape>
          <o:OLEObject Type="Embed" ProgID="Equation.DSMT4" ShapeID="_x0000_i1052" DrawAspect="Content" ObjectID="_1703453120" r:id="rId140"/>
        </w:object>
      </w:r>
      <w:r>
        <w:rPr>
          <w:sz w:val="26"/>
          <w:szCs w:val="26"/>
        </w:rPr>
        <w:t xml:space="preserve"> thủ công, cho nó như 1 biến ngẫu nhiên ước lượng từ dữ liệu. Với mô hình xác suất đầy đủ, đầu ra </w:t>
      </w:r>
      <w:r w:rsidRPr="00CD72C9">
        <w:rPr>
          <w:b/>
          <w:i/>
          <w:sz w:val="26"/>
          <w:szCs w:val="26"/>
        </w:rPr>
        <w:t>y</w:t>
      </w:r>
      <w:r>
        <w:rPr>
          <w:i/>
          <w:sz w:val="26"/>
          <w:szCs w:val="26"/>
        </w:rPr>
        <w:t xml:space="preserve"> </w:t>
      </w:r>
      <w:r>
        <w:rPr>
          <w:sz w:val="26"/>
          <w:szCs w:val="26"/>
        </w:rPr>
        <w:t>là Gaussian được phân phối xung quanh</w:t>
      </w:r>
      <w:r w:rsidRPr="00CD72C9">
        <w:rPr>
          <w:position w:val="-6"/>
          <w:sz w:val="26"/>
          <w:szCs w:val="26"/>
        </w:rPr>
        <w:object w:dxaOrig="440" w:dyaOrig="279" w14:anchorId="4E2C2D07">
          <v:shape id="_x0000_i1053" type="#_x0000_t75" style="width:21.95pt;height:14.65pt" o:ole="">
            <v:imagedata r:id="rId141" o:title=""/>
          </v:shape>
          <o:OLEObject Type="Embed" ProgID="Equation.DSMT4" ShapeID="_x0000_i1053" DrawAspect="Content" ObjectID="_1703453121" r:id="rId142"/>
        </w:object>
      </w:r>
      <w:r>
        <w:rPr>
          <w:sz w:val="26"/>
          <w:szCs w:val="26"/>
        </w:rPr>
        <w:t xml:space="preserve">: </w:t>
      </w:r>
      <w:r w:rsidRPr="00CD72C9">
        <w:rPr>
          <w:position w:val="-10"/>
          <w:sz w:val="26"/>
          <w:szCs w:val="26"/>
        </w:rPr>
        <w:object w:dxaOrig="2860" w:dyaOrig="320" w14:anchorId="0FC8406F">
          <v:shape id="_x0000_i1054" type="#_x0000_t75" style="width:143.4pt;height:15.85pt" o:ole="">
            <v:imagedata r:id="rId143" o:title=""/>
          </v:shape>
          <o:OLEObject Type="Embed" ProgID="Equation.DSMT4" ShapeID="_x0000_i1054" DrawAspect="Content" ObjectID="_1703453122" r:id="rId144"/>
        </w:object>
      </w:r>
      <w:r>
        <w:rPr>
          <w:sz w:val="26"/>
          <w:szCs w:val="26"/>
        </w:rPr>
        <w:t xml:space="preserve"> với </w:t>
      </w:r>
      <w:r w:rsidRPr="00771D9B">
        <w:rPr>
          <w:position w:val="-6"/>
          <w:sz w:val="26"/>
          <w:szCs w:val="26"/>
        </w:rPr>
        <w:object w:dxaOrig="240" w:dyaOrig="220" w14:anchorId="105CA277">
          <v:shape id="_x0000_i1055" type="#_x0000_t75" style="width:12.2pt;height:10.35pt" o:ole="">
            <v:imagedata r:id="rId145" o:title=""/>
          </v:shape>
          <o:OLEObject Type="Embed" ProgID="Equation.DSMT4" ShapeID="_x0000_i1055" DrawAspect="Content" ObjectID="_1703453123" r:id="rId146"/>
        </w:object>
      </w:r>
      <w:r>
        <w:rPr>
          <w:sz w:val="26"/>
          <w:szCs w:val="26"/>
        </w:rPr>
        <w:t>là biến ngẫu nhiên được ước tính từ dữ liệu.</w:t>
      </w:r>
    </w:p>
    <w:p w14:paraId="39B4AF72" w14:textId="77777777" w:rsidR="003D3196" w:rsidRPr="00F5174C" w:rsidRDefault="003D3196" w:rsidP="003D3196">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63BB7357" w14:textId="77777777" w:rsidR="003D3196" w:rsidRPr="00F5174C" w:rsidRDefault="003D3196" w:rsidP="00854F68">
      <w:pPr>
        <w:pStyle w:val="Paragraph"/>
        <w:numPr>
          <w:ilvl w:val="0"/>
          <w:numId w:val="62"/>
        </w:numPr>
        <w:spacing w:after="0"/>
        <w:ind w:left="717"/>
        <w:rPr>
          <w:sz w:val="26"/>
          <w:szCs w:val="26"/>
        </w:rPr>
      </w:pPr>
      <w:r>
        <w:rPr>
          <w:sz w:val="26"/>
          <w:szCs w:val="26"/>
        </w:rPr>
        <w:t>T</w:t>
      </w:r>
      <w:r w:rsidRPr="00F5174C">
        <w:rPr>
          <w:sz w:val="26"/>
          <w:szCs w:val="26"/>
        </w:rPr>
        <w:t xml:space="preserve">hích ứng với dữ liệu trong tầm </w:t>
      </w:r>
      <w:proofErr w:type="gramStart"/>
      <w:r w:rsidRPr="00F5174C">
        <w:rPr>
          <w:sz w:val="26"/>
          <w:szCs w:val="26"/>
        </w:rPr>
        <w:t>tay</w:t>
      </w:r>
      <w:proofErr w:type="gramEnd"/>
      <w:r w:rsidRPr="00F5174C">
        <w:rPr>
          <w:sz w:val="26"/>
          <w:szCs w:val="26"/>
        </w:rPr>
        <w:t>.</w:t>
      </w:r>
    </w:p>
    <w:p w14:paraId="2944C306" w14:textId="77777777" w:rsidR="003D3196" w:rsidRPr="00F5174C" w:rsidRDefault="003D3196" w:rsidP="00854F68">
      <w:pPr>
        <w:pStyle w:val="Paragraph"/>
        <w:numPr>
          <w:ilvl w:val="0"/>
          <w:numId w:val="62"/>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4DFA7EAB" w14:textId="77777777" w:rsidR="003D3196" w:rsidRPr="00F5174C" w:rsidRDefault="003D3196" w:rsidP="003D3196">
      <w:pPr>
        <w:pStyle w:val="Paragraph"/>
        <w:numPr>
          <w:ilvl w:val="0"/>
          <w:numId w:val="28"/>
        </w:numPr>
        <w:spacing w:after="0"/>
        <w:ind w:left="360"/>
        <w:rPr>
          <w:sz w:val="26"/>
          <w:szCs w:val="26"/>
        </w:rPr>
      </w:pPr>
      <w:r>
        <w:rPr>
          <w:sz w:val="26"/>
          <w:szCs w:val="26"/>
        </w:rPr>
        <w:t>Nhược điểm của Hồi quy Bayes:</w:t>
      </w:r>
    </w:p>
    <w:p w14:paraId="1DDA3686" w14:textId="77777777" w:rsidR="003D3196" w:rsidRPr="00921938" w:rsidRDefault="003D3196" w:rsidP="00854F68">
      <w:pPr>
        <w:pStyle w:val="Paragraph"/>
        <w:numPr>
          <w:ilvl w:val="0"/>
          <w:numId w:val="63"/>
        </w:numPr>
        <w:spacing w:after="0"/>
        <w:ind w:left="717"/>
        <w:rPr>
          <w:sz w:val="26"/>
          <w:szCs w:val="26"/>
        </w:rPr>
      </w:pPr>
      <w:r w:rsidRPr="00F5174C">
        <w:rPr>
          <w:sz w:val="26"/>
          <w:szCs w:val="26"/>
        </w:rPr>
        <w:t>Việc suy diễn mô hình có thể tốn nhiều thời gian.</w:t>
      </w:r>
      <w:r>
        <w:rPr>
          <w:sz w:val="26"/>
          <w:szCs w:val="26"/>
        </w:rPr>
        <w:tab/>
      </w:r>
    </w:p>
    <w:p w14:paraId="576A6255" w14:textId="3CC781E4" w:rsidR="003D3196" w:rsidRDefault="003D3196" w:rsidP="003D3196">
      <w:pPr>
        <w:pStyle w:val="Paragraph"/>
        <w:keepLines/>
        <w:spacing w:after="0"/>
        <w:ind w:firstLine="357"/>
        <w:rPr>
          <w:sz w:val="26"/>
          <w:szCs w:val="26"/>
        </w:rPr>
      </w:pPr>
      <w:r>
        <w:rPr>
          <w:sz w:val="26"/>
          <w:szCs w:val="26"/>
        </w:rPr>
        <w:t>Hồi Quy Bayesian Ridge ước tính một mô hình xác suất của bài toán Hồi quy, giá trị trước cho hệ số</w:t>
      </w:r>
      <w:r w:rsidRPr="00BD40D5">
        <w:rPr>
          <w:i/>
          <w:position w:val="-6"/>
          <w:sz w:val="26"/>
          <w:szCs w:val="26"/>
        </w:rPr>
        <w:object w:dxaOrig="240" w:dyaOrig="220" w14:anchorId="4CD1754A">
          <v:shape id="_x0000_i1056" type="#_x0000_t75" style="width:12.2pt;height:10.35pt" o:ole="">
            <v:imagedata r:id="rId147" o:title=""/>
          </v:shape>
          <o:OLEObject Type="Embed" ProgID="Equation.DSMT4" ShapeID="_x0000_i1056" DrawAspect="Content" ObjectID="_1703453124" r:id="rId148"/>
        </w:object>
      </w:r>
      <w:r>
        <w:rPr>
          <w:sz w:val="26"/>
          <w:szCs w:val="26"/>
        </w:rPr>
        <w:t>đưa ra bởi Gaussian hình cầu</w:t>
      </w:r>
      <w:proofErr w:type="gramStart"/>
      <w:r>
        <w:rPr>
          <w:sz w:val="26"/>
          <w:szCs w:val="26"/>
        </w:rPr>
        <w:t>:</w:t>
      </w:r>
      <w:r w:rsidRPr="001244EA">
        <w:rPr>
          <w:position w:val="-14"/>
          <w:sz w:val="26"/>
          <w:szCs w:val="26"/>
        </w:rPr>
        <w:object w:dxaOrig="2439" w:dyaOrig="400" w14:anchorId="1A8D6B5B">
          <v:shape id="_x0000_i1057" type="#_x0000_t75" style="width:122.05pt;height:20.15pt" o:ole="">
            <v:imagedata r:id="rId149" o:title=""/>
          </v:shape>
          <o:OLEObject Type="Embed" ProgID="Equation.DSMT4" ShapeID="_x0000_i1057" DrawAspect="Content" ObjectID="_1703453125" r:id="rId150"/>
        </w:object>
      </w:r>
      <w:r>
        <w:rPr>
          <w:sz w:val="26"/>
          <w:szCs w:val="26"/>
        </w:rPr>
        <w:t>.</w:t>
      </w:r>
      <w:proofErr w:type="gramEnd"/>
      <w:r>
        <w:rPr>
          <w:sz w:val="26"/>
          <w:szCs w:val="26"/>
        </w:rPr>
        <w:t xml:space="preserve"> Các mồi</w:t>
      </w:r>
      <w:r w:rsidRPr="004E5A82">
        <w:rPr>
          <w:position w:val="-6"/>
          <w:sz w:val="26"/>
          <w:szCs w:val="26"/>
        </w:rPr>
        <w:object w:dxaOrig="240" w:dyaOrig="220" w14:anchorId="3E5C42DF">
          <v:shape id="_x0000_i1058" type="#_x0000_t75" style="width:12.2pt;height:10.35pt" o:ole="">
            <v:imagedata r:id="rId151" o:title=""/>
          </v:shape>
          <o:OLEObject Type="Embed" ProgID="Equation.DSMT4" ShapeID="_x0000_i1058" DrawAspect="Content" ObjectID="_1703453126" r:id="rId152"/>
        </w:object>
      </w:r>
      <w:r>
        <w:rPr>
          <w:sz w:val="26"/>
          <w:szCs w:val="26"/>
        </w:rPr>
        <w:t>và</w:t>
      </w:r>
      <w:r w:rsidRPr="004E5A82">
        <w:rPr>
          <w:position w:val="-6"/>
          <w:sz w:val="26"/>
          <w:szCs w:val="26"/>
        </w:rPr>
        <w:object w:dxaOrig="220" w:dyaOrig="279" w14:anchorId="747E436B">
          <v:shape id="_x0000_i1059" type="#_x0000_t75" style="width:10.35pt;height:14.65pt" o:ole="">
            <v:imagedata r:id="rId153" o:title=""/>
          </v:shape>
          <o:OLEObject Type="Embed" ProgID="Equation.DSMT4" ShapeID="_x0000_i1059" DrawAspect="Content" ObjectID="_1703453127" r:id="rId154"/>
        </w:object>
      </w:r>
      <w:r>
        <w:rPr>
          <w:sz w:val="26"/>
          <w:szCs w:val="26"/>
        </w:rPr>
        <w:t>được chọn là phân bố Gamma, liên hợp cho độ chính xác Gaussian, mô hình kết quả gọi là Hồi quy Bayesian Ridge. Các tham số</w:t>
      </w:r>
      <w:r w:rsidRPr="008E5474">
        <w:rPr>
          <w:position w:val="-6"/>
          <w:sz w:val="26"/>
          <w:szCs w:val="26"/>
        </w:rPr>
        <w:object w:dxaOrig="240" w:dyaOrig="220" w14:anchorId="2AED5AFB">
          <v:shape id="_x0000_i1060" type="#_x0000_t75" style="width:12.2pt;height:10.35pt" o:ole="">
            <v:imagedata r:id="rId155" o:title=""/>
          </v:shape>
          <o:OLEObject Type="Embed" ProgID="Equation.DSMT4" ShapeID="_x0000_i1060" DrawAspect="Content" ObjectID="_1703453128" r:id="rId156"/>
        </w:object>
      </w:r>
      <w:r>
        <w:rPr>
          <w:sz w:val="26"/>
          <w:szCs w:val="26"/>
        </w:rPr>
        <w:t xml:space="preserve">, </w:t>
      </w:r>
      <w:r w:rsidRPr="008E5474">
        <w:rPr>
          <w:position w:val="-6"/>
          <w:sz w:val="26"/>
          <w:szCs w:val="26"/>
        </w:rPr>
        <w:object w:dxaOrig="240" w:dyaOrig="220" w14:anchorId="6EC81371">
          <v:shape id="_x0000_i1061" type="#_x0000_t75" style="width:12.2pt;height:10.35pt" o:ole="">
            <v:imagedata r:id="rId157" o:title=""/>
          </v:shape>
          <o:OLEObject Type="Embed" ProgID="Equation.DSMT4" ShapeID="_x0000_i1061" DrawAspect="Content" ObjectID="_1703453129" r:id="rId158"/>
        </w:object>
      </w:r>
      <w:r>
        <w:rPr>
          <w:sz w:val="26"/>
          <w:szCs w:val="26"/>
        </w:rPr>
        <w:t xml:space="preserve">và </w:t>
      </w:r>
      <w:r w:rsidRPr="008E5474">
        <w:rPr>
          <w:position w:val="-6"/>
          <w:sz w:val="26"/>
          <w:szCs w:val="26"/>
        </w:rPr>
        <w:object w:dxaOrig="220" w:dyaOrig="279" w14:anchorId="0C9EC21A">
          <v:shape id="_x0000_i1062" type="#_x0000_t75" style="width:10.35pt;height:14.65pt" o:ole="">
            <v:imagedata r:id="rId159" o:title=""/>
          </v:shape>
          <o:OLEObject Type="Embed" ProgID="Equation.DSMT4" ShapeID="_x0000_i1062" DrawAspect="Content" ObjectID="_1703453130" r:id="rId160"/>
        </w:object>
      </w:r>
      <w:r>
        <w:rPr>
          <w:sz w:val="26"/>
          <w:szCs w:val="26"/>
        </w:rPr>
        <w:t xml:space="preserve">được ước tính phù hợp với mô hình, các tham số chính quy hóa </w:t>
      </w:r>
      <w:r w:rsidRPr="00527F0D">
        <w:rPr>
          <w:position w:val="-6"/>
          <w:sz w:val="26"/>
          <w:szCs w:val="26"/>
        </w:rPr>
        <w:object w:dxaOrig="240" w:dyaOrig="220" w14:anchorId="41891039">
          <v:shape id="_x0000_i1063" type="#_x0000_t75" style="width:12.2pt;height:10.35pt" o:ole="">
            <v:imagedata r:id="rId161" o:title=""/>
          </v:shape>
          <o:OLEObject Type="Embed" ProgID="Equation.DSMT4" ShapeID="_x0000_i1063" DrawAspect="Content" ObjectID="_1703453131" r:id="rId162"/>
        </w:object>
      </w:r>
      <w:r>
        <w:rPr>
          <w:sz w:val="26"/>
          <w:szCs w:val="26"/>
        </w:rPr>
        <w:t xml:space="preserve">và </w:t>
      </w:r>
      <w:r w:rsidRPr="00527F0D">
        <w:rPr>
          <w:position w:val="-6"/>
          <w:sz w:val="26"/>
          <w:szCs w:val="26"/>
        </w:rPr>
        <w:object w:dxaOrig="220" w:dyaOrig="279" w14:anchorId="42403E10">
          <v:shape id="_x0000_i1064" type="#_x0000_t75" style="width:10.35pt;height:14.65pt" o:ole="">
            <v:imagedata r:id="rId163" o:title=""/>
          </v:shape>
          <o:OLEObject Type="Embed" ProgID="Equation.DSMT4" ShapeID="_x0000_i1064" DrawAspect="Content" ObjectID="_1703453132" r:id="rId164"/>
        </w:object>
      </w:r>
      <w:r>
        <w:rPr>
          <w:sz w:val="26"/>
          <w:szCs w:val="26"/>
        </w:rPr>
        <w:t xml:space="preserve"> ước tính bằng tối đa hóa khả năng cận biên log (</w:t>
      </w:r>
      <w:r w:rsidRPr="00EB1A0A">
        <w:rPr>
          <w:sz w:val="26"/>
          <w:szCs w:val="26"/>
        </w:rPr>
        <w:t>log marginal likelihood</w:t>
      </w:r>
      <w:r>
        <w:rPr>
          <w:sz w:val="26"/>
          <w:szCs w:val="26"/>
        </w:rPr>
        <w:t xml:space="preserve">). Giá trị ban đầu của tối đa hóa có </w:t>
      </w:r>
      <w:r w:rsidRPr="00527F0D">
        <w:rPr>
          <w:sz w:val="26"/>
          <w:szCs w:val="26"/>
        </w:rPr>
        <w:t>được đặt bằng siêu tham số alpha_init và lambda_init</w:t>
      </w:r>
      <w:r>
        <w:rPr>
          <w:sz w:val="26"/>
          <w:szCs w:val="26"/>
        </w:rPr>
        <w:t xml:space="preserve">. Có 4 siêu tham </w:t>
      </w:r>
      <w:r w:rsidR="008A727B">
        <w:rPr>
          <w:sz w:val="26"/>
          <w:szCs w:val="26"/>
        </w:rPr>
        <w:t>số</w:t>
      </w:r>
      <w:r w:rsidRPr="00336F63">
        <w:rPr>
          <w:position w:val="-12"/>
          <w:sz w:val="26"/>
          <w:szCs w:val="26"/>
        </w:rPr>
        <w:object w:dxaOrig="279" w:dyaOrig="360" w14:anchorId="3599C01C">
          <v:shape id="_x0000_i1065" type="#_x0000_t75" style="width:14.65pt;height:17.7pt" o:ole="">
            <v:imagedata r:id="rId165" o:title=""/>
          </v:shape>
          <o:OLEObject Type="Embed" ProgID="Equation.DSMT4" ShapeID="_x0000_i1065" DrawAspect="Content" ObjectID="_1703453133" r:id="rId166"/>
        </w:object>
      </w:r>
      <w:r w:rsidR="008A727B">
        <w:rPr>
          <w:sz w:val="26"/>
          <w:szCs w:val="26"/>
        </w:rPr>
        <w:t>,</w:t>
      </w:r>
      <w:r w:rsidRPr="00336F63">
        <w:rPr>
          <w:position w:val="-12"/>
          <w:sz w:val="26"/>
          <w:szCs w:val="26"/>
        </w:rPr>
        <w:object w:dxaOrig="300" w:dyaOrig="360" w14:anchorId="666BB2E8">
          <v:shape id="_x0000_i1066" type="#_x0000_t75" style="width:15.25pt;height:17.7pt" o:ole="">
            <v:imagedata r:id="rId167" o:title=""/>
          </v:shape>
          <o:OLEObject Type="Embed" ProgID="Equation.DSMT4" ShapeID="_x0000_i1066" DrawAspect="Content" ObjectID="_1703453134" r:id="rId168"/>
        </w:object>
      </w:r>
      <w:proofErr w:type="gramStart"/>
      <w:r>
        <w:rPr>
          <w:sz w:val="26"/>
          <w:szCs w:val="26"/>
        </w:rPr>
        <w:t>,</w:t>
      </w:r>
      <w:proofErr w:type="gramEnd"/>
      <w:r w:rsidR="008A727B">
        <w:rPr>
          <w:sz w:val="26"/>
          <w:szCs w:val="26"/>
        </w:rPr>
        <w:t xml:space="preserve"> </w:t>
      </w:r>
      <w:r w:rsidRPr="00B82FCD">
        <w:rPr>
          <w:position w:val="-12"/>
          <w:sz w:val="26"/>
          <w:szCs w:val="26"/>
        </w:rPr>
        <w:object w:dxaOrig="240" w:dyaOrig="360" w14:anchorId="4CBB6C16">
          <v:shape id="_x0000_i1067" type="#_x0000_t75" style="width:12.2pt;height:17.7pt" o:ole="">
            <v:imagedata r:id="rId169" o:title=""/>
          </v:shape>
          <o:OLEObject Type="Embed" ProgID="Equation.DSMT4" ShapeID="_x0000_i1067" DrawAspect="Content" ObjectID="_1703453135" r:id="rId170"/>
        </w:object>
      </w:r>
      <w:r>
        <w:rPr>
          <w:sz w:val="26"/>
          <w:szCs w:val="26"/>
        </w:rPr>
        <w:t xml:space="preserve"> và </w:t>
      </w:r>
      <w:r w:rsidRPr="00B82FCD">
        <w:rPr>
          <w:position w:val="-12"/>
          <w:sz w:val="26"/>
          <w:szCs w:val="26"/>
        </w:rPr>
        <w:object w:dxaOrig="279" w:dyaOrig="360" w14:anchorId="4D2E60DB">
          <v:shape id="_x0000_i1068" type="#_x0000_t75" style="width:14.65pt;height:17.7pt" o:ole="">
            <v:imagedata r:id="rId171" o:title=""/>
          </v:shape>
          <o:OLEObject Type="Embed" ProgID="Equation.DSMT4" ShapeID="_x0000_i1068" DrawAspect="Content" ObjectID="_1703453136" r:id="rId172"/>
        </w:object>
      </w:r>
      <w:r>
        <w:rPr>
          <w:sz w:val="26"/>
          <w:szCs w:val="26"/>
        </w:rPr>
        <w:t xml:space="preserve"> của các phân phối Gamma </w:t>
      </w:r>
      <w:r w:rsidRPr="007C29D5">
        <w:rPr>
          <w:position w:val="-6"/>
          <w:sz w:val="26"/>
          <w:szCs w:val="26"/>
        </w:rPr>
        <w:object w:dxaOrig="240" w:dyaOrig="220" w14:anchorId="07469BBC">
          <v:shape id="_x0000_i1069" type="#_x0000_t75" style="width:12.2pt;height:10.35pt" o:ole="">
            <v:imagedata r:id="rId173" o:title=""/>
          </v:shape>
          <o:OLEObject Type="Embed" ProgID="Equation.DSMT4" ShapeID="_x0000_i1069" DrawAspect="Content" ObjectID="_1703453137" r:id="rId174"/>
        </w:object>
      </w:r>
      <w:r>
        <w:rPr>
          <w:sz w:val="26"/>
          <w:szCs w:val="26"/>
        </w:rPr>
        <w:t xml:space="preserve">và </w:t>
      </w:r>
      <w:r w:rsidRPr="007C29D5">
        <w:rPr>
          <w:position w:val="-6"/>
          <w:sz w:val="26"/>
          <w:szCs w:val="26"/>
        </w:rPr>
        <w:object w:dxaOrig="220" w:dyaOrig="279" w14:anchorId="3AD13D89">
          <v:shape id="_x0000_i1070" type="#_x0000_t75" style="width:10.35pt;height:14.65pt" o:ole="">
            <v:imagedata r:id="rId175" o:title=""/>
          </v:shape>
          <o:OLEObject Type="Embed" ProgID="Equation.DSMT4" ShapeID="_x0000_i1070" DrawAspect="Content" ObjectID="_1703453138" r:id="rId176"/>
        </w:object>
      </w:r>
      <w:r>
        <w:rPr>
          <w:sz w:val="26"/>
          <w:szCs w:val="26"/>
        </w:rPr>
        <w:t xml:space="preserve">, mặc định </w:t>
      </w:r>
      <w:r w:rsidRPr="007C29D5">
        <w:rPr>
          <w:position w:val="-12"/>
          <w:sz w:val="26"/>
          <w:szCs w:val="26"/>
        </w:rPr>
        <w:object w:dxaOrig="2280" w:dyaOrig="380" w14:anchorId="08327A21">
          <v:shape id="_x0000_i1071" type="#_x0000_t75" style="width:114.1pt;height:18.9pt" o:ole="">
            <v:imagedata r:id="rId177" o:title=""/>
          </v:shape>
          <o:OLEObject Type="Embed" ProgID="Equation.DSMT4" ShapeID="_x0000_i1071" DrawAspect="Content" ObjectID="_1703453139" r:id="rId178"/>
        </w:object>
      </w:r>
      <w:r>
        <w:rPr>
          <w:sz w:val="26"/>
          <w:szCs w:val="26"/>
        </w:rPr>
        <w:t>.</w:t>
      </w:r>
    </w:p>
    <w:p w14:paraId="274B44CD" w14:textId="77777777" w:rsidR="003D3196" w:rsidRDefault="003D3196" w:rsidP="003D3196">
      <w:pPr>
        <w:pStyle w:val="Paragraph"/>
        <w:keepLines/>
        <w:spacing w:after="0"/>
        <w:ind w:firstLine="357"/>
        <w:rPr>
          <w:sz w:val="26"/>
          <w:szCs w:val="26"/>
        </w:rPr>
      </w:pPr>
      <w:r>
        <w:rPr>
          <w:sz w:val="26"/>
          <w:szCs w:val="26"/>
        </w:rPr>
        <w:lastRenderedPageBreak/>
        <w:t>So sánh với ước lượng OLS, trọng số có xu hướng dịch chuyển về phía số không, điểu giúp ổn định thuật toán. Việc ước lượng hóa mô hình được lặp đi lặp lại tối đa hóa khả năng log biên của các quan sát.</w:t>
      </w:r>
    </w:p>
    <w:p w14:paraId="0D9B31DC" w14:textId="77777777" w:rsidR="003D3196" w:rsidRDefault="003D3196" w:rsidP="00165311">
      <w:pPr>
        <w:pStyle w:val="Paragraph"/>
        <w:keepNext/>
        <w:spacing w:after="0"/>
        <w:jc w:val="center"/>
      </w:pPr>
      <w:r>
        <w:rPr>
          <w:noProof/>
          <w:lang w:val="vi-VN" w:eastAsia="vi-VN"/>
        </w:rPr>
        <w:drawing>
          <wp:inline distT="0" distB="0" distL="0" distR="0" wp14:anchorId="061F0473" wp14:editId="6EFA5D8E">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79">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15D4800B" w14:textId="20B5DA75" w:rsidR="003D3196" w:rsidRPr="001244EA" w:rsidRDefault="003D3196" w:rsidP="003D3196">
      <w:pPr>
        <w:pStyle w:val="ThesisTable"/>
        <w:rPr>
          <w:sz w:val="26"/>
          <w:szCs w:val="26"/>
        </w:rPr>
      </w:pPr>
      <w:bookmarkStart w:id="280" w:name="_Toc92231104"/>
      <w:bookmarkStart w:id="281" w:name="_Toc92664223"/>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8</w:t>
      </w:r>
      <w:r w:rsidR="00842C86">
        <w:rPr>
          <w:noProof/>
        </w:rPr>
        <w:fldChar w:fldCharType="end"/>
      </w:r>
      <w:r>
        <w:t>. So sánh các trọng số của mô hình</w:t>
      </w:r>
      <w:bookmarkEnd w:id="280"/>
      <w:bookmarkEnd w:id="281"/>
    </w:p>
    <w:p w14:paraId="1440E58A" w14:textId="77777777" w:rsidR="003D3196" w:rsidRDefault="003D3196" w:rsidP="003D3196">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8B293CF" w14:textId="77777777" w:rsidR="003D3196" w:rsidRPr="00906CB6" w:rsidRDefault="003D3196" w:rsidP="003D3196">
      <w:pPr>
        <w:pStyle w:val="Paragraph"/>
        <w:spacing w:after="0"/>
        <w:ind w:firstLine="357"/>
        <w:rPr>
          <w:sz w:val="26"/>
          <w:szCs w:val="26"/>
        </w:rPr>
      </w:pPr>
      <w:r>
        <w:rPr>
          <w:sz w:val="26"/>
          <w:szCs w:val="26"/>
        </w:rPr>
        <w:t xml:space="preserve">Việc lựa chọn các tham số khởi tạo tham số chính quy hóa (alpha, lambda) khá quan trọng. Do các tham số chính quy hóa được xác định bởi quy trình lặp đi lặp lại phụ thuộc vào biến khởi tạo khi điều chỉnh đường cong </w:t>
      </w:r>
      <w:r w:rsidRPr="00906CB6">
        <w:rPr>
          <w:sz w:val="26"/>
          <w:szCs w:val="26"/>
        </w:rPr>
        <w:t>Hồi quy Bayesian Ridge</w:t>
      </w:r>
      <w:r>
        <w:rPr>
          <w:sz w:val="26"/>
          <w:szCs w:val="26"/>
        </w:rPr>
        <w:t>.</w:t>
      </w:r>
    </w:p>
    <w:p w14:paraId="15DD3A47" w14:textId="77777777" w:rsidR="003D3196" w:rsidRDefault="003D3196" w:rsidP="003D3196">
      <w:pPr>
        <w:pStyle w:val="Paragraph"/>
        <w:keepNext/>
        <w:jc w:val="center"/>
      </w:pPr>
      <w:r>
        <w:rPr>
          <w:noProof/>
          <w:lang w:val="vi-VN" w:eastAsia="vi-VN"/>
        </w:rPr>
        <w:drawing>
          <wp:inline distT="0" distB="0" distL="0" distR="0" wp14:anchorId="15E4101E" wp14:editId="694B085E">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6311739B" w14:textId="74883067" w:rsidR="003D3196" w:rsidRDefault="003D3196" w:rsidP="003D3196">
      <w:pPr>
        <w:pStyle w:val="ThesisTable"/>
      </w:pPr>
      <w:bookmarkStart w:id="282" w:name="_Toc92231105"/>
      <w:bookmarkStart w:id="283" w:name="_Toc92664224"/>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9</w:t>
      </w:r>
      <w:r w:rsidR="00842C86">
        <w:rPr>
          <w:noProof/>
        </w:rPr>
        <w:fldChar w:fldCharType="end"/>
      </w:r>
      <w:r>
        <w:t xml:space="preserve">. Curve </w:t>
      </w:r>
      <w:proofErr w:type="gramStart"/>
      <w:r>
        <w:t>Fitting</w:t>
      </w:r>
      <w:proofErr w:type="gramEnd"/>
      <w:r>
        <w:t xml:space="preserve"> với Hồi quy </w:t>
      </w:r>
      <w:r w:rsidRPr="000E5146">
        <w:t>Bayesian Ridge</w:t>
      </w:r>
      <w:bookmarkEnd w:id="282"/>
      <w:bookmarkEnd w:id="283"/>
    </w:p>
    <w:p w14:paraId="2F8CFBE5" w14:textId="77777777" w:rsidR="003D3196" w:rsidRPr="00850865" w:rsidRDefault="003D3196" w:rsidP="003D3196">
      <w:pPr>
        <w:overflowPunct/>
        <w:autoSpaceDE/>
        <w:autoSpaceDN/>
        <w:adjustRightInd/>
        <w:jc w:val="left"/>
        <w:textAlignment w:val="auto"/>
        <w:rPr>
          <w:sz w:val="18"/>
          <w:szCs w:val="18"/>
        </w:rPr>
      </w:pPr>
      <w:r>
        <w:tab/>
        <w:t>Hình 4-9 là ví dụ hình sin được tính bằng đa thức được sử dụng các cặp giá trị ban đầu. Với cặp mặc định (</w:t>
      </w:r>
      <w:r w:rsidRPr="00D54063">
        <w:rPr>
          <w:position w:val="-10"/>
        </w:rPr>
        <w:object w:dxaOrig="760" w:dyaOrig="300" w14:anchorId="1383F0CC">
          <v:shape id="_x0000_i1072" type="#_x0000_t75" style="width:37.85pt;height:15.25pt" o:ole="">
            <v:imagedata r:id="rId181" o:title=""/>
          </v:shape>
          <o:OLEObject Type="Embed" ProgID="Equation.DSMT4" ShapeID="_x0000_i1072" DrawAspect="Content" ObjectID="_1703453140" r:id="rId182"/>
        </w:object>
      </w:r>
      <w:r>
        <w:t xml:space="preserve">=1.9, </w:t>
      </w:r>
      <w:r w:rsidRPr="00D54063">
        <w:rPr>
          <w:position w:val="-10"/>
        </w:rPr>
        <w:object w:dxaOrig="760" w:dyaOrig="320" w14:anchorId="47B98D6A">
          <v:shape id="_x0000_i1073" type="#_x0000_t75" style="width:37.85pt;height:15.25pt" o:ole="">
            <v:imagedata r:id="rId183" o:title=""/>
          </v:shape>
          <o:OLEObject Type="Embed" ProgID="Equation.DSMT4" ShapeID="_x0000_i1073" DrawAspect="Content" ObjectID="_1703453141" r:id="rId184"/>
        </w:object>
      </w:r>
      <w:r>
        <w:t xml:space="preserve">=1) độ lệch đường cong quá lớn và phương sai nhỏ. Thay vào đó là </w:t>
      </w:r>
      <w:r w:rsidRPr="00D54063">
        <w:rPr>
          <w:position w:val="-10"/>
        </w:rPr>
        <w:object w:dxaOrig="760" w:dyaOrig="300" w14:anchorId="3472E40A">
          <v:shape id="_x0000_i1074" type="#_x0000_t75" style="width:37.85pt;height:15.25pt" o:ole="">
            <v:imagedata r:id="rId181" o:title=""/>
          </v:shape>
          <o:OLEObject Type="Embed" ProgID="Equation.DSMT4" ShapeID="_x0000_i1074" DrawAspect="Content" ObjectID="_1703453142" r:id="rId185"/>
        </w:object>
      </w:r>
      <w:r>
        <w:t xml:space="preserve">=1, </w:t>
      </w:r>
      <w:r w:rsidRPr="00D54063">
        <w:rPr>
          <w:position w:val="-10"/>
        </w:rPr>
        <w:object w:dxaOrig="760" w:dyaOrig="320" w14:anchorId="36A326E1">
          <v:shape id="_x0000_i1075" type="#_x0000_t75" style="width:37.85pt;height:15.25pt" o:ole="">
            <v:imagedata r:id="rId183" o:title=""/>
          </v:shape>
          <o:OLEObject Type="Embed" ProgID="Equation.DSMT4" ShapeID="_x0000_i1075" DrawAspect="Content" ObjectID="_1703453143" r:id="rId186"/>
        </w:object>
      </w:r>
      <w:r>
        <w:t>=10</w:t>
      </w:r>
      <w:r w:rsidRPr="005E6B52">
        <w:rPr>
          <w:vertAlign w:val="superscript"/>
        </w:rPr>
        <w:t>-3</w:t>
      </w:r>
      <w:r>
        <w:t xml:space="preserve"> để giảm độ lệch.</w:t>
      </w:r>
      <w:r>
        <w:br w:type="page"/>
      </w:r>
    </w:p>
    <w:p w14:paraId="4EA839F6" w14:textId="77777777" w:rsidR="003D3196" w:rsidRDefault="003D3196" w:rsidP="003D3196">
      <w:pPr>
        <w:pStyle w:val="Heading2"/>
        <w:numPr>
          <w:ilvl w:val="1"/>
          <w:numId w:val="3"/>
        </w:numPr>
      </w:pPr>
      <w:bookmarkStart w:id="284" w:name="_Toc92274314"/>
      <w:bookmarkStart w:id="285" w:name="_Toc92664287"/>
      <w:r>
        <w:lastRenderedPageBreak/>
        <w:t>Áp dụng vào mô hình dự đoán</w:t>
      </w:r>
      <w:bookmarkEnd w:id="284"/>
      <w:bookmarkEnd w:id="285"/>
    </w:p>
    <w:p w14:paraId="26C46DEE" w14:textId="1AA537F4" w:rsidR="003D3196" w:rsidRPr="00B724EB" w:rsidRDefault="003D3196" w:rsidP="003D3196">
      <w:pPr>
        <w:ind w:firstLine="357"/>
      </w:pPr>
      <w:r>
        <w:t xml:space="preserve">Trong phần này, </w:t>
      </w:r>
      <w:r w:rsidR="00C54746">
        <w:t>tôi</w:t>
      </w:r>
      <w:r>
        <w:t xml:space="preserve"> sử dụng 3 thuật toán: SVR, </w:t>
      </w:r>
      <w:r w:rsidRPr="00B724EB">
        <w:t>Linear Regression</w:t>
      </w:r>
      <w:r>
        <w:t xml:space="preserve"> và </w:t>
      </w:r>
      <w:r w:rsidRPr="00B724EB">
        <w:t>Linear Regression</w:t>
      </w:r>
      <w:r>
        <w:t xml:space="preserve"> để dự đoán số ca nhiễm của Thế giới trong 15 ngày tiếp </w:t>
      </w:r>
      <w:proofErr w:type="gramStart"/>
      <w:r>
        <w:t>theo</w:t>
      </w:r>
      <w:proofErr w:type="gramEnd"/>
      <w:r>
        <w:t>.</w:t>
      </w:r>
    </w:p>
    <w:p w14:paraId="58BA1BF3" w14:textId="77777777" w:rsidR="003D3196" w:rsidRDefault="003D3196" w:rsidP="003D3196">
      <w:pPr>
        <w:pStyle w:val="Heading3"/>
        <w:numPr>
          <w:ilvl w:val="2"/>
          <w:numId w:val="3"/>
        </w:numPr>
      </w:pPr>
      <w:bookmarkStart w:id="286" w:name="_Toc92274315"/>
      <w:bookmarkStart w:id="287" w:name="_Toc92664288"/>
      <w:r>
        <w:t>Áp dụng thuật toán SVR</w:t>
      </w:r>
      <w:bookmarkEnd w:id="286"/>
      <w:bookmarkEnd w:id="287"/>
    </w:p>
    <w:p w14:paraId="76CF26F8" w14:textId="77777777" w:rsidR="003D3196" w:rsidRDefault="003D3196" w:rsidP="00165311">
      <w:pPr>
        <w:pStyle w:val="ListParagraph"/>
        <w:keepNext/>
        <w:ind w:left="0"/>
        <w:jc w:val="center"/>
      </w:pPr>
      <w:r>
        <w:rPr>
          <w:noProof/>
          <w:lang w:val="vi-VN" w:eastAsia="vi-VN"/>
        </w:rPr>
        <w:drawing>
          <wp:inline distT="0" distB="0" distL="0" distR="0" wp14:anchorId="7E8CE433" wp14:editId="7E1B6180">
            <wp:extent cx="4464000" cy="296280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0416F54E" w14:textId="3E58EF3B" w:rsidR="003D3196" w:rsidRDefault="003D3196" w:rsidP="003D3196">
      <w:pPr>
        <w:pStyle w:val="ThesisTable"/>
      </w:pPr>
      <w:bookmarkStart w:id="288" w:name="_Toc92231106"/>
      <w:bookmarkStart w:id="289" w:name="_Toc92664225"/>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10</w:t>
      </w:r>
      <w:r w:rsidR="00842C86">
        <w:rPr>
          <w:noProof/>
        </w:rPr>
        <w:fldChar w:fldCharType="end"/>
      </w:r>
      <w:r w:rsidR="00CB71EB">
        <w:t>. D</w:t>
      </w:r>
      <w:r>
        <w:t>ự đoán của</w:t>
      </w:r>
      <w:r w:rsidRPr="00C16043">
        <w:t xml:space="preserve"> thuật toán </w:t>
      </w:r>
      <w:r>
        <w:t>SVR</w:t>
      </w:r>
      <w:bookmarkEnd w:id="288"/>
      <w:bookmarkEnd w:id="289"/>
    </w:p>
    <w:p w14:paraId="7FCD5287" w14:textId="77777777" w:rsidR="003D3196" w:rsidRDefault="003D3196" w:rsidP="003D3196">
      <w:r>
        <w:tab/>
        <w:t>Hình 4-10 là biểu đồ đường thể hiện kết quả dự đoán của thuật toán SVR. Đường màu xanh là số ca nhiễm thực tế và đường màu tím gạch đứt là số ca nhiễm dự đoán.</w:t>
      </w:r>
    </w:p>
    <w:p w14:paraId="02E3F0CB" w14:textId="77777777" w:rsidR="003D3196" w:rsidRDefault="003D3196" w:rsidP="003D3196">
      <w:r>
        <w:tab/>
        <w:t xml:space="preserve">Tham số được sử dụng trong mô hình SVR: </w:t>
      </w:r>
    </w:p>
    <w:p w14:paraId="7D995703" w14:textId="77777777" w:rsidR="003D3196" w:rsidRDefault="003D3196" w:rsidP="00854F68">
      <w:pPr>
        <w:pStyle w:val="ListParagraph"/>
        <w:numPr>
          <w:ilvl w:val="0"/>
          <w:numId w:val="55"/>
        </w:numPr>
      </w:pPr>
      <w:r>
        <w:t>kernel: “poly”, gamma (hệ số Kernel) = 0.01, epsilon=1, degree (hàm của đa thức Kernel)=2, C (tham số chính quy)=0.1</w:t>
      </w:r>
    </w:p>
    <w:p w14:paraId="7EAC01EE"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7D2F156" w14:textId="77777777" w:rsidR="003D3196" w:rsidRDefault="003D3196" w:rsidP="00854F68">
      <w:pPr>
        <w:pStyle w:val="ListParagraph"/>
        <w:numPr>
          <w:ilvl w:val="0"/>
          <w:numId w:val="50"/>
        </w:numPr>
        <w:contextualSpacing w:val="0"/>
      </w:pPr>
      <w:r>
        <w:t>Lỗi trung bình tuyệt đối (Mean Absolute Error): MAE=</w:t>
      </w:r>
      <w:r w:rsidRPr="00EF4518">
        <w:t>11830855.88</w:t>
      </w:r>
    </w:p>
    <w:p w14:paraId="62813D0B" w14:textId="77777777" w:rsidR="003D3196" w:rsidRDefault="003D3196" w:rsidP="00854F68">
      <w:pPr>
        <w:pStyle w:val="ListParagraph"/>
        <w:numPr>
          <w:ilvl w:val="0"/>
          <w:numId w:val="50"/>
        </w:numPr>
        <w:contextualSpacing w:val="0"/>
      </w:pPr>
      <w:r>
        <w:t>Lỗi bình phương trung bình (Mean Squared Error): MSE=</w:t>
      </w:r>
      <w:r w:rsidRPr="00EF4518">
        <w:t xml:space="preserve"> 150007501802146</w:t>
      </w:r>
    </w:p>
    <w:p w14:paraId="130FAFCE" w14:textId="77777777" w:rsidR="003D3196" w:rsidRDefault="003D3196" w:rsidP="00854F68">
      <w:pPr>
        <w:pStyle w:val="ListParagraph"/>
        <w:numPr>
          <w:ilvl w:val="0"/>
          <w:numId w:val="50"/>
        </w:numPr>
        <w:contextualSpacing w:val="0"/>
      </w:pPr>
      <w:r>
        <w:t>R-Square=</w:t>
      </w:r>
      <w:r w:rsidRPr="00DE4518">
        <w:t xml:space="preserve"> 0.98</w:t>
      </w:r>
    </w:p>
    <w:p w14:paraId="5BD83F63" w14:textId="77777777" w:rsidR="003D3196" w:rsidRPr="00CF2C6C" w:rsidRDefault="003D3196" w:rsidP="00854F68">
      <w:pPr>
        <w:pStyle w:val="ListParagraph"/>
        <w:numPr>
          <w:ilvl w:val="0"/>
          <w:numId w:val="50"/>
        </w:numPr>
        <w:contextualSpacing w:val="0"/>
      </w:pPr>
      <w:r>
        <w:t xml:space="preserve">Hệ số chặn: </w:t>
      </w:r>
      <w:r w:rsidRPr="004F5624">
        <w:t>intercept</w:t>
      </w:r>
      <w:r>
        <w:t>=</w:t>
      </w:r>
      <w:r w:rsidRPr="00DE4518">
        <w:t>5111133.31</w:t>
      </w:r>
    </w:p>
    <w:p w14:paraId="120492BB" w14:textId="77777777" w:rsidR="003D3196" w:rsidRDefault="003D3196" w:rsidP="003D3196">
      <w:pPr>
        <w:pStyle w:val="Heading3"/>
        <w:numPr>
          <w:ilvl w:val="2"/>
          <w:numId w:val="3"/>
        </w:numPr>
      </w:pPr>
      <w:bookmarkStart w:id="290" w:name="_Toc92274316"/>
      <w:bookmarkStart w:id="291" w:name="_Toc92664289"/>
      <w:r>
        <w:lastRenderedPageBreak/>
        <w:t>Áp dụng thuật toán Linear Regression</w:t>
      </w:r>
      <w:bookmarkEnd w:id="290"/>
      <w:bookmarkEnd w:id="291"/>
    </w:p>
    <w:p w14:paraId="547DDAA3" w14:textId="77777777" w:rsidR="003D3196" w:rsidRDefault="003D3196" w:rsidP="003D3196">
      <w:pPr>
        <w:pStyle w:val="Paragraph"/>
        <w:keepNext/>
        <w:jc w:val="center"/>
      </w:pPr>
      <w:r>
        <w:rPr>
          <w:noProof/>
          <w:lang w:val="vi-VN" w:eastAsia="vi-VN"/>
        </w:rPr>
        <w:drawing>
          <wp:inline distT="0" distB="0" distL="0" distR="0" wp14:anchorId="7B7857C5" wp14:editId="52CC0C8A">
            <wp:extent cx="4464000" cy="29628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7B397CB9" w14:textId="1B70E231" w:rsidR="003D3196" w:rsidRDefault="003D3196" w:rsidP="003D3196">
      <w:pPr>
        <w:pStyle w:val="ThesisTable"/>
      </w:pPr>
      <w:bookmarkStart w:id="292" w:name="_Toc92231107"/>
      <w:bookmarkStart w:id="293" w:name="_Toc92664226"/>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11</w:t>
      </w:r>
      <w:r w:rsidR="00842C86">
        <w:rPr>
          <w:noProof/>
        </w:rPr>
        <w:fldChar w:fldCharType="end"/>
      </w:r>
      <w:r w:rsidR="00CB71EB">
        <w:t>.</w:t>
      </w:r>
      <w:r>
        <w:t xml:space="preserve"> </w:t>
      </w:r>
      <w:r w:rsidR="00CB71EB">
        <w:t>D</w:t>
      </w:r>
      <w:r>
        <w:t>ự đoán của</w:t>
      </w:r>
      <w:r w:rsidRPr="00C16043">
        <w:t xml:space="preserve"> thuật toán </w:t>
      </w:r>
      <w:r w:rsidRPr="00850865">
        <w:t>Polynomial Regression</w:t>
      </w:r>
      <w:bookmarkEnd w:id="292"/>
      <w:bookmarkEnd w:id="293"/>
    </w:p>
    <w:p w14:paraId="6772B96B" w14:textId="77777777" w:rsidR="003D3196" w:rsidRDefault="003D3196" w:rsidP="003D3196">
      <w:pPr>
        <w:ind w:firstLine="357"/>
      </w:pPr>
      <w:r>
        <w:t xml:space="preserve">Hình 4-11 là biểu đồ đường thể hiện kết quả dự đoán của thuật toán </w:t>
      </w:r>
      <w:r w:rsidRPr="00850865">
        <w:t>Polynomial Regression</w:t>
      </w:r>
      <w:r>
        <w:t>.</w:t>
      </w:r>
      <w:r w:rsidRPr="009B7A9B">
        <w:t xml:space="preserve"> </w:t>
      </w:r>
      <w:r>
        <w:t>Đường màu xanh là số ca nhiễm thực tế và đường màu cam gạch đứt là số ca nhiễm dự đoán.</w:t>
      </w:r>
    </w:p>
    <w:p w14:paraId="37403396" w14:textId="77777777" w:rsidR="003D3196" w:rsidRDefault="003D3196" w:rsidP="003D3196">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w:t>
      </w:r>
      <w:proofErr w:type="gramStart"/>
      <w:r>
        <w:t>toán.</w:t>
      </w:r>
      <w:proofErr w:type="gramEnd"/>
      <w:r>
        <w:t xml:space="preserve"> </w:t>
      </w:r>
    </w:p>
    <w:p w14:paraId="3507C2AE" w14:textId="77777777" w:rsidR="003D3196" w:rsidRDefault="003D3196" w:rsidP="00854F68">
      <w:pPr>
        <w:pStyle w:val="ListParagraph"/>
        <w:numPr>
          <w:ilvl w:val="0"/>
          <w:numId w:val="51"/>
        </w:numPr>
        <w:contextualSpacing w:val="0"/>
      </w:pPr>
      <w:r>
        <w:t xml:space="preserve">Giới thiệu về </w:t>
      </w:r>
      <w:r w:rsidRPr="00027A02">
        <w:rPr>
          <w:b/>
        </w:rPr>
        <w:t>Polynomial Feature</w:t>
      </w:r>
      <w:r>
        <w:t xml:space="preserve"> và công dụng:</w:t>
      </w:r>
    </w:p>
    <w:p w14:paraId="05C4681A" w14:textId="77777777" w:rsidR="003D3196" w:rsidRDefault="003D3196" w:rsidP="003D3196">
      <w:pPr>
        <w:ind w:firstLine="357"/>
        <w:rPr>
          <w:i/>
          <w:szCs w:val="26"/>
          <w:vertAlign w:val="subscript"/>
        </w:rPr>
      </w:pPr>
      <w:r>
        <w:t xml:space="preserve">Trong các bài toán với số lượng dữ liệu đầu vào nhỏ, tạo Polynomial Feature để cải thiện thuật toán. Để cải thiện các feature của thuật toán bằng nhiều cách khác nhau, có thể kết hợp nhiều feature lại thành 1. Cách thường được sử dụng nhất là thêm vào các bậc cao hơn cho cùng 1 feature để nâng bậc cho hàm: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Pr>
          <w:i/>
          <w:szCs w:val="26"/>
        </w:rPr>
        <w:t>+</w:t>
      </w:r>
      <w:r w:rsidRPr="00CE2390">
        <w:rPr>
          <w:i/>
          <w:szCs w:val="26"/>
        </w:rPr>
        <w:t>b</w:t>
      </w:r>
      <w:r>
        <w:rPr>
          <w:i/>
          <w:szCs w:val="26"/>
          <w:vertAlign w:val="subscript"/>
        </w:rPr>
        <w:t>1</w:t>
      </w:r>
      <w:r w:rsidRPr="00CE2390">
        <w:rPr>
          <w:i/>
          <w:szCs w:val="26"/>
        </w:rPr>
        <w:t>x</w:t>
      </w:r>
      <w:r w:rsidRPr="00CE2390">
        <w:rPr>
          <w:i/>
          <w:szCs w:val="26"/>
          <w:vertAlign w:val="subscript"/>
        </w:rPr>
        <w:t>1</w:t>
      </w:r>
      <w:r>
        <w:rPr>
          <w:i/>
          <w:szCs w:val="26"/>
          <w:vertAlign w:val="subscript"/>
        </w:rPr>
        <w:t xml:space="preserve"> </w:t>
      </w:r>
      <w:r>
        <w:rPr>
          <w:szCs w:val="26"/>
        </w:rPr>
        <w:t xml:space="preserve">thành hàm bậc 2: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szCs w:val="26"/>
          <w:vertAlign w:val="subscript"/>
        </w:rPr>
        <w:t xml:space="preserve">  </w:t>
      </w:r>
      <w:r>
        <w:rPr>
          <w:szCs w:val="26"/>
        </w:rPr>
        <w:t xml:space="preserve">hay bậc 3: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vertAlign w:val="subscript"/>
        </w:rPr>
        <w:t>.</w:t>
      </w:r>
    </w:p>
    <w:p w14:paraId="5ADA6D95" w14:textId="77777777" w:rsidR="003D3196" w:rsidRDefault="003D3196" w:rsidP="003D3196">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underfitting and overfitting. </w:t>
      </w:r>
    </w:p>
    <w:p w14:paraId="08AAD98E" w14:textId="77777777" w:rsidR="003D3196" w:rsidRDefault="003D3196" w:rsidP="00165311">
      <w:pPr>
        <w:keepNext/>
        <w:jc w:val="center"/>
      </w:pPr>
      <w:r>
        <w:rPr>
          <w:noProof/>
          <w:lang w:val="vi-VN" w:eastAsia="vi-VN"/>
        </w:rPr>
        <w:lastRenderedPageBreak/>
        <w:drawing>
          <wp:inline distT="0" distB="0" distL="0" distR="0" wp14:anchorId="7909DA3A" wp14:editId="0A05E9F2">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1D68C9B2" w14:textId="31A9B33C" w:rsidR="003D3196" w:rsidRDefault="003D3196" w:rsidP="003D3196">
      <w:pPr>
        <w:pStyle w:val="ThesisTable"/>
      </w:pPr>
      <w:bookmarkStart w:id="294" w:name="_Toc92231108"/>
      <w:bookmarkStart w:id="295" w:name="_Toc92664227"/>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12</w:t>
      </w:r>
      <w:r w:rsidR="00842C86">
        <w:rPr>
          <w:noProof/>
        </w:rPr>
        <w:fldChar w:fldCharType="end"/>
      </w:r>
      <w:r>
        <w:t>. Các mô hình U</w:t>
      </w:r>
      <w:r w:rsidRPr="003E73AA">
        <w:t>nderfitted, w</w:t>
      </w:r>
      <w:r>
        <w:t>ell-fitted and overfitted</w:t>
      </w:r>
      <w:bookmarkEnd w:id="294"/>
      <w:bookmarkEnd w:id="295"/>
    </w:p>
    <w:p w14:paraId="580E727A" w14:textId="597AAF8A" w:rsidR="003D3196" w:rsidRPr="005A6DCA" w:rsidRDefault="003D3196" w:rsidP="003D3196">
      <w:pPr>
        <w:ind w:firstLine="357"/>
      </w:pPr>
      <w:r>
        <w:t xml:space="preserve">Hình 4-12 là các ví dụ về các trường hợp Underftting, Overfitting và Well-fitting khi </w:t>
      </w:r>
      <w:r w:rsidR="000F482A">
        <w:t>s</w:t>
      </w:r>
      <w:r>
        <w:t>ử dụng bậc 1, 2, 3 và 5.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Pr="00264B0A">
        <w:rPr>
          <w:vertAlign w:val="superscript"/>
        </w:rPr>
        <w:t>2</w:t>
      </w:r>
      <w:r>
        <w:t xml:space="preserve"> thấp khi có dữ liệu mới.</w:t>
      </w:r>
    </w:p>
    <w:p w14:paraId="3D4A90BB" w14:textId="034BF6E2" w:rsidR="003D3196" w:rsidRDefault="003D3196" w:rsidP="003D3196">
      <w:pPr>
        <w:ind w:firstLine="357"/>
        <w:rPr>
          <w:i/>
          <w:szCs w:val="26"/>
        </w:rPr>
      </w:pPr>
      <w:r>
        <w:t xml:space="preserve">Trong bài toán dự đoán này, dữ liệu training đầu vào là số ngày nên </w:t>
      </w:r>
      <w:r w:rsidR="00C54746">
        <w:t>tôi</w:t>
      </w:r>
      <w:r>
        <w:t xml:space="preserve"> dùng </w:t>
      </w:r>
      <w:r w:rsidRPr="00A64BBE">
        <w:t>Polynomia</w:t>
      </w:r>
      <w:r>
        <w:t>l F</w:t>
      </w:r>
      <w:r w:rsidRPr="00A64BBE">
        <w:t>eatures</w:t>
      </w:r>
      <w:r>
        <w:t xml:space="preserve"> để nâng lên bậc 3 (degree=3) nên thuật toán này có tên </w:t>
      </w:r>
      <w:r w:rsidRPr="00850865">
        <w:t>Polynomial Regression</w:t>
      </w:r>
      <w:r>
        <w:t xml:space="preserve">, phương trình có dạng: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rPr>
        <w:t>.</w:t>
      </w:r>
    </w:p>
    <w:p w14:paraId="709F2AAD"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5351966" w14:textId="77777777" w:rsidR="003D3196" w:rsidRDefault="003D3196" w:rsidP="00854F68">
      <w:pPr>
        <w:pStyle w:val="ListParagraph"/>
        <w:numPr>
          <w:ilvl w:val="0"/>
          <w:numId w:val="50"/>
        </w:numPr>
        <w:contextualSpacing w:val="0"/>
      </w:pPr>
      <w:r>
        <w:t>Lỗi trung bình tuyệt đối (Mean Absolute Error): MAE=</w:t>
      </w:r>
      <w:r w:rsidRPr="005569BA">
        <w:t>2903897.15</w:t>
      </w:r>
    </w:p>
    <w:p w14:paraId="011C1CEC" w14:textId="77777777" w:rsidR="003D3196" w:rsidRDefault="003D3196" w:rsidP="00854F68">
      <w:pPr>
        <w:pStyle w:val="ListParagraph"/>
        <w:numPr>
          <w:ilvl w:val="0"/>
          <w:numId w:val="50"/>
        </w:numPr>
        <w:contextualSpacing w:val="0"/>
      </w:pPr>
      <w:r>
        <w:t>Lỗi bình phương trung bình (Mean Squared Error): MSE=16114561353282</w:t>
      </w:r>
    </w:p>
    <w:p w14:paraId="2E8E4C6C" w14:textId="77777777" w:rsidR="003D3196" w:rsidRDefault="003D3196" w:rsidP="00854F68">
      <w:pPr>
        <w:pStyle w:val="ListParagraph"/>
        <w:numPr>
          <w:ilvl w:val="0"/>
          <w:numId w:val="50"/>
        </w:numPr>
        <w:contextualSpacing w:val="0"/>
      </w:pPr>
      <w:r>
        <w:t>R-Square=0.998</w:t>
      </w:r>
    </w:p>
    <w:p w14:paraId="2416980A"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11D37D95" w14:textId="77777777" w:rsidR="003D3196" w:rsidRDefault="003D3196" w:rsidP="00854F68">
      <w:pPr>
        <w:pStyle w:val="ListParagraph"/>
        <w:numPr>
          <w:ilvl w:val="0"/>
          <w:numId w:val="50"/>
        </w:numPr>
        <w:contextualSpacing w:val="0"/>
      </w:pPr>
      <w:r>
        <w:t xml:space="preserve">Hệ số góc: </w:t>
      </w:r>
      <w:r w:rsidRPr="004F5624">
        <w:t>coefficients</w:t>
      </w:r>
      <w:r>
        <w:t>=(</w:t>
      </w:r>
      <w:r w:rsidRPr="005569BA">
        <w:t>6.901e</w:t>
      </w:r>
      <w:r>
        <w:rPr>
          <w:vertAlign w:val="superscript"/>
        </w:rPr>
        <w:t>+</w:t>
      </w:r>
      <w:r w:rsidRPr="00265520">
        <w:rPr>
          <w:vertAlign w:val="superscript"/>
        </w:rPr>
        <w:t>6</w:t>
      </w:r>
      <w:r>
        <w:t>, -2.335</w:t>
      </w:r>
      <w:r w:rsidRPr="005569BA">
        <w:t>e</w:t>
      </w:r>
      <w:r>
        <w:rPr>
          <w:vertAlign w:val="superscript"/>
        </w:rPr>
        <w:t>+5</w:t>
      </w:r>
      <w:r>
        <w:t xml:space="preserve">, </w:t>
      </w:r>
      <w:r w:rsidRPr="005569BA">
        <w:t>1.738e</w:t>
      </w:r>
      <w:r>
        <w:rPr>
          <w:vertAlign w:val="superscript"/>
        </w:rPr>
        <w:t>+3</w:t>
      </w:r>
      <w:r>
        <w:t>, -1.24</w:t>
      </w:r>
      <w:r w:rsidRPr="005569BA">
        <w:t>e</w:t>
      </w:r>
      <w:r>
        <w:rPr>
          <w:vertAlign w:val="superscript"/>
        </w:rPr>
        <w:t>+0</w:t>
      </w:r>
      <w:r>
        <w:t>)</w:t>
      </w:r>
    </w:p>
    <w:p w14:paraId="798572F6" w14:textId="77777777" w:rsidR="003D3196" w:rsidRPr="00475342" w:rsidRDefault="003D3196" w:rsidP="00854F68">
      <w:pPr>
        <w:pStyle w:val="ListParagraph"/>
        <w:numPr>
          <w:ilvl w:val="0"/>
          <w:numId w:val="52"/>
        </w:numPr>
        <w:contextualSpacing w:val="0"/>
      </w:pPr>
      <w:r>
        <w:t>y=f(x)=</w:t>
      </w:r>
      <w:r w:rsidRPr="00D00A8A">
        <w:t xml:space="preserve"> </w:t>
      </w:r>
      <w:r w:rsidRPr="005569BA">
        <w:t>6.901e</w:t>
      </w:r>
      <w:r>
        <w:rPr>
          <w:vertAlign w:val="superscript"/>
        </w:rPr>
        <w:t>+</w:t>
      </w:r>
      <w:r w:rsidRPr="00265520">
        <w:rPr>
          <w:vertAlign w:val="superscript"/>
        </w:rPr>
        <w:t>6</w:t>
      </w:r>
      <w:r>
        <w:rPr>
          <w:vertAlign w:val="superscript"/>
        </w:rPr>
        <w:t xml:space="preserve"> </w:t>
      </w:r>
      <w:r>
        <w:t>-2.335</w:t>
      </w:r>
      <w:r w:rsidRPr="005569BA">
        <w:t>e</w:t>
      </w:r>
      <w:r>
        <w:rPr>
          <w:vertAlign w:val="superscript"/>
        </w:rPr>
        <w:t>+5</w:t>
      </w:r>
      <w:r w:rsidRPr="00CE2390">
        <w:rPr>
          <w:i/>
          <w:szCs w:val="26"/>
        </w:rPr>
        <w:t>x</w:t>
      </w:r>
      <w:r w:rsidRPr="00CE2390">
        <w:rPr>
          <w:i/>
          <w:szCs w:val="26"/>
          <w:vertAlign w:val="subscript"/>
        </w:rPr>
        <w:t>1</w:t>
      </w:r>
      <w:r>
        <w:t>+</w:t>
      </w:r>
      <w:r w:rsidRPr="005569BA">
        <w:t>1.738e</w:t>
      </w:r>
      <w:r>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Pr="005569BA">
        <w:t>e</w:t>
      </w:r>
      <w:r>
        <w:rPr>
          <w:vertAlign w:val="superscript"/>
        </w:rPr>
        <w:t>+0</w:t>
      </w:r>
      <w:r w:rsidRPr="00CE2390">
        <w:rPr>
          <w:i/>
          <w:szCs w:val="26"/>
        </w:rPr>
        <w:t>x</w:t>
      </w:r>
      <w:r w:rsidRPr="00CE2390">
        <w:rPr>
          <w:i/>
          <w:szCs w:val="26"/>
          <w:vertAlign w:val="subscript"/>
        </w:rPr>
        <w:t>1</w:t>
      </w:r>
      <w:r>
        <w:rPr>
          <w:i/>
          <w:szCs w:val="26"/>
          <w:vertAlign w:val="superscript"/>
        </w:rPr>
        <w:t>3</w:t>
      </w:r>
    </w:p>
    <w:p w14:paraId="0F9847E9" w14:textId="77777777" w:rsidR="003D3196" w:rsidRDefault="003D3196" w:rsidP="003D3196">
      <w:pPr>
        <w:pStyle w:val="Heading3"/>
        <w:numPr>
          <w:ilvl w:val="2"/>
          <w:numId w:val="3"/>
        </w:numPr>
      </w:pPr>
      <w:bookmarkStart w:id="296" w:name="_Toc92274317"/>
      <w:bookmarkStart w:id="297" w:name="_Toc92664290"/>
      <w:r>
        <w:lastRenderedPageBreak/>
        <w:t xml:space="preserve">Áp dụng thuật toán </w:t>
      </w:r>
      <w:r w:rsidRPr="00110AB2">
        <w:t>Bayesian Ridge Regression</w:t>
      </w:r>
      <w:bookmarkEnd w:id="296"/>
      <w:bookmarkEnd w:id="297"/>
    </w:p>
    <w:p w14:paraId="600B6D2A" w14:textId="77777777" w:rsidR="003D3196" w:rsidRDefault="003D3196" w:rsidP="003D3196">
      <w:pPr>
        <w:pStyle w:val="Paragraph"/>
        <w:keepNext/>
        <w:jc w:val="center"/>
      </w:pPr>
      <w:r>
        <w:rPr>
          <w:noProof/>
          <w:lang w:val="vi-VN" w:eastAsia="vi-VN"/>
        </w:rPr>
        <w:drawing>
          <wp:inline distT="0" distB="0" distL="0" distR="0" wp14:anchorId="1FEC9A98" wp14:editId="52F37D1A">
            <wp:extent cx="4464000" cy="29628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utpu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3167D4F4" w14:textId="42A43056" w:rsidR="003D3196" w:rsidRDefault="003D3196" w:rsidP="003D3196">
      <w:pPr>
        <w:pStyle w:val="ThesisTable"/>
      </w:pPr>
      <w:bookmarkStart w:id="298" w:name="_Toc92231109"/>
      <w:bookmarkStart w:id="299" w:name="_Toc92664228"/>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13</w:t>
      </w:r>
      <w:r w:rsidR="00842C86">
        <w:rPr>
          <w:noProof/>
        </w:rPr>
        <w:fldChar w:fldCharType="end"/>
      </w:r>
      <w:r w:rsidR="00CB71EB">
        <w:t>. D</w:t>
      </w:r>
      <w:r>
        <w:t>ự đoán của</w:t>
      </w:r>
      <w:r w:rsidRPr="00C16043">
        <w:t xml:space="preserve"> thuật toán </w:t>
      </w:r>
      <w:r w:rsidRPr="00557822">
        <w:t>Bayesian Ridge Regression</w:t>
      </w:r>
      <w:bookmarkEnd w:id="298"/>
      <w:bookmarkEnd w:id="299"/>
    </w:p>
    <w:p w14:paraId="77614F4E" w14:textId="77777777" w:rsidR="003D3196" w:rsidRDefault="003D3196" w:rsidP="003D3196">
      <w:pPr>
        <w:ind w:firstLine="357"/>
      </w:pPr>
      <w:r>
        <w:t xml:space="preserve">Hình 4-13 là biểu đồ đường thể hiện kết quả dự đoán của thuật toán </w:t>
      </w:r>
      <w:r w:rsidRPr="00CF2C6C">
        <w:t>Bayesian Ridge Regression</w:t>
      </w:r>
      <w:r>
        <w:t>.</w:t>
      </w:r>
      <w:r w:rsidRPr="009B7A9B">
        <w:t xml:space="preserve"> </w:t>
      </w:r>
      <w:r>
        <w:t>Đường màu xanh là số ca nhiễm thực tế và đường màu xanh lá gạch đứt là số ca nhiễm dự đoán.</w:t>
      </w:r>
    </w:p>
    <w:p w14:paraId="6B2C6C27" w14:textId="77777777" w:rsidR="003D3196" w:rsidRDefault="003D3196" w:rsidP="003D3196">
      <w:pPr>
        <w:ind w:firstLine="357"/>
      </w:pPr>
      <w:r>
        <w:t>Sử dụng tham số:</w:t>
      </w:r>
    </w:p>
    <w:p w14:paraId="223E0816" w14:textId="77777777" w:rsidR="003D3196" w:rsidRDefault="003D3196" w:rsidP="00854F68">
      <w:pPr>
        <w:pStyle w:val="ListParagraph"/>
        <w:numPr>
          <w:ilvl w:val="0"/>
          <w:numId w:val="64"/>
        </w:numPr>
        <w:ind w:left="709"/>
      </w:pPr>
      <w:r>
        <w:t>n_iter (số lần lặp tối đa)=40</w:t>
      </w:r>
    </w:p>
    <w:p w14:paraId="40C8E778" w14:textId="77777777" w:rsidR="003D3196" w:rsidRDefault="003D3196" w:rsidP="00854F68">
      <w:pPr>
        <w:pStyle w:val="ListParagraph"/>
        <w:numPr>
          <w:ilvl w:val="0"/>
          <w:numId w:val="63"/>
        </w:numPr>
        <w:ind w:left="709"/>
      </w:pPr>
      <w:r w:rsidRPr="005164D7">
        <w:rPr>
          <w:position w:val="-12"/>
        </w:rPr>
        <w:object w:dxaOrig="1660" w:dyaOrig="360" w14:anchorId="2C175803">
          <v:shape id="_x0000_i1076" type="#_x0000_t75" style="width:83.6pt;height:17.7pt" o:ole="">
            <v:imagedata r:id="rId191" o:title=""/>
          </v:shape>
          <o:OLEObject Type="Embed" ProgID="Equation.DSMT4" ShapeID="_x0000_i1076" DrawAspect="Content" ObjectID="_1703453144" r:id="rId192"/>
        </w:object>
      </w:r>
      <w:r>
        <w:t>=[1e</w:t>
      </w:r>
      <w:r>
        <w:rPr>
          <w:vertAlign w:val="superscript"/>
        </w:rPr>
        <w:t>-</w:t>
      </w:r>
      <w:r w:rsidRPr="005164D7">
        <w:rPr>
          <w:vertAlign w:val="superscript"/>
        </w:rPr>
        <w:t>7</w:t>
      </w:r>
      <w:r>
        <w:t>, 1e</w:t>
      </w:r>
      <w:r>
        <w:rPr>
          <w:vertAlign w:val="superscript"/>
        </w:rPr>
        <w:t>-</w:t>
      </w:r>
      <w:r w:rsidRPr="005164D7">
        <w:rPr>
          <w:vertAlign w:val="superscript"/>
        </w:rPr>
        <w:t>6</w:t>
      </w:r>
      <w:r>
        <w:t>, 1e</w:t>
      </w:r>
      <w:r>
        <w:rPr>
          <w:vertAlign w:val="superscript"/>
        </w:rPr>
        <w:t>-</w:t>
      </w:r>
      <w:r w:rsidRPr="005164D7">
        <w:rPr>
          <w:vertAlign w:val="superscript"/>
        </w:rPr>
        <w:t>5</w:t>
      </w:r>
      <w:r>
        <w:t>, 0.0001,0.001]</w:t>
      </w:r>
    </w:p>
    <w:p w14:paraId="7664B843" w14:textId="77777777" w:rsidR="003D3196" w:rsidRDefault="003D3196" w:rsidP="00854F68">
      <w:pPr>
        <w:pStyle w:val="ListParagraph"/>
        <w:numPr>
          <w:ilvl w:val="0"/>
          <w:numId w:val="63"/>
        </w:numPr>
        <w:ind w:left="709"/>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p>
    <w:p w14:paraId="10FDE219" w14:textId="77777777" w:rsidR="003D3196" w:rsidRDefault="003D3196" w:rsidP="00854F68">
      <w:pPr>
        <w:pStyle w:val="ListParagraph"/>
        <w:numPr>
          <w:ilvl w:val="0"/>
          <w:numId w:val="63"/>
        </w:numPr>
        <w:ind w:left="709"/>
      </w:pPr>
      <w:r w:rsidRPr="0007456F">
        <w:t>normalize = [True, False]</w:t>
      </w:r>
    </w:p>
    <w:p w14:paraId="76D78104"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CF2C6C">
        <w:t>Bayesian Ridge Regression</w:t>
      </w:r>
      <w:r>
        <w:t>:</w:t>
      </w:r>
    </w:p>
    <w:p w14:paraId="447D6F8A" w14:textId="77777777" w:rsidR="003D3196" w:rsidRDefault="003D3196" w:rsidP="00854F68">
      <w:pPr>
        <w:pStyle w:val="ListParagraph"/>
        <w:numPr>
          <w:ilvl w:val="0"/>
          <w:numId w:val="50"/>
        </w:numPr>
        <w:contextualSpacing w:val="0"/>
      </w:pPr>
      <w:r>
        <w:t>Lỗi trung bình tuyệt đối (Mean Absolute Error): MAE=</w:t>
      </w:r>
      <w:r w:rsidRPr="000301FC">
        <w:t xml:space="preserve"> 2873488.36</w:t>
      </w:r>
    </w:p>
    <w:p w14:paraId="1B2CC8FE" w14:textId="77777777" w:rsidR="003D3196" w:rsidRDefault="003D3196" w:rsidP="00854F68">
      <w:pPr>
        <w:pStyle w:val="ListParagraph"/>
        <w:numPr>
          <w:ilvl w:val="0"/>
          <w:numId w:val="50"/>
        </w:numPr>
        <w:contextualSpacing w:val="0"/>
      </w:pPr>
      <w:r>
        <w:t>Lỗi bình phương trung bình (Mean Squared Error): MSE=15752742048978</w:t>
      </w:r>
    </w:p>
    <w:p w14:paraId="2027732B" w14:textId="77777777" w:rsidR="003D3196" w:rsidRDefault="003D3196" w:rsidP="00854F68">
      <w:pPr>
        <w:pStyle w:val="ListParagraph"/>
        <w:numPr>
          <w:ilvl w:val="0"/>
          <w:numId w:val="50"/>
        </w:numPr>
        <w:contextualSpacing w:val="0"/>
      </w:pPr>
      <w:r>
        <w:t>R-Square=0.998</w:t>
      </w:r>
    </w:p>
    <w:p w14:paraId="247A099F"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78CFD9CC" w14:textId="77777777" w:rsidR="003D3196" w:rsidRDefault="003D3196" w:rsidP="00854F68">
      <w:pPr>
        <w:pStyle w:val="ListParagraph"/>
        <w:numPr>
          <w:ilvl w:val="0"/>
          <w:numId w:val="50"/>
        </w:numPr>
        <w:contextualSpacing w:val="0"/>
      </w:pPr>
      <w:r>
        <w:t xml:space="preserve">Hệ số góc: </w:t>
      </w:r>
      <w:r w:rsidRPr="004F5624">
        <w:t>coefficients</w:t>
      </w:r>
      <w:r>
        <w:t>=(6.802</w:t>
      </w:r>
      <w:r w:rsidRPr="005569BA">
        <w:t>e</w:t>
      </w:r>
      <w:r>
        <w:rPr>
          <w:vertAlign w:val="superscript"/>
        </w:rPr>
        <w:t>+</w:t>
      </w:r>
      <w:r w:rsidRPr="00265520">
        <w:rPr>
          <w:vertAlign w:val="superscript"/>
        </w:rPr>
        <w:t>6</w:t>
      </w:r>
      <w:r>
        <w:t>, -2.326</w:t>
      </w:r>
      <w:r w:rsidRPr="005569BA">
        <w:t>e</w:t>
      </w:r>
      <w:r>
        <w:rPr>
          <w:vertAlign w:val="superscript"/>
        </w:rPr>
        <w:t>+5</w:t>
      </w:r>
      <w:r>
        <w:t>, 1.737</w:t>
      </w:r>
      <w:r w:rsidRPr="005569BA">
        <w:t>e</w:t>
      </w:r>
      <w:r>
        <w:rPr>
          <w:vertAlign w:val="superscript"/>
        </w:rPr>
        <w:t>+3</w:t>
      </w:r>
      <w:r>
        <w:t>, -1.24</w:t>
      </w:r>
      <w:r w:rsidRPr="005569BA">
        <w:t>e</w:t>
      </w:r>
      <w:r>
        <w:rPr>
          <w:vertAlign w:val="superscript"/>
        </w:rPr>
        <w:t>+0</w:t>
      </w:r>
      <w:r>
        <w:t>)</w:t>
      </w:r>
    </w:p>
    <w:p w14:paraId="58E35A6C" w14:textId="77777777" w:rsidR="003D3196" w:rsidRPr="00CF2C6C" w:rsidRDefault="003D3196" w:rsidP="003D3196">
      <w:pPr>
        <w:ind w:firstLine="357"/>
      </w:pPr>
      <w:r>
        <w:lastRenderedPageBreak/>
        <w:t xml:space="preserve">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 số ca nhiễm tăng hay giảm còn phụ thuộc vào nhiều yếu tố khác như khả năng tiêm ngừa, mức an sinh, điều kiện kinh tế và thói quen sinh hoạt của từng khu vực trên Thế giới.</w:t>
      </w:r>
    </w:p>
    <w:p w14:paraId="2510D00E" w14:textId="77777777" w:rsidR="003D3196" w:rsidRDefault="003D3196" w:rsidP="003D3196">
      <w:pPr>
        <w:pStyle w:val="Heading2"/>
        <w:numPr>
          <w:ilvl w:val="1"/>
          <w:numId w:val="3"/>
        </w:numPr>
      </w:pPr>
      <w:bookmarkStart w:id="300" w:name="_Toc92274318"/>
      <w:bookmarkStart w:id="301" w:name="_Toc92664291"/>
      <w:r>
        <w:t>Kết quả dự đoán và so sánh</w:t>
      </w:r>
      <w:bookmarkEnd w:id="300"/>
      <w:bookmarkEnd w:id="301"/>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20FE4766" w14:textId="77777777" w:rsidTr="00FF7FD3">
        <w:trPr>
          <w:trHeight w:val="20"/>
        </w:trPr>
        <w:tc>
          <w:tcPr>
            <w:tcW w:w="2195" w:type="dxa"/>
            <w:vAlign w:val="center"/>
          </w:tcPr>
          <w:p w14:paraId="110A755E" w14:textId="77777777" w:rsidR="003D3196" w:rsidRDefault="003D3196" w:rsidP="00FF7FD3">
            <w:pPr>
              <w:jc w:val="center"/>
            </w:pPr>
            <w:r>
              <w:t>Ngày</w:t>
            </w:r>
          </w:p>
        </w:tc>
        <w:tc>
          <w:tcPr>
            <w:tcW w:w="2195" w:type="dxa"/>
            <w:vAlign w:val="center"/>
          </w:tcPr>
          <w:p w14:paraId="5945472D" w14:textId="77777777" w:rsidR="003D3196" w:rsidRDefault="003D3196" w:rsidP="00FF7FD3">
            <w:pPr>
              <w:jc w:val="center"/>
            </w:pPr>
            <w:r>
              <w:t>SVR</w:t>
            </w:r>
          </w:p>
        </w:tc>
        <w:tc>
          <w:tcPr>
            <w:tcW w:w="2195" w:type="dxa"/>
            <w:vAlign w:val="center"/>
          </w:tcPr>
          <w:p w14:paraId="51C873BF" w14:textId="77777777" w:rsidR="003D3196" w:rsidRDefault="003D3196" w:rsidP="00FF7FD3">
            <w:pPr>
              <w:jc w:val="center"/>
            </w:pPr>
            <w:r>
              <w:t>Polynomial</w:t>
            </w:r>
          </w:p>
        </w:tc>
        <w:tc>
          <w:tcPr>
            <w:tcW w:w="2195" w:type="dxa"/>
            <w:vAlign w:val="center"/>
          </w:tcPr>
          <w:p w14:paraId="120D3D88" w14:textId="77777777" w:rsidR="003D3196" w:rsidRDefault="003D3196" w:rsidP="00FF7FD3">
            <w:pPr>
              <w:jc w:val="center"/>
            </w:pPr>
            <w:r w:rsidRPr="00EB76AC">
              <w:t>Bayesian Ridge</w:t>
            </w:r>
          </w:p>
        </w:tc>
      </w:tr>
      <w:tr w:rsidR="003D3196" w14:paraId="7A846859" w14:textId="77777777" w:rsidTr="00FF7FD3">
        <w:trPr>
          <w:trHeight w:val="20"/>
        </w:trPr>
        <w:tc>
          <w:tcPr>
            <w:tcW w:w="2195" w:type="dxa"/>
            <w:vAlign w:val="center"/>
          </w:tcPr>
          <w:p w14:paraId="5605E859" w14:textId="77777777" w:rsidR="003D3196" w:rsidRDefault="003D3196" w:rsidP="00FF7FD3">
            <w:pPr>
              <w:jc w:val="center"/>
            </w:pPr>
            <w:r>
              <w:t>30/12</w:t>
            </w:r>
            <w:r w:rsidRPr="009005FB">
              <w:t>/2021</w:t>
            </w:r>
          </w:p>
        </w:tc>
        <w:tc>
          <w:tcPr>
            <w:tcW w:w="2195" w:type="dxa"/>
            <w:vAlign w:val="center"/>
          </w:tcPr>
          <w:p w14:paraId="3BAF856F" w14:textId="77777777" w:rsidR="003D3196" w:rsidRDefault="003D3196" w:rsidP="00FF7FD3">
            <w:pPr>
              <w:jc w:val="center"/>
            </w:pPr>
            <w:r w:rsidRPr="006B48E7">
              <w:t>299493324</w:t>
            </w:r>
          </w:p>
        </w:tc>
        <w:tc>
          <w:tcPr>
            <w:tcW w:w="2195" w:type="dxa"/>
            <w:vAlign w:val="center"/>
          </w:tcPr>
          <w:p w14:paraId="579ECAC4" w14:textId="77777777" w:rsidR="003D3196" w:rsidRPr="006B48E7" w:rsidRDefault="003D3196" w:rsidP="00FF7FD3">
            <w:pPr>
              <w:jc w:val="center"/>
              <w:rPr>
                <w:szCs w:val="26"/>
              </w:rPr>
            </w:pPr>
            <w:r w:rsidRPr="006B48E7">
              <w:rPr>
                <w:color w:val="000000"/>
                <w:szCs w:val="26"/>
                <w:shd w:val="clear" w:color="auto" w:fill="FCFBFD"/>
              </w:rPr>
              <w:t>272985695</w:t>
            </w:r>
          </w:p>
        </w:tc>
        <w:tc>
          <w:tcPr>
            <w:tcW w:w="2195" w:type="dxa"/>
            <w:vAlign w:val="center"/>
          </w:tcPr>
          <w:p w14:paraId="01D59A12" w14:textId="77777777" w:rsidR="003D3196" w:rsidRDefault="003D3196" w:rsidP="00FF7FD3">
            <w:pPr>
              <w:jc w:val="center"/>
            </w:pPr>
            <w:r w:rsidRPr="00EB76AC">
              <w:t>273070005</w:t>
            </w:r>
          </w:p>
        </w:tc>
      </w:tr>
      <w:tr w:rsidR="003D3196" w14:paraId="7021D8C3" w14:textId="77777777" w:rsidTr="00FF7FD3">
        <w:trPr>
          <w:trHeight w:val="268"/>
        </w:trPr>
        <w:tc>
          <w:tcPr>
            <w:tcW w:w="2195" w:type="dxa"/>
            <w:vAlign w:val="center"/>
          </w:tcPr>
          <w:p w14:paraId="44A406EF" w14:textId="77777777" w:rsidR="003D3196" w:rsidRDefault="003D3196" w:rsidP="00FF7FD3">
            <w:pPr>
              <w:jc w:val="center"/>
            </w:pPr>
            <w:r>
              <w:t>31/12</w:t>
            </w:r>
            <w:r w:rsidRPr="009005FB">
              <w:t>/2021</w:t>
            </w:r>
          </w:p>
        </w:tc>
        <w:tc>
          <w:tcPr>
            <w:tcW w:w="2195" w:type="dxa"/>
            <w:vAlign w:val="center"/>
          </w:tcPr>
          <w:p w14:paraId="63AADF41" w14:textId="77777777" w:rsidR="003D3196" w:rsidRDefault="003D3196" w:rsidP="00FF7FD3">
            <w:pPr>
              <w:jc w:val="center"/>
            </w:pPr>
            <w:r w:rsidRPr="006B48E7">
              <w:t>300325500</w:t>
            </w:r>
          </w:p>
        </w:tc>
        <w:tc>
          <w:tcPr>
            <w:tcW w:w="2195" w:type="dxa"/>
            <w:vAlign w:val="center"/>
          </w:tcPr>
          <w:p w14:paraId="2D43B80D" w14:textId="77777777" w:rsidR="003D3196" w:rsidRDefault="003D3196" w:rsidP="00FF7FD3">
            <w:pPr>
              <w:jc w:val="center"/>
            </w:pPr>
            <w:r w:rsidRPr="00EB76AC">
              <w:t>273348117</w:t>
            </w:r>
          </w:p>
        </w:tc>
        <w:tc>
          <w:tcPr>
            <w:tcW w:w="2195" w:type="dxa"/>
            <w:vAlign w:val="center"/>
          </w:tcPr>
          <w:p w14:paraId="19F892BB" w14:textId="77777777" w:rsidR="003D3196" w:rsidRDefault="003D3196" w:rsidP="00FF7FD3">
            <w:pPr>
              <w:jc w:val="center"/>
            </w:pPr>
            <w:r w:rsidRPr="00EB76AC">
              <w:t>273433573</w:t>
            </w:r>
          </w:p>
        </w:tc>
      </w:tr>
      <w:tr w:rsidR="003D3196" w14:paraId="0FA1C5C1" w14:textId="77777777" w:rsidTr="00FF7FD3">
        <w:trPr>
          <w:trHeight w:val="20"/>
        </w:trPr>
        <w:tc>
          <w:tcPr>
            <w:tcW w:w="2195" w:type="dxa"/>
            <w:vAlign w:val="center"/>
          </w:tcPr>
          <w:p w14:paraId="5D859FF5" w14:textId="77777777" w:rsidR="003D3196" w:rsidRDefault="003D3196" w:rsidP="00FF7FD3">
            <w:pPr>
              <w:jc w:val="center"/>
            </w:pPr>
            <w:r w:rsidRPr="009005FB">
              <w:t>01/01/2022</w:t>
            </w:r>
          </w:p>
        </w:tc>
        <w:tc>
          <w:tcPr>
            <w:tcW w:w="2195" w:type="dxa"/>
            <w:vAlign w:val="center"/>
          </w:tcPr>
          <w:p w14:paraId="6A56623A" w14:textId="77777777" w:rsidR="003D3196" w:rsidRDefault="003D3196" w:rsidP="00FF7FD3">
            <w:pPr>
              <w:jc w:val="center"/>
            </w:pPr>
            <w:r w:rsidRPr="006B48E7">
              <w:t>301158850</w:t>
            </w:r>
          </w:p>
        </w:tc>
        <w:tc>
          <w:tcPr>
            <w:tcW w:w="2195" w:type="dxa"/>
            <w:vAlign w:val="center"/>
          </w:tcPr>
          <w:p w14:paraId="0F033E50" w14:textId="77777777" w:rsidR="003D3196" w:rsidRDefault="003D3196" w:rsidP="00FF7FD3">
            <w:pPr>
              <w:jc w:val="center"/>
            </w:pPr>
            <w:r w:rsidRPr="00EB76AC">
              <w:t>273708740</w:t>
            </w:r>
          </w:p>
        </w:tc>
        <w:tc>
          <w:tcPr>
            <w:tcW w:w="2195" w:type="dxa"/>
            <w:vAlign w:val="center"/>
          </w:tcPr>
          <w:p w14:paraId="0A7A447A" w14:textId="77777777" w:rsidR="003D3196" w:rsidRDefault="003D3196" w:rsidP="00FF7FD3">
            <w:pPr>
              <w:jc w:val="center"/>
            </w:pPr>
            <w:r w:rsidRPr="00EB76AC">
              <w:t>273795348</w:t>
            </w:r>
          </w:p>
        </w:tc>
      </w:tr>
      <w:tr w:rsidR="003D3196" w14:paraId="38D81874" w14:textId="77777777" w:rsidTr="00FF7FD3">
        <w:trPr>
          <w:trHeight w:val="20"/>
        </w:trPr>
        <w:tc>
          <w:tcPr>
            <w:tcW w:w="2195" w:type="dxa"/>
            <w:vAlign w:val="center"/>
          </w:tcPr>
          <w:p w14:paraId="4C2C30E3" w14:textId="77777777" w:rsidR="003D3196" w:rsidRDefault="003D3196" w:rsidP="00FF7FD3">
            <w:pPr>
              <w:jc w:val="center"/>
            </w:pPr>
            <w:r>
              <w:t>02/01</w:t>
            </w:r>
            <w:r w:rsidRPr="009005FB">
              <w:t>/2022</w:t>
            </w:r>
          </w:p>
        </w:tc>
        <w:tc>
          <w:tcPr>
            <w:tcW w:w="2195" w:type="dxa"/>
            <w:vAlign w:val="center"/>
          </w:tcPr>
          <w:p w14:paraId="565C6202" w14:textId="77777777" w:rsidR="003D3196" w:rsidRDefault="003D3196" w:rsidP="00FF7FD3">
            <w:pPr>
              <w:ind w:left="357" w:hanging="357"/>
              <w:jc w:val="center"/>
            </w:pPr>
            <w:r w:rsidRPr="006B48E7">
              <w:t>301993374</w:t>
            </w:r>
          </w:p>
        </w:tc>
        <w:tc>
          <w:tcPr>
            <w:tcW w:w="2195" w:type="dxa"/>
            <w:vAlign w:val="center"/>
          </w:tcPr>
          <w:p w14:paraId="3128D5FF" w14:textId="77777777" w:rsidR="003D3196" w:rsidRDefault="003D3196" w:rsidP="00FF7FD3">
            <w:pPr>
              <w:jc w:val="center"/>
            </w:pPr>
            <w:r w:rsidRPr="00EB76AC">
              <w:t>274067556</w:t>
            </w:r>
          </w:p>
        </w:tc>
        <w:tc>
          <w:tcPr>
            <w:tcW w:w="2195" w:type="dxa"/>
            <w:vAlign w:val="center"/>
          </w:tcPr>
          <w:p w14:paraId="06A6675D" w14:textId="77777777" w:rsidR="003D3196" w:rsidRDefault="003D3196" w:rsidP="00FF7FD3">
            <w:pPr>
              <w:jc w:val="center"/>
            </w:pPr>
            <w:r w:rsidRPr="00EB76AC">
              <w:t>274155325</w:t>
            </w:r>
          </w:p>
        </w:tc>
      </w:tr>
      <w:tr w:rsidR="003D3196" w14:paraId="52B7FF4F" w14:textId="77777777" w:rsidTr="00FF7FD3">
        <w:trPr>
          <w:trHeight w:val="20"/>
        </w:trPr>
        <w:tc>
          <w:tcPr>
            <w:tcW w:w="2195" w:type="dxa"/>
            <w:vAlign w:val="center"/>
          </w:tcPr>
          <w:p w14:paraId="552EE06C" w14:textId="77777777" w:rsidR="003D3196" w:rsidRDefault="003D3196" w:rsidP="00FF7FD3">
            <w:pPr>
              <w:jc w:val="center"/>
            </w:pPr>
            <w:r>
              <w:t>03/01</w:t>
            </w:r>
            <w:r w:rsidRPr="009005FB">
              <w:t>/2022</w:t>
            </w:r>
          </w:p>
        </w:tc>
        <w:tc>
          <w:tcPr>
            <w:tcW w:w="2195" w:type="dxa"/>
            <w:vAlign w:val="center"/>
          </w:tcPr>
          <w:p w14:paraId="0264779D" w14:textId="77777777" w:rsidR="003D3196" w:rsidRDefault="003D3196" w:rsidP="00FF7FD3">
            <w:pPr>
              <w:jc w:val="center"/>
            </w:pPr>
            <w:r w:rsidRPr="006B48E7">
              <w:t>302829073</w:t>
            </w:r>
          </w:p>
        </w:tc>
        <w:tc>
          <w:tcPr>
            <w:tcW w:w="2195" w:type="dxa"/>
            <w:vAlign w:val="center"/>
          </w:tcPr>
          <w:p w14:paraId="634D767C" w14:textId="77777777" w:rsidR="003D3196" w:rsidRDefault="003D3196" w:rsidP="00FF7FD3">
            <w:pPr>
              <w:jc w:val="center"/>
            </w:pPr>
            <w:r w:rsidRPr="00EB76AC">
              <w:t>274424558</w:t>
            </w:r>
          </w:p>
        </w:tc>
        <w:tc>
          <w:tcPr>
            <w:tcW w:w="2195" w:type="dxa"/>
            <w:vAlign w:val="center"/>
          </w:tcPr>
          <w:p w14:paraId="2DC75296" w14:textId="77777777" w:rsidR="003D3196" w:rsidRDefault="003D3196" w:rsidP="00FF7FD3">
            <w:pPr>
              <w:jc w:val="center"/>
            </w:pPr>
            <w:r w:rsidRPr="00EB76AC">
              <w:t>274513495</w:t>
            </w:r>
          </w:p>
        </w:tc>
      </w:tr>
      <w:tr w:rsidR="003D3196" w14:paraId="33C2AC79" w14:textId="77777777" w:rsidTr="00FF7FD3">
        <w:trPr>
          <w:trHeight w:val="20"/>
        </w:trPr>
        <w:tc>
          <w:tcPr>
            <w:tcW w:w="2195" w:type="dxa"/>
            <w:vAlign w:val="center"/>
          </w:tcPr>
          <w:p w14:paraId="77CA6A17" w14:textId="77777777" w:rsidR="003D3196" w:rsidRDefault="003D3196" w:rsidP="00FF7FD3">
            <w:pPr>
              <w:jc w:val="center"/>
            </w:pPr>
            <w:r>
              <w:t>04/01</w:t>
            </w:r>
            <w:r w:rsidRPr="009005FB">
              <w:t>/2022</w:t>
            </w:r>
          </w:p>
        </w:tc>
        <w:tc>
          <w:tcPr>
            <w:tcW w:w="2195" w:type="dxa"/>
            <w:vAlign w:val="center"/>
          </w:tcPr>
          <w:p w14:paraId="2B54DFE1" w14:textId="77777777" w:rsidR="003D3196" w:rsidRDefault="003D3196" w:rsidP="00FF7FD3">
            <w:pPr>
              <w:jc w:val="center"/>
            </w:pPr>
            <w:r w:rsidRPr="006B48E7">
              <w:t>303665947</w:t>
            </w:r>
          </w:p>
        </w:tc>
        <w:tc>
          <w:tcPr>
            <w:tcW w:w="2195" w:type="dxa"/>
            <w:vAlign w:val="center"/>
          </w:tcPr>
          <w:p w14:paraId="721D8763" w14:textId="77777777" w:rsidR="003D3196" w:rsidRDefault="003D3196" w:rsidP="00FF7FD3">
            <w:pPr>
              <w:jc w:val="center"/>
            </w:pPr>
            <w:r w:rsidRPr="00EB76AC">
              <w:t>274779737</w:t>
            </w:r>
          </w:p>
        </w:tc>
        <w:tc>
          <w:tcPr>
            <w:tcW w:w="2195" w:type="dxa"/>
            <w:vAlign w:val="center"/>
          </w:tcPr>
          <w:p w14:paraId="71DFDA32" w14:textId="77777777" w:rsidR="003D3196" w:rsidRDefault="003D3196" w:rsidP="00FF7FD3">
            <w:pPr>
              <w:jc w:val="center"/>
            </w:pPr>
            <w:r w:rsidRPr="00EB76AC">
              <w:t>274869851</w:t>
            </w:r>
          </w:p>
        </w:tc>
      </w:tr>
      <w:tr w:rsidR="003D3196" w14:paraId="51DD8443" w14:textId="77777777" w:rsidTr="00FF7FD3">
        <w:trPr>
          <w:trHeight w:val="20"/>
        </w:trPr>
        <w:tc>
          <w:tcPr>
            <w:tcW w:w="2195" w:type="dxa"/>
            <w:vAlign w:val="center"/>
          </w:tcPr>
          <w:p w14:paraId="4E5F5E9F" w14:textId="77777777" w:rsidR="003D3196" w:rsidRDefault="003D3196" w:rsidP="00FF7FD3">
            <w:pPr>
              <w:jc w:val="center"/>
            </w:pPr>
            <w:r>
              <w:t>05/01</w:t>
            </w:r>
            <w:r w:rsidRPr="009005FB">
              <w:t>/2022</w:t>
            </w:r>
          </w:p>
        </w:tc>
        <w:tc>
          <w:tcPr>
            <w:tcW w:w="2195" w:type="dxa"/>
            <w:vAlign w:val="center"/>
          </w:tcPr>
          <w:p w14:paraId="3BBDCA3C" w14:textId="77777777" w:rsidR="003D3196" w:rsidRDefault="003D3196" w:rsidP="00FF7FD3">
            <w:pPr>
              <w:jc w:val="center"/>
            </w:pPr>
            <w:r w:rsidRPr="006B48E7">
              <w:t>304503995</w:t>
            </w:r>
          </w:p>
        </w:tc>
        <w:tc>
          <w:tcPr>
            <w:tcW w:w="2195" w:type="dxa"/>
            <w:vAlign w:val="center"/>
          </w:tcPr>
          <w:p w14:paraId="7B043CC8" w14:textId="77777777" w:rsidR="003D3196" w:rsidRDefault="003D3196" w:rsidP="00FF7FD3">
            <w:pPr>
              <w:jc w:val="center"/>
            </w:pPr>
            <w:r w:rsidRPr="00EB76AC">
              <w:t>275133087</w:t>
            </w:r>
          </w:p>
        </w:tc>
        <w:tc>
          <w:tcPr>
            <w:tcW w:w="2195" w:type="dxa"/>
            <w:vAlign w:val="center"/>
          </w:tcPr>
          <w:p w14:paraId="6C9CAE74" w14:textId="77777777" w:rsidR="003D3196" w:rsidRDefault="003D3196" w:rsidP="00FF7FD3">
            <w:pPr>
              <w:jc w:val="center"/>
            </w:pPr>
            <w:r w:rsidRPr="00EB76AC">
              <w:t>275224386</w:t>
            </w:r>
          </w:p>
        </w:tc>
      </w:tr>
      <w:tr w:rsidR="003D3196" w14:paraId="02C56AEC" w14:textId="77777777" w:rsidTr="00FF7FD3">
        <w:trPr>
          <w:trHeight w:val="20"/>
        </w:trPr>
        <w:tc>
          <w:tcPr>
            <w:tcW w:w="2195" w:type="dxa"/>
            <w:vAlign w:val="center"/>
          </w:tcPr>
          <w:p w14:paraId="3A27DC60" w14:textId="77777777" w:rsidR="003D3196" w:rsidRDefault="003D3196" w:rsidP="00FF7FD3">
            <w:pPr>
              <w:jc w:val="center"/>
            </w:pPr>
            <w:r>
              <w:t>06/01</w:t>
            </w:r>
            <w:r w:rsidRPr="009005FB">
              <w:t>/2022</w:t>
            </w:r>
          </w:p>
        </w:tc>
        <w:tc>
          <w:tcPr>
            <w:tcW w:w="2195" w:type="dxa"/>
            <w:vAlign w:val="center"/>
          </w:tcPr>
          <w:p w14:paraId="263E2724" w14:textId="77777777" w:rsidR="003D3196" w:rsidRDefault="003D3196" w:rsidP="00FF7FD3">
            <w:pPr>
              <w:jc w:val="center"/>
            </w:pPr>
            <w:r w:rsidRPr="006B48E7">
              <w:t>305343218</w:t>
            </w:r>
          </w:p>
        </w:tc>
        <w:tc>
          <w:tcPr>
            <w:tcW w:w="2195" w:type="dxa"/>
            <w:vAlign w:val="center"/>
          </w:tcPr>
          <w:p w14:paraId="397068DE" w14:textId="77777777" w:rsidR="003D3196" w:rsidRDefault="003D3196" w:rsidP="00FF7FD3">
            <w:pPr>
              <w:jc w:val="center"/>
            </w:pPr>
            <w:r w:rsidRPr="00EB76AC">
              <w:t>275484600</w:t>
            </w:r>
          </w:p>
        </w:tc>
        <w:tc>
          <w:tcPr>
            <w:tcW w:w="2195" w:type="dxa"/>
            <w:vAlign w:val="center"/>
          </w:tcPr>
          <w:p w14:paraId="2873EFDB" w14:textId="77777777" w:rsidR="003D3196" w:rsidRDefault="003D3196" w:rsidP="00FF7FD3">
            <w:pPr>
              <w:jc w:val="center"/>
            </w:pPr>
            <w:r w:rsidRPr="00EB76AC">
              <w:t>275577092</w:t>
            </w:r>
          </w:p>
        </w:tc>
      </w:tr>
      <w:tr w:rsidR="003D3196" w14:paraId="7CEDEA31" w14:textId="77777777" w:rsidTr="00FF7FD3">
        <w:trPr>
          <w:trHeight w:val="20"/>
        </w:trPr>
        <w:tc>
          <w:tcPr>
            <w:tcW w:w="2195" w:type="dxa"/>
            <w:vAlign w:val="center"/>
          </w:tcPr>
          <w:p w14:paraId="6AA38259" w14:textId="77777777" w:rsidR="003D3196" w:rsidRDefault="003D3196" w:rsidP="00FF7FD3">
            <w:pPr>
              <w:jc w:val="center"/>
            </w:pPr>
            <w:r>
              <w:t>07/01</w:t>
            </w:r>
            <w:r w:rsidRPr="009005FB">
              <w:t>/2022</w:t>
            </w:r>
          </w:p>
        </w:tc>
        <w:tc>
          <w:tcPr>
            <w:tcW w:w="2195" w:type="dxa"/>
            <w:vAlign w:val="center"/>
          </w:tcPr>
          <w:p w14:paraId="1DCC8D64" w14:textId="77777777" w:rsidR="003D3196" w:rsidRDefault="003D3196" w:rsidP="00FF7FD3">
            <w:pPr>
              <w:jc w:val="center"/>
            </w:pPr>
            <w:r w:rsidRPr="006B48E7">
              <w:t>306183615</w:t>
            </w:r>
          </w:p>
        </w:tc>
        <w:tc>
          <w:tcPr>
            <w:tcW w:w="2195" w:type="dxa"/>
            <w:vAlign w:val="center"/>
          </w:tcPr>
          <w:p w14:paraId="4B5905E0" w14:textId="77777777" w:rsidR="003D3196" w:rsidRDefault="003D3196" w:rsidP="00FF7FD3">
            <w:pPr>
              <w:jc w:val="center"/>
            </w:pPr>
            <w:r w:rsidRPr="00EB76AC">
              <w:t>275834268</w:t>
            </w:r>
          </w:p>
        </w:tc>
        <w:tc>
          <w:tcPr>
            <w:tcW w:w="2195" w:type="dxa"/>
            <w:vAlign w:val="center"/>
          </w:tcPr>
          <w:p w14:paraId="31434655" w14:textId="77777777" w:rsidR="003D3196" w:rsidRDefault="003D3196" w:rsidP="00FF7FD3">
            <w:pPr>
              <w:jc w:val="center"/>
            </w:pPr>
            <w:r w:rsidRPr="00EB76AC">
              <w:t>275927962</w:t>
            </w:r>
          </w:p>
        </w:tc>
      </w:tr>
      <w:tr w:rsidR="003D3196" w14:paraId="20D4EE78" w14:textId="77777777" w:rsidTr="00FF7FD3">
        <w:trPr>
          <w:trHeight w:val="20"/>
        </w:trPr>
        <w:tc>
          <w:tcPr>
            <w:tcW w:w="2195" w:type="dxa"/>
            <w:vAlign w:val="center"/>
          </w:tcPr>
          <w:p w14:paraId="4E3E464C" w14:textId="77777777" w:rsidR="003D3196" w:rsidRDefault="003D3196" w:rsidP="00FF7FD3">
            <w:pPr>
              <w:jc w:val="center"/>
            </w:pPr>
            <w:r>
              <w:t>08/01</w:t>
            </w:r>
            <w:r w:rsidRPr="009005FB">
              <w:t>/2022</w:t>
            </w:r>
          </w:p>
        </w:tc>
        <w:tc>
          <w:tcPr>
            <w:tcW w:w="2195" w:type="dxa"/>
            <w:vAlign w:val="center"/>
          </w:tcPr>
          <w:p w14:paraId="461BAC0C" w14:textId="77777777" w:rsidR="003D3196" w:rsidRDefault="003D3196" w:rsidP="00FF7FD3">
            <w:pPr>
              <w:jc w:val="center"/>
            </w:pPr>
            <w:r w:rsidRPr="006B48E7">
              <w:t>307025187</w:t>
            </w:r>
          </w:p>
        </w:tc>
        <w:tc>
          <w:tcPr>
            <w:tcW w:w="2195" w:type="dxa"/>
            <w:vAlign w:val="center"/>
          </w:tcPr>
          <w:p w14:paraId="2EA42B6A" w14:textId="77777777" w:rsidR="003D3196" w:rsidRDefault="003D3196" w:rsidP="00FF7FD3">
            <w:pPr>
              <w:jc w:val="center"/>
            </w:pPr>
            <w:r w:rsidRPr="00EB76AC">
              <w:t>276182085</w:t>
            </w:r>
          </w:p>
        </w:tc>
        <w:tc>
          <w:tcPr>
            <w:tcW w:w="2195" w:type="dxa"/>
            <w:vAlign w:val="center"/>
          </w:tcPr>
          <w:p w14:paraId="6B22604A" w14:textId="77777777" w:rsidR="003D3196" w:rsidRDefault="003D3196" w:rsidP="00FF7FD3">
            <w:pPr>
              <w:jc w:val="center"/>
            </w:pPr>
            <w:r w:rsidRPr="00EB76AC">
              <w:t>276276988</w:t>
            </w:r>
          </w:p>
        </w:tc>
      </w:tr>
      <w:tr w:rsidR="003D3196" w14:paraId="28FCCE22" w14:textId="77777777" w:rsidTr="00FF7FD3">
        <w:trPr>
          <w:trHeight w:val="20"/>
        </w:trPr>
        <w:tc>
          <w:tcPr>
            <w:tcW w:w="2195" w:type="dxa"/>
            <w:vAlign w:val="center"/>
          </w:tcPr>
          <w:p w14:paraId="23CD478A" w14:textId="77777777" w:rsidR="003D3196" w:rsidRDefault="003D3196" w:rsidP="00FF7FD3">
            <w:pPr>
              <w:jc w:val="center"/>
            </w:pPr>
            <w:r>
              <w:t>09/01</w:t>
            </w:r>
            <w:r w:rsidRPr="009005FB">
              <w:t>/2022</w:t>
            </w:r>
          </w:p>
        </w:tc>
        <w:tc>
          <w:tcPr>
            <w:tcW w:w="2195" w:type="dxa"/>
            <w:vAlign w:val="center"/>
          </w:tcPr>
          <w:p w14:paraId="153E39B9" w14:textId="77777777" w:rsidR="003D3196" w:rsidRDefault="003D3196" w:rsidP="00FF7FD3">
            <w:pPr>
              <w:jc w:val="center"/>
            </w:pPr>
            <w:r w:rsidRPr="006B48E7">
              <w:t>307867933</w:t>
            </w:r>
          </w:p>
        </w:tc>
        <w:tc>
          <w:tcPr>
            <w:tcW w:w="2195" w:type="dxa"/>
            <w:vAlign w:val="center"/>
          </w:tcPr>
          <w:p w14:paraId="0F3937B7" w14:textId="77777777" w:rsidR="003D3196" w:rsidRDefault="003D3196" w:rsidP="00FF7FD3">
            <w:pPr>
              <w:jc w:val="center"/>
            </w:pPr>
            <w:r w:rsidRPr="00EB76AC">
              <w:t>276528043</w:t>
            </w:r>
          </w:p>
        </w:tc>
        <w:tc>
          <w:tcPr>
            <w:tcW w:w="2195" w:type="dxa"/>
            <w:vAlign w:val="center"/>
          </w:tcPr>
          <w:p w14:paraId="211B223A" w14:textId="77777777" w:rsidR="003D3196" w:rsidRDefault="003D3196" w:rsidP="00FF7FD3">
            <w:pPr>
              <w:jc w:val="center"/>
            </w:pPr>
            <w:r w:rsidRPr="00EB76AC">
              <w:t>276624163</w:t>
            </w:r>
          </w:p>
        </w:tc>
      </w:tr>
      <w:tr w:rsidR="003D3196" w14:paraId="4D858927" w14:textId="77777777" w:rsidTr="00FF7FD3">
        <w:trPr>
          <w:trHeight w:val="20"/>
        </w:trPr>
        <w:tc>
          <w:tcPr>
            <w:tcW w:w="2195" w:type="dxa"/>
            <w:vAlign w:val="center"/>
          </w:tcPr>
          <w:p w14:paraId="057CB7A3" w14:textId="77777777" w:rsidR="003D3196" w:rsidRDefault="003D3196" w:rsidP="00FF7FD3">
            <w:pPr>
              <w:jc w:val="center"/>
            </w:pPr>
            <w:r>
              <w:t>10/01</w:t>
            </w:r>
            <w:r w:rsidRPr="009005FB">
              <w:t>/2022</w:t>
            </w:r>
          </w:p>
        </w:tc>
        <w:tc>
          <w:tcPr>
            <w:tcW w:w="2195" w:type="dxa"/>
            <w:vAlign w:val="center"/>
          </w:tcPr>
          <w:p w14:paraId="1C9D8E0E" w14:textId="77777777" w:rsidR="003D3196" w:rsidRDefault="003D3196" w:rsidP="00FF7FD3">
            <w:pPr>
              <w:jc w:val="center"/>
            </w:pPr>
            <w:r w:rsidRPr="006B48E7">
              <w:t>308711854</w:t>
            </w:r>
          </w:p>
        </w:tc>
        <w:tc>
          <w:tcPr>
            <w:tcW w:w="2195" w:type="dxa"/>
            <w:vAlign w:val="center"/>
          </w:tcPr>
          <w:p w14:paraId="635F7E82" w14:textId="77777777" w:rsidR="003D3196" w:rsidRDefault="003D3196" w:rsidP="00FF7FD3">
            <w:pPr>
              <w:jc w:val="center"/>
            </w:pPr>
            <w:r w:rsidRPr="00EB76AC">
              <w:t>276872133</w:t>
            </w:r>
          </w:p>
        </w:tc>
        <w:tc>
          <w:tcPr>
            <w:tcW w:w="2195" w:type="dxa"/>
            <w:vAlign w:val="center"/>
          </w:tcPr>
          <w:p w14:paraId="61852FBE" w14:textId="77777777" w:rsidR="003D3196" w:rsidRDefault="003D3196" w:rsidP="00FF7FD3">
            <w:pPr>
              <w:jc w:val="center"/>
            </w:pPr>
            <w:r w:rsidRPr="00EB76AC">
              <w:t>276969480</w:t>
            </w:r>
          </w:p>
        </w:tc>
      </w:tr>
      <w:tr w:rsidR="003D3196" w14:paraId="2604A7B0" w14:textId="77777777" w:rsidTr="00FF7FD3">
        <w:trPr>
          <w:trHeight w:val="20"/>
        </w:trPr>
        <w:tc>
          <w:tcPr>
            <w:tcW w:w="2195" w:type="dxa"/>
            <w:vAlign w:val="center"/>
          </w:tcPr>
          <w:p w14:paraId="16EB840C" w14:textId="77777777" w:rsidR="003D3196" w:rsidRDefault="003D3196" w:rsidP="00FF7FD3">
            <w:pPr>
              <w:jc w:val="center"/>
            </w:pPr>
            <w:r>
              <w:t>11/01</w:t>
            </w:r>
            <w:r w:rsidRPr="009005FB">
              <w:t>/2022</w:t>
            </w:r>
          </w:p>
        </w:tc>
        <w:tc>
          <w:tcPr>
            <w:tcW w:w="2195" w:type="dxa"/>
            <w:vAlign w:val="center"/>
          </w:tcPr>
          <w:p w14:paraId="643582E5" w14:textId="77777777" w:rsidR="003D3196" w:rsidRDefault="003D3196" w:rsidP="00FF7FD3">
            <w:pPr>
              <w:jc w:val="center"/>
            </w:pPr>
            <w:r w:rsidRPr="006B48E7">
              <w:t>309556950</w:t>
            </w:r>
          </w:p>
        </w:tc>
        <w:tc>
          <w:tcPr>
            <w:tcW w:w="2195" w:type="dxa"/>
            <w:vAlign w:val="center"/>
          </w:tcPr>
          <w:p w14:paraId="73EB706B" w14:textId="77777777" w:rsidR="003D3196" w:rsidRDefault="003D3196" w:rsidP="00FF7FD3">
            <w:pPr>
              <w:jc w:val="center"/>
            </w:pPr>
            <w:r w:rsidRPr="00EB76AC">
              <w:t>277214350</w:t>
            </w:r>
          </w:p>
        </w:tc>
        <w:tc>
          <w:tcPr>
            <w:tcW w:w="2195" w:type="dxa"/>
            <w:vAlign w:val="center"/>
          </w:tcPr>
          <w:p w14:paraId="2A44A1EC" w14:textId="77777777" w:rsidR="003D3196" w:rsidRDefault="003D3196" w:rsidP="00FF7FD3">
            <w:pPr>
              <w:jc w:val="center"/>
            </w:pPr>
            <w:r w:rsidRPr="00EB76AC">
              <w:t>277312931</w:t>
            </w:r>
          </w:p>
        </w:tc>
      </w:tr>
      <w:tr w:rsidR="003D3196" w14:paraId="6E88212F" w14:textId="77777777" w:rsidTr="00FF7FD3">
        <w:trPr>
          <w:trHeight w:val="20"/>
        </w:trPr>
        <w:tc>
          <w:tcPr>
            <w:tcW w:w="2195" w:type="dxa"/>
            <w:vAlign w:val="center"/>
          </w:tcPr>
          <w:p w14:paraId="1BA1D352" w14:textId="77777777" w:rsidR="003D3196" w:rsidRDefault="003D3196" w:rsidP="00FF7FD3">
            <w:pPr>
              <w:jc w:val="center"/>
            </w:pPr>
            <w:r>
              <w:t>12/01</w:t>
            </w:r>
            <w:r w:rsidRPr="009005FB">
              <w:t>/2022</w:t>
            </w:r>
          </w:p>
        </w:tc>
        <w:tc>
          <w:tcPr>
            <w:tcW w:w="2195" w:type="dxa"/>
            <w:vAlign w:val="center"/>
          </w:tcPr>
          <w:p w14:paraId="2A34B619" w14:textId="77777777" w:rsidR="003D3196" w:rsidRDefault="003D3196" w:rsidP="00FF7FD3">
            <w:pPr>
              <w:jc w:val="center"/>
            </w:pPr>
            <w:r w:rsidRPr="006B48E7">
              <w:t>310403220</w:t>
            </w:r>
          </w:p>
        </w:tc>
        <w:tc>
          <w:tcPr>
            <w:tcW w:w="2195" w:type="dxa"/>
            <w:vAlign w:val="center"/>
          </w:tcPr>
          <w:p w14:paraId="433AB798" w14:textId="77777777" w:rsidR="003D3196" w:rsidRDefault="003D3196" w:rsidP="00FF7FD3">
            <w:pPr>
              <w:jc w:val="center"/>
            </w:pPr>
            <w:r w:rsidRPr="00EB76AC">
              <w:t>277554685</w:t>
            </w:r>
          </w:p>
        </w:tc>
        <w:tc>
          <w:tcPr>
            <w:tcW w:w="2195" w:type="dxa"/>
            <w:vAlign w:val="center"/>
          </w:tcPr>
          <w:p w14:paraId="3EA22C3E" w14:textId="77777777" w:rsidR="003D3196" w:rsidRDefault="003D3196" w:rsidP="00FF7FD3">
            <w:pPr>
              <w:jc w:val="center"/>
            </w:pPr>
            <w:r w:rsidRPr="00EB76AC">
              <w:t>277654508</w:t>
            </w:r>
          </w:p>
        </w:tc>
      </w:tr>
      <w:tr w:rsidR="003D3196" w14:paraId="5353D12A" w14:textId="77777777" w:rsidTr="00FF7FD3">
        <w:trPr>
          <w:trHeight w:val="20"/>
        </w:trPr>
        <w:tc>
          <w:tcPr>
            <w:tcW w:w="2195" w:type="dxa"/>
            <w:vAlign w:val="center"/>
          </w:tcPr>
          <w:p w14:paraId="776E0008" w14:textId="77777777" w:rsidR="003D3196" w:rsidRDefault="003D3196" w:rsidP="00FF7FD3">
            <w:pPr>
              <w:jc w:val="center"/>
            </w:pPr>
            <w:r>
              <w:t>13/01</w:t>
            </w:r>
            <w:r w:rsidRPr="009005FB">
              <w:t>/2022</w:t>
            </w:r>
          </w:p>
        </w:tc>
        <w:tc>
          <w:tcPr>
            <w:tcW w:w="2195" w:type="dxa"/>
            <w:vAlign w:val="center"/>
          </w:tcPr>
          <w:p w14:paraId="52042BC4" w14:textId="77777777" w:rsidR="003D3196" w:rsidRDefault="003D3196" w:rsidP="00FF7FD3">
            <w:pPr>
              <w:jc w:val="center"/>
            </w:pPr>
            <w:r w:rsidRPr="006B48E7">
              <w:t>311250665</w:t>
            </w:r>
          </w:p>
        </w:tc>
        <w:tc>
          <w:tcPr>
            <w:tcW w:w="2195" w:type="dxa"/>
            <w:vAlign w:val="center"/>
          </w:tcPr>
          <w:p w14:paraId="050FD799" w14:textId="77777777" w:rsidR="003D3196" w:rsidRDefault="003D3196" w:rsidP="00FF7FD3">
            <w:pPr>
              <w:jc w:val="center"/>
            </w:pPr>
            <w:r w:rsidRPr="00EB76AC">
              <w:t>277893131</w:t>
            </w:r>
          </w:p>
        </w:tc>
        <w:tc>
          <w:tcPr>
            <w:tcW w:w="2195" w:type="dxa"/>
            <w:vAlign w:val="center"/>
          </w:tcPr>
          <w:p w14:paraId="4BCEB072" w14:textId="77777777" w:rsidR="003D3196" w:rsidRDefault="003D3196" w:rsidP="00FF7FD3">
            <w:pPr>
              <w:keepNext/>
              <w:jc w:val="center"/>
            </w:pPr>
            <w:r w:rsidRPr="00EB76AC">
              <w:t>277994205</w:t>
            </w:r>
          </w:p>
        </w:tc>
      </w:tr>
    </w:tbl>
    <w:p w14:paraId="518C2A99" w14:textId="77777777" w:rsidR="003D3196" w:rsidRDefault="003D3196" w:rsidP="003D3196">
      <w:pPr>
        <w:pStyle w:val="ThesisTable"/>
      </w:pPr>
      <w:bookmarkStart w:id="302" w:name="_Toc91889243"/>
      <w:r>
        <w:t xml:space="preserve">Bảng </w:t>
      </w:r>
      <w:r w:rsidR="00842C86">
        <w:fldChar w:fldCharType="begin"/>
      </w:r>
      <w:r w:rsidR="00842C86">
        <w:instrText xml:space="preserve"> STYLEREF 1 \s </w:instrText>
      </w:r>
      <w:r w:rsidR="00842C86">
        <w:fldChar w:fldCharType="separate"/>
      </w:r>
      <w:r>
        <w:rPr>
          <w:noProof/>
        </w:rPr>
        <w:t>4</w:t>
      </w:r>
      <w:r w:rsidR="00842C86">
        <w:rPr>
          <w:noProof/>
        </w:rPr>
        <w:fldChar w:fldCharType="end"/>
      </w:r>
      <w:r>
        <w:noBreakHyphen/>
      </w:r>
      <w:r w:rsidR="00842C86">
        <w:fldChar w:fldCharType="begin"/>
      </w:r>
      <w:r w:rsidR="00842C86">
        <w:instrText xml:space="preserve"> SEQ Bảng \* ARABIC \s 1 </w:instrText>
      </w:r>
      <w:r w:rsidR="00842C86">
        <w:fldChar w:fldCharType="separate"/>
      </w:r>
      <w:r>
        <w:rPr>
          <w:noProof/>
        </w:rPr>
        <w:t>1</w:t>
      </w:r>
      <w:r w:rsidR="00842C86">
        <w:rPr>
          <w:noProof/>
        </w:rPr>
        <w:fldChar w:fldCharType="end"/>
      </w:r>
      <w:r>
        <w:t xml:space="preserve">. </w:t>
      </w:r>
      <w:r w:rsidRPr="00157F8D">
        <w:t>Bảng so sánh kết quả dự đoán</w:t>
      </w:r>
      <w:bookmarkEnd w:id="302"/>
    </w:p>
    <w:p w14:paraId="094B1078" w14:textId="77777777" w:rsidR="003D3196" w:rsidRDefault="003D3196" w:rsidP="003D3196">
      <w:r>
        <w:tab/>
        <w:t xml:space="preserve">Bảng 4-1 là bảng kết quả dự đoán của 3 thuật toán SVR, </w:t>
      </w:r>
      <w:r w:rsidRPr="00850865">
        <w:t>Polynomial Regression</w:t>
      </w:r>
      <w:r>
        <w:t xml:space="preserve"> và </w:t>
      </w:r>
      <w:r w:rsidRPr="00CF2C6C">
        <w:t>Bayesian Ridge Regression</w:t>
      </w:r>
      <w:r>
        <w:t xml:space="preserve">. Thời gian dự đoán là 15 ngày từ 30/12/2021 đến 13/1/2022. Với thuật toán SVR, số ca nhiễm dự đoán tăng từ 299.5 triệu đến 311.2 triệu với độ dao động </w:t>
      </w:r>
      <w:r>
        <w:rPr>
          <w:rFonts w:ascii="Cambria Math" w:hAnsi="Cambria Math"/>
        </w:rPr>
        <w:t>∆</w:t>
      </w:r>
      <w:r>
        <w:t>=11.757.</w:t>
      </w:r>
      <w:r w:rsidRPr="00A702A1">
        <w:t>341</w:t>
      </w:r>
      <w:r>
        <w:t xml:space="preserve">, trung bình 783.822 ca nhiễm/ngày. Với thuật toán </w:t>
      </w:r>
      <w:r w:rsidRPr="00850865">
        <w:t>Polynomial Regression</w:t>
      </w:r>
      <w:r>
        <w:t xml:space="preserve">, số ca nhiễm dự đoán tăng từ 273 triệu đến 277.9 triệu với độ dao động </w:t>
      </w:r>
      <w:r>
        <w:rPr>
          <w:rFonts w:ascii="Cambria Math" w:hAnsi="Cambria Math"/>
        </w:rPr>
        <w:t>∆</w:t>
      </w:r>
      <w:r>
        <w:t>=4.907.</w:t>
      </w:r>
      <w:r w:rsidRPr="00A702A1">
        <w:t>436</w:t>
      </w:r>
      <w:r>
        <w:t xml:space="preserve">, trung bình 327.162 ca nhiễm/ngày. Với thuật toán </w:t>
      </w:r>
      <w:r w:rsidRPr="00CF2C6C">
        <w:lastRenderedPageBreak/>
        <w:t>Bayesian Ridge Regression</w:t>
      </w:r>
      <w:r>
        <w:t xml:space="preserve">, số ca nhiễm dự đoán tăng từ 273 triệu đến 278 triệu với độ dao động </w:t>
      </w:r>
      <w:r>
        <w:rPr>
          <w:rFonts w:ascii="Cambria Math" w:hAnsi="Cambria Math"/>
        </w:rPr>
        <w:t>∆</w:t>
      </w:r>
      <w:r>
        <w:t>=4.924.</w:t>
      </w:r>
      <w:r w:rsidRPr="00E91180">
        <w:t>200</w:t>
      </w:r>
      <w:r>
        <w:t>, trung bình 328.</w:t>
      </w:r>
      <w:r w:rsidRPr="00E91180">
        <w:t>280</w:t>
      </w:r>
      <w:r>
        <w:t xml:space="preserve"> ca nhiễm/ngày. Thuật toán SVR là thuật toán cho ra dự đoán có số ca nhiều nhất gấp 2 lần so với </w:t>
      </w:r>
      <w:r w:rsidRPr="00850865">
        <w:t>Polynomial Regression</w:t>
      </w:r>
      <w:r>
        <w:t xml:space="preserve"> và </w:t>
      </w:r>
      <w:r w:rsidRPr="00CF2C6C">
        <w:t>Bayesian Ridge Regression</w:t>
      </w:r>
      <w:r>
        <w:t xml:space="preserve">. </w:t>
      </w:r>
    </w:p>
    <w:p w14:paraId="1FC379C0" w14:textId="77777777" w:rsidR="003D3196" w:rsidRDefault="003D3196" w:rsidP="003D3196">
      <w:pPr>
        <w:pStyle w:val="Heading2"/>
        <w:numPr>
          <w:ilvl w:val="1"/>
          <w:numId w:val="3"/>
        </w:numPr>
      </w:pPr>
      <w:bookmarkStart w:id="303" w:name="_Toc92274319"/>
      <w:bookmarkStart w:id="304" w:name="_Toc92664292"/>
      <w:r>
        <w:t xml:space="preserve">Áp dụng </w:t>
      </w:r>
      <w:r w:rsidRPr="002C0C27">
        <w:t>Polynomial Regression</w:t>
      </w:r>
      <w:r>
        <w:t xml:space="preserve"> dự đoán số ca nhiễm ở Việt Nam</w:t>
      </w:r>
      <w:bookmarkEnd w:id="303"/>
      <w:bookmarkEnd w:id="304"/>
    </w:p>
    <w:p w14:paraId="29229065" w14:textId="6A6F1937" w:rsidR="003D3196" w:rsidRPr="0018271D" w:rsidRDefault="003D3196" w:rsidP="003D3196">
      <w:pPr>
        <w:ind w:firstLine="357"/>
      </w:pPr>
      <w:r>
        <w:t xml:space="preserve">Trong phần này, </w:t>
      </w:r>
      <w:r w:rsidR="00C54746">
        <w:t>tôi</w:t>
      </w:r>
      <w:r>
        <w:t xml:space="preserve"> sử dụng thuật toán </w:t>
      </w:r>
      <w:r w:rsidRPr="00B56C44">
        <w:t>Polynomial Regression</w:t>
      </w:r>
      <w:r>
        <w:t xml:space="preserve"> để dự đoán về số ca nhiễm của Việt Nam trong 30 ngày tiếp </w:t>
      </w:r>
      <w:proofErr w:type="gramStart"/>
      <w:r>
        <w:t>theo</w:t>
      </w:r>
      <w:proofErr w:type="gramEnd"/>
      <w:r>
        <w:t>.</w:t>
      </w:r>
    </w:p>
    <w:p w14:paraId="2E0A3DC5" w14:textId="77777777" w:rsidR="003D3196" w:rsidRDefault="003D3196" w:rsidP="003D3196">
      <w:pPr>
        <w:keepNext/>
        <w:jc w:val="center"/>
      </w:pPr>
      <w:r>
        <w:rPr>
          <w:noProof/>
          <w:lang w:val="vi-VN" w:eastAsia="vi-VN"/>
        </w:rPr>
        <w:drawing>
          <wp:inline distT="0" distB="0" distL="0" distR="0" wp14:anchorId="62133E03" wp14:editId="173EE4B1">
            <wp:extent cx="4518000" cy="296280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utput.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518000" cy="2962800"/>
                    </a:xfrm>
                    <a:prstGeom prst="rect">
                      <a:avLst/>
                    </a:prstGeom>
                  </pic:spPr>
                </pic:pic>
              </a:graphicData>
            </a:graphic>
          </wp:inline>
        </w:drawing>
      </w:r>
    </w:p>
    <w:p w14:paraId="59F0888E" w14:textId="25F49790" w:rsidR="003D3196" w:rsidRDefault="003D3196" w:rsidP="003D3196">
      <w:pPr>
        <w:pStyle w:val="ThesisTable"/>
      </w:pPr>
      <w:bookmarkStart w:id="305" w:name="_Toc92231110"/>
      <w:bookmarkStart w:id="306" w:name="_Toc92664229"/>
      <w:r>
        <w:t xml:space="preserve">Hình </w:t>
      </w:r>
      <w:r w:rsidR="00842C86">
        <w:fldChar w:fldCharType="begin"/>
      </w:r>
      <w:r w:rsidR="00842C86">
        <w:instrText xml:space="preserve"> STYLEREF 1 \s </w:instrText>
      </w:r>
      <w:r w:rsidR="00842C86">
        <w:fldChar w:fldCharType="separate"/>
      </w:r>
      <w:r w:rsidR="007A2EB8">
        <w:rPr>
          <w:noProof/>
        </w:rPr>
        <w:t>4</w:t>
      </w:r>
      <w:r w:rsidR="00842C86">
        <w:rPr>
          <w:noProof/>
        </w:rPr>
        <w:fldChar w:fldCharType="end"/>
      </w:r>
      <w:r w:rsidR="007A2EB8">
        <w:noBreakHyphen/>
      </w:r>
      <w:r w:rsidR="00842C86">
        <w:fldChar w:fldCharType="begin"/>
      </w:r>
      <w:r w:rsidR="00842C86">
        <w:instrText xml:space="preserve"> SEQ Hình \* ARABIC \s 1 </w:instrText>
      </w:r>
      <w:r w:rsidR="00842C86">
        <w:fldChar w:fldCharType="separate"/>
      </w:r>
      <w:r w:rsidR="007A2EB8">
        <w:rPr>
          <w:noProof/>
        </w:rPr>
        <w:t>14</w:t>
      </w:r>
      <w:r w:rsidR="00842C86">
        <w:rPr>
          <w:noProof/>
        </w:rPr>
        <w:fldChar w:fldCharType="end"/>
      </w:r>
      <w:r>
        <w:t>. Dự đoán số ca nhiễm ở Việt Nam</w:t>
      </w:r>
      <w:bookmarkEnd w:id="305"/>
      <w:bookmarkEnd w:id="306"/>
    </w:p>
    <w:p w14:paraId="7BB38F31" w14:textId="77777777" w:rsidR="003D3196" w:rsidRPr="00E05C98" w:rsidRDefault="003D3196" w:rsidP="003D3196">
      <w:pPr>
        <w:ind w:firstLine="357"/>
      </w:pPr>
      <w:r>
        <w:t xml:space="preserve">Hình 4-14 là biểu đồ đường thể hiện kết quả dự đoán số ca nhiễm trong 30 ngày tiếp </w:t>
      </w:r>
      <w:proofErr w:type="gramStart"/>
      <w:r>
        <w:t>theo</w:t>
      </w:r>
      <w:proofErr w:type="gramEnd"/>
      <w:r>
        <w:t xml:space="preserve"> của Việt Nam sử dụng thuật toán </w:t>
      </w:r>
      <w:r w:rsidRPr="00850865">
        <w:t>Polynomial Regression</w:t>
      </w:r>
      <w:r>
        <w:t>.</w:t>
      </w:r>
      <w:r w:rsidRPr="009B7A9B">
        <w:t xml:space="preserve"> </w:t>
      </w:r>
      <w:r>
        <w:t>Đường màu xanh là số ca nhiễm thực tế và đường màu đỏ gạch đứt là số ca nhiễm dự đoán.</w:t>
      </w:r>
    </w:p>
    <w:p w14:paraId="32894250" w14:textId="77777777" w:rsidR="003D3196" w:rsidRPr="00F31359" w:rsidRDefault="003D3196" w:rsidP="003D3196">
      <w:pPr>
        <w:ind w:firstLine="357"/>
        <w:rPr>
          <w:i/>
          <w:szCs w:val="26"/>
        </w:rPr>
      </w:pPr>
      <w:r>
        <w:rPr>
          <w:szCs w:val="26"/>
        </w:rPr>
        <w:t xml:space="preserve">Thông số kỹ thuật (metric) của mô hình thuật toán </w:t>
      </w:r>
      <w:r w:rsidRPr="00850865">
        <w:t>Polynomial Regression</w:t>
      </w:r>
      <w:r>
        <w:t>:</w:t>
      </w:r>
    </w:p>
    <w:p w14:paraId="56C1C61C" w14:textId="77777777" w:rsidR="003D3196" w:rsidRDefault="003D3196" w:rsidP="00854F68">
      <w:pPr>
        <w:pStyle w:val="ListParagraph"/>
        <w:numPr>
          <w:ilvl w:val="0"/>
          <w:numId w:val="50"/>
        </w:numPr>
        <w:contextualSpacing w:val="0"/>
      </w:pPr>
      <w:r>
        <w:t>Lỗi trung bình tuyệt đối (Mean Absolute Error): MAE=</w:t>
      </w:r>
      <w:r w:rsidRPr="001724C3">
        <w:t>88066.5</w:t>
      </w:r>
      <w:r>
        <w:t>8</w:t>
      </w:r>
    </w:p>
    <w:p w14:paraId="62DA1236" w14:textId="77777777" w:rsidR="003D3196" w:rsidRDefault="003D3196" w:rsidP="00854F68">
      <w:pPr>
        <w:pStyle w:val="ListParagraph"/>
        <w:numPr>
          <w:ilvl w:val="0"/>
          <w:numId w:val="50"/>
        </w:numPr>
        <w:contextualSpacing w:val="0"/>
      </w:pPr>
      <w:r>
        <w:t>Lỗi bình phương trung bình (Mean Squared Error): MSE=</w:t>
      </w:r>
      <w:r w:rsidRPr="001724C3">
        <w:t>12591878628</w:t>
      </w:r>
    </w:p>
    <w:p w14:paraId="62F98CFD" w14:textId="77777777" w:rsidR="003D3196" w:rsidRDefault="003D3196" w:rsidP="00854F68">
      <w:pPr>
        <w:pStyle w:val="ListParagraph"/>
        <w:numPr>
          <w:ilvl w:val="0"/>
          <w:numId w:val="50"/>
        </w:numPr>
        <w:contextualSpacing w:val="0"/>
      </w:pPr>
      <w:r>
        <w:t>R-Square=</w:t>
      </w:r>
      <w:r w:rsidRPr="00FC4C3D">
        <w:t>0.905</w:t>
      </w:r>
    </w:p>
    <w:p w14:paraId="1AA2AAEB"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6D83A726" w14:textId="77777777" w:rsidR="003D3196" w:rsidRDefault="003D3196" w:rsidP="00854F68">
      <w:pPr>
        <w:pStyle w:val="ListParagraph"/>
        <w:numPr>
          <w:ilvl w:val="0"/>
          <w:numId w:val="50"/>
        </w:numPr>
        <w:contextualSpacing w:val="0"/>
      </w:pPr>
      <w:r>
        <w:t xml:space="preserve">Hệ số góc: </w:t>
      </w:r>
      <w:r w:rsidRPr="004F5624">
        <w:t>coefficients</w:t>
      </w:r>
      <w:r>
        <w:t>=(-1</w:t>
      </w:r>
      <w:r w:rsidRPr="005569BA">
        <w:t>.</w:t>
      </w:r>
      <w:r>
        <w:t>167</w:t>
      </w:r>
      <w:r w:rsidRPr="005569BA">
        <w:t>e</w:t>
      </w:r>
      <w:r>
        <w:rPr>
          <w:vertAlign w:val="superscript"/>
        </w:rPr>
        <w:t>+5</w:t>
      </w:r>
      <w:r>
        <w:t>, 2.97</w:t>
      </w:r>
      <w:r w:rsidRPr="005569BA">
        <w:t>e</w:t>
      </w:r>
      <w:r>
        <w:rPr>
          <w:vertAlign w:val="superscript"/>
        </w:rPr>
        <w:t>+3</w:t>
      </w:r>
      <w:r>
        <w:t>, -1.508</w:t>
      </w:r>
      <w:r w:rsidRPr="005569BA">
        <w:t>e</w:t>
      </w:r>
      <w:r>
        <w:rPr>
          <w:vertAlign w:val="superscript"/>
        </w:rPr>
        <w:t>+1</w:t>
      </w:r>
      <w:r>
        <w:t>, 1.99</w:t>
      </w:r>
      <w:r w:rsidRPr="005569BA">
        <w:t>e</w:t>
      </w:r>
      <w:r>
        <w:rPr>
          <w:vertAlign w:val="superscript"/>
        </w:rPr>
        <w:t>-2</w:t>
      </w:r>
      <w:r>
        <w:t>)</w:t>
      </w:r>
    </w:p>
    <w:p w14:paraId="6EB05C55" w14:textId="77777777" w:rsidR="003D3196" w:rsidRPr="003A15ED" w:rsidRDefault="003D3196" w:rsidP="00854F68">
      <w:pPr>
        <w:pStyle w:val="ListParagraph"/>
        <w:numPr>
          <w:ilvl w:val="0"/>
          <w:numId w:val="52"/>
        </w:numPr>
        <w:contextualSpacing w:val="0"/>
      </w:pPr>
      <w:r>
        <w:lastRenderedPageBreak/>
        <w:t>y=f(x)=</w:t>
      </w:r>
      <w:r w:rsidRPr="00D00A8A">
        <w:t xml:space="preserve"> </w:t>
      </w:r>
      <w:r>
        <w:t>-1</w:t>
      </w:r>
      <w:r w:rsidRPr="005569BA">
        <w:t>.</w:t>
      </w:r>
      <w:r>
        <w:t>167</w:t>
      </w:r>
      <w:r w:rsidRPr="005569BA">
        <w:t>e</w:t>
      </w:r>
      <w:r>
        <w:rPr>
          <w:vertAlign w:val="superscript"/>
        </w:rPr>
        <w:t>+</w:t>
      </w:r>
      <w:r w:rsidRPr="009F2712">
        <w:rPr>
          <w:vertAlign w:val="superscript"/>
        </w:rPr>
        <w:t>5</w:t>
      </w:r>
      <w:r>
        <w:t>+2.97</w:t>
      </w:r>
      <w:r w:rsidRPr="005569BA">
        <w:t>e</w:t>
      </w:r>
      <w:r>
        <w:rPr>
          <w:vertAlign w:val="superscript"/>
        </w:rPr>
        <w:t>+</w:t>
      </w:r>
      <w:r w:rsidRPr="009F2712">
        <w:rPr>
          <w:vertAlign w:val="superscript"/>
        </w:rPr>
        <w:t>3</w:t>
      </w:r>
      <w:r w:rsidRPr="009F2712">
        <w:rPr>
          <w:i/>
          <w:szCs w:val="26"/>
        </w:rPr>
        <w:t>x</w:t>
      </w:r>
      <w:r w:rsidRPr="009F2712">
        <w:rPr>
          <w:i/>
          <w:szCs w:val="26"/>
          <w:vertAlign w:val="subscript"/>
        </w:rPr>
        <w:t>1</w:t>
      </w:r>
      <w:r>
        <w:t>-1.508</w:t>
      </w:r>
      <w:r w:rsidRPr="005569BA">
        <w:t>e</w:t>
      </w:r>
      <w:r>
        <w:rPr>
          <w:vertAlign w:val="superscript"/>
        </w:rPr>
        <w:t>+</w:t>
      </w:r>
      <w:r w:rsidRPr="009F2712">
        <w:rPr>
          <w:vertAlign w:val="superscript"/>
        </w:rPr>
        <w:t>1</w:t>
      </w:r>
      <w:r w:rsidRPr="009F2712">
        <w:rPr>
          <w:i/>
          <w:szCs w:val="26"/>
        </w:rPr>
        <w:t>x</w:t>
      </w:r>
      <w:r w:rsidRPr="009F2712">
        <w:rPr>
          <w:i/>
          <w:szCs w:val="26"/>
          <w:vertAlign w:val="subscript"/>
        </w:rPr>
        <w:t>1</w:t>
      </w:r>
      <w:r w:rsidRPr="009F2712">
        <w:rPr>
          <w:i/>
          <w:szCs w:val="26"/>
          <w:vertAlign w:val="superscript"/>
        </w:rPr>
        <w:t>2</w:t>
      </w:r>
      <w:r>
        <w:t>+1.99</w:t>
      </w:r>
      <w:r w:rsidRPr="005569BA">
        <w:t>e</w:t>
      </w:r>
      <w:r>
        <w:rPr>
          <w:vertAlign w:val="superscript"/>
        </w:rPr>
        <w:t>-</w:t>
      </w:r>
      <w:r w:rsidRPr="009F2712">
        <w:rPr>
          <w:vertAlign w:val="superscript"/>
        </w:rPr>
        <w:t>2</w:t>
      </w:r>
      <w:r w:rsidRPr="009F2712">
        <w:rPr>
          <w:i/>
          <w:szCs w:val="26"/>
        </w:rPr>
        <w:t>x</w:t>
      </w:r>
      <w:r w:rsidRPr="009F2712">
        <w:rPr>
          <w:i/>
          <w:szCs w:val="26"/>
          <w:vertAlign w:val="subscript"/>
        </w:rPr>
        <w:t>1</w:t>
      </w:r>
      <w:r w:rsidRPr="009F2712">
        <w:rPr>
          <w:i/>
          <w:szCs w:val="26"/>
          <w:vertAlign w:val="superscript"/>
        </w:rPr>
        <w:t>3</w:t>
      </w:r>
    </w:p>
    <w:p w14:paraId="7ED308B5" w14:textId="77777777" w:rsidR="003D3196" w:rsidRPr="00475342" w:rsidRDefault="003D3196" w:rsidP="003D3196">
      <w:pPr>
        <w:pStyle w:val="ListParagraph"/>
        <w:ind w:left="717"/>
        <w:contextualSpacing w:val="0"/>
      </w:pPr>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795E75CC" w14:textId="77777777" w:rsidTr="00FF7FD3">
        <w:trPr>
          <w:trHeight w:val="20"/>
        </w:trPr>
        <w:tc>
          <w:tcPr>
            <w:tcW w:w="2195" w:type="dxa"/>
            <w:vAlign w:val="center"/>
          </w:tcPr>
          <w:p w14:paraId="01021440" w14:textId="77777777" w:rsidR="003D3196" w:rsidRDefault="003D3196" w:rsidP="00FF7FD3">
            <w:pPr>
              <w:jc w:val="center"/>
            </w:pPr>
            <w:r>
              <w:t>Ngày</w:t>
            </w:r>
          </w:p>
        </w:tc>
        <w:tc>
          <w:tcPr>
            <w:tcW w:w="2195" w:type="dxa"/>
            <w:vAlign w:val="center"/>
          </w:tcPr>
          <w:p w14:paraId="47CF7E8B" w14:textId="77777777" w:rsidR="003D3196" w:rsidRDefault="003D3196" w:rsidP="00FF7FD3">
            <w:pPr>
              <w:jc w:val="center"/>
            </w:pPr>
            <w:r>
              <w:t>Kết quả</w:t>
            </w:r>
          </w:p>
        </w:tc>
        <w:tc>
          <w:tcPr>
            <w:tcW w:w="2195" w:type="dxa"/>
            <w:vAlign w:val="center"/>
          </w:tcPr>
          <w:p w14:paraId="7E36632D" w14:textId="77777777" w:rsidR="003D3196" w:rsidRDefault="003D3196" w:rsidP="00FF7FD3">
            <w:pPr>
              <w:jc w:val="center"/>
            </w:pPr>
            <w:r>
              <w:t>Ngày</w:t>
            </w:r>
          </w:p>
        </w:tc>
        <w:tc>
          <w:tcPr>
            <w:tcW w:w="2195" w:type="dxa"/>
            <w:vAlign w:val="center"/>
          </w:tcPr>
          <w:p w14:paraId="0787A1FF" w14:textId="77777777" w:rsidR="003D3196" w:rsidRDefault="003D3196" w:rsidP="00FF7FD3">
            <w:pPr>
              <w:jc w:val="center"/>
            </w:pPr>
            <w:r>
              <w:t>Kết quả</w:t>
            </w:r>
          </w:p>
        </w:tc>
      </w:tr>
      <w:tr w:rsidR="003D3196" w14:paraId="751490EB" w14:textId="77777777" w:rsidTr="00FF7FD3">
        <w:trPr>
          <w:trHeight w:val="20"/>
        </w:trPr>
        <w:tc>
          <w:tcPr>
            <w:tcW w:w="2195" w:type="dxa"/>
            <w:vAlign w:val="center"/>
          </w:tcPr>
          <w:p w14:paraId="37D9FBDC" w14:textId="77777777" w:rsidR="003D3196" w:rsidRDefault="003D3196" w:rsidP="00FF7FD3">
            <w:pPr>
              <w:jc w:val="center"/>
            </w:pPr>
            <w:r>
              <w:t>30/12</w:t>
            </w:r>
            <w:r w:rsidRPr="009005FB">
              <w:t>/2021</w:t>
            </w:r>
          </w:p>
        </w:tc>
        <w:tc>
          <w:tcPr>
            <w:tcW w:w="2195" w:type="dxa"/>
            <w:vAlign w:val="center"/>
          </w:tcPr>
          <w:p w14:paraId="409FFE5D" w14:textId="77777777" w:rsidR="003D3196" w:rsidRDefault="003D3196" w:rsidP="00FF7FD3">
            <w:pPr>
              <w:jc w:val="center"/>
            </w:pPr>
            <w:r w:rsidRPr="003B5257">
              <w:t>1489298</w:t>
            </w:r>
          </w:p>
        </w:tc>
        <w:tc>
          <w:tcPr>
            <w:tcW w:w="2195" w:type="dxa"/>
            <w:vAlign w:val="center"/>
          </w:tcPr>
          <w:p w14:paraId="54EE0EA6" w14:textId="77777777" w:rsidR="003D3196" w:rsidRPr="006B48E7" w:rsidRDefault="003D3196" w:rsidP="00FF7FD3">
            <w:pPr>
              <w:jc w:val="center"/>
              <w:rPr>
                <w:szCs w:val="26"/>
              </w:rPr>
            </w:pPr>
            <w:r>
              <w:t>14</w:t>
            </w:r>
            <w:r w:rsidRPr="009005FB">
              <w:t>/01/2022</w:t>
            </w:r>
          </w:p>
        </w:tc>
        <w:tc>
          <w:tcPr>
            <w:tcW w:w="2195" w:type="dxa"/>
            <w:vAlign w:val="center"/>
          </w:tcPr>
          <w:p w14:paraId="4BB4E07A" w14:textId="77777777" w:rsidR="003D3196" w:rsidRDefault="003D3196" w:rsidP="00FF7FD3">
            <w:pPr>
              <w:jc w:val="center"/>
            </w:pPr>
            <w:r w:rsidRPr="00BA0B27">
              <w:t>1668546</w:t>
            </w:r>
          </w:p>
        </w:tc>
      </w:tr>
      <w:tr w:rsidR="003D3196" w14:paraId="6BCA5DBB" w14:textId="77777777" w:rsidTr="00FF7FD3">
        <w:trPr>
          <w:trHeight w:val="268"/>
        </w:trPr>
        <w:tc>
          <w:tcPr>
            <w:tcW w:w="2195" w:type="dxa"/>
            <w:vAlign w:val="center"/>
          </w:tcPr>
          <w:p w14:paraId="31087717" w14:textId="77777777" w:rsidR="003D3196" w:rsidRDefault="003D3196" w:rsidP="00FF7FD3">
            <w:pPr>
              <w:jc w:val="center"/>
            </w:pPr>
            <w:r>
              <w:t>31/12</w:t>
            </w:r>
            <w:r w:rsidRPr="009005FB">
              <w:t>/2021</w:t>
            </w:r>
          </w:p>
        </w:tc>
        <w:tc>
          <w:tcPr>
            <w:tcW w:w="2195" w:type="dxa"/>
            <w:vAlign w:val="center"/>
          </w:tcPr>
          <w:p w14:paraId="2CCD809A" w14:textId="77777777" w:rsidR="003D3196" w:rsidRDefault="003D3196" w:rsidP="00FF7FD3">
            <w:pPr>
              <w:jc w:val="center"/>
            </w:pPr>
            <w:r w:rsidRPr="003B5257">
              <w:t>1500863</w:t>
            </w:r>
          </w:p>
        </w:tc>
        <w:tc>
          <w:tcPr>
            <w:tcW w:w="2195" w:type="dxa"/>
            <w:vAlign w:val="center"/>
          </w:tcPr>
          <w:p w14:paraId="62CB6637" w14:textId="77777777" w:rsidR="003D3196" w:rsidRDefault="003D3196" w:rsidP="00FF7FD3">
            <w:pPr>
              <w:jc w:val="center"/>
            </w:pPr>
            <w:r>
              <w:t>15/01</w:t>
            </w:r>
            <w:r w:rsidRPr="009005FB">
              <w:t>/2022</w:t>
            </w:r>
          </w:p>
        </w:tc>
        <w:tc>
          <w:tcPr>
            <w:tcW w:w="2195" w:type="dxa"/>
            <w:vAlign w:val="center"/>
          </w:tcPr>
          <w:p w14:paraId="301D36C1" w14:textId="77777777" w:rsidR="003D3196" w:rsidRDefault="003D3196" w:rsidP="00FF7FD3">
            <w:pPr>
              <w:jc w:val="center"/>
            </w:pPr>
            <w:r w:rsidRPr="00BA0B27">
              <w:t>1680941</w:t>
            </w:r>
          </w:p>
        </w:tc>
      </w:tr>
      <w:tr w:rsidR="003D3196" w14:paraId="37240C9B" w14:textId="77777777" w:rsidTr="00FF7FD3">
        <w:trPr>
          <w:trHeight w:val="20"/>
        </w:trPr>
        <w:tc>
          <w:tcPr>
            <w:tcW w:w="2195" w:type="dxa"/>
            <w:vAlign w:val="center"/>
          </w:tcPr>
          <w:p w14:paraId="4D7AC40C" w14:textId="77777777" w:rsidR="003D3196" w:rsidRDefault="003D3196" w:rsidP="00FF7FD3">
            <w:pPr>
              <w:jc w:val="center"/>
            </w:pPr>
            <w:r w:rsidRPr="009005FB">
              <w:t>01/01/2022</w:t>
            </w:r>
          </w:p>
        </w:tc>
        <w:tc>
          <w:tcPr>
            <w:tcW w:w="2195" w:type="dxa"/>
            <w:vAlign w:val="center"/>
          </w:tcPr>
          <w:p w14:paraId="79BFD699" w14:textId="77777777" w:rsidR="003D3196" w:rsidRDefault="003D3196" w:rsidP="00FF7FD3">
            <w:pPr>
              <w:jc w:val="center"/>
            </w:pPr>
            <w:r w:rsidRPr="003B5257">
              <w:t>1512482</w:t>
            </w:r>
          </w:p>
        </w:tc>
        <w:tc>
          <w:tcPr>
            <w:tcW w:w="2195" w:type="dxa"/>
            <w:vAlign w:val="center"/>
          </w:tcPr>
          <w:p w14:paraId="4F98AE68" w14:textId="77777777" w:rsidR="003D3196" w:rsidRDefault="003D3196" w:rsidP="00FF7FD3">
            <w:pPr>
              <w:jc w:val="center"/>
            </w:pPr>
            <w:r>
              <w:t>16/01</w:t>
            </w:r>
            <w:r w:rsidRPr="009005FB">
              <w:t>/2022</w:t>
            </w:r>
          </w:p>
        </w:tc>
        <w:tc>
          <w:tcPr>
            <w:tcW w:w="2195" w:type="dxa"/>
            <w:vAlign w:val="center"/>
          </w:tcPr>
          <w:p w14:paraId="2F67AB51" w14:textId="77777777" w:rsidR="003D3196" w:rsidRDefault="003D3196" w:rsidP="00FF7FD3">
            <w:pPr>
              <w:jc w:val="center"/>
            </w:pPr>
            <w:r w:rsidRPr="00BA0B27">
              <w:t>1693392</w:t>
            </w:r>
          </w:p>
        </w:tc>
      </w:tr>
      <w:tr w:rsidR="003D3196" w14:paraId="4D477083" w14:textId="77777777" w:rsidTr="00FF7FD3">
        <w:trPr>
          <w:trHeight w:val="20"/>
        </w:trPr>
        <w:tc>
          <w:tcPr>
            <w:tcW w:w="2195" w:type="dxa"/>
            <w:vAlign w:val="center"/>
          </w:tcPr>
          <w:p w14:paraId="7D046967" w14:textId="77777777" w:rsidR="003D3196" w:rsidRDefault="003D3196" w:rsidP="00FF7FD3">
            <w:pPr>
              <w:jc w:val="center"/>
            </w:pPr>
            <w:r>
              <w:t>02/01</w:t>
            </w:r>
            <w:r w:rsidRPr="009005FB">
              <w:t>/2022</w:t>
            </w:r>
          </w:p>
        </w:tc>
        <w:tc>
          <w:tcPr>
            <w:tcW w:w="2195" w:type="dxa"/>
            <w:vAlign w:val="center"/>
          </w:tcPr>
          <w:p w14:paraId="2D4C7F1E" w14:textId="77777777" w:rsidR="003D3196" w:rsidRDefault="003D3196" w:rsidP="00FF7FD3">
            <w:pPr>
              <w:ind w:left="357" w:hanging="357"/>
              <w:jc w:val="center"/>
            </w:pPr>
            <w:r w:rsidRPr="003B5257">
              <w:t>1524156</w:t>
            </w:r>
          </w:p>
        </w:tc>
        <w:tc>
          <w:tcPr>
            <w:tcW w:w="2195" w:type="dxa"/>
            <w:vAlign w:val="center"/>
          </w:tcPr>
          <w:p w14:paraId="6AB56E8C" w14:textId="77777777" w:rsidR="003D3196" w:rsidRDefault="003D3196" w:rsidP="00FF7FD3">
            <w:pPr>
              <w:jc w:val="center"/>
            </w:pPr>
            <w:r>
              <w:t>17/01</w:t>
            </w:r>
            <w:r w:rsidRPr="009005FB">
              <w:t>/2022</w:t>
            </w:r>
          </w:p>
        </w:tc>
        <w:tc>
          <w:tcPr>
            <w:tcW w:w="2195" w:type="dxa"/>
            <w:vAlign w:val="center"/>
          </w:tcPr>
          <w:p w14:paraId="4D5EEA18" w14:textId="77777777" w:rsidR="003D3196" w:rsidRDefault="003D3196" w:rsidP="00FF7FD3">
            <w:pPr>
              <w:jc w:val="center"/>
            </w:pPr>
            <w:r w:rsidRPr="00BA0B27">
              <w:t>1705899</w:t>
            </w:r>
          </w:p>
        </w:tc>
      </w:tr>
      <w:tr w:rsidR="003D3196" w14:paraId="24BBC472" w14:textId="77777777" w:rsidTr="00FF7FD3">
        <w:trPr>
          <w:trHeight w:val="20"/>
        </w:trPr>
        <w:tc>
          <w:tcPr>
            <w:tcW w:w="2195" w:type="dxa"/>
            <w:vAlign w:val="center"/>
          </w:tcPr>
          <w:p w14:paraId="48B42A9B" w14:textId="77777777" w:rsidR="003D3196" w:rsidRDefault="003D3196" w:rsidP="00FF7FD3">
            <w:pPr>
              <w:jc w:val="center"/>
            </w:pPr>
            <w:r>
              <w:t>03/01</w:t>
            </w:r>
            <w:r w:rsidRPr="009005FB">
              <w:t>/2022</w:t>
            </w:r>
          </w:p>
        </w:tc>
        <w:tc>
          <w:tcPr>
            <w:tcW w:w="2195" w:type="dxa"/>
            <w:vAlign w:val="center"/>
          </w:tcPr>
          <w:p w14:paraId="42D34E0E" w14:textId="77777777" w:rsidR="003D3196" w:rsidRDefault="003D3196" w:rsidP="00FF7FD3">
            <w:pPr>
              <w:jc w:val="center"/>
            </w:pPr>
            <w:r w:rsidRPr="003B5257">
              <w:t>1535885</w:t>
            </w:r>
          </w:p>
        </w:tc>
        <w:tc>
          <w:tcPr>
            <w:tcW w:w="2195" w:type="dxa"/>
            <w:vAlign w:val="center"/>
          </w:tcPr>
          <w:p w14:paraId="3F664F72" w14:textId="77777777" w:rsidR="003D3196" w:rsidRDefault="003D3196" w:rsidP="00FF7FD3">
            <w:pPr>
              <w:jc w:val="center"/>
            </w:pPr>
            <w:r>
              <w:t>18/01</w:t>
            </w:r>
            <w:r w:rsidRPr="009005FB">
              <w:t>/2022</w:t>
            </w:r>
          </w:p>
        </w:tc>
        <w:tc>
          <w:tcPr>
            <w:tcW w:w="2195" w:type="dxa"/>
            <w:vAlign w:val="center"/>
          </w:tcPr>
          <w:p w14:paraId="53029284" w14:textId="77777777" w:rsidR="003D3196" w:rsidRDefault="003D3196" w:rsidP="00FF7FD3">
            <w:pPr>
              <w:jc w:val="center"/>
            </w:pPr>
            <w:r w:rsidRPr="00BA0B27">
              <w:t>1718463</w:t>
            </w:r>
          </w:p>
        </w:tc>
      </w:tr>
      <w:tr w:rsidR="003D3196" w14:paraId="0BA91029" w14:textId="77777777" w:rsidTr="00FF7FD3">
        <w:trPr>
          <w:trHeight w:val="20"/>
        </w:trPr>
        <w:tc>
          <w:tcPr>
            <w:tcW w:w="2195" w:type="dxa"/>
            <w:vAlign w:val="center"/>
          </w:tcPr>
          <w:p w14:paraId="526C11DE" w14:textId="77777777" w:rsidR="003D3196" w:rsidRDefault="003D3196" w:rsidP="00FF7FD3">
            <w:pPr>
              <w:jc w:val="center"/>
            </w:pPr>
            <w:r>
              <w:t>04/01</w:t>
            </w:r>
            <w:r w:rsidRPr="009005FB">
              <w:t>/2022</w:t>
            </w:r>
          </w:p>
        </w:tc>
        <w:tc>
          <w:tcPr>
            <w:tcW w:w="2195" w:type="dxa"/>
            <w:vAlign w:val="center"/>
          </w:tcPr>
          <w:p w14:paraId="16F6644B" w14:textId="77777777" w:rsidR="003D3196" w:rsidRDefault="003D3196" w:rsidP="00FF7FD3">
            <w:pPr>
              <w:jc w:val="center"/>
            </w:pPr>
            <w:r w:rsidRPr="003B5257">
              <w:t>1547668</w:t>
            </w:r>
          </w:p>
        </w:tc>
        <w:tc>
          <w:tcPr>
            <w:tcW w:w="2195" w:type="dxa"/>
            <w:vAlign w:val="center"/>
          </w:tcPr>
          <w:p w14:paraId="05724147" w14:textId="77777777" w:rsidR="003D3196" w:rsidRDefault="003D3196" w:rsidP="00FF7FD3">
            <w:pPr>
              <w:jc w:val="center"/>
            </w:pPr>
            <w:r>
              <w:t>19/01</w:t>
            </w:r>
            <w:r w:rsidRPr="009005FB">
              <w:t>/2022</w:t>
            </w:r>
          </w:p>
        </w:tc>
        <w:tc>
          <w:tcPr>
            <w:tcW w:w="2195" w:type="dxa"/>
            <w:vAlign w:val="center"/>
          </w:tcPr>
          <w:p w14:paraId="0B3F04D5" w14:textId="77777777" w:rsidR="003D3196" w:rsidRDefault="003D3196" w:rsidP="00FF7FD3">
            <w:pPr>
              <w:jc w:val="center"/>
            </w:pPr>
            <w:r w:rsidRPr="00BA0B27">
              <w:t>1731083</w:t>
            </w:r>
          </w:p>
        </w:tc>
      </w:tr>
      <w:tr w:rsidR="003D3196" w14:paraId="7E7A3F02" w14:textId="77777777" w:rsidTr="00FF7FD3">
        <w:trPr>
          <w:trHeight w:val="20"/>
        </w:trPr>
        <w:tc>
          <w:tcPr>
            <w:tcW w:w="2195" w:type="dxa"/>
            <w:vAlign w:val="center"/>
          </w:tcPr>
          <w:p w14:paraId="6FDDB1E2" w14:textId="77777777" w:rsidR="003D3196" w:rsidRDefault="003D3196" w:rsidP="00FF7FD3">
            <w:pPr>
              <w:jc w:val="center"/>
            </w:pPr>
            <w:r>
              <w:t>05/01</w:t>
            </w:r>
            <w:r w:rsidRPr="009005FB">
              <w:t>/2022</w:t>
            </w:r>
          </w:p>
        </w:tc>
        <w:tc>
          <w:tcPr>
            <w:tcW w:w="2195" w:type="dxa"/>
            <w:vAlign w:val="center"/>
          </w:tcPr>
          <w:p w14:paraId="26FE25C3" w14:textId="77777777" w:rsidR="003D3196" w:rsidRDefault="003D3196" w:rsidP="00FF7FD3">
            <w:pPr>
              <w:jc w:val="center"/>
            </w:pPr>
            <w:r w:rsidRPr="003B5257">
              <w:t>1559507</w:t>
            </w:r>
          </w:p>
        </w:tc>
        <w:tc>
          <w:tcPr>
            <w:tcW w:w="2195" w:type="dxa"/>
            <w:vAlign w:val="center"/>
          </w:tcPr>
          <w:p w14:paraId="7EFB6AA6" w14:textId="77777777" w:rsidR="003D3196" w:rsidRDefault="003D3196" w:rsidP="00FF7FD3">
            <w:pPr>
              <w:jc w:val="center"/>
            </w:pPr>
            <w:r>
              <w:t>20/01</w:t>
            </w:r>
            <w:r w:rsidRPr="009005FB">
              <w:t>/2022</w:t>
            </w:r>
          </w:p>
        </w:tc>
        <w:tc>
          <w:tcPr>
            <w:tcW w:w="2195" w:type="dxa"/>
            <w:vAlign w:val="center"/>
          </w:tcPr>
          <w:p w14:paraId="0E376715" w14:textId="77777777" w:rsidR="003D3196" w:rsidRDefault="003D3196" w:rsidP="00FF7FD3">
            <w:pPr>
              <w:jc w:val="center"/>
            </w:pPr>
            <w:r w:rsidRPr="00BA0B27">
              <w:t>1743760</w:t>
            </w:r>
          </w:p>
        </w:tc>
      </w:tr>
      <w:tr w:rsidR="003D3196" w14:paraId="2F5F7083" w14:textId="77777777" w:rsidTr="00FF7FD3">
        <w:trPr>
          <w:trHeight w:val="20"/>
        </w:trPr>
        <w:tc>
          <w:tcPr>
            <w:tcW w:w="2195" w:type="dxa"/>
            <w:vAlign w:val="center"/>
          </w:tcPr>
          <w:p w14:paraId="32D01A47" w14:textId="77777777" w:rsidR="003D3196" w:rsidRDefault="003D3196" w:rsidP="00FF7FD3">
            <w:pPr>
              <w:jc w:val="center"/>
            </w:pPr>
            <w:r>
              <w:t>06/01</w:t>
            </w:r>
            <w:r w:rsidRPr="009005FB">
              <w:t>/2022</w:t>
            </w:r>
          </w:p>
        </w:tc>
        <w:tc>
          <w:tcPr>
            <w:tcW w:w="2195" w:type="dxa"/>
            <w:vAlign w:val="center"/>
          </w:tcPr>
          <w:p w14:paraId="748CD4A8" w14:textId="77777777" w:rsidR="003D3196" w:rsidRDefault="003D3196" w:rsidP="00FF7FD3">
            <w:pPr>
              <w:jc w:val="center"/>
            </w:pPr>
            <w:r w:rsidRPr="003B5257">
              <w:t>1571401</w:t>
            </w:r>
          </w:p>
        </w:tc>
        <w:tc>
          <w:tcPr>
            <w:tcW w:w="2195" w:type="dxa"/>
            <w:vAlign w:val="center"/>
          </w:tcPr>
          <w:p w14:paraId="59C71A14" w14:textId="77777777" w:rsidR="003D3196" w:rsidRDefault="003D3196" w:rsidP="00FF7FD3">
            <w:pPr>
              <w:jc w:val="center"/>
            </w:pPr>
            <w:r>
              <w:t>21/01</w:t>
            </w:r>
            <w:r w:rsidRPr="009005FB">
              <w:t>/2022</w:t>
            </w:r>
          </w:p>
        </w:tc>
        <w:tc>
          <w:tcPr>
            <w:tcW w:w="2195" w:type="dxa"/>
            <w:vAlign w:val="center"/>
          </w:tcPr>
          <w:p w14:paraId="46406495" w14:textId="77777777" w:rsidR="003D3196" w:rsidRDefault="003D3196" w:rsidP="00FF7FD3">
            <w:pPr>
              <w:jc w:val="center"/>
            </w:pPr>
            <w:r w:rsidRPr="00BA0B27">
              <w:t>1756494</w:t>
            </w:r>
          </w:p>
        </w:tc>
      </w:tr>
      <w:tr w:rsidR="003D3196" w14:paraId="45B96245" w14:textId="77777777" w:rsidTr="00FF7FD3">
        <w:trPr>
          <w:trHeight w:val="20"/>
        </w:trPr>
        <w:tc>
          <w:tcPr>
            <w:tcW w:w="2195" w:type="dxa"/>
            <w:vAlign w:val="center"/>
          </w:tcPr>
          <w:p w14:paraId="7B6C16E5" w14:textId="77777777" w:rsidR="003D3196" w:rsidRDefault="003D3196" w:rsidP="00FF7FD3">
            <w:pPr>
              <w:jc w:val="center"/>
            </w:pPr>
            <w:r>
              <w:t>07/01</w:t>
            </w:r>
            <w:r w:rsidRPr="009005FB">
              <w:t>/2022</w:t>
            </w:r>
          </w:p>
        </w:tc>
        <w:tc>
          <w:tcPr>
            <w:tcW w:w="2195" w:type="dxa"/>
            <w:vAlign w:val="center"/>
          </w:tcPr>
          <w:p w14:paraId="7CB75011" w14:textId="77777777" w:rsidR="003D3196" w:rsidRDefault="003D3196" w:rsidP="00FF7FD3">
            <w:pPr>
              <w:jc w:val="center"/>
            </w:pPr>
            <w:r w:rsidRPr="003B5257">
              <w:t>1583349</w:t>
            </w:r>
          </w:p>
        </w:tc>
        <w:tc>
          <w:tcPr>
            <w:tcW w:w="2195" w:type="dxa"/>
            <w:vAlign w:val="center"/>
          </w:tcPr>
          <w:p w14:paraId="1F878634" w14:textId="77777777" w:rsidR="003D3196" w:rsidRDefault="003D3196" w:rsidP="00FF7FD3">
            <w:pPr>
              <w:jc w:val="center"/>
            </w:pPr>
            <w:r>
              <w:t>22/01</w:t>
            </w:r>
            <w:r w:rsidRPr="009005FB">
              <w:t>/2022</w:t>
            </w:r>
          </w:p>
        </w:tc>
        <w:tc>
          <w:tcPr>
            <w:tcW w:w="2195" w:type="dxa"/>
            <w:vAlign w:val="center"/>
          </w:tcPr>
          <w:p w14:paraId="2D342D44" w14:textId="77777777" w:rsidR="003D3196" w:rsidRDefault="003D3196" w:rsidP="00FF7FD3">
            <w:pPr>
              <w:jc w:val="center"/>
            </w:pPr>
            <w:r w:rsidRPr="00BA0B27">
              <w:t>1769285</w:t>
            </w:r>
          </w:p>
        </w:tc>
      </w:tr>
      <w:tr w:rsidR="003D3196" w14:paraId="33C6BF48" w14:textId="77777777" w:rsidTr="00FF7FD3">
        <w:trPr>
          <w:trHeight w:val="20"/>
        </w:trPr>
        <w:tc>
          <w:tcPr>
            <w:tcW w:w="2195" w:type="dxa"/>
            <w:vAlign w:val="center"/>
          </w:tcPr>
          <w:p w14:paraId="73FBBF5D" w14:textId="77777777" w:rsidR="003D3196" w:rsidRDefault="003D3196" w:rsidP="00FF7FD3">
            <w:pPr>
              <w:jc w:val="center"/>
            </w:pPr>
            <w:r>
              <w:t>08/01</w:t>
            </w:r>
            <w:r w:rsidRPr="009005FB">
              <w:t>/2022</w:t>
            </w:r>
          </w:p>
        </w:tc>
        <w:tc>
          <w:tcPr>
            <w:tcW w:w="2195" w:type="dxa"/>
            <w:vAlign w:val="center"/>
          </w:tcPr>
          <w:p w14:paraId="1BE94BDF" w14:textId="77777777" w:rsidR="003D3196" w:rsidRDefault="003D3196" w:rsidP="00FF7FD3">
            <w:pPr>
              <w:jc w:val="center"/>
            </w:pPr>
            <w:r w:rsidRPr="003B5257">
              <w:t>1595353</w:t>
            </w:r>
          </w:p>
        </w:tc>
        <w:tc>
          <w:tcPr>
            <w:tcW w:w="2195" w:type="dxa"/>
            <w:vAlign w:val="center"/>
          </w:tcPr>
          <w:p w14:paraId="601071DE" w14:textId="77777777" w:rsidR="003D3196" w:rsidRDefault="003D3196" w:rsidP="00FF7FD3">
            <w:pPr>
              <w:jc w:val="center"/>
            </w:pPr>
            <w:r>
              <w:t>23/01</w:t>
            </w:r>
            <w:r w:rsidRPr="009005FB">
              <w:t>/2022</w:t>
            </w:r>
          </w:p>
        </w:tc>
        <w:tc>
          <w:tcPr>
            <w:tcW w:w="2195" w:type="dxa"/>
            <w:vAlign w:val="center"/>
          </w:tcPr>
          <w:p w14:paraId="71ED32E7" w14:textId="77777777" w:rsidR="003D3196" w:rsidRDefault="003D3196" w:rsidP="00FF7FD3">
            <w:pPr>
              <w:jc w:val="center"/>
            </w:pPr>
            <w:r w:rsidRPr="00BA0B27">
              <w:t>1782133</w:t>
            </w:r>
          </w:p>
        </w:tc>
      </w:tr>
      <w:tr w:rsidR="003D3196" w14:paraId="52E9FE43" w14:textId="77777777" w:rsidTr="00FF7FD3">
        <w:trPr>
          <w:trHeight w:val="20"/>
        </w:trPr>
        <w:tc>
          <w:tcPr>
            <w:tcW w:w="2195" w:type="dxa"/>
            <w:vAlign w:val="center"/>
          </w:tcPr>
          <w:p w14:paraId="6AA4EE44" w14:textId="77777777" w:rsidR="003D3196" w:rsidRDefault="003D3196" w:rsidP="00FF7FD3">
            <w:pPr>
              <w:jc w:val="center"/>
            </w:pPr>
            <w:r>
              <w:t>09/01</w:t>
            </w:r>
            <w:r w:rsidRPr="009005FB">
              <w:t>/2022</w:t>
            </w:r>
          </w:p>
        </w:tc>
        <w:tc>
          <w:tcPr>
            <w:tcW w:w="2195" w:type="dxa"/>
            <w:vAlign w:val="center"/>
          </w:tcPr>
          <w:p w14:paraId="5455A0FC" w14:textId="77777777" w:rsidR="003D3196" w:rsidRDefault="003D3196" w:rsidP="00FF7FD3">
            <w:pPr>
              <w:jc w:val="center"/>
            </w:pPr>
            <w:r w:rsidRPr="003B5257">
              <w:t>1607413</w:t>
            </w:r>
          </w:p>
        </w:tc>
        <w:tc>
          <w:tcPr>
            <w:tcW w:w="2195" w:type="dxa"/>
            <w:vAlign w:val="center"/>
          </w:tcPr>
          <w:p w14:paraId="740DCE2B" w14:textId="77777777" w:rsidR="003D3196" w:rsidRDefault="003D3196" w:rsidP="00FF7FD3">
            <w:pPr>
              <w:jc w:val="center"/>
            </w:pPr>
            <w:r>
              <w:t>24/01</w:t>
            </w:r>
            <w:r w:rsidRPr="009005FB">
              <w:t>/2022</w:t>
            </w:r>
          </w:p>
        </w:tc>
        <w:tc>
          <w:tcPr>
            <w:tcW w:w="2195" w:type="dxa"/>
            <w:vAlign w:val="center"/>
          </w:tcPr>
          <w:p w14:paraId="50AB33AB" w14:textId="77777777" w:rsidR="003D3196" w:rsidRDefault="003D3196" w:rsidP="00FF7FD3">
            <w:pPr>
              <w:jc w:val="center"/>
            </w:pPr>
            <w:r w:rsidRPr="00BA0B27">
              <w:t>1795039</w:t>
            </w:r>
          </w:p>
        </w:tc>
      </w:tr>
      <w:tr w:rsidR="003D3196" w14:paraId="55CC8201" w14:textId="77777777" w:rsidTr="00FF7FD3">
        <w:trPr>
          <w:trHeight w:val="20"/>
        </w:trPr>
        <w:tc>
          <w:tcPr>
            <w:tcW w:w="2195" w:type="dxa"/>
            <w:vAlign w:val="center"/>
          </w:tcPr>
          <w:p w14:paraId="75CC33B1" w14:textId="77777777" w:rsidR="003D3196" w:rsidRDefault="003D3196" w:rsidP="00FF7FD3">
            <w:pPr>
              <w:jc w:val="center"/>
            </w:pPr>
            <w:r>
              <w:t>10/01</w:t>
            </w:r>
            <w:r w:rsidRPr="009005FB">
              <w:t>/2022</w:t>
            </w:r>
          </w:p>
        </w:tc>
        <w:tc>
          <w:tcPr>
            <w:tcW w:w="2195" w:type="dxa"/>
            <w:vAlign w:val="center"/>
          </w:tcPr>
          <w:p w14:paraId="35E807F6" w14:textId="77777777" w:rsidR="003D3196" w:rsidRDefault="003D3196" w:rsidP="00FF7FD3">
            <w:pPr>
              <w:jc w:val="center"/>
            </w:pPr>
            <w:r w:rsidRPr="003B5257">
              <w:t>1619528</w:t>
            </w:r>
          </w:p>
        </w:tc>
        <w:tc>
          <w:tcPr>
            <w:tcW w:w="2195" w:type="dxa"/>
            <w:vAlign w:val="center"/>
          </w:tcPr>
          <w:p w14:paraId="2186292F" w14:textId="77777777" w:rsidR="003D3196" w:rsidRDefault="003D3196" w:rsidP="00FF7FD3">
            <w:pPr>
              <w:jc w:val="center"/>
            </w:pPr>
            <w:r>
              <w:t>25/01</w:t>
            </w:r>
            <w:r w:rsidRPr="009005FB">
              <w:t>/2022</w:t>
            </w:r>
          </w:p>
        </w:tc>
        <w:tc>
          <w:tcPr>
            <w:tcW w:w="2195" w:type="dxa"/>
            <w:vAlign w:val="center"/>
          </w:tcPr>
          <w:p w14:paraId="32E6A81F" w14:textId="77777777" w:rsidR="003D3196" w:rsidRDefault="003D3196" w:rsidP="00FF7FD3">
            <w:pPr>
              <w:jc w:val="center"/>
            </w:pPr>
            <w:r w:rsidRPr="00BA0B27">
              <w:t>1808001</w:t>
            </w:r>
          </w:p>
        </w:tc>
      </w:tr>
      <w:tr w:rsidR="003D3196" w14:paraId="316E5A83" w14:textId="77777777" w:rsidTr="00FF7FD3">
        <w:trPr>
          <w:trHeight w:val="20"/>
        </w:trPr>
        <w:tc>
          <w:tcPr>
            <w:tcW w:w="2195" w:type="dxa"/>
            <w:vAlign w:val="center"/>
          </w:tcPr>
          <w:p w14:paraId="21A44AEA" w14:textId="77777777" w:rsidR="003D3196" w:rsidRDefault="003D3196" w:rsidP="00FF7FD3">
            <w:pPr>
              <w:jc w:val="center"/>
            </w:pPr>
            <w:r>
              <w:t>11/01</w:t>
            </w:r>
            <w:r w:rsidRPr="009005FB">
              <w:t>/2022</w:t>
            </w:r>
          </w:p>
        </w:tc>
        <w:tc>
          <w:tcPr>
            <w:tcW w:w="2195" w:type="dxa"/>
            <w:vAlign w:val="center"/>
          </w:tcPr>
          <w:p w14:paraId="36DAB1B9" w14:textId="77777777" w:rsidR="003D3196" w:rsidRDefault="003D3196" w:rsidP="00FF7FD3">
            <w:pPr>
              <w:jc w:val="center"/>
            </w:pPr>
            <w:r w:rsidRPr="003B5257">
              <w:t>1631699</w:t>
            </w:r>
          </w:p>
        </w:tc>
        <w:tc>
          <w:tcPr>
            <w:tcW w:w="2195" w:type="dxa"/>
            <w:vAlign w:val="center"/>
          </w:tcPr>
          <w:p w14:paraId="7EE0E151" w14:textId="77777777" w:rsidR="003D3196" w:rsidRDefault="003D3196" w:rsidP="00FF7FD3">
            <w:pPr>
              <w:jc w:val="center"/>
            </w:pPr>
            <w:r>
              <w:t>26/01</w:t>
            </w:r>
            <w:r w:rsidRPr="009005FB">
              <w:t>/2022</w:t>
            </w:r>
          </w:p>
        </w:tc>
        <w:tc>
          <w:tcPr>
            <w:tcW w:w="2195" w:type="dxa"/>
            <w:vAlign w:val="center"/>
          </w:tcPr>
          <w:p w14:paraId="1430DBD6" w14:textId="77777777" w:rsidR="003D3196" w:rsidRDefault="003D3196" w:rsidP="00FF7FD3">
            <w:pPr>
              <w:jc w:val="center"/>
            </w:pPr>
            <w:r w:rsidRPr="00BA0B27">
              <w:t>1821021</w:t>
            </w:r>
          </w:p>
        </w:tc>
      </w:tr>
      <w:tr w:rsidR="003D3196" w14:paraId="4C3D6AE1" w14:textId="77777777" w:rsidTr="00FF7FD3">
        <w:trPr>
          <w:trHeight w:val="20"/>
        </w:trPr>
        <w:tc>
          <w:tcPr>
            <w:tcW w:w="2195" w:type="dxa"/>
            <w:vAlign w:val="center"/>
          </w:tcPr>
          <w:p w14:paraId="71932F26" w14:textId="77777777" w:rsidR="003D3196" w:rsidRDefault="003D3196" w:rsidP="00FF7FD3">
            <w:pPr>
              <w:jc w:val="center"/>
            </w:pPr>
            <w:r>
              <w:t>12/01</w:t>
            </w:r>
            <w:r w:rsidRPr="009005FB">
              <w:t>/2022</w:t>
            </w:r>
          </w:p>
        </w:tc>
        <w:tc>
          <w:tcPr>
            <w:tcW w:w="2195" w:type="dxa"/>
            <w:vAlign w:val="center"/>
          </w:tcPr>
          <w:p w14:paraId="3684C3A9" w14:textId="77777777" w:rsidR="003D3196" w:rsidRDefault="003D3196" w:rsidP="00FF7FD3">
            <w:pPr>
              <w:jc w:val="center"/>
            </w:pPr>
            <w:r w:rsidRPr="003B5257">
              <w:t>1643925</w:t>
            </w:r>
          </w:p>
        </w:tc>
        <w:tc>
          <w:tcPr>
            <w:tcW w:w="2195" w:type="dxa"/>
            <w:vAlign w:val="center"/>
          </w:tcPr>
          <w:p w14:paraId="1E52F1CE" w14:textId="77777777" w:rsidR="003D3196" w:rsidRDefault="003D3196" w:rsidP="00FF7FD3">
            <w:pPr>
              <w:jc w:val="center"/>
            </w:pPr>
            <w:r>
              <w:t>27</w:t>
            </w:r>
            <w:r w:rsidRPr="009005FB">
              <w:t>/01/2022</w:t>
            </w:r>
          </w:p>
        </w:tc>
        <w:tc>
          <w:tcPr>
            <w:tcW w:w="2195" w:type="dxa"/>
            <w:vAlign w:val="center"/>
          </w:tcPr>
          <w:p w14:paraId="6F132348" w14:textId="77777777" w:rsidR="003D3196" w:rsidRDefault="003D3196" w:rsidP="00FF7FD3">
            <w:pPr>
              <w:jc w:val="center"/>
            </w:pPr>
            <w:r w:rsidRPr="00BA0B27">
              <w:t>1834099</w:t>
            </w:r>
          </w:p>
        </w:tc>
      </w:tr>
      <w:tr w:rsidR="003D3196" w14:paraId="712B8A64" w14:textId="77777777" w:rsidTr="00FF7FD3">
        <w:trPr>
          <w:trHeight w:val="20"/>
        </w:trPr>
        <w:tc>
          <w:tcPr>
            <w:tcW w:w="2195" w:type="dxa"/>
            <w:vAlign w:val="center"/>
          </w:tcPr>
          <w:p w14:paraId="6B3A1EF7" w14:textId="77777777" w:rsidR="003D3196" w:rsidRDefault="003D3196" w:rsidP="00FF7FD3">
            <w:pPr>
              <w:jc w:val="center"/>
            </w:pPr>
            <w:r>
              <w:t>13/01</w:t>
            </w:r>
            <w:r w:rsidRPr="009005FB">
              <w:t>/2022</w:t>
            </w:r>
          </w:p>
        </w:tc>
        <w:tc>
          <w:tcPr>
            <w:tcW w:w="2195" w:type="dxa"/>
            <w:vAlign w:val="center"/>
          </w:tcPr>
          <w:p w14:paraId="2FC2D2C8" w14:textId="77777777" w:rsidR="003D3196" w:rsidRDefault="003D3196" w:rsidP="00FF7FD3">
            <w:pPr>
              <w:jc w:val="center"/>
            </w:pPr>
            <w:r w:rsidRPr="003B5257">
              <w:t>1656208</w:t>
            </w:r>
          </w:p>
        </w:tc>
        <w:tc>
          <w:tcPr>
            <w:tcW w:w="2195" w:type="dxa"/>
            <w:vAlign w:val="center"/>
          </w:tcPr>
          <w:p w14:paraId="601D0F9B" w14:textId="77777777" w:rsidR="003D3196" w:rsidRDefault="003D3196" w:rsidP="00FF7FD3">
            <w:pPr>
              <w:jc w:val="center"/>
            </w:pPr>
            <w:r>
              <w:t>28/01</w:t>
            </w:r>
            <w:r w:rsidRPr="009005FB">
              <w:t>/2022</w:t>
            </w:r>
          </w:p>
        </w:tc>
        <w:tc>
          <w:tcPr>
            <w:tcW w:w="2195" w:type="dxa"/>
            <w:vAlign w:val="center"/>
          </w:tcPr>
          <w:p w14:paraId="55EC9C0D" w14:textId="77777777" w:rsidR="003D3196" w:rsidRDefault="003D3196" w:rsidP="00FF7FD3">
            <w:pPr>
              <w:keepNext/>
              <w:jc w:val="center"/>
            </w:pPr>
            <w:r w:rsidRPr="00BA0B27">
              <w:t>1847234</w:t>
            </w:r>
          </w:p>
        </w:tc>
      </w:tr>
    </w:tbl>
    <w:p w14:paraId="2E691F35" w14:textId="77777777" w:rsidR="003D3196" w:rsidRDefault="003D3196" w:rsidP="003D3196">
      <w:pPr>
        <w:pStyle w:val="ThesisTable"/>
      </w:pPr>
      <w:bookmarkStart w:id="307" w:name="_Toc91889244"/>
      <w:r>
        <w:t xml:space="preserve">Bảng </w:t>
      </w:r>
      <w:r w:rsidR="00842C86">
        <w:fldChar w:fldCharType="begin"/>
      </w:r>
      <w:r w:rsidR="00842C86">
        <w:instrText xml:space="preserve"> STYLEREF 1 \s </w:instrText>
      </w:r>
      <w:r w:rsidR="00842C86">
        <w:fldChar w:fldCharType="separate"/>
      </w:r>
      <w:r>
        <w:rPr>
          <w:noProof/>
        </w:rPr>
        <w:t>4</w:t>
      </w:r>
      <w:r w:rsidR="00842C86">
        <w:rPr>
          <w:noProof/>
        </w:rPr>
        <w:fldChar w:fldCharType="end"/>
      </w:r>
      <w:r>
        <w:noBreakHyphen/>
      </w:r>
      <w:r w:rsidR="00842C86">
        <w:fldChar w:fldCharType="begin"/>
      </w:r>
      <w:r w:rsidR="00842C86">
        <w:instrText xml:space="preserve"> SEQ Bảng \* ARABIC \s 1 </w:instrText>
      </w:r>
      <w:r w:rsidR="00842C86">
        <w:fldChar w:fldCharType="separate"/>
      </w:r>
      <w:r>
        <w:rPr>
          <w:noProof/>
        </w:rPr>
        <w:t>2</w:t>
      </w:r>
      <w:r w:rsidR="00842C86">
        <w:rPr>
          <w:noProof/>
        </w:rPr>
        <w:fldChar w:fldCharType="end"/>
      </w:r>
      <w:r>
        <w:t xml:space="preserve">. </w:t>
      </w:r>
      <w:r w:rsidRPr="00CA48C4">
        <w:t>Bảng kết quả dự đoán số ca nhiễm của Việt Nam</w:t>
      </w:r>
      <w:bookmarkEnd w:id="307"/>
    </w:p>
    <w:p w14:paraId="11DEF7EB" w14:textId="77777777" w:rsidR="003D3196" w:rsidRDefault="003D3196" w:rsidP="003D3196">
      <w:pPr>
        <w:ind w:firstLine="357"/>
      </w:pPr>
      <w:r>
        <w:t xml:space="preserve">Bảng 4-2 là bảng kết quả dự đoán sử dụng thuật toán </w:t>
      </w:r>
      <w:r w:rsidRPr="00850865">
        <w:t>Polynomial Regression</w:t>
      </w:r>
      <w:r>
        <w:t>. Thời gian dự đoán là 30 ngày từ 30/12/2021 đến 28/01</w:t>
      </w:r>
      <w:r w:rsidRPr="009005FB">
        <w:t>/2022</w:t>
      </w:r>
      <w:r>
        <w:t xml:space="preserve">. Số ca nhiễm dự đoán tăng từ 1.489 triệu đến 1.847 triệu với độ dao động </w:t>
      </w:r>
      <w:r>
        <w:rPr>
          <w:rFonts w:ascii="Cambria Math" w:hAnsi="Cambria Math"/>
        </w:rPr>
        <w:t>∆</w:t>
      </w:r>
      <w:r>
        <w:t>=357.</w:t>
      </w:r>
      <w:r w:rsidRPr="00B64796">
        <w:t>936</w:t>
      </w:r>
      <w:r>
        <w:t xml:space="preserve">, trung bình </w:t>
      </w:r>
      <w:r w:rsidRPr="00B64796">
        <w:t>11</w:t>
      </w:r>
      <w:r>
        <w:t>.</w:t>
      </w:r>
      <w:r w:rsidRPr="00B64796">
        <w:t>931</w:t>
      </w:r>
      <w:r>
        <w:t xml:space="preserve"> ca nhiễm/ngày. </w:t>
      </w:r>
    </w:p>
    <w:p w14:paraId="31D9A6AC" w14:textId="77777777" w:rsidR="003D3196" w:rsidRDefault="003D3196" w:rsidP="003D3196">
      <w:pPr>
        <w:overflowPunct/>
        <w:autoSpaceDE/>
        <w:autoSpaceDN/>
        <w:adjustRightInd/>
        <w:spacing w:line="240" w:lineRule="auto"/>
        <w:textAlignment w:val="auto"/>
      </w:pPr>
    </w:p>
    <w:p w14:paraId="05DBE616" w14:textId="77777777" w:rsidR="003D3196" w:rsidRPr="001F2007" w:rsidRDefault="003D3196" w:rsidP="003D3196">
      <w:pPr>
        <w:overflowPunct/>
        <w:autoSpaceDE/>
        <w:autoSpaceDN/>
        <w:adjustRightInd/>
        <w:spacing w:line="240" w:lineRule="auto"/>
        <w:jc w:val="left"/>
        <w:textAlignment w:val="auto"/>
      </w:pPr>
      <w:r>
        <w:br w:type="page"/>
      </w:r>
    </w:p>
    <w:p w14:paraId="6016860C" w14:textId="77777777" w:rsidR="003D3196" w:rsidRDefault="003D3196" w:rsidP="003D3196">
      <w:pPr>
        <w:pStyle w:val="Heading1"/>
      </w:pPr>
      <w:bookmarkStart w:id="308" w:name="_Toc92274320"/>
      <w:bookmarkStart w:id="309" w:name="_Toc92664293"/>
      <w:r>
        <w:lastRenderedPageBreak/>
        <w:t>KẾT LUẬN</w:t>
      </w:r>
      <w:bookmarkEnd w:id="308"/>
      <w:bookmarkEnd w:id="309"/>
    </w:p>
    <w:p w14:paraId="5B217311" w14:textId="77777777" w:rsidR="003D3196" w:rsidRDefault="003D3196" w:rsidP="003D3196">
      <w:pPr>
        <w:pStyle w:val="Heading2"/>
        <w:numPr>
          <w:ilvl w:val="1"/>
          <w:numId w:val="3"/>
        </w:numPr>
      </w:pPr>
      <w:bookmarkStart w:id="310" w:name="_Toc92274321"/>
      <w:bookmarkStart w:id="311" w:name="_Toc92664294"/>
      <w:r>
        <w:t>Kết luận</w:t>
      </w:r>
      <w:bookmarkEnd w:id="310"/>
      <w:bookmarkEnd w:id="311"/>
    </w:p>
    <w:p w14:paraId="2D4844EB" w14:textId="1EC98FBB" w:rsidR="003D3196" w:rsidRDefault="00CD6CF1" w:rsidP="003D3196">
      <w:pPr>
        <w:ind w:firstLine="357"/>
      </w:pPr>
      <w:r>
        <w:t>Dịch COVID-19 đang diễn ra một</w:t>
      </w:r>
      <w:r w:rsidR="003D3196">
        <w:t xml:space="preserve"> cách phức tạp và khó lường ở khắp mọi nơi trên Thế giới, Châu Âu và Châu Á là 2 châu lục bị ảnh hưởng nhiều nhất cùng với số ca nhiễm và số ca tử vong rất cao. Tiếp </w:t>
      </w:r>
      <w:r w:rsidR="000F482A">
        <w:t>đến là khu vực Bắc Mỹ cũng có số</w:t>
      </w:r>
      <w:r w:rsidR="003D3196">
        <w:t xml:space="preserve"> ca nhiễm và tử vong cao, tuy nhiên Mỹ là quốc gia chiếm tỷ trọng cao nhất về số ca nhiễm (chiếm hơn 80%) và số ca tử vong (chiếm gần 70%). Bên cạnh số ca nhiễm và tử vong cao thì số ca hồi phục cũng là 1 tín hiệu tốt khi đã có gần 90% số người mắc bệnh đã hồi phục. Tuy số ca nhiễm cao nhưng tỷ lệ tử vong của dịch COVID-19 so với các đại dịch khác là nhỏ hơn nhiều, khi mà tỷ lệ tử vong chỉ 1.78% (so với dịch SARS-2003 có tỷ lệ tử vong 10%, dịch MERS-2012 có tỷ lệ tử vong 34.4%, dịch Ebola có tỷ lệ tử vong 43.9%). Sự nguy hiểm của dịch COVID-19 đó là tốc độ lây </w:t>
      </w:r>
      <w:proofErr w:type="gramStart"/>
      <w:r w:rsidR="003D3196">
        <w:t>lan</w:t>
      </w:r>
      <w:proofErr w:type="gramEnd"/>
      <w:r w:rsidR="003D3196">
        <w:t xml:space="preserve"> rất nhanh và chuyển biến xấu khiến cho cả Thế giới lo sợ và hoang mang, tuy nhiên cùng với sự phát triển của Vắc-xin COVID-19 </w:t>
      </w:r>
      <w:r w:rsidR="003D3196" w:rsidRPr="00757B29">
        <w:t>đã đem đến sự an tâm và giúp cho Th</w:t>
      </w:r>
      <w:r w:rsidR="003D3196">
        <w:t>ế giới trở lại được trạng thái “</w:t>
      </w:r>
      <w:r w:rsidR="00D830AA">
        <w:t>Bình thường</w:t>
      </w:r>
      <w:r w:rsidR="003D3196">
        <w:t xml:space="preserve"> mới”</w:t>
      </w:r>
      <w:r w:rsidR="003D3196" w:rsidRPr="00757B29">
        <w:t>.</w:t>
      </w:r>
    </w:p>
    <w:p w14:paraId="4888BADF" w14:textId="77777777" w:rsidR="003D3196" w:rsidRDefault="003D3196" w:rsidP="003D3196">
      <w:pPr>
        <w:ind w:firstLine="357"/>
      </w:pPr>
      <w:r>
        <w:t xml:space="preserve">Việt Nam cũng là quốc gia bị ảnh hưởng không ít bởi đại dịch COVID-19 khi số ca nhiễm và cả tử vong ngày một tăng và đã trải qua nhiều đợt giãn cách xã hội nhằm truy vết và ngăn chặn sự lây </w:t>
      </w:r>
      <w:proofErr w:type="gramStart"/>
      <w:r>
        <w:t>lan</w:t>
      </w:r>
      <w:proofErr w:type="gramEnd"/>
      <w:r>
        <w:t xml:space="preserve"> của dịch. Ở khu vực châu Á, Việt Nam thuộc top 10 quốc gia bị ảnh hưởng chỉ đứng sau Ấn Độ, Iran, Nhật Bản … và ở khu vực Đông Nam Á, Việt Nam thuộc top 5 quốc gia có số ca nhiễm và tử vong cao trong khu vực. Bên cạnh đó, Việt Nam đang thực hiện rất tốt về quy định phòng chống dịch, cũng như khả năng ứng phó và điều trị nhanh của các lực lượng tuyến đầu.</w:t>
      </w:r>
    </w:p>
    <w:p w14:paraId="4075CC23" w14:textId="3200D4FF" w:rsidR="003D3196" w:rsidRDefault="003D3196" w:rsidP="003D3196">
      <w:pPr>
        <w:ind w:firstLine="357"/>
      </w:pPr>
      <w:r>
        <w:t>Để có được trạng thái “</w:t>
      </w:r>
      <w:r w:rsidR="00D830AA">
        <w:t>Bình thường</w:t>
      </w:r>
      <w:r>
        <w:t xml:space="preserve"> mới” như hiện nay, Vắc-xin đóng vai trò rất quan trọng. Vắc-xin đã được triển khai và sử dụng bởi rất nhiều quốc gia trên Thế giới, trong đó có Việt Nam. Tỷ lệ tiêm ngừa (1 mũi và 2 mũi) của các quốc gia tình tới thời điểm hiện tại là rất cao (từ 70-150% dân số). Việt Nam đang triển khai việc tiêm Vắc-xin nhanh khi đã có hơn 130% dân số đã được tiêm ngừa so với khu vực châu Á nói </w:t>
      </w:r>
      <w:proofErr w:type="gramStart"/>
      <w:r>
        <w:t>chung</w:t>
      </w:r>
      <w:proofErr w:type="gramEnd"/>
      <w:r>
        <w:t xml:space="preserve"> và Đông Nam Á nói riêng.</w:t>
      </w:r>
    </w:p>
    <w:p w14:paraId="02252D5D" w14:textId="38859F2B" w:rsidR="003D3196" w:rsidRDefault="003D3196" w:rsidP="00854F68">
      <w:pPr>
        <w:pStyle w:val="ListParagraph"/>
        <w:numPr>
          <w:ilvl w:val="0"/>
          <w:numId w:val="65"/>
        </w:numPr>
        <w:ind w:left="357" w:hanging="357"/>
        <w:contextualSpacing w:val="0"/>
      </w:pPr>
      <w:r>
        <w:lastRenderedPageBreak/>
        <w:t xml:space="preserve">Ưu điểm: Đồ án này giúp </w:t>
      </w:r>
      <w:r w:rsidR="00C54746">
        <w:t>tôi</w:t>
      </w:r>
      <w:r>
        <w:t xml:space="preserve">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Nhờ vào các thuật toán Machine Learning, </w:t>
      </w:r>
      <w:r w:rsidR="00C54746">
        <w:t>tôi</w:t>
      </w:r>
      <w:r>
        <w:t xml:space="preserve"> có thể xây dựng được mô hình dự đoán về số ca nhiễm trong thời gian gần của Thế giới và Việt Nam.</w:t>
      </w:r>
    </w:p>
    <w:p w14:paraId="674A09AC" w14:textId="77777777" w:rsidR="003D3196" w:rsidRPr="0032384E" w:rsidRDefault="003D3196" w:rsidP="00854F68">
      <w:pPr>
        <w:pStyle w:val="ListParagraph"/>
        <w:numPr>
          <w:ilvl w:val="0"/>
          <w:numId w:val="65"/>
        </w:numPr>
        <w:ind w:left="357" w:hanging="357"/>
        <w:contextualSpacing w:val="0"/>
      </w:pPr>
      <w:r>
        <w:t>Nhược điểm: Do số lượng dữ liệu đầu vào không đủ lớn, dẫn đến sai số khiến cho kết quả dự đoán không được chính xác như mong đợi.</w:t>
      </w:r>
    </w:p>
    <w:p w14:paraId="1E61F0DE" w14:textId="77777777" w:rsidR="003D3196" w:rsidRDefault="003D3196" w:rsidP="003D3196">
      <w:pPr>
        <w:pStyle w:val="Heading2"/>
        <w:numPr>
          <w:ilvl w:val="1"/>
          <w:numId w:val="3"/>
        </w:numPr>
      </w:pPr>
      <w:bookmarkStart w:id="312" w:name="_Toc92274322"/>
      <w:bookmarkStart w:id="313" w:name="_Toc92664295"/>
      <w:r>
        <w:t>Hướng phát triển</w:t>
      </w:r>
      <w:bookmarkEnd w:id="312"/>
      <w:bookmarkEnd w:id="313"/>
    </w:p>
    <w:p w14:paraId="2E6235EA" w14:textId="2B5F1C5D" w:rsidR="003D3196" w:rsidRDefault="003D3196" w:rsidP="003D3196">
      <w:r>
        <w:t xml:space="preserve">Trong đề tài này, hướng phát triển của </w:t>
      </w:r>
      <w:r w:rsidR="00C54746">
        <w:t>tôi</w:t>
      </w:r>
      <w:r>
        <w:t xml:space="preserve"> là:</w:t>
      </w:r>
    </w:p>
    <w:p w14:paraId="08BB0D81" w14:textId="77777777" w:rsidR="003D3196" w:rsidRDefault="003D3196" w:rsidP="00854F68">
      <w:pPr>
        <w:pStyle w:val="ListParagraph"/>
        <w:numPr>
          <w:ilvl w:val="0"/>
          <w:numId w:val="54"/>
        </w:numPr>
        <w:contextualSpacing w:val="0"/>
      </w:pPr>
      <w:r>
        <w:t>Sử dụng ngôn ngữ Python để tạo ra các báo cáo bằng file pdf.</w:t>
      </w:r>
    </w:p>
    <w:p w14:paraId="0B01C9E2" w14:textId="77777777" w:rsidR="003D3196" w:rsidRDefault="003D3196" w:rsidP="00854F68">
      <w:pPr>
        <w:pStyle w:val="ListParagraph"/>
        <w:numPr>
          <w:ilvl w:val="0"/>
          <w:numId w:val="54"/>
        </w:numPr>
        <w:contextualSpacing w:val="0"/>
      </w:pPr>
      <w:r>
        <w:t>Gửi email cho những người đã được cài đặt sẵn thông qua giao thức SMTP.</w:t>
      </w:r>
    </w:p>
    <w:p w14:paraId="5EAAA988" w14:textId="77777777" w:rsidR="003D3196" w:rsidRDefault="003D3196" w:rsidP="00854F68">
      <w:pPr>
        <w:pStyle w:val="ListParagraph"/>
        <w:numPr>
          <w:ilvl w:val="0"/>
          <w:numId w:val="54"/>
        </w:numPr>
        <w:contextualSpacing w:val="0"/>
      </w:pPr>
      <w:r>
        <w:t>Sử dụng Power BI để tạo ra các Dashboard tự động cập nhật.</w:t>
      </w:r>
    </w:p>
    <w:p w14:paraId="5436BCB8" w14:textId="557D1111" w:rsidR="003D3196" w:rsidRPr="00945FC3" w:rsidRDefault="003D3196" w:rsidP="00854F68">
      <w:pPr>
        <w:pStyle w:val="ListParagraph"/>
        <w:numPr>
          <w:ilvl w:val="0"/>
          <w:numId w:val="54"/>
        </w:numPr>
        <w:contextualSpacing w:val="0"/>
      </w:pPr>
      <w:r>
        <w:t>Triển khai</w:t>
      </w:r>
      <w:r w:rsidR="006F1F3D">
        <w:t xml:space="preserve"> các báo cáo bằng các nền tảng Web/A</w:t>
      </w:r>
      <w:r>
        <w:t>pp cho Desktop và Mobile.</w:t>
      </w:r>
    </w:p>
    <w:p w14:paraId="52F2B16A" w14:textId="77777777" w:rsidR="003D3196" w:rsidRDefault="003D3196" w:rsidP="003D3196">
      <w:pPr>
        <w:pStyle w:val="Paragraph"/>
      </w:pPr>
    </w:p>
    <w:p w14:paraId="438D0FCA" w14:textId="77777777" w:rsidR="003D3196" w:rsidRDefault="003D3196" w:rsidP="003D3196">
      <w:pPr>
        <w:overflowPunct/>
        <w:autoSpaceDE/>
        <w:autoSpaceDN/>
        <w:adjustRightInd/>
        <w:jc w:val="left"/>
        <w:textAlignment w:val="auto"/>
        <w:rPr>
          <w:sz w:val="18"/>
          <w:szCs w:val="18"/>
        </w:rPr>
      </w:pPr>
      <w:r>
        <w:br w:type="page"/>
      </w:r>
    </w:p>
    <w:p w14:paraId="15A3A1E2" w14:textId="77777777" w:rsidR="003D3196" w:rsidRDefault="003D3196" w:rsidP="003D3196">
      <w:pPr>
        <w:pStyle w:val="Heading1"/>
        <w:numPr>
          <w:ilvl w:val="0"/>
          <w:numId w:val="0"/>
        </w:numPr>
        <w:ind w:left="360"/>
      </w:pPr>
      <w:bookmarkStart w:id="314" w:name="_Toc92274323"/>
      <w:bookmarkStart w:id="315" w:name="_Toc92664296"/>
      <w:r>
        <w:lastRenderedPageBreak/>
        <w:t>TÀI LIỆU THAM KHẢO</w:t>
      </w:r>
      <w:bookmarkEnd w:id="314"/>
      <w:bookmarkEnd w:id="315"/>
    </w:p>
    <w:p w14:paraId="41862B5A" w14:textId="77777777" w:rsidR="003D3196" w:rsidRDefault="003D3196" w:rsidP="003D3196">
      <w:pPr>
        <w:rPr>
          <w:b/>
          <w:bCs/>
          <w:color w:val="000000"/>
          <w:sz w:val="24"/>
          <w:szCs w:val="24"/>
        </w:rPr>
      </w:pPr>
      <w:r w:rsidRPr="00EF397A">
        <w:rPr>
          <w:b/>
          <w:bCs/>
          <w:color w:val="000000"/>
          <w:sz w:val="24"/>
          <w:szCs w:val="24"/>
        </w:rPr>
        <w:t>Tiếng Việt</w:t>
      </w:r>
    </w:p>
    <w:p w14:paraId="5339E3C7" w14:textId="77777777" w:rsidR="003D3196" w:rsidRPr="00EB36B8" w:rsidRDefault="003D3196" w:rsidP="003D3196">
      <w:pPr>
        <w:overflowPunct/>
        <w:autoSpaceDE/>
        <w:autoSpaceDN/>
        <w:adjustRightInd/>
        <w:jc w:val="left"/>
        <w:textAlignment w:val="auto"/>
        <w:rPr>
          <w:color w:val="212529"/>
          <w:szCs w:val="26"/>
          <w:shd w:val="clear" w:color="auto" w:fill="FFFFFF"/>
        </w:rPr>
      </w:pPr>
      <w:r w:rsidRPr="00EB36B8">
        <w:rPr>
          <w:color w:val="212529"/>
          <w:szCs w:val="26"/>
          <w:shd w:val="clear" w:color="auto" w:fill="FFFFFF"/>
        </w:rPr>
        <w:t xml:space="preserve">Vũ Hữu Tiệp (2018), </w:t>
      </w:r>
      <w:r w:rsidRPr="00EB36B8">
        <w:rPr>
          <w:i/>
          <w:color w:val="212529"/>
          <w:szCs w:val="26"/>
          <w:shd w:val="clear" w:color="auto" w:fill="FFFFFF"/>
        </w:rPr>
        <w:t>Machine Learning cơ bản</w:t>
      </w:r>
      <w:r>
        <w:rPr>
          <w:i/>
          <w:color w:val="212529"/>
          <w:szCs w:val="26"/>
          <w:shd w:val="clear" w:color="auto" w:fill="FFFFFF"/>
        </w:rPr>
        <w:t>.</w:t>
      </w:r>
    </w:p>
    <w:p w14:paraId="6EE41917" w14:textId="77777777" w:rsidR="003D3196" w:rsidRDefault="003D3196" w:rsidP="003D3196">
      <w:pPr>
        <w:rPr>
          <w:b/>
          <w:bCs/>
          <w:color w:val="000000"/>
          <w:sz w:val="24"/>
          <w:szCs w:val="24"/>
        </w:rPr>
      </w:pPr>
      <w:r w:rsidRPr="00EF397A">
        <w:rPr>
          <w:b/>
          <w:bCs/>
          <w:color w:val="000000"/>
          <w:sz w:val="24"/>
          <w:szCs w:val="24"/>
        </w:rPr>
        <w:t>Tiếng Anh</w:t>
      </w:r>
    </w:p>
    <w:p w14:paraId="3FA3725A" w14:textId="546B7579" w:rsidR="003D3196" w:rsidRDefault="003D3196" w:rsidP="003D3196">
      <w:pPr>
        <w:overflowPunct/>
        <w:autoSpaceDE/>
        <w:autoSpaceDN/>
        <w:adjustRightInd/>
        <w:jc w:val="left"/>
        <w:textAlignment w:val="auto"/>
        <w:rPr>
          <w:b/>
          <w:bCs/>
          <w:color w:val="000000"/>
          <w:szCs w:val="26"/>
        </w:rPr>
      </w:pPr>
      <w:r w:rsidRPr="00C70D46">
        <w:rPr>
          <w:color w:val="212529"/>
          <w:szCs w:val="26"/>
          <w:shd w:val="clear" w:color="auto" w:fill="FFFFFF"/>
        </w:rPr>
        <w:t>D. J. C. MacKay</w:t>
      </w:r>
      <w:r w:rsidRPr="00C70D46">
        <w:rPr>
          <w:b/>
          <w:bCs/>
          <w:color w:val="000000"/>
          <w:szCs w:val="26"/>
        </w:rPr>
        <w:t xml:space="preserve"> </w:t>
      </w:r>
      <w:r w:rsidRPr="00803144">
        <w:rPr>
          <w:bCs/>
          <w:color w:val="000000"/>
          <w:szCs w:val="26"/>
        </w:rPr>
        <w:t>(1992),</w:t>
      </w:r>
      <w:r w:rsidRPr="00C70D46">
        <w:rPr>
          <w:b/>
          <w:bCs/>
          <w:color w:val="000000"/>
          <w:szCs w:val="26"/>
        </w:rPr>
        <w:t xml:space="preserve"> </w:t>
      </w:r>
      <w:r w:rsidRPr="00C70D46">
        <w:rPr>
          <w:i/>
          <w:color w:val="212529"/>
          <w:szCs w:val="26"/>
          <w:shd w:val="clear" w:color="auto" w:fill="FFFFFF"/>
        </w:rPr>
        <w:t>Bayesian Interpolation, Computation and Neural Systems, Vol. 4, No. 3</w:t>
      </w:r>
      <w:r w:rsidR="004E41C2">
        <w:rPr>
          <w:b/>
          <w:bCs/>
          <w:color w:val="000000"/>
          <w:szCs w:val="26"/>
        </w:rPr>
        <w:t>.</w:t>
      </w:r>
    </w:p>
    <w:p w14:paraId="7C66CF38" w14:textId="77777777" w:rsidR="003D3196" w:rsidRPr="00EB36B8" w:rsidRDefault="003D3196" w:rsidP="003D3196">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0F288019"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 regularizedlikelihood methods.</w:t>
      </w:r>
    </w:p>
    <w:p w14:paraId="1FC6F02A"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proofErr w:type="gramStart"/>
      <w:r w:rsidRPr="00EB36B8">
        <w:rPr>
          <w:bCs/>
          <w:i/>
          <w:color w:val="000000"/>
          <w:szCs w:val="26"/>
        </w:rPr>
        <w:t>A</w:t>
      </w:r>
      <w:proofErr w:type="gramEnd"/>
      <w:r w:rsidRPr="00EB36B8">
        <w:rPr>
          <w:bCs/>
          <w:i/>
          <w:color w:val="000000"/>
          <w:szCs w:val="26"/>
        </w:rPr>
        <w:t xml:space="preserve"> Library for Support Vector Machines.</w:t>
      </w:r>
    </w:p>
    <w:p w14:paraId="2DF82DC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250055A7"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18E2A9E8"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 xml:space="preserve">Machine Learning with Python: A Practical Beginners’ Guide (Machine Learning </w:t>
      </w:r>
      <w:proofErr w:type="gramStart"/>
      <w:r w:rsidRPr="00EB36B8">
        <w:rPr>
          <w:bCs/>
          <w:i/>
          <w:color w:val="000000"/>
          <w:szCs w:val="26"/>
        </w:rPr>
        <w:t>From</w:t>
      </w:r>
      <w:proofErr w:type="gramEnd"/>
      <w:r w:rsidRPr="00EB36B8">
        <w:rPr>
          <w:bCs/>
          <w:i/>
          <w:color w:val="000000"/>
          <w:szCs w:val="26"/>
        </w:rPr>
        <w:t xml:space="preserve"> Scratch Book 2)</w:t>
      </w:r>
      <w:r>
        <w:rPr>
          <w:bCs/>
          <w:i/>
          <w:color w:val="000000"/>
          <w:szCs w:val="26"/>
        </w:rPr>
        <w:t>.</w:t>
      </w:r>
    </w:p>
    <w:p w14:paraId="4A9CF2A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p>
    <w:p w14:paraId="02152A64"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p>
    <w:p w14:paraId="0107E346" w14:textId="77777777" w:rsidR="003D3196" w:rsidRDefault="003D3196" w:rsidP="003D3196">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00DA8A4A" w14:textId="169A53DB" w:rsidR="00313F74" w:rsidRPr="00313F74" w:rsidRDefault="003D3196" w:rsidP="003D3196">
      <w:pPr>
        <w:pStyle w:val="Reference"/>
        <w:numPr>
          <w:ilvl w:val="0"/>
          <w:numId w:val="0"/>
        </w:numPr>
        <w:rPr>
          <w:bCs/>
          <w:color w:val="000000"/>
          <w:szCs w:val="26"/>
        </w:r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p>
    <w:p w14:paraId="4C1469B9" w14:textId="7E3EBE50" w:rsidR="00313F74" w:rsidRDefault="00313F74" w:rsidP="003D3196">
      <w:pPr>
        <w:pStyle w:val="Reference"/>
        <w:numPr>
          <w:ilvl w:val="0"/>
          <w:numId w:val="0"/>
        </w:numPr>
      </w:pPr>
      <w:r w:rsidRPr="00313F74">
        <w:t>Ian Miell</w:t>
      </w:r>
      <w:r>
        <w:t xml:space="preserve"> and </w:t>
      </w:r>
      <w:r w:rsidRPr="00313F74">
        <w:t>Aidan Hobson Sayers</w:t>
      </w:r>
      <w:r>
        <w:t xml:space="preserve"> (2016), </w:t>
      </w:r>
      <w:r w:rsidRPr="00313F74">
        <w:rPr>
          <w:i/>
        </w:rPr>
        <w:t>Docker in Practice 1st Edition</w:t>
      </w:r>
      <w:r>
        <w:t xml:space="preserve">, </w:t>
      </w:r>
      <w:r w:rsidRPr="00313F74">
        <w:t>Manning</w:t>
      </w:r>
      <w:r>
        <w:t>.</w:t>
      </w:r>
    </w:p>
    <w:p w14:paraId="71E3802E" w14:textId="2312E395" w:rsidR="004E41C2" w:rsidRDefault="00313F74" w:rsidP="004E41C2">
      <w:pPr>
        <w:pStyle w:val="Reference"/>
        <w:numPr>
          <w:ilvl w:val="0"/>
          <w:numId w:val="0"/>
        </w:numPr>
      </w:pPr>
      <w:r w:rsidRPr="00313F74">
        <w:t>Mark Reed</w:t>
      </w:r>
      <w:r w:rsidR="004E41C2">
        <w:t xml:space="preserve"> (2020)</w:t>
      </w:r>
      <w:r>
        <w:t xml:space="preserve">, </w:t>
      </w:r>
      <w:r w:rsidRPr="00313F74">
        <w:t xml:space="preserve">Docker: </w:t>
      </w:r>
      <w:r w:rsidRPr="004E41C2">
        <w:rPr>
          <w:i/>
        </w:rPr>
        <w:t xml:space="preserve">The Ultimate Beginners Guide to </w:t>
      </w:r>
      <w:proofErr w:type="gramStart"/>
      <w:r w:rsidRPr="004E41C2">
        <w:rPr>
          <w:i/>
        </w:rPr>
        <w:t>Learn</w:t>
      </w:r>
      <w:proofErr w:type="gramEnd"/>
      <w:r w:rsidRPr="004E41C2">
        <w:rPr>
          <w:i/>
        </w:rPr>
        <w:t xml:space="preserve"> Docker Step-by-Step (Computer Programming)</w:t>
      </w:r>
      <w:r w:rsidR="004E41C2">
        <w:rPr>
          <w:i/>
        </w:rPr>
        <w:t xml:space="preserve">, </w:t>
      </w:r>
      <w:r w:rsidR="004E41C2" w:rsidRPr="004E41C2">
        <w:t>Publishing Factory</w:t>
      </w:r>
      <w:r w:rsidR="004E41C2">
        <w:t>.</w:t>
      </w:r>
    </w:p>
    <w:p w14:paraId="59F0CDE8" w14:textId="04C6E42E" w:rsidR="0067547B" w:rsidRDefault="004E41C2" w:rsidP="004E41C2">
      <w:pPr>
        <w:pStyle w:val="Reference"/>
        <w:numPr>
          <w:ilvl w:val="0"/>
          <w:numId w:val="0"/>
        </w:numPr>
        <w:rPr>
          <w:i/>
        </w:rPr>
      </w:pPr>
      <w:r>
        <w:t xml:space="preserve">Christian Leornardo (2020), </w:t>
      </w:r>
      <w:r w:rsidRPr="004E41C2">
        <w:rPr>
          <w:i/>
        </w:rPr>
        <w:t>Docker: Docker for the Absolute Beginner</w:t>
      </w:r>
      <w:r w:rsidR="0067547B">
        <w:rPr>
          <w:i/>
        </w:rPr>
        <w:t>.</w:t>
      </w:r>
    </w:p>
    <w:p w14:paraId="1520AD33" w14:textId="7166F203" w:rsidR="00615286" w:rsidRDefault="0067547B" w:rsidP="004E41C2">
      <w:pPr>
        <w:pStyle w:val="Reference"/>
        <w:numPr>
          <w:ilvl w:val="0"/>
          <w:numId w:val="0"/>
        </w:numPr>
      </w:pPr>
      <w:r>
        <w:t>Bas P. Harenslak and</w:t>
      </w:r>
      <w:r w:rsidRPr="0067547B">
        <w:t xml:space="preserve"> Julian Rutger de Ruiter</w:t>
      </w:r>
      <w:r>
        <w:t xml:space="preserve"> (</w:t>
      </w:r>
      <w:r w:rsidRPr="0067547B">
        <w:t>2021</w:t>
      </w:r>
      <w:r>
        <w:t xml:space="preserve">), </w:t>
      </w:r>
      <w:r w:rsidRPr="0067547B">
        <w:rPr>
          <w:i/>
        </w:rPr>
        <w:t>Da</w:t>
      </w:r>
      <w:r>
        <w:rPr>
          <w:i/>
        </w:rPr>
        <w:t xml:space="preserve">ta Pipelines with Apache Airflow, </w:t>
      </w:r>
      <w:r w:rsidRPr="0067547B">
        <w:t>Manning</w:t>
      </w:r>
      <w:r w:rsidR="00615286">
        <w:t>.</w:t>
      </w:r>
    </w:p>
    <w:p w14:paraId="3EDF10AD" w14:textId="085B19D5" w:rsidR="00615286" w:rsidRPr="00615286" w:rsidRDefault="00615286" w:rsidP="004E41C2">
      <w:pPr>
        <w:pStyle w:val="Reference"/>
        <w:numPr>
          <w:ilvl w:val="0"/>
          <w:numId w:val="0"/>
        </w:numPr>
        <w:sectPr w:rsidR="00615286" w:rsidRPr="00615286" w:rsidSect="0026226D">
          <w:headerReference w:type="default" r:id="rId194"/>
          <w:footerReference w:type="default" r:id="rId195"/>
          <w:footnotePr>
            <w:numRestart w:val="eachPage"/>
          </w:footnotePr>
          <w:pgSz w:w="11909" w:h="16834" w:code="9"/>
          <w:pgMar w:top="1985" w:right="1134" w:bottom="1701" w:left="1985" w:header="576" w:footer="0" w:gutter="0"/>
          <w:pgNumType w:start="1"/>
          <w:cols w:space="0"/>
        </w:sectPr>
      </w:pPr>
      <w:r w:rsidRPr="00615286">
        <w:t>Dan Clark</w:t>
      </w:r>
      <w:r>
        <w:t xml:space="preserve"> (2017),</w:t>
      </w:r>
      <w:r w:rsidRPr="00615286">
        <w:t xml:space="preserve"> </w:t>
      </w:r>
      <w:r w:rsidRPr="00615286">
        <w:rPr>
          <w:i/>
        </w:rPr>
        <w:t>Beginning Power BI: A Practical Guide to Self-Service Data Analytics with Excel 2016 and Power BI Desktop</w:t>
      </w:r>
      <w:r>
        <w:rPr>
          <w:i/>
        </w:rPr>
        <w:t xml:space="preserve">, </w:t>
      </w:r>
      <w:r w:rsidRPr="00615286">
        <w:t>Apress</w:t>
      </w:r>
    </w:p>
    <w:p w14:paraId="5EA57F25" w14:textId="1BC284FE" w:rsidR="00106B8D" w:rsidRPr="00005C30" w:rsidRDefault="00E54F17" w:rsidP="00CF7F9E">
      <w:pPr>
        <w:pStyle w:val="Appendix"/>
        <w:numPr>
          <w:ilvl w:val="0"/>
          <w:numId w:val="13"/>
        </w:numPr>
      </w:pPr>
      <w:bookmarkStart w:id="316" w:name="_Toc92664297"/>
      <w:r>
        <w:lastRenderedPageBreak/>
        <w:t xml:space="preserve">MÃ NGUỒN </w:t>
      </w:r>
      <w:r w:rsidR="00407C76">
        <w:t>PYTHON</w:t>
      </w:r>
      <w:bookmarkEnd w:id="316"/>
    </w:p>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w:t>
      </w:r>
      <w:proofErr w:type="gramStart"/>
      <w:r w:rsidRPr="008E5500">
        <w:t>ảnh. . . .</w:t>
      </w:r>
      <w:proofErr w:type="gramEnd"/>
      <w:r w:rsidRPr="008E5500">
        <w:t xml:space="preserve"> </w:t>
      </w:r>
      <w:proofErr w:type="gramStart"/>
      <w:r w:rsidRPr="008E5500">
        <w:t>nếu</w:t>
      </w:r>
      <w:proofErr w:type="gramEnd"/>
      <w:r w:rsidRPr="008E5500">
        <w:t xml:space="preserve">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196"/>
      <w:footerReference w:type="default" r:id="rId197"/>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F2A49E" w14:textId="77777777" w:rsidR="00645840" w:rsidRDefault="00645840">
      <w:r>
        <w:separator/>
      </w:r>
    </w:p>
  </w:endnote>
  <w:endnote w:type="continuationSeparator" w:id="0">
    <w:p w14:paraId="4D7ECE50" w14:textId="77777777" w:rsidR="00645840" w:rsidRDefault="006458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5D29FB" w:rsidRDefault="005D29FB">
        <w:pPr>
          <w:pStyle w:val="Footer"/>
          <w:jc w:val="center"/>
        </w:pPr>
      </w:p>
    </w:sdtContent>
  </w:sdt>
  <w:p w14:paraId="6296D35C" w14:textId="77777777" w:rsidR="005D29FB" w:rsidRDefault="005D29F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5D29FB" w:rsidRDefault="005D29FB">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7870FD">
          <w:rPr>
            <w:b w:val="0"/>
            <w:noProof/>
            <w:sz w:val="20"/>
          </w:rPr>
          <w:t>xvi</w:t>
        </w:r>
        <w:r w:rsidRPr="00181EE8">
          <w:rPr>
            <w:b w:val="0"/>
            <w:noProof/>
            <w:sz w:val="20"/>
          </w:rPr>
          <w:fldChar w:fldCharType="end"/>
        </w:r>
      </w:p>
    </w:sdtContent>
  </w:sdt>
  <w:p w14:paraId="7AF9BFD3" w14:textId="77777777" w:rsidR="005D29FB" w:rsidRDefault="005D29F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5D29FB" w14:paraId="1BCCD013" w14:textId="77777777" w:rsidTr="00D318CC">
      <w:tc>
        <w:tcPr>
          <w:tcW w:w="5490" w:type="dxa"/>
          <w:shd w:val="clear" w:color="auto" w:fill="FFFFFF" w:themeFill="background1"/>
        </w:tcPr>
        <w:p w14:paraId="763A2D7C" w14:textId="77777777" w:rsidR="007870FD" w:rsidRDefault="007870FD"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Cập nhật dữ liệu</w:t>
          </w:r>
          <w:r w:rsidR="005D29FB">
            <w:rPr>
              <w:rFonts w:ascii="Times New Roman" w:hAnsi="Times New Roman" w:cs="Times New Roman"/>
              <w:sz w:val="22"/>
              <w:szCs w:val="22"/>
            </w:rPr>
            <w:t xml:space="preserve"> COVID-19 </w:t>
          </w:r>
          <w:r>
            <w:rPr>
              <w:rFonts w:ascii="Times New Roman" w:hAnsi="Times New Roman" w:cs="Times New Roman"/>
              <w:sz w:val="22"/>
              <w:szCs w:val="22"/>
            </w:rPr>
            <w:t>hằng ngày</w:t>
          </w:r>
          <w:r w:rsidR="005D29FB">
            <w:rPr>
              <w:rFonts w:ascii="Times New Roman" w:hAnsi="Times New Roman" w:cs="Times New Roman"/>
              <w:sz w:val="22"/>
              <w:szCs w:val="22"/>
            </w:rPr>
            <w:t>, lưu trữ</w:t>
          </w:r>
        </w:p>
        <w:p w14:paraId="53F99B3F" w14:textId="7DC7F3AF" w:rsidR="005D29FB" w:rsidRPr="00A22C32" w:rsidRDefault="005D29FB"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và xây dựng mô hình dự đoán</w:t>
          </w:r>
        </w:p>
      </w:tc>
      <w:tc>
        <w:tcPr>
          <w:tcW w:w="3420" w:type="dxa"/>
          <w:shd w:val="clear" w:color="auto" w:fill="FFFFFF" w:themeFill="background1"/>
        </w:tcPr>
        <w:p w14:paraId="52591952" w14:textId="0AD50CD4" w:rsidR="005D29FB" w:rsidRPr="0004782B" w:rsidRDefault="005D29FB" w:rsidP="00D318CC">
          <w:pPr>
            <w:pStyle w:val="Footer"/>
            <w:pBdr>
              <w:top w:val="single" w:sz="4" w:space="9" w:color="auto"/>
            </w:pBdr>
            <w:tabs>
              <w:tab w:val="clear" w:pos="4320"/>
            </w:tabs>
            <w:spacing w:line="240" w:lineRule="auto"/>
            <w:ind w:left="-290" w:right="29"/>
            <w:jc w:val="right"/>
            <w:rPr>
              <w:sz w:val="22"/>
              <w:szCs w:val="22"/>
            </w:rPr>
          </w:pPr>
        </w:p>
        <w:p w14:paraId="29C59408" w14:textId="03877B56" w:rsidR="005D29FB" w:rsidRDefault="005D29FB" w:rsidP="00D318CC">
          <w:pPr>
            <w:pStyle w:val="Footer"/>
            <w:tabs>
              <w:tab w:val="clear" w:pos="4320"/>
            </w:tabs>
            <w:spacing w:line="240" w:lineRule="auto"/>
            <w:ind w:left="0" w:right="29"/>
            <w:rPr>
              <w:sz w:val="22"/>
              <w:szCs w:val="22"/>
            </w:rPr>
          </w:pPr>
        </w:p>
      </w:tc>
    </w:tr>
  </w:tbl>
  <w:p w14:paraId="39F5DF94" w14:textId="1C16094E" w:rsidR="005D29FB" w:rsidRDefault="005D29FB"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5D29FB" w14:paraId="3C24BC90" w14:textId="77777777" w:rsidTr="00E91363">
      <w:tc>
        <w:tcPr>
          <w:tcW w:w="5490" w:type="dxa"/>
          <w:shd w:val="clear" w:color="auto" w:fill="FFFFFF" w:themeFill="background1"/>
        </w:tcPr>
        <w:p w14:paraId="6A749438" w14:textId="77777777" w:rsidR="005D29FB" w:rsidRPr="0024181E" w:rsidRDefault="005D29FB"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5D29FB" w:rsidRPr="0004782B" w:rsidRDefault="005D29FB"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5D29FB" w:rsidRDefault="005D29FB" w:rsidP="00B82B68">
          <w:pPr>
            <w:pStyle w:val="Footer"/>
            <w:tabs>
              <w:tab w:val="clear" w:pos="4320"/>
            </w:tabs>
            <w:spacing w:line="240" w:lineRule="auto"/>
            <w:ind w:left="0" w:right="29"/>
            <w:rPr>
              <w:sz w:val="22"/>
              <w:szCs w:val="22"/>
            </w:rPr>
          </w:pPr>
        </w:p>
      </w:tc>
    </w:tr>
  </w:tbl>
  <w:p w14:paraId="733A2C6D" w14:textId="77777777" w:rsidR="005D29FB" w:rsidRDefault="005D29FB"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EF5567" w14:textId="77777777" w:rsidR="00645840" w:rsidRDefault="00645840">
      <w:r>
        <w:separator/>
      </w:r>
    </w:p>
  </w:footnote>
  <w:footnote w:type="continuationSeparator" w:id="0">
    <w:p w14:paraId="4FD7B560" w14:textId="77777777" w:rsidR="00645840" w:rsidRDefault="0064584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5D29FB" w:rsidRDefault="005D29F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5D29FB" w:rsidRPr="00E91363" w:rsidRDefault="005D29FB"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E75DB" w14:textId="77777777" w:rsidR="005D29FB" w:rsidRDefault="005D29F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5D29FB" w:rsidRPr="00A22C32" w:rsidRDefault="005D29FB"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5D29FB" w:rsidRPr="001A0B88" w:rsidRDefault="005D29FB"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7870FD">
      <w:rPr>
        <w:rStyle w:val="PageNumber"/>
        <w:rFonts w:ascii="Times New Roman" w:hAnsi="Times New Roman" w:cs="Times New Roman"/>
        <w:noProof/>
        <w:sz w:val="22"/>
        <w:szCs w:val="22"/>
      </w:rPr>
      <w:t>11</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5D29FB" w:rsidRDefault="005D29FB"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5D29FB" w:rsidRPr="001A0B88" w:rsidRDefault="005D29FB"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C54746">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15DC1A44"/>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01A7B5D"/>
    <w:multiLevelType w:val="hybridMultilevel"/>
    <w:tmpl w:val="CDBADC7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7">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8">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nsid w:val="1DCD6983"/>
    <w:multiLevelType w:val="hybridMultilevel"/>
    <w:tmpl w:val="1816620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3">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7">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nsid w:val="387657CF"/>
    <w:multiLevelType w:val="hybridMultilevel"/>
    <w:tmpl w:val="BE0676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0">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nsid w:val="3FD9321B"/>
    <w:multiLevelType w:val="hybridMultilevel"/>
    <w:tmpl w:val="87146F4C"/>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2">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3">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
    <w:nsid w:val="4A8C0F5B"/>
    <w:multiLevelType w:val="hybridMultilevel"/>
    <w:tmpl w:val="718EF1C8"/>
    <w:lvl w:ilvl="0" w:tplc="042A0001">
      <w:start w:val="1"/>
      <w:numFmt w:val="bullet"/>
      <w:lvlText w:val=""/>
      <w:lvlJc w:val="left"/>
      <w:pPr>
        <w:ind w:left="-3564" w:hanging="360"/>
      </w:pPr>
      <w:rPr>
        <w:rFonts w:ascii="Symbol" w:hAnsi="Symbol" w:hint="default"/>
      </w:rPr>
    </w:lvl>
    <w:lvl w:ilvl="1" w:tplc="042A0003" w:tentative="1">
      <w:start w:val="1"/>
      <w:numFmt w:val="bullet"/>
      <w:lvlText w:val="o"/>
      <w:lvlJc w:val="left"/>
      <w:pPr>
        <w:ind w:left="-2844" w:hanging="360"/>
      </w:pPr>
      <w:rPr>
        <w:rFonts w:ascii="Courier New" w:hAnsi="Courier New" w:cs="Courier New" w:hint="default"/>
      </w:rPr>
    </w:lvl>
    <w:lvl w:ilvl="2" w:tplc="042A0005" w:tentative="1">
      <w:start w:val="1"/>
      <w:numFmt w:val="bullet"/>
      <w:lvlText w:val=""/>
      <w:lvlJc w:val="left"/>
      <w:pPr>
        <w:ind w:left="-2124" w:hanging="360"/>
      </w:pPr>
      <w:rPr>
        <w:rFonts w:ascii="Wingdings" w:hAnsi="Wingdings" w:hint="default"/>
      </w:rPr>
    </w:lvl>
    <w:lvl w:ilvl="3" w:tplc="042A0001" w:tentative="1">
      <w:start w:val="1"/>
      <w:numFmt w:val="bullet"/>
      <w:lvlText w:val=""/>
      <w:lvlJc w:val="left"/>
      <w:pPr>
        <w:ind w:left="-1404" w:hanging="360"/>
      </w:pPr>
      <w:rPr>
        <w:rFonts w:ascii="Symbol" w:hAnsi="Symbol" w:hint="default"/>
      </w:rPr>
    </w:lvl>
    <w:lvl w:ilvl="4" w:tplc="042A0003" w:tentative="1">
      <w:start w:val="1"/>
      <w:numFmt w:val="bullet"/>
      <w:lvlText w:val="o"/>
      <w:lvlJc w:val="left"/>
      <w:pPr>
        <w:ind w:left="-684" w:hanging="360"/>
      </w:pPr>
      <w:rPr>
        <w:rFonts w:ascii="Courier New" w:hAnsi="Courier New" w:cs="Courier New" w:hint="default"/>
      </w:rPr>
    </w:lvl>
    <w:lvl w:ilvl="5" w:tplc="042A0005" w:tentative="1">
      <w:start w:val="1"/>
      <w:numFmt w:val="bullet"/>
      <w:lvlText w:val=""/>
      <w:lvlJc w:val="left"/>
      <w:pPr>
        <w:ind w:left="36" w:hanging="360"/>
      </w:pPr>
      <w:rPr>
        <w:rFonts w:ascii="Wingdings" w:hAnsi="Wingdings" w:hint="default"/>
      </w:rPr>
    </w:lvl>
    <w:lvl w:ilvl="6" w:tplc="042A0001" w:tentative="1">
      <w:start w:val="1"/>
      <w:numFmt w:val="bullet"/>
      <w:lvlText w:val=""/>
      <w:lvlJc w:val="left"/>
      <w:pPr>
        <w:ind w:left="756" w:hanging="360"/>
      </w:pPr>
      <w:rPr>
        <w:rFonts w:ascii="Symbol" w:hAnsi="Symbol" w:hint="default"/>
      </w:rPr>
    </w:lvl>
    <w:lvl w:ilvl="7" w:tplc="042A0003" w:tentative="1">
      <w:start w:val="1"/>
      <w:numFmt w:val="bullet"/>
      <w:lvlText w:val="o"/>
      <w:lvlJc w:val="left"/>
      <w:pPr>
        <w:ind w:left="1476" w:hanging="360"/>
      </w:pPr>
      <w:rPr>
        <w:rFonts w:ascii="Courier New" w:hAnsi="Courier New" w:cs="Courier New" w:hint="default"/>
      </w:rPr>
    </w:lvl>
    <w:lvl w:ilvl="8" w:tplc="042A0005" w:tentative="1">
      <w:start w:val="1"/>
      <w:numFmt w:val="bullet"/>
      <w:lvlText w:val=""/>
      <w:lvlJc w:val="left"/>
      <w:pPr>
        <w:ind w:left="2196" w:hanging="360"/>
      </w:pPr>
      <w:rPr>
        <w:rFonts w:ascii="Wingdings" w:hAnsi="Wingdings" w:hint="default"/>
      </w:rPr>
    </w:lvl>
  </w:abstractNum>
  <w:abstractNum w:abstractNumId="35">
    <w:nsid w:val="4CC55653"/>
    <w:multiLevelType w:val="hybridMultilevel"/>
    <w:tmpl w:val="9F340FD2"/>
    <w:lvl w:ilvl="0" w:tplc="EDB60D9C">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6">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9">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5573939"/>
    <w:multiLevelType w:val="hybridMultilevel"/>
    <w:tmpl w:val="EFECFB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2">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5">
    <w:nsid w:val="60E5000E"/>
    <w:multiLevelType w:val="hybridMultilevel"/>
    <w:tmpl w:val="9EE0698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6">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6377090F"/>
    <w:multiLevelType w:val="hybridMultilevel"/>
    <w:tmpl w:val="49387B9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8">
    <w:nsid w:val="688177F7"/>
    <w:multiLevelType w:val="hybridMultilevel"/>
    <w:tmpl w:val="02E462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9">
    <w:nsid w:val="68B23F39"/>
    <w:multiLevelType w:val="hybridMultilevel"/>
    <w:tmpl w:val="7B2CD7A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0">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1">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2">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3">
    <w:nsid w:val="6D883887"/>
    <w:multiLevelType w:val="hybridMultilevel"/>
    <w:tmpl w:val="869EE1D8"/>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4">
    <w:nsid w:val="6ED77A54"/>
    <w:multiLevelType w:val="hybridMultilevel"/>
    <w:tmpl w:val="6C72BF02"/>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5">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6">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57">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8">
    <w:nsid w:val="798B2044"/>
    <w:multiLevelType w:val="hybridMultilevel"/>
    <w:tmpl w:val="803AAA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0">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4"/>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40"/>
  </w:num>
  <w:num w:numId="14">
    <w:abstractNumId w:val="34"/>
  </w:num>
  <w:num w:numId="15">
    <w:abstractNumId w:val="3"/>
  </w:num>
  <w:num w:numId="16">
    <w:abstractNumId w:val="38"/>
  </w:num>
  <w:num w:numId="17">
    <w:abstractNumId w:val="58"/>
  </w:num>
  <w:num w:numId="18">
    <w:abstractNumId w:val="48"/>
  </w:num>
  <w:num w:numId="19">
    <w:abstractNumId w:val="45"/>
  </w:num>
  <w:num w:numId="20">
    <w:abstractNumId w:val="51"/>
  </w:num>
  <w:num w:numId="21">
    <w:abstractNumId w:val="1"/>
  </w:num>
  <w:num w:numId="22">
    <w:abstractNumId w:val="15"/>
  </w:num>
  <w:num w:numId="23">
    <w:abstractNumId w:val="23"/>
  </w:num>
  <w:num w:numId="24">
    <w:abstractNumId w:val="32"/>
  </w:num>
  <w:num w:numId="25">
    <w:abstractNumId w:val="2"/>
  </w:num>
  <w:num w:numId="26">
    <w:abstractNumId w:val="41"/>
  </w:num>
  <w:num w:numId="27">
    <w:abstractNumId w:val="47"/>
  </w:num>
  <w:num w:numId="28">
    <w:abstractNumId w:val="31"/>
  </w:num>
  <w:num w:numId="29">
    <w:abstractNumId w:val="27"/>
  </w:num>
  <w:num w:numId="30">
    <w:abstractNumId w:val="37"/>
  </w:num>
  <w:num w:numId="31">
    <w:abstractNumId w:val="5"/>
  </w:num>
  <w:num w:numId="32">
    <w:abstractNumId w:val="18"/>
  </w:num>
  <w:num w:numId="33">
    <w:abstractNumId w:val="24"/>
  </w:num>
  <w:num w:numId="34">
    <w:abstractNumId w:val="19"/>
  </w:num>
  <w:num w:numId="35">
    <w:abstractNumId w:val="22"/>
  </w:num>
  <w:num w:numId="36">
    <w:abstractNumId w:val="33"/>
  </w:num>
  <w:num w:numId="37">
    <w:abstractNumId w:val="57"/>
  </w:num>
  <w:num w:numId="38">
    <w:abstractNumId w:val="60"/>
  </w:num>
  <w:num w:numId="39">
    <w:abstractNumId w:val="25"/>
  </w:num>
  <w:num w:numId="40">
    <w:abstractNumId w:val="36"/>
  </w:num>
  <w:num w:numId="41">
    <w:abstractNumId w:val="9"/>
  </w:num>
  <w:num w:numId="42">
    <w:abstractNumId w:val="30"/>
  </w:num>
  <w:num w:numId="43">
    <w:abstractNumId w:val="26"/>
  </w:num>
  <w:num w:numId="44">
    <w:abstractNumId w:val="39"/>
  </w:num>
  <w:num w:numId="45">
    <w:abstractNumId w:val="13"/>
  </w:num>
  <w:num w:numId="46">
    <w:abstractNumId w:val="59"/>
  </w:num>
  <w:num w:numId="47">
    <w:abstractNumId w:val="11"/>
  </w:num>
  <w:num w:numId="48">
    <w:abstractNumId w:val="43"/>
  </w:num>
  <w:num w:numId="49">
    <w:abstractNumId w:val="10"/>
  </w:num>
  <w:num w:numId="50">
    <w:abstractNumId w:val="52"/>
  </w:num>
  <w:num w:numId="51">
    <w:abstractNumId w:val="42"/>
  </w:num>
  <w:num w:numId="52">
    <w:abstractNumId w:val="35"/>
  </w:num>
  <w:num w:numId="53">
    <w:abstractNumId w:val="46"/>
  </w:num>
  <w:num w:numId="54">
    <w:abstractNumId w:val="29"/>
  </w:num>
  <w:num w:numId="55">
    <w:abstractNumId w:val="8"/>
  </w:num>
  <w:num w:numId="56">
    <w:abstractNumId w:val="6"/>
  </w:num>
  <w:num w:numId="57">
    <w:abstractNumId w:val="55"/>
  </w:num>
  <w:num w:numId="58">
    <w:abstractNumId w:val="50"/>
  </w:num>
  <w:num w:numId="59">
    <w:abstractNumId w:val="14"/>
  </w:num>
  <w:num w:numId="60">
    <w:abstractNumId w:val="21"/>
  </w:num>
  <w:num w:numId="61">
    <w:abstractNumId w:val="4"/>
  </w:num>
  <w:num w:numId="62">
    <w:abstractNumId w:val="17"/>
  </w:num>
  <w:num w:numId="63">
    <w:abstractNumId w:val="56"/>
  </w:num>
  <w:num w:numId="64">
    <w:abstractNumId w:val="53"/>
  </w:num>
  <w:num w:numId="65">
    <w:abstractNumId w:val="54"/>
  </w:num>
  <w:num w:numId="66">
    <w:abstractNumId w:val="49"/>
  </w:num>
  <w:num w:numId="67">
    <w:abstractNumId w:val="28"/>
  </w:num>
  <w:num w:numId="68">
    <w:abstractNumId w:val="20"/>
  </w:num>
  <w:num w:numId="69">
    <w:abstractNumId w:val="1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hideSpellingErrors/>
  <w:proofState w:grammar="clean"/>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0421"/>
    <w:rsid w:val="00002379"/>
    <w:rsid w:val="00002A75"/>
    <w:rsid w:val="00005105"/>
    <w:rsid w:val="00005C30"/>
    <w:rsid w:val="00007317"/>
    <w:rsid w:val="00012113"/>
    <w:rsid w:val="0001257C"/>
    <w:rsid w:val="00012E28"/>
    <w:rsid w:val="00013838"/>
    <w:rsid w:val="00014CCC"/>
    <w:rsid w:val="000171A4"/>
    <w:rsid w:val="00020DD1"/>
    <w:rsid w:val="00023D36"/>
    <w:rsid w:val="000245D0"/>
    <w:rsid w:val="00024AC7"/>
    <w:rsid w:val="00025B83"/>
    <w:rsid w:val="00026129"/>
    <w:rsid w:val="00026498"/>
    <w:rsid w:val="00026C39"/>
    <w:rsid w:val="00026FA5"/>
    <w:rsid w:val="0002748B"/>
    <w:rsid w:val="000277E6"/>
    <w:rsid w:val="00027A02"/>
    <w:rsid w:val="00027E25"/>
    <w:rsid w:val="000301FC"/>
    <w:rsid w:val="00031748"/>
    <w:rsid w:val="000317FD"/>
    <w:rsid w:val="00032E21"/>
    <w:rsid w:val="00035F60"/>
    <w:rsid w:val="00036D50"/>
    <w:rsid w:val="00037D83"/>
    <w:rsid w:val="0004196B"/>
    <w:rsid w:val="0004782B"/>
    <w:rsid w:val="000505AD"/>
    <w:rsid w:val="00052354"/>
    <w:rsid w:val="00052658"/>
    <w:rsid w:val="00055B26"/>
    <w:rsid w:val="000560A9"/>
    <w:rsid w:val="0006110E"/>
    <w:rsid w:val="00062927"/>
    <w:rsid w:val="00064297"/>
    <w:rsid w:val="00065878"/>
    <w:rsid w:val="00067810"/>
    <w:rsid w:val="00067C71"/>
    <w:rsid w:val="00067ED8"/>
    <w:rsid w:val="00071013"/>
    <w:rsid w:val="00071C5F"/>
    <w:rsid w:val="00072C22"/>
    <w:rsid w:val="00074E5C"/>
    <w:rsid w:val="00076056"/>
    <w:rsid w:val="00081A27"/>
    <w:rsid w:val="00083E86"/>
    <w:rsid w:val="0008417F"/>
    <w:rsid w:val="00084613"/>
    <w:rsid w:val="000849BB"/>
    <w:rsid w:val="0008680F"/>
    <w:rsid w:val="00087235"/>
    <w:rsid w:val="00091A23"/>
    <w:rsid w:val="00093657"/>
    <w:rsid w:val="000950E2"/>
    <w:rsid w:val="000950E5"/>
    <w:rsid w:val="0009580C"/>
    <w:rsid w:val="000962A2"/>
    <w:rsid w:val="0009750C"/>
    <w:rsid w:val="000A56A3"/>
    <w:rsid w:val="000A6F9F"/>
    <w:rsid w:val="000B07D3"/>
    <w:rsid w:val="000B2BEE"/>
    <w:rsid w:val="000B384A"/>
    <w:rsid w:val="000B4581"/>
    <w:rsid w:val="000B4A63"/>
    <w:rsid w:val="000B5908"/>
    <w:rsid w:val="000B737B"/>
    <w:rsid w:val="000C0FA4"/>
    <w:rsid w:val="000C11CA"/>
    <w:rsid w:val="000C1826"/>
    <w:rsid w:val="000C26FF"/>
    <w:rsid w:val="000C46CA"/>
    <w:rsid w:val="000C6900"/>
    <w:rsid w:val="000C6E3D"/>
    <w:rsid w:val="000C711B"/>
    <w:rsid w:val="000D2C30"/>
    <w:rsid w:val="000D5561"/>
    <w:rsid w:val="000D7F40"/>
    <w:rsid w:val="000E0833"/>
    <w:rsid w:val="000E44DF"/>
    <w:rsid w:val="000E58A5"/>
    <w:rsid w:val="000E71B7"/>
    <w:rsid w:val="000F06DC"/>
    <w:rsid w:val="000F4231"/>
    <w:rsid w:val="000F457F"/>
    <w:rsid w:val="000F482A"/>
    <w:rsid w:val="000F4C68"/>
    <w:rsid w:val="000F61E3"/>
    <w:rsid w:val="00103A5F"/>
    <w:rsid w:val="00104C5E"/>
    <w:rsid w:val="00105970"/>
    <w:rsid w:val="00105DFC"/>
    <w:rsid w:val="00105F04"/>
    <w:rsid w:val="00106B8D"/>
    <w:rsid w:val="001108BB"/>
    <w:rsid w:val="00110AB2"/>
    <w:rsid w:val="00111E66"/>
    <w:rsid w:val="0011225A"/>
    <w:rsid w:val="00114886"/>
    <w:rsid w:val="00121454"/>
    <w:rsid w:val="00121CB5"/>
    <w:rsid w:val="001242D8"/>
    <w:rsid w:val="00125C2C"/>
    <w:rsid w:val="001265E2"/>
    <w:rsid w:val="0012738D"/>
    <w:rsid w:val="00132351"/>
    <w:rsid w:val="001325D7"/>
    <w:rsid w:val="001333E0"/>
    <w:rsid w:val="001349E1"/>
    <w:rsid w:val="001356E5"/>
    <w:rsid w:val="00137745"/>
    <w:rsid w:val="00140E04"/>
    <w:rsid w:val="0014452F"/>
    <w:rsid w:val="00145F22"/>
    <w:rsid w:val="00147F80"/>
    <w:rsid w:val="001537A5"/>
    <w:rsid w:val="00155139"/>
    <w:rsid w:val="001559B5"/>
    <w:rsid w:val="00157F0A"/>
    <w:rsid w:val="00160AA9"/>
    <w:rsid w:val="0016269A"/>
    <w:rsid w:val="00162EED"/>
    <w:rsid w:val="00163545"/>
    <w:rsid w:val="00163BF7"/>
    <w:rsid w:val="00165311"/>
    <w:rsid w:val="001654A6"/>
    <w:rsid w:val="001662DE"/>
    <w:rsid w:val="00167B82"/>
    <w:rsid w:val="00170E04"/>
    <w:rsid w:val="001724C3"/>
    <w:rsid w:val="001731A7"/>
    <w:rsid w:val="0017620B"/>
    <w:rsid w:val="00181EE8"/>
    <w:rsid w:val="0018271D"/>
    <w:rsid w:val="001834B8"/>
    <w:rsid w:val="0018413B"/>
    <w:rsid w:val="00185C46"/>
    <w:rsid w:val="0018651F"/>
    <w:rsid w:val="00190733"/>
    <w:rsid w:val="0019137D"/>
    <w:rsid w:val="00192576"/>
    <w:rsid w:val="00194996"/>
    <w:rsid w:val="0019505F"/>
    <w:rsid w:val="001A0B88"/>
    <w:rsid w:val="001A1730"/>
    <w:rsid w:val="001A29BA"/>
    <w:rsid w:val="001A5417"/>
    <w:rsid w:val="001A5503"/>
    <w:rsid w:val="001A5E6B"/>
    <w:rsid w:val="001B1013"/>
    <w:rsid w:val="001B27BA"/>
    <w:rsid w:val="001B330D"/>
    <w:rsid w:val="001B33FC"/>
    <w:rsid w:val="001B499F"/>
    <w:rsid w:val="001B5799"/>
    <w:rsid w:val="001C2F4C"/>
    <w:rsid w:val="001C38F3"/>
    <w:rsid w:val="001C410A"/>
    <w:rsid w:val="001C78C9"/>
    <w:rsid w:val="001D1687"/>
    <w:rsid w:val="001D2963"/>
    <w:rsid w:val="001E133A"/>
    <w:rsid w:val="001E4207"/>
    <w:rsid w:val="001E6290"/>
    <w:rsid w:val="001E7823"/>
    <w:rsid w:val="001F2007"/>
    <w:rsid w:val="001F51AF"/>
    <w:rsid w:val="001F6A46"/>
    <w:rsid w:val="001F7149"/>
    <w:rsid w:val="001F732C"/>
    <w:rsid w:val="001F7472"/>
    <w:rsid w:val="001F7E9E"/>
    <w:rsid w:val="00203DA7"/>
    <w:rsid w:val="002042E0"/>
    <w:rsid w:val="00206682"/>
    <w:rsid w:val="002123CB"/>
    <w:rsid w:val="0021535B"/>
    <w:rsid w:val="00215FA4"/>
    <w:rsid w:val="002210AD"/>
    <w:rsid w:val="00221328"/>
    <w:rsid w:val="00222288"/>
    <w:rsid w:val="002236B9"/>
    <w:rsid w:val="00227E77"/>
    <w:rsid w:val="002308AF"/>
    <w:rsid w:val="00232817"/>
    <w:rsid w:val="00233A79"/>
    <w:rsid w:val="00234598"/>
    <w:rsid w:val="0023710D"/>
    <w:rsid w:val="002402A7"/>
    <w:rsid w:val="002409A3"/>
    <w:rsid w:val="00240E1D"/>
    <w:rsid w:val="00241305"/>
    <w:rsid w:val="0024181E"/>
    <w:rsid w:val="00243838"/>
    <w:rsid w:val="00246638"/>
    <w:rsid w:val="00251990"/>
    <w:rsid w:val="00253858"/>
    <w:rsid w:val="0025443D"/>
    <w:rsid w:val="002608C6"/>
    <w:rsid w:val="00261681"/>
    <w:rsid w:val="0026226D"/>
    <w:rsid w:val="00264B0A"/>
    <w:rsid w:val="00264C62"/>
    <w:rsid w:val="00265520"/>
    <w:rsid w:val="00271A18"/>
    <w:rsid w:val="00271D59"/>
    <w:rsid w:val="00272A92"/>
    <w:rsid w:val="00272B47"/>
    <w:rsid w:val="00274120"/>
    <w:rsid w:val="002759A4"/>
    <w:rsid w:val="002766D8"/>
    <w:rsid w:val="00276E29"/>
    <w:rsid w:val="002802A6"/>
    <w:rsid w:val="00280F6C"/>
    <w:rsid w:val="002812EB"/>
    <w:rsid w:val="00281965"/>
    <w:rsid w:val="00281B31"/>
    <w:rsid w:val="00285453"/>
    <w:rsid w:val="0029169A"/>
    <w:rsid w:val="00291737"/>
    <w:rsid w:val="00293A68"/>
    <w:rsid w:val="002945A1"/>
    <w:rsid w:val="00296F0D"/>
    <w:rsid w:val="00297D22"/>
    <w:rsid w:val="002A08C2"/>
    <w:rsid w:val="002A17A1"/>
    <w:rsid w:val="002A218D"/>
    <w:rsid w:val="002A2A75"/>
    <w:rsid w:val="002A37B1"/>
    <w:rsid w:val="002A5BEB"/>
    <w:rsid w:val="002A62E5"/>
    <w:rsid w:val="002A7D5E"/>
    <w:rsid w:val="002B1B2F"/>
    <w:rsid w:val="002B209E"/>
    <w:rsid w:val="002B2183"/>
    <w:rsid w:val="002B3811"/>
    <w:rsid w:val="002B4045"/>
    <w:rsid w:val="002B52A0"/>
    <w:rsid w:val="002B64AE"/>
    <w:rsid w:val="002B7A63"/>
    <w:rsid w:val="002B7E04"/>
    <w:rsid w:val="002B7F42"/>
    <w:rsid w:val="002C0C27"/>
    <w:rsid w:val="002C10E4"/>
    <w:rsid w:val="002C13BA"/>
    <w:rsid w:val="002C158A"/>
    <w:rsid w:val="002C2306"/>
    <w:rsid w:val="002C23CE"/>
    <w:rsid w:val="002C2A47"/>
    <w:rsid w:val="002C3D57"/>
    <w:rsid w:val="002C5425"/>
    <w:rsid w:val="002C6B13"/>
    <w:rsid w:val="002D0401"/>
    <w:rsid w:val="002D11FB"/>
    <w:rsid w:val="002D15B0"/>
    <w:rsid w:val="002D1E81"/>
    <w:rsid w:val="002D48D8"/>
    <w:rsid w:val="002D5E36"/>
    <w:rsid w:val="002D7290"/>
    <w:rsid w:val="002D7BD3"/>
    <w:rsid w:val="002D7D8B"/>
    <w:rsid w:val="002D7E91"/>
    <w:rsid w:val="002E026D"/>
    <w:rsid w:val="002E0CFA"/>
    <w:rsid w:val="002E1B2D"/>
    <w:rsid w:val="002E2D9E"/>
    <w:rsid w:val="002E3821"/>
    <w:rsid w:val="002E5687"/>
    <w:rsid w:val="002E5980"/>
    <w:rsid w:val="002E5C24"/>
    <w:rsid w:val="002F281D"/>
    <w:rsid w:val="002F2986"/>
    <w:rsid w:val="002F3099"/>
    <w:rsid w:val="002F3277"/>
    <w:rsid w:val="002F5929"/>
    <w:rsid w:val="002F71D4"/>
    <w:rsid w:val="002F77F2"/>
    <w:rsid w:val="00300128"/>
    <w:rsid w:val="00303624"/>
    <w:rsid w:val="0030434E"/>
    <w:rsid w:val="0030441F"/>
    <w:rsid w:val="0030665F"/>
    <w:rsid w:val="00306665"/>
    <w:rsid w:val="00307AAF"/>
    <w:rsid w:val="00311740"/>
    <w:rsid w:val="00312AEB"/>
    <w:rsid w:val="00313F74"/>
    <w:rsid w:val="00316123"/>
    <w:rsid w:val="003175CC"/>
    <w:rsid w:val="00317B31"/>
    <w:rsid w:val="00317E7A"/>
    <w:rsid w:val="003222E6"/>
    <w:rsid w:val="00322D67"/>
    <w:rsid w:val="0032384E"/>
    <w:rsid w:val="00323C29"/>
    <w:rsid w:val="00323C34"/>
    <w:rsid w:val="0032431F"/>
    <w:rsid w:val="00324B4C"/>
    <w:rsid w:val="00325402"/>
    <w:rsid w:val="00326952"/>
    <w:rsid w:val="0032771C"/>
    <w:rsid w:val="0032777B"/>
    <w:rsid w:val="00327AB0"/>
    <w:rsid w:val="0033044A"/>
    <w:rsid w:val="00331845"/>
    <w:rsid w:val="00331D86"/>
    <w:rsid w:val="003324A5"/>
    <w:rsid w:val="00334F07"/>
    <w:rsid w:val="003358C0"/>
    <w:rsid w:val="003377ED"/>
    <w:rsid w:val="00340D9A"/>
    <w:rsid w:val="00341248"/>
    <w:rsid w:val="003440AD"/>
    <w:rsid w:val="00345D12"/>
    <w:rsid w:val="003472CC"/>
    <w:rsid w:val="0035014E"/>
    <w:rsid w:val="00351698"/>
    <w:rsid w:val="00351CA9"/>
    <w:rsid w:val="00351D1D"/>
    <w:rsid w:val="003544A8"/>
    <w:rsid w:val="00354AD2"/>
    <w:rsid w:val="00354CBC"/>
    <w:rsid w:val="00357163"/>
    <w:rsid w:val="00360280"/>
    <w:rsid w:val="00362BFB"/>
    <w:rsid w:val="003631CC"/>
    <w:rsid w:val="0036453D"/>
    <w:rsid w:val="00366268"/>
    <w:rsid w:val="003704F3"/>
    <w:rsid w:val="00372ED7"/>
    <w:rsid w:val="003732C0"/>
    <w:rsid w:val="00373645"/>
    <w:rsid w:val="0037619F"/>
    <w:rsid w:val="00377F8F"/>
    <w:rsid w:val="003803E1"/>
    <w:rsid w:val="003804CB"/>
    <w:rsid w:val="00380C78"/>
    <w:rsid w:val="00382762"/>
    <w:rsid w:val="003843D8"/>
    <w:rsid w:val="00384501"/>
    <w:rsid w:val="00384655"/>
    <w:rsid w:val="0038466E"/>
    <w:rsid w:val="00384A3A"/>
    <w:rsid w:val="00384E38"/>
    <w:rsid w:val="00386591"/>
    <w:rsid w:val="00386799"/>
    <w:rsid w:val="003867F9"/>
    <w:rsid w:val="00387A86"/>
    <w:rsid w:val="00391B4A"/>
    <w:rsid w:val="00391E06"/>
    <w:rsid w:val="00394437"/>
    <w:rsid w:val="00395B8D"/>
    <w:rsid w:val="00396144"/>
    <w:rsid w:val="0039718F"/>
    <w:rsid w:val="003A0716"/>
    <w:rsid w:val="003A0F74"/>
    <w:rsid w:val="003A2519"/>
    <w:rsid w:val="003A297B"/>
    <w:rsid w:val="003A604D"/>
    <w:rsid w:val="003A77BD"/>
    <w:rsid w:val="003B02EF"/>
    <w:rsid w:val="003B2F12"/>
    <w:rsid w:val="003B4D19"/>
    <w:rsid w:val="003B5257"/>
    <w:rsid w:val="003B67C0"/>
    <w:rsid w:val="003B6BA8"/>
    <w:rsid w:val="003B7852"/>
    <w:rsid w:val="003B7EE7"/>
    <w:rsid w:val="003C100F"/>
    <w:rsid w:val="003C1476"/>
    <w:rsid w:val="003C4A24"/>
    <w:rsid w:val="003C5E57"/>
    <w:rsid w:val="003C5EF2"/>
    <w:rsid w:val="003C6937"/>
    <w:rsid w:val="003D0412"/>
    <w:rsid w:val="003D2168"/>
    <w:rsid w:val="003D21B8"/>
    <w:rsid w:val="003D2F8A"/>
    <w:rsid w:val="003D3196"/>
    <w:rsid w:val="003D7323"/>
    <w:rsid w:val="003D7CF1"/>
    <w:rsid w:val="003E04B5"/>
    <w:rsid w:val="003E04C7"/>
    <w:rsid w:val="003E084F"/>
    <w:rsid w:val="003E3A3D"/>
    <w:rsid w:val="003E4262"/>
    <w:rsid w:val="003E466A"/>
    <w:rsid w:val="003E4A6C"/>
    <w:rsid w:val="003F1C06"/>
    <w:rsid w:val="003F23DD"/>
    <w:rsid w:val="003F32D8"/>
    <w:rsid w:val="003F3CBC"/>
    <w:rsid w:val="003F50A2"/>
    <w:rsid w:val="003F5BE8"/>
    <w:rsid w:val="003F65D0"/>
    <w:rsid w:val="00401E08"/>
    <w:rsid w:val="0040359C"/>
    <w:rsid w:val="00404086"/>
    <w:rsid w:val="00406A32"/>
    <w:rsid w:val="00407C76"/>
    <w:rsid w:val="00410362"/>
    <w:rsid w:val="004119B4"/>
    <w:rsid w:val="00411D30"/>
    <w:rsid w:val="00411E01"/>
    <w:rsid w:val="00412F82"/>
    <w:rsid w:val="00413FF4"/>
    <w:rsid w:val="00414C4E"/>
    <w:rsid w:val="004156A4"/>
    <w:rsid w:val="004168F7"/>
    <w:rsid w:val="00420163"/>
    <w:rsid w:val="00420DD6"/>
    <w:rsid w:val="0042271E"/>
    <w:rsid w:val="00423C9F"/>
    <w:rsid w:val="00425A41"/>
    <w:rsid w:val="00425B8B"/>
    <w:rsid w:val="00430126"/>
    <w:rsid w:val="004318D9"/>
    <w:rsid w:val="00431A72"/>
    <w:rsid w:val="00431B53"/>
    <w:rsid w:val="004328AC"/>
    <w:rsid w:val="00432E5A"/>
    <w:rsid w:val="004355A5"/>
    <w:rsid w:val="00436692"/>
    <w:rsid w:val="004366AE"/>
    <w:rsid w:val="0043735E"/>
    <w:rsid w:val="00443497"/>
    <w:rsid w:val="00445BDE"/>
    <w:rsid w:val="00445E16"/>
    <w:rsid w:val="00445E1E"/>
    <w:rsid w:val="00446E00"/>
    <w:rsid w:val="00453987"/>
    <w:rsid w:val="00455007"/>
    <w:rsid w:val="00460260"/>
    <w:rsid w:val="0046275A"/>
    <w:rsid w:val="004633E9"/>
    <w:rsid w:val="004635B6"/>
    <w:rsid w:val="0046478D"/>
    <w:rsid w:val="00465A26"/>
    <w:rsid w:val="00467778"/>
    <w:rsid w:val="00471C9A"/>
    <w:rsid w:val="004725C0"/>
    <w:rsid w:val="00472FA5"/>
    <w:rsid w:val="00473625"/>
    <w:rsid w:val="00475342"/>
    <w:rsid w:val="00475723"/>
    <w:rsid w:val="0047650B"/>
    <w:rsid w:val="00476649"/>
    <w:rsid w:val="004800F1"/>
    <w:rsid w:val="004805B4"/>
    <w:rsid w:val="00480ADF"/>
    <w:rsid w:val="004830D5"/>
    <w:rsid w:val="00483DB8"/>
    <w:rsid w:val="0048498D"/>
    <w:rsid w:val="00485F26"/>
    <w:rsid w:val="004919CB"/>
    <w:rsid w:val="00491C7F"/>
    <w:rsid w:val="00491EA5"/>
    <w:rsid w:val="0049510D"/>
    <w:rsid w:val="00496815"/>
    <w:rsid w:val="00497AD9"/>
    <w:rsid w:val="004A020E"/>
    <w:rsid w:val="004A0EEC"/>
    <w:rsid w:val="004A158F"/>
    <w:rsid w:val="004A1C0E"/>
    <w:rsid w:val="004A2E63"/>
    <w:rsid w:val="004A415E"/>
    <w:rsid w:val="004A421D"/>
    <w:rsid w:val="004A5457"/>
    <w:rsid w:val="004A5549"/>
    <w:rsid w:val="004A599C"/>
    <w:rsid w:val="004A6B1B"/>
    <w:rsid w:val="004A7403"/>
    <w:rsid w:val="004B2FFA"/>
    <w:rsid w:val="004B3853"/>
    <w:rsid w:val="004B50EB"/>
    <w:rsid w:val="004B5FC4"/>
    <w:rsid w:val="004B785E"/>
    <w:rsid w:val="004C03C2"/>
    <w:rsid w:val="004C09D3"/>
    <w:rsid w:val="004C27D5"/>
    <w:rsid w:val="004C30E7"/>
    <w:rsid w:val="004C472D"/>
    <w:rsid w:val="004C6B24"/>
    <w:rsid w:val="004C7177"/>
    <w:rsid w:val="004D3EA2"/>
    <w:rsid w:val="004D429A"/>
    <w:rsid w:val="004D447B"/>
    <w:rsid w:val="004D553E"/>
    <w:rsid w:val="004D5751"/>
    <w:rsid w:val="004D58D6"/>
    <w:rsid w:val="004D6584"/>
    <w:rsid w:val="004D6FC6"/>
    <w:rsid w:val="004D7ABD"/>
    <w:rsid w:val="004E06AD"/>
    <w:rsid w:val="004E13ED"/>
    <w:rsid w:val="004E3A88"/>
    <w:rsid w:val="004E3C2B"/>
    <w:rsid w:val="004E3FE8"/>
    <w:rsid w:val="004E4114"/>
    <w:rsid w:val="004E41C2"/>
    <w:rsid w:val="004E43C3"/>
    <w:rsid w:val="004E50F2"/>
    <w:rsid w:val="004E5A50"/>
    <w:rsid w:val="004E5CCC"/>
    <w:rsid w:val="004F1C45"/>
    <w:rsid w:val="004F5624"/>
    <w:rsid w:val="004F63A5"/>
    <w:rsid w:val="004F6A1D"/>
    <w:rsid w:val="0050352F"/>
    <w:rsid w:val="0050372F"/>
    <w:rsid w:val="00503C9D"/>
    <w:rsid w:val="00503ED2"/>
    <w:rsid w:val="005052A8"/>
    <w:rsid w:val="00505DF6"/>
    <w:rsid w:val="005103D8"/>
    <w:rsid w:val="0051046F"/>
    <w:rsid w:val="0051326D"/>
    <w:rsid w:val="00513435"/>
    <w:rsid w:val="005138AE"/>
    <w:rsid w:val="00513C44"/>
    <w:rsid w:val="00513DA3"/>
    <w:rsid w:val="00514195"/>
    <w:rsid w:val="0051515E"/>
    <w:rsid w:val="00515CB3"/>
    <w:rsid w:val="005169BE"/>
    <w:rsid w:val="00517A78"/>
    <w:rsid w:val="00521CFB"/>
    <w:rsid w:val="00523AE6"/>
    <w:rsid w:val="00523F2C"/>
    <w:rsid w:val="00523FE4"/>
    <w:rsid w:val="005257EB"/>
    <w:rsid w:val="00533A50"/>
    <w:rsid w:val="00533D17"/>
    <w:rsid w:val="00534019"/>
    <w:rsid w:val="00537410"/>
    <w:rsid w:val="0053790F"/>
    <w:rsid w:val="00537F80"/>
    <w:rsid w:val="00540977"/>
    <w:rsid w:val="00542673"/>
    <w:rsid w:val="00542EF3"/>
    <w:rsid w:val="0054505E"/>
    <w:rsid w:val="005456FA"/>
    <w:rsid w:val="0054581C"/>
    <w:rsid w:val="005471AF"/>
    <w:rsid w:val="00550367"/>
    <w:rsid w:val="005515AF"/>
    <w:rsid w:val="005557F4"/>
    <w:rsid w:val="00555994"/>
    <w:rsid w:val="005569BA"/>
    <w:rsid w:val="005572D1"/>
    <w:rsid w:val="0056032A"/>
    <w:rsid w:val="0056051D"/>
    <w:rsid w:val="005622A0"/>
    <w:rsid w:val="0056634D"/>
    <w:rsid w:val="00571A5A"/>
    <w:rsid w:val="00571C22"/>
    <w:rsid w:val="005733E8"/>
    <w:rsid w:val="00576598"/>
    <w:rsid w:val="005818FC"/>
    <w:rsid w:val="00582F43"/>
    <w:rsid w:val="0058304D"/>
    <w:rsid w:val="00583434"/>
    <w:rsid w:val="005879E5"/>
    <w:rsid w:val="00591B51"/>
    <w:rsid w:val="005923C1"/>
    <w:rsid w:val="00594715"/>
    <w:rsid w:val="00597FBC"/>
    <w:rsid w:val="005A13EF"/>
    <w:rsid w:val="005A51FE"/>
    <w:rsid w:val="005A6DCA"/>
    <w:rsid w:val="005B000D"/>
    <w:rsid w:val="005B2A53"/>
    <w:rsid w:val="005B3099"/>
    <w:rsid w:val="005B4F6A"/>
    <w:rsid w:val="005B5BC8"/>
    <w:rsid w:val="005B7D3D"/>
    <w:rsid w:val="005C0774"/>
    <w:rsid w:val="005C08B7"/>
    <w:rsid w:val="005C4C69"/>
    <w:rsid w:val="005C5B5E"/>
    <w:rsid w:val="005C6218"/>
    <w:rsid w:val="005C796C"/>
    <w:rsid w:val="005D0620"/>
    <w:rsid w:val="005D29FB"/>
    <w:rsid w:val="005D30FE"/>
    <w:rsid w:val="005D6C41"/>
    <w:rsid w:val="005D6CF7"/>
    <w:rsid w:val="005D773E"/>
    <w:rsid w:val="005E031F"/>
    <w:rsid w:val="005E052E"/>
    <w:rsid w:val="005E156A"/>
    <w:rsid w:val="005E1F62"/>
    <w:rsid w:val="005E4AC4"/>
    <w:rsid w:val="005E5CD4"/>
    <w:rsid w:val="005E6631"/>
    <w:rsid w:val="005E66DD"/>
    <w:rsid w:val="005E68FC"/>
    <w:rsid w:val="005E74E5"/>
    <w:rsid w:val="005F0550"/>
    <w:rsid w:val="005F0E15"/>
    <w:rsid w:val="005F25E8"/>
    <w:rsid w:val="005F29C5"/>
    <w:rsid w:val="005F4654"/>
    <w:rsid w:val="005F77EB"/>
    <w:rsid w:val="00600317"/>
    <w:rsid w:val="00602B86"/>
    <w:rsid w:val="006040E4"/>
    <w:rsid w:val="00604864"/>
    <w:rsid w:val="0060532C"/>
    <w:rsid w:val="00610B93"/>
    <w:rsid w:val="00610DF5"/>
    <w:rsid w:val="00610E14"/>
    <w:rsid w:val="00612E2B"/>
    <w:rsid w:val="00615286"/>
    <w:rsid w:val="00616E4C"/>
    <w:rsid w:val="00625470"/>
    <w:rsid w:val="00625C38"/>
    <w:rsid w:val="00626BDA"/>
    <w:rsid w:val="00627B9A"/>
    <w:rsid w:val="00631391"/>
    <w:rsid w:val="00632706"/>
    <w:rsid w:val="00632853"/>
    <w:rsid w:val="00632925"/>
    <w:rsid w:val="00632EDA"/>
    <w:rsid w:val="00633F81"/>
    <w:rsid w:val="006348E7"/>
    <w:rsid w:val="0063572B"/>
    <w:rsid w:val="0063721A"/>
    <w:rsid w:val="00637537"/>
    <w:rsid w:val="00637726"/>
    <w:rsid w:val="006406F7"/>
    <w:rsid w:val="0064138E"/>
    <w:rsid w:val="00642772"/>
    <w:rsid w:val="00642B3B"/>
    <w:rsid w:val="006433E2"/>
    <w:rsid w:val="006453D7"/>
    <w:rsid w:val="00645840"/>
    <w:rsid w:val="00645B2C"/>
    <w:rsid w:val="00645B87"/>
    <w:rsid w:val="00646B21"/>
    <w:rsid w:val="00647B35"/>
    <w:rsid w:val="006503A9"/>
    <w:rsid w:val="006536D4"/>
    <w:rsid w:val="00657AFF"/>
    <w:rsid w:val="00657F2A"/>
    <w:rsid w:val="0066048D"/>
    <w:rsid w:val="0066057F"/>
    <w:rsid w:val="0066167E"/>
    <w:rsid w:val="00662329"/>
    <w:rsid w:val="00662AA5"/>
    <w:rsid w:val="00664B5F"/>
    <w:rsid w:val="00665F38"/>
    <w:rsid w:val="00666347"/>
    <w:rsid w:val="00666E74"/>
    <w:rsid w:val="00672A56"/>
    <w:rsid w:val="00673960"/>
    <w:rsid w:val="00674BF3"/>
    <w:rsid w:val="0067547B"/>
    <w:rsid w:val="00677D95"/>
    <w:rsid w:val="00681E44"/>
    <w:rsid w:val="00681F4F"/>
    <w:rsid w:val="00684074"/>
    <w:rsid w:val="006854C8"/>
    <w:rsid w:val="00687041"/>
    <w:rsid w:val="00690601"/>
    <w:rsid w:val="00690F50"/>
    <w:rsid w:val="0069177E"/>
    <w:rsid w:val="00692558"/>
    <w:rsid w:val="00692729"/>
    <w:rsid w:val="006928E9"/>
    <w:rsid w:val="00692DAF"/>
    <w:rsid w:val="00693315"/>
    <w:rsid w:val="0069448A"/>
    <w:rsid w:val="006959F5"/>
    <w:rsid w:val="006A28F2"/>
    <w:rsid w:val="006A2A09"/>
    <w:rsid w:val="006A510B"/>
    <w:rsid w:val="006A5F66"/>
    <w:rsid w:val="006A65E2"/>
    <w:rsid w:val="006A6F26"/>
    <w:rsid w:val="006A7F52"/>
    <w:rsid w:val="006B48E7"/>
    <w:rsid w:val="006B6ED7"/>
    <w:rsid w:val="006B7542"/>
    <w:rsid w:val="006C04F3"/>
    <w:rsid w:val="006C1A26"/>
    <w:rsid w:val="006C333E"/>
    <w:rsid w:val="006C4F26"/>
    <w:rsid w:val="006C53F4"/>
    <w:rsid w:val="006C5524"/>
    <w:rsid w:val="006C6804"/>
    <w:rsid w:val="006C6A3B"/>
    <w:rsid w:val="006D2C7D"/>
    <w:rsid w:val="006D38EF"/>
    <w:rsid w:val="006D6ADC"/>
    <w:rsid w:val="006E00FC"/>
    <w:rsid w:val="006E0FED"/>
    <w:rsid w:val="006E17D2"/>
    <w:rsid w:val="006E22EC"/>
    <w:rsid w:val="006E27BE"/>
    <w:rsid w:val="006E3BBE"/>
    <w:rsid w:val="006E410F"/>
    <w:rsid w:val="006E7055"/>
    <w:rsid w:val="006E769E"/>
    <w:rsid w:val="006F1F3D"/>
    <w:rsid w:val="006F2A2E"/>
    <w:rsid w:val="006F38FC"/>
    <w:rsid w:val="006F483B"/>
    <w:rsid w:val="006F4BC9"/>
    <w:rsid w:val="006F7407"/>
    <w:rsid w:val="007017B9"/>
    <w:rsid w:val="00702209"/>
    <w:rsid w:val="0070235E"/>
    <w:rsid w:val="007034E8"/>
    <w:rsid w:val="00703D29"/>
    <w:rsid w:val="00704C6F"/>
    <w:rsid w:val="00705136"/>
    <w:rsid w:val="00706BF1"/>
    <w:rsid w:val="00707787"/>
    <w:rsid w:val="00710AEF"/>
    <w:rsid w:val="00711B81"/>
    <w:rsid w:val="0071258D"/>
    <w:rsid w:val="00712658"/>
    <w:rsid w:val="007139FE"/>
    <w:rsid w:val="00713AC7"/>
    <w:rsid w:val="00713D3A"/>
    <w:rsid w:val="007171DF"/>
    <w:rsid w:val="007216C0"/>
    <w:rsid w:val="00721DD1"/>
    <w:rsid w:val="00725018"/>
    <w:rsid w:val="0072669E"/>
    <w:rsid w:val="00727D22"/>
    <w:rsid w:val="0073042A"/>
    <w:rsid w:val="00730E7F"/>
    <w:rsid w:val="007317AE"/>
    <w:rsid w:val="007337C1"/>
    <w:rsid w:val="00737996"/>
    <w:rsid w:val="00737F63"/>
    <w:rsid w:val="00740C87"/>
    <w:rsid w:val="00741B57"/>
    <w:rsid w:val="00742330"/>
    <w:rsid w:val="0074604E"/>
    <w:rsid w:val="007472C6"/>
    <w:rsid w:val="00747CBD"/>
    <w:rsid w:val="0075074C"/>
    <w:rsid w:val="00751AD4"/>
    <w:rsid w:val="00753486"/>
    <w:rsid w:val="00753C2D"/>
    <w:rsid w:val="00753E8F"/>
    <w:rsid w:val="00757B29"/>
    <w:rsid w:val="007600A4"/>
    <w:rsid w:val="00760CE3"/>
    <w:rsid w:val="00760D67"/>
    <w:rsid w:val="007614DA"/>
    <w:rsid w:val="0076283C"/>
    <w:rsid w:val="007629E5"/>
    <w:rsid w:val="0076344D"/>
    <w:rsid w:val="0076386A"/>
    <w:rsid w:val="0076389D"/>
    <w:rsid w:val="00765159"/>
    <w:rsid w:val="00766166"/>
    <w:rsid w:val="007668D7"/>
    <w:rsid w:val="00766925"/>
    <w:rsid w:val="007706BD"/>
    <w:rsid w:val="0077191A"/>
    <w:rsid w:val="00775595"/>
    <w:rsid w:val="00776A9F"/>
    <w:rsid w:val="00780C7E"/>
    <w:rsid w:val="007817A3"/>
    <w:rsid w:val="0078193D"/>
    <w:rsid w:val="00782D63"/>
    <w:rsid w:val="0078477B"/>
    <w:rsid w:val="00785D01"/>
    <w:rsid w:val="007870FD"/>
    <w:rsid w:val="00793785"/>
    <w:rsid w:val="00794306"/>
    <w:rsid w:val="00794B11"/>
    <w:rsid w:val="00796359"/>
    <w:rsid w:val="0079651F"/>
    <w:rsid w:val="007A0985"/>
    <w:rsid w:val="007A2083"/>
    <w:rsid w:val="007A2EB8"/>
    <w:rsid w:val="007A5536"/>
    <w:rsid w:val="007A5823"/>
    <w:rsid w:val="007B46C4"/>
    <w:rsid w:val="007B6778"/>
    <w:rsid w:val="007C05AC"/>
    <w:rsid w:val="007C09A8"/>
    <w:rsid w:val="007C1C0E"/>
    <w:rsid w:val="007C6894"/>
    <w:rsid w:val="007C69B5"/>
    <w:rsid w:val="007D10F0"/>
    <w:rsid w:val="007D12E7"/>
    <w:rsid w:val="007D1EB1"/>
    <w:rsid w:val="007D26A4"/>
    <w:rsid w:val="007D2AAD"/>
    <w:rsid w:val="007D2C01"/>
    <w:rsid w:val="007D369E"/>
    <w:rsid w:val="007D37AF"/>
    <w:rsid w:val="007D3EF0"/>
    <w:rsid w:val="007D76FD"/>
    <w:rsid w:val="007E02D4"/>
    <w:rsid w:val="007E0A08"/>
    <w:rsid w:val="007E0BA8"/>
    <w:rsid w:val="007E2740"/>
    <w:rsid w:val="007E2E2A"/>
    <w:rsid w:val="007E30FC"/>
    <w:rsid w:val="007E4E64"/>
    <w:rsid w:val="007E6165"/>
    <w:rsid w:val="007E6F64"/>
    <w:rsid w:val="007F109B"/>
    <w:rsid w:val="007F178A"/>
    <w:rsid w:val="008038E1"/>
    <w:rsid w:val="00804075"/>
    <w:rsid w:val="0080495E"/>
    <w:rsid w:val="00805D95"/>
    <w:rsid w:val="00811AED"/>
    <w:rsid w:val="00813538"/>
    <w:rsid w:val="00814D0B"/>
    <w:rsid w:val="00815575"/>
    <w:rsid w:val="00821220"/>
    <w:rsid w:val="00823171"/>
    <w:rsid w:val="0082467F"/>
    <w:rsid w:val="008246B2"/>
    <w:rsid w:val="008262D0"/>
    <w:rsid w:val="008264EC"/>
    <w:rsid w:val="008277BA"/>
    <w:rsid w:val="00831B60"/>
    <w:rsid w:val="00832098"/>
    <w:rsid w:val="0083223F"/>
    <w:rsid w:val="00833E80"/>
    <w:rsid w:val="00835239"/>
    <w:rsid w:val="00836813"/>
    <w:rsid w:val="008368D3"/>
    <w:rsid w:val="00836D18"/>
    <w:rsid w:val="00836DCC"/>
    <w:rsid w:val="00841D10"/>
    <w:rsid w:val="00842795"/>
    <w:rsid w:val="00842C86"/>
    <w:rsid w:val="0084333B"/>
    <w:rsid w:val="008456C1"/>
    <w:rsid w:val="00850865"/>
    <w:rsid w:val="0085160C"/>
    <w:rsid w:val="00853A74"/>
    <w:rsid w:val="00854F68"/>
    <w:rsid w:val="0085542A"/>
    <w:rsid w:val="00857003"/>
    <w:rsid w:val="00857D6E"/>
    <w:rsid w:val="008622AF"/>
    <w:rsid w:val="0086263C"/>
    <w:rsid w:val="0086324B"/>
    <w:rsid w:val="00867059"/>
    <w:rsid w:val="00870066"/>
    <w:rsid w:val="00870E54"/>
    <w:rsid w:val="0087155F"/>
    <w:rsid w:val="008734E5"/>
    <w:rsid w:val="00873BF3"/>
    <w:rsid w:val="00873D92"/>
    <w:rsid w:val="0087465D"/>
    <w:rsid w:val="00874990"/>
    <w:rsid w:val="008759E7"/>
    <w:rsid w:val="00876C43"/>
    <w:rsid w:val="00877C97"/>
    <w:rsid w:val="0088086C"/>
    <w:rsid w:val="00881FBB"/>
    <w:rsid w:val="00883204"/>
    <w:rsid w:val="00885177"/>
    <w:rsid w:val="00885233"/>
    <w:rsid w:val="00885723"/>
    <w:rsid w:val="00885EAD"/>
    <w:rsid w:val="00887F09"/>
    <w:rsid w:val="008900B2"/>
    <w:rsid w:val="00890D2E"/>
    <w:rsid w:val="00893ECE"/>
    <w:rsid w:val="0089558B"/>
    <w:rsid w:val="00895BAC"/>
    <w:rsid w:val="008960DB"/>
    <w:rsid w:val="008A3970"/>
    <w:rsid w:val="008A727B"/>
    <w:rsid w:val="008A757D"/>
    <w:rsid w:val="008A75A5"/>
    <w:rsid w:val="008B2226"/>
    <w:rsid w:val="008B306F"/>
    <w:rsid w:val="008B5D63"/>
    <w:rsid w:val="008B72A3"/>
    <w:rsid w:val="008B764C"/>
    <w:rsid w:val="008B7A79"/>
    <w:rsid w:val="008C0514"/>
    <w:rsid w:val="008C29CF"/>
    <w:rsid w:val="008C31B8"/>
    <w:rsid w:val="008C3DD9"/>
    <w:rsid w:val="008C4619"/>
    <w:rsid w:val="008C629E"/>
    <w:rsid w:val="008C6A14"/>
    <w:rsid w:val="008D6244"/>
    <w:rsid w:val="008D7D3B"/>
    <w:rsid w:val="008E0347"/>
    <w:rsid w:val="008E2CE8"/>
    <w:rsid w:val="008E35BC"/>
    <w:rsid w:val="008E573E"/>
    <w:rsid w:val="008E5B1B"/>
    <w:rsid w:val="008E66E5"/>
    <w:rsid w:val="008E6D8A"/>
    <w:rsid w:val="008F19E2"/>
    <w:rsid w:val="008F32AA"/>
    <w:rsid w:val="008F556B"/>
    <w:rsid w:val="008F6DC5"/>
    <w:rsid w:val="008F7CD7"/>
    <w:rsid w:val="009005FB"/>
    <w:rsid w:val="009038A5"/>
    <w:rsid w:val="009046D1"/>
    <w:rsid w:val="009066D2"/>
    <w:rsid w:val="00906B94"/>
    <w:rsid w:val="009074D9"/>
    <w:rsid w:val="00912AEC"/>
    <w:rsid w:val="00913C93"/>
    <w:rsid w:val="00914297"/>
    <w:rsid w:val="00914A90"/>
    <w:rsid w:val="00916511"/>
    <w:rsid w:val="009167BB"/>
    <w:rsid w:val="0091701D"/>
    <w:rsid w:val="009171EE"/>
    <w:rsid w:val="00917444"/>
    <w:rsid w:val="00920165"/>
    <w:rsid w:val="009209AA"/>
    <w:rsid w:val="009253DD"/>
    <w:rsid w:val="00926FA1"/>
    <w:rsid w:val="0093324B"/>
    <w:rsid w:val="00934478"/>
    <w:rsid w:val="009406B5"/>
    <w:rsid w:val="00941E47"/>
    <w:rsid w:val="009429CE"/>
    <w:rsid w:val="00945A0C"/>
    <w:rsid w:val="00945FC3"/>
    <w:rsid w:val="009469C5"/>
    <w:rsid w:val="009533D1"/>
    <w:rsid w:val="009546A7"/>
    <w:rsid w:val="00955460"/>
    <w:rsid w:val="00956C1B"/>
    <w:rsid w:val="0095731A"/>
    <w:rsid w:val="00957414"/>
    <w:rsid w:val="00960686"/>
    <w:rsid w:val="00960EAF"/>
    <w:rsid w:val="00961AEF"/>
    <w:rsid w:val="009641F8"/>
    <w:rsid w:val="009645F7"/>
    <w:rsid w:val="00964A9D"/>
    <w:rsid w:val="00965159"/>
    <w:rsid w:val="00967E2E"/>
    <w:rsid w:val="00967F2C"/>
    <w:rsid w:val="00972925"/>
    <w:rsid w:val="00972CAF"/>
    <w:rsid w:val="00973B7F"/>
    <w:rsid w:val="0097446D"/>
    <w:rsid w:val="00975862"/>
    <w:rsid w:val="0097698D"/>
    <w:rsid w:val="00977CFE"/>
    <w:rsid w:val="009814A5"/>
    <w:rsid w:val="00983811"/>
    <w:rsid w:val="0098578F"/>
    <w:rsid w:val="00985C6E"/>
    <w:rsid w:val="00990A3E"/>
    <w:rsid w:val="00991CB1"/>
    <w:rsid w:val="009923CC"/>
    <w:rsid w:val="00994046"/>
    <w:rsid w:val="00994154"/>
    <w:rsid w:val="00995E43"/>
    <w:rsid w:val="00997424"/>
    <w:rsid w:val="009A0457"/>
    <w:rsid w:val="009A11F6"/>
    <w:rsid w:val="009A12BC"/>
    <w:rsid w:val="009A1956"/>
    <w:rsid w:val="009A317F"/>
    <w:rsid w:val="009A487E"/>
    <w:rsid w:val="009A578A"/>
    <w:rsid w:val="009A7785"/>
    <w:rsid w:val="009A77EE"/>
    <w:rsid w:val="009B0246"/>
    <w:rsid w:val="009B1FC6"/>
    <w:rsid w:val="009B242A"/>
    <w:rsid w:val="009B2EF3"/>
    <w:rsid w:val="009B39FA"/>
    <w:rsid w:val="009B7A9B"/>
    <w:rsid w:val="009B7CC5"/>
    <w:rsid w:val="009C005C"/>
    <w:rsid w:val="009C079D"/>
    <w:rsid w:val="009C115B"/>
    <w:rsid w:val="009C20C1"/>
    <w:rsid w:val="009C4A47"/>
    <w:rsid w:val="009C52CF"/>
    <w:rsid w:val="009C65A9"/>
    <w:rsid w:val="009C7696"/>
    <w:rsid w:val="009D10B2"/>
    <w:rsid w:val="009D2458"/>
    <w:rsid w:val="009D2AAC"/>
    <w:rsid w:val="009D480A"/>
    <w:rsid w:val="009D492D"/>
    <w:rsid w:val="009E2B1B"/>
    <w:rsid w:val="009E53F9"/>
    <w:rsid w:val="009E60B8"/>
    <w:rsid w:val="009E6138"/>
    <w:rsid w:val="009E6ACB"/>
    <w:rsid w:val="009E77E8"/>
    <w:rsid w:val="009F2223"/>
    <w:rsid w:val="009F2955"/>
    <w:rsid w:val="009F29D5"/>
    <w:rsid w:val="009F5E68"/>
    <w:rsid w:val="009F5F01"/>
    <w:rsid w:val="009F6116"/>
    <w:rsid w:val="009F61A8"/>
    <w:rsid w:val="009F6251"/>
    <w:rsid w:val="009F66EC"/>
    <w:rsid w:val="009F76E0"/>
    <w:rsid w:val="00A02438"/>
    <w:rsid w:val="00A03167"/>
    <w:rsid w:val="00A0635F"/>
    <w:rsid w:val="00A113B0"/>
    <w:rsid w:val="00A16D27"/>
    <w:rsid w:val="00A20E83"/>
    <w:rsid w:val="00A22C32"/>
    <w:rsid w:val="00A24211"/>
    <w:rsid w:val="00A25F1F"/>
    <w:rsid w:val="00A271FD"/>
    <w:rsid w:val="00A3278A"/>
    <w:rsid w:val="00A35CF8"/>
    <w:rsid w:val="00A40D32"/>
    <w:rsid w:val="00A42F41"/>
    <w:rsid w:val="00A434EE"/>
    <w:rsid w:val="00A43507"/>
    <w:rsid w:val="00A4465D"/>
    <w:rsid w:val="00A44F92"/>
    <w:rsid w:val="00A45C1C"/>
    <w:rsid w:val="00A4719D"/>
    <w:rsid w:val="00A5383B"/>
    <w:rsid w:val="00A53F5C"/>
    <w:rsid w:val="00A57343"/>
    <w:rsid w:val="00A61980"/>
    <w:rsid w:val="00A6285E"/>
    <w:rsid w:val="00A6366A"/>
    <w:rsid w:val="00A6472A"/>
    <w:rsid w:val="00A64BBE"/>
    <w:rsid w:val="00A65F01"/>
    <w:rsid w:val="00A67F70"/>
    <w:rsid w:val="00A70023"/>
    <w:rsid w:val="00A702A1"/>
    <w:rsid w:val="00A718C7"/>
    <w:rsid w:val="00A71A54"/>
    <w:rsid w:val="00A730B1"/>
    <w:rsid w:val="00A73ED3"/>
    <w:rsid w:val="00A80535"/>
    <w:rsid w:val="00A87E04"/>
    <w:rsid w:val="00A90214"/>
    <w:rsid w:val="00A947EA"/>
    <w:rsid w:val="00A94F27"/>
    <w:rsid w:val="00A9509D"/>
    <w:rsid w:val="00AA0C25"/>
    <w:rsid w:val="00AA4FF8"/>
    <w:rsid w:val="00AA59B4"/>
    <w:rsid w:val="00AA719C"/>
    <w:rsid w:val="00AB32BE"/>
    <w:rsid w:val="00AB330F"/>
    <w:rsid w:val="00AB4DAE"/>
    <w:rsid w:val="00AB6B08"/>
    <w:rsid w:val="00AB7F06"/>
    <w:rsid w:val="00AC2FA9"/>
    <w:rsid w:val="00AC444D"/>
    <w:rsid w:val="00AD165D"/>
    <w:rsid w:val="00AD1A4E"/>
    <w:rsid w:val="00AD2D04"/>
    <w:rsid w:val="00AD44BD"/>
    <w:rsid w:val="00AD4BDC"/>
    <w:rsid w:val="00AD4D01"/>
    <w:rsid w:val="00AE064A"/>
    <w:rsid w:val="00AE0696"/>
    <w:rsid w:val="00AE0A06"/>
    <w:rsid w:val="00AE2E3B"/>
    <w:rsid w:val="00AE3906"/>
    <w:rsid w:val="00AE4771"/>
    <w:rsid w:val="00AE557A"/>
    <w:rsid w:val="00AF1D1E"/>
    <w:rsid w:val="00AF2340"/>
    <w:rsid w:val="00AF2AE4"/>
    <w:rsid w:val="00AF3BA8"/>
    <w:rsid w:val="00AF6909"/>
    <w:rsid w:val="00B0019B"/>
    <w:rsid w:val="00B05B0A"/>
    <w:rsid w:val="00B07682"/>
    <w:rsid w:val="00B120E4"/>
    <w:rsid w:val="00B128E0"/>
    <w:rsid w:val="00B12B66"/>
    <w:rsid w:val="00B14F48"/>
    <w:rsid w:val="00B170AD"/>
    <w:rsid w:val="00B17AA0"/>
    <w:rsid w:val="00B20C9C"/>
    <w:rsid w:val="00B21AC0"/>
    <w:rsid w:val="00B261D4"/>
    <w:rsid w:val="00B27650"/>
    <w:rsid w:val="00B27C9E"/>
    <w:rsid w:val="00B33DBB"/>
    <w:rsid w:val="00B3459D"/>
    <w:rsid w:val="00B348D4"/>
    <w:rsid w:val="00B351F6"/>
    <w:rsid w:val="00B35B2E"/>
    <w:rsid w:val="00B40247"/>
    <w:rsid w:val="00B419F6"/>
    <w:rsid w:val="00B420A5"/>
    <w:rsid w:val="00B433B3"/>
    <w:rsid w:val="00B453AB"/>
    <w:rsid w:val="00B45B04"/>
    <w:rsid w:val="00B460B9"/>
    <w:rsid w:val="00B511DA"/>
    <w:rsid w:val="00B537F4"/>
    <w:rsid w:val="00B5389C"/>
    <w:rsid w:val="00B565BA"/>
    <w:rsid w:val="00B56C44"/>
    <w:rsid w:val="00B60029"/>
    <w:rsid w:val="00B609A1"/>
    <w:rsid w:val="00B60DBD"/>
    <w:rsid w:val="00B613D3"/>
    <w:rsid w:val="00B616E6"/>
    <w:rsid w:val="00B6241C"/>
    <w:rsid w:val="00B62F64"/>
    <w:rsid w:val="00B63A56"/>
    <w:rsid w:val="00B64796"/>
    <w:rsid w:val="00B64CD9"/>
    <w:rsid w:val="00B676A3"/>
    <w:rsid w:val="00B724EB"/>
    <w:rsid w:val="00B72C83"/>
    <w:rsid w:val="00B73AE5"/>
    <w:rsid w:val="00B76DB9"/>
    <w:rsid w:val="00B77938"/>
    <w:rsid w:val="00B77ABB"/>
    <w:rsid w:val="00B8034F"/>
    <w:rsid w:val="00B82B68"/>
    <w:rsid w:val="00B83CB7"/>
    <w:rsid w:val="00B845AA"/>
    <w:rsid w:val="00B864B2"/>
    <w:rsid w:val="00B90699"/>
    <w:rsid w:val="00B916B7"/>
    <w:rsid w:val="00B92073"/>
    <w:rsid w:val="00B9299F"/>
    <w:rsid w:val="00B93899"/>
    <w:rsid w:val="00B94177"/>
    <w:rsid w:val="00BA0B27"/>
    <w:rsid w:val="00BB0DAD"/>
    <w:rsid w:val="00BB151C"/>
    <w:rsid w:val="00BB5826"/>
    <w:rsid w:val="00BC0684"/>
    <w:rsid w:val="00BC415A"/>
    <w:rsid w:val="00BD1CDB"/>
    <w:rsid w:val="00BD20AE"/>
    <w:rsid w:val="00BD5401"/>
    <w:rsid w:val="00BE1B6B"/>
    <w:rsid w:val="00BE1B9F"/>
    <w:rsid w:val="00BE2685"/>
    <w:rsid w:val="00BE3851"/>
    <w:rsid w:val="00BE3C64"/>
    <w:rsid w:val="00BE3D31"/>
    <w:rsid w:val="00BE4159"/>
    <w:rsid w:val="00BE487C"/>
    <w:rsid w:val="00BE4971"/>
    <w:rsid w:val="00BE4CAC"/>
    <w:rsid w:val="00BE708D"/>
    <w:rsid w:val="00BF3261"/>
    <w:rsid w:val="00BF5895"/>
    <w:rsid w:val="00C025A0"/>
    <w:rsid w:val="00C0322C"/>
    <w:rsid w:val="00C0362E"/>
    <w:rsid w:val="00C11F56"/>
    <w:rsid w:val="00C14D7C"/>
    <w:rsid w:val="00C15EF5"/>
    <w:rsid w:val="00C167D3"/>
    <w:rsid w:val="00C178C1"/>
    <w:rsid w:val="00C20E73"/>
    <w:rsid w:val="00C223B0"/>
    <w:rsid w:val="00C224BB"/>
    <w:rsid w:val="00C22730"/>
    <w:rsid w:val="00C244E9"/>
    <w:rsid w:val="00C247C2"/>
    <w:rsid w:val="00C25601"/>
    <w:rsid w:val="00C26884"/>
    <w:rsid w:val="00C2751F"/>
    <w:rsid w:val="00C278CB"/>
    <w:rsid w:val="00C31179"/>
    <w:rsid w:val="00C31D95"/>
    <w:rsid w:val="00C34BDC"/>
    <w:rsid w:val="00C35405"/>
    <w:rsid w:val="00C36403"/>
    <w:rsid w:val="00C3660A"/>
    <w:rsid w:val="00C36DCE"/>
    <w:rsid w:val="00C37650"/>
    <w:rsid w:val="00C427F6"/>
    <w:rsid w:val="00C42BF5"/>
    <w:rsid w:val="00C5288B"/>
    <w:rsid w:val="00C5400E"/>
    <w:rsid w:val="00C54746"/>
    <w:rsid w:val="00C5682F"/>
    <w:rsid w:val="00C56ED3"/>
    <w:rsid w:val="00C57EEA"/>
    <w:rsid w:val="00C618CD"/>
    <w:rsid w:val="00C61A9A"/>
    <w:rsid w:val="00C62202"/>
    <w:rsid w:val="00C635A0"/>
    <w:rsid w:val="00C642F3"/>
    <w:rsid w:val="00C66A34"/>
    <w:rsid w:val="00C66D04"/>
    <w:rsid w:val="00C72F60"/>
    <w:rsid w:val="00C735D9"/>
    <w:rsid w:val="00C75E9B"/>
    <w:rsid w:val="00C80EDE"/>
    <w:rsid w:val="00C81571"/>
    <w:rsid w:val="00C826E8"/>
    <w:rsid w:val="00C90D6A"/>
    <w:rsid w:val="00C91368"/>
    <w:rsid w:val="00C91442"/>
    <w:rsid w:val="00C91F72"/>
    <w:rsid w:val="00C93877"/>
    <w:rsid w:val="00C93FC0"/>
    <w:rsid w:val="00C96BAF"/>
    <w:rsid w:val="00C96D67"/>
    <w:rsid w:val="00CA0E97"/>
    <w:rsid w:val="00CA23C7"/>
    <w:rsid w:val="00CA2851"/>
    <w:rsid w:val="00CA29E5"/>
    <w:rsid w:val="00CA5635"/>
    <w:rsid w:val="00CA637D"/>
    <w:rsid w:val="00CA7213"/>
    <w:rsid w:val="00CB0BD5"/>
    <w:rsid w:val="00CB1C52"/>
    <w:rsid w:val="00CB1E18"/>
    <w:rsid w:val="00CB71EB"/>
    <w:rsid w:val="00CB7888"/>
    <w:rsid w:val="00CB799C"/>
    <w:rsid w:val="00CC128E"/>
    <w:rsid w:val="00CC5105"/>
    <w:rsid w:val="00CD15C8"/>
    <w:rsid w:val="00CD348E"/>
    <w:rsid w:val="00CD6790"/>
    <w:rsid w:val="00CD6A8E"/>
    <w:rsid w:val="00CD6CF1"/>
    <w:rsid w:val="00CE0DB1"/>
    <w:rsid w:val="00CE1785"/>
    <w:rsid w:val="00CE2390"/>
    <w:rsid w:val="00CE3CCB"/>
    <w:rsid w:val="00CE3FA1"/>
    <w:rsid w:val="00CE4155"/>
    <w:rsid w:val="00CE41B9"/>
    <w:rsid w:val="00CE62DD"/>
    <w:rsid w:val="00CE640A"/>
    <w:rsid w:val="00CF151C"/>
    <w:rsid w:val="00CF2C6C"/>
    <w:rsid w:val="00CF6E47"/>
    <w:rsid w:val="00CF766E"/>
    <w:rsid w:val="00CF7DEB"/>
    <w:rsid w:val="00CF7F9E"/>
    <w:rsid w:val="00D00645"/>
    <w:rsid w:val="00D00A8A"/>
    <w:rsid w:val="00D03964"/>
    <w:rsid w:val="00D045D5"/>
    <w:rsid w:val="00D04771"/>
    <w:rsid w:val="00D06D76"/>
    <w:rsid w:val="00D073B2"/>
    <w:rsid w:val="00D113DC"/>
    <w:rsid w:val="00D17E5B"/>
    <w:rsid w:val="00D20122"/>
    <w:rsid w:val="00D21728"/>
    <w:rsid w:val="00D218A2"/>
    <w:rsid w:val="00D24690"/>
    <w:rsid w:val="00D246F4"/>
    <w:rsid w:val="00D30D26"/>
    <w:rsid w:val="00D318CC"/>
    <w:rsid w:val="00D3386C"/>
    <w:rsid w:val="00D4057A"/>
    <w:rsid w:val="00D43CC2"/>
    <w:rsid w:val="00D442BD"/>
    <w:rsid w:val="00D47871"/>
    <w:rsid w:val="00D52233"/>
    <w:rsid w:val="00D52D10"/>
    <w:rsid w:val="00D52E78"/>
    <w:rsid w:val="00D56F1B"/>
    <w:rsid w:val="00D60844"/>
    <w:rsid w:val="00D60FB8"/>
    <w:rsid w:val="00D71AA7"/>
    <w:rsid w:val="00D721FE"/>
    <w:rsid w:val="00D72D39"/>
    <w:rsid w:val="00D73FA4"/>
    <w:rsid w:val="00D74039"/>
    <w:rsid w:val="00D750B7"/>
    <w:rsid w:val="00D81E90"/>
    <w:rsid w:val="00D8219B"/>
    <w:rsid w:val="00D830AA"/>
    <w:rsid w:val="00D85004"/>
    <w:rsid w:val="00D8513D"/>
    <w:rsid w:val="00D86E9D"/>
    <w:rsid w:val="00D878EB"/>
    <w:rsid w:val="00D9305F"/>
    <w:rsid w:val="00D97639"/>
    <w:rsid w:val="00D97F8A"/>
    <w:rsid w:val="00DA4BC6"/>
    <w:rsid w:val="00DA583D"/>
    <w:rsid w:val="00DC0968"/>
    <w:rsid w:val="00DC2F79"/>
    <w:rsid w:val="00DC3789"/>
    <w:rsid w:val="00DC4157"/>
    <w:rsid w:val="00DC513B"/>
    <w:rsid w:val="00DC61C6"/>
    <w:rsid w:val="00DD11FC"/>
    <w:rsid w:val="00DD31D8"/>
    <w:rsid w:val="00DD3377"/>
    <w:rsid w:val="00DD5A13"/>
    <w:rsid w:val="00DD6E03"/>
    <w:rsid w:val="00DD702E"/>
    <w:rsid w:val="00DE033E"/>
    <w:rsid w:val="00DE06D9"/>
    <w:rsid w:val="00DE0F83"/>
    <w:rsid w:val="00DE4518"/>
    <w:rsid w:val="00DE58EF"/>
    <w:rsid w:val="00DF5958"/>
    <w:rsid w:val="00E006C1"/>
    <w:rsid w:val="00E01624"/>
    <w:rsid w:val="00E0178E"/>
    <w:rsid w:val="00E021ED"/>
    <w:rsid w:val="00E031D1"/>
    <w:rsid w:val="00E03ED7"/>
    <w:rsid w:val="00E04286"/>
    <w:rsid w:val="00E05C98"/>
    <w:rsid w:val="00E05F6C"/>
    <w:rsid w:val="00E07B72"/>
    <w:rsid w:val="00E1032C"/>
    <w:rsid w:val="00E103B9"/>
    <w:rsid w:val="00E10E83"/>
    <w:rsid w:val="00E11BBA"/>
    <w:rsid w:val="00E11D9D"/>
    <w:rsid w:val="00E140B3"/>
    <w:rsid w:val="00E21788"/>
    <w:rsid w:val="00E21DAA"/>
    <w:rsid w:val="00E2439E"/>
    <w:rsid w:val="00E2642B"/>
    <w:rsid w:val="00E26670"/>
    <w:rsid w:val="00E26B6F"/>
    <w:rsid w:val="00E30096"/>
    <w:rsid w:val="00E32DCD"/>
    <w:rsid w:val="00E3380C"/>
    <w:rsid w:val="00E35052"/>
    <w:rsid w:val="00E36447"/>
    <w:rsid w:val="00E372FE"/>
    <w:rsid w:val="00E37A9A"/>
    <w:rsid w:val="00E42702"/>
    <w:rsid w:val="00E436B1"/>
    <w:rsid w:val="00E43BAC"/>
    <w:rsid w:val="00E43EE2"/>
    <w:rsid w:val="00E44C8E"/>
    <w:rsid w:val="00E45764"/>
    <w:rsid w:val="00E45B78"/>
    <w:rsid w:val="00E47660"/>
    <w:rsid w:val="00E50C29"/>
    <w:rsid w:val="00E522ED"/>
    <w:rsid w:val="00E535A1"/>
    <w:rsid w:val="00E53CA1"/>
    <w:rsid w:val="00E54F17"/>
    <w:rsid w:val="00E64D68"/>
    <w:rsid w:val="00E64ED8"/>
    <w:rsid w:val="00E6710B"/>
    <w:rsid w:val="00E7074C"/>
    <w:rsid w:val="00E71505"/>
    <w:rsid w:val="00E7249B"/>
    <w:rsid w:val="00E73F53"/>
    <w:rsid w:val="00E8098E"/>
    <w:rsid w:val="00E80E18"/>
    <w:rsid w:val="00E81B1D"/>
    <w:rsid w:val="00E8565E"/>
    <w:rsid w:val="00E85933"/>
    <w:rsid w:val="00E85EC1"/>
    <w:rsid w:val="00E87CC0"/>
    <w:rsid w:val="00E91180"/>
    <w:rsid w:val="00E91363"/>
    <w:rsid w:val="00E92887"/>
    <w:rsid w:val="00E95004"/>
    <w:rsid w:val="00E9652F"/>
    <w:rsid w:val="00EA1AD8"/>
    <w:rsid w:val="00EA2D5E"/>
    <w:rsid w:val="00EA31D0"/>
    <w:rsid w:val="00EA36C3"/>
    <w:rsid w:val="00EA3884"/>
    <w:rsid w:val="00EA687D"/>
    <w:rsid w:val="00EA6FF8"/>
    <w:rsid w:val="00EA7548"/>
    <w:rsid w:val="00EB0F10"/>
    <w:rsid w:val="00EB1E76"/>
    <w:rsid w:val="00EB20D6"/>
    <w:rsid w:val="00EB22B1"/>
    <w:rsid w:val="00EB35C0"/>
    <w:rsid w:val="00EB421B"/>
    <w:rsid w:val="00EB4783"/>
    <w:rsid w:val="00EB614D"/>
    <w:rsid w:val="00EB76AC"/>
    <w:rsid w:val="00EC2072"/>
    <w:rsid w:val="00EC47C4"/>
    <w:rsid w:val="00EC4DA0"/>
    <w:rsid w:val="00EC6B9A"/>
    <w:rsid w:val="00ED11FC"/>
    <w:rsid w:val="00ED26BF"/>
    <w:rsid w:val="00ED550D"/>
    <w:rsid w:val="00ED5D85"/>
    <w:rsid w:val="00ED6EB2"/>
    <w:rsid w:val="00ED782D"/>
    <w:rsid w:val="00EE13B7"/>
    <w:rsid w:val="00EE1B99"/>
    <w:rsid w:val="00EE1D17"/>
    <w:rsid w:val="00EE68AA"/>
    <w:rsid w:val="00EE6C13"/>
    <w:rsid w:val="00EF2A2B"/>
    <w:rsid w:val="00EF397A"/>
    <w:rsid w:val="00EF4407"/>
    <w:rsid w:val="00EF4518"/>
    <w:rsid w:val="00EF514E"/>
    <w:rsid w:val="00F01F7C"/>
    <w:rsid w:val="00F022E2"/>
    <w:rsid w:val="00F03033"/>
    <w:rsid w:val="00F0339D"/>
    <w:rsid w:val="00F040C5"/>
    <w:rsid w:val="00F0622F"/>
    <w:rsid w:val="00F06B89"/>
    <w:rsid w:val="00F11E91"/>
    <w:rsid w:val="00F12A3C"/>
    <w:rsid w:val="00F141A7"/>
    <w:rsid w:val="00F150B2"/>
    <w:rsid w:val="00F160C3"/>
    <w:rsid w:val="00F160EF"/>
    <w:rsid w:val="00F1691B"/>
    <w:rsid w:val="00F20481"/>
    <w:rsid w:val="00F20CFD"/>
    <w:rsid w:val="00F21C9E"/>
    <w:rsid w:val="00F24392"/>
    <w:rsid w:val="00F308FD"/>
    <w:rsid w:val="00F31359"/>
    <w:rsid w:val="00F31C34"/>
    <w:rsid w:val="00F32115"/>
    <w:rsid w:val="00F32707"/>
    <w:rsid w:val="00F34A3B"/>
    <w:rsid w:val="00F36B19"/>
    <w:rsid w:val="00F37DC1"/>
    <w:rsid w:val="00F40C57"/>
    <w:rsid w:val="00F41C7C"/>
    <w:rsid w:val="00F42B5E"/>
    <w:rsid w:val="00F44171"/>
    <w:rsid w:val="00F458B1"/>
    <w:rsid w:val="00F46062"/>
    <w:rsid w:val="00F47D5B"/>
    <w:rsid w:val="00F51658"/>
    <w:rsid w:val="00F52FE9"/>
    <w:rsid w:val="00F53B5C"/>
    <w:rsid w:val="00F54B7A"/>
    <w:rsid w:val="00F57B6E"/>
    <w:rsid w:val="00F602C4"/>
    <w:rsid w:val="00F60F8B"/>
    <w:rsid w:val="00F61CBA"/>
    <w:rsid w:val="00F62378"/>
    <w:rsid w:val="00F62DF5"/>
    <w:rsid w:val="00F64713"/>
    <w:rsid w:val="00F67B84"/>
    <w:rsid w:val="00F700AB"/>
    <w:rsid w:val="00F7517C"/>
    <w:rsid w:val="00F75B27"/>
    <w:rsid w:val="00F808C4"/>
    <w:rsid w:val="00F80CC2"/>
    <w:rsid w:val="00F80E23"/>
    <w:rsid w:val="00F81BDB"/>
    <w:rsid w:val="00F83CF0"/>
    <w:rsid w:val="00F848C8"/>
    <w:rsid w:val="00F92013"/>
    <w:rsid w:val="00F93450"/>
    <w:rsid w:val="00F93B31"/>
    <w:rsid w:val="00F943E6"/>
    <w:rsid w:val="00F95868"/>
    <w:rsid w:val="00F95A55"/>
    <w:rsid w:val="00F95F72"/>
    <w:rsid w:val="00FA0922"/>
    <w:rsid w:val="00FA1A7E"/>
    <w:rsid w:val="00FA42FF"/>
    <w:rsid w:val="00FA7521"/>
    <w:rsid w:val="00FB18A4"/>
    <w:rsid w:val="00FB43F1"/>
    <w:rsid w:val="00FB45CC"/>
    <w:rsid w:val="00FB5013"/>
    <w:rsid w:val="00FB70F5"/>
    <w:rsid w:val="00FB7941"/>
    <w:rsid w:val="00FC12DA"/>
    <w:rsid w:val="00FC2282"/>
    <w:rsid w:val="00FC3CCE"/>
    <w:rsid w:val="00FC493D"/>
    <w:rsid w:val="00FC49ED"/>
    <w:rsid w:val="00FC4A1E"/>
    <w:rsid w:val="00FC4C3D"/>
    <w:rsid w:val="00FC630B"/>
    <w:rsid w:val="00FC7923"/>
    <w:rsid w:val="00FC7A8E"/>
    <w:rsid w:val="00FD069B"/>
    <w:rsid w:val="00FD13FB"/>
    <w:rsid w:val="00FD1D92"/>
    <w:rsid w:val="00FD3140"/>
    <w:rsid w:val="00FD55FF"/>
    <w:rsid w:val="00FD5607"/>
    <w:rsid w:val="00FD5963"/>
    <w:rsid w:val="00FE0363"/>
    <w:rsid w:val="00FE0B3B"/>
    <w:rsid w:val="00FE264D"/>
    <w:rsid w:val="00FE2778"/>
    <w:rsid w:val="00FE4045"/>
    <w:rsid w:val="00FE4287"/>
    <w:rsid w:val="00FE5B63"/>
    <w:rsid w:val="00FE78BA"/>
    <w:rsid w:val="00FF236B"/>
    <w:rsid w:val="00FF2456"/>
    <w:rsid w:val="00FF324D"/>
    <w:rsid w:val="00FF579A"/>
    <w:rsid w:val="00FF6BC4"/>
    <w:rsid w:val="00FF7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 w:type="character" w:styleId="Strong">
    <w:name w:val="Strong"/>
    <w:basedOn w:val="DefaultParagraphFont"/>
    <w:uiPriority w:val="22"/>
    <w:qFormat/>
    <w:rsid w:val="00BF326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8.wmf"/><Relationship Id="rId138" Type="http://schemas.openxmlformats.org/officeDocument/2006/relationships/oleObject" Target="embeddings/oleObject29.bin"/><Relationship Id="rId159" Type="http://schemas.openxmlformats.org/officeDocument/2006/relationships/image" Target="media/image108.wmf"/><Relationship Id="rId170" Type="http://schemas.openxmlformats.org/officeDocument/2006/relationships/oleObject" Target="embeddings/oleObject45.bin"/><Relationship Id="rId191" Type="http://schemas.openxmlformats.org/officeDocument/2006/relationships/image" Target="media/image126.wmf"/><Relationship Id="rId107" Type="http://schemas.openxmlformats.org/officeDocument/2006/relationships/image" Target="media/image80.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92.wmf"/><Relationship Id="rId149" Type="http://schemas.openxmlformats.org/officeDocument/2006/relationships/image" Target="media/image103.wmf"/><Relationship Id="rId5" Type="http://schemas.openxmlformats.org/officeDocument/2006/relationships/webSettings" Target="webSettings.xml"/><Relationship Id="rId95" Type="http://schemas.openxmlformats.org/officeDocument/2006/relationships/oleObject" Target="embeddings/oleObject10.bin"/><Relationship Id="rId160" Type="http://schemas.openxmlformats.org/officeDocument/2006/relationships/oleObject" Target="embeddings/oleObject40.bin"/><Relationship Id="rId181" Type="http://schemas.openxmlformats.org/officeDocument/2006/relationships/image" Target="media/image120.wmf"/><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6.wmf"/><Relationship Id="rId139" Type="http://schemas.openxmlformats.org/officeDocument/2006/relationships/image" Target="media/image98.wmf"/><Relationship Id="rId85" Type="http://schemas.openxmlformats.org/officeDocument/2006/relationships/oleObject" Target="embeddings/oleObject5.bin"/><Relationship Id="rId150" Type="http://schemas.openxmlformats.org/officeDocument/2006/relationships/oleObject" Target="embeddings/oleObject35.bin"/><Relationship Id="rId171" Type="http://schemas.openxmlformats.org/officeDocument/2006/relationships/image" Target="media/image114.wmf"/><Relationship Id="rId192" Type="http://schemas.openxmlformats.org/officeDocument/2006/relationships/oleObject" Target="embeddings/oleObject54.bin"/><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16.bin"/><Relationship Id="rId129" Type="http://schemas.openxmlformats.org/officeDocument/2006/relationships/oleObject" Target="embeddings/oleObject25.bin"/><Relationship Id="rId54" Type="http://schemas.openxmlformats.org/officeDocument/2006/relationships/image" Target="media/image42.png"/><Relationship Id="rId75" Type="http://schemas.openxmlformats.org/officeDocument/2006/relationships/image" Target="media/image63.wmf"/><Relationship Id="rId96" Type="http://schemas.openxmlformats.org/officeDocument/2006/relationships/image" Target="media/image74.wmf"/><Relationship Id="rId140" Type="http://schemas.openxmlformats.org/officeDocument/2006/relationships/oleObject" Target="embeddings/oleObject30.bin"/><Relationship Id="rId161" Type="http://schemas.openxmlformats.org/officeDocument/2006/relationships/image" Target="media/image109.wmf"/><Relationship Id="rId182" Type="http://schemas.openxmlformats.org/officeDocument/2006/relationships/oleObject" Target="embeddings/oleObject50.bin"/><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21.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69.wmf"/><Relationship Id="rId130" Type="http://schemas.openxmlformats.org/officeDocument/2006/relationships/image" Target="media/image93.png"/><Relationship Id="rId151" Type="http://schemas.openxmlformats.org/officeDocument/2006/relationships/image" Target="media/image104.wmf"/><Relationship Id="rId172" Type="http://schemas.openxmlformats.org/officeDocument/2006/relationships/oleObject" Target="embeddings/oleObject46.bin"/><Relationship Id="rId193" Type="http://schemas.openxmlformats.org/officeDocument/2006/relationships/image" Target="media/image127.png"/><Relationship Id="rId13" Type="http://schemas.openxmlformats.org/officeDocument/2006/relationships/header" Target="header3.xml"/><Relationship Id="rId109" Type="http://schemas.openxmlformats.org/officeDocument/2006/relationships/image" Target="media/image81.wmf"/><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oleObject" Target="embeddings/oleObject1.bin"/><Relationship Id="rId97" Type="http://schemas.openxmlformats.org/officeDocument/2006/relationships/oleObject" Target="embeddings/oleObject11.bin"/><Relationship Id="rId120" Type="http://schemas.openxmlformats.org/officeDocument/2006/relationships/image" Target="media/image87.wmf"/><Relationship Id="rId141" Type="http://schemas.openxmlformats.org/officeDocument/2006/relationships/image" Target="media/image99.wmf"/><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2.wmf"/><Relationship Id="rId162" Type="http://schemas.openxmlformats.org/officeDocument/2006/relationships/oleObject" Target="embeddings/oleObject41.bin"/><Relationship Id="rId183" Type="http://schemas.openxmlformats.org/officeDocument/2006/relationships/image" Target="media/image121.w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oleObject" Target="embeddings/oleObject6.bin"/><Relationship Id="rId110" Type="http://schemas.openxmlformats.org/officeDocument/2006/relationships/oleObject" Target="embeddings/oleObject17.bin"/><Relationship Id="rId115" Type="http://schemas.openxmlformats.org/officeDocument/2006/relationships/image" Target="media/image84.png"/><Relationship Id="rId131" Type="http://schemas.openxmlformats.org/officeDocument/2006/relationships/image" Target="media/image94.wmf"/><Relationship Id="rId136" Type="http://schemas.openxmlformats.org/officeDocument/2006/relationships/oleObject" Target="embeddings/oleObject28.bin"/><Relationship Id="rId157" Type="http://schemas.openxmlformats.org/officeDocument/2006/relationships/image" Target="media/image107.wmf"/><Relationship Id="rId178" Type="http://schemas.openxmlformats.org/officeDocument/2006/relationships/oleObject" Target="embeddings/oleObject49.bin"/><Relationship Id="rId61" Type="http://schemas.openxmlformats.org/officeDocument/2006/relationships/image" Target="media/image49.png"/><Relationship Id="rId82" Type="http://schemas.openxmlformats.org/officeDocument/2006/relationships/image" Target="media/image67.wmf"/><Relationship Id="rId152" Type="http://schemas.openxmlformats.org/officeDocument/2006/relationships/oleObject" Target="embeddings/oleObject36.bin"/><Relationship Id="rId173" Type="http://schemas.openxmlformats.org/officeDocument/2006/relationships/image" Target="media/image115.wmf"/><Relationship Id="rId194" Type="http://schemas.openxmlformats.org/officeDocument/2006/relationships/header" Target="header4.xml"/><Relationship Id="rId199"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wmf"/><Relationship Id="rId100" Type="http://schemas.openxmlformats.org/officeDocument/2006/relationships/oleObject" Target="embeddings/oleObject12.bin"/><Relationship Id="rId105" Type="http://schemas.openxmlformats.org/officeDocument/2006/relationships/image" Target="media/image79.wmf"/><Relationship Id="rId126" Type="http://schemas.openxmlformats.org/officeDocument/2006/relationships/oleObject" Target="embeddings/oleObject24.bin"/><Relationship Id="rId147" Type="http://schemas.openxmlformats.org/officeDocument/2006/relationships/image" Target="media/image102.wmf"/><Relationship Id="rId168" Type="http://schemas.openxmlformats.org/officeDocument/2006/relationships/oleObject" Target="embeddings/oleObject44.bin"/><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9.bin"/><Relationship Id="rId98" Type="http://schemas.openxmlformats.org/officeDocument/2006/relationships/image" Target="media/image75.png"/><Relationship Id="rId121" Type="http://schemas.openxmlformats.org/officeDocument/2006/relationships/oleObject" Target="embeddings/oleObject22.bin"/><Relationship Id="rId142" Type="http://schemas.openxmlformats.org/officeDocument/2006/relationships/oleObject" Target="embeddings/oleObject31.bin"/><Relationship Id="rId163" Type="http://schemas.openxmlformats.org/officeDocument/2006/relationships/image" Target="media/image110.wmf"/><Relationship Id="rId184" Type="http://schemas.openxmlformats.org/officeDocument/2006/relationships/oleObject" Target="embeddings/oleObject51.bin"/><Relationship Id="rId189"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5.wmf"/><Relationship Id="rId137" Type="http://schemas.openxmlformats.org/officeDocument/2006/relationships/image" Target="media/image97.wmf"/><Relationship Id="rId158" Type="http://schemas.openxmlformats.org/officeDocument/2006/relationships/oleObject" Target="embeddings/oleObject39.bin"/><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oleObject" Target="embeddings/oleObject4.bin"/><Relationship Id="rId88" Type="http://schemas.openxmlformats.org/officeDocument/2006/relationships/image" Target="media/image70.wmf"/><Relationship Id="rId111" Type="http://schemas.openxmlformats.org/officeDocument/2006/relationships/image" Target="media/image82.wmf"/><Relationship Id="rId132" Type="http://schemas.openxmlformats.org/officeDocument/2006/relationships/oleObject" Target="embeddings/oleObject26.bin"/><Relationship Id="rId153" Type="http://schemas.openxmlformats.org/officeDocument/2006/relationships/image" Target="media/image105.wmf"/><Relationship Id="rId174" Type="http://schemas.openxmlformats.org/officeDocument/2006/relationships/oleObject" Target="embeddings/oleObject47.bin"/><Relationship Id="rId179" Type="http://schemas.openxmlformats.org/officeDocument/2006/relationships/image" Target="media/image118.png"/><Relationship Id="rId195" Type="http://schemas.openxmlformats.org/officeDocument/2006/relationships/footer" Target="footer3.xml"/><Relationship Id="rId190" Type="http://schemas.openxmlformats.org/officeDocument/2006/relationships/image" Target="media/image125.png"/><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5.bin"/><Relationship Id="rId127" Type="http://schemas.openxmlformats.org/officeDocument/2006/relationships/image" Target="media/image91.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oleObject" Target="embeddings/oleObject2.bin"/><Relationship Id="rId94" Type="http://schemas.openxmlformats.org/officeDocument/2006/relationships/image" Target="media/image73.wmf"/><Relationship Id="rId99" Type="http://schemas.openxmlformats.org/officeDocument/2006/relationships/image" Target="media/image76.wmf"/><Relationship Id="rId101" Type="http://schemas.openxmlformats.org/officeDocument/2006/relationships/image" Target="media/image77.wmf"/><Relationship Id="rId122" Type="http://schemas.openxmlformats.org/officeDocument/2006/relationships/image" Target="media/image88.png"/><Relationship Id="rId143" Type="http://schemas.openxmlformats.org/officeDocument/2006/relationships/image" Target="media/image100.wmf"/><Relationship Id="rId148" Type="http://schemas.openxmlformats.org/officeDocument/2006/relationships/oleObject" Target="embeddings/oleObject34.bin"/><Relationship Id="rId164" Type="http://schemas.openxmlformats.org/officeDocument/2006/relationships/oleObject" Target="embeddings/oleObject42.bin"/><Relationship Id="rId169" Type="http://schemas.openxmlformats.org/officeDocument/2006/relationships/image" Target="media/image113.wmf"/><Relationship Id="rId185" Type="http://schemas.openxmlformats.org/officeDocument/2006/relationships/oleObject" Target="embeddings/oleObject52.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9.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oleObject" Target="embeddings/oleObject7.bin"/><Relationship Id="rId112" Type="http://schemas.openxmlformats.org/officeDocument/2006/relationships/oleObject" Target="embeddings/oleObject18.bin"/><Relationship Id="rId133" Type="http://schemas.openxmlformats.org/officeDocument/2006/relationships/image" Target="media/image95.wmf"/><Relationship Id="rId154" Type="http://schemas.openxmlformats.org/officeDocument/2006/relationships/oleObject" Target="embeddings/oleObject37.bin"/><Relationship Id="rId175" Type="http://schemas.openxmlformats.org/officeDocument/2006/relationships/image" Target="media/image116.wmf"/><Relationship Id="rId196" Type="http://schemas.openxmlformats.org/officeDocument/2006/relationships/header" Target="header5.xml"/><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oleObject" Target="embeddings/oleObject13.bin"/><Relationship Id="rId123" Type="http://schemas.openxmlformats.org/officeDocument/2006/relationships/image" Target="media/image89.wmf"/><Relationship Id="rId144" Type="http://schemas.openxmlformats.org/officeDocument/2006/relationships/oleObject" Target="embeddings/oleObject32.bin"/><Relationship Id="rId90" Type="http://schemas.openxmlformats.org/officeDocument/2006/relationships/image" Target="media/image71.wmf"/><Relationship Id="rId165" Type="http://schemas.openxmlformats.org/officeDocument/2006/relationships/image" Target="media/image111.wmf"/><Relationship Id="rId186" Type="http://schemas.openxmlformats.org/officeDocument/2006/relationships/oleObject" Target="embeddings/oleObject53.bin"/><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83.wmf"/><Relationship Id="rId134" Type="http://schemas.openxmlformats.org/officeDocument/2006/relationships/oleObject" Target="embeddings/oleObject27.bin"/><Relationship Id="rId80" Type="http://schemas.openxmlformats.org/officeDocument/2006/relationships/image" Target="media/image66.wmf"/><Relationship Id="rId155" Type="http://schemas.openxmlformats.org/officeDocument/2006/relationships/image" Target="media/image106.wmf"/><Relationship Id="rId176" Type="http://schemas.openxmlformats.org/officeDocument/2006/relationships/oleObject" Target="embeddings/oleObject48.bin"/><Relationship Id="rId197" Type="http://schemas.openxmlformats.org/officeDocument/2006/relationships/footer" Target="footer4.xml"/><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8.wmf"/><Relationship Id="rId124" Type="http://schemas.openxmlformats.org/officeDocument/2006/relationships/oleObject" Target="embeddings/oleObject23.bin"/><Relationship Id="rId70" Type="http://schemas.openxmlformats.org/officeDocument/2006/relationships/image" Target="media/image58.png"/><Relationship Id="rId91" Type="http://schemas.openxmlformats.org/officeDocument/2006/relationships/oleObject" Target="embeddings/oleObject8.bin"/><Relationship Id="rId145" Type="http://schemas.openxmlformats.org/officeDocument/2006/relationships/image" Target="media/image101.wmf"/><Relationship Id="rId166" Type="http://schemas.openxmlformats.org/officeDocument/2006/relationships/oleObject" Target="embeddings/oleObject43.bin"/><Relationship Id="rId187" Type="http://schemas.openxmlformats.org/officeDocument/2006/relationships/image" Target="media/image12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19.bin"/><Relationship Id="rId60" Type="http://schemas.openxmlformats.org/officeDocument/2006/relationships/image" Target="media/image48.png"/><Relationship Id="rId81" Type="http://schemas.openxmlformats.org/officeDocument/2006/relationships/oleObject" Target="embeddings/oleObject3.bin"/><Relationship Id="rId135" Type="http://schemas.openxmlformats.org/officeDocument/2006/relationships/image" Target="media/image96.wmf"/><Relationship Id="rId156" Type="http://schemas.openxmlformats.org/officeDocument/2006/relationships/oleObject" Target="embeddings/oleObject38.bin"/><Relationship Id="rId177" Type="http://schemas.openxmlformats.org/officeDocument/2006/relationships/image" Target="media/image117.wmf"/><Relationship Id="rId198"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14.bin"/><Relationship Id="rId125" Type="http://schemas.openxmlformats.org/officeDocument/2006/relationships/image" Target="media/image90.wmf"/><Relationship Id="rId146" Type="http://schemas.openxmlformats.org/officeDocument/2006/relationships/oleObject" Target="embeddings/oleObject33.bin"/><Relationship Id="rId167" Type="http://schemas.openxmlformats.org/officeDocument/2006/relationships/image" Target="media/image112.wmf"/><Relationship Id="rId188" Type="http://schemas.openxmlformats.org/officeDocument/2006/relationships/image" Target="media/image123.png"/></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22A98320-8E94-4723-B193-60F208198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2592</TotalTime>
  <Pages>89</Pages>
  <Words>15256</Words>
  <Characters>86960</Characters>
  <Application>Microsoft Office Word</Application>
  <DocSecurity>0</DocSecurity>
  <Lines>724</Lines>
  <Paragraphs>204</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102012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396</cp:revision>
  <cp:lastPrinted>1899-12-31T17:00:00Z</cp:lastPrinted>
  <dcterms:created xsi:type="dcterms:W3CDTF">2022-01-05T09:05:00Z</dcterms:created>
  <dcterms:modified xsi:type="dcterms:W3CDTF">2022-01-11T16:26:00Z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