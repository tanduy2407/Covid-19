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ebp" ContentType="image/pn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855DD3" w14:textId="6454DF92" w:rsidR="00FD13FB" w:rsidRPr="00D60FB8" w:rsidRDefault="00967E2E" w:rsidP="00FD13FB">
      <w:pPr>
        <w:suppressAutoHyphens/>
        <w:jc w:val="center"/>
        <w:rPr>
          <w:sz w:val="28"/>
          <w:szCs w:val="28"/>
          <w:lang w:val="en"/>
        </w:rPr>
      </w:pPr>
      <w:r>
        <w:rPr>
          <w:rFonts w:ascii="Arial" w:hAnsi="Arial" w:cs="Arial"/>
          <w:bCs/>
          <w:sz w:val="28"/>
          <w:szCs w:val="28"/>
          <w:lang w:val="en"/>
        </w:rPr>
        <w:fldChar w:fldCharType="begin"/>
      </w:r>
      <w:r>
        <w:rPr>
          <w:rFonts w:ascii="Arial" w:hAnsi="Arial" w:cs="Arial"/>
          <w:bCs/>
          <w:sz w:val="28"/>
          <w:szCs w:val="28"/>
          <w:lang w:val="en"/>
        </w:rPr>
        <w:instrText xml:space="preserve"> MACROBUTTON MTEditEquationSection2 </w:instrText>
      </w:r>
      <w:r w:rsidRPr="00967E2E">
        <w:rPr>
          <w:rStyle w:val="MTEquationSection"/>
        </w:rPr>
        <w:instrText>Equation Chapter 1 Section 1</w:instrText>
      </w:r>
      <w:r>
        <w:rPr>
          <w:rFonts w:ascii="Arial" w:hAnsi="Arial" w:cs="Arial"/>
          <w:bCs/>
          <w:sz w:val="28"/>
          <w:szCs w:val="28"/>
          <w:lang w:val="en"/>
        </w:rPr>
        <w:fldChar w:fldCharType="begin"/>
      </w:r>
      <w:r>
        <w:rPr>
          <w:rFonts w:ascii="Arial" w:hAnsi="Arial" w:cs="Arial"/>
          <w:bCs/>
          <w:sz w:val="28"/>
          <w:szCs w:val="28"/>
          <w:lang w:val="en"/>
        </w:rPr>
        <w:instrText xml:space="preserve"> SEQ MTEqn \r \h \* MERGEFORMAT </w:instrText>
      </w:r>
      <w:r>
        <w:rPr>
          <w:rFonts w:ascii="Arial" w:hAnsi="Arial" w:cs="Arial"/>
          <w:bCs/>
          <w:sz w:val="28"/>
          <w:szCs w:val="28"/>
          <w:lang w:val="en"/>
        </w:rPr>
        <w:fldChar w:fldCharType="end"/>
      </w:r>
      <w:r>
        <w:rPr>
          <w:rFonts w:ascii="Arial" w:hAnsi="Arial" w:cs="Arial"/>
          <w:bCs/>
          <w:sz w:val="28"/>
          <w:szCs w:val="28"/>
          <w:lang w:val="en"/>
        </w:rPr>
        <w:fldChar w:fldCharType="begin"/>
      </w:r>
      <w:r>
        <w:rPr>
          <w:rFonts w:ascii="Arial" w:hAnsi="Arial" w:cs="Arial"/>
          <w:bCs/>
          <w:sz w:val="28"/>
          <w:szCs w:val="28"/>
          <w:lang w:val="en"/>
        </w:rPr>
        <w:instrText xml:space="preserve"> SEQ MTSec \r 1 \h \* MERGEFORMAT </w:instrText>
      </w:r>
      <w:r>
        <w:rPr>
          <w:rFonts w:ascii="Arial" w:hAnsi="Arial" w:cs="Arial"/>
          <w:bCs/>
          <w:sz w:val="28"/>
          <w:szCs w:val="28"/>
          <w:lang w:val="en"/>
        </w:rPr>
        <w:fldChar w:fldCharType="end"/>
      </w:r>
      <w:r>
        <w:rPr>
          <w:rFonts w:ascii="Arial" w:hAnsi="Arial" w:cs="Arial"/>
          <w:bCs/>
          <w:sz w:val="28"/>
          <w:szCs w:val="28"/>
          <w:lang w:val="en"/>
        </w:rPr>
        <w:fldChar w:fldCharType="begin"/>
      </w:r>
      <w:r>
        <w:rPr>
          <w:rFonts w:ascii="Arial" w:hAnsi="Arial" w:cs="Arial"/>
          <w:bCs/>
          <w:sz w:val="28"/>
          <w:szCs w:val="28"/>
          <w:lang w:val="en"/>
        </w:rPr>
        <w:instrText xml:space="preserve"> SEQ MTChap \r 1 \h \* MERGEFORMAT </w:instrText>
      </w:r>
      <w:r>
        <w:rPr>
          <w:rFonts w:ascii="Arial" w:hAnsi="Arial" w:cs="Arial"/>
          <w:bCs/>
          <w:sz w:val="28"/>
          <w:szCs w:val="28"/>
          <w:lang w:val="en"/>
        </w:rPr>
        <w:fldChar w:fldCharType="end"/>
      </w:r>
      <w:r>
        <w:rPr>
          <w:rFonts w:ascii="Arial" w:hAnsi="Arial" w:cs="Arial"/>
          <w:bCs/>
          <w:sz w:val="28"/>
          <w:szCs w:val="28"/>
          <w:lang w:val="en"/>
        </w:rPr>
        <w:fldChar w:fldCharType="end"/>
      </w:r>
      <w:r w:rsidR="00FD13FB" w:rsidRPr="00D60FB8">
        <w:rPr>
          <w:bCs/>
          <w:sz w:val="28"/>
          <w:szCs w:val="28"/>
          <w:lang w:val="en"/>
        </w:rPr>
        <w:t>TỔNG LIÊN ĐOÀN LAO ĐỘNG VIỆT NAM</w:t>
      </w:r>
      <w:r w:rsidR="00FD13FB" w:rsidRPr="00D60FB8">
        <w:rPr>
          <w:b/>
          <w:bCs/>
          <w:sz w:val="28"/>
          <w:szCs w:val="28"/>
          <w:lang w:val="en"/>
        </w:rPr>
        <w:t xml:space="preserve"> </w:t>
      </w:r>
    </w:p>
    <w:p w14:paraId="7D6D1761" w14:textId="2711DA21" w:rsidR="00FD13FB" w:rsidRPr="00D60FB8" w:rsidRDefault="00FD13FB" w:rsidP="00FD13FB">
      <w:pPr>
        <w:suppressAutoHyphens/>
        <w:jc w:val="center"/>
        <w:rPr>
          <w:sz w:val="28"/>
          <w:szCs w:val="28"/>
          <w:lang w:val="vi-VN"/>
        </w:rPr>
      </w:pPr>
      <w:r w:rsidRPr="00D60FB8">
        <w:rPr>
          <w:b/>
          <w:bCs/>
          <w:sz w:val="28"/>
          <w:szCs w:val="28"/>
          <w:lang w:val="en"/>
        </w:rPr>
        <w:t>TR</w:t>
      </w:r>
      <w:r w:rsidRPr="00D60FB8">
        <w:rPr>
          <w:b/>
          <w:bCs/>
          <w:sz w:val="28"/>
          <w:szCs w:val="28"/>
          <w:lang w:val="vi-VN"/>
        </w:rPr>
        <w:t>ƯỜNG ĐẠI HỌC TÔN ĐỨC THẮNG</w:t>
      </w:r>
      <w:r w:rsidRPr="00D60FB8">
        <w:rPr>
          <w:sz w:val="28"/>
          <w:szCs w:val="28"/>
          <w:lang w:val="vi-VN"/>
        </w:rPr>
        <w:t xml:space="preserve"> </w:t>
      </w:r>
    </w:p>
    <w:p w14:paraId="5D26D920" w14:textId="72E9E1A7" w:rsidR="00FD13FB" w:rsidRPr="008E5500" w:rsidRDefault="00FD13FB" w:rsidP="00FD13FB">
      <w:pPr>
        <w:suppressAutoHyphens/>
        <w:jc w:val="center"/>
        <w:rPr>
          <w:rFonts w:ascii="Arial" w:hAnsi="Arial" w:cs="Arial"/>
          <w:sz w:val="28"/>
          <w:szCs w:val="28"/>
          <w:lang w:val="en"/>
        </w:rPr>
      </w:pPr>
      <w:r w:rsidRPr="00D60FB8">
        <w:rPr>
          <w:b/>
          <w:bCs/>
          <w:sz w:val="28"/>
          <w:szCs w:val="28"/>
          <w:lang w:val="en"/>
        </w:rPr>
        <w:t xml:space="preserve">KHOA ĐIỆN – ĐIỆN TỬ </w:t>
      </w:r>
    </w:p>
    <w:p w14:paraId="49CBE11B" w14:textId="77777777" w:rsidR="00FD13FB" w:rsidRPr="008E5500" w:rsidRDefault="00E8098E" w:rsidP="00FD13FB">
      <w:pPr>
        <w:suppressAutoHyphens/>
        <w:ind w:firstLine="720"/>
        <w:jc w:val="center"/>
        <w:rPr>
          <w:rFonts w:ascii="Arial" w:hAnsi="Arial" w:cs="Arial"/>
          <w:b/>
          <w:bCs/>
          <w:sz w:val="28"/>
          <w:szCs w:val="28"/>
          <w:lang w:val="en"/>
        </w:rPr>
      </w:pPr>
      <w:r>
        <w:rPr>
          <w:noProof/>
          <w:lang w:val="vi-VN" w:eastAsia="vi-VN"/>
        </w:rPr>
        <w:drawing>
          <wp:inline distT="0" distB="0" distL="0" distR="0" wp14:anchorId="6B164839" wp14:editId="50DDA51F">
            <wp:extent cx="1257300" cy="694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9400" cy="712026"/>
                    </a:xfrm>
                    <a:prstGeom prst="rect">
                      <a:avLst/>
                    </a:prstGeom>
                  </pic:spPr>
                </pic:pic>
              </a:graphicData>
            </a:graphic>
          </wp:inline>
        </w:drawing>
      </w:r>
    </w:p>
    <w:p w14:paraId="2D87AB31" w14:textId="203FB479" w:rsidR="00FD13FB" w:rsidRDefault="00FD13FB" w:rsidP="00FD13FB">
      <w:pPr>
        <w:suppressAutoHyphens/>
        <w:ind w:firstLine="720"/>
        <w:rPr>
          <w:rFonts w:ascii="Arial" w:hAnsi="Arial" w:cs="Arial"/>
          <w:b/>
          <w:bCs/>
          <w:sz w:val="28"/>
          <w:szCs w:val="28"/>
          <w:lang w:val="en"/>
        </w:rPr>
      </w:pPr>
    </w:p>
    <w:p w14:paraId="13397D44" w14:textId="77777777" w:rsidR="00D60FB8" w:rsidRPr="008E5500" w:rsidRDefault="00D60FB8" w:rsidP="00FD13FB">
      <w:pPr>
        <w:suppressAutoHyphens/>
        <w:ind w:firstLine="720"/>
        <w:rPr>
          <w:rFonts w:ascii="Arial" w:hAnsi="Arial" w:cs="Arial"/>
          <w:b/>
          <w:bCs/>
          <w:sz w:val="28"/>
          <w:szCs w:val="28"/>
          <w:lang w:val="en"/>
        </w:rPr>
      </w:pPr>
    </w:p>
    <w:p w14:paraId="48BF3D3C" w14:textId="68428839" w:rsidR="00FD13FB" w:rsidRPr="00D60FB8" w:rsidRDefault="00EB1E76" w:rsidP="00FD13FB">
      <w:pPr>
        <w:suppressAutoHyphens/>
        <w:ind w:firstLine="720"/>
        <w:jc w:val="center"/>
        <w:rPr>
          <w:b/>
          <w:bCs/>
          <w:sz w:val="28"/>
          <w:szCs w:val="28"/>
          <w:lang w:val="en"/>
        </w:rPr>
      </w:pPr>
      <w:r>
        <w:rPr>
          <w:b/>
          <w:bCs/>
          <w:sz w:val="28"/>
          <w:szCs w:val="28"/>
          <w:lang w:val="en"/>
        </w:rPr>
        <w:t>PHẠM HOÀNG TẤN DUY</w:t>
      </w:r>
    </w:p>
    <w:p w14:paraId="7FB2CFF4" w14:textId="720D2BB1" w:rsidR="00FD13FB" w:rsidRDefault="00FD13FB" w:rsidP="00FD13FB">
      <w:pPr>
        <w:suppressAutoHyphens/>
        <w:rPr>
          <w:b/>
          <w:bCs/>
          <w:lang w:val="en"/>
        </w:rPr>
      </w:pPr>
    </w:p>
    <w:p w14:paraId="7E52286C" w14:textId="30E5B2A4" w:rsidR="00F150B2" w:rsidRDefault="00F150B2" w:rsidP="00FD13FB">
      <w:pPr>
        <w:suppressAutoHyphens/>
        <w:rPr>
          <w:b/>
          <w:bCs/>
          <w:lang w:val="en"/>
        </w:rPr>
      </w:pPr>
    </w:p>
    <w:p w14:paraId="173F9714" w14:textId="77777777" w:rsidR="00892702" w:rsidRDefault="00892702" w:rsidP="00FD13FB">
      <w:pPr>
        <w:suppressAutoHyphens/>
        <w:jc w:val="center"/>
        <w:rPr>
          <w:b/>
          <w:bCs/>
          <w:sz w:val="48"/>
          <w:szCs w:val="48"/>
          <w:lang w:val="en"/>
        </w:rPr>
      </w:pPr>
      <w:r>
        <w:rPr>
          <w:b/>
          <w:bCs/>
          <w:sz w:val="48"/>
          <w:szCs w:val="48"/>
          <w:lang w:val="en"/>
        </w:rPr>
        <w:t>CẬP NHẬT DỮ LIỆU</w:t>
      </w:r>
      <w:r w:rsidR="00EB1E76">
        <w:rPr>
          <w:b/>
          <w:bCs/>
          <w:sz w:val="48"/>
          <w:szCs w:val="48"/>
          <w:lang w:val="en"/>
        </w:rPr>
        <w:t xml:space="preserve"> COVID-19 </w:t>
      </w:r>
    </w:p>
    <w:p w14:paraId="66EED045" w14:textId="77777777" w:rsidR="00892702" w:rsidRDefault="00892702" w:rsidP="00FD13FB">
      <w:pPr>
        <w:suppressAutoHyphens/>
        <w:jc w:val="center"/>
        <w:rPr>
          <w:b/>
          <w:bCs/>
          <w:sz w:val="48"/>
          <w:szCs w:val="48"/>
          <w:lang w:val="en"/>
        </w:rPr>
      </w:pPr>
      <w:r>
        <w:rPr>
          <w:b/>
          <w:bCs/>
          <w:sz w:val="48"/>
          <w:szCs w:val="48"/>
          <w:lang w:val="en"/>
        </w:rPr>
        <w:t>HẰNG NGÀY</w:t>
      </w:r>
      <w:r w:rsidR="00704C6F">
        <w:rPr>
          <w:b/>
          <w:bCs/>
          <w:sz w:val="48"/>
          <w:szCs w:val="48"/>
          <w:lang w:val="en"/>
        </w:rPr>
        <w:t xml:space="preserve">, LƯU TRỮ </w:t>
      </w:r>
    </w:p>
    <w:p w14:paraId="203A4586" w14:textId="72B8C2ED" w:rsidR="00704C6F" w:rsidRDefault="00704C6F" w:rsidP="00FD13FB">
      <w:pPr>
        <w:suppressAutoHyphens/>
        <w:jc w:val="center"/>
        <w:rPr>
          <w:b/>
          <w:bCs/>
          <w:sz w:val="48"/>
          <w:szCs w:val="48"/>
          <w:lang w:val="en"/>
        </w:rPr>
      </w:pPr>
      <w:r>
        <w:rPr>
          <w:b/>
          <w:bCs/>
          <w:sz w:val="48"/>
          <w:szCs w:val="48"/>
          <w:lang w:val="en"/>
        </w:rPr>
        <w:t xml:space="preserve">VÀ XÂY DỰNG </w:t>
      </w:r>
    </w:p>
    <w:p w14:paraId="0FC2FBD7" w14:textId="7689F4CD" w:rsidR="00FD13FB" w:rsidRPr="00D60FB8" w:rsidRDefault="00704C6F" w:rsidP="00FD13FB">
      <w:pPr>
        <w:suppressAutoHyphens/>
        <w:jc w:val="center"/>
        <w:rPr>
          <w:b/>
          <w:bCs/>
          <w:sz w:val="48"/>
          <w:szCs w:val="48"/>
          <w:lang w:val="en"/>
        </w:rPr>
      </w:pPr>
      <w:r>
        <w:rPr>
          <w:b/>
          <w:bCs/>
          <w:sz w:val="48"/>
          <w:szCs w:val="48"/>
          <w:lang w:val="en"/>
        </w:rPr>
        <w:t>MÔ HÌNH DỰ ĐOÁN</w:t>
      </w:r>
    </w:p>
    <w:p w14:paraId="1B08BB85" w14:textId="390E9B5C" w:rsidR="00F150B2" w:rsidRDefault="00F150B2" w:rsidP="00FD13FB">
      <w:pPr>
        <w:suppressAutoHyphens/>
        <w:ind w:firstLine="720"/>
        <w:jc w:val="center"/>
        <w:rPr>
          <w:sz w:val="48"/>
          <w:szCs w:val="48"/>
          <w:lang w:val="en"/>
        </w:rPr>
      </w:pPr>
    </w:p>
    <w:p w14:paraId="006ADB30" w14:textId="5FCEC144" w:rsidR="00F150B2" w:rsidRDefault="00F150B2" w:rsidP="00F150B2">
      <w:pPr>
        <w:suppressAutoHyphens/>
        <w:ind w:firstLine="720"/>
        <w:jc w:val="center"/>
        <w:rPr>
          <w:b/>
          <w:bCs/>
          <w:sz w:val="44"/>
          <w:szCs w:val="44"/>
          <w:lang w:val="en"/>
        </w:rPr>
      </w:pPr>
      <w:r w:rsidRPr="00F150B2">
        <w:rPr>
          <w:b/>
          <w:bCs/>
          <w:sz w:val="44"/>
          <w:szCs w:val="44"/>
          <w:lang w:val="en"/>
        </w:rPr>
        <w:t xml:space="preserve">ĐỒ </w:t>
      </w:r>
      <w:r>
        <w:rPr>
          <w:b/>
          <w:bCs/>
          <w:sz w:val="44"/>
          <w:szCs w:val="44"/>
          <w:lang w:val="en"/>
        </w:rPr>
        <w:t>ÁN TỔNG HỢP</w:t>
      </w:r>
    </w:p>
    <w:p w14:paraId="437175B7" w14:textId="603629D7" w:rsidR="00F150B2" w:rsidRDefault="00F150B2" w:rsidP="00F150B2">
      <w:pPr>
        <w:suppressAutoHyphens/>
        <w:spacing w:line="240" w:lineRule="auto"/>
        <w:ind w:firstLine="720"/>
        <w:jc w:val="center"/>
        <w:rPr>
          <w:b/>
          <w:bCs/>
          <w:sz w:val="44"/>
          <w:szCs w:val="44"/>
          <w:lang w:val="en"/>
        </w:rPr>
      </w:pPr>
      <w:r>
        <w:rPr>
          <w:b/>
          <w:bCs/>
          <w:sz w:val="44"/>
          <w:szCs w:val="44"/>
          <w:lang w:val="en"/>
        </w:rPr>
        <w:t>KỸ THUẬT ĐIỆN TỬ - VIỄN THÔNG</w:t>
      </w:r>
    </w:p>
    <w:p w14:paraId="4FF19836" w14:textId="77777777" w:rsidR="00F150B2" w:rsidRDefault="00F150B2" w:rsidP="00FD13FB">
      <w:pPr>
        <w:suppressAutoHyphens/>
        <w:jc w:val="center"/>
        <w:rPr>
          <w:rFonts w:ascii="Arial" w:hAnsi="Arial" w:cs="Arial"/>
          <w:bCs/>
          <w:iCs/>
          <w:sz w:val="28"/>
          <w:szCs w:val="28"/>
          <w:lang w:val="en"/>
        </w:rPr>
      </w:pPr>
    </w:p>
    <w:p w14:paraId="16E40521" w14:textId="0BF0106F" w:rsidR="00F150B2" w:rsidRDefault="00F150B2" w:rsidP="00FD13FB">
      <w:pPr>
        <w:suppressAutoHyphens/>
        <w:jc w:val="center"/>
        <w:rPr>
          <w:rFonts w:ascii="Arial" w:hAnsi="Arial" w:cs="Arial"/>
          <w:bCs/>
          <w:iCs/>
          <w:sz w:val="28"/>
          <w:szCs w:val="28"/>
          <w:lang w:val="en"/>
        </w:rPr>
      </w:pPr>
    </w:p>
    <w:p w14:paraId="13B335C3" w14:textId="77777777" w:rsidR="00F150B2" w:rsidRDefault="00F150B2" w:rsidP="00FD13FB">
      <w:pPr>
        <w:suppressAutoHyphens/>
        <w:jc w:val="center"/>
        <w:rPr>
          <w:rFonts w:ascii="Arial" w:hAnsi="Arial" w:cs="Arial"/>
          <w:bCs/>
          <w:iCs/>
          <w:sz w:val="28"/>
          <w:szCs w:val="28"/>
          <w:lang w:val="en"/>
        </w:rPr>
      </w:pPr>
    </w:p>
    <w:p w14:paraId="7659CBD0" w14:textId="77777777" w:rsidR="00F150B2" w:rsidRDefault="00F150B2" w:rsidP="00FD13FB">
      <w:pPr>
        <w:suppressAutoHyphens/>
        <w:jc w:val="center"/>
        <w:rPr>
          <w:rFonts w:ascii="Arial" w:hAnsi="Arial" w:cs="Arial"/>
          <w:bCs/>
          <w:iCs/>
          <w:sz w:val="28"/>
          <w:szCs w:val="28"/>
          <w:lang w:val="en"/>
        </w:rPr>
      </w:pPr>
    </w:p>
    <w:p w14:paraId="0EE23AD7" w14:textId="1E496403" w:rsidR="00626BDA" w:rsidRPr="00F150B2" w:rsidRDefault="00EB1E76" w:rsidP="00FD13FB">
      <w:pPr>
        <w:suppressAutoHyphens/>
        <w:jc w:val="center"/>
        <w:rPr>
          <w:b/>
          <w:i/>
          <w:iCs/>
          <w:sz w:val="28"/>
          <w:szCs w:val="28"/>
          <w:lang w:val="en"/>
        </w:rPr>
        <w:sectPr w:rsidR="00626BDA" w:rsidRPr="00F150B2" w:rsidSect="00F12A3C">
          <w:footerReference w:type="default" r:id="rId9"/>
          <w:footnotePr>
            <w:numRestart w:val="eachPage"/>
          </w:footnotePr>
          <w:pgSz w:w="11909" w:h="16834" w:code="9"/>
          <w:pgMar w:top="1985" w:right="1134" w:bottom="1701" w:left="1985" w:header="576" w:footer="288" w:gutter="0"/>
          <w:pgNumType w:fmt="lowerRoman" w:start="1"/>
          <w:cols w:space="0"/>
        </w:sectPr>
      </w:pPr>
      <w:r>
        <w:rPr>
          <w:b/>
          <w:iCs/>
          <w:sz w:val="28"/>
          <w:szCs w:val="28"/>
          <w:lang w:val="en"/>
        </w:rPr>
        <w:t>THÀNH PHỐ HỒ CHÍ MINH, NĂM 2021</w:t>
      </w:r>
    </w:p>
    <w:p w14:paraId="394A3B8C" w14:textId="3B9AB048" w:rsidR="00F150B2" w:rsidRPr="00D60FB8" w:rsidRDefault="00F150B2" w:rsidP="00F150B2">
      <w:pPr>
        <w:suppressAutoHyphens/>
        <w:jc w:val="center"/>
        <w:rPr>
          <w:sz w:val="28"/>
          <w:szCs w:val="28"/>
          <w:lang w:val="en"/>
        </w:rPr>
      </w:pPr>
      <w:r w:rsidRPr="00D60FB8">
        <w:rPr>
          <w:bCs/>
          <w:sz w:val="28"/>
          <w:szCs w:val="28"/>
          <w:lang w:val="en"/>
        </w:rPr>
        <w:lastRenderedPageBreak/>
        <w:t>TỔNG LIÊN ĐOÀN LAO ĐỘNG VIỆT NAM</w:t>
      </w:r>
      <w:r w:rsidRPr="00D60FB8">
        <w:rPr>
          <w:b/>
          <w:bCs/>
          <w:sz w:val="28"/>
          <w:szCs w:val="28"/>
          <w:lang w:val="en"/>
        </w:rPr>
        <w:t xml:space="preserve"> </w:t>
      </w:r>
    </w:p>
    <w:p w14:paraId="6FDB2C05" w14:textId="43D9AE04" w:rsidR="00F150B2" w:rsidRPr="00D60FB8" w:rsidRDefault="00F150B2" w:rsidP="00F150B2">
      <w:pPr>
        <w:suppressAutoHyphens/>
        <w:jc w:val="center"/>
        <w:rPr>
          <w:sz w:val="28"/>
          <w:szCs w:val="28"/>
          <w:lang w:val="vi-VN"/>
        </w:rPr>
      </w:pPr>
      <w:r w:rsidRPr="00D60FB8">
        <w:rPr>
          <w:b/>
          <w:bCs/>
          <w:sz w:val="28"/>
          <w:szCs w:val="28"/>
          <w:lang w:val="en"/>
        </w:rPr>
        <w:t>TR</w:t>
      </w:r>
      <w:r w:rsidRPr="00D60FB8">
        <w:rPr>
          <w:b/>
          <w:bCs/>
          <w:sz w:val="28"/>
          <w:szCs w:val="28"/>
          <w:lang w:val="vi-VN"/>
        </w:rPr>
        <w:t>ƯỜNG ĐẠI HỌC TÔN ĐỨC THẮNG</w:t>
      </w:r>
    </w:p>
    <w:p w14:paraId="4634A491" w14:textId="39B3DAB2" w:rsidR="00F150B2" w:rsidRPr="008E5500" w:rsidRDefault="002F2986" w:rsidP="00F150B2">
      <w:pPr>
        <w:suppressAutoHyphens/>
        <w:jc w:val="center"/>
        <w:rPr>
          <w:rFonts w:ascii="Arial" w:hAnsi="Arial" w:cs="Arial"/>
          <w:sz w:val="28"/>
          <w:szCs w:val="28"/>
          <w:lang w:val="en"/>
        </w:rPr>
      </w:pPr>
      <w:r>
        <w:rPr>
          <w:b/>
          <w:bCs/>
          <w:sz w:val="28"/>
          <w:szCs w:val="28"/>
          <w:lang w:val="en"/>
        </w:rPr>
        <w:t>KHOA ĐIỆN – ĐIỆN TỬ</w:t>
      </w:r>
    </w:p>
    <w:p w14:paraId="6C9A261D" w14:textId="77777777" w:rsidR="00F150B2" w:rsidRPr="008E5500" w:rsidRDefault="00F150B2" w:rsidP="00F150B2">
      <w:pPr>
        <w:suppressAutoHyphens/>
        <w:ind w:firstLine="720"/>
        <w:jc w:val="center"/>
        <w:rPr>
          <w:rFonts w:ascii="Arial" w:hAnsi="Arial" w:cs="Arial"/>
          <w:b/>
          <w:bCs/>
          <w:sz w:val="28"/>
          <w:szCs w:val="28"/>
          <w:lang w:val="en"/>
        </w:rPr>
      </w:pPr>
      <w:r>
        <w:rPr>
          <w:noProof/>
          <w:lang w:val="vi-VN" w:eastAsia="vi-VN"/>
        </w:rPr>
        <w:drawing>
          <wp:inline distT="0" distB="0" distL="0" distR="0" wp14:anchorId="4CAA70B0" wp14:editId="41B1F564">
            <wp:extent cx="1257300" cy="694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9400" cy="712026"/>
                    </a:xfrm>
                    <a:prstGeom prst="rect">
                      <a:avLst/>
                    </a:prstGeom>
                  </pic:spPr>
                </pic:pic>
              </a:graphicData>
            </a:graphic>
          </wp:inline>
        </w:drawing>
      </w:r>
    </w:p>
    <w:p w14:paraId="70B525C3" w14:textId="77777777" w:rsidR="00F150B2" w:rsidRDefault="00F150B2" w:rsidP="00F150B2">
      <w:pPr>
        <w:suppressAutoHyphens/>
        <w:ind w:firstLine="720"/>
        <w:rPr>
          <w:rFonts w:ascii="Arial" w:hAnsi="Arial" w:cs="Arial"/>
          <w:b/>
          <w:bCs/>
          <w:sz w:val="28"/>
          <w:szCs w:val="28"/>
          <w:lang w:val="en"/>
        </w:rPr>
      </w:pPr>
    </w:p>
    <w:p w14:paraId="70769429" w14:textId="77777777" w:rsidR="00F150B2" w:rsidRPr="008E5500" w:rsidRDefault="00F150B2" w:rsidP="00F150B2">
      <w:pPr>
        <w:suppressAutoHyphens/>
        <w:ind w:firstLine="720"/>
        <w:rPr>
          <w:rFonts w:ascii="Arial" w:hAnsi="Arial" w:cs="Arial"/>
          <w:b/>
          <w:bCs/>
          <w:sz w:val="28"/>
          <w:szCs w:val="28"/>
          <w:lang w:val="en"/>
        </w:rPr>
      </w:pPr>
    </w:p>
    <w:p w14:paraId="101EDF82" w14:textId="4EC8C3E7" w:rsidR="00F150B2" w:rsidRPr="00D60FB8" w:rsidRDefault="002F2986" w:rsidP="00F150B2">
      <w:pPr>
        <w:suppressAutoHyphens/>
        <w:ind w:firstLine="720"/>
        <w:jc w:val="center"/>
        <w:rPr>
          <w:b/>
          <w:bCs/>
          <w:sz w:val="28"/>
          <w:szCs w:val="28"/>
          <w:lang w:val="en"/>
        </w:rPr>
      </w:pPr>
      <w:r>
        <w:rPr>
          <w:b/>
          <w:bCs/>
          <w:sz w:val="28"/>
          <w:szCs w:val="28"/>
          <w:lang w:val="en"/>
        </w:rPr>
        <w:t>PHẠM HOÀNG TẤN DUY</w:t>
      </w:r>
    </w:p>
    <w:p w14:paraId="13A5F45F" w14:textId="77777777" w:rsidR="00F150B2" w:rsidRDefault="00F150B2" w:rsidP="00F150B2">
      <w:pPr>
        <w:suppressAutoHyphens/>
        <w:rPr>
          <w:b/>
          <w:bCs/>
          <w:lang w:val="en"/>
        </w:rPr>
      </w:pPr>
    </w:p>
    <w:p w14:paraId="609CA106" w14:textId="77777777" w:rsidR="00F150B2" w:rsidRDefault="00F150B2" w:rsidP="00F150B2">
      <w:pPr>
        <w:suppressAutoHyphens/>
        <w:rPr>
          <w:b/>
          <w:bCs/>
          <w:lang w:val="en"/>
        </w:rPr>
      </w:pPr>
    </w:p>
    <w:p w14:paraId="264FF22D" w14:textId="77777777" w:rsidR="00892702" w:rsidRDefault="00892702" w:rsidP="00892702">
      <w:pPr>
        <w:suppressAutoHyphens/>
        <w:jc w:val="center"/>
        <w:rPr>
          <w:b/>
          <w:bCs/>
          <w:sz w:val="48"/>
          <w:szCs w:val="48"/>
          <w:lang w:val="en"/>
        </w:rPr>
      </w:pPr>
      <w:r>
        <w:rPr>
          <w:b/>
          <w:bCs/>
          <w:sz w:val="48"/>
          <w:szCs w:val="48"/>
          <w:lang w:val="en"/>
        </w:rPr>
        <w:t xml:space="preserve">CẬP NHẬT DỮ LIỆU COVID-19 </w:t>
      </w:r>
    </w:p>
    <w:p w14:paraId="640A5D8B" w14:textId="77777777" w:rsidR="00892702" w:rsidRDefault="00892702" w:rsidP="00892702">
      <w:pPr>
        <w:suppressAutoHyphens/>
        <w:jc w:val="center"/>
        <w:rPr>
          <w:b/>
          <w:bCs/>
          <w:sz w:val="48"/>
          <w:szCs w:val="48"/>
          <w:lang w:val="en"/>
        </w:rPr>
      </w:pPr>
      <w:r>
        <w:rPr>
          <w:b/>
          <w:bCs/>
          <w:sz w:val="48"/>
          <w:szCs w:val="48"/>
          <w:lang w:val="en"/>
        </w:rPr>
        <w:t xml:space="preserve">HẰNG NGÀY, LƯU TRỮ </w:t>
      </w:r>
    </w:p>
    <w:p w14:paraId="7CB39C59" w14:textId="77777777" w:rsidR="00892702" w:rsidRDefault="00892702" w:rsidP="00892702">
      <w:pPr>
        <w:suppressAutoHyphens/>
        <w:jc w:val="center"/>
        <w:rPr>
          <w:b/>
          <w:bCs/>
          <w:sz w:val="48"/>
          <w:szCs w:val="48"/>
          <w:lang w:val="en"/>
        </w:rPr>
      </w:pPr>
      <w:r>
        <w:rPr>
          <w:b/>
          <w:bCs/>
          <w:sz w:val="48"/>
          <w:szCs w:val="48"/>
          <w:lang w:val="en"/>
        </w:rPr>
        <w:t xml:space="preserve">VÀ XÂY DỰNG </w:t>
      </w:r>
    </w:p>
    <w:p w14:paraId="1181F008" w14:textId="77777777" w:rsidR="00892702" w:rsidRPr="00D60FB8" w:rsidRDefault="00892702" w:rsidP="00892702">
      <w:pPr>
        <w:suppressAutoHyphens/>
        <w:jc w:val="center"/>
        <w:rPr>
          <w:b/>
          <w:bCs/>
          <w:sz w:val="48"/>
          <w:szCs w:val="48"/>
          <w:lang w:val="en"/>
        </w:rPr>
      </w:pPr>
      <w:r>
        <w:rPr>
          <w:b/>
          <w:bCs/>
          <w:sz w:val="48"/>
          <w:szCs w:val="48"/>
          <w:lang w:val="en"/>
        </w:rPr>
        <w:t>MÔ HÌNH DỰ ĐOÁN</w:t>
      </w:r>
    </w:p>
    <w:p w14:paraId="203F4AE6" w14:textId="77777777" w:rsidR="00F150B2" w:rsidRDefault="00F150B2" w:rsidP="00F150B2">
      <w:pPr>
        <w:suppressAutoHyphens/>
        <w:ind w:firstLine="720"/>
        <w:jc w:val="center"/>
        <w:rPr>
          <w:sz w:val="48"/>
          <w:szCs w:val="48"/>
          <w:lang w:val="en"/>
        </w:rPr>
      </w:pPr>
    </w:p>
    <w:p w14:paraId="37292D53" w14:textId="1CF2F2A1" w:rsidR="00F150B2" w:rsidRPr="00F150B2" w:rsidRDefault="00F150B2" w:rsidP="00F150B2">
      <w:pPr>
        <w:suppressAutoHyphens/>
        <w:ind w:firstLine="720"/>
        <w:jc w:val="center"/>
        <w:rPr>
          <w:b/>
          <w:bCs/>
          <w:sz w:val="40"/>
          <w:szCs w:val="40"/>
          <w:lang w:val="en"/>
        </w:rPr>
      </w:pPr>
      <w:r w:rsidRPr="00F150B2">
        <w:rPr>
          <w:b/>
          <w:bCs/>
          <w:sz w:val="40"/>
          <w:szCs w:val="40"/>
          <w:lang w:val="en"/>
        </w:rPr>
        <w:t>ĐỒ ÁN TỔNG HỢP</w:t>
      </w:r>
    </w:p>
    <w:p w14:paraId="41BCA5D7" w14:textId="77777777" w:rsidR="00F150B2" w:rsidRPr="00F150B2" w:rsidRDefault="00F150B2" w:rsidP="00F150B2">
      <w:pPr>
        <w:suppressAutoHyphens/>
        <w:spacing w:line="240" w:lineRule="auto"/>
        <w:ind w:firstLine="720"/>
        <w:jc w:val="center"/>
        <w:rPr>
          <w:b/>
          <w:bCs/>
          <w:sz w:val="40"/>
          <w:szCs w:val="40"/>
          <w:lang w:val="en"/>
        </w:rPr>
      </w:pPr>
      <w:r w:rsidRPr="00F150B2">
        <w:rPr>
          <w:b/>
          <w:bCs/>
          <w:sz w:val="40"/>
          <w:szCs w:val="40"/>
          <w:lang w:val="en"/>
        </w:rPr>
        <w:t>KỸ THUẬT ĐIỆN TỬ - VIỄN THÔNG</w:t>
      </w:r>
    </w:p>
    <w:p w14:paraId="273BC427" w14:textId="77777777" w:rsidR="00F150B2" w:rsidRPr="00F150B2" w:rsidRDefault="00F150B2" w:rsidP="00F150B2">
      <w:pPr>
        <w:suppressAutoHyphens/>
        <w:jc w:val="center"/>
        <w:rPr>
          <w:bCs/>
          <w:iCs/>
          <w:sz w:val="20"/>
          <w:lang w:val="en"/>
        </w:rPr>
      </w:pPr>
    </w:p>
    <w:p w14:paraId="3A796CC2" w14:textId="2F52BA85" w:rsidR="0029169A" w:rsidRPr="0029169A" w:rsidRDefault="0029169A" w:rsidP="0029169A">
      <w:pPr>
        <w:tabs>
          <w:tab w:val="center" w:pos="4730"/>
        </w:tabs>
        <w:overflowPunct/>
        <w:autoSpaceDE/>
        <w:autoSpaceDN/>
        <w:adjustRightInd/>
        <w:spacing w:line="240" w:lineRule="auto"/>
        <w:jc w:val="center"/>
        <w:textAlignment w:val="auto"/>
        <w:rPr>
          <w:sz w:val="28"/>
          <w:szCs w:val="28"/>
        </w:rPr>
      </w:pPr>
      <w:r w:rsidRPr="0029169A">
        <w:rPr>
          <w:sz w:val="28"/>
          <w:szCs w:val="28"/>
          <w:lang w:val="vi-VN"/>
        </w:rPr>
        <w:t>Người hướng dẫn</w:t>
      </w:r>
      <w:r>
        <w:rPr>
          <w:sz w:val="28"/>
          <w:szCs w:val="28"/>
        </w:rPr>
        <w:t xml:space="preserve"> </w:t>
      </w:r>
    </w:p>
    <w:p w14:paraId="5F4E3221" w14:textId="17D6AA58" w:rsidR="0029169A" w:rsidRPr="0029169A" w:rsidRDefault="0029169A" w:rsidP="0029169A">
      <w:pPr>
        <w:tabs>
          <w:tab w:val="center" w:pos="4730"/>
        </w:tabs>
        <w:overflowPunct/>
        <w:autoSpaceDE/>
        <w:autoSpaceDN/>
        <w:adjustRightInd/>
        <w:spacing w:line="240" w:lineRule="auto"/>
        <w:jc w:val="center"/>
        <w:textAlignment w:val="auto"/>
        <w:rPr>
          <w:b/>
          <w:sz w:val="28"/>
          <w:szCs w:val="28"/>
        </w:rPr>
      </w:pPr>
      <w:r w:rsidRPr="0029169A">
        <w:rPr>
          <w:b/>
          <w:sz w:val="28"/>
          <w:szCs w:val="28"/>
        </w:rPr>
        <w:t>T</w:t>
      </w:r>
      <w:r w:rsidRPr="0029169A">
        <w:rPr>
          <w:b/>
          <w:sz w:val="28"/>
          <w:szCs w:val="28"/>
          <w:lang w:val="vi-VN"/>
        </w:rPr>
        <w:t xml:space="preserve">S. </w:t>
      </w:r>
      <w:r w:rsidR="002F2986">
        <w:rPr>
          <w:b/>
          <w:sz w:val="28"/>
          <w:szCs w:val="28"/>
        </w:rPr>
        <w:t>Nguyễn Thành Nam</w:t>
      </w:r>
    </w:p>
    <w:p w14:paraId="3AE0C257" w14:textId="77777777" w:rsidR="00F150B2" w:rsidRPr="00F150B2" w:rsidRDefault="00F150B2" w:rsidP="00F150B2">
      <w:pPr>
        <w:suppressAutoHyphens/>
        <w:jc w:val="center"/>
        <w:rPr>
          <w:bCs/>
          <w:iCs/>
          <w:sz w:val="28"/>
          <w:szCs w:val="28"/>
          <w:lang w:val="en"/>
        </w:rPr>
      </w:pPr>
    </w:p>
    <w:p w14:paraId="5B8C69F5" w14:textId="77777777" w:rsidR="00F150B2" w:rsidRDefault="00F150B2" w:rsidP="00F150B2">
      <w:pPr>
        <w:suppressAutoHyphens/>
        <w:jc w:val="center"/>
        <w:rPr>
          <w:rFonts w:ascii="Arial" w:hAnsi="Arial" w:cs="Arial"/>
          <w:bCs/>
          <w:iCs/>
          <w:sz w:val="28"/>
          <w:szCs w:val="28"/>
          <w:lang w:val="en"/>
        </w:rPr>
      </w:pPr>
    </w:p>
    <w:p w14:paraId="34C9BA7D" w14:textId="77777777" w:rsidR="00F150B2" w:rsidRDefault="00F150B2" w:rsidP="00F150B2">
      <w:pPr>
        <w:suppressAutoHyphens/>
        <w:jc w:val="center"/>
        <w:rPr>
          <w:rFonts w:ascii="Arial" w:hAnsi="Arial" w:cs="Arial"/>
          <w:bCs/>
          <w:iCs/>
          <w:sz w:val="28"/>
          <w:szCs w:val="28"/>
          <w:lang w:val="en"/>
        </w:rPr>
      </w:pPr>
    </w:p>
    <w:p w14:paraId="3A042920" w14:textId="4BB71FE1" w:rsidR="00F150B2" w:rsidRPr="0029169A" w:rsidRDefault="002F2986" w:rsidP="00F150B2">
      <w:pPr>
        <w:suppressAutoHyphens/>
        <w:jc w:val="center"/>
        <w:rPr>
          <w:b/>
          <w:i/>
          <w:iCs/>
          <w:sz w:val="28"/>
          <w:szCs w:val="28"/>
          <w:lang w:val="en"/>
        </w:rPr>
        <w:sectPr w:rsidR="00F150B2" w:rsidRPr="0029169A" w:rsidSect="00F12A3C">
          <w:headerReference w:type="default" r:id="rId10"/>
          <w:footerReference w:type="default" r:id="rId11"/>
          <w:footnotePr>
            <w:numRestart w:val="eachPage"/>
          </w:footnotePr>
          <w:pgSz w:w="11909" w:h="16834" w:code="9"/>
          <w:pgMar w:top="1985" w:right="1134" w:bottom="1701" w:left="1985" w:header="576" w:footer="288" w:gutter="0"/>
          <w:pgNumType w:fmt="lowerRoman" w:start="1"/>
          <w:cols w:space="0"/>
        </w:sectPr>
      </w:pPr>
      <w:r>
        <w:rPr>
          <w:b/>
          <w:iCs/>
          <w:sz w:val="28"/>
          <w:szCs w:val="28"/>
          <w:lang w:val="en"/>
        </w:rPr>
        <w:t>THÀNH PHỐ HỒ CHÍ MINH, NĂM 2021</w:t>
      </w:r>
    </w:p>
    <w:p w14:paraId="08945AB9" w14:textId="2EB5AB51" w:rsidR="00FE0B3B" w:rsidRDefault="00D74039" w:rsidP="00D74039">
      <w:pPr>
        <w:jc w:val="center"/>
        <w:rPr>
          <w:b/>
          <w:bCs/>
          <w:sz w:val="32"/>
          <w:szCs w:val="32"/>
        </w:rPr>
      </w:pPr>
      <w:r>
        <w:rPr>
          <w:b/>
          <w:bCs/>
          <w:sz w:val="32"/>
          <w:szCs w:val="32"/>
        </w:rPr>
        <w:lastRenderedPageBreak/>
        <w:t>LỜI CẢM ƠN</w:t>
      </w:r>
    </w:p>
    <w:p w14:paraId="4E87C062" w14:textId="7305D99F" w:rsidR="001A50B4" w:rsidRPr="001A50B4" w:rsidRDefault="001A50B4" w:rsidP="00023721">
      <w:pPr>
        <w:rPr>
          <w:bCs/>
          <w:szCs w:val="26"/>
        </w:rPr>
      </w:pPr>
      <w:r>
        <w:rPr>
          <w:b/>
          <w:bCs/>
          <w:sz w:val="32"/>
          <w:szCs w:val="32"/>
        </w:rPr>
        <w:tab/>
      </w:r>
      <w:r>
        <w:rPr>
          <w:bCs/>
          <w:szCs w:val="26"/>
        </w:rPr>
        <w:t xml:space="preserve">Lời đầu tiên tôi xin cảm ơn các </w:t>
      </w:r>
      <w:r w:rsidR="00F41229">
        <w:rPr>
          <w:bCs/>
          <w:szCs w:val="26"/>
        </w:rPr>
        <w:t xml:space="preserve">Quý </w:t>
      </w:r>
      <w:r>
        <w:rPr>
          <w:bCs/>
          <w:szCs w:val="26"/>
        </w:rPr>
        <w:t>thầy cô khoa Điện – Điện tử của trường Đại học Tôn Đức Thắng đã nhiệt tình giảng dạ</w:t>
      </w:r>
      <w:r w:rsidR="00F41229">
        <w:rPr>
          <w:bCs/>
          <w:szCs w:val="26"/>
        </w:rPr>
        <w:t xml:space="preserve">y, truyền đạt và hướng dẫn những kiến thức quý báu cho tôi trong suốt khoảng thời gian theo học. </w:t>
      </w:r>
    </w:p>
    <w:p w14:paraId="3E693277" w14:textId="2FCA888D" w:rsidR="00FE0B3B" w:rsidRDefault="00023721" w:rsidP="00023721">
      <w:pPr>
        <w:ind w:firstLine="357"/>
        <w:rPr>
          <w:szCs w:val="26"/>
        </w:rPr>
      </w:pPr>
      <w:r>
        <w:rPr>
          <w:szCs w:val="26"/>
        </w:rPr>
        <w:t>Và đặc biệ</w:t>
      </w:r>
      <w:r w:rsidR="003A7783">
        <w:rPr>
          <w:szCs w:val="26"/>
        </w:rPr>
        <w:t>t là tôi xin chân thành cảm ơn T</w:t>
      </w:r>
      <w:r w:rsidR="002F2986">
        <w:rPr>
          <w:szCs w:val="26"/>
        </w:rPr>
        <w:t xml:space="preserve">hầy </w:t>
      </w:r>
      <w:r w:rsidRPr="00023721">
        <w:rPr>
          <w:b/>
          <w:szCs w:val="26"/>
        </w:rPr>
        <w:t xml:space="preserve">TS. </w:t>
      </w:r>
      <w:r w:rsidR="002F2986" w:rsidRPr="00023721">
        <w:rPr>
          <w:b/>
          <w:szCs w:val="26"/>
        </w:rPr>
        <w:t>Nguyễn Thành Nam</w:t>
      </w:r>
      <w:r>
        <w:rPr>
          <w:szCs w:val="26"/>
        </w:rPr>
        <w:t xml:space="preserve">, thầy đã tận tình, tận tâm </w:t>
      </w:r>
      <w:r w:rsidR="002F2986">
        <w:rPr>
          <w:szCs w:val="26"/>
        </w:rPr>
        <w:t xml:space="preserve">giúp đỡ </w:t>
      </w:r>
      <w:r>
        <w:rPr>
          <w:szCs w:val="26"/>
        </w:rPr>
        <w:t>và hướng dẫn trực tiếp tôi</w:t>
      </w:r>
      <w:r w:rsidR="002F2986">
        <w:rPr>
          <w:szCs w:val="26"/>
        </w:rPr>
        <w:t xml:space="preserve"> trong q</w:t>
      </w:r>
      <w:r>
        <w:rPr>
          <w:szCs w:val="26"/>
        </w:rPr>
        <w:t>uá trình thực hiện và hoàn thiện</w:t>
      </w:r>
      <w:r w:rsidR="002F2986">
        <w:rPr>
          <w:szCs w:val="26"/>
        </w:rPr>
        <w:t xml:space="preserve"> Đồ </w:t>
      </w:r>
      <w:r w:rsidR="00FD5607">
        <w:rPr>
          <w:szCs w:val="26"/>
        </w:rPr>
        <w:t>án</w:t>
      </w:r>
      <w:r w:rsidR="002F2986">
        <w:rPr>
          <w:szCs w:val="26"/>
        </w:rPr>
        <w:t xml:space="preserve"> tổng hợp.</w:t>
      </w:r>
      <w:r w:rsidR="00C0286D">
        <w:rPr>
          <w:szCs w:val="26"/>
        </w:rPr>
        <w:t xml:space="preserve"> Dưới sự hướng dẫn của T</w:t>
      </w:r>
      <w:r>
        <w:rPr>
          <w:szCs w:val="26"/>
        </w:rPr>
        <w:t xml:space="preserve">hầy, bản thân tôi không những không ngừng tiếp thu được những kiến thức mới mà còn học tập được những kinh nghiệm quý báu và phong cách làm việc chuyên nghiệp </w:t>
      </w:r>
      <w:r w:rsidR="0086732E">
        <w:rPr>
          <w:szCs w:val="26"/>
        </w:rPr>
        <w:t xml:space="preserve">cùng với vận dụng những kiến thức đã được học </w:t>
      </w:r>
      <w:r>
        <w:rPr>
          <w:szCs w:val="26"/>
        </w:rPr>
        <w:t xml:space="preserve">trong quá trình thực hiện đồ án. </w:t>
      </w:r>
      <w:r w:rsidR="0086732E">
        <w:rPr>
          <w:szCs w:val="26"/>
        </w:rPr>
        <w:t>Đây là một hành trang tốt đẹp và rất quý báu cho tôi để sẵn sàng hơn trong quá trình học tập và làm việc sau này.</w:t>
      </w:r>
    </w:p>
    <w:p w14:paraId="48A339DE" w14:textId="6B6CB6E2" w:rsidR="0086732E" w:rsidRPr="0029169A" w:rsidRDefault="0086732E" w:rsidP="00023721">
      <w:pPr>
        <w:ind w:firstLine="357"/>
        <w:rPr>
          <w:b/>
          <w:szCs w:val="26"/>
        </w:rPr>
      </w:pPr>
      <w:r>
        <w:rPr>
          <w:szCs w:val="26"/>
        </w:rPr>
        <w:t>Bên cạnh đó, tôi muốn xin chân thành cảm ơn gia đình, bạn bè đã sát cánh cùng tôi trong khoảng thời gian học tập tại trường Đại học Tôn Đức Thắng và đã đóng góp ý kiến cũng như nghị lực, hỗ trợ tôi trong khoảng thời gian thực hiện đồ án.</w:t>
      </w:r>
    </w:p>
    <w:p w14:paraId="64C1CF1A" w14:textId="643F400B" w:rsidR="00FE0B3B" w:rsidRPr="0029169A" w:rsidRDefault="00FE0B3B" w:rsidP="00FE0B3B">
      <w:pPr>
        <w:ind w:left="3600"/>
        <w:jc w:val="center"/>
        <w:rPr>
          <w:i/>
          <w:szCs w:val="26"/>
        </w:rPr>
      </w:pPr>
      <w:r w:rsidRPr="0029169A">
        <w:rPr>
          <w:i/>
          <w:szCs w:val="26"/>
        </w:rPr>
        <w:t xml:space="preserve">TP. Hồ Chí Minh, ngày </w:t>
      </w:r>
      <w:r w:rsidR="002F2986">
        <w:rPr>
          <w:i/>
          <w:szCs w:val="26"/>
        </w:rPr>
        <w:t xml:space="preserve">21 </w:t>
      </w:r>
      <w:r w:rsidRPr="0029169A">
        <w:rPr>
          <w:i/>
          <w:szCs w:val="26"/>
        </w:rPr>
        <w:t xml:space="preserve">tháng </w:t>
      </w:r>
      <w:r w:rsidR="002F2986">
        <w:rPr>
          <w:i/>
          <w:szCs w:val="26"/>
        </w:rPr>
        <w:t>12</w:t>
      </w:r>
      <w:r w:rsidRPr="0029169A">
        <w:rPr>
          <w:i/>
          <w:szCs w:val="26"/>
        </w:rPr>
        <w:t xml:space="preserve"> năm </w:t>
      </w:r>
      <w:r w:rsidR="002F2986">
        <w:rPr>
          <w:i/>
          <w:szCs w:val="26"/>
        </w:rPr>
        <w:t>2021</w:t>
      </w:r>
      <w:r w:rsidRPr="0029169A">
        <w:rPr>
          <w:i/>
          <w:szCs w:val="26"/>
        </w:rPr>
        <w:t xml:space="preserve">     </w:t>
      </w:r>
    </w:p>
    <w:p w14:paraId="7A330A68" w14:textId="77777777" w:rsidR="00FE0B3B" w:rsidRPr="0029169A" w:rsidRDefault="00FE0B3B" w:rsidP="00FE0B3B">
      <w:pPr>
        <w:ind w:left="3600"/>
        <w:jc w:val="center"/>
        <w:rPr>
          <w:i/>
          <w:szCs w:val="26"/>
        </w:rPr>
      </w:pPr>
      <w:r w:rsidRPr="0029169A">
        <w:rPr>
          <w:i/>
          <w:szCs w:val="26"/>
        </w:rPr>
        <w:t>Tác giả</w:t>
      </w:r>
    </w:p>
    <w:p w14:paraId="1323428D" w14:textId="77777777" w:rsidR="00626BDA" w:rsidRPr="0029169A" w:rsidRDefault="00FE0B3B" w:rsidP="00FE0B3B">
      <w:pPr>
        <w:overflowPunct/>
        <w:autoSpaceDE/>
        <w:autoSpaceDN/>
        <w:adjustRightInd/>
        <w:spacing w:line="240" w:lineRule="auto"/>
        <w:jc w:val="left"/>
        <w:textAlignment w:val="auto"/>
      </w:pPr>
      <w:r w:rsidRPr="0029169A">
        <w:rPr>
          <w:szCs w:val="26"/>
        </w:rPr>
        <w:br w:type="page"/>
      </w:r>
    </w:p>
    <w:p w14:paraId="2B58D80E" w14:textId="77777777" w:rsidR="0029169A" w:rsidRPr="0029169A" w:rsidRDefault="0029169A" w:rsidP="0029169A">
      <w:pPr>
        <w:overflowPunct/>
        <w:autoSpaceDE/>
        <w:autoSpaceDN/>
        <w:adjustRightInd/>
        <w:jc w:val="left"/>
        <w:textAlignment w:val="auto"/>
        <w:rPr>
          <w:szCs w:val="26"/>
          <w:lang w:val="vi-VN"/>
        </w:rPr>
      </w:pPr>
      <w:r w:rsidRPr="0029169A">
        <w:rPr>
          <w:szCs w:val="26"/>
          <w:lang w:val="vi-VN"/>
        </w:rPr>
        <w:lastRenderedPageBreak/>
        <w:t>Công trình được hoàn thành tại Trường Đại học Tôn Đức Thắng</w:t>
      </w:r>
    </w:p>
    <w:p w14:paraId="4BDA33AE" w14:textId="0528984C" w:rsidR="0029169A" w:rsidRPr="002759A4" w:rsidRDefault="0029169A" w:rsidP="0029169A">
      <w:pPr>
        <w:widowControl w:val="0"/>
        <w:overflowPunct/>
        <w:adjustRightInd/>
        <w:textAlignment w:val="auto"/>
        <w:rPr>
          <w:szCs w:val="26"/>
        </w:rPr>
      </w:pPr>
      <w:r w:rsidRPr="0029169A">
        <w:rPr>
          <w:szCs w:val="26"/>
          <w:lang w:val="vi-VN"/>
        </w:rPr>
        <w:t>Cán bộ hướng dẫn khoa học:</w:t>
      </w:r>
      <w:r w:rsidRPr="0029169A">
        <w:rPr>
          <w:spacing w:val="53"/>
          <w:szCs w:val="26"/>
          <w:lang w:val="vi-VN"/>
        </w:rPr>
        <w:t xml:space="preserve"> </w:t>
      </w:r>
      <w:r w:rsidR="002759A4">
        <w:rPr>
          <w:szCs w:val="26"/>
        </w:rPr>
        <w:t>TS. Nguyễn Thành Nam</w:t>
      </w:r>
    </w:p>
    <w:p w14:paraId="7CA4767F" w14:textId="3354938B" w:rsidR="0029169A" w:rsidRPr="0029169A" w:rsidRDefault="002759A4" w:rsidP="0029169A">
      <w:pPr>
        <w:overflowPunct/>
        <w:autoSpaceDE/>
        <w:autoSpaceDN/>
        <w:adjustRightInd/>
        <w:ind w:left="3531"/>
        <w:jc w:val="left"/>
        <w:textAlignment w:val="auto"/>
        <w:rPr>
          <w:i/>
          <w:szCs w:val="26"/>
          <w:lang w:val="vi-VN"/>
        </w:rPr>
      </w:pPr>
      <w:r w:rsidRPr="0029169A">
        <w:rPr>
          <w:i/>
          <w:szCs w:val="26"/>
          <w:lang w:val="vi-VN"/>
        </w:rPr>
        <w:t xml:space="preserve"> </w:t>
      </w:r>
      <w:r w:rsidR="0029169A" w:rsidRPr="0029169A">
        <w:rPr>
          <w:i/>
          <w:szCs w:val="26"/>
          <w:lang w:val="vi-VN"/>
        </w:rPr>
        <w:t>(Ghi rõ học hàm, học vị, họ tên và chữ ký)</w:t>
      </w:r>
    </w:p>
    <w:p w14:paraId="4C62CF43" w14:textId="77777777" w:rsidR="0029169A" w:rsidRPr="0029169A" w:rsidRDefault="0029169A" w:rsidP="0029169A">
      <w:pPr>
        <w:tabs>
          <w:tab w:val="right" w:leader="dot" w:pos="8730"/>
        </w:tabs>
        <w:overflowPunct/>
        <w:autoSpaceDE/>
        <w:autoSpaceDN/>
        <w:adjustRightInd/>
        <w:jc w:val="left"/>
        <w:textAlignment w:val="auto"/>
        <w:rPr>
          <w:szCs w:val="26"/>
          <w:lang w:val="vi-VN"/>
        </w:rPr>
      </w:pPr>
      <w:r w:rsidRPr="0029169A">
        <w:rPr>
          <w:szCs w:val="26"/>
          <w:lang w:val="vi-VN"/>
        </w:rPr>
        <w:t xml:space="preserve">                                                   </w:t>
      </w:r>
    </w:p>
    <w:p w14:paraId="05B61130" w14:textId="44B0F32A" w:rsidR="0029169A" w:rsidRPr="0029169A" w:rsidRDefault="0029169A" w:rsidP="0029169A">
      <w:pPr>
        <w:overflowPunct/>
        <w:autoSpaceDE/>
        <w:autoSpaceDN/>
        <w:adjustRightInd/>
        <w:textAlignment w:val="auto"/>
        <w:rPr>
          <w:szCs w:val="26"/>
          <w:lang w:val="vi-VN"/>
        </w:rPr>
      </w:pPr>
      <w:r w:rsidRPr="0029169A">
        <w:rPr>
          <w:szCs w:val="26"/>
          <w:lang w:val="vi-VN"/>
        </w:rPr>
        <w:t xml:space="preserve">Đồ án </w:t>
      </w:r>
      <w:r>
        <w:rPr>
          <w:szCs w:val="26"/>
        </w:rPr>
        <w:t>tổng hợp</w:t>
      </w:r>
      <w:r w:rsidRPr="0029169A">
        <w:rPr>
          <w:szCs w:val="26"/>
          <w:lang w:val="vi-VN"/>
        </w:rPr>
        <w:t xml:space="preserve"> được bảo vệ tại </w:t>
      </w:r>
      <w:r w:rsidRPr="0029169A">
        <w:rPr>
          <w:b/>
          <w:bCs/>
          <w:szCs w:val="26"/>
          <w:lang w:val="vi-VN"/>
        </w:rPr>
        <w:t xml:space="preserve">Hội đồng đánh giá Đồ án </w:t>
      </w:r>
      <w:r>
        <w:rPr>
          <w:b/>
          <w:bCs/>
          <w:szCs w:val="26"/>
        </w:rPr>
        <w:t>tổng hợp</w:t>
      </w:r>
      <w:r w:rsidRPr="0029169A">
        <w:rPr>
          <w:b/>
          <w:bCs/>
          <w:szCs w:val="26"/>
          <w:lang w:val="vi-VN"/>
        </w:rPr>
        <w:t xml:space="preserve"> của Trường Đại học Tôn Đức Thắng </w:t>
      </w:r>
      <w:r w:rsidRPr="0029169A">
        <w:rPr>
          <w:szCs w:val="26"/>
          <w:lang w:val="vi-VN"/>
        </w:rPr>
        <w:t>vào ngày… /…/……</w:t>
      </w:r>
    </w:p>
    <w:p w14:paraId="34BE1BBB" w14:textId="77777777" w:rsidR="0029169A" w:rsidRPr="0029169A" w:rsidRDefault="0029169A" w:rsidP="0029169A">
      <w:pPr>
        <w:overflowPunct/>
        <w:autoSpaceDE/>
        <w:autoSpaceDN/>
        <w:adjustRightInd/>
        <w:textAlignment w:val="auto"/>
        <w:rPr>
          <w:szCs w:val="26"/>
          <w:lang w:val="vi-VN"/>
        </w:rPr>
      </w:pPr>
      <w:r w:rsidRPr="0029169A">
        <w:rPr>
          <w:szCs w:val="26"/>
          <w:lang w:val="vi-VN"/>
        </w:rPr>
        <w:tab/>
      </w:r>
    </w:p>
    <w:p w14:paraId="1D217B10" w14:textId="0E6F0EC9" w:rsidR="00FE0B3B" w:rsidRDefault="0029169A" w:rsidP="0029169A">
      <w:pPr>
        <w:overflowPunct/>
        <w:autoSpaceDE/>
        <w:autoSpaceDN/>
        <w:adjustRightInd/>
        <w:spacing w:line="240" w:lineRule="auto"/>
        <w:textAlignment w:val="auto"/>
        <w:rPr>
          <w:szCs w:val="26"/>
          <w:lang w:val="vi-VN"/>
        </w:rPr>
      </w:pPr>
      <w:r w:rsidRPr="0029169A">
        <w:rPr>
          <w:szCs w:val="26"/>
          <w:lang w:val="vi-VN"/>
        </w:rPr>
        <w:t xml:space="preserve">Xác nhận của Chủ tịch Hội đồng đánh giá </w:t>
      </w:r>
      <w:r w:rsidR="003324A5">
        <w:rPr>
          <w:color w:val="FF0000"/>
          <w:szCs w:val="26"/>
          <w:lang w:val="vi-VN"/>
        </w:rPr>
        <w:t xml:space="preserve">Đồ án </w:t>
      </w:r>
      <w:r>
        <w:rPr>
          <w:color w:val="FF0000"/>
          <w:szCs w:val="26"/>
        </w:rPr>
        <w:t>tổng hợp</w:t>
      </w:r>
      <w:r w:rsidRPr="0029169A">
        <w:rPr>
          <w:color w:val="FF0000"/>
          <w:szCs w:val="26"/>
          <w:lang w:val="vi-VN"/>
        </w:rPr>
        <w:t xml:space="preserve"> và Trưởng khoa quản lý chuyên ngành sau khi nhận Đồ án </w:t>
      </w:r>
      <w:r>
        <w:rPr>
          <w:color w:val="FF0000"/>
          <w:szCs w:val="26"/>
        </w:rPr>
        <w:t>tổng hợp</w:t>
      </w:r>
      <w:r w:rsidRPr="0029169A">
        <w:rPr>
          <w:color w:val="FF0000"/>
          <w:szCs w:val="26"/>
          <w:lang w:val="vi-VN"/>
        </w:rPr>
        <w:t xml:space="preserve"> </w:t>
      </w:r>
      <w:r w:rsidRPr="0029169A">
        <w:rPr>
          <w:szCs w:val="26"/>
          <w:lang w:val="vi-VN"/>
        </w:rPr>
        <w:t>đã được sửa chữa (nếu có).</w:t>
      </w:r>
    </w:p>
    <w:p w14:paraId="795D9D94" w14:textId="17732417" w:rsidR="0029169A" w:rsidRDefault="0029169A" w:rsidP="0029169A">
      <w:pPr>
        <w:overflowPunct/>
        <w:autoSpaceDE/>
        <w:autoSpaceDN/>
        <w:adjustRightInd/>
        <w:spacing w:line="240" w:lineRule="auto"/>
        <w:textAlignment w:val="auto"/>
        <w:rPr>
          <w:szCs w:val="26"/>
          <w:lang w:val="vi-VN"/>
        </w:rPr>
      </w:pPr>
    </w:p>
    <w:p w14:paraId="1C9A7105" w14:textId="50A26D7B" w:rsidR="0029169A" w:rsidRPr="00032172" w:rsidRDefault="0029169A" w:rsidP="0029169A">
      <w:pPr>
        <w:tabs>
          <w:tab w:val="center" w:pos="1890"/>
          <w:tab w:val="center" w:pos="6840"/>
        </w:tabs>
        <w:ind w:firstLine="3"/>
        <w:rPr>
          <w:b/>
          <w:szCs w:val="26"/>
          <w:lang w:val="vi-VN"/>
        </w:rPr>
      </w:pPr>
      <w:r>
        <w:rPr>
          <w:b/>
          <w:szCs w:val="26"/>
          <w:lang w:val="vi-VN"/>
        </w:rPr>
        <w:tab/>
      </w:r>
      <w:r w:rsidRPr="00032172">
        <w:rPr>
          <w:b/>
          <w:szCs w:val="26"/>
          <w:lang w:val="vi-VN"/>
        </w:rPr>
        <w:t>CHỦ TỊCH HỘI ĐỒNG</w:t>
      </w:r>
      <w:r w:rsidRPr="00032172">
        <w:rPr>
          <w:b/>
          <w:szCs w:val="26"/>
          <w:lang w:val="vi-VN"/>
        </w:rPr>
        <w:tab/>
        <w:t>TRƯỞNG KHOA</w:t>
      </w:r>
    </w:p>
    <w:p w14:paraId="6BEE853C" w14:textId="77777777" w:rsidR="0029169A" w:rsidRPr="00032172" w:rsidRDefault="0029169A" w:rsidP="0029169A">
      <w:pPr>
        <w:ind w:left="357" w:firstLine="357"/>
        <w:rPr>
          <w:b/>
          <w:szCs w:val="26"/>
          <w:lang w:val="vi-VN"/>
        </w:rPr>
      </w:pPr>
    </w:p>
    <w:p w14:paraId="387A4662" w14:textId="77777777" w:rsidR="0029169A" w:rsidRPr="00032172" w:rsidRDefault="0029169A" w:rsidP="0029169A">
      <w:pPr>
        <w:ind w:left="357" w:firstLine="357"/>
        <w:rPr>
          <w:b/>
          <w:szCs w:val="26"/>
          <w:lang w:val="vi-VN"/>
        </w:rPr>
      </w:pPr>
    </w:p>
    <w:p w14:paraId="45EAF38B" w14:textId="0CA5CF8E" w:rsidR="0029169A" w:rsidRPr="00032172" w:rsidRDefault="0029169A" w:rsidP="003D3196">
      <w:pPr>
        <w:rPr>
          <w:b/>
          <w:color w:val="FF0000"/>
          <w:szCs w:val="26"/>
          <w:lang w:val="vi-VN"/>
        </w:rPr>
      </w:pPr>
      <w:r w:rsidRPr="00032172">
        <w:rPr>
          <w:b/>
          <w:szCs w:val="26"/>
          <w:lang w:val="vi-VN"/>
        </w:rPr>
        <w:t xml:space="preserve">    </w:t>
      </w:r>
      <w:r>
        <w:rPr>
          <w:b/>
          <w:szCs w:val="26"/>
          <w:lang w:val="vi-VN"/>
        </w:rPr>
        <w:tab/>
      </w:r>
      <w:r>
        <w:rPr>
          <w:b/>
          <w:szCs w:val="26"/>
        </w:rPr>
        <w:t xml:space="preserve">  </w:t>
      </w:r>
      <w:r w:rsidRPr="00032172">
        <w:rPr>
          <w:b/>
          <w:szCs w:val="26"/>
          <w:lang w:val="vi-VN"/>
        </w:rPr>
        <w:t xml:space="preserve"> ………………………….</w:t>
      </w:r>
      <w:r w:rsidRPr="00032172">
        <w:rPr>
          <w:b/>
          <w:szCs w:val="26"/>
          <w:lang w:val="vi-VN"/>
        </w:rPr>
        <w:tab/>
      </w:r>
      <w:r w:rsidRPr="00032172">
        <w:rPr>
          <w:b/>
          <w:szCs w:val="26"/>
          <w:lang w:val="vi-VN"/>
        </w:rPr>
        <w:tab/>
      </w:r>
      <w:r w:rsidRPr="00032172">
        <w:rPr>
          <w:b/>
          <w:szCs w:val="26"/>
          <w:lang w:val="vi-VN"/>
        </w:rPr>
        <w:tab/>
        <w:t xml:space="preserve">       </w:t>
      </w:r>
      <w:r>
        <w:rPr>
          <w:b/>
          <w:szCs w:val="26"/>
          <w:lang w:val="vi-VN"/>
        </w:rPr>
        <w:tab/>
      </w:r>
      <w:r>
        <w:rPr>
          <w:b/>
          <w:szCs w:val="26"/>
          <w:lang w:val="vi-VN"/>
        </w:rPr>
        <w:tab/>
      </w:r>
      <w:r w:rsidRPr="00032172">
        <w:rPr>
          <w:b/>
          <w:szCs w:val="26"/>
          <w:lang w:val="vi-VN"/>
        </w:rPr>
        <w:t xml:space="preserve">  ………………………………</w:t>
      </w:r>
      <w:r w:rsidRPr="00032172">
        <w:rPr>
          <w:b/>
          <w:color w:val="FF0000"/>
          <w:szCs w:val="26"/>
          <w:lang w:val="vi-VN"/>
        </w:rPr>
        <w:t xml:space="preserve"> </w:t>
      </w:r>
    </w:p>
    <w:p w14:paraId="618E0272" w14:textId="59DFDF1B" w:rsidR="0029169A" w:rsidRDefault="0029169A" w:rsidP="0029169A">
      <w:pPr>
        <w:rPr>
          <w:b/>
          <w:color w:val="FF0000"/>
          <w:szCs w:val="26"/>
          <w:lang w:val="vi-VN"/>
        </w:rPr>
      </w:pPr>
      <w:r w:rsidRPr="00032172">
        <w:rPr>
          <w:b/>
          <w:color w:val="FF0000"/>
          <w:szCs w:val="26"/>
          <w:lang w:val="vi-VN"/>
        </w:rPr>
        <w:br w:type="page"/>
      </w:r>
    </w:p>
    <w:p w14:paraId="16B77881" w14:textId="77777777" w:rsidR="00E91363" w:rsidRPr="00E91363" w:rsidRDefault="00E91363" w:rsidP="00E91363">
      <w:pPr>
        <w:overflowPunct/>
        <w:jc w:val="center"/>
        <w:textAlignment w:val="auto"/>
        <w:rPr>
          <w:b/>
          <w:bCs/>
          <w:sz w:val="32"/>
          <w:szCs w:val="32"/>
        </w:rPr>
      </w:pPr>
      <w:r w:rsidRPr="00E91363">
        <w:rPr>
          <w:b/>
          <w:bCs/>
          <w:sz w:val="32"/>
          <w:szCs w:val="32"/>
        </w:rPr>
        <w:lastRenderedPageBreak/>
        <w:t>CÔNG TRÌNH ĐƯỢC HOÀN THÀNH</w:t>
      </w:r>
    </w:p>
    <w:p w14:paraId="1796AF7A" w14:textId="77777777" w:rsidR="00E91363" w:rsidRPr="00E91363" w:rsidRDefault="00E91363" w:rsidP="00E91363">
      <w:pPr>
        <w:overflowPunct/>
        <w:jc w:val="center"/>
        <w:textAlignment w:val="auto"/>
        <w:rPr>
          <w:b/>
          <w:bCs/>
          <w:sz w:val="32"/>
          <w:szCs w:val="32"/>
        </w:rPr>
      </w:pPr>
      <w:r w:rsidRPr="00E91363">
        <w:rPr>
          <w:b/>
          <w:bCs/>
          <w:sz w:val="32"/>
          <w:szCs w:val="32"/>
        </w:rPr>
        <w:t>TẠI TRƯỜNG ĐẠI HỌC TÔN ĐỨC THẮNG</w:t>
      </w:r>
    </w:p>
    <w:p w14:paraId="66F13A18" w14:textId="65317E33" w:rsidR="00E91363" w:rsidRPr="00E91363" w:rsidRDefault="00E91363" w:rsidP="00E91363">
      <w:pPr>
        <w:overflowPunct/>
        <w:ind w:firstLine="720"/>
        <w:textAlignment w:val="auto"/>
        <w:rPr>
          <w:szCs w:val="26"/>
        </w:rPr>
      </w:pPr>
      <w:r w:rsidRPr="00E91363">
        <w:rPr>
          <w:szCs w:val="26"/>
        </w:rPr>
        <w:t xml:space="preserve">Tôi xin cam đoan đây là công trình nghiên cứu của riêng tôi và được sự hướng dẫn khoa học của </w:t>
      </w:r>
      <w:r w:rsidR="00D47D7F">
        <w:rPr>
          <w:szCs w:val="26"/>
        </w:rPr>
        <w:t xml:space="preserve">TS. </w:t>
      </w:r>
      <w:r w:rsidR="00B613D3">
        <w:rPr>
          <w:szCs w:val="26"/>
        </w:rPr>
        <w:t>Nguyễn Thành Nam.</w:t>
      </w:r>
      <w:r w:rsidRPr="00E91363">
        <w:rPr>
          <w:szCs w:val="26"/>
        </w:rPr>
        <w:t xml:space="preserve">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4F4E9E42" w14:textId="55767858" w:rsidR="00E91363" w:rsidRPr="00E91363" w:rsidRDefault="00E91363" w:rsidP="00E91363">
      <w:pPr>
        <w:overflowPunct/>
        <w:ind w:firstLine="720"/>
        <w:textAlignment w:val="auto"/>
        <w:rPr>
          <w:szCs w:val="26"/>
        </w:rPr>
      </w:pPr>
      <w:r w:rsidRPr="00E91363">
        <w:rPr>
          <w:szCs w:val="26"/>
        </w:rPr>
        <w:t xml:space="preserve">Ngoài ra, trong </w:t>
      </w:r>
      <w:r w:rsidR="00D735BB">
        <w:rPr>
          <w:szCs w:val="26"/>
        </w:rPr>
        <w:t xml:space="preserve">Đồ án </w:t>
      </w:r>
      <w:r>
        <w:rPr>
          <w:szCs w:val="26"/>
        </w:rPr>
        <w:t>tổng hợp</w:t>
      </w:r>
      <w:r w:rsidRPr="00E91363">
        <w:rPr>
          <w:szCs w:val="26"/>
        </w:rPr>
        <w:t xml:space="preserve"> còn sử dụng một số nhận xét, đánh giá cũng như số liệu của các tác giả khác, cơ quan tổ chức khác đều có trích dẫn và chú thích nguồn gốc.</w:t>
      </w:r>
    </w:p>
    <w:p w14:paraId="161A2744" w14:textId="1AF47252" w:rsidR="00E91363" w:rsidRPr="00E91363" w:rsidRDefault="00E91363" w:rsidP="00E91363">
      <w:pPr>
        <w:overflowPunct/>
        <w:ind w:firstLine="720"/>
        <w:textAlignment w:val="auto"/>
        <w:rPr>
          <w:b/>
          <w:szCs w:val="26"/>
        </w:rPr>
      </w:pPr>
      <w:r w:rsidRPr="00E91363">
        <w:rPr>
          <w:b/>
          <w:szCs w:val="26"/>
        </w:rPr>
        <w:t xml:space="preserve">Nếu phát hiện có bất kỳ sự gian lận nào tôi xin hoàn toàn chịu trách nhiệm về nội dung </w:t>
      </w:r>
      <w:r w:rsidR="00FD572D">
        <w:rPr>
          <w:b/>
          <w:szCs w:val="26"/>
        </w:rPr>
        <w:t xml:space="preserve">Đồ án </w:t>
      </w:r>
      <w:r>
        <w:rPr>
          <w:b/>
          <w:szCs w:val="26"/>
        </w:rPr>
        <w:t>tổng hợp</w:t>
      </w:r>
      <w:r w:rsidRPr="00E91363">
        <w:rPr>
          <w:b/>
          <w:szCs w:val="26"/>
        </w:rPr>
        <w:t xml:space="preserve"> của mình. </w:t>
      </w:r>
      <w:r w:rsidRPr="00E91363">
        <w:rPr>
          <w:szCs w:val="26"/>
        </w:rPr>
        <w:t>Trường Đại học Tôn Đức Thắng không liên quan đến những vi phạm tác quyền, bản quyền do tôi gây ra trong quá trình thực hiện (nếu có).</w:t>
      </w:r>
    </w:p>
    <w:p w14:paraId="046114A7" w14:textId="0959FA22" w:rsidR="00E91363" w:rsidRPr="00E91363" w:rsidRDefault="00E91363" w:rsidP="00E91363">
      <w:pPr>
        <w:overflowPunct/>
        <w:ind w:left="3600"/>
        <w:jc w:val="center"/>
        <w:textAlignment w:val="auto"/>
        <w:rPr>
          <w:i/>
          <w:szCs w:val="26"/>
        </w:rPr>
      </w:pPr>
      <w:r w:rsidRPr="00E91363">
        <w:rPr>
          <w:i/>
          <w:szCs w:val="26"/>
        </w:rPr>
        <w:t xml:space="preserve">TP. Hồ Chí Minh, ngày </w:t>
      </w:r>
      <w:r w:rsidR="00B613D3">
        <w:rPr>
          <w:i/>
          <w:szCs w:val="26"/>
        </w:rPr>
        <w:t>21</w:t>
      </w:r>
      <w:r w:rsidRPr="00E91363">
        <w:rPr>
          <w:i/>
          <w:szCs w:val="26"/>
        </w:rPr>
        <w:t xml:space="preserve"> tháng </w:t>
      </w:r>
      <w:r w:rsidR="00B613D3">
        <w:rPr>
          <w:i/>
          <w:szCs w:val="26"/>
        </w:rPr>
        <w:t xml:space="preserve">12 </w:t>
      </w:r>
      <w:r w:rsidRPr="00E91363">
        <w:rPr>
          <w:i/>
          <w:szCs w:val="26"/>
        </w:rPr>
        <w:t>năm</w:t>
      </w:r>
      <w:r w:rsidR="00B613D3">
        <w:rPr>
          <w:i/>
          <w:szCs w:val="26"/>
        </w:rPr>
        <w:t xml:space="preserve"> 2021</w:t>
      </w:r>
      <w:r w:rsidRPr="00E91363">
        <w:rPr>
          <w:i/>
          <w:szCs w:val="26"/>
        </w:rPr>
        <w:t xml:space="preserve">      </w:t>
      </w:r>
    </w:p>
    <w:p w14:paraId="1B61FFF2" w14:textId="77777777" w:rsidR="00E91363" w:rsidRPr="00E91363" w:rsidRDefault="00E91363" w:rsidP="00E91363">
      <w:pPr>
        <w:overflowPunct/>
        <w:ind w:left="3600"/>
        <w:jc w:val="center"/>
        <w:textAlignment w:val="auto"/>
        <w:rPr>
          <w:i/>
          <w:szCs w:val="26"/>
        </w:rPr>
      </w:pPr>
      <w:r w:rsidRPr="00E91363">
        <w:rPr>
          <w:i/>
          <w:szCs w:val="26"/>
        </w:rPr>
        <w:t>Tác giả</w:t>
      </w:r>
    </w:p>
    <w:p w14:paraId="7C7EF515" w14:textId="0BBB2654" w:rsidR="00E91363" w:rsidRDefault="00E91363" w:rsidP="00E91363">
      <w:pPr>
        <w:ind w:left="1071" w:firstLine="357"/>
        <w:rPr>
          <w:i/>
          <w:szCs w:val="26"/>
        </w:rPr>
      </w:pPr>
      <w:r w:rsidRPr="00E91363">
        <w:rPr>
          <w:i/>
          <w:szCs w:val="26"/>
        </w:rPr>
        <w:t xml:space="preserve">                                                  </w:t>
      </w:r>
    </w:p>
    <w:p w14:paraId="25BA0E1A" w14:textId="77777777" w:rsidR="009171EE" w:rsidRDefault="009171EE" w:rsidP="00E91363">
      <w:pPr>
        <w:ind w:left="1071" w:firstLine="357"/>
        <w:rPr>
          <w:i/>
          <w:szCs w:val="26"/>
        </w:rPr>
      </w:pPr>
    </w:p>
    <w:p w14:paraId="6DBBCE04" w14:textId="58DB4FBC" w:rsidR="009171EE" w:rsidRDefault="009171EE" w:rsidP="00E91363">
      <w:pPr>
        <w:ind w:left="1071" w:firstLine="357"/>
        <w:rPr>
          <w:i/>
          <w:szCs w:val="26"/>
        </w:rPr>
      </w:pPr>
      <w:r>
        <w:rPr>
          <w:i/>
          <w:szCs w:val="26"/>
        </w:rPr>
        <w:tab/>
      </w:r>
    </w:p>
    <w:p w14:paraId="708EC8DE" w14:textId="4FA4D329" w:rsidR="009171EE" w:rsidRDefault="009171EE" w:rsidP="00E91363">
      <w:pPr>
        <w:ind w:left="1071" w:firstLine="357"/>
        <w:rPr>
          <w:szCs w:val="26"/>
        </w:rPr>
      </w:pP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t>Phạm Hoàng Tấn Duy</w:t>
      </w:r>
    </w:p>
    <w:p w14:paraId="0610CD71" w14:textId="4E715813" w:rsidR="00E91363" w:rsidRDefault="00E91363">
      <w:pPr>
        <w:overflowPunct/>
        <w:autoSpaceDE/>
        <w:autoSpaceDN/>
        <w:adjustRightInd/>
        <w:spacing w:line="240" w:lineRule="auto"/>
        <w:jc w:val="left"/>
        <w:textAlignment w:val="auto"/>
        <w:rPr>
          <w:b/>
          <w:color w:val="FF0000"/>
          <w:szCs w:val="26"/>
          <w:lang w:val="vi-VN"/>
        </w:rPr>
      </w:pPr>
      <w:r>
        <w:rPr>
          <w:b/>
          <w:color w:val="FF0000"/>
          <w:szCs w:val="26"/>
          <w:lang w:val="vi-VN"/>
        </w:rPr>
        <w:br w:type="page"/>
      </w:r>
    </w:p>
    <w:p w14:paraId="0E3698F3" w14:textId="77777777" w:rsidR="00AE557A" w:rsidRDefault="00FE0B3B" w:rsidP="00FE0B3B">
      <w:pPr>
        <w:overflowPunct/>
        <w:autoSpaceDE/>
        <w:autoSpaceDN/>
        <w:adjustRightInd/>
        <w:spacing w:line="240" w:lineRule="auto"/>
        <w:textAlignment w:val="auto"/>
        <w:rPr>
          <w:rFonts w:ascii="Arial" w:hAnsi="Arial" w:cs="Arial"/>
          <w:szCs w:val="26"/>
        </w:rPr>
      </w:pPr>
      <w:r>
        <w:rPr>
          <w:rFonts w:ascii="Arial" w:hAnsi="Arial" w:cs="Arial"/>
          <w:szCs w:val="26"/>
        </w:rPr>
        <w:lastRenderedPageBreak/>
        <w:t xml:space="preserve">(Trang này </w:t>
      </w:r>
      <w:r w:rsidR="00AE557A">
        <w:rPr>
          <w:rFonts w:ascii="Arial" w:hAnsi="Arial" w:cs="Arial"/>
          <w:szCs w:val="26"/>
        </w:rPr>
        <w:t>dùng để đính kèm Nhiệm vụ Đồ án tốt nghiệp có chữ ký của Giảng viên hướng dẫn)</w:t>
      </w:r>
    </w:p>
    <w:p w14:paraId="5F964DF5" w14:textId="77777777" w:rsidR="009C079D" w:rsidRDefault="009C079D">
      <w:pPr>
        <w:overflowPunct/>
        <w:autoSpaceDE/>
        <w:autoSpaceDN/>
        <w:adjustRightInd/>
        <w:spacing w:line="240" w:lineRule="auto"/>
        <w:jc w:val="left"/>
        <w:textAlignment w:val="auto"/>
        <w:rPr>
          <w:rFonts w:ascii="Arial" w:hAnsi="Arial" w:cs="Arial"/>
          <w:szCs w:val="26"/>
        </w:rPr>
        <w:sectPr w:rsidR="009C079D" w:rsidSect="0024181E">
          <w:footnotePr>
            <w:numRestart w:val="eachPage"/>
          </w:footnotePr>
          <w:pgSz w:w="11909" w:h="16834" w:code="9"/>
          <w:pgMar w:top="1985" w:right="1134" w:bottom="1701" w:left="1985" w:header="576" w:footer="288" w:gutter="0"/>
          <w:pgNumType w:fmt="lowerRoman"/>
          <w:cols w:space="0"/>
        </w:sectPr>
      </w:pPr>
      <w:r>
        <w:rPr>
          <w:rFonts w:ascii="Arial" w:hAnsi="Arial" w:cs="Arial"/>
          <w:szCs w:val="26"/>
        </w:rPr>
        <w:br w:type="page"/>
      </w:r>
    </w:p>
    <w:tbl>
      <w:tblPr>
        <w:tblW w:w="0" w:type="auto"/>
        <w:tblInd w:w="108" w:type="dxa"/>
        <w:tblLayout w:type="fixed"/>
        <w:tblLook w:val="0000" w:firstRow="0" w:lastRow="0" w:firstColumn="0" w:lastColumn="0" w:noHBand="0" w:noVBand="0"/>
      </w:tblPr>
      <w:tblGrid>
        <w:gridCol w:w="4253"/>
        <w:gridCol w:w="4819"/>
      </w:tblGrid>
      <w:tr w:rsidR="00E91363" w:rsidRPr="009C079D" w14:paraId="1723794D" w14:textId="77777777" w:rsidTr="00E91363">
        <w:tc>
          <w:tcPr>
            <w:tcW w:w="4253" w:type="dxa"/>
          </w:tcPr>
          <w:p w14:paraId="7706FFD7" w14:textId="46F14076" w:rsidR="00E91363" w:rsidRPr="009C079D" w:rsidRDefault="00E91363" w:rsidP="00E91363">
            <w:pPr>
              <w:suppressAutoHyphens/>
              <w:overflowPunct/>
              <w:autoSpaceDE/>
              <w:autoSpaceDN/>
              <w:adjustRightInd/>
              <w:snapToGrid w:val="0"/>
              <w:spacing w:line="240" w:lineRule="auto"/>
              <w:jc w:val="center"/>
              <w:textAlignment w:val="auto"/>
              <w:rPr>
                <w:sz w:val="22"/>
                <w:szCs w:val="22"/>
                <w:lang w:val="vi-VN" w:eastAsia="ar-SA"/>
              </w:rPr>
            </w:pPr>
            <w:r w:rsidRPr="009C079D">
              <w:rPr>
                <w:sz w:val="22"/>
                <w:szCs w:val="22"/>
                <w:lang w:eastAsia="ar-SA"/>
              </w:rPr>
              <w:lastRenderedPageBreak/>
              <w:t xml:space="preserve">TRƯỜNG </w:t>
            </w:r>
            <w:r w:rsidRPr="009C079D">
              <w:rPr>
                <w:sz w:val="22"/>
                <w:szCs w:val="22"/>
                <w:lang w:val="vi-VN" w:eastAsia="ar-SA"/>
              </w:rPr>
              <w:t>ĐẠI HỌC TÔN ĐỨC THẮNG</w:t>
            </w:r>
          </w:p>
          <w:p w14:paraId="6291C7C0" w14:textId="3F7D62F2" w:rsidR="00E91363" w:rsidRPr="009C079D" w:rsidRDefault="00E91363" w:rsidP="00E91363">
            <w:pPr>
              <w:suppressAutoHyphens/>
              <w:overflowPunct/>
              <w:autoSpaceDE/>
              <w:autoSpaceDN/>
              <w:adjustRightInd/>
              <w:spacing w:line="240" w:lineRule="auto"/>
              <w:jc w:val="center"/>
              <w:textAlignment w:val="auto"/>
              <w:rPr>
                <w:b/>
                <w:sz w:val="22"/>
                <w:szCs w:val="22"/>
                <w:lang w:eastAsia="ar-SA"/>
              </w:rPr>
            </w:pPr>
            <w:r w:rsidRPr="009C079D">
              <w:rPr>
                <w:b/>
                <w:sz w:val="22"/>
                <w:szCs w:val="22"/>
                <w:lang w:eastAsia="ar-SA"/>
              </w:rPr>
              <w:t>KHOA ĐIỆN –</w:t>
            </w:r>
            <w:r w:rsidR="00842C86">
              <w:rPr>
                <w:b/>
                <w:sz w:val="22"/>
                <w:szCs w:val="22"/>
                <w:lang w:eastAsia="ar-SA"/>
              </w:rPr>
              <w:t xml:space="preserve"> </w:t>
            </w:r>
            <w:r w:rsidRPr="009C079D">
              <w:rPr>
                <w:b/>
                <w:sz w:val="22"/>
                <w:szCs w:val="22"/>
                <w:lang w:eastAsia="ar-SA"/>
              </w:rPr>
              <w:t>ĐIỆN TỬ</w:t>
            </w:r>
          </w:p>
          <w:p w14:paraId="0DA8F947"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w:t>
            </w:r>
          </w:p>
        </w:tc>
        <w:tc>
          <w:tcPr>
            <w:tcW w:w="4819" w:type="dxa"/>
          </w:tcPr>
          <w:p w14:paraId="266FDB2E" w14:textId="77777777" w:rsidR="00E91363" w:rsidRPr="009C079D" w:rsidRDefault="00E91363" w:rsidP="00E91363">
            <w:pPr>
              <w:suppressAutoHyphens/>
              <w:overflowPunct/>
              <w:autoSpaceDE/>
              <w:autoSpaceDN/>
              <w:adjustRightInd/>
              <w:snapToGrid w:val="0"/>
              <w:spacing w:line="240" w:lineRule="auto"/>
              <w:jc w:val="center"/>
              <w:textAlignment w:val="auto"/>
              <w:rPr>
                <w:sz w:val="22"/>
                <w:szCs w:val="22"/>
                <w:lang w:eastAsia="ar-SA"/>
              </w:rPr>
            </w:pPr>
            <w:r w:rsidRPr="009C079D">
              <w:rPr>
                <w:sz w:val="22"/>
                <w:szCs w:val="22"/>
                <w:lang w:eastAsia="ar-SA"/>
              </w:rPr>
              <w:t>CỘNG HÒA XÃ HỘI CHỦ NGHĨA VIỆT NAM</w:t>
            </w:r>
          </w:p>
          <w:p w14:paraId="2C384B01"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Độc lập – Tự do – Hạnh phúc</w:t>
            </w:r>
          </w:p>
          <w:p w14:paraId="06A2304C"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w:t>
            </w:r>
          </w:p>
        </w:tc>
      </w:tr>
    </w:tbl>
    <w:p w14:paraId="522F2E10" w14:textId="77777777" w:rsidR="00E91363" w:rsidRDefault="00E91363" w:rsidP="009C079D">
      <w:pPr>
        <w:suppressAutoHyphens/>
        <w:overflowPunct/>
        <w:autoSpaceDE/>
        <w:autoSpaceDN/>
        <w:adjustRightInd/>
        <w:spacing w:line="240" w:lineRule="auto"/>
        <w:jc w:val="center"/>
        <w:textAlignment w:val="auto"/>
        <w:rPr>
          <w:b/>
          <w:sz w:val="32"/>
          <w:szCs w:val="32"/>
          <w:lang w:val="vi-VN" w:eastAsia="ar-SA"/>
        </w:rPr>
      </w:pPr>
    </w:p>
    <w:p w14:paraId="2439AC3D" w14:textId="6BA27353" w:rsidR="009C079D" w:rsidRDefault="009C079D" w:rsidP="009C079D">
      <w:pPr>
        <w:suppressAutoHyphens/>
        <w:overflowPunct/>
        <w:autoSpaceDE/>
        <w:autoSpaceDN/>
        <w:adjustRightInd/>
        <w:spacing w:line="240" w:lineRule="auto"/>
        <w:jc w:val="center"/>
        <w:textAlignment w:val="auto"/>
        <w:rPr>
          <w:b/>
          <w:sz w:val="32"/>
          <w:szCs w:val="32"/>
          <w:lang w:val="vi-VN" w:eastAsia="ar-SA"/>
        </w:rPr>
      </w:pPr>
      <w:r w:rsidRPr="009C079D">
        <w:rPr>
          <w:b/>
          <w:sz w:val="32"/>
          <w:szCs w:val="32"/>
          <w:lang w:val="vi-VN" w:eastAsia="ar-SA"/>
        </w:rPr>
        <w:t xml:space="preserve">LỊCH TRÌNH LÀM </w:t>
      </w:r>
      <w:r w:rsidRPr="009C079D">
        <w:rPr>
          <w:b/>
          <w:sz w:val="32"/>
          <w:szCs w:val="32"/>
          <w:lang w:eastAsia="ar-SA"/>
        </w:rPr>
        <w:t>ĐỒ ÁN</w:t>
      </w:r>
      <w:r w:rsidRPr="009C079D">
        <w:rPr>
          <w:b/>
          <w:sz w:val="32"/>
          <w:szCs w:val="32"/>
          <w:lang w:val="vi-VN" w:eastAsia="ar-SA"/>
        </w:rPr>
        <w:t xml:space="preserve"> TỐT NGHIỆP</w:t>
      </w:r>
    </w:p>
    <w:p w14:paraId="539159C7" w14:textId="77777777" w:rsidR="009C079D" w:rsidRPr="009C079D" w:rsidRDefault="009C079D" w:rsidP="009C079D">
      <w:pPr>
        <w:suppressAutoHyphens/>
        <w:overflowPunct/>
        <w:autoSpaceDE/>
        <w:autoSpaceDN/>
        <w:adjustRightInd/>
        <w:spacing w:line="240" w:lineRule="auto"/>
        <w:jc w:val="center"/>
        <w:textAlignment w:val="auto"/>
        <w:rPr>
          <w:b/>
          <w:sz w:val="32"/>
          <w:szCs w:val="32"/>
          <w:lang w:eastAsia="ar-SA"/>
        </w:rPr>
      </w:pPr>
    </w:p>
    <w:p w14:paraId="0A2E1B49" w14:textId="4849C3AB"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val="vi-VN" w:eastAsia="ar-SA"/>
        </w:rPr>
      </w:pPr>
      <w:r>
        <w:rPr>
          <w:sz w:val="24"/>
          <w:szCs w:val="24"/>
          <w:lang w:val="vi-VN" w:eastAsia="ar-SA"/>
        </w:rPr>
        <w:t>Họ tên sinh viên:</w:t>
      </w:r>
      <w:r w:rsidR="00A90214">
        <w:rPr>
          <w:sz w:val="24"/>
          <w:szCs w:val="24"/>
          <w:lang w:eastAsia="ar-SA"/>
        </w:rPr>
        <w:t xml:space="preserve"> PHẠM HOÀNG TẤN DUY</w:t>
      </w:r>
    </w:p>
    <w:p w14:paraId="25D979E4" w14:textId="0AFE3DDB" w:rsidR="009C079D" w:rsidRPr="009C079D" w:rsidRDefault="009C079D" w:rsidP="00842C86">
      <w:pPr>
        <w:tabs>
          <w:tab w:val="left" w:pos="4820"/>
          <w:tab w:val="left" w:leader="dot" w:pos="8820"/>
        </w:tabs>
        <w:suppressAutoHyphens/>
        <w:overflowPunct/>
        <w:autoSpaceDE/>
        <w:autoSpaceDN/>
        <w:adjustRightInd/>
        <w:spacing w:line="240" w:lineRule="auto"/>
        <w:jc w:val="left"/>
        <w:textAlignment w:val="auto"/>
        <w:rPr>
          <w:sz w:val="24"/>
          <w:szCs w:val="24"/>
          <w:lang w:eastAsia="ar-SA"/>
        </w:rPr>
      </w:pPr>
      <w:r>
        <w:rPr>
          <w:sz w:val="24"/>
          <w:szCs w:val="24"/>
          <w:lang w:val="vi-VN" w:eastAsia="ar-SA"/>
        </w:rPr>
        <w:t>Lớp:</w:t>
      </w:r>
      <w:r w:rsidR="00A90214">
        <w:rPr>
          <w:sz w:val="24"/>
          <w:szCs w:val="24"/>
          <w:lang w:eastAsia="ar-SA"/>
        </w:rPr>
        <w:t xml:space="preserve"> 15040201</w:t>
      </w:r>
      <w:r w:rsidR="00842C86">
        <w:rPr>
          <w:sz w:val="24"/>
          <w:szCs w:val="24"/>
          <w:lang w:val="vi-VN" w:eastAsia="ar-SA"/>
        </w:rPr>
        <w:tab/>
      </w:r>
      <w:r>
        <w:rPr>
          <w:sz w:val="24"/>
          <w:szCs w:val="24"/>
          <w:lang w:val="vi-VN" w:eastAsia="ar-SA"/>
        </w:rPr>
        <w:t xml:space="preserve">MSSV: </w:t>
      </w:r>
      <w:r w:rsidR="00A90214">
        <w:rPr>
          <w:sz w:val="24"/>
          <w:szCs w:val="24"/>
          <w:lang w:eastAsia="ar-SA"/>
        </w:rPr>
        <w:t>41502101</w:t>
      </w:r>
    </w:p>
    <w:p w14:paraId="00052809" w14:textId="627E2BEE" w:rsidR="009C079D" w:rsidRPr="009C079D" w:rsidRDefault="009C079D" w:rsidP="009C079D">
      <w:pPr>
        <w:tabs>
          <w:tab w:val="left" w:leader="dot" w:pos="8820"/>
        </w:tabs>
        <w:suppressAutoHyphens/>
        <w:overflowPunct/>
        <w:autoSpaceDE/>
        <w:autoSpaceDN/>
        <w:adjustRightInd/>
        <w:spacing w:line="240" w:lineRule="auto"/>
        <w:jc w:val="left"/>
        <w:textAlignment w:val="auto"/>
        <w:rPr>
          <w:sz w:val="24"/>
          <w:szCs w:val="24"/>
          <w:lang w:eastAsia="ar-SA"/>
        </w:rPr>
      </w:pPr>
      <w:r>
        <w:rPr>
          <w:sz w:val="24"/>
          <w:szCs w:val="24"/>
          <w:lang w:val="vi-VN" w:eastAsia="ar-SA"/>
        </w:rPr>
        <w:t xml:space="preserve">Tên đề </w:t>
      </w:r>
      <w:r>
        <w:rPr>
          <w:sz w:val="24"/>
          <w:szCs w:val="24"/>
          <w:lang w:eastAsia="ar-SA"/>
        </w:rPr>
        <w:t>t</w:t>
      </w:r>
      <w:r>
        <w:rPr>
          <w:sz w:val="24"/>
          <w:szCs w:val="24"/>
          <w:lang w:val="vi-VN" w:eastAsia="ar-SA"/>
        </w:rPr>
        <w:t>ài:</w:t>
      </w:r>
      <w:r>
        <w:rPr>
          <w:sz w:val="24"/>
          <w:szCs w:val="24"/>
          <w:lang w:eastAsia="ar-SA"/>
        </w:rPr>
        <w:t xml:space="preserve"> </w:t>
      </w:r>
      <w:r w:rsidR="00F02F6A">
        <w:rPr>
          <w:sz w:val="24"/>
          <w:szCs w:val="24"/>
          <w:lang w:eastAsia="ar-SA"/>
        </w:rPr>
        <w:t>Cập nhật dữ liệu COVID-19 hằng ngày</w:t>
      </w:r>
      <w:r w:rsidR="00B120E4">
        <w:rPr>
          <w:sz w:val="24"/>
          <w:szCs w:val="24"/>
          <w:lang w:eastAsia="ar-SA"/>
        </w:rPr>
        <w:t xml:space="preserve">, lưu trữ và xây dựng mô hình dự đoán. </w:t>
      </w:r>
    </w:p>
    <w:tbl>
      <w:tblPr>
        <w:tblW w:w="8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2694"/>
        <w:gridCol w:w="2607"/>
        <w:gridCol w:w="1962"/>
      </w:tblGrid>
      <w:tr w:rsidR="00796359" w:rsidRPr="005A7CFC" w14:paraId="3B82496F" w14:textId="77777777" w:rsidTr="005C45D7">
        <w:trPr>
          <w:trHeight w:val="415"/>
        </w:trPr>
        <w:tc>
          <w:tcPr>
            <w:tcW w:w="1696" w:type="dxa"/>
            <w:vMerge w:val="restart"/>
            <w:shd w:val="clear" w:color="auto" w:fill="auto"/>
            <w:vAlign w:val="center"/>
          </w:tcPr>
          <w:p w14:paraId="60DD853C" w14:textId="77777777" w:rsidR="00796359" w:rsidRPr="005A7CFC" w:rsidRDefault="00796359" w:rsidP="00967E2E">
            <w:pPr>
              <w:jc w:val="center"/>
              <w:rPr>
                <w:b/>
                <w:szCs w:val="26"/>
              </w:rPr>
            </w:pPr>
            <w:r>
              <w:rPr>
                <w:b/>
                <w:szCs w:val="26"/>
              </w:rPr>
              <w:t>Tuần/</w:t>
            </w:r>
            <w:r w:rsidRPr="005A7CFC">
              <w:rPr>
                <w:b/>
                <w:szCs w:val="26"/>
              </w:rPr>
              <w:t>Ngày</w:t>
            </w:r>
          </w:p>
        </w:tc>
        <w:tc>
          <w:tcPr>
            <w:tcW w:w="5301" w:type="dxa"/>
            <w:gridSpan w:val="2"/>
            <w:shd w:val="clear" w:color="auto" w:fill="auto"/>
            <w:vAlign w:val="center"/>
          </w:tcPr>
          <w:p w14:paraId="2D4D2FD5" w14:textId="77777777" w:rsidR="00796359" w:rsidRPr="005A7CFC" w:rsidRDefault="00796359" w:rsidP="00967E2E">
            <w:pPr>
              <w:jc w:val="center"/>
              <w:rPr>
                <w:b/>
                <w:szCs w:val="26"/>
              </w:rPr>
            </w:pPr>
            <w:r w:rsidRPr="005A7CFC">
              <w:rPr>
                <w:b/>
                <w:szCs w:val="26"/>
              </w:rPr>
              <w:t>Khối lượng</w:t>
            </w:r>
          </w:p>
        </w:tc>
        <w:tc>
          <w:tcPr>
            <w:tcW w:w="1962" w:type="dxa"/>
            <w:vMerge w:val="restart"/>
            <w:shd w:val="clear" w:color="auto" w:fill="auto"/>
            <w:vAlign w:val="center"/>
          </w:tcPr>
          <w:p w14:paraId="0530C856" w14:textId="77777777" w:rsidR="00796359" w:rsidRPr="005A7CFC" w:rsidRDefault="00796359" w:rsidP="00967E2E">
            <w:pPr>
              <w:jc w:val="center"/>
              <w:rPr>
                <w:b/>
                <w:szCs w:val="26"/>
              </w:rPr>
            </w:pPr>
            <w:r w:rsidRPr="005A7CFC">
              <w:rPr>
                <w:b/>
                <w:szCs w:val="26"/>
              </w:rPr>
              <w:t>GVHD ký</w:t>
            </w:r>
          </w:p>
        </w:tc>
      </w:tr>
      <w:tr w:rsidR="00796359" w:rsidRPr="005A7CFC" w14:paraId="652E84F8" w14:textId="77777777" w:rsidTr="005C45D7">
        <w:trPr>
          <w:trHeight w:val="421"/>
        </w:trPr>
        <w:tc>
          <w:tcPr>
            <w:tcW w:w="1696" w:type="dxa"/>
            <w:vMerge/>
            <w:shd w:val="clear" w:color="auto" w:fill="auto"/>
            <w:vAlign w:val="center"/>
          </w:tcPr>
          <w:p w14:paraId="1047F806" w14:textId="77777777" w:rsidR="00796359" w:rsidRPr="005A7CFC" w:rsidRDefault="00796359" w:rsidP="00967E2E">
            <w:pPr>
              <w:jc w:val="center"/>
              <w:rPr>
                <w:b/>
                <w:szCs w:val="26"/>
              </w:rPr>
            </w:pPr>
          </w:p>
        </w:tc>
        <w:tc>
          <w:tcPr>
            <w:tcW w:w="2694" w:type="dxa"/>
            <w:shd w:val="clear" w:color="auto" w:fill="auto"/>
            <w:vAlign w:val="center"/>
          </w:tcPr>
          <w:p w14:paraId="3402C9B5" w14:textId="77777777" w:rsidR="00796359" w:rsidRPr="005A7CFC" w:rsidRDefault="00796359" w:rsidP="00967E2E">
            <w:pPr>
              <w:jc w:val="center"/>
              <w:rPr>
                <w:b/>
                <w:szCs w:val="26"/>
              </w:rPr>
            </w:pPr>
            <w:r w:rsidRPr="005A7CFC">
              <w:rPr>
                <w:b/>
                <w:szCs w:val="26"/>
              </w:rPr>
              <w:t>Đã thực hiện</w:t>
            </w:r>
          </w:p>
        </w:tc>
        <w:tc>
          <w:tcPr>
            <w:tcW w:w="2607" w:type="dxa"/>
            <w:shd w:val="clear" w:color="auto" w:fill="auto"/>
            <w:vAlign w:val="center"/>
          </w:tcPr>
          <w:p w14:paraId="6A010230" w14:textId="77777777" w:rsidR="00796359" w:rsidRPr="005A7CFC" w:rsidRDefault="00796359" w:rsidP="00967E2E">
            <w:pPr>
              <w:jc w:val="center"/>
              <w:rPr>
                <w:b/>
                <w:szCs w:val="26"/>
              </w:rPr>
            </w:pPr>
            <w:r w:rsidRPr="005A7CFC">
              <w:rPr>
                <w:b/>
                <w:szCs w:val="26"/>
              </w:rPr>
              <w:t>Tiếp tục thực hiện</w:t>
            </w:r>
          </w:p>
        </w:tc>
        <w:tc>
          <w:tcPr>
            <w:tcW w:w="1962" w:type="dxa"/>
            <w:vMerge/>
            <w:shd w:val="clear" w:color="auto" w:fill="auto"/>
            <w:vAlign w:val="center"/>
          </w:tcPr>
          <w:p w14:paraId="43BDD8AF" w14:textId="77777777" w:rsidR="00796359" w:rsidRPr="005A7CFC" w:rsidRDefault="00796359" w:rsidP="00967E2E">
            <w:pPr>
              <w:jc w:val="center"/>
              <w:rPr>
                <w:b/>
                <w:szCs w:val="26"/>
              </w:rPr>
            </w:pPr>
          </w:p>
        </w:tc>
      </w:tr>
      <w:tr w:rsidR="00796359" w:rsidRPr="005A7CFC" w14:paraId="11866443" w14:textId="77777777" w:rsidTr="005C45D7">
        <w:trPr>
          <w:trHeight w:val="510"/>
        </w:trPr>
        <w:tc>
          <w:tcPr>
            <w:tcW w:w="1696" w:type="dxa"/>
            <w:shd w:val="clear" w:color="auto" w:fill="auto"/>
            <w:vAlign w:val="center"/>
          </w:tcPr>
          <w:p w14:paraId="5F55C8A4" w14:textId="77777777" w:rsidR="00796359" w:rsidRDefault="00664B5F" w:rsidP="00664B5F">
            <w:pPr>
              <w:jc w:val="center"/>
              <w:rPr>
                <w:b/>
                <w:szCs w:val="26"/>
              </w:rPr>
            </w:pPr>
            <w:r w:rsidRPr="00664B5F">
              <w:rPr>
                <w:b/>
                <w:szCs w:val="26"/>
              </w:rPr>
              <w:t>1</w:t>
            </w:r>
          </w:p>
          <w:p w14:paraId="44AFFE4D" w14:textId="39490058" w:rsidR="009C76F4" w:rsidRPr="00664B5F" w:rsidRDefault="009C76F4" w:rsidP="00664B5F">
            <w:pPr>
              <w:jc w:val="center"/>
              <w:rPr>
                <w:b/>
                <w:szCs w:val="26"/>
              </w:rPr>
            </w:pPr>
            <w:r>
              <w:rPr>
                <w:b/>
                <w:bCs/>
                <w:color w:val="000000"/>
                <w:szCs w:val="26"/>
              </w:rPr>
              <w:t>(11/10-17/10)</w:t>
            </w:r>
          </w:p>
        </w:tc>
        <w:tc>
          <w:tcPr>
            <w:tcW w:w="2694" w:type="dxa"/>
            <w:shd w:val="clear" w:color="auto" w:fill="auto"/>
            <w:vAlign w:val="center"/>
          </w:tcPr>
          <w:p w14:paraId="2EBBB281" w14:textId="5F558B5A" w:rsidR="00796359" w:rsidRPr="009C76F4" w:rsidRDefault="009C76F4" w:rsidP="009C76F4">
            <w:pPr>
              <w:rPr>
                <w:szCs w:val="26"/>
              </w:rPr>
            </w:pPr>
            <w:r w:rsidRPr="009C76F4">
              <w:rPr>
                <w:szCs w:val="26"/>
              </w:rPr>
              <w:t xml:space="preserve">-Nhận tờ nhiệm vụ </w:t>
            </w:r>
          </w:p>
        </w:tc>
        <w:tc>
          <w:tcPr>
            <w:tcW w:w="2607" w:type="dxa"/>
            <w:shd w:val="clear" w:color="auto" w:fill="auto"/>
            <w:vAlign w:val="center"/>
          </w:tcPr>
          <w:p w14:paraId="71BBD33B" w14:textId="2208FBAD" w:rsidR="00796359" w:rsidRPr="009C76F4" w:rsidRDefault="009C76F4" w:rsidP="009C76F4">
            <w:pPr>
              <w:rPr>
                <w:szCs w:val="26"/>
              </w:rPr>
            </w:pPr>
            <w:r>
              <w:rPr>
                <w:szCs w:val="26"/>
              </w:rPr>
              <w:t>-Hiểu rõ yêu cầu nội dung đề tài, quy định thực hiện đồ án</w:t>
            </w:r>
          </w:p>
        </w:tc>
        <w:tc>
          <w:tcPr>
            <w:tcW w:w="1962" w:type="dxa"/>
            <w:shd w:val="clear" w:color="auto" w:fill="auto"/>
            <w:vAlign w:val="center"/>
          </w:tcPr>
          <w:p w14:paraId="4DA36C81" w14:textId="77777777" w:rsidR="00796359" w:rsidRPr="005A7CFC" w:rsidRDefault="00796359" w:rsidP="00967E2E">
            <w:pPr>
              <w:jc w:val="center"/>
              <w:rPr>
                <w:b/>
                <w:szCs w:val="26"/>
              </w:rPr>
            </w:pPr>
          </w:p>
        </w:tc>
      </w:tr>
      <w:tr w:rsidR="00796359" w:rsidRPr="005A7CFC" w14:paraId="236CDDBC" w14:textId="77777777" w:rsidTr="005C45D7">
        <w:trPr>
          <w:trHeight w:val="510"/>
        </w:trPr>
        <w:tc>
          <w:tcPr>
            <w:tcW w:w="1696" w:type="dxa"/>
            <w:shd w:val="clear" w:color="auto" w:fill="auto"/>
          </w:tcPr>
          <w:p w14:paraId="409F1532" w14:textId="77777777" w:rsidR="00796359" w:rsidRDefault="00664B5F" w:rsidP="00664B5F">
            <w:pPr>
              <w:jc w:val="center"/>
              <w:rPr>
                <w:b/>
                <w:szCs w:val="26"/>
              </w:rPr>
            </w:pPr>
            <w:r w:rsidRPr="00664B5F">
              <w:rPr>
                <w:b/>
                <w:szCs w:val="26"/>
              </w:rPr>
              <w:t>2</w:t>
            </w:r>
          </w:p>
          <w:p w14:paraId="6BC1182F" w14:textId="5AD188B2" w:rsidR="009C76F4" w:rsidRPr="00664B5F" w:rsidRDefault="009C76F4" w:rsidP="00664B5F">
            <w:pPr>
              <w:jc w:val="center"/>
              <w:rPr>
                <w:b/>
                <w:szCs w:val="26"/>
              </w:rPr>
            </w:pPr>
            <w:r>
              <w:rPr>
                <w:b/>
                <w:bCs/>
                <w:color w:val="000000"/>
                <w:szCs w:val="26"/>
              </w:rPr>
              <w:t>(18/10-24/10)</w:t>
            </w:r>
          </w:p>
        </w:tc>
        <w:tc>
          <w:tcPr>
            <w:tcW w:w="2694" w:type="dxa"/>
            <w:shd w:val="clear" w:color="auto" w:fill="auto"/>
          </w:tcPr>
          <w:p w14:paraId="236B47DB" w14:textId="6356593A" w:rsidR="00796359" w:rsidRDefault="00AB53DA" w:rsidP="009C76F4">
            <w:pPr>
              <w:rPr>
                <w:szCs w:val="26"/>
              </w:rPr>
            </w:pPr>
            <w:r>
              <w:rPr>
                <w:szCs w:val="26"/>
              </w:rPr>
              <w:t>-Tìm hiểu về virus và Vắc-xin COVID-19.</w:t>
            </w:r>
          </w:p>
          <w:p w14:paraId="69C9A59A" w14:textId="3A229B26" w:rsidR="00AB53DA" w:rsidRPr="009C76F4" w:rsidRDefault="00AB53DA" w:rsidP="009C76F4">
            <w:pPr>
              <w:rPr>
                <w:szCs w:val="26"/>
              </w:rPr>
            </w:pPr>
            <w:r>
              <w:rPr>
                <w:szCs w:val="26"/>
              </w:rPr>
              <w:t>-Tìm hiểu về khái niệm Big Data và Data Mining.</w:t>
            </w:r>
          </w:p>
        </w:tc>
        <w:tc>
          <w:tcPr>
            <w:tcW w:w="2607" w:type="dxa"/>
            <w:shd w:val="clear" w:color="auto" w:fill="auto"/>
          </w:tcPr>
          <w:p w14:paraId="77E2FFC0" w14:textId="55DFEA4D" w:rsidR="00AB53DA" w:rsidRPr="009C76F4" w:rsidRDefault="00AB53DA" w:rsidP="009C76F4">
            <w:pPr>
              <w:rPr>
                <w:szCs w:val="26"/>
              </w:rPr>
            </w:pPr>
            <w:r>
              <w:rPr>
                <w:szCs w:val="26"/>
              </w:rPr>
              <w:t>-Tìm hiểu về ngành Khoa học Dữ liệu và Trí tuệ nhân tạo.</w:t>
            </w:r>
          </w:p>
        </w:tc>
        <w:tc>
          <w:tcPr>
            <w:tcW w:w="1962" w:type="dxa"/>
            <w:shd w:val="clear" w:color="auto" w:fill="auto"/>
          </w:tcPr>
          <w:p w14:paraId="5A7A5DC9" w14:textId="77777777" w:rsidR="00796359" w:rsidRPr="005A7CFC" w:rsidRDefault="00796359" w:rsidP="00967E2E">
            <w:pPr>
              <w:rPr>
                <w:szCs w:val="26"/>
              </w:rPr>
            </w:pPr>
          </w:p>
        </w:tc>
      </w:tr>
      <w:tr w:rsidR="00796359" w:rsidRPr="005A7CFC" w14:paraId="5B8A36DF" w14:textId="77777777" w:rsidTr="005C45D7">
        <w:trPr>
          <w:trHeight w:val="510"/>
        </w:trPr>
        <w:tc>
          <w:tcPr>
            <w:tcW w:w="1696" w:type="dxa"/>
            <w:shd w:val="clear" w:color="auto" w:fill="auto"/>
          </w:tcPr>
          <w:p w14:paraId="337608E1" w14:textId="65B053B4" w:rsidR="00796359" w:rsidRDefault="00664B5F" w:rsidP="00664B5F">
            <w:pPr>
              <w:jc w:val="center"/>
              <w:rPr>
                <w:b/>
                <w:szCs w:val="26"/>
              </w:rPr>
            </w:pPr>
            <w:r w:rsidRPr="00664B5F">
              <w:rPr>
                <w:b/>
                <w:szCs w:val="26"/>
              </w:rPr>
              <w:t>3</w:t>
            </w:r>
          </w:p>
          <w:p w14:paraId="2283367D" w14:textId="164451EC" w:rsidR="009C76F4" w:rsidRPr="00664B5F" w:rsidRDefault="009C76F4" w:rsidP="00664B5F">
            <w:pPr>
              <w:jc w:val="center"/>
              <w:rPr>
                <w:b/>
                <w:szCs w:val="26"/>
              </w:rPr>
            </w:pPr>
            <w:r>
              <w:rPr>
                <w:b/>
                <w:bCs/>
                <w:color w:val="000000"/>
                <w:szCs w:val="26"/>
              </w:rPr>
              <w:t>(25/10-31/10)</w:t>
            </w:r>
          </w:p>
        </w:tc>
        <w:tc>
          <w:tcPr>
            <w:tcW w:w="2694" w:type="dxa"/>
            <w:shd w:val="clear" w:color="auto" w:fill="auto"/>
          </w:tcPr>
          <w:p w14:paraId="0F9F0B50" w14:textId="02A9E47C" w:rsidR="00796359" w:rsidRDefault="00AB53DA" w:rsidP="009C76F4">
            <w:pPr>
              <w:rPr>
                <w:szCs w:val="26"/>
              </w:rPr>
            </w:pPr>
            <w:r>
              <w:rPr>
                <w:szCs w:val="26"/>
              </w:rPr>
              <w:t>-Tìm hiểu về Machine Learning.</w:t>
            </w:r>
          </w:p>
          <w:p w14:paraId="0FBD0562" w14:textId="77777777" w:rsidR="00AB53DA" w:rsidRDefault="00AB53DA" w:rsidP="009C76F4">
            <w:pPr>
              <w:rPr>
                <w:szCs w:val="26"/>
              </w:rPr>
            </w:pPr>
            <w:r>
              <w:rPr>
                <w:szCs w:val="26"/>
              </w:rPr>
              <w:t>-Tìm hiểu SQL và Cơ sở dữ liệu MySQL.</w:t>
            </w:r>
          </w:p>
          <w:p w14:paraId="1ECE0DF0" w14:textId="52F332D8" w:rsidR="00AB53DA" w:rsidRPr="009C76F4" w:rsidRDefault="00AB53DA" w:rsidP="009C76F4">
            <w:pPr>
              <w:rPr>
                <w:szCs w:val="26"/>
              </w:rPr>
            </w:pPr>
            <w:r>
              <w:rPr>
                <w:szCs w:val="26"/>
              </w:rPr>
              <w:t>-Tìm hiểu về API.</w:t>
            </w:r>
          </w:p>
        </w:tc>
        <w:tc>
          <w:tcPr>
            <w:tcW w:w="2607" w:type="dxa"/>
            <w:shd w:val="clear" w:color="auto" w:fill="auto"/>
          </w:tcPr>
          <w:p w14:paraId="1F960BC7" w14:textId="7457D0AB" w:rsidR="00796359" w:rsidRDefault="00AB53DA" w:rsidP="009C76F4">
            <w:pPr>
              <w:rPr>
                <w:szCs w:val="26"/>
              </w:rPr>
            </w:pPr>
            <w:r>
              <w:rPr>
                <w:szCs w:val="26"/>
              </w:rPr>
              <w:t>-Tìm hiểu Ngôn ngữ Lập trình Python và các thư viện sử dụng.</w:t>
            </w:r>
          </w:p>
          <w:p w14:paraId="61F97053" w14:textId="1FAFAF61" w:rsidR="00AB53DA" w:rsidRPr="009C76F4" w:rsidRDefault="00AB53DA" w:rsidP="009C76F4">
            <w:pPr>
              <w:rPr>
                <w:szCs w:val="26"/>
              </w:rPr>
            </w:pPr>
            <w:r>
              <w:rPr>
                <w:szCs w:val="26"/>
              </w:rPr>
              <w:t>-Tìm nguồn dữ liệu cho đồ án từ API, Kaggle …</w:t>
            </w:r>
          </w:p>
        </w:tc>
        <w:tc>
          <w:tcPr>
            <w:tcW w:w="1962" w:type="dxa"/>
            <w:shd w:val="clear" w:color="auto" w:fill="auto"/>
          </w:tcPr>
          <w:p w14:paraId="39570C93" w14:textId="77777777" w:rsidR="00796359" w:rsidRPr="005A7CFC" w:rsidRDefault="00796359" w:rsidP="00967E2E">
            <w:pPr>
              <w:rPr>
                <w:szCs w:val="26"/>
              </w:rPr>
            </w:pPr>
          </w:p>
        </w:tc>
      </w:tr>
      <w:tr w:rsidR="00796359" w:rsidRPr="005A7CFC" w14:paraId="757FF85A" w14:textId="77777777" w:rsidTr="005C45D7">
        <w:trPr>
          <w:trHeight w:val="510"/>
        </w:trPr>
        <w:tc>
          <w:tcPr>
            <w:tcW w:w="1696" w:type="dxa"/>
            <w:shd w:val="clear" w:color="auto" w:fill="auto"/>
          </w:tcPr>
          <w:p w14:paraId="56079463" w14:textId="77777777" w:rsidR="00796359" w:rsidRDefault="00664B5F" w:rsidP="00664B5F">
            <w:pPr>
              <w:jc w:val="center"/>
              <w:rPr>
                <w:b/>
                <w:szCs w:val="26"/>
              </w:rPr>
            </w:pPr>
            <w:r w:rsidRPr="00664B5F">
              <w:rPr>
                <w:b/>
                <w:szCs w:val="26"/>
              </w:rPr>
              <w:t>4</w:t>
            </w:r>
          </w:p>
          <w:p w14:paraId="6067F030" w14:textId="4A43DA50" w:rsidR="009C76F4" w:rsidRPr="00664B5F" w:rsidRDefault="009C76F4" w:rsidP="00664B5F">
            <w:pPr>
              <w:jc w:val="center"/>
              <w:rPr>
                <w:b/>
                <w:szCs w:val="26"/>
              </w:rPr>
            </w:pPr>
            <w:r>
              <w:rPr>
                <w:b/>
                <w:bCs/>
                <w:color w:val="000000"/>
                <w:szCs w:val="26"/>
              </w:rPr>
              <w:t>(01/11-07/11)</w:t>
            </w:r>
          </w:p>
        </w:tc>
        <w:tc>
          <w:tcPr>
            <w:tcW w:w="2694" w:type="dxa"/>
            <w:shd w:val="clear" w:color="auto" w:fill="auto"/>
          </w:tcPr>
          <w:p w14:paraId="0E763FDA" w14:textId="70BE6345" w:rsidR="00796359" w:rsidRPr="009C76F4" w:rsidRDefault="00AB53DA" w:rsidP="009C76F4">
            <w:pPr>
              <w:rPr>
                <w:szCs w:val="26"/>
              </w:rPr>
            </w:pPr>
            <w:r>
              <w:rPr>
                <w:szCs w:val="26"/>
              </w:rPr>
              <w:t>-Tìm hiểu về Docker và Apache Airflow.</w:t>
            </w:r>
          </w:p>
        </w:tc>
        <w:tc>
          <w:tcPr>
            <w:tcW w:w="2607" w:type="dxa"/>
            <w:shd w:val="clear" w:color="auto" w:fill="auto"/>
          </w:tcPr>
          <w:p w14:paraId="697C3C93" w14:textId="1F24C3D2" w:rsidR="00796359" w:rsidRPr="009C76F4" w:rsidRDefault="00AB53DA" w:rsidP="009C76F4">
            <w:pPr>
              <w:rPr>
                <w:szCs w:val="26"/>
              </w:rPr>
            </w:pPr>
            <w:r>
              <w:rPr>
                <w:szCs w:val="26"/>
              </w:rPr>
              <w:t>-Thiết kế kiến trúc hệ thống và sơ đồ khối cho đồ án.</w:t>
            </w:r>
          </w:p>
        </w:tc>
        <w:tc>
          <w:tcPr>
            <w:tcW w:w="1962" w:type="dxa"/>
            <w:shd w:val="clear" w:color="auto" w:fill="auto"/>
          </w:tcPr>
          <w:p w14:paraId="5E2CBDF3" w14:textId="77777777" w:rsidR="00796359" w:rsidRPr="005A7CFC" w:rsidRDefault="00796359" w:rsidP="00967E2E">
            <w:pPr>
              <w:rPr>
                <w:szCs w:val="26"/>
              </w:rPr>
            </w:pPr>
          </w:p>
        </w:tc>
      </w:tr>
      <w:tr w:rsidR="00796359" w:rsidRPr="005A7CFC" w14:paraId="4B3BB5BE" w14:textId="77777777" w:rsidTr="005C45D7">
        <w:trPr>
          <w:trHeight w:val="510"/>
        </w:trPr>
        <w:tc>
          <w:tcPr>
            <w:tcW w:w="1696" w:type="dxa"/>
            <w:shd w:val="clear" w:color="auto" w:fill="auto"/>
          </w:tcPr>
          <w:p w14:paraId="281B1557" w14:textId="77777777" w:rsidR="00796359" w:rsidRDefault="00664B5F" w:rsidP="00664B5F">
            <w:pPr>
              <w:jc w:val="center"/>
              <w:rPr>
                <w:b/>
                <w:szCs w:val="26"/>
              </w:rPr>
            </w:pPr>
            <w:r w:rsidRPr="00664B5F">
              <w:rPr>
                <w:b/>
                <w:szCs w:val="26"/>
              </w:rPr>
              <w:t>5</w:t>
            </w:r>
          </w:p>
          <w:p w14:paraId="4967962C" w14:textId="2129F313" w:rsidR="009C76F4" w:rsidRPr="00664B5F" w:rsidRDefault="009C76F4" w:rsidP="00664B5F">
            <w:pPr>
              <w:jc w:val="center"/>
              <w:rPr>
                <w:b/>
                <w:szCs w:val="26"/>
              </w:rPr>
            </w:pPr>
            <w:r>
              <w:rPr>
                <w:b/>
                <w:bCs/>
                <w:color w:val="000000"/>
                <w:szCs w:val="26"/>
              </w:rPr>
              <w:t>(08/11-14/11)</w:t>
            </w:r>
          </w:p>
        </w:tc>
        <w:tc>
          <w:tcPr>
            <w:tcW w:w="2694" w:type="dxa"/>
            <w:shd w:val="clear" w:color="auto" w:fill="auto"/>
          </w:tcPr>
          <w:p w14:paraId="2A75A9C2" w14:textId="3700C8C1" w:rsidR="00796359" w:rsidRDefault="00AB53DA" w:rsidP="009C76F4">
            <w:pPr>
              <w:rPr>
                <w:szCs w:val="26"/>
              </w:rPr>
            </w:pPr>
            <w:r>
              <w:rPr>
                <w:szCs w:val="26"/>
              </w:rPr>
              <w:t>-Tìm hiểu về phần mềm Power BI</w:t>
            </w:r>
            <w:r w:rsidR="002A21B4">
              <w:rPr>
                <w:szCs w:val="26"/>
              </w:rPr>
              <w:t>.</w:t>
            </w:r>
          </w:p>
          <w:p w14:paraId="25F8EB08" w14:textId="1930F61D" w:rsidR="00AB53DA" w:rsidRPr="009C76F4" w:rsidRDefault="00AB53DA" w:rsidP="009C76F4">
            <w:pPr>
              <w:rPr>
                <w:szCs w:val="26"/>
              </w:rPr>
            </w:pPr>
            <w:r>
              <w:rPr>
                <w:szCs w:val="26"/>
              </w:rPr>
              <w:lastRenderedPageBreak/>
              <w:t>-T</w:t>
            </w:r>
            <w:r w:rsidR="00856DC2">
              <w:rPr>
                <w:szCs w:val="26"/>
              </w:rPr>
              <w:t>hu thập dữ liệu và</w:t>
            </w:r>
            <w:r>
              <w:rPr>
                <w:szCs w:val="26"/>
              </w:rPr>
              <w:t xml:space="preserve"> sử dụng Power BI</w:t>
            </w:r>
            <w:r w:rsidR="00856DC2">
              <w:rPr>
                <w:szCs w:val="26"/>
              </w:rPr>
              <w:t xml:space="preserve"> để vẽ Dashboard.</w:t>
            </w:r>
          </w:p>
        </w:tc>
        <w:tc>
          <w:tcPr>
            <w:tcW w:w="2607" w:type="dxa"/>
            <w:shd w:val="clear" w:color="auto" w:fill="auto"/>
          </w:tcPr>
          <w:p w14:paraId="34226F9A" w14:textId="77777777" w:rsidR="002A21B4" w:rsidRDefault="00856DC2" w:rsidP="009C76F4">
            <w:pPr>
              <w:rPr>
                <w:szCs w:val="26"/>
              </w:rPr>
            </w:pPr>
            <w:r>
              <w:rPr>
                <w:szCs w:val="26"/>
              </w:rPr>
              <w:lastRenderedPageBreak/>
              <w:t>-Tiếp tục và hoàn thiện Dashboard cho dữ liệu tổng quát.</w:t>
            </w:r>
          </w:p>
          <w:p w14:paraId="595D4B9A" w14:textId="20808180" w:rsidR="002A21B4" w:rsidRPr="009C76F4" w:rsidRDefault="002A21B4" w:rsidP="002A21B4">
            <w:pPr>
              <w:rPr>
                <w:szCs w:val="26"/>
              </w:rPr>
            </w:pPr>
            <w:r>
              <w:rPr>
                <w:szCs w:val="26"/>
              </w:rPr>
              <w:lastRenderedPageBreak/>
              <w:t>-Thu thập dữ liệu chi tiết và dữ liệu Vắc-xin dịch COVID-19.</w:t>
            </w:r>
          </w:p>
        </w:tc>
        <w:tc>
          <w:tcPr>
            <w:tcW w:w="1962" w:type="dxa"/>
            <w:shd w:val="clear" w:color="auto" w:fill="auto"/>
          </w:tcPr>
          <w:p w14:paraId="6B2A2789" w14:textId="77777777" w:rsidR="00796359" w:rsidRPr="005A7CFC" w:rsidRDefault="00796359" w:rsidP="00967E2E">
            <w:pPr>
              <w:rPr>
                <w:szCs w:val="26"/>
              </w:rPr>
            </w:pPr>
          </w:p>
        </w:tc>
      </w:tr>
      <w:tr w:rsidR="00796359" w:rsidRPr="005A7CFC" w14:paraId="30152D10" w14:textId="77777777" w:rsidTr="005C45D7">
        <w:trPr>
          <w:trHeight w:val="510"/>
        </w:trPr>
        <w:tc>
          <w:tcPr>
            <w:tcW w:w="1696" w:type="dxa"/>
            <w:shd w:val="clear" w:color="auto" w:fill="auto"/>
          </w:tcPr>
          <w:p w14:paraId="615ED6D3" w14:textId="77777777" w:rsidR="00796359" w:rsidRDefault="00664B5F" w:rsidP="00664B5F">
            <w:pPr>
              <w:jc w:val="center"/>
              <w:rPr>
                <w:b/>
                <w:szCs w:val="26"/>
              </w:rPr>
            </w:pPr>
            <w:r w:rsidRPr="00664B5F">
              <w:rPr>
                <w:b/>
                <w:szCs w:val="26"/>
              </w:rPr>
              <w:lastRenderedPageBreak/>
              <w:t>6</w:t>
            </w:r>
          </w:p>
          <w:p w14:paraId="4CB82758" w14:textId="504385E6" w:rsidR="009C76F4" w:rsidRPr="00664B5F" w:rsidRDefault="009C76F4" w:rsidP="00664B5F">
            <w:pPr>
              <w:jc w:val="center"/>
              <w:rPr>
                <w:b/>
                <w:szCs w:val="26"/>
              </w:rPr>
            </w:pPr>
            <w:r>
              <w:rPr>
                <w:b/>
                <w:bCs/>
                <w:color w:val="000000"/>
                <w:szCs w:val="26"/>
              </w:rPr>
              <w:t>(15/11-21/11)</w:t>
            </w:r>
          </w:p>
        </w:tc>
        <w:tc>
          <w:tcPr>
            <w:tcW w:w="2694" w:type="dxa"/>
            <w:shd w:val="clear" w:color="auto" w:fill="auto"/>
          </w:tcPr>
          <w:p w14:paraId="4FCA3555" w14:textId="31CE11B9" w:rsidR="00796359" w:rsidRPr="009C76F4" w:rsidRDefault="002A21B4" w:rsidP="009C76F4">
            <w:pPr>
              <w:rPr>
                <w:szCs w:val="26"/>
              </w:rPr>
            </w:pPr>
            <w:r>
              <w:rPr>
                <w:szCs w:val="26"/>
              </w:rPr>
              <w:t xml:space="preserve">-Vẽ biểu đồ chi tiết và Vắc-xin bằng Jupyter Notebook </w:t>
            </w:r>
          </w:p>
        </w:tc>
        <w:tc>
          <w:tcPr>
            <w:tcW w:w="2607" w:type="dxa"/>
            <w:shd w:val="clear" w:color="auto" w:fill="auto"/>
          </w:tcPr>
          <w:p w14:paraId="1B6CD9F8" w14:textId="3F9482AE" w:rsidR="00796359" w:rsidRPr="009C76F4" w:rsidRDefault="001040EA" w:rsidP="009C76F4">
            <w:pPr>
              <w:rPr>
                <w:szCs w:val="26"/>
              </w:rPr>
            </w:pPr>
            <w:r>
              <w:rPr>
                <w:szCs w:val="26"/>
              </w:rPr>
              <w:t>-Hoàn thiện các biểu đồ để khai thác đầy đủ thông tin.</w:t>
            </w:r>
          </w:p>
        </w:tc>
        <w:tc>
          <w:tcPr>
            <w:tcW w:w="1962" w:type="dxa"/>
            <w:shd w:val="clear" w:color="auto" w:fill="auto"/>
          </w:tcPr>
          <w:p w14:paraId="39F2BBA3" w14:textId="77777777" w:rsidR="00796359" w:rsidRPr="005A7CFC" w:rsidRDefault="00796359" w:rsidP="00967E2E">
            <w:pPr>
              <w:rPr>
                <w:szCs w:val="26"/>
              </w:rPr>
            </w:pPr>
          </w:p>
        </w:tc>
      </w:tr>
      <w:tr w:rsidR="00796359" w:rsidRPr="005A7CFC" w14:paraId="5045EB32" w14:textId="77777777" w:rsidTr="005C45D7">
        <w:trPr>
          <w:trHeight w:val="510"/>
        </w:trPr>
        <w:tc>
          <w:tcPr>
            <w:tcW w:w="1696" w:type="dxa"/>
            <w:shd w:val="clear" w:color="auto" w:fill="auto"/>
          </w:tcPr>
          <w:p w14:paraId="4974B713" w14:textId="77777777" w:rsidR="00796359" w:rsidRDefault="00664B5F" w:rsidP="00664B5F">
            <w:pPr>
              <w:jc w:val="center"/>
              <w:rPr>
                <w:b/>
                <w:szCs w:val="26"/>
              </w:rPr>
            </w:pPr>
            <w:r w:rsidRPr="00664B5F">
              <w:rPr>
                <w:b/>
                <w:szCs w:val="26"/>
              </w:rPr>
              <w:t>7</w:t>
            </w:r>
          </w:p>
          <w:p w14:paraId="376E9847" w14:textId="2B051978" w:rsidR="009C76F4" w:rsidRPr="00664B5F" w:rsidRDefault="009C76F4" w:rsidP="00664B5F">
            <w:pPr>
              <w:jc w:val="center"/>
              <w:rPr>
                <w:b/>
                <w:szCs w:val="26"/>
              </w:rPr>
            </w:pPr>
            <w:r>
              <w:rPr>
                <w:b/>
                <w:bCs/>
                <w:color w:val="000000"/>
                <w:szCs w:val="26"/>
              </w:rPr>
              <w:t>(22/11-28/11)</w:t>
            </w:r>
          </w:p>
        </w:tc>
        <w:tc>
          <w:tcPr>
            <w:tcW w:w="2694" w:type="dxa"/>
            <w:shd w:val="clear" w:color="auto" w:fill="auto"/>
          </w:tcPr>
          <w:p w14:paraId="5D822E2A" w14:textId="3C5F2412" w:rsidR="001040EA" w:rsidRDefault="001040EA" w:rsidP="009C76F4">
            <w:pPr>
              <w:rPr>
                <w:szCs w:val="26"/>
              </w:rPr>
            </w:pPr>
            <w:r>
              <w:rPr>
                <w:szCs w:val="26"/>
              </w:rPr>
              <w:t>-Hoàn thiện những phần đã làm.</w:t>
            </w:r>
          </w:p>
          <w:p w14:paraId="28D4B0FD" w14:textId="5D17CF1B" w:rsidR="00796359" w:rsidRPr="009C76F4" w:rsidRDefault="001040EA" w:rsidP="005C45D7">
            <w:pPr>
              <w:rPr>
                <w:szCs w:val="26"/>
              </w:rPr>
            </w:pPr>
            <w:r>
              <w:rPr>
                <w:szCs w:val="26"/>
              </w:rPr>
              <w:t>-Tìm hiểu về ETL</w:t>
            </w:r>
            <w:r w:rsidR="005C45D7">
              <w:rPr>
                <w:szCs w:val="26"/>
              </w:rPr>
              <w:t>.</w:t>
            </w:r>
          </w:p>
        </w:tc>
        <w:tc>
          <w:tcPr>
            <w:tcW w:w="2607" w:type="dxa"/>
            <w:shd w:val="clear" w:color="auto" w:fill="auto"/>
          </w:tcPr>
          <w:p w14:paraId="0296A18C" w14:textId="3BE4AE96" w:rsidR="00796359" w:rsidRPr="009C76F4" w:rsidRDefault="001040EA" w:rsidP="009C76F4">
            <w:pPr>
              <w:rPr>
                <w:szCs w:val="26"/>
              </w:rPr>
            </w:pPr>
            <w:r>
              <w:rPr>
                <w:szCs w:val="26"/>
              </w:rPr>
              <w:t>-Chuẩn bị nội dung để báo cáo tiến độ đồ án 50%.</w:t>
            </w:r>
          </w:p>
        </w:tc>
        <w:tc>
          <w:tcPr>
            <w:tcW w:w="1962" w:type="dxa"/>
            <w:shd w:val="clear" w:color="auto" w:fill="auto"/>
          </w:tcPr>
          <w:p w14:paraId="67C01DD9" w14:textId="77777777" w:rsidR="00796359" w:rsidRPr="005A7CFC" w:rsidRDefault="00796359" w:rsidP="00967E2E">
            <w:pPr>
              <w:rPr>
                <w:szCs w:val="26"/>
              </w:rPr>
            </w:pPr>
          </w:p>
        </w:tc>
      </w:tr>
      <w:tr w:rsidR="00796359" w:rsidRPr="005A7CFC" w14:paraId="61285EDC" w14:textId="77777777" w:rsidTr="005C45D7">
        <w:trPr>
          <w:trHeight w:val="510"/>
        </w:trPr>
        <w:tc>
          <w:tcPr>
            <w:tcW w:w="1696" w:type="dxa"/>
            <w:shd w:val="clear" w:color="auto" w:fill="auto"/>
          </w:tcPr>
          <w:p w14:paraId="255CB415" w14:textId="77777777" w:rsidR="00796359" w:rsidRPr="00664B5F" w:rsidRDefault="00796359" w:rsidP="00664B5F">
            <w:pPr>
              <w:jc w:val="center"/>
              <w:rPr>
                <w:b/>
                <w:szCs w:val="26"/>
              </w:rPr>
            </w:pPr>
            <w:r w:rsidRPr="00664B5F">
              <w:rPr>
                <w:b/>
                <w:szCs w:val="26"/>
              </w:rPr>
              <w:t>Kiểm tra giữa kỳ</w:t>
            </w:r>
          </w:p>
        </w:tc>
        <w:tc>
          <w:tcPr>
            <w:tcW w:w="7263" w:type="dxa"/>
            <w:gridSpan w:val="3"/>
            <w:shd w:val="clear" w:color="auto" w:fill="auto"/>
          </w:tcPr>
          <w:p w14:paraId="70755814" w14:textId="77777777" w:rsidR="00796359" w:rsidRPr="009C76F4" w:rsidRDefault="00796359" w:rsidP="009C76F4">
            <w:pPr>
              <w:rPr>
                <w:szCs w:val="26"/>
              </w:rPr>
            </w:pPr>
            <w:bookmarkStart w:id="0" w:name="_Hlk20137780"/>
            <w:r w:rsidRPr="009C76F4">
              <w:rPr>
                <w:szCs w:val="26"/>
              </w:rPr>
              <w:t>Đánh giá khối lượng hoàn thành……..%</w:t>
            </w:r>
          </w:p>
          <w:bookmarkEnd w:id="0"/>
          <w:p w14:paraId="60C0D7EC" w14:textId="77777777" w:rsidR="00796359" w:rsidRPr="009C76F4" w:rsidRDefault="00796359" w:rsidP="009C76F4">
            <w:pPr>
              <w:rPr>
                <w:szCs w:val="26"/>
              </w:rPr>
            </w:pPr>
            <w:r w:rsidRPr="009C76F4">
              <w:rPr>
                <w:szCs w:val="26"/>
              </w:rPr>
              <w:t xml:space="preserve">                                được tiếp tục/không tiếp tục thực hiện ĐATN</w:t>
            </w:r>
          </w:p>
        </w:tc>
      </w:tr>
      <w:tr w:rsidR="00796359" w:rsidRPr="005A7CFC" w14:paraId="40C14EC1" w14:textId="77777777" w:rsidTr="005C45D7">
        <w:trPr>
          <w:trHeight w:val="510"/>
        </w:trPr>
        <w:tc>
          <w:tcPr>
            <w:tcW w:w="1696" w:type="dxa"/>
            <w:shd w:val="clear" w:color="auto" w:fill="auto"/>
          </w:tcPr>
          <w:p w14:paraId="7DAEDE24" w14:textId="77777777" w:rsidR="00796359" w:rsidRDefault="00664B5F" w:rsidP="00664B5F">
            <w:pPr>
              <w:jc w:val="center"/>
              <w:rPr>
                <w:b/>
                <w:szCs w:val="26"/>
              </w:rPr>
            </w:pPr>
            <w:r w:rsidRPr="00664B5F">
              <w:rPr>
                <w:b/>
                <w:szCs w:val="26"/>
              </w:rPr>
              <w:t>9</w:t>
            </w:r>
          </w:p>
          <w:p w14:paraId="64CC0DDD" w14:textId="1CE367F0" w:rsidR="009C76F4" w:rsidRPr="00664B5F" w:rsidRDefault="009C76F4" w:rsidP="00664B5F">
            <w:pPr>
              <w:jc w:val="center"/>
              <w:rPr>
                <w:b/>
                <w:szCs w:val="26"/>
              </w:rPr>
            </w:pPr>
            <w:r>
              <w:rPr>
                <w:b/>
                <w:bCs/>
                <w:color w:val="000000"/>
                <w:szCs w:val="26"/>
              </w:rPr>
              <w:t>(29/11-05/12)</w:t>
            </w:r>
          </w:p>
        </w:tc>
        <w:tc>
          <w:tcPr>
            <w:tcW w:w="2694" w:type="dxa"/>
            <w:shd w:val="clear" w:color="auto" w:fill="auto"/>
          </w:tcPr>
          <w:p w14:paraId="033CBF5D" w14:textId="571CB409" w:rsidR="00796359" w:rsidRPr="009C76F4" w:rsidRDefault="005C45D7" w:rsidP="005C45D7">
            <w:pPr>
              <w:rPr>
                <w:szCs w:val="26"/>
              </w:rPr>
            </w:pPr>
            <w:r>
              <w:rPr>
                <w:szCs w:val="26"/>
              </w:rPr>
              <w:t>-Tìm hiểu lý thuyết thuật toán Machine Learning.</w:t>
            </w:r>
          </w:p>
        </w:tc>
        <w:tc>
          <w:tcPr>
            <w:tcW w:w="2607" w:type="dxa"/>
            <w:shd w:val="clear" w:color="auto" w:fill="auto"/>
          </w:tcPr>
          <w:p w14:paraId="4C8611B9" w14:textId="41C56940" w:rsidR="00796359" w:rsidRPr="009C76F4" w:rsidRDefault="005C45D7" w:rsidP="009C76F4">
            <w:pPr>
              <w:rPr>
                <w:szCs w:val="26"/>
              </w:rPr>
            </w:pPr>
            <w:r>
              <w:rPr>
                <w:szCs w:val="26"/>
              </w:rPr>
              <w:t>-Lựa chọn thuật toán phù hợp cho đồ án.</w:t>
            </w:r>
          </w:p>
        </w:tc>
        <w:tc>
          <w:tcPr>
            <w:tcW w:w="1962" w:type="dxa"/>
            <w:shd w:val="clear" w:color="auto" w:fill="auto"/>
          </w:tcPr>
          <w:p w14:paraId="4E62D63A" w14:textId="77777777" w:rsidR="00796359" w:rsidRPr="005A7CFC" w:rsidRDefault="00796359" w:rsidP="00967E2E">
            <w:pPr>
              <w:rPr>
                <w:szCs w:val="26"/>
              </w:rPr>
            </w:pPr>
          </w:p>
        </w:tc>
      </w:tr>
      <w:tr w:rsidR="00796359" w:rsidRPr="005A7CFC" w14:paraId="0863B329" w14:textId="77777777" w:rsidTr="005C45D7">
        <w:trPr>
          <w:trHeight w:val="510"/>
        </w:trPr>
        <w:tc>
          <w:tcPr>
            <w:tcW w:w="1696" w:type="dxa"/>
            <w:shd w:val="clear" w:color="auto" w:fill="auto"/>
          </w:tcPr>
          <w:p w14:paraId="5B1725B2" w14:textId="77777777" w:rsidR="00796359" w:rsidRDefault="00664B5F" w:rsidP="00664B5F">
            <w:pPr>
              <w:jc w:val="center"/>
              <w:rPr>
                <w:b/>
                <w:szCs w:val="26"/>
              </w:rPr>
            </w:pPr>
            <w:r w:rsidRPr="00664B5F">
              <w:rPr>
                <w:b/>
                <w:szCs w:val="26"/>
              </w:rPr>
              <w:t>10</w:t>
            </w:r>
          </w:p>
          <w:p w14:paraId="52F71A3A" w14:textId="409EF7E5" w:rsidR="009C76F4" w:rsidRPr="00664B5F" w:rsidRDefault="009C76F4" w:rsidP="00664B5F">
            <w:pPr>
              <w:jc w:val="center"/>
              <w:rPr>
                <w:b/>
                <w:szCs w:val="26"/>
              </w:rPr>
            </w:pPr>
            <w:r>
              <w:rPr>
                <w:b/>
                <w:bCs/>
                <w:color w:val="000000"/>
                <w:szCs w:val="26"/>
              </w:rPr>
              <w:t>(06/12-12/12)</w:t>
            </w:r>
          </w:p>
        </w:tc>
        <w:tc>
          <w:tcPr>
            <w:tcW w:w="2694" w:type="dxa"/>
            <w:shd w:val="clear" w:color="auto" w:fill="auto"/>
          </w:tcPr>
          <w:p w14:paraId="6CB61449" w14:textId="0DE99C39" w:rsidR="00796359" w:rsidRPr="009C76F4" w:rsidRDefault="005C45D7" w:rsidP="009C76F4">
            <w:pPr>
              <w:rPr>
                <w:szCs w:val="26"/>
              </w:rPr>
            </w:pPr>
            <w:r>
              <w:rPr>
                <w:szCs w:val="26"/>
              </w:rPr>
              <w:t>-Áp dụng thuật toán SVR và Polynomial Regression vào đồ án.</w:t>
            </w:r>
          </w:p>
        </w:tc>
        <w:tc>
          <w:tcPr>
            <w:tcW w:w="2607" w:type="dxa"/>
            <w:shd w:val="clear" w:color="auto" w:fill="auto"/>
          </w:tcPr>
          <w:p w14:paraId="20351FF8" w14:textId="051C5483" w:rsidR="00796359" w:rsidRPr="009C76F4" w:rsidRDefault="005C45D7" w:rsidP="009C76F4">
            <w:pPr>
              <w:rPr>
                <w:szCs w:val="26"/>
              </w:rPr>
            </w:pPr>
            <w:r>
              <w:rPr>
                <w:szCs w:val="26"/>
              </w:rPr>
              <w:t>-Áp dụng thuật toán Bayesian Regression vào đồ án và so sánh kết quả.</w:t>
            </w:r>
          </w:p>
        </w:tc>
        <w:tc>
          <w:tcPr>
            <w:tcW w:w="1962" w:type="dxa"/>
            <w:shd w:val="clear" w:color="auto" w:fill="auto"/>
          </w:tcPr>
          <w:p w14:paraId="311832DA" w14:textId="77777777" w:rsidR="00796359" w:rsidRPr="005A7CFC" w:rsidRDefault="00796359" w:rsidP="00967E2E">
            <w:pPr>
              <w:rPr>
                <w:szCs w:val="26"/>
              </w:rPr>
            </w:pPr>
          </w:p>
        </w:tc>
      </w:tr>
      <w:tr w:rsidR="00796359" w:rsidRPr="005A7CFC" w14:paraId="2548DC10" w14:textId="77777777" w:rsidTr="005C45D7">
        <w:trPr>
          <w:trHeight w:val="510"/>
        </w:trPr>
        <w:tc>
          <w:tcPr>
            <w:tcW w:w="1696" w:type="dxa"/>
            <w:shd w:val="clear" w:color="auto" w:fill="auto"/>
          </w:tcPr>
          <w:p w14:paraId="2D98ED3A" w14:textId="77777777" w:rsidR="00796359" w:rsidRDefault="00664B5F" w:rsidP="00664B5F">
            <w:pPr>
              <w:jc w:val="center"/>
              <w:rPr>
                <w:b/>
                <w:szCs w:val="26"/>
              </w:rPr>
            </w:pPr>
            <w:r w:rsidRPr="00664B5F">
              <w:rPr>
                <w:b/>
                <w:szCs w:val="26"/>
              </w:rPr>
              <w:t>11</w:t>
            </w:r>
          </w:p>
          <w:p w14:paraId="73DCD6D3" w14:textId="38585CAE" w:rsidR="009C76F4" w:rsidRPr="00664B5F" w:rsidRDefault="009C76F4" w:rsidP="00664B5F">
            <w:pPr>
              <w:jc w:val="center"/>
              <w:rPr>
                <w:b/>
                <w:szCs w:val="26"/>
              </w:rPr>
            </w:pPr>
            <w:r>
              <w:rPr>
                <w:b/>
                <w:bCs/>
                <w:color w:val="000000"/>
                <w:szCs w:val="26"/>
              </w:rPr>
              <w:t>(13/12-19/12)</w:t>
            </w:r>
          </w:p>
        </w:tc>
        <w:tc>
          <w:tcPr>
            <w:tcW w:w="2694" w:type="dxa"/>
            <w:shd w:val="clear" w:color="auto" w:fill="auto"/>
          </w:tcPr>
          <w:p w14:paraId="7A2A5FEC" w14:textId="0113317C" w:rsidR="00796359" w:rsidRPr="009C76F4" w:rsidRDefault="005C45D7" w:rsidP="005C45D7">
            <w:pPr>
              <w:rPr>
                <w:szCs w:val="26"/>
              </w:rPr>
            </w:pPr>
            <w:r>
              <w:rPr>
                <w:szCs w:val="26"/>
              </w:rPr>
              <w:t>-Áp dụng thuật toán Polynomial Regression để dự đoán số ca nhiễm tại Việt Nam.</w:t>
            </w:r>
          </w:p>
        </w:tc>
        <w:tc>
          <w:tcPr>
            <w:tcW w:w="2607" w:type="dxa"/>
            <w:shd w:val="clear" w:color="auto" w:fill="auto"/>
          </w:tcPr>
          <w:p w14:paraId="2D997981" w14:textId="77777777" w:rsidR="00796359" w:rsidRDefault="00645900" w:rsidP="009C76F4">
            <w:pPr>
              <w:rPr>
                <w:szCs w:val="26"/>
              </w:rPr>
            </w:pPr>
            <w:r>
              <w:rPr>
                <w:szCs w:val="26"/>
              </w:rPr>
              <w:t>-Hoàn thiện các mô hình dự đoán.</w:t>
            </w:r>
          </w:p>
          <w:p w14:paraId="46AEE9EE" w14:textId="14E98F4D" w:rsidR="00591CC2" w:rsidRPr="009C76F4" w:rsidRDefault="00591CC2" w:rsidP="009C76F4">
            <w:pPr>
              <w:rPr>
                <w:szCs w:val="26"/>
              </w:rPr>
            </w:pPr>
            <w:r>
              <w:rPr>
                <w:szCs w:val="26"/>
              </w:rPr>
              <w:t>-Đánh giá độ chính xác của các thuật toán.</w:t>
            </w:r>
          </w:p>
        </w:tc>
        <w:tc>
          <w:tcPr>
            <w:tcW w:w="1962" w:type="dxa"/>
            <w:shd w:val="clear" w:color="auto" w:fill="auto"/>
          </w:tcPr>
          <w:p w14:paraId="3F51196A" w14:textId="77777777" w:rsidR="00796359" w:rsidRPr="005A7CFC" w:rsidRDefault="00796359" w:rsidP="00967E2E">
            <w:pPr>
              <w:rPr>
                <w:szCs w:val="26"/>
              </w:rPr>
            </w:pPr>
          </w:p>
        </w:tc>
      </w:tr>
      <w:tr w:rsidR="00796359" w:rsidRPr="005A7CFC" w14:paraId="30208005" w14:textId="77777777" w:rsidTr="005C45D7">
        <w:trPr>
          <w:trHeight w:val="510"/>
        </w:trPr>
        <w:tc>
          <w:tcPr>
            <w:tcW w:w="1696" w:type="dxa"/>
            <w:shd w:val="clear" w:color="auto" w:fill="auto"/>
          </w:tcPr>
          <w:p w14:paraId="30E85C0C" w14:textId="77777777" w:rsidR="00796359" w:rsidRDefault="00664B5F" w:rsidP="00664B5F">
            <w:pPr>
              <w:jc w:val="center"/>
              <w:rPr>
                <w:b/>
                <w:szCs w:val="26"/>
              </w:rPr>
            </w:pPr>
            <w:r w:rsidRPr="00664B5F">
              <w:rPr>
                <w:b/>
                <w:szCs w:val="26"/>
              </w:rPr>
              <w:t>12</w:t>
            </w:r>
          </w:p>
          <w:p w14:paraId="772F2282" w14:textId="66734323" w:rsidR="009C76F4" w:rsidRPr="00664B5F" w:rsidRDefault="009C76F4" w:rsidP="00664B5F">
            <w:pPr>
              <w:jc w:val="center"/>
              <w:rPr>
                <w:b/>
                <w:szCs w:val="26"/>
              </w:rPr>
            </w:pPr>
            <w:r>
              <w:rPr>
                <w:b/>
                <w:bCs/>
                <w:color w:val="000000"/>
                <w:szCs w:val="26"/>
              </w:rPr>
              <w:t>(20/12-26/12)</w:t>
            </w:r>
          </w:p>
        </w:tc>
        <w:tc>
          <w:tcPr>
            <w:tcW w:w="2694" w:type="dxa"/>
            <w:shd w:val="clear" w:color="auto" w:fill="auto"/>
          </w:tcPr>
          <w:p w14:paraId="664BC71E" w14:textId="6ECF3D7D" w:rsidR="00796359" w:rsidRPr="009C76F4" w:rsidRDefault="00645900" w:rsidP="009C76F4">
            <w:pPr>
              <w:rPr>
                <w:szCs w:val="26"/>
              </w:rPr>
            </w:pPr>
            <w:r>
              <w:rPr>
                <w:szCs w:val="26"/>
              </w:rPr>
              <w:t>-Sử dụng phần mềm Task Scheduler để thiết lập tự động hóa quy trình ETL bằng file BAT.</w:t>
            </w:r>
          </w:p>
        </w:tc>
        <w:tc>
          <w:tcPr>
            <w:tcW w:w="2607" w:type="dxa"/>
            <w:shd w:val="clear" w:color="auto" w:fill="auto"/>
          </w:tcPr>
          <w:p w14:paraId="15860840" w14:textId="77777777" w:rsidR="00796359" w:rsidRDefault="00645900" w:rsidP="009C76F4">
            <w:pPr>
              <w:rPr>
                <w:szCs w:val="26"/>
              </w:rPr>
            </w:pPr>
            <w:r>
              <w:rPr>
                <w:szCs w:val="26"/>
              </w:rPr>
              <w:t>-Tìm hiểu Dockerfiles và Docker-compose.</w:t>
            </w:r>
          </w:p>
          <w:p w14:paraId="0422A757" w14:textId="6BEB954F" w:rsidR="00645900" w:rsidRPr="009C76F4" w:rsidRDefault="00645900" w:rsidP="009C76F4">
            <w:pPr>
              <w:rPr>
                <w:szCs w:val="26"/>
              </w:rPr>
            </w:pPr>
            <w:r>
              <w:rPr>
                <w:szCs w:val="26"/>
              </w:rPr>
              <w:t>-Tìm hiểu cách sử dụng Docker để cài Apache Airflow.</w:t>
            </w:r>
          </w:p>
        </w:tc>
        <w:tc>
          <w:tcPr>
            <w:tcW w:w="1962" w:type="dxa"/>
            <w:shd w:val="clear" w:color="auto" w:fill="auto"/>
          </w:tcPr>
          <w:p w14:paraId="407A5520" w14:textId="77777777" w:rsidR="00796359" w:rsidRPr="005A7CFC" w:rsidRDefault="00796359" w:rsidP="00967E2E">
            <w:pPr>
              <w:rPr>
                <w:szCs w:val="26"/>
              </w:rPr>
            </w:pPr>
          </w:p>
        </w:tc>
      </w:tr>
      <w:tr w:rsidR="00796359" w:rsidRPr="005A7CFC" w14:paraId="17BF5B4C" w14:textId="77777777" w:rsidTr="005C45D7">
        <w:trPr>
          <w:trHeight w:val="510"/>
        </w:trPr>
        <w:tc>
          <w:tcPr>
            <w:tcW w:w="1696" w:type="dxa"/>
            <w:shd w:val="clear" w:color="auto" w:fill="auto"/>
          </w:tcPr>
          <w:p w14:paraId="6EE3794B" w14:textId="51F74049" w:rsidR="00796359" w:rsidRDefault="00664B5F" w:rsidP="00664B5F">
            <w:pPr>
              <w:jc w:val="center"/>
              <w:rPr>
                <w:b/>
                <w:szCs w:val="26"/>
              </w:rPr>
            </w:pPr>
            <w:r w:rsidRPr="00664B5F">
              <w:rPr>
                <w:b/>
                <w:szCs w:val="26"/>
              </w:rPr>
              <w:t>13</w:t>
            </w:r>
          </w:p>
          <w:p w14:paraId="69DC2006" w14:textId="33415FF3" w:rsidR="009C76F4" w:rsidRPr="00664B5F" w:rsidRDefault="009C76F4" w:rsidP="00664B5F">
            <w:pPr>
              <w:jc w:val="center"/>
              <w:rPr>
                <w:b/>
                <w:szCs w:val="26"/>
              </w:rPr>
            </w:pPr>
            <w:r>
              <w:rPr>
                <w:b/>
                <w:bCs/>
                <w:color w:val="000000"/>
                <w:szCs w:val="26"/>
              </w:rPr>
              <w:t>(27/12-02/01)</w:t>
            </w:r>
          </w:p>
        </w:tc>
        <w:tc>
          <w:tcPr>
            <w:tcW w:w="2694" w:type="dxa"/>
            <w:shd w:val="clear" w:color="auto" w:fill="auto"/>
          </w:tcPr>
          <w:p w14:paraId="3CC568B6" w14:textId="119FEE97" w:rsidR="00796359" w:rsidRPr="009C76F4" w:rsidRDefault="00645900" w:rsidP="009C76F4">
            <w:pPr>
              <w:rPr>
                <w:szCs w:val="26"/>
              </w:rPr>
            </w:pPr>
            <w:r>
              <w:rPr>
                <w:szCs w:val="26"/>
              </w:rPr>
              <w:t xml:space="preserve">-Áp dụng Apache Airflow để triển khai tự </w:t>
            </w:r>
            <w:r>
              <w:rPr>
                <w:szCs w:val="26"/>
              </w:rPr>
              <w:lastRenderedPageBreak/>
              <w:t>động hóa quy trình ETL.</w:t>
            </w:r>
          </w:p>
        </w:tc>
        <w:tc>
          <w:tcPr>
            <w:tcW w:w="2607" w:type="dxa"/>
            <w:shd w:val="clear" w:color="auto" w:fill="auto"/>
          </w:tcPr>
          <w:p w14:paraId="73D24084" w14:textId="77777777" w:rsidR="00796359" w:rsidRDefault="00645900" w:rsidP="009C76F4">
            <w:pPr>
              <w:rPr>
                <w:szCs w:val="26"/>
              </w:rPr>
            </w:pPr>
            <w:r>
              <w:rPr>
                <w:szCs w:val="26"/>
              </w:rPr>
              <w:lastRenderedPageBreak/>
              <w:t>-Hoàn thiện và theo dõi đồ án.</w:t>
            </w:r>
          </w:p>
          <w:p w14:paraId="7C4EE27C" w14:textId="7C195B58" w:rsidR="00645900" w:rsidRPr="009C76F4" w:rsidRDefault="00645900" w:rsidP="009C76F4">
            <w:pPr>
              <w:rPr>
                <w:szCs w:val="26"/>
              </w:rPr>
            </w:pPr>
          </w:p>
        </w:tc>
        <w:tc>
          <w:tcPr>
            <w:tcW w:w="1962" w:type="dxa"/>
            <w:shd w:val="clear" w:color="auto" w:fill="auto"/>
          </w:tcPr>
          <w:p w14:paraId="79539D1D" w14:textId="77777777" w:rsidR="00796359" w:rsidRPr="005A7CFC" w:rsidRDefault="00796359" w:rsidP="00967E2E">
            <w:pPr>
              <w:rPr>
                <w:szCs w:val="26"/>
              </w:rPr>
            </w:pPr>
          </w:p>
        </w:tc>
      </w:tr>
      <w:tr w:rsidR="00796359" w:rsidRPr="005A7CFC" w14:paraId="050C9A65" w14:textId="77777777" w:rsidTr="005C45D7">
        <w:trPr>
          <w:trHeight w:val="510"/>
        </w:trPr>
        <w:tc>
          <w:tcPr>
            <w:tcW w:w="1696" w:type="dxa"/>
            <w:shd w:val="clear" w:color="auto" w:fill="auto"/>
          </w:tcPr>
          <w:p w14:paraId="6E0ABEA6" w14:textId="77777777" w:rsidR="00796359" w:rsidRDefault="00664B5F" w:rsidP="00664B5F">
            <w:pPr>
              <w:jc w:val="center"/>
              <w:rPr>
                <w:b/>
                <w:szCs w:val="26"/>
              </w:rPr>
            </w:pPr>
            <w:r w:rsidRPr="00664B5F">
              <w:rPr>
                <w:b/>
                <w:szCs w:val="26"/>
              </w:rPr>
              <w:lastRenderedPageBreak/>
              <w:t>14</w:t>
            </w:r>
          </w:p>
          <w:p w14:paraId="231E2C88" w14:textId="26061D5B" w:rsidR="009C76F4" w:rsidRPr="00664B5F" w:rsidRDefault="009C76F4" w:rsidP="00664B5F">
            <w:pPr>
              <w:jc w:val="center"/>
              <w:rPr>
                <w:b/>
                <w:szCs w:val="26"/>
              </w:rPr>
            </w:pPr>
            <w:r>
              <w:rPr>
                <w:b/>
                <w:bCs/>
                <w:color w:val="000000"/>
                <w:szCs w:val="26"/>
              </w:rPr>
              <w:t>(03/01-09/01)</w:t>
            </w:r>
          </w:p>
        </w:tc>
        <w:tc>
          <w:tcPr>
            <w:tcW w:w="2694" w:type="dxa"/>
            <w:shd w:val="clear" w:color="auto" w:fill="auto"/>
          </w:tcPr>
          <w:p w14:paraId="579F208A" w14:textId="124DEF81" w:rsidR="00796359" w:rsidRPr="009C76F4" w:rsidRDefault="001040EA" w:rsidP="009C76F4">
            <w:pPr>
              <w:rPr>
                <w:szCs w:val="26"/>
              </w:rPr>
            </w:pPr>
            <w:r>
              <w:rPr>
                <w:szCs w:val="26"/>
              </w:rPr>
              <w:t>-Tiến hành viết báo cáo.</w:t>
            </w:r>
          </w:p>
        </w:tc>
        <w:tc>
          <w:tcPr>
            <w:tcW w:w="2607" w:type="dxa"/>
            <w:shd w:val="clear" w:color="auto" w:fill="auto"/>
          </w:tcPr>
          <w:p w14:paraId="678992D3" w14:textId="77777777" w:rsidR="00796359" w:rsidRDefault="001040EA" w:rsidP="009C76F4">
            <w:pPr>
              <w:rPr>
                <w:szCs w:val="26"/>
              </w:rPr>
            </w:pPr>
            <w:r>
              <w:rPr>
                <w:szCs w:val="26"/>
              </w:rPr>
              <w:t>-Tiếp tục viết báo cáo.</w:t>
            </w:r>
          </w:p>
          <w:p w14:paraId="0EB044BF" w14:textId="18E2D5E0" w:rsidR="001040EA" w:rsidRPr="009C76F4" w:rsidRDefault="001040EA" w:rsidP="009C76F4">
            <w:pPr>
              <w:rPr>
                <w:szCs w:val="26"/>
              </w:rPr>
            </w:pPr>
            <w:r>
              <w:rPr>
                <w:szCs w:val="26"/>
              </w:rPr>
              <w:t>-Xem lại nội dung lý thuyết.</w:t>
            </w:r>
          </w:p>
        </w:tc>
        <w:tc>
          <w:tcPr>
            <w:tcW w:w="1962" w:type="dxa"/>
            <w:shd w:val="clear" w:color="auto" w:fill="auto"/>
          </w:tcPr>
          <w:p w14:paraId="1B4A1B78" w14:textId="77777777" w:rsidR="00796359" w:rsidRPr="005A7CFC" w:rsidRDefault="00796359" w:rsidP="00967E2E">
            <w:pPr>
              <w:rPr>
                <w:szCs w:val="26"/>
              </w:rPr>
            </w:pPr>
          </w:p>
        </w:tc>
      </w:tr>
      <w:tr w:rsidR="00796359" w:rsidRPr="005A7CFC" w14:paraId="5FBCAE4D" w14:textId="77777777" w:rsidTr="005C45D7">
        <w:trPr>
          <w:trHeight w:val="510"/>
        </w:trPr>
        <w:tc>
          <w:tcPr>
            <w:tcW w:w="1696" w:type="dxa"/>
            <w:shd w:val="clear" w:color="auto" w:fill="auto"/>
          </w:tcPr>
          <w:p w14:paraId="53A0EF7E" w14:textId="23D2A569" w:rsidR="00796359" w:rsidRDefault="00664B5F" w:rsidP="00664B5F">
            <w:pPr>
              <w:jc w:val="center"/>
              <w:rPr>
                <w:b/>
                <w:szCs w:val="26"/>
              </w:rPr>
            </w:pPr>
            <w:r w:rsidRPr="00664B5F">
              <w:rPr>
                <w:b/>
                <w:szCs w:val="26"/>
              </w:rPr>
              <w:t>15</w:t>
            </w:r>
          </w:p>
          <w:p w14:paraId="4F8BD953" w14:textId="07F4FB79" w:rsidR="009C76F4" w:rsidRPr="00664B5F" w:rsidRDefault="009C76F4" w:rsidP="00664B5F">
            <w:pPr>
              <w:jc w:val="center"/>
              <w:rPr>
                <w:b/>
                <w:szCs w:val="26"/>
              </w:rPr>
            </w:pPr>
            <w:r>
              <w:rPr>
                <w:b/>
                <w:bCs/>
                <w:color w:val="000000"/>
                <w:szCs w:val="26"/>
              </w:rPr>
              <w:t>(10/01-16/01)</w:t>
            </w:r>
          </w:p>
        </w:tc>
        <w:tc>
          <w:tcPr>
            <w:tcW w:w="2694" w:type="dxa"/>
            <w:shd w:val="clear" w:color="auto" w:fill="auto"/>
          </w:tcPr>
          <w:p w14:paraId="431D2DAD" w14:textId="51FD6E80" w:rsidR="00796359" w:rsidRPr="009C76F4" w:rsidRDefault="001040EA" w:rsidP="009C76F4">
            <w:pPr>
              <w:rPr>
                <w:szCs w:val="26"/>
              </w:rPr>
            </w:pPr>
            <w:r>
              <w:rPr>
                <w:szCs w:val="26"/>
              </w:rPr>
              <w:t>-Hoàn thiện báo cáo</w:t>
            </w:r>
          </w:p>
        </w:tc>
        <w:tc>
          <w:tcPr>
            <w:tcW w:w="2607" w:type="dxa"/>
            <w:shd w:val="clear" w:color="auto" w:fill="auto"/>
          </w:tcPr>
          <w:p w14:paraId="516E2E99" w14:textId="4C1F7A62" w:rsidR="00796359" w:rsidRPr="009C76F4" w:rsidRDefault="001040EA" w:rsidP="009C76F4">
            <w:pPr>
              <w:rPr>
                <w:szCs w:val="26"/>
              </w:rPr>
            </w:pPr>
            <w:r>
              <w:rPr>
                <w:szCs w:val="26"/>
              </w:rPr>
              <w:t>-Tiến hành làm PowerPoint.</w:t>
            </w:r>
          </w:p>
        </w:tc>
        <w:tc>
          <w:tcPr>
            <w:tcW w:w="1962" w:type="dxa"/>
            <w:shd w:val="clear" w:color="auto" w:fill="auto"/>
          </w:tcPr>
          <w:p w14:paraId="0AFE7AE1" w14:textId="77777777" w:rsidR="00796359" w:rsidRPr="005A7CFC" w:rsidRDefault="00796359" w:rsidP="00967E2E">
            <w:pPr>
              <w:rPr>
                <w:szCs w:val="26"/>
              </w:rPr>
            </w:pPr>
          </w:p>
        </w:tc>
      </w:tr>
      <w:tr w:rsidR="00796359" w:rsidRPr="005A7CFC" w14:paraId="7CE47F2B" w14:textId="77777777" w:rsidTr="005C45D7">
        <w:trPr>
          <w:trHeight w:val="510"/>
        </w:trPr>
        <w:tc>
          <w:tcPr>
            <w:tcW w:w="1696" w:type="dxa"/>
            <w:shd w:val="clear" w:color="auto" w:fill="auto"/>
          </w:tcPr>
          <w:p w14:paraId="6477B263" w14:textId="77777777" w:rsidR="00796359" w:rsidRPr="005A7CFC" w:rsidRDefault="00796359" w:rsidP="00796359">
            <w:pPr>
              <w:rPr>
                <w:szCs w:val="26"/>
              </w:rPr>
            </w:pPr>
            <w:r>
              <w:rPr>
                <w:szCs w:val="26"/>
              </w:rPr>
              <w:t>Nộp Đồ án tốt nghiệp</w:t>
            </w:r>
          </w:p>
        </w:tc>
        <w:tc>
          <w:tcPr>
            <w:tcW w:w="7263" w:type="dxa"/>
            <w:gridSpan w:val="3"/>
            <w:shd w:val="clear" w:color="auto" w:fill="auto"/>
          </w:tcPr>
          <w:p w14:paraId="5F0367D0" w14:textId="77777777" w:rsidR="00796359" w:rsidRDefault="00796359" w:rsidP="00796359">
            <w:pPr>
              <w:rPr>
                <w:szCs w:val="26"/>
              </w:rPr>
            </w:pPr>
            <w:r>
              <w:rPr>
                <w:szCs w:val="26"/>
              </w:rPr>
              <w:t xml:space="preserve"> Đã hoàn thành……..% Đồ án tốt nghiệp</w:t>
            </w:r>
          </w:p>
          <w:p w14:paraId="20B28D53" w14:textId="77777777" w:rsidR="00796359" w:rsidRPr="005A7CFC" w:rsidRDefault="00796359" w:rsidP="00796359">
            <w:pPr>
              <w:ind w:left="2139"/>
              <w:rPr>
                <w:szCs w:val="26"/>
              </w:rPr>
            </w:pPr>
            <w:r>
              <w:rPr>
                <w:szCs w:val="26"/>
              </w:rPr>
              <w:t xml:space="preserve"> được bảo vệ/không được bảo vệ ĐATN</w:t>
            </w:r>
          </w:p>
        </w:tc>
      </w:tr>
    </w:tbl>
    <w:p w14:paraId="219E1D76" w14:textId="77777777" w:rsidR="009C079D" w:rsidRDefault="009C079D" w:rsidP="00FE0B3B">
      <w:pPr>
        <w:overflowPunct/>
        <w:autoSpaceDE/>
        <w:autoSpaceDN/>
        <w:adjustRightInd/>
        <w:spacing w:line="240" w:lineRule="auto"/>
        <w:textAlignment w:val="auto"/>
        <w:rPr>
          <w:rFonts w:ascii="Arial" w:hAnsi="Arial" w:cs="Arial"/>
          <w:szCs w:val="26"/>
        </w:rPr>
      </w:pPr>
    </w:p>
    <w:p w14:paraId="6F19A5E9" w14:textId="77777777" w:rsidR="006C4050" w:rsidRDefault="006C4050" w:rsidP="00E91363">
      <w:pPr>
        <w:overflowPunct/>
        <w:autoSpaceDE/>
        <w:autoSpaceDN/>
        <w:adjustRightInd/>
        <w:jc w:val="center"/>
        <w:textAlignment w:val="auto"/>
        <w:rPr>
          <w:b/>
          <w:bCs/>
          <w:sz w:val="32"/>
          <w:szCs w:val="32"/>
        </w:rPr>
      </w:pPr>
    </w:p>
    <w:p w14:paraId="58A1BB10" w14:textId="77777777" w:rsidR="006C4050" w:rsidRDefault="006C4050">
      <w:pPr>
        <w:overflowPunct/>
        <w:autoSpaceDE/>
        <w:autoSpaceDN/>
        <w:adjustRightInd/>
        <w:spacing w:line="240" w:lineRule="auto"/>
        <w:jc w:val="left"/>
        <w:textAlignment w:val="auto"/>
        <w:rPr>
          <w:b/>
          <w:bCs/>
          <w:sz w:val="32"/>
          <w:szCs w:val="32"/>
        </w:rPr>
      </w:pPr>
      <w:r>
        <w:rPr>
          <w:b/>
          <w:bCs/>
          <w:sz w:val="32"/>
          <w:szCs w:val="32"/>
        </w:rPr>
        <w:br w:type="page"/>
      </w:r>
    </w:p>
    <w:p w14:paraId="58AFC7D1" w14:textId="45FEBCE7" w:rsidR="008900B2" w:rsidRDefault="00F73289" w:rsidP="00E91363">
      <w:pPr>
        <w:overflowPunct/>
        <w:autoSpaceDE/>
        <w:autoSpaceDN/>
        <w:adjustRightInd/>
        <w:jc w:val="center"/>
        <w:textAlignment w:val="auto"/>
        <w:rPr>
          <w:b/>
          <w:bCs/>
          <w:sz w:val="32"/>
          <w:szCs w:val="32"/>
        </w:rPr>
      </w:pPr>
      <w:r>
        <w:rPr>
          <w:b/>
          <w:bCs/>
          <w:sz w:val="32"/>
          <w:szCs w:val="32"/>
        </w:rPr>
        <w:lastRenderedPageBreak/>
        <w:t>CẬP NHẬT DỮ LIỆU</w:t>
      </w:r>
      <w:r w:rsidR="00A90214">
        <w:rPr>
          <w:b/>
          <w:bCs/>
          <w:sz w:val="32"/>
          <w:szCs w:val="32"/>
        </w:rPr>
        <w:t xml:space="preserve"> COVID-19 </w:t>
      </w:r>
      <w:r>
        <w:rPr>
          <w:b/>
          <w:bCs/>
          <w:sz w:val="32"/>
          <w:szCs w:val="32"/>
        </w:rPr>
        <w:t>HẰNG NGÀY</w:t>
      </w:r>
      <w:r w:rsidR="00351CA9">
        <w:rPr>
          <w:b/>
          <w:bCs/>
          <w:sz w:val="32"/>
          <w:szCs w:val="32"/>
        </w:rPr>
        <w:t xml:space="preserve">, LƯU TRỮ </w:t>
      </w:r>
    </w:p>
    <w:p w14:paraId="02BE5B4B" w14:textId="6A918AC5" w:rsidR="00E91363" w:rsidRDefault="00351CA9" w:rsidP="00E91363">
      <w:pPr>
        <w:overflowPunct/>
        <w:autoSpaceDE/>
        <w:autoSpaceDN/>
        <w:adjustRightInd/>
        <w:jc w:val="center"/>
        <w:textAlignment w:val="auto"/>
        <w:rPr>
          <w:b/>
          <w:bCs/>
          <w:sz w:val="32"/>
          <w:szCs w:val="32"/>
        </w:rPr>
      </w:pPr>
      <w:r>
        <w:rPr>
          <w:b/>
          <w:bCs/>
          <w:sz w:val="32"/>
          <w:szCs w:val="32"/>
        </w:rPr>
        <w:t>VÀ XÂY DỰNG MÔ HÌNH DỰ ĐOÁN</w:t>
      </w:r>
    </w:p>
    <w:p w14:paraId="05567D32" w14:textId="32610C61" w:rsidR="00E91363" w:rsidRDefault="00E91363" w:rsidP="00351CA9">
      <w:pPr>
        <w:overflowPunct/>
        <w:autoSpaceDE/>
        <w:autoSpaceDN/>
        <w:adjustRightInd/>
        <w:jc w:val="center"/>
        <w:textAlignment w:val="auto"/>
        <w:rPr>
          <w:b/>
          <w:bCs/>
          <w:sz w:val="32"/>
          <w:szCs w:val="32"/>
        </w:rPr>
      </w:pPr>
      <w:r>
        <w:rPr>
          <w:b/>
          <w:bCs/>
          <w:sz w:val="32"/>
          <w:szCs w:val="32"/>
        </w:rPr>
        <w:t>TÓM TẮT</w:t>
      </w:r>
    </w:p>
    <w:p w14:paraId="4850E6FC" w14:textId="77777777" w:rsidR="00787990" w:rsidRDefault="00787990" w:rsidP="00351CA9">
      <w:pPr>
        <w:overflowPunct/>
        <w:autoSpaceDE/>
        <w:autoSpaceDN/>
        <w:adjustRightInd/>
        <w:jc w:val="center"/>
        <w:textAlignment w:val="auto"/>
        <w:rPr>
          <w:b/>
          <w:bCs/>
          <w:sz w:val="32"/>
          <w:szCs w:val="32"/>
        </w:rPr>
      </w:pPr>
    </w:p>
    <w:p w14:paraId="343DE2D3" w14:textId="6EDF3DD3" w:rsidR="008264EC" w:rsidRDefault="008264EC" w:rsidP="008264EC">
      <w:pPr>
        <w:overflowPunct/>
        <w:autoSpaceDE/>
        <w:autoSpaceDN/>
        <w:adjustRightInd/>
        <w:ind w:firstLine="357"/>
        <w:textAlignment w:val="auto"/>
        <w:rPr>
          <w:szCs w:val="26"/>
        </w:rPr>
      </w:pPr>
      <w:r>
        <w:rPr>
          <w:szCs w:val="26"/>
        </w:rPr>
        <w:t xml:space="preserve">Trong bối cảnh tình hình dịch COVID-19 đang diễn biến phức tạp trên toàn cầu và ở Việt Nam, gây ra nhiều sự mất mát, khó khăn và ảnh hưởng tiêu cực đến nền kinh tế toàn cầu </w:t>
      </w:r>
      <w:r w:rsidR="003B5FE5">
        <w:rPr>
          <w:szCs w:val="26"/>
        </w:rPr>
        <w:t xml:space="preserve">cùng với việc Vắc-xin tiêm ngừa COVID-19 đã và đang được triển  khai trên khắp Thế giới nhằm hạn chế việc lây lan của dịch và bảo vệ sức khỏe nhân loại </w:t>
      </w:r>
      <w:r>
        <w:rPr>
          <w:szCs w:val="26"/>
        </w:rPr>
        <w:t xml:space="preserve">nên </w:t>
      </w:r>
      <w:r w:rsidR="00C54746">
        <w:rPr>
          <w:szCs w:val="26"/>
        </w:rPr>
        <w:t>tôi</w:t>
      </w:r>
      <w:r>
        <w:rPr>
          <w:szCs w:val="26"/>
        </w:rPr>
        <w:t xml:space="preserve"> quyết định sử dụng sự kiện này để làm đề tài nghiên cứu cho Đồ án Tổng hợp của </w:t>
      </w:r>
      <w:r w:rsidR="00C54746">
        <w:rPr>
          <w:szCs w:val="26"/>
        </w:rPr>
        <w:t>tôi</w:t>
      </w:r>
      <w:r>
        <w:rPr>
          <w:szCs w:val="26"/>
        </w:rPr>
        <w:t xml:space="preserve"> cho HK1 năm học 2021-2022. Tuy nhiên, đề tài lúc đăng ký có tên là “Streaming COVID-19 data, lưu trữ và xây dựng mô hình dự đoán”, do đề tài của </w:t>
      </w:r>
      <w:r w:rsidR="00C54746">
        <w:rPr>
          <w:szCs w:val="26"/>
        </w:rPr>
        <w:t>tôi</w:t>
      </w:r>
      <w:r>
        <w:rPr>
          <w:szCs w:val="26"/>
        </w:rPr>
        <w:t xml:space="preserve"> chỉ cập nhật data mỗi ngày vào khung giờ nhất định chứ không cập nhật real-time nên Giáo viên phản biện có yêu cầu </w:t>
      </w:r>
      <w:r w:rsidR="00C54746">
        <w:rPr>
          <w:szCs w:val="26"/>
        </w:rPr>
        <w:t>tôi</w:t>
      </w:r>
      <w:r>
        <w:rPr>
          <w:szCs w:val="26"/>
        </w:rPr>
        <w:t xml:space="preserve"> đổi tên đề tài cho phù hợp là: </w:t>
      </w:r>
      <w:r w:rsidR="003B5FE5">
        <w:rPr>
          <w:szCs w:val="26"/>
        </w:rPr>
        <w:t>“</w:t>
      </w:r>
      <w:r w:rsidR="00591CC2">
        <w:rPr>
          <w:szCs w:val="26"/>
        </w:rPr>
        <w:t>Cập nhật dữ liệu COVID-19 hằng ngày</w:t>
      </w:r>
      <w:r>
        <w:rPr>
          <w:szCs w:val="26"/>
        </w:rPr>
        <w:t>, lưu trữ và xây dựng mô hình dự đoán</w:t>
      </w:r>
      <w:r w:rsidR="003B5FE5">
        <w:rPr>
          <w:szCs w:val="26"/>
        </w:rPr>
        <w:t>”</w:t>
      </w:r>
      <w:r>
        <w:rPr>
          <w:szCs w:val="26"/>
        </w:rPr>
        <w:t>.</w:t>
      </w:r>
    </w:p>
    <w:p w14:paraId="7956B999" w14:textId="0F1B1C1E" w:rsidR="006433E2" w:rsidRDefault="006433E2" w:rsidP="00E91363">
      <w:pPr>
        <w:overflowPunct/>
        <w:autoSpaceDE/>
        <w:autoSpaceDN/>
        <w:adjustRightInd/>
        <w:textAlignment w:val="auto"/>
        <w:rPr>
          <w:szCs w:val="26"/>
        </w:rPr>
      </w:pPr>
    </w:p>
    <w:p w14:paraId="1E12765B" w14:textId="4553312A" w:rsidR="006433E2" w:rsidRDefault="006433E2" w:rsidP="00E91363">
      <w:pPr>
        <w:overflowPunct/>
        <w:autoSpaceDE/>
        <w:autoSpaceDN/>
        <w:adjustRightInd/>
        <w:textAlignment w:val="auto"/>
        <w:rPr>
          <w:szCs w:val="26"/>
        </w:rPr>
      </w:pPr>
    </w:p>
    <w:p w14:paraId="2391E343" w14:textId="2EC8545D" w:rsidR="006433E2" w:rsidRDefault="006433E2" w:rsidP="00E91363">
      <w:pPr>
        <w:overflowPunct/>
        <w:autoSpaceDE/>
        <w:autoSpaceDN/>
        <w:adjustRightInd/>
        <w:textAlignment w:val="auto"/>
        <w:rPr>
          <w:szCs w:val="26"/>
        </w:rPr>
      </w:pPr>
    </w:p>
    <w:p w14:paraId="56593127" w14:textId="36BF75F1" w:rsidR="006433E2" w:rsidRDefault="006433E2" w:rsidP="00E91363">
      <w:pPr>
        <w:overflowPunct/>
        <w:autoSpaceDE/>
        <w:autoSpaceDN/>
        <w:adjustRightInd/>
        <w:textAlignment w:val="auto"/>
        <w:rPr>
          <w:szCs w:val="26"/>
        </w:rPr>
      </w:pPr>
    </w:p>
    <w:p w14:paraId="6A1C710B" w14:textId="6029B2AC" w:rsidR="006433E2" w:rsidRDefault="006433E2" w:rsidP="00E91363">
      <w:pPr>
        <w:overflowPunct/>
        <w:autoSpaceDE/>
        <w:autoSpaceDN/>
        <w:adjustRightInd/>
        <w:textAlignment w:val="auto"/>
        <w:rPr>
          <w:szCs w:val="26"/>
        </w:rPr>
      </w:pPr>
    </w:p>
    <w:p w14:paraId="3AB85E1B" w14:textId="77777777" w:rsidR="006433E2" w:rsidRPr="00E91363" w:rsidRDefault="006433E2" w:rsidP="00E91363">
      <w:pPr>
        <w:overflowPunct/>
        <w:autoSpaceDE/>
        <w:autoSpaceDN/>
        <w:adjustRightInd/>
        <w:textAlignment w:val="auto"/>
        <w:rPr>
          <w:szCs w:val="26"/>
        </w:rPr>
      </w:pPr>
    </w:p>
    <w:p w14:paraId="17EB1931" w14:textId="4DFF01AE" w:rsidR="00E91363" w:rsidRDefault="00E91363" w:rsidP="00E91363">
      <w:pPr>
        <w:overflowPunct/>
        <w:autoSpaceDE/>
        <w:autoSpaceDN/>
        <w:adjustRightInd/>
        <w:spacing w:line="240" w:lineRule="auto"/>
        <w:jc w:val="center"/>
        <w:textAlignment w:val="auto"/>
        <w:rPr>
          <w:b/>
          <w:bCs/>
          <w:sz w:val="32"/>
          <w:szCs w:val="32"/>
        </w:rPr>
      </w:pPr>
    </w:p>
    <w:p w14:paraId="4AF0622D" w14:textId="02F33CC1" w:rsidR="006433E2" w:rsidRDefault="006433E2" w:rsidP="00E91363">
      <w:pPr>
        <w:overflowPunct/>
        <w:autoSpaceDE/>
        <w:autoSpaceDN/>
        <w:adjustRightInd/>
        <w:spacing w:line="240" w:lineRule="auto"/>
        <w:jc w:val="center"/>
        <w:textAlignment w:val="auto"/>
        <w:rPr>
          <w:b/>
          <w:bCs/>
          <w:sz w:val="32"/>
          <w:szCs w:val="32"/>
        </w:rPr>
      </w:pPr>
    </w:p>
    <w:p w14:paraId="52BAFA21" w14:textId="5775FAF3" w:rsidR="006433E2" w:rsidRDefault="006433E2" w:rsidP="001237C1">
      <w:pPr>
        <w:overflowPunct/>
        <w:autoSpaceDE/>
        <w:autoSpaceDN/>
        <w:adjustRightInd/>
        <w:spacing w:line="240" w:lineRule="auto"/>
        <w:jc w:val="left"/>
        <w:textAlignment w:val="auto"/>
        <w:rPr>
          <w:b/>
          <w:bCs/>
          <w:sz w:val="32"/>
          <w:szCs w:val="32"/>
        </w:rPr>
      </w:pPr>
      <w:r>
        <w:rPr>
          <w:b/>
          <w:bCs/>
          <w:sz w:val="32"/>
          <w:szCs w:val="32"/>
        </w:rPr>
        <w:br w:type="page"/>
      </w:r>
    </w:p>
    <w:p w14:paraId="3DF7E137" w14:textId="5BC10BB6" w:rsidR="00E91363" w:rsidRPr="00E91363" w:rsidRDefault="00E91363" w:rsidP="00A71A54">
      <w:pPr>
        <w:overflowPunct/>
        <w:autoSpaceDE/>
        <w:autoSpaceDN/>
        <w:adjustRightInd/>
        <w:spacing w:line="240" w:lineRule="auto"/>
        <w:textAlignment w:val="auto"/>
        <w:rPr>
          <w:b/>
          <w:bCs/>
          <w:sz w:val="32"/>
          <w:szCs w:val="32"/>
        </w:rPr>
        <w:sectPr w:rsidR="00E91363" w:rsidRPr="00E91363" w:rsidSect="007337C1">
          <w:headerReference w:type="default" r:id="rId12"/>
          <w:footnotePr>
            <w:numRestart w:val="eachPage"/>
          </w:footnotePr>
          <w:pgSz w:w="11909" w:h="16834" w:code="9"/>
          <w:pgMar w:top="1985" w:right="1134" w:bottom="1701" w:left="1985" w:header="576" w:footer="288" w:gutter="0"/>
          <w:pgNumType w:fmt="lowerRoman"/>
          <w:cols w:space="0"/>
        </w:sectPr>
      </w:pPr>
    </w:p>
    <w:p w14:paraId="04232018" w14:textId="77777777" w:rsidR="00ED6EB2" w:rsidRPr="001A0B88" w:rsidRDefault="00FE0B3B" w:rsidP="00A71A54">
      <w:pPr>
        <w:pStyle w:val="TOCTITLE"/>
        <w:rPr>
          <w:rFonts w:ascii="Times New Roman" w:hAnsi="Times New Roman" w:cs="Times New Roman"/>
          <w:sz w:val="32"/>
          <w:szCs w:val="32"/>
        </w:rPr>
      </w:pPr>
      <w:r w:rsidRPr="001A0B88">
        <w:rPr>
          <w:rFonts w:ascii="Times New Roman" w:hAnsi="Times New Roman" w:cs="Times New Roman"/>
          <w:sz w:val="32"/>
          <w:szCs w:val="32"/>
        </w:rPr>
        <w:lastRenderedPageBreak/>
        <w:t>MỤC LỤC</w:t>
      </w:r>
    </w:p>
    <w:p w14:paraId="6118D9F8" w14:textId="77777777" w:rsidR="00A435E8" w:rsidRDefault="004B008C">
      <w:pPr>
        <w:pStyle w:val="TOC1"/>
        <w:rPr>
          <w:rFonts w:asciiTheme="minorHAnsi" w:eastAsiaTheme="minorEastAsia" w:hAnsiTheme="minorHAnsi" w:cstheme="minorBidi"/>
          <w:b w:val="0"/>
          <w:bCs w:val="0"/>
          <w:caps w:val="0"/>
          <w:noProof/>
          <w:sz w:val="22"/>
          <w:szCs w:val="22"/>
          <w:lang w:val="vi-VN" w:eastAsia="vi-VN"/>
        </w:rPr>
      </w:pPr>
      <w:r>
        <w:rPr>
          <w:b w:val="0"/>
          <w:bCs w:val="0"/>
          <w:i/>
          <w:iCs/>
          <w:caps w:val="0"/>
        </w:rPr>
        <w:fldChar w:fldCharType="begin"/>
      </w:r>
      <w:r>
        <w:rPr>
          <w:b w:val="0"/>
          <w:bCs w:val="0"/>
          <w:i/>
          <w:iCs/>
          <w:caps w:val="0"/>
        </w:rPr>
        <w:instrText xml:space="preserve"> TOC \o "1-4" </w:instrText>
      </w:r>
      <w:r>
        <w:rPr>
          <w:b w:val="0"/>
          <w:bCs w:val="0"/>
          <w:i/>
          <w:iCs/>
          <w:caps w:val="0"/>
        </w:rPr>
        <w:fldChar w:fldCharType="separate"/>
      </w:r>
      <w:r w:rsidR="00A435E8">
        <w:rPr>
          <w:noProof/>
        </w:rPr>
        <w:t>DANH MỤC HÌNH VẼ</w:t>
      </w:r>
      <w:r w:rsidR="00A435E8">
        <w:rPr>
          <w:noProof/>
        </w:rPr>
        <w:tab/>
      </w:r>
      <w:r w:rsidR="00A435E8">
        <w:rPr>
          <w:noProof/>
        </w:rPr>
        <w:fldChar w:fldCharType="begin"/>
      </w:r>
      <w:r w:rsidR="00A435E8">
        <w:rPr>
          <w:noProof/>
        </w:rPr>
        <w:instrText xml:space="preserve"> PAGEREF _Toc93179866 \h </w:instrText>
      </w:r>
      <w:r w:rsidR="00A435E8">
        <w:rPr>
          <w:noProof/>
        </w:rPr>
      </w:r>
      <w:r w:rsidR="00A435E8">
        <w:rPr>
          <w:noProof/>
        </w:rPr>
        <w:fldChar w:fldCharType="separate"/>
      </w:r>
      <w:r w:rsidR="00A435E8">
        <w:rPr>
          <w:noProof/>
        </w:rPr>
        <w:t>xiii</w:t>
      </w:r>
      <w:r w:rsidR="00A435E8">
        <w:rPr>
          <w:noProof/>
        </w:rPr>
        <w:fldChar w:fldCharType="end"/>
      </w:r>
    </w:p>
    <w:p w14:paraId="116ED830" w14:textId="77777777" w:rsidR="00A435E8" w:rsidRDefault="00A435E8">
      <w:pPr>
        <w:pStyle w:val="TOC1"/>
        <w:rPr>
          <w:rFonts w:asciiTheme="minorHAnsi" w:eastAsiaTheme="minorEastAsia" w:hAnsiTheme="minorHAnsi" w:cstheme="minorBidi"/>
          <w:b w:val="0"/>
          <w:bCs w:val="0"/>
          <w:caps w:val="0"/>
          <w:noProof/>
          <w:sz w:val="22"/>
          <w:szCs w:val="22"/>
          <w:lang w:val="vi-VN" w:eastAsia="vi-VN"/>
        </w:rPr>
      </w:pPr>
      <w:r>
        <w:rPr>
          <w:noProof/>
        </w:rPr>
        <w:t>DANH MỤC BẢNG BIỂU</w:t>
      </w:r>
      <w:r>
        <w:rPr>
          <w:noProof/>
        </w:rPr>
        <w:tab/>
      </w:r>
      <w:r>
        <w:rPr>
          <w:noProof/>
        </w:rPr>
        <w:fldChar w:fldCharType="begin"/>
      </w:r>
      <w:r>
        <w:rPr>
          <w:noProof/>
        </w:rPr>
        <w:instrText xml:space="preserve"> PAGEREF _Toc93179867 \h </w:instrText>
      </w:r>
      <w:r>
        <w:rPr>
          <w:noProof/>
        </w:rPr>
      </w:r>
      <w:r>
        <w:rPr>
          <w:noProof/>
        </w:rPr>
        <w:fldChar w:fldCharType="separate"/>
      </w:r>
      <w:r>
        <w:rPr>
          <w:noProof/>
        </w:rPr>
        <w:t>xvi</w:t>
      </w:r>
      <w:r>
        <w:rPr>
          <w:noProof/>
        </w:rPr>
        <w:fldChar w:fldCharType="end"/>
      </w:r>
    </w:p>
    <w:p w14:paraId="64685BCA" w14:textId="77777777" w:rsidR="00A435E8" w:rsidRDefault="00A435E8">
      <w:pPr>
        <w:pStyle w:val="TOC1"/>
        <w:rPr>
          <w:rFonts w:asciiTheme="minorHAnsi" w:eastAsiaTheme="minorEastAsia" w:hAnsiTheme="minorHAnsi" w:cstheme="minorBidi"/>
          <w:b w:val="0"/>
          <w:bCs w:val="0"/>
          <w:caps w:val="0"/>
          <w:noProof/>
          <w:sz w:val="22"/>
          <w:szCs w:val="22"/>
          <w:lang w:val="vi-VN" w:eastAsia="vi-VN"/>
        </w:rPr>
      </w:pPr>
      <w:r>
        <w:rPr>
          <w:noProof/>
        </w:rPr>
        <w:t>DANH MỤC CÁC CHỮ VIẾT TẮT</w:t>
      </w:r>
      <w:r>
        <w:rPr>
          <w:noProof/>
        </w:rPr>
        <w:tab/>
      </w:r>
      <w:r>
        <w:rPr>
          <w:noProof/>
        </w:rPr>
        <w:fldChar w:fldCharType="begin"/>
      </w:r>
      <w:r>
        <w:rPr>
          <w:noProof/>
        </w:rPr>
        <w:instrText xml:space="preserve"> PAGEREF _Toc93179868 \h </w:instrText>
      </w:r>
      <w:r>
        <w:rPr>
          <w:noProof/>
        </w:rPr>
      </w:r>
      <w:r>
        <w:rPr>
          <w:noProof/>
        </w:rPr>
        <w:fldChar w:fldCharType="separate"/>
      </w:r>
      <w:r>
        <w:rPr>
          <w:noProof/>
        </w:rPr>
        <w:t>xvii</w:t>
      </w:r>
      <w:r>
        <w:rPr>
          <w:noProof/>
        </w:rPr>
        <w:fldChar w:fldCharType="end"/>
      </w:r>
    </w:p>
    <w:p w14:paraId="1296309F" w14:textId="77777777" w:rsidR="00A435E8" w:rsidRDefault="00A435E8">
      <w:pPr>
        <w:pStyle w:val="TOC1"/>
        <w:rPr>
          <w:rFonts w:asciiTheme="minorHAnsi" w:eastAsiaTheme="minorEastAsia" w:hAnsiTheme="minorHAnsi" w:cstheme="minorBidi"/>
          <w:b w:val="0"/>
          <w:bCs w:val="0"/>
          <w:caps w:val="0"/>
          <w:noProof/>
          <w:sz w:val="22"/>
          <w:szCs w:val="22"/>
          <w:lang w:val="vi-VN" w:eastAsia="vi-VN"/>
        </w:rPr>
      </w:pPr>
      <w:r w:rsidRPr="0086481F">
        <w:rPr>
          <w:noProof/>
          <w:color w:val="000000"/>
        </w:rPr>
        <w:t>CHƯƠNG 1.</w:t>
      </w:r>
      <w:r>
        <w:rPr>
          <w:rFonts w:asciiTheme="minorHAnsi" w:eastAsiaTheme="minorEastAsia" w:hAnsiTheme="minorHAnsi" w:cstheme="minorBidi"/>
          <w:b w:val="0"/>
          <w:bCs w:val="0"/>
          <w:caps w:val="0"/>
          <w:noProof/>
          <w:sz w:val="22"/>
          <w:szCs w:val="22"/>
          <w:lang w:val="vi-VN" w:eastAsia="vi-VN"/>
        </w:rPr>
        <w:tab/>
      </w:r>
      <w:r>
        <w:rPr>
          <w:noProof/>
        </w:rPr>
        <w:t>GIỚI THIỆU ĐỀ TÀI</w:t>
      </w:r>
      <w:r>
        <w:rPr>
          <w:noProof/>
        </w:rPr>
        <w:tab/>
      </w:r>
      <w:r>
        <w:rPr>
          <w:noProof/>
        </w:rPr>
        <w:fldChar w:fldCharType="begin"/>
      </w:r>
      <w:r>
        <w:rPr>
          <w:noProof/>
        </w:rPr>
        <w:instrText xml:space="preserve"> PAGEREF _Toc93179869 \h </w:instrText>
      </w:r>
      <w:r>
        <w:rPr>
          <w:noProof/>
        </w:rPr>
      </w:r>
      <w:r>
        <w:rPr>
          <w:noProof/>
        </w:rPr>
        <w:fldChar w:fldCharType="separate"/>
      </w:r>
      <w:r>
        <w:rPr>
          <w:noProof/>
        </w:rPr>
        <w:t>1</w:t>
      </w:r>
      <w:r>
        <w:rPr>
          <w:noProof/>
        </w:rPr>
        <w:fldChar w:fldCharType="end"/>
      </w:r>
    </w:p>
    <w:p w14:paraId="26D40E3E" w14:textId="77777777" w:rsidR="00A435E8" w:rsidRDefault="00A435E8">
      <w:pPr>
        <w:pStyle w:val="TOC2"/>
        <w:tabs>
          <w:tab w:val="left" w:pos="600"/>
        </w:tabs>
        <w:rPr>
          <w:rFonts w:asciiTheme="minorHAnsi" w:eastAsiaTheme="minorEastAsia" w:hAnsiTheme="minorHAnsi" w:cstheme="minorBidi"/>
          <w:caps w:val="0"/>
          <w:noProof/>
          <w:sz w:val="22"/>
          <w:szCs w:val="22"/>
          <w:lang w:val="vi-VN" w:eastAsia="vi-VN"/>
        </w:rPr>
      </w:pPr>
      <w:r>
        <w:rPr>
          <w:noProof/>
        </w:rPr>
        <w:t>1.1</w:t>
      </w:r>
      <w:r>
        <w:rPr>
          <w:rFonts w:asciiTheme="minorHAnsi" w:eastAsiaTheme="minorEastAsia" w:hAnsiTheme="minorHAnsi" w:cstheme="minorBidi"/>
          <w:caps w:val="0"/>
          <w:noProof/>
          <w:sz w:val="22"/>
          <w:szCs w:val="22"/>
          <w:lang w:val="vi-VN" w:eastAsia="vi-VN"/>
        </w:rPr>
        <w:tab/>
      </w:r>
      <w:r>
        <w:rPr>
          <w:noProof/>
        </w:rPr>
        <w:t>Giới thiệu chung</w:t>
      </w:r>
      <w:r>
        <w:rPr>
          <w:noProof/>
        </w:rPr>
        <w:tab/>
      </w:r>
      <w:r>
        <w:rPr>
          <w:noProof/>
        </w:rPr>
        <w:fldChar w:fldCharType="begin"/>
      </w:r>
      <w:r>
        <w:rPr>
          <w:noProof/>
        </w:rPr>
        <w:instrText xml:space="preserve"> PAGEREF _Toc93179870 \h </w:instrText>
      </w:r>
      <w:r>
        <w:rPr>
          <w:noProof/>
        </w:rPr>
      </w:r>
      <w:r>
        <w:rPr>
          <w:noProof/>
        </w:rPr>
        <w:fldChar w:fldCharType="separate"/>
      </w:r>
      <w:r>
        <w:rPr>
          <w:noProof/>
        </w:rPr>
        <w:t>1</w:t>
      </w:r>
      <w:r>
        <w:rPr>
          <w:noProof/>
        </w:rPr>
        <w:fldChar w:fldCharType="end"/>
      </w:r>
    </w:p>
    <w:p w14:paraId="30332921"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1.1.1</w:t>
      </w:r>
      <w:r>
        <w:rPr>
          <w:rFonts w:asciiTheme="minorHAnsi" w:eastAsiaTheme="minorEastAsia" w:hAnsiTheme="minorHAnsi" w:cstheme="minorBidi"/>
          <w:i w:val="0"/>
          <w:iCs w:val="0"/>
          <w:noProof/>
          <w:sz w:val="22"/>
          <w:szCs w:val="22"/>
          <w:lang w:val="vi-VN" w:eastAsia="vi-VN"/>
        </w:rPr>
        <w:tab/>
      </w:r>
      <w:r>
        <w:rPr>
          <w:noProof/>
        </w:rPr>
        <w:t>Giới thiệu về COVID-19</w:t>
      </w:r>
      <w:r>
        <w:rPr>
          <w:noProof/>
        </w:rPr>
        <w:tab/>
      </w:r>
      <w:r>
        <w:rPr>
          <w:noProof/>
        </w:rPr>
        <w:fldChar w:fldCharType="begin"/>
      </w:r>
      <w:r>
        <w:rPr>
          <w:noProof/>
        </w:rPr>
        <w:instrText xml:space="preserve"> PAGEREF _Toc93179871 \h </w:instrText>
      </w:r>
      <w:r>
        <w:rPr>
          <w:noProof/>
        </w:rPr>
      </w:r>
      <w:r>
        <w:rPr>
          <w:noProof/>
        </w:rPr>
        <w:fldChar w:fldCharType="separate"/>
      </w:r>
      <w:r>
        <w:rPr>
          <w:noProof/>
        </w:rPr>
        <w:t>1</w:t>
      </w:r>
      <w:r>
        <w:rPr>
          <w:noProof/>
        </w:rPr>
        <w:fldChar w:fldCharType="end"/>
      </w:r>
    </w:p>
    <w:p w14:paraId="35BDB134"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1.1.2</w:t>
      </w:r>
      <w:r>
        <w:rPr>
          <w:rFonts w:asciiTheme="minorHAnsi" w:eastAsiaTheme="minorEastAsia" w:hAnsiTheme="minorHAnsi" w:cstheme="minorBidi"/>
          <w:i w:val="0"/>
          <w:iCs w:val="0"/>
          <w:noProof/>
          <w:sz w:val="22"/>
          <w:szCs w:val="22"/>
          <w:lang w:val="vi-VN" w:eastAsia="vi-VN"/>
        </w:rPr>
        <w:tab/>
      </w:r>
      <w:r>
        <w:rPr>
          <w:noProof/>
        </w:rPr>
        <w:t>Giới thiệu về Vắc-xin COVID-19</w:t>
      </w:r>
      <w:r>
        <w:rPr>
          <w:noProof/>
        </w:rPr>
        <w:tab/>
      </w:r>
      <w:r>
        <w:rPr>
          <w:noProof/>
        </w:rPr>
        <w:fldChar w:fldCharType="begin"/>
      </w:r>
      <w:r>
        <w:rPr>
          <w:noProof/>
        </w:rPr>
        <w:instrText xml:space="preserve"> PAGEREF _Toc93179872 \h </w:instrText>
      </w:r>
      <w:r>
        <w:rPr>
          <w:noProof/>
        </w:rPr>
      </w:r>
      <w:r>
        <w:rPr>
          <w:noProof/>
        </w:rPr>
        <w:fldChar w:fldCharType="separate"/>
      </w:r>
      <w:r>
        <w:rPr>
          <w:noProof/>
        </w:rPr>
        <w:t>2</w:t>
      </w:r>
      <w:r>
        <w:rPr>
          <w:noProof/>
        </w:rPr>
        <w:fldChar w:fldCharType="end"/>
      </w:r>
    </w:p>
    <w:p w14:paraId="4943E60A" w14:textId="77777777" w:rsidR="00A435E8" w:rsidRDefault="00A435E8">
      <w:pPr>
        <w:pStyle w:val="TOC2"/>
        <w:tabs>
          <w:tab w:val="left" w:pos="600"/>
        </w:tabs>
        <w:rPr>
          <w:rFonts w:asciiTheme="minorHAnsi" w:eastAsiaTheme="minorEastAsia" w:hAnsiTheme="minorHAnsi" w:cstheme="minorBidi"/>
          <w:caps w:val="0"/>
          <w:noProof/>
          <w:sz w:val="22"/>
          <w:szCs w:val="22"/>
          <w:lang w:val="vi-VN" w:eastAsia="vi-VN"/>
        </w:rPr>
      </w:pPr>
      <w:r>
        <w:rPr>
          <w:noProof/>
        </w:rPr>
        <w:t>1.2</w:t>
      </w:r>
      <w:r>
        <w:rPr>
          <w:rFonts w:asciiTheme="minorHAnsi" w:eastAsiaTheme="minorEastAsia" w:hAnsiTheme="minorHAnsi" w:cstheme="minorBidi"/>
          <w:caps w:val="0"/>
          <w:noProof/>
          <w:sz w:val="22"/>
          <w:szCs w:val="22"/>
          <w:lang w:val="vi-VN" w:eastAsia="vi-VN"/>
        </w:rPr>
        <w:tab/>
      </w:r>
      <w:r>
        <w:rPr>
          <w:noProof/>
        </w:rPr>
        <w:t>Mục đích thực hiện đề tài</w:t>
      </w:r>
      <w:r>
        <w:rPr>
          <w:noProof/>
        </w:rPr>
        <w:tab/>
      </w:r>
      <w:r>
        <w:rPr>
          <w:noProof/>
        </w:rPr>
        <w:fldChar w:fldCharType="begin"/>
      </w:r>
      <w:r>
        <w:rPr>
          <w:noProof/>
        </w:rPr>
        <w:instrText xml:space="preserve"> PAGEREF _Toc93179873 \h </w:instrText>
      </w:r>
      <w:r>
        <w:rPr>
          <w:noProof/>
        </w:rPr>
      </w:r>
      <w:r>
        <w:rPr>
          <w:noProof/>
        </w:rPr>
        <w:fldChar w:fldCharType="separate"/>
      </w:r>
      <w:r>
        <w:rPr>
          <w:noProof/>
        </w:rPr>
        <w:t>3</w:t>
      </w:r>
      <w:r>
        <w:rPr>
          <w:noProof/>
        </w:rPr>
        <w:fldChar w:fldCharType="end"/>
      </w:r>
    </w:p>
    <w:p w14:paraId="4CDCF8C8" w14:textId="77777777" w:rsidR="00A435E8" w:rsidRDefault="00A435E8">
      <w:pPr>
        <w:pStyle w:val="TOC2"/>
        <w:tabs>
          <w:tab w:val="left" w:pos="600"/>
        </w:tabs>
        <w:rPr>
          <w:rFonts w:asciiTheme="minorHAnsi" w:eastAsiaTheme="minorEastAsia" w:hAnsiTheme="minorHAnsi" w:cstheme="minorBidi"/>
          <w:caps w:val="0"/>
          <w:noProof/>
          <w:sz w:val="22"/>
          <w:szCs w:val="22"/>
          <w:lang w:val="vi-VN" w:eastAsia="vi-VN"/>
        </w:rPr>
      </w:pPr>
      <w:r>
        <w:rPr>
          <w:noProof/>
        </w:rPr>
        <w:t>1.3</w:t>
      </w:r>
      <w:r>
        <w:rPr>
          <w:rFonts w:asciiTheme="minorHAnsi" w:eastAsiaTheme="minorEastAsia" w:hAnsiTheme="minorHAnsi" w:cstheme="minorBidi"/>
          <w:caps w:val="0"/>
          <w:noProof/>
          <w:sz w:val="22"/>
          <w:szCs w:val="22"/>
          <w:lang w:val="vi-VN" w:eastAsia="vi-VN"/>
        </w:rPr>
        <w:tab/>
      </w:r>
      <w:r>
        <w:rPr>
          <w:noProof/>
        </w:rPr>
        <w:t>Yêu cầu của đề tài</w:t>
      </w:r>
      <w:r>
        <w:rPr>
          <w:noProof/>
        </w:rPr>
        <w:tab/>
      </w:r>
      <w:r>
        <w:rPr>
          <w:noProof/>
        </w:rPr>
        <w:fldChar w:fldCharType="begin"/>
      </w:r>
      <w:r>
        <w:rPr>
          <w:noProof/>
        </w:rPr>
        <w:instrText xml:space="preserve"> PAGEREF _Toc93179874 \h </w:instrText>
      </w:r>
      <w:r>
        <w:rPr>
          <w:noProof/>
        </w:rPr>
      </w:r>
      <w:r>
        <w:rPr>
          <w:noProof/>
        </w:rPr>
        <w:fldChar w:fldCharType="separate"/>
      </w:r>
      <w:r>
        <w:rPr>
          <w:noProof/>
        </w:rPr>
        <w:t>3</w:t>
      </w:r>
      <w:r>
        <w:rPr>
          <w:noProof/>
        </w:rPr>
        <w:fldChar w:fldCharType="end"/>
      </w:r>
    </w:p>
    <w:p w14:paraId="5440E0C1" w14:textId="77777777" w:rsidR="00A435E8" w:rsidRDefault="00A435E8">
      <w:pPr>
        <w:pStyle w:val="TOC2"/>
        <w:tabs>
          <w:tab w:val="left" w:pos="600"/>
        </w:tabs>
        <w:rPr>
          <w:rFonts w:asciiTheme="minorHAnsi" w:eastAsiaTheme="minorEastAsia" w:hAnsiTheme="minorHAnsi" w:cstheme="minorBidi"/>
          <w:caps w:val="0"/>
          <w:noProof/>
          <w:sz w:val="22"/>
          <w:szCs w:val="22"/>
          <w:lang w:val="vi-VN" w:eastAsia="vi-VN"/>
        </w:rPr>
      </w:pPr>
      <w:r>
        <w:rPr>
          <w:noProof/>
        </w:rPr>
        <w:t>1.4</w:t>
      </w:r>
      <w:r>
        <w:rPr>
          <w:rFonts w:asciiTheme="minorHAnsi" w:eastAsiaTheme="minorEastAsia" w:hAnsiTheme="minorHAnsi" w:cstheme="minorBidi"/>
          <w:caps w:val="0"/>
          <w:noProof/>
          <w:sz w:val="22"/>
          <w:szCs w:val="22"/>
          <w:lang w:val="vi-VN" w:eastAsia="vi-VN"/>
        </w:rPr>
        <w:tab/>
      </w:r>
      <w:r>
        <w:rPr>
          <w:noProof/>
        </w:rPr>
        <w:t>Phương pháp thực hiện</w:t>
      </w:r>
      <w:r>
        <w:rPr>
          <w:noProof/>
        </w:rPr>
        <w:tab/>
      </w:r>
      <w:r>
        <w:rPr>
          <w:noProof/>
        </w:rPr>
        <w:fldChar w:fldCharType="begin"/>
      </w:r>
      <w:r>
        <w:rPr>
          <w:noProof/>
        </w:rPr>
        <w:instrText xml:space="preserve"> PAGEREF _Toc93179875 \h </w:instrText>
      </w:r>
      <w:r>
        <w:rPr>
          <w:noProof/>
        </w:rPr>
      </w:r>
      <w:r>
        <w:rPr>
          <w:noProof/>
        </w:rPr>
        <w:fldChar w:fldCharType="separate"/>
      </w:r>
      <w:r>
        <w:rPr>
          <w:noProof/>
        </w:rPr>
        <w:t>3</w:t>
      </w:r>
      <w:r>
        <w:rPr>
          <w:noProof/>
        </w:rPr>
        <w:fldChar w:fldCharType="end"/>
      </w:r>
    </w:p>
    <w:p w14:paraId="57FB2C9F" w14:textId="77777777" w:rsidR="00A435E8" w:rsidRDefault="00A435E8">
      <w:pPr>
        <w:pStyle w:val="TOC1"/>
        <w:rPr>
          <w:rFonts w:asciiTheme="minorHAnsi" w:eastAsiaTheme="minorEastAsia" w:hAnsiTheme="minorHAnsi" w:cstheme="minorBidi"/>
          <w:b w:val="0"/>
          <w:bCs w:val="0"/>
          <w:caps w:val="0"/>
          <w:noProof/>
          <w:sz w:val="22"/>
          <w:szCs w:val="22"/>
          <w:lang w:val="vi-VN" w:eastAsia="vi-VN"/>
        </w:rPr>
      </w:pPr>
      <w:r>
        <w:rPr>
          <w:noProof/>
        </w:rPr>
        <w:t>CHƯƠNG 2.</w:t>
      </w:r>
      <w:r>
        <w:rPr>
          <w:rFonts w:asciiTheme="minorHAnsi" w:eastAsiaTheme="minorEastAsia" w:hAnsiTheme="minorHAnsi" w:cstheme="minorBidi"/>
          <w:b w:val="0"/>
          <w:bCs w:val="0"/>
          <w:caps w:val="0"/>
          <w:noProof/>
          <w:sz w:val="22"/>
          <w:szCs w:val="22"/>
          <w:lang w:val="vi-VN" w:eastAsia="vi-VN"/>
        </w:rPr>
        <w:tab/>
      </w:r>
      <w:r>
        <w:rPr>
          <w:noProof/>
        </w:rPr>
        <w:t>LÝ THUYẾT ĐỀ TÀI</w:t>
      </w:r>
      <w:r>
        <w:rPr>
          <w:noProof/>
        </w:rPr>
        <w:tab/>
      </w:r>
      <w:r>
        <w:rPr>
          <w:noProof/>
        </w:rPr>
        <w:fldChar w:fldCharType="begin"/>
      </w:r>
      <w:r>
        <w:rPr>
          <w:noProof/>
        </w:rPr>
        <w:instrText xml:space="preserve"> PAGEREF _Toc93179876 \h </w:instrText>
      </w:r>
      <w:r>
        <w:rPr>
          <w:noProof/>
        </w:rPr>
      </w:r>
      <w:r>
        <w:rPr>
          <w:noProof/>
        </w:rPr>
        <w:fldChar w:fldCharType="separate"/>
      </w:r>
      <w:r>
        <w:rPr>
          <w:noProof/>
        </w:rPr>
        <w:t>4</w:t>
      </w:r>
      <w:r>
        <w:rPr>
          <w:noProof/>
        </w:rPr>
        <w:fldChar w:fldCharType="end"/>
      </w:r>
    </w:p>
    <w:p w14:paraId="59EBA7CD" w14:textId="77777777" w:rsidR="00A435E8" w:rsidRDefault="00A435E8">
      <w:pPr>
        <w:pStyle w:val="TOC2"/>
        <w:tabs>
          <w:tab w:val="left" w:pos="600"/>
        </w:tabs>
        <w:rPr>
          <w:rFonts w:asciiTheme="minorHAnsi" w:eastAsiaTheme="minorEastAsia" w:hAnsiTheme="minorHAnsi" w:cstheme="minorBidi"/>
          <w:caps w:val="0"/>
          <w:noProof/>
          <w:sz w:val="22"/>
          <w:szCs w:val="22"/>
          <w:lang w:val="vi-VN" w:eastAsia="vi-VN"/>
        </w:rPr>
      </w:pPr>
      <w:r>
        <w:rPr>
          <w:noProof/>
        </w:rPr>
        <w:t>2.1</w:t>
      </w:r>
      <w:r>
        <w:rPr>
          <w:rFonts w:asciiTheme="minorHAnsi" w:eastAsiaTheme="minorEastAsia" w:hAnsiTheme="minorHAnsi" w:cstheme="minorBidi"/>
          <w:caps w:val="0"/>
          <w:noProof/>
          <w:sz w:val="22"/>
          <w:szCs w:val="22"/>
          <w:lang w:val="vi-VN" w:eastAsia="vi-VN"/>
        </w:rPr>
        <w:tab/>
      </w:r>
      <w:r>
        <w:rPr>
          <w:noProof/>
        </w:rPr>
        <w:t>Giới thiệu về Big Data và Khoa học Dữ liệu</w:t>
      </w:r>
      <w:r>
        <w:rPr>
          <w:noProof/>
        </w:rPr>
        <w:tab/>
      </w:r>
      <w:r>
        <w:rPr>
          <w:noProof/>
        </w:rPr>
        <w:fldChar w:fldCharType="begin"/>
      </w:r>
      <w:r>
        <w:rPr>
          <w:noProof/>
        </w:rPr>
        <w:instrText xml:space="preserve"> PAGEREF _Toc93179877 \h </w:instrText>
      </w:r>
      <w:r>
        <w:rPr>
          <w:noProof/>
        </w:rPr>
      </w:r>
      <w:r>
        <w:rPr>
          <w:noProof/>
        </w:rPr>
        <w:fldChar w:fldCharType="separate"/>
      </w:r>
      <w:r>
        <w:rPr>
          <w:noProof/>
        </w:rPr>
        <w:t>4</w:t>
      </w:r>
      <w:r>
        <w:rPr>
          <w:noProof/>
        </w:rPr>
        <w:fldChar w:fldCharType="end"/>
      </w:r>
    </w:p>
    <w:p w14:paraId="40914DB9"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2.1.1</w:t>
      </w:r>
      <w:r>
        <w:rPr>
          <w:rFonts w:asciiTheme="minorHAnsi" w:eastAsiaTheme="minorEastAsia" w:hAnsiTheme="minorHAnsi" w:cstheme="minorBidi"/>
          <w:i w:val="0"/>
          <w:iCs w:val="0"/>
          <w:noProof/>
          <w:sz w:val="22"/>
          <w:szCs w:val="22"/>
          <w:lang w:val="vi-VN" w:eastAsia="vi-VN"/>
        </w:rPr>
        <w:tab/>
      </w:r>
      <w:r>
        <w:rPr>
          <w:noProof/>
        </w:rPr>
        <w:t>Big Data</w:t>
      </w:r>
      <w:r>
        <w:rPr>
          <w:noProof/>
        </w:rPr>
        <w:tab/>
      </w:r>
      <w:r>
        <w:rPr>
          <w:noProof/>
        </w:rPr>
        <w:fldChar w:fldCharType="begin"/>
      </w:r>
      <w:r>
        <w:rPr>
          <w:noProof/>
        </w:rPr>
        <w:instrText xml:space="preserve"> PAGEREF _Toc93179878 \h </w:instrText>
      </w:r>
      <w:r>
        <w:rPr>
          <w:noProof/>
        </w:rPr>
      </w:r>
      <w:r>
        <w:rPr>
          <w:noProof/>
        </w:rPr>
        <w:fldChar w:fldCharType="separate"/>
      </w:r>
      <w:r>
        <w:rPr>
          <w:noProof/>
        </w:rPr>
        <w:t>4</w:t>
      </w:r>
      <w:r>
        <w:rPr>
          <w:noProof/>
        </w:rPr>
        <w:fldChar w:fldCharType="end"/>
      </w:r>
    </w:p>
    <w:p w14:paraId="215F7B6A"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2.1.2</w:t>
      </w:r>
      <w:r>
        <w:rPr>
          <w:rFonts w:asciiTheme="minorHAnsi" w:eastAsiaTheme="minorEastAsia" w:hAnsiTheme="minorHAnsi" w:cstheme="minorBidi"/>
          <w:i w:val="0"/>
          <w:iCs w:val="0"/>
          <w:noProof/>
          <w:sz w:val="22"/>
          <w:szCs w:val="22"/>
          <w:lang w:val="vi-VN" w:eastAsia="vi-VN"/>
        </w:rPr>
        <w:tab/>
      </w:r>
      <w:r>
        <w:rPr>
          <w:noProof/>
        </w:rPr>
        <w:t>Khoa Học Dữ Liệu (Data Science)</w:t>
      </w:r>
      <w:r>
        <w:rPr>
          <w:noProof/>
        </w:rPr>
        <w:tab/>
      </w:r>
      <w:r>
        <w:rPr>
          <w:noProof/>
        </w:rPr>
        <w:fldChar w:fldCharType="begin"/>
      </w:r>
      <w:r>
        <w:rPr>
          <w:noProof/>
        </w:rPr>
        <w:instrText xml:space="preserve"> PAGEREF _Toc93179879 \h </w:instrText>
      </w:r>
      <w:r>
        <w:rPr>
          <w:noProof/>
        </w:rPr>
      </w:r>
      <w:r>
        <w:rPr>
          <w:noProof/>
        </w:rPr>
        <w:fldChar w:fldCharType="separate"/>
      </w:r>
      <w:r>
        <w:rPr>
          <w:noProof/>
        </w:rPr>
        <w:t>7</w:t>
      </w:r>
      <w:r>
        <w:rPr>
          <w:noProof/>
        </w:rPr>
        <w:fldChar w:fldCharType="end"/>
      </w:r>
    </w:p>
    <w:p w14:paraId="670E56BD" w14:textId="77777777" w:rsidR="00A435E8" w:rsidRDefault="00A435E8">
      <w:pPr>
        <w:pStyle w:val="TOC2"/>
        <w:tabs>
          <w:tab w:val="left" w:pos="600"/>
        </w:tabs>
        <w:rPr>
          <w:rFonts w:asciiTheme="minorHAnsi" w:eastAsiaTheme="minorEastAsia" w:hAnsiTheme="minorHAnsi" w:cstheme="minorBidi"/>
          <w:caps w:val="0"/>
          <w:noProof/>
          <w:sz w:val="22"/>
          <w:szCs w:val="22"/>
          <w:lang w:val="vi-VN" w:eastAsia="vi-VN"/>
        </w:rPr>
      </w:pPr>
      <w:r>
        <w:rPr>
          <w:noProof/>
        </w:rPr>
        <w:t>2.2</w:t>
      </w:r>
      <w:r>
        <w:rPr>
          <w:rFonts w:asciiTheme="minorHAnsi" w:eastAsiaTheme="minorEastAsia" w:hAnsiTheme="minorHAnsi" w:cstheme="minorBidi"/>
          <w:caps w:val="0"/>
          <w:noProof/>
          <w:sz w:val="22"/>
          <w:szCs w:val="22"/>
          <w:lang w:val="vi-VN" w:eastAsia="vi-VN"/>
        </w:rPr>
        <w:tab/>
      </w:r>
      <w:r>
        <w:rPr>
          <w:noProof/>
        </w:rPr>
        <w:t>Giới thiệu về Data Mining và Machine Learning</w:t>
      </w:r>
      <w:r>
        <w:rPr>
          <w:noProof/>
        </w:rPr>
        <w:tab/>
      </w:r>
      <w:r>
        <w:rPr>
          <w:noProof/>
        </w:rPr>
        <w:fldChar w:fldCharType="begin"/>
      </w:r>
      <w:r>
        <w:rPr>
          <w:noProof/>
        </w:rPr>
        <w:instrText xml:space="preserve"> PAGEREF _Toc93179880 \h </w:instrText>
      </w:r>
      <w:r>
        <w:rPr>
          <w:noProof/>
        </w:rPr>
      </w:r>
      <w:r>
        <w:rPr>
          <w:noProof/>
        </w:rPr>
        <w:fldChar w:fldCharType="separate"/>
      </w:r>
      <w:r>
        <w:rPr>
          <w:noProof/>
        </w:rPr>
        <w:t>8</w:t>
      </w:r>
      <w:r>
        <w:rPr>
          <w:noProof/>
        </w:rPr>
        <w:fldChar w:fldCharType="end"/>
      </w:r>
    </w:p>
    <w:p w14:paraId="2C228A92"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2.2.1</w:t>
      </w:r>
      <w:r>
        <w:rPr>
          <w:rFonts w:asciiTheme="minorHAnsi" w:eastAsiaTheme="minorEastAsia" w:hAnsiTheme="minorHAnsi" w:cstheme="minorBidi"/>
          <w:i w:val="0"/>
          <w:iCs w:val="0"/>
          <w:noProof/>
          <w:sz w:val="22"/>
          <w:szCs w:val="22"/>
          <w:lang w:val="vi-VN" w:eastAsia="vi-VN"/>
        </w:rPr>
        <w:tab/>
      </w:r>
      <w:r>
        <w:rPr>
          <w:noProof/>
        </w:rPr>
        <w:t>Data Mining</w:t>
      </w:r>
      <w:r>
        <w:rPr>
          <w:noProof/>
        </w:rPr>
        <w:tab/>
      </w:r>
      <w:r>
        <w:rPr>
          <w:noProof/>
        </w:rPr>
        <w:fldChar w:fldCharType="begin"/>
      </w:r>
      <w:r>
        <w:rPr>
          <w:noProof/>
        </w:rPr>
        <w:instrText xml:space="preserve"> PAGEREF _Toc93179881 \h </w:instrText>
      </w:r>
      <w:r>
        <w:rPr>
          <w:noProof/>
        </w:rPr>
      </w:r>
      <w:r>
        <w:rPr>
          <w:noProof/>
        </w:rPr>
        <w:fldChar w:fldCharType="separate"/>
      </w:r>
      <w:r>
        <w:rPr>
          <w:noProof/>
        </w:rPr>
        <w:t>8</w:t>
      </w:r>
      <w:r>
        <w:rPr>
          <w:noProof/>
        </w:rPr>
        <w:fldChar w:fldCharType="end"/>
      </w:r>
    </w:p>
    <w:p w14:paraId="442ACAD2"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2.2.2</w:t>
      </w:r>
      <w:r>
        <w:rPr>
          <w:rFonts w:asciiTheme="minorHAnsi" w:eastAsiaTheme="minorEastAsia" w:hAnsiTheme="minorHAnsi" w:cstheme="minorBidi"/>
          <w:i w:val="0"/>
          <w:iCs w:val="0"/>
          <w:noProof/>
          <w:sz w:val="22"/>
          <w:szCs w:val="22"/>
          <w:lang w:val="vi-VN" w:eastAsia="vi-VN"/>
        </w:rPr>
        <w:tab/>
      </w:r>
      <w:r>
        <w:rPr>
          <w:noProof/>
        </w:rPr>
        <w:t>Machine Learning</w:t>
      </w:r>
      <w:r>
        <w:rPr>
          <w:noProof/>
        </w:rPr>
        <w:tab/>
      </w:r>
      <w:r>
        <w:rPr>
          <w:noProof/>
        </w:rPr>
        <w:fldChar w:fldCharType="begin"/>
      </w:r>
      <w:r>
        <w:rPr>
          <w:noProof/>
        </w:rPr>
        <w:instrText xml:space="preserve"> PAGEREF _Toc93179882 \h </w:instrText>
      </w:r>
      <w:r>
        <w:rPr>
          <w:noProof/>
        </w:rPr>
      </w:r>
      <w:r>
        <w:rPr>
          <w:noProof/>
        </w:rPr>
        <w:fldChar w:fldCharType="separate"/>
      </w:r>
      <w:r>
        <w:rPr>
          <w:noProof/>
        </w:rPr>
        <w:t>10</w:t>
      </w:r>
      <w:r>
        <w:rPr>
          <w:noProof/>
        </w:rPr>
        <w:fldChar w:fldCharType="end"/>
      </w:r>
    </w:p>
    <w:p w14:paraId="38B3B494" w14:textId="77777777" w:rsidR="00A435E8" w:rsidRDefault="00A435E8">
      <w:pPr>
        <w:pStyle w:val="TOC2"/>
        <w:tabs>
          <w:tab w:val="left" w:pos="600"/>
        </w:tabs>
        <w:rPr>
          <w:rFonts w:asciiTheme="minorHAnsi" w:eastAsiaTheme="minorEastAsia" w:hAnsiTheme="minorHAnsi" w:cstheme="minorBidi"/>
          <w:caps w:val="0"/>
          <w:noProof/>
          <w:sz w:val="22"/>
          <w:szCs w:val="22"/>
          <w:lang w:val="vi-VN" w:eastAsia="vi-VN"/>
        </w:rPr>
      </w:pPr>
      <w:r>
        <w:rPr>
          <w:noProof/>
        </w:rPr>
        <w:t>2.3</w:t>
      </w:r>
      <w:r>
        <w:rPr>
          <w:rFonts w:asciiTheme="minorHAnsi" w:eastAsiaTheme="minorEastAsia" w:hAnsiTheme="minorHAnsi" w:cstheme="minorBidi"/>
          <w:caps w:val="0"/>
          <w:noProof/>
          <w:sz w:val="22"/>
          <w:szCs w:val="22"/>
          <w:lang w:val="vi-VN" w:eastAsia="vi-VN"/>
        </w:rPr>
        <w:tab/>
      </w:r>
      <w:r>
        <w:rPr>
          <w:noProof/>
        </w:rPr>
        <w:t>Giới thiệu Python và các thư viện của Python</w:t>
      </w:r>
      <w:r>
        <w:rPr>
          <w:noProof/>
        </w:rPr>
        <w:tab/>
      </w:r>
      <w:r>
        <w:rPr>
          <w:noProof/>
        </w:rPr>
        <w:fldChar w:fldCharType="begin"/>
      </w:r>
      <w:r>
        <w:rPr>
          <w:noProof/>
        </w:rPr>
        <w:instrText xml:space="preserve"> PAGEREF _Toc93179883 \h </w:instrText>
      </w:r>
      <w:r>
        <w:rPr>
          <w:noProof/>
        </w:rPr>
      </w:r>
      <w:r>
        <w:rPr>
          <w:noProof/>
        </w:rPr>
        <w:fldChar w:fldCharType="separate"/>
      </w:r>
      <w:r>
        <w:rPr>
          <w:noProof/>
        </w:rPr>
        <w:t>12</w:t>
      </w:r>
      <w:r>
        <w:rPr>
          <w:noProof/>
        </w:rPr>
        <w:fldChar w:fldCharType="end"/>
      </w:r>
    </w:p>
    <w:p w14:paraId="612366E2"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2.3.1</w:t>
      </w:r>
      <w:r>
        <w:rPr>
          <w:rFonts w:asciiTheme="minorHAnsi" w:eastAsiaTheme="minorEastAsia" w:hAnsiTheme="minorHAnsi" w:cstheme="minorBidi"/>
          <w:i w:val="0"/>
          <w:iCs w:val="0"/>
          <w:noProof/>
          <w:sz w:val="22"/>
          <w:szCs w:val="22"/>
          <w:lang w:val="vi-VN" w:eastAsia="vi-VN"/>
        </w:rPr>
        <w:tab/>
      </w:r>
      <w:r>
        <w:rPr>
          <w:noProof/>
        </w:rPr>
        <w:t>Python</w:t>
      </w:r>
      <w:r>
        <w:rPr>
          <w:noProof/>
        </w:rPr>
        <w:tab/>
      </w:r>
      <w:r>
        <w:rPr>
          <w:noProof/>
        </w:rPr>
        <w:fldChar w:fldCharType="begin"/>
      </w:r>
      <w:r>
        <w:rPr>
          <w:noProof/>
        </w:rPr>
        <w:instrText xml:space="preserve"> PAGEREF _Toc93179884 \h </w:instrText>
      </w:r>
      <w:r>
        <w:rPr>
          <w:noProof/>
        </w:rPr>
      </w:r>
      <w:r>
        <w:rPr>
          <w:noProof/>
        </w:rPr>
        <w:fldChar w:fldCharType="separate"/>
      </w:r>
      <w:r>
        <w:rPr>
          <w:noProof/>
        </w:rPr>
        <w:t>12</w:t>
      </w:r>
      <w:r>
        <w:rPr>
          <w:noProof/>
        </w:rPr>
        <w:fldChar w:fldCharType="end"/>
      </w:r>
    </w:p>
    <w:p w14:paraId="262ED321"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2.3.2</w:t>
      </w:r>
      <w:r>
        <w:rPr>
          <w:rFonts w:asciiTheme="minorHAnsi" w:eastAsiaTheme="minorEastAsia" w:hAnsiTheme="minorHAnsi" w:cstheme="minorBidi"/>
          <w:i w:val="0"/>
          <w:iCs w:val="0"/>
          <w:noProof/>
          <w:sz w:val="22"/>
          <w:szCs w:val="22"/>
          <w:lang w:val="vi-VN" w:eastAsia="vi-VN"/>
        </w:rPr>
        <w:tab/>
      </w:r>
      <w:r>
        <w:rPr>
          <w:noProof/>
        </w:rPr>
        <w:t>Các thư viện của Python</w:t>
      </w:r>
      <w:r>
        <w:rPr>
          <w:noProof/>
        </w:rPr>
        <w:tab/>
      </w:r>
      <w:r>
        <w:rPr>
          <w:noProof/>
        </w:rPr>
        <w:fldChar w:fldCharType="begin"/>
      </w:r>
      <w:r>
        <w:rPr>
          <w:noProof/>
        </w:rPr>
        <w:instrText xml:space="preserve"> PAGEREF _Toc93179885 \h </w:instrText>
      </w:r>
      <w:r>
        <w:rPr>
          <w:noProof/>
        </w:rPr>
      </w:r>
      <w:r>
        <w:rPr>
          <w:noProof/>
        </w:rPr>
        <w:fldChar w:fldCharType="separate"/>
      </w:r>
      <w:r>
        <w:rPr>
          <w:noProof/>
        </w:rPr>
        <w:t>13</w:t>
      </w:r>
      <w:r>
        <w:rPr>
          <w:noProof/>
        </w:rPr>
        <w:fldChar w:fldCharType="end"/>
      </w:r>
    </w:p>
    <w:p w14:paraId="6D666975" w14:textId="77777777" w:rsidR="00A435E8" w:rsidRDefault="00A435E8">
      <w:pPr>
        <w:pStyle w:val="TOC2"/>
        <w:tabs>
          <w:tab w:val="left" w:pos="600"/>
        </w:tabs>
        <w:rPr>
          <w:rFonts w:asciiTheme="minorHAnsi" w:eastAsiaTheme="minorEastAsia" w:hAnsiTheme="minorHAnsi" w:cstheme="minorBidi"/>
          <w:caps w:val="0"/>
          <w:noProof/>
          <w:sz w:val="22"/>
          <w:szCs w:val="22"/>
          <w:lang w:val="vi-VN" w:eastAsia="vi-VN"/>
        </w:rPr>
      </w:pPr>
      <w:r>
        <w:rPr>
          <w:noProof/>
        </w:rPr>
        <w:t>2.4</w:t>
      </w:r>
      <w:r>
        <w:rPr>
          <w:rFonts w:asciiTheme="minorHAnsi" w:eastAsiaTheme="minorEastAsia" w:hAnsiTheme="minorHAnsi" w:cstheme="minorBidi"/>
          <w:caps w:val="0"/>
          <w:noProof/>
          <w:sz w:val="22"/>
          <w:szCs w:val="22"/>
          <w:lang w:val="vi-VN" w:eastAsia="vi-VN"/>
        </w:rPr>
        <w:tab/>
      </w:r>
      <w:r>
        <w:rPr>
          <w:noProof/>
        </w:rPr>
        <w:t>Giới thiệu SQL và Cơ sở dữ liệu MySQL</w:t>
      </w:r>
      <w:r>
        <w:rPr>
          <w:noProof/>
        </w:rPr>
        <w:tab/>
      </w:r>
      <w:r>
        <w:rPr>
          <w:noProof/>
        </w:rPr>
        <w:fldChar w:fldCharType="begin"/>
      </w:r>
      <w:r>
        <w:rPr>
          <w:noProof/>
        </w:rPr>
        <w:instrText xml:space="preserve"> PAGEREF _Toc93179886 \h </w:instrText>
      </w:r>
      <w:r>
        <w:rPr>
          <w:noProof/>
        </w:rPr>
      </w:r>
      <w:r>
        <w:rPr>
          <w:noProof/>
        </w:rPr>
        <w:fldChar w:fldCharType="separate"/>
      </w:r>
      <w:r>
        <w:rPr>
          <w:noProof/>
        </w:rPr>
        <w:t>14</w:t>
      </w:r>
      <w:r>
        <w:rPr>
          <w:noProof/>
        </w:rPr>
        <w:fldChar w:fldCharType="end"/>
      </w:r>
    </w:p>
    <w:p w14:paraId="0CE8B0DB"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2.4.1</w:t>
      </w:r>
      <w:r>
        <w:rPr>
          <w:rFonts w:asciiTheme="minorHAnsi" w:eastAsiaTheme="minorEastAsia" w:hAnsiTheme="minorHAnsi" w:cstheme="minorBidi"/>
          <w:i w:val="0"/>
          <w:iCs w:val="0"/>
          <w:noProof/>
          <w:sz w:val="22"/>
          <w:szCs w:val="22"/>
          <w:lang w:val="vi-VN" w:eastAsia="vi-VN"/>
        </w:rPr>
        <w:tab/>
      </w:r>
      <w:r>
        <w:rPr>
          <w:noProof/>
        </w:rPr>
        <w:t>SQL</w:t>
      </w:r>
      <w:r>
        <w:rPr>
          <w:noProof/>
        </w:rPr>
        <w:tab/>
      </w:r>
      <w:r>
        <w:rPr>
          <w:noProof/>
        </w:rPr>
        <w:fldChar w:fldCharType="begin"/>
      </w:r>
      <w:r>
        <w:rPr>
          <w:noProof/>
        </w:rPr>
        <w:instrText xml:space="preserve"> PAGEREF _Toc93179887 \h </w:instrText>
      </w:r>
      <w:r>
        <w:rPr>
          <w:noProof/>
        </w:rPr>
      </w:r>
      <w:r>
        <w:rPr>
          <w:noProof/>
        </w:rPr>
        <w:fldChar w:fldCharType="separate"/>
      </w:r>
      <w:r>
        <w:rPr>
          <w:noProof/>
        </w:rPr>
        <w:t>14</w:t>
      </w:r>
      <w:r>
        <w:rPr>
          <w:noProof/>
        </w:rPr>
        <w:fldChar w:fldCharType="end"/>
      </w:r>
    </w:p>
    <w:p w14:paraId="55D58511"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2.4.2</w:t>
      </w:r>
      <w:r>
        <w:rPr>
          <w:rFonts w:asciiTheme="minorHAnsi" w:eastAsiaTheme="minorEastAsia" w:hAnsiTheme="minorHAnsi" w:cstheme="minorBidi"/>
          <w:i w:val="0"/>
          <w:iCs w:val="0"/>
          <w:noProof/>
          <w:sz w:val="22"/>
          <w:szCs w:val="22"/>
          <w:lang w:val="vi-VN" w:eastAsia="vi-VN"/>
        </w:rPr>
        <w:tab/>
      </w:r>
      <w:r>
        <w:rPr>
          <w:noProof/>
        </w:rPr>
        <w:t>Cơ sở dữ liệu MySQL</w:t>
      </w:r>
      <w:r>
        <w:rPr>
          <w:noProof/>
        </w:rPr>
        <w:tab/>
      </w:r>
      <w:r>
        <w:rPr>
          <w:noProof/>
        </w:rPr>
        <w:fldChar w:fldCharType="begin"/>
      </w:r>
      <w:r>
        <w:rPr>
          <w:noProof/>
        </w:rPr>
        <w:instrText xml:space="preserve"> PAGEREF _Toc93179888 \h </w:instrText>
      </w:r>
      <w:r>
        <w:rPr>
          <w:noProof/>
        </w:rPr>
      </w:r>
      <w:r>
        <w:rPr>
          <w:noProof/>
        </w:rPr>
        <w:fldChar w:fldCharType="separate"/>
      </w:r>
      <w:r>
        <w:rPr>
          <w:noProof/>
        </w:rPr>
        <w:t>16</w:t>
      </w:r>
      <w:r>
        <w:rPr>
          <w:noProof/>
        </w:rPr>
        <w:fldChar w:fldCharType="end"/>
      </w:r>
    </w:p>
    <w:p w14:paraId="7B5ED043" w14:textId="77777777" w:rsidR="00A435E8" w:rsidRDefault="00A435E8">
      <w:pPr>
        <w:pStyle w:val="TOC2"/>
        <w:tabs>
          <w:tab w:val="left" w:pos="600"/>
        </w:tabs>
        <w:rPr>
          <w:rFonts w:asciiTheme="minorHAnsi" w:eastAsiaTheme="minorEastAsia" w:hAnsiTheme="minorHAnsi" w:cstheme="minorBidi"/>
          <w:caps w:val="0"/>
          <w:noProof/>
          <w:sz w:val="22"/>
          <w:szCs w:val="22"/>
          <w:lang w:val="vi-VN" w:eastAsia="vi-VN"/>
        </w:rPr>
      </w:pPr>
      <w:r>
        <w:rPr>
          <w:noProof/>
        </w:rPr>
        <w:t>2.5</w:t>
      </w:r>
      <w:r>
        <w:rPr>
          <w:rFonts w:asciiTheme="minorHAnsi" w:eastAsiaTheme="minorEastAsia" w:hAnsiTheme="minorHAnsi" w:cstheme="minorBidi"/>
          <w:caps w:val="0"/>
          <w:noProof/>
          <w:sz w:val="22"/>
          <w:szCs w:val="22"/>
          <w:lang w:val="vi-VN" w:eastAsia="vi-VN"/>
        </w:rPr>
        <w:tab/>
      </w:r>
      <w:r>
        <w:rPr>
          <w:noProof/>
        </w:rPr>
        <w:t>Giới thiệu Jupyter Notebook, API và Kaggle</w:t>
      </w:r>
      <w:r>
        <w:rPr>
          <w:noProof/>
        </w:rPr>
        <w:tab/>
      </w:r>
      <w:r>
        <w:rPr>
          <w:noProof/>
        </w:rPr>
        <w:fldChar w:fldCharType="begin"/>
      </w:r>
      <w:r>
        <w:rPr>
          <w:noProof/>
        </w:rPr>
        <w:instrText xml:space="preserve"> PAGEREF _Toc93179889 \h </w:instrText>
      </w:r>
      <w:r>
        <w:rPr>
          <w:noProof/>
        </w:rPr>
      </w:r>
      <w:r>
        <w:rPr>
          <w:noProof/>
        </w:rPr>
        <w:fldChar w:fldCharType="separate"/>
      </w:r>
      <w:r>
        <w:rPr>
          <w:noProof/>
        </w:rPr>
        <w:t>17</w:t>
      </w:r>
      <w:r>
        <w:rPr>
          <w:noProof/>
        </w:rPr>
        <w:fldChar w:fldCharType="end"/>
      </w:r>
    </w:p>
    <w:p w14:paraId="7F689A8A"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2.5.1</w:t>
      </w:r>
      <w:r>
        <w:rPr>
          <w:rFonts w:asciiTheme="minorHAnsi" w:eastAsiaTheme="minorEastAsia" w:hAnsiTheme="minorHAnsi" w:cstheme="minorBidi"/>
          <w:i w:val="0"/>
          <w:iCs w:val="0"/>
          <w:noProof/>
          <w:sz w:val="22"/>
          <w:szCs w:val="22"/>
          <w:lang w:val="vi-VN" w:eastAsia="vi-VN"/>
        </w:rPr>
        <w:tab/>
      </w:r>
      <w:r>
        <w:rPr>
          <w:noProof/>
        </w:rPr>
        <w:t>Jupyter Notebook</w:t>
      </w:r>
      <w:r>
        <w:rPr>
          <w:noProof/>
        </w:rPr>
        <w:tab/>
      </w:r>
      <w:r>
        <w:rPr>
          <w:noProof/>
        </w:rPr>
        <w:fldChar w:fldCharType="begin"/>
      </w:r>
      <w:r>
        <w:rPr>
          <w:noProof/>
        </w:rPr>
        <w:instrText xml:space="preserve"> PAGEREF _Toc93179890 \h </w:instrText>
      </w:r>
      <w:r>
        <w:rPr>
          <w:noProof/>
        </w:rPr>
      </w:r>
      <w:r>
        <w:rPr>
          <w:noProof/>
        </w:rPr>
        <w:fldChar w:fldCharType="separate"/>
      </w:r>
      <w:r>
        <w:rPr>
          <w:noProof/>
        </w:rPr>
        <w:t>17</w:t>
      </w:r>
      <w:r>
        <w:rPr>
          <w:noProof/>
        </w:rPr>
        <w:fldChar w:fldCharType="end"/>
      </w:r>
    </w:p>
    <w:p w14:paraId="6AFD983E"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2.5.2</w:t>
      </w:r>
      <w:r>
        <w:rPr>
          <w:rFonts w:asciiTheme="minorHAnsi" w:eastAsiaTheme="minorEastAsia" w:hAnsiTheme="minorHAnsi" w:cstheme="minorBidi"/>
          <w:i w:val="0"/>
          <w:iCs w:val="0"/>
          <w:noProof/>
          <w:sz w:val="22"/>
          <w:szCs w:val="22"/>
          <w:lang w:val="vi-VN" w:eastAsia="vi-VN"/>
        </w:rPr>
        <w:tab/>
      </w:r>
      <w:r>
        <w:rPr>
          <w:noProof/>
        </w:rPr>
        <w:t>API</w:t>
      </w:r>
      <w:r>
        <w:rPr>
          <w:noProof/>
        </w:rPr>
        <w:tab/>
      </w:r>
      <w:r>
        <w:rPr>
          <w:noProof/>
        </w:rPr>
        <w:fldChar w:fldCharType="begin"/>
      </w:r>
      <w:r>
        <w:rPr>
          <w:noProof/>
        </w:rPr>
        <w:instrText xml:space="preserve"> PAGEREF _Toc93179891 \h </w:instrText>
      </w:r>
      <w:r>
        <w:rPr>
          <w:noProof/>
        </w:rPr>
      </w:r>
      <w:r>
        <w:rPr>
          <w:noProof/>
        </w:rPr>
        <w:fldChar w:fldCharType="separate"/>
      </w:r>
      <w:r>
        <w:rPr>
          <w:noProof/>
        </w:rPr>
        <w:t>17</w:t>
      </w:r>
      <w:r>
        <w:rPr>
          <w:noProof/>
        </w:rPr>
        <w:fldChar w:fldCharType="end"/>
      </w:r>
    </w:p>
    <w:p w14:paraId="1DC662F5"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lastRenderedPageBreak/>
        <w:t>2.5.3</w:t>
      </w:r>
      <w:r>
        <w:rPr>
          <w:rFonts w:asciiTheme="minorHAnsi" w:eastAsiaTheme="minorEastAsia" w:hAnsiTheme="minorHAnsi" w:cstheme="minorBidi"/>
          <w:i w:val="0"/>
          <w:iCs w:val="0"/>
          <w:noProof/>
          <w:sz w:val="22"/>
          <w:szCs w:val="22"/>
          <w:lang w:val="vi-VN" w:eastAsia="vi-VN"/>
        </w:rPr>
        <w:tab/>
      </w:r>
      <w:r>
        <w:rPr>
          <w:noProof/>
        </w:rPr>
        <w:t>Kaggle</w:t>
      </w:r>
      <w:r>
        <w:rPr>
          <w:noProof/>
        </w:rPr>
        <w:tab/>
      </w:r>
      <w:r>
        <w:rPr>
          <w:noProof/>
        </w:rPr>
        <w:fldChar w:fldCharType="begin"/>
      </w:r>
      <w:r>
        <w:rPr>
          <w:noProof/>
        </w:rPr>
        <w:instrText xml:space="preserve"> PAGEREF _Toc93179892 \h </w:instrText>
      </w:r>
      <w:r>
        <w:rPr>
          <w:noProof/>
        </w:rPr>
      </w:r>
      <w:r>
        <w:rPr>
          <w:noProof/>
        </w:rPr>
        <w:fldChar w:fldCharType="separate"/>
      </w:r>
      <w:r>
        <w:rPr>
          <w:noProof/>
        </w:rPr>
        <w:t>18</w:t>
      </w:r>
      <w:r>
        <w:rPr>
          <w:noProof/>
        </w:rPr>
        <w:fldChar w:fldCharType="end"/>
      </w:r>
    </w:p>
    <w:p w14:paraId="5ECF2226" w14:textId="77777777" w:rsidR="00A435E8" w:rsidRDefault="00A435E8">
      <w:pPr>
        <w:pStyle w:val="TOC2"/>
        <w:tabs>
          <w:tab w:val="left" w:pos="600"/>
        </w:tabs>
        <w:rPr>
          <w:rFonts w:asciiTheme="minorHAnsi" w:eastAsiaTheme="minorEastAsia" w:hAnsiTheme="minorHAnsi" w:cstheme="minorBidi"/>
          <w:caps w:val="0"/>
          <w:noProof/>
          <w:sz w:val="22"/>
          <w:szCs w:val="22"/>
          <w:lang w:val="vi-VN" w:eastAsia="vi-VN"/>
        </w:rPr>
      </w:pPr>
      <w:r>
        <w:rPr>
          <w:noProof/>
        </w:rPr>
        <w:t>2.6</w:t>
      </w:r>
      <w:r>
        <w:rPr>
          <w:rFonts w:asciiTheme="minorHAnsi" w:eastAsiaTheme="minorEastAsia" w:hAnsiTheme="minorHAnsi" w:cstheme="minorBidi"/>
          <w:caps w:val="0"/>
          <w:noProof/>
          <w:sz w:val="22"/>
          <w:szCs w:val="22"/>
          <w:lang w:val="vi-VN" w:eastAsia="vi-VN"/>
        </w:rPr>
        <w:tab/>
      </w:r>
      <w:r>
        <w:rPr>
          <w:noProof/>
        </w:rPr>
        <w:t>Giới thiệu về Docker và Apache Airflow</w:t>
      </w:r>
      <w:r>
        <w:rPr>
          <w:noProof/>
        </w:rPr>
        <w:tab/>
      </w:r>
      <w:r>
        <w:rPr>
          <w:noProof/>
        </w:rPr>
        <w:fldChar w:fldCharType="begin"/>
      </w:r>
      <w:r>
        <w:rPr>
          <w:noProof/>
        </w:rPr>
        <w:instrText xml:space="preserve"> PAGEREF _Toc93179893 \h </w:instrText>
      </w:r>
      <w:r>
        <w:rPr>
          <w:noProof/>
        </w:rPr>
      </w:r>
      <w:r>
        <w:rPr>
          <w:noProof/>
        </w:rPr>
        <w:fldChar w:fldCharType="separate"/>
      </w:r>
      <w:r>
        <w:rPr>
          <w:noProof/>
        </w:rPr>
        <w:t>19</w:t>
      </w:r>
      <w:r>
        <w:rPr>
          <w:noProof/>
        </w:rPr>
        <w:fldChar w:fldCharType="end"/>
      </w:r>
    </w:p>
    <w:p w14:paraId="4B5E0124"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2.6.1</w:t>
      </w:r>
      <w:r>
        <w:rPr>
          <w:rFonts w:asciiTheme="minorHAnsi" w:eastAsiaTheme="minorEastAsia" w:hAnsiTheme="minorHAnsi" w:cstheme="minorBidi"/>
          <w:i w:val="0"/>
          <w:iCs w:val="0"/>
          <w:noProof/>
          <w:sz w:val="22"/>
          <w:szCs w:val="22"/>
          <w:lang w:val="vi-VN" w:eastAsia="vi-VN"/>
        </w:rPr>
        <w:tab/>
      </w:r>
      <w:r>
        <w:rPr>
          <w:noProof/>
        </w:rPr>
        <w:t>Docker</w:t>
      </w:r>
      <w:r>
        <w:rPr>
          <w:noProof/>
        </w:rPr>
        <w:tab/>
      </w:r>
      <w:r>
        <w:rPr>
          <w:noProof/>
        </w:rPr>
        <w:fldChar w:fldCharType="begin"/>
      </w:r>
      <w:r>
        <w:rPr>
          <w:noProof/>
        </w:rPr>
        <w:instrText xml:space="preserve"> PAGEREF _Toc93179894 \h </w:instrText>
      </w:r>
      <w:r>
        <w:rPr>
          <w:noProof/>
        </w:rPr>
      </w:r>
      <w:r>
        <w:rPr>
          <w:noProof/>
        </w:rPr>
        <w:fldChar w:fldCharType="separate"/>
      </w:r>
      <w:r>
        <w:rPr>
          <w:noProof/>
        </w:rPr>
        <w:t>19</w:t>
      </w:r>
      <w:r>
        <w:rPr>
          <w:noProof/>
        </w:rPr>
        <w:fldChar w:fldCharType="end"/>
      </w:r>
    </w:p>
    <w:p w14:paraId="705EAD26"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2.6.2</w:t>
      </w:r>
      <w:r>
        <w:rPr>
          <w:rFonts w:asciiTheme="minorHAnsi" w:eastAsiaTheme="minorEastAsia" w:hAnsiTheme="minorHAnsi" w:cstheme="minorBidi"/>
          <w:i w:val="0"/>
          <w:iCs w:val="0"/>
          <w:noProof/>
          <w:sz w:val="22"/>
          <w:szCs w:val="22"/>
          <w:lang w:val="vi-VN" w:eastAsia="vi-VN"/>
        </w:rPr>
        <w:tab/>
      </w:r>
      <w:r>
        <w:rPr>
          <w:noProof/>
        </w:rPr>
        <w:t>Apache Airflow</w:t>
      </w:r>
      <w:r>
        <w:rPr>
          <w:noProof/>
        </w:rPr>
        <w:tab/>
      </w:r>
      <w:r>
        <w:rPr>
          <w:noProof/>
        </w:rPr>
        <w:fldChar w:fldCharType="begin"/>
      </w:r>
      <w:r>
        <w:rPr>
          <w:noProof/>
        </w:rPr>
        <w:instrText xml:space="preserve"> PAGEREF _Toc93179895 \h </w:instrText>
      </w:r>
      <w:r>
        <w:rPr>
          <w:noProof/>
        </w:rPr>
      </w:r>
      <w:r>
        <w:rPr>
          <w:noProof/>
        </w:rPr>
        <w:fldChar w:fldCharType="separate"/>
      </w:r>
      <w:r>
        <w:rPr>
          <w:noProof/>
        </w:rPr>
        <w:t>20</w:t>
      </w:r>
      <w:r>
        <w:rPr>
          <w:noProof/>
        </w:rPr>
        <w:fldChar w:fldCharType="end"/>
      </w:r>
    </w:p>
    <w:p w14:paraId="7B257A4B" w14:textId="77777777" w:rsidR="00A435E8" w:rsidRDefault="00A435E8">
      <w:pPr>
        <w:pStyle w:val="TOC1"/>
        <w:rPr>
          <w:rFonts w:asciiTheme="minorHAnsi" w:eastAsiaTheme="minorEastAsia" w:hAnsiTheme="minorHAnsi" w:cstheme="minorBidi"/>
          <w:b w:val="0"/>
          <w:bCs w:val="0"/>
          <w:caps w:val="0"/>
          <w:noProof/>
          <w:sz w:val="22"/>
          <w:szCs w:val="22"/>
          <w:lang w:val="vi-VN" w:eastAsia="vi-VN"/>
        </w:rPr>
      </w:pPr>
      <w:r>
        <w:rPr>
          <w:noProof/>
        </w:rPr>
        <w:t>CHƯƠNG 3.</w:t>
      </w:r>
      <w:r>
        <w:rPr>
          <w:rFonts w:asciiTheme="minorHAnsi" w:eastAsiaTheme="minorEastAsia" w:hAnsiTheme="minorHAnsi" w:cstheme="minorBidi"/>
          <w:b w:val="0"/>
          <w:bCs w:val="0"/>
          <w:caps w:val="0"/>
          <w:noProof/>
          <w:sz w:val="22"/>
          <w:szCs w:val="22"/>
          <w:lang w:val="vi-VN" w:eastAsia="vi-VN"/>
        </w:rPr>
        <w:tab/>
      </w:r>
      <w:r>
        <w:rPr>
          <w:noProof/>
        </w:rPr>
        <w:t>THU THẬP, PHÂN TÍCH VÀ BIỂU ĐỒ</w:t>
      </w:r>
      <w:r>
        <w:rPr>
          <w:noProof/>
        </w:rPr>
        <w:tab/>
      </w:r>
      <w:r>
        <w:rPr>
          <w:noProof/>
        </w:rPr>
        <w:fldChar w:fldCharType="begin"/>
      </w:r>
      <w:r>
        <w:rPr>
          <w:noProof/>
        </w:rPr>
        <w:instrText xml:space="preserve"> PAGEREF _Toc93179896 \h </w:instrText>
      </w:r>
      <w:r>
        <w:rPr>
          <w:noProof/>
        </w:rPr>
      </w:r>
      <w:r>
        <w:rPr>
          <w:noProof/>
        </w:rPr>
        <w:fldChar w:fldCharType="separate"/>
      </w:r>
      <w:r>
        <w:rPr>
          <w:noProof/>
        </w:rPr>
        <w:t>21</w:t>
      </w:r>
      <w:r>
        <w:rPr>
          <w:noProof/>
        </w:rPr>
        <w:fldChar w:fldCharType="end"/>
      </w:r>
    </w:p>
    <w:p w14:paraId="67D19A3C" w14:textId="77777777" w:rsidR="00A435E8" w:rsidRDefault="00A435E8">
      <w:pPr>
        <w:pStyle w:val="TOC2"/>
        <w:tabs>
          <w:tab w:val="left" w:pos="600"/>
        </w:tabs>
        <w:rPr>
          <w:rFonts w:asciiTheme="minorHAnsi" w:eastAsiaTheme="minorEastAsia" w:hAnsiTheme="minorHAnsi" w:cstheme="minorBidi"/>
          <w:caps w:val="0"/>
          <w:noProof/>
          <w:sz w:val="22"/>
          <w:szCs w:val="22"/>
          <w:lang w:val="vi-VN" w:eastAsia="vi-VN"/>
        </w:rPr>
      </w:pPr>
      <w:r>
        <w:rPr>
          <w:noProof/>
        </w:rPr>
        <w:t>3.1</w:t>
      </w:r>
      <w:r>
        <w:rPr>
          <w:rFonts w:asciiTheme="minorHAnsi" w:eastAsiaTheme="minorEastAsia" w:hAnsiTheme="minorHAnsi" w:cstheme="minorBidi"/>
          <w:caps w:val="0"/>
          <w:noProof/>
          <w:sz w:val="22"/>
          <w:szCs w:val="22"/>
          <w:lang w:val="vi-VN" w:eastAsia="vi-VN"/>
        </w:rPr>
        <w:tab/>
      </w:r>
      <w:r>
        <w:rPr>
          <w:noProof/>
        </w:rPr>
        <w:t>Thiết kế hệ thống</w:t>
      </w:r>
      <w:r>
        <w:rPr>
          <w:noProof/>
        </w:rPr>
        <w:tab/>
      </w:r>
      <w:r>
        <w:rPr>
          <w:noProof/>
        </w:rPr>
        <w:fldChar w:fldCharType="begin"/>
      </w:r>
      <w:r>
        <w:rPr>
          <w:noProof/>
        </w:rPr>
        <w:instrText xml:space="preserve"> PAGEREF _Toc93179897 \h </w:instrText>
      </w:r>
      <w:r>
        <w:rPr>
          <w:noProof/>
        </w:rPr>
      </w:r>
      <w:r>
        <w:rPr>
          <w:noProof/>
        </w:rPr>
        <w:fldChar w:fldCharType="separate"/>
      </w:r>
      <w:r>
        <w:rPr>
          <w:noProof/>
        </w:rPr>
        <w:t>21</w:t>
      </w:r>
      <w:r>
        <w:rPr>
          <w:noProof/>
        </w:rPr>
        <w:fldChar w:fldCharType="end"/>
      </w:r>
    </w:p>
    <w:p w14:paraId="6F16EDE6"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3.1.1</w:t>
      </w:r>
      <w:r>
        <w:rPr>
          <w:rFonts w:asciiTheme="minorHAnsi" w:eastAsiaTheme="minorEastAsia" w:hAnsiTheme="minorHAnsi" w:cstheme="minorBidi"/>
          <w:i w:val="0"/>
          <w:iCs w:val="0"/>
          <w:noProof/>
          <w:sz w:val="22"/>
          <w:szCs w:val="22"/>
          <w:lang w:val="vi-VN" w:eastAsia="vi-VN"/>
        </w:rPr>
        <w:tab/>
      </w:r>
      <w:r>
        <w:rPr>
          <w:noProof/>
        </w:rPr>
        <w:t>Kiến trúc hệ thống</w:t>
      </w:r>
      <w:r>
        <w:rPr>
          <w:noProof/>
        </w:rPr>
        <w:tab/>
      </w:r>
      <w:r>
        <w:rPr>
          <w:noProof/>
        </w:rPr>
        <w:fldChar w:fldCharType="begin"/>
      </w:r>
      <w:r>
        <w:rPr>
          <w:noProof/>
        </w:rPr>
        <w:instrText xml:space="preserve"> PAGEREF _Toc93179898 \h </w:instrText>
      </w:r>
      <w:r>
        <w:rPr>
          <w:noProof/>
        </w:rPr>
      </w:r>
      <w:r>
        <w:rPr>
          <w:noProof/>
        </w:rPr>
        <w:fldChar w:fldCharType="separate"/>
      </w:r>
      <w:r>
        <w:rPr>
          <w:noProof/>
        </w:rPr>
        <w:t>21</w:t>
      </w:r>
      <w:r>
        <w:rPr>
          <w:noProof/>
        </w:rPr>
        <w:fldChar w:fldCharType="end"/>
      </w:r>
    </w:p>
    <w:p w14:paraId="5DB1854B"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3.1.2</w:t>
      </w:r>
      <w:r>
        <w:rPr>
          <w:rFonts w:asciiTheme="minorHAnsi" w:eastAsiaTheme="minorEastAsia" w:hAnsiTheme="minorHAnsi" w:cstheme="minorBidi"/>
          <w:i w:val="0"/>
          <w:iCs w:val="0"/>
          <w:noProof/>
          <w:sz w:val="22"/>
          <w:szCs w:val="22"/>
          <w:lang w:val="vi-VN" w:eastAsia="vi-VN"/>
        </w:rPr>
        <w:tab/>
      </w:r>
      <w:r>
        <w:rPr>
          <w:noProof/>
        </w:rPr>
        <w:t>Sơ đồ khối</w:t>
      </w:r>
      <w:r>
        <w:rPr>
          <w:noProof/>
        </w:rPr>
        <w:tab/>
      </w:r>
      <w:r>
        <w:rPr>
          <w:noProof/>
        </w:rPr>
        <w:fldChar w:fldCharType="begin"/>
      </w:r>
      <w:r>
        <w:rPr>
          <w:noProof/>
        </w:rPr>
        <w:instrText xml:space="preserve"> PAGEREF _Toc93179899 \h </w:instrText>
      </w:r>
      <w:r>
        <w:rPr>
          <w:noProof/>
        </w:rPr>
      </w:r>
      <w:r>
        <w:rPr>
          <w:noProof/>
        </w:rPr>
        <w:fldChar w:fldCharType="separate"/>
      </w:r>
      <w:r>
        <w:rPr>
          <w:noProof/>
        </w:rPr>
        <w:t>22</w:t>
      </w:r>
      <w:r>
        <w:rPr>
          <w:noProof/>
        </w:rPr>
        <w:fldChar w:fldCharType="end"/>
      </w:r>
    </w:p>
    <w:p w14:paraId="7E536815" w14:textId="77777777" w:rsidR="00A435E8" w:rsidRDefault="00A435E8">
      <w:pPr>
        <w:pStyle w:val="TOC2"/>
        <w:tabs>
          <w:tab w:val="left" w:pos="600"/>
        </w:tabs>
        <w:rPr>
          <w:rFonts w:asciiTheme="minorHAnsi" w:eastAsiaTheme="minorEastAsia" w:hAnsiTheme="minorHAnsi" w:cstheme="minorBidi"/>
          <w:caps w:val="0"/>
          <w:noProof/>
          <w:sz w:val="22"/>
          <w:szCs w:val="22"/>
          <w:lang w:val="vi-VN" w:eastAsia="vi-VN"/>
        </w:rPr>
      </w:pPr>
      <w:r>
        <w:rPr>
          <w:noProof/>
        </w:rPr>
        <w:t>3.2</w:t>
      </w:r>
      <w:r>
        <w:rPr>
          <w:rFonts w:asciiTheme="minorHAnsi" w:eastAsiaTheme="minorEastAsia" w:hAnsiTheme="minorHAnsi" w:cstheme="minorBidi"/>
          <w:caps w:val="0"/>
          <w:noProof/>
          <w:sz w:val="22"/>
          <w:szCs w:val="22"/>
          <w:lang w:val="vi-VN" w:eastAsia="vi-VN"/>
        </w:rPr>
        <w:tab/>
      </w:r>
      <w:r>
        <w:rPr>
          <w:noProof/>
        </w:rPr>
        <w:t>Tổng quát về dịch COVID-19</w:t>
      </w:r>
      <w:r>
        <w:rPr>
          <w:noProof/>
        </w:rPr>
        <w:tab/>
      </w:r>
      <w:r>
        <w:rPr>
          <w:noProof/>
        </w:rPr>
        <w:fldChar w:fldCharType="begin"/>
      </w:r>
      <w:r>
        <w:rPr>
          <w:noProof/>
        </w:rPr>
        <w:instrText xml:space="preserve"> PAGEREF _Toc93179900 \h </w:instrText>
      </w:r>
      <w:r>
        <w:rPr>
          <w:noProof/>
        </w:rPr>
      </w:r>
      <w:r>
        <w:rPr>
          <w:noProof/>
        </w:rPr>
        <w:fldChar w:fldCharType="separate"/>
      </w:r>
      <w:r>
        <w:rPr>
          <w:noProof/>
        </w:rPr>
        <w:t>23</w:t>
      </w:r>
      <w:r>
        <w:rPr>
          <w:noProof/>
        </w:rPr>
        <w:fldChar w:fldCharType="end"/>
      </w:r>
    </w:p>
    <w:p w14:paraId="60CCE5AA"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3.2.1</w:t>
      </w:r>
      <w:r>
        <w:rPr>
          <w:rFonts w:asciiTheme="minorHAnsi" w:eastAsiaTheme="minorEastAsia" w:hAnsiTheme="minorHAnsi" w:cstheme="minorBidi"/>
          <w:i w:val="0"/>
          <w:iCs w:val="0"/>
          <w:noProof/>
          <w:sz w:val="22"/>
          <w:szCs w:val="22"/>
          <w:lang w:val="vi-VN" w:eastAsia="vi-VN"/>
        </w:rPr>
        <w:tab/>
      </w:r>
      <w:r>
        <w:rPr>
          <w:noProof/>
        </w:rPr>
        <w:t>Thu thập dữ liệu từ RapidAPI và lưu trữ vào Cơ sở dữ liệu MySQL</w:t>
      </w:r>
      <w:r>
        <w:rPr>
          <w:noProof/>
        </w:rPr>
        <w:tab/>
      </w:r>
      <w:r>
        <w:rPr>
          <w:noProof/>
        </w:rPr>
        <w:fldChar w:fldCharType="begin"/>
      </w:r>
      <w:r>
        <w:rPr>
          <w:noProof/>
        </w:rPr>
        <w:instrText xml:space="preserve"> PAGEREF _Toc93179901 \h </w:instrText>
      </w:r>
      <w:r>
        <w:rPr>
          <w:noProof/>
        </w:rPr>
      </w:r>
      <w:r>
        <w:rPr>
          <w:noProof/>
        </w:rPr>
        <w:fldChar w:fldCharType="separate"/>
      </w:r>
      <w:r>
        <w:rPr>
          <w:noProof/>
        </w:rPr>
        <w:t>23</w:t>
      </w:r>
      <w:r>
        <w:rPr>
          <w:noProof/>
        </w:rPr>
        <w:fldChar w:fldCharType="end"/>
      </w:r>
    </w:p>
    <w:p w14:paraId="2F93844C"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3.2.2</w:t>
      </w:r>
      <w:r>
        <w:rPr>
          <w:rFonts w:asciiTheme="minorHAnsi" w:eastAsiaTheme="minorEastAsia" w:hAnsiTheme="minorHAnsi" w:cstheme="minorBidi"/>
          <w:i w:val="0"/>
          <w:iCs w:val="0"/>
          <w:noProof/>
          <w:sz w:val="22"/>
          <w:szCs w:val="22"/>
          <w:lang w:val="vi-VN" w:eastAsia="vi-VN"/>
        </w:rPr>
        <w:tab/>
      </w:r>
      <w:r>
        <w:rPr>
          <w:noProof/>
        </w:rPr>
        <w:t>Thiết kế Dashboard bằng phần mềm Power BI</w:t>
      </w:r>
      <w:r>
        <w:rPr>
          <w:noProof/>
        </w:rPr>
        <w:tab/>
      </w:r>
      <w:r>
        <w:rPr>
          <w:noProof/>
        </w:rPr>
        <w:fldChar w:fldCharType="begin"/>
      </w:r>
      <w:r>
        <w:rPr>
          <w:noProof/>
        </w:rPr>
        <w:instrText xml:space="preserve"> PAGEREF _Toc93179902 \h </w:instrText>
      </w:r>
      <w:r>
        <w:rPr>
          <w:noProof/>
        </w:rPr>
      </w:r>
      <w:r>
        <w:rPr>
          <w:noProof/>
        </w:rPr>
        <w:fldChar w:fldCharType="separate"/>
      </w:r>
      <w:r>
        <w:rPr>
          <w:noProof/>
        </w:rPr>
        <w:t>25</w:t>
      </w:r>
      <w:r>
        <w:rPr>
          <w:noProof/>
        </w:rPr>
        <w:fldChar w:fldCharType="end"/>
      </w:r>
    </w:p>
    <w:p w14:paraId="494733C5" w14:textId="77777777" w:rsidR="00A435E8" w:rsidRDefault="00A435E8">
      <w:pPr>
        <w:pStyle w:val="TOC2"/>
        <w:tabs>
          <w:tab w:val="left" w:pos="600"/>
        </w:tabs>
        <w:rPr>
          <w:rFonts w:asciiTheme="minorHAnsi" w:eastAsiaTheme="minorEastAsia" w:hAnsiTheme="minorHAnsi" w:cstheme="minorBidi"/>
          <w:caps w:val="0"/>
          <w:noProof/>
          <w:sz w:val="22"/>
          <w:szCs w:val="22"/>
          <w:lang w:val="vi-VN" w:eastAsia="vi-VN"/>
        </w:rPr>
      </w:pPr>
      <w:r>
        <w:rPr>
          <w:noProof/>
        </w:rPr>
        <w:t>3.3</w:t>
      </w:r>
      <w:r>
        <w:rPr>
          <w:rFonts w:asciiTheme="minorHAnsi" w:eastAsiaTheme="minorEastAsia" w:hAnsiTheme="minorHAnsi" w:cstheme="minorBidi"/>
          <w:caps w:val="0"/>
          <w:noProof/>
          <w:sz w:val="22"/>
          <w:szCs w:val="22"/>
          <w:lang w:val="vi-VN" w:eastAsia="vi-VN"/>
        </w:rPr>
        <w:tab/>
      </w:r>
      <w:r>
        <w:rPr>
          <w:noProof/>
        </w:rPr>
        <w:t>Chi tiết về dịch COVID-19</w:t>
      </w:r>
      <w:r>
        <w:rPr>
          <w:noProof/>
        </w:rPr>
        <w:tab/>
      </w:r>
      <w:r>
        <w:rPr>
          <w:noProof/>
        </w:rPr>
        <w:fldChar w:fldCharType="begin"/>
      </w:r>
      <w:r>
        <w:rPr>
          <w:noProof/>
        </w:rPr>
        <w:instrText xml:space="preserve"> PAGEREF _Toc93179903 \h </w:instrText>
      </w:r>
      <w:r>
        <w:rPr>
          <w:noProof/>
        </w:rPr>
      </w:r>
      <w:r>
        <w:rPr>
          <w:noProof/>
        </w:rPr>
        <w:fldChar w:fldCharType="separate"/>
      </w:r>
      <w:r>
        <w:rPr>
          <w:noProof/>
        </w:rPr>
        <w:t>32</w:t>
      </w:r>
      <w:r>
        <w:rPr>
          <w:noProof/>
        </w:rPr>
        <w:fldChar w:fldCharType="end"/>
      </w:r>
    </w:p>
    <w:p w14:paraId="4B99F671"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3.3.1</w:t>
      </w:r>
      <w:r>
        <w:rPr>
          <w:rFonts w:asciiTheme="minorHAnsi" w:eastAsiaTheme="minorEastAsia" w:hAnsiTheme="minorHAnsi" w:cstheme="minorBidi"/>
          <w:i w:val="0"/>
          <w:iCs w:val="0"/>
          <w:noProof/>
          <w:sz w:val="22"/>
          <w:szCs w:val="22"/>
          <w:lang w:val="vi-VN" w:eastAsia="vi-VN"/>
        </w:rPr>
        <w:tab/>
      </w:r>
      <w:r>
        <w:rPr>
          <w:noProof/>
        </w:rPr>
        <w:t>Giới thiệu</w:t>
      </w:r>
      <w:r>
        <w:rPr>
          <w:noProof/>
        </w:rPr>
        <w:tab/>
      </w:r>
      <w:r>
        <w:rPr>
          <w:noProof/>
        </w:rPr>
        <w:fldChar w:fldCharType="begin"/>
      </w:r>
      <w:r>
        <w:rPr>
          <w:noProof/>
        </w:rPr>
        <w:instrText xml:space="preserve"> PAGEREF _Toc93179904 \h </w:instrText>
      </w:r>
      <w:r>
        <w:rPr>
          <w:noProof/>
        </w:rPr>
      </w:r>
      <w:r>
        <w:rPr>
          <w:noProof/>
        </w:rPr>
        <w:fldChar w:fldCharType="separate"/>
      </w:r>
      <w:r>
        <w:rPr>
          <w:noProof/>
        </w:rPr>
        <w:t>32</w:t>
      </w:r>
      <w:r>
        <w:rPr>
          <w:noProof/>
        </w:rPr>
        <w:fldChar w:fldCharType="end"/>
      </w:r>
    </w:p>
    <w:p w14:paraId="6C9019C6"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3.3.2</w:t>
      </w:r>
      <w:r>
        <w:rPr>
          <w:rFonts w:asciiTheme="minorHAnsi" w:eastAsiaTheme="minorEastAsia" w:hAnsiTheme="minorHAnsi" w:cstheme="minorBidi"/>
          <w:i w:val="0"/>
          <w:iCs w:val="0"/>
          <w:noProof/>
          <w:sz w:val="22"/>
          <w:szCs w:val="22"/>
          <w:lang w:val="vi-VN" w:eastAsia="vi-VN"/>
        </w:rPr>
        <w:tab/>
      </w:r>
      <w:r>
        <w:rPr>
          <w:noProof/>
        </w:rPr>
        <w:t>Biểu đồ và phân tích với Python</w:t>
      </w:r>
      <w:r>
        <w:rPr>
          <w:noProof/>
        </w:rPr>
        <w:tab/>
      </w:r>
      <w:r>
        <w:rPr>
          <w:noProof/>
        </w:rPr>
        <w:fldChar w:fldCharType="begin"/>
      </w:r>
      <w:r>
        <w:rPr>
          <w:noProof/>
        </w:rPr>
        <w:instrText xml:space="preserve"> PAGEREF _Toc93179905 \h </w:instrText>
      </w:r>
      <w:r>
        <w:rPr>
          <w:noProof/>
        </w:rPr>
      </w:r>
      <w:r>
        <w:rPr>
          <w:noProof/>
        </w:rPr>
        <w:fldChar w:fldCharType="separate"/>
      </w:r>
      <w:r>
        <w:rPr>
          <w:noProof/>
        </w:rPr>
        <w:t>32</w:t>
      </w:r>
      <w:r>
        <w:rPr>
          <w:noProof/>
        </w:rPr>
        <w:fldChar w:fldCharType="end"/>
      </w:r>
    </w:p>
    <w:p w14:paraId="6F39C121" w14:textId="77777777" w:rsidR="00A435E8" w:rsidRDefault="00A435E8">
      <w:pPr>
        <w:pStyle w:val="TOC4"/>
        <w:tabs>
          <w:tab w:val="left" w:pos="1200"/>
        </w:tabs>
        <w:rPr>
          <w:rFonts w:asciiTheme="minorHAnsi" w:eastAsiaTheme="minorEastAsia" w:hAnsiTheme="minorHAnsi" w:cstheme="minorBidi"/>
          <w:noProof/>
          <w:sz w:val="22"/>
          <w:szCs w:val="22"/>
          <w:lang w:val="vi-VN" w:eastAsia="vi-VN"/>
        </w:rPr>
      </w:pPr>
      <w:r>
        <w:rPr>
          <w:noProof/>
        </w:rPr>
        <w:t>3.3.2.1</w:t>
      </w:r>
      <w:r>
        <w:rPr>
          <w:rFonts w:asciiTheme="minorHAnsi" w:eastAsiaTheme="minorEastAsia" w:hAnsiTheme="minorHAnsi" w:cstheme="minorBidi"/>
          <w:noProof/>
          <w:sz w:val="22"/>
          <w:szCs w:val="22"/>
          <w:lang w:val="vi-VN" w:eastAsia="vi-VN"/>
        </w:rPr>
        <w:tab/>
      </w:r>
      <w:r>
        <w:rPr>
          <w:noProof/>
        </w:rPr>
        <w:t>So sánh Việt Nam và Châu Á</w:t>
      </w:r>
      <w:r>
        <w:rPr>
          <w:noProof/>
        </w:rPr>
        <w:tab/>
      </w:r>
      <w:r>
        <w:rPr>
          <w:noProof/>
        </w:rPr>
        <w:fldChar w:fldCharType="begin"/>
      </w:r>
      <w:r>
        <w:rPr>
          <w:noProof/>
        </w:rPr>
        <w:instrText xml:space="preserve"> PAGEREF _Toc93179906 \h </w:instrText>
      </w:r>
      <w:r>
        <w:rPr>
          <w:noProof/>
        </w:rPr>
      </w:r>
      <w:r>
        <w:rPr>
          <w:noProof/>
        </w:rPr>
        <w:fldChar w:fldCharType="separate"/>
      </w:r>
      <w:r>
        <w:rPr>
          <w:noProof/>
        </w:rPr>
        <w:t>36</w:t>
      </w:r>
      <w:r>
        <w:rPr>
          <w:noProof/>
        </w:rPr>
        <w:fldChar w:fldCharType="end"/>
      </w:r>
    </w:p>
    <w:p w14:paraId="15B3071A" w14:textId="77777777" w:rsidR="00A435E8" w:rsidRDefault="00A435E8">
      <w:pPr>
        <w:pStyle w:val="TOC4"/>
        <w:tabs>
          <w:tab w:val="left" w:pos="1200"/>
        </w:tabs>
        <w:rPr>
          <w:rFonts w:asciiTheme="minorHAnsi" w:eastAsiaTheme="minorEastAsia" w:hAnsiTheme="minorHAnsi" w:cstheme="minorBidi"/>
          <w:noProof/>
          <w:sz w:val="22"/>
          <w:szCs w:val="22"/>
          <w:lang w:val="vi-VN" w:eastAsia="vi-VN"/>
        </w:rPr>
      </w:pPr>
      <w:r>
        <w:rPr>
          <w:noProof/>
        </w:rPr>
        <w:t>3.3.2.2</w:t>
      </w:r>
      <w:r>
        <w:rPr>
          <w:rFonts w:asciiTheme="minorHAnsi" w:eastAsiaTheme="minorEastAsia" w:hAnsiTheme="minorHAnsi" w:cstheme="minorBidi"/>
          <w:noProof/>
          <w:sz w:val="22"/>
          <w:szCs w:val="22"/>
          <w:lang w:val="vi-VN" w:eastAsia="vi-VN"/>
        </w:rPr>
        <w:tab/>
      </w:r>
      <w:r>
        <w:rPr>
          <w:noProof/>
        </w:rPr>
        <w:t>So sánh Việt Nam và Đông Nam Á (South East Asia)</w:t>
      </w:r>
      <w:r>
        <w:rPr>
          <w:noProof/>
        </w:rPr>
        <w:tab/>
      </w:r>
      <w:r>
        <w:rPr>
          <w:noProof/>
        </w:rPr>
        <w:fldChar w:fldCharType="begin"/>
      </w:r>
      <w:r>
        <w:rPr>
          <w:noProof/>
        </w:rPr>
        <w:instrText xml:space="preserve"> PAGEREF _Toc93179907 \h </w:instrText>
      </w:r>
      <w:r>
        <w:rPr>
          <w:noProof/>
        </w:rPr>
      </w:r>
      <w:r>
        <w:rPr>
          <w:noProof/>
        </w:rPr>
        <w:fldChar w:fldCharType="separate"/>
      </w:r>
      <w:r>
        <w:rPr>
          <w:noProof/>
        </w:rPr>
        <w:t>38</w:t>
      </w:r>
      <w:r>
        <w:rPr>
          <w:noProof/>
        </w:rPr>
        <w:fldChar w:fldCharType="end"/>
      </w:r>
    </w:p>
    <w:p w14:paraId="10242A85" w14:textId="77777777" w:rsidR="00A435E8" w:rsidRDefault="00A435E8">
      <w:pPr>
        <w:pStyle w:val="TOC2"/>
        <w:tabs>
          <w:tab w:val="left" w:pos="600"/>
        </w:tabs>
        <w:rPr>
          <w:rFonts w:asciiTheme="minorHAnsi" w:eastAsiaTheme="minorEastAsia" w:hAnsiTheme="minorHAnsi" w:cstheme="minorBidi"/>
          <w:caps w:val="0"/>
          <w:noProof/>
          <w:sz w:val="22"/>
          <w:szCs w:val="22"/>
          <w:lang w:val="vi-VN" w:eastAsia="vi-VN"/>
        </w:rPr>
      </w:pPr>
      <w:r>
        <w:rPr>
          <w:noProof/>
        </w:rPr>
        <w:t>3.4</w:t>
      </w:r>
      <w:r>
        <w:rPr>
          <w:rFonts w:asciiTheme="minorHAnsi" w:eastAsiaTheme="minorEastAsia" w:hAnsiTheme="minorHAnsi" w:cstheme="minorBidi"/>
          <w:caps w:val="0"/>
          <w:noProof/>
          <w:sz w:val="22"/>
          <w:szCs w:val="22"/>
          <w:lang w:val="vi-VN" w:eastAsia="vi-VN"/>
        </w:rPr>
        <w:tab/>
      </w:r>
      <w:r>
        <w:rPr>
          <w:noProof/>
        </w:rPr>
        <w:t>Tình hình tiêm ngừa Vắc-xin COVID-19</w:t>
      </w:r>
      <w:r>
        <w:rPr>
          <w:noProof/>
        </w:rPr>
        <w:tab/>
      </w:r>
      <w:r>
        <w:rPr>
          <w:noProof/>
        </w:rPr>
        <w:fldChar w:fldCharType="begin"/>
      </w:r>
      <w:r>
        <w:rPr>
          <w:noProof/>
        </w:rPr>
        <w:instrText xml:space="preserve"> PAGEREF _Toc93179908 \h </w:instrText>
      </w:r>
      <w:r>
        <w:rPr>
          <w:noProof/>
        </w:rPr>
      </w:r>
      <w:r>
        <w:rPr>
          <w:noProof/>
        </w:rPr>
        <w:fldChar w:fldCharType="separate"/>
      </w:r>
      <w:r>
        <w:rPr>
          <w:noProof/>
        </w:rPr>
        <w:t>40</w:t>
      </w:r>
      <w:r>
        <w:rPr>
          <w:noProof/>
        </w:rPr>
        <w:fldChar w:fldCharType="end"/>
      </w:r>
    </w:p>
    <w:p w14:paraId="567FDB06"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3.4.1</w:t>
      </w:r>
      <w:r>
        <w:rPr>
          <w:rFonts w:asciiTheme="minorHAnsi" w:eastAsiaTheme="minorEastAsia" w:hAnsiTheme="minorHAnsi" w:cstheme="minorBidi"/>
          <w:i w:val="0"/>
          <w:iCs w:val="0"/>
          <w:noProof/>
          <w:sz w:val="22"/>
          <w:szCs w:val="22"/>
          <w:lang w:val="vi-VN" w:eastAsia="vi-VN"/>
        </w:rPr>
        <w:tab/>
      </w:r>
      <w:r>
        <w:rPr>
          <w:noProof/>
        </w:rPr>
        <w:t>Tình hình tiêm ngừa Vắc-xin COVID-19 của Thế giới</w:t>
      </w:r>
      <w:r>
        <w:rPr>
          <w:noProof/>
        </w:rPr>
        <w:tab/>
      </w:r>
      <w:r>
        <w:rPr>
          <w:noProof/>
        </w:rPr>
        <w:fldChar w:fldCharType="begin"/>
      </w:r>
      <w:r>
        <w:rPr>
          <w:noProof/>
        </w:rPr>
        <w:instrText xml:space="preserve"> PAGEREF _Toc93179909 \h </w:instrText>
      </w:r>
      <w:r>
        <w:rPr>
          <w:noProof/>
        </w:rPr>
      </w:r>
      <w:r>
        <w:rPr>
          <w:noProof/>
        </w:rPr>
        <w:fldChar w:fldCharType="separate"/>
      </w:r>
      <w:r>
        <w:rPr>
          <w:noProof/>
        </w:rPr>
        <w:t>40</w:t>
      </w:r>
      <w:r>
        <w:rPr>
          <w:noProof/>
        </w:rPr>
        <w:fldChar w:fldCharType="end"/>
      </w:r>
    </w:p>
    <w:p w14:paraId="0202638E"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3.4.2</w:t>
      </w:r>
      <w:r>
        <w:rPr>
          <w:rFonts w:asciiTheme="minorHAnsi" w:eastAsiaTheme="minorEastAsia" w:hAnsiTheme="minorHAnsi" w:cstheme="minorBidi"/>
          <w:i w:val="0"/>
          <w:iCs w:val="0"/>
          <w:noProof/>
          <w:sz w:val="22"/>
          <w:szCs w:val="22"/>
          <w:lang w:val="vi-VN" w:eastAsia="vi-VN"/>
        </w:rPr>
        <w:tab/>
      </w:r>
      <w:r>
        <w:rPr>
          <w:noProof/>
        </w:rPr>
        <w:t>So sánh Việt Nam và Châu Á</w:t>
      </w:r>
      <w:r>
        <w:rPr>
          <w:noProof/>
        </w:rPr>
        <w:tab/>
      </w:r>
      <w:r>
        <w:rPr>
          <w:noProof/>
        </w:rPr>
        <w:fldChar w:fldCharType="begin"/>
      </w:r>
      <w:r>
        <w:rPr>
          <w:noProof/>
        </w:rPr>
        <w:instrText xml:space="preserve"> PAGEREF _Toc93179910 \h </w:instrText>
      </w:r>
      <w:r>
        <w:rPr>
          <w:noProof/>
        </w:rPr>
      </w:r>
      <w:r>
        <w:rPr>
          <w:noProof/>
        </w:rPr>
        <w:fldChar w:fldCharType="separate"/>
      </w:r>
      <w:r>
        <w:rPr>
          <w:noProof/>
        </w:rPr>
        <w:t>44</w:t>
      </w:r>
      <w:r>
        <w:rPr>
          <w:noProof/>
        </w:rPr>
        <w:fldChar w:fldCharType="end"/>
      </w:r>
    </w:p>
    <w:p w14:paraId="30B1E10E"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3.4.3</w:t>
      </w:r>
      <w:r>
        <w:rPr>
          <w:rFonts w:asciiTheme="minorHAnsi" w:eastAsiaTheme="minorEastAsia" w:hAnsiTheme="minorHAnsi" w:cstheme="minorBidi"/>
          <w:i w:val="0"/>
          <w:iCs w:val="0"/>
          <w:noProof/>
          <w:sz w:val="22"/>
          <w:szCs w:val="22"/>
          <w:lang w:val="vi-VN" w:eastAsia="vi-VN"/>
        </w:rPr>
        <w:tab/>
      </w:r>
      <w:r>
        <w:rPr>
          <w:noProof/>
        </w:rPr>
        <w:t>So sánh Việt Nam và Đông Nam Á (South East Asia)</w:t>
      </w:r>
      <w:r>
        <w:rPr>
          <w:noProof/>
        </w:rPr>
        <w:tab/>
      </w:r>
      <w:r>
        <w:rPr>
          <w:noProof/>
        </w:rPr>
        <w:fldChar w:fldCharType="begin"/>
      </w:r>
      <w:r>
        <w:rPr>
          <w:noProof/>
        </w:rPr>
        <w:instrText xml:space="preserve"> PAGEREF _Toc93179911 \h </w:instrText>
      </w:r>
      <w:r>
        <w:rPr>
          <w:noProof/>
        </w:rPr>
      </w:r>
      <w:r>
        <w:rPr>
          <w:noProof/>
        </w:rPr>
        <w:fldChar w:fldCharType="separate"/>
      </w:r>
      <w:r>
        <w:rPr>
          <w:noProof/>
        </w:rPr>
        <w:t>46</w:t>
      </w:r>
      <w:r>
        <w:rPr>
          <w:noProof/>
        </w:rPr>
        <w:fldChar w:fldCharType="end"/>
      </w:r>
    </w:p>
    <w:p w14:paraId="33139ED8" w14:textId="77777777" w:rsidR="00A435E8" w:rsidRDefault="00A435E8">
      <w:pPr>
        <w:pStyle w:val="TOC2"/>
        <w:tabs>
          <w:tab w:val="left" w:pos="600"/>
        </w:tabs>
        <w:rPr>
          <w:rFonts w:asciiTheme="minorHAnsi" w:eastAsiaTheme="minorEastAsia" w:hAnsiTheme="minorHAnsi" w:cstheme="minorBidi"/>
          <w:caps w:val="0"/>
          <w:noProof/>
          <w:sz w:val="22"/>
          <w:szCs w:val="22"/>
          <w:lang w:val="vi-VN" w:eastAsia="vi-VN"/>
        </w:rPr>
      </w:pPr>
      <w:r>
        <w:rPr>
          <w:noProof/>
        </w:rPr>
        <w:t>3.5</w:t>
      </w:r>
      <w:r>
        <w:rPr>
          <w:rFonts w:asciiTheme="minorHAnsi" w:eastAsiaTheme="minorEastAsia" w:hAnsiTheme="minorHAnsi" w:cstheme="minorBidi"/>
          <w:caps w:val="0"/>
          <w:noProof/>
          <w:sz w:val="22"/>
          <w:szCs w:val="22"/>
          <w:lang w:val="vi-VN" w:eastAsia="vi-VN"/>
        </w:rPr>
        <w:tab/>
      </w:r>
      <w:r>
        <w:rPr>
          <w:noProof/>
        </w:rPr>
        <w:t>Tự động hóa tiến trình Extract-Transform-Load</w:t>
      </w:r>
      <w:r>
        <w:rPr>
          <w:noProof/>
        </w:rPr>
        <w:tab/>
      </w:r>
      <w:r>
        <w:rPr>
          <w:noProof/>
        </w:rPr>
        <w:fldChar w:fldCharType="begin"/>
      </w:r>
      <w:r>
        <w:rPr>
          <w:noProof/>
        </w:rPr>
        <w:instrText xml:space="preserve"> PAGEREF _Toc93179912 \h </w:instrText>
      </w:r>
      <w:r>
        <w:rPr>
          <w:noProof/>
        </w:rPr>
      </w:r>
      <w:r>
        <w:rPr>
          <w:noProof/>
        </w:rPr>
        <w:fldChar w:fldCharType="separate"/>
      </w:r>
      <w:r>
        <w:rPr>
          <w:noProof/>
        </w:rPr>
        <w:t>48</w:t>
      </w:r>
      <w:r>
        <w:rPr>
          <w:noProof/>
        </w:rPr>
        <w:fldChar w:fldCharType="end"/>
      </w:r>
    </w:p>
    <w:p w14:paraId="12C19D43"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3.5.1</w:t>
      </w:r>
      <w:r>
        <w:rPr>
          <w:rFonts w:asciiTheme="minorHAnsi" w:eastAsiaTheme="minorEastAsia" w:hAnsiTheme="minorHAnsi" w:cstheme="minorBidi"/>
          <w:i w:val="0"/>
          <w:iCs w:val="0"/>
          <w:noProof/>
          <w:sz w:val="22"/>
          <w:szCs w:val="22"/>
          <w:lang w:val="vi-VN" w:eastAsia="vi-VN"/>
        </w:rPr>
        <w:tab/>
      </w:r>
      <w:r>
        <w:rPr>
          <w:noProof/>
        </w:rPr>
        <w:t>Giới thiệu về Extract-Transform-Load</w:t>
      </w:r>
      <w:r>
        <w:rPr>
          <w:noProof/>
        </w:rPr>
        <w:tab/>
      </w:r>
      <w:r>
        <w:rPr>
          <w:noProof/>
        </w:rPr>
        <w:fldChar w:fldCharType="begin"/>
      </w:r>
      <w:r>
        <w:rPr>
          <w:noProof/>
        </w:rPr>
        <w:instrText xml:space="preserve"> PAGEREF _Toc93179913 \h </w:instrText>
      </w:r>
      <w:r>
        <w:rPr>
          <w:noProof/>
        </w:rPr>
      </w:r>
      <w:r>
        <w:rPr>
          <w:noProof/>
        </w:rPr>
        <w:fldChar w:fldCharType="separate"/>
      </w:r>
      <w:r>
        <w:rPr>
          <w:noProof/>
        </w:rPr>
        <w:t>48</w:t>
      </w:r>
      <w:r>
        <w:rPr>
          <w:noProof/>
        </w:rPr>
        <w:fldChar w:fldCharType="end"/>
      </w:r>
    </w:p>
    <w:p w14:paraId="28BAD02F"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3.5.2</w:t>
      </w:r>
      <w:r>
        <w:rPr>
          <w:rFonts w:asciiTheme="minorHAnsi" w:eastAsiaTheme="minorEastAsia" w:hAnsiTheme="minorHAnsi" w:cstheme="minorBidi"/>
          <w:i w:val="0"/>
          <w:iCs w:val="0"/>
          <w:noProof/>
          <w:sz w:val="22"/>
          <w:szCs w:val="22"/>
          <w:lang w:val="vi-VN" w:eastAsia="vi-VN"/>
        </w:rPr>
        <w:tab/>
      </w:r>
      <w:r>
        <w:rPr>
          <w:noProof/>
        </w:rPr>
        <w:t>Tự động hóa bằng Apache Airflow và triển khai bằng Docker</w:t>
      </w:r>
      <w:r>
        <w:rPr>
          <w:noProof/>
        </w:rPr>
        <w:tab/>
      </w:r>
      <w:r>
        <w:rPr>
          <w:noProof/>
        </w:rPr>
        <w:fldChar w:fldCharType="begin"/>
      </w:r>
      <w:r>
        <w:rPr>
          <w:noProof/>
        </w:rPr>
        <w:instrText xml:space="preserve"> PAGEREF _Toc93179914 \h </w:instrText>
      </w:r>
      <w:r>
        <w:rPr>
          <w:noProof/>
        </w:rPr>
      </w:r>
      <w:r>
        <w:rPr>
          <w:noProof/>
        </w:rPr>
        <w:fldChar w:fldCharType="separate"/>
      </w:r>
      <w:r>
        <w:rPr>
          <w:noProof/>
        </w:rPr>
        <w:t>49</w:t>
      </w:r>
      <w:r>
        <w:rPr>
          <w:noProof/>
        </w:rPr>
        <w:fldChar w:fldCharType="end"/>
      </w:r>
    </w:p>
    <w:p w14:paraId="21D1616F"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3.5.3</w:t>
      </w:r>
      <w:r>
        <w:rPr>
          <w:rFonts w:asciiTheme="minorHAnsi" w:eastAsiaTheme="minorEastAsia" w:hAnsiTheme="minorHAnsi" w:cstheme="minorBidi"/>
          <w:i w:val="0"/>
          <w:iCs w:val="0"/>
          <w:noProof/>
          <w:sz w:val="22"/>
          <w:szCs w:val="22"/>
          <w:lang w:val="vi-VN" w:eastAsia="vi-VN"/>
        </w:rPr>
        <w:tab/>
      </w:r>
      <w:r>
        <w:rPr>
          <w:noProof/>
        </w:rPr>
        <w:t>Tự động hóa bằng Task Scheduler</w:t>
      </w:r>
      <w:r>
        <w:rPr>
          <w:noProof/>
        </w:rPr>
        <w:tab/>
      </w:r>
      <w:r>
        <w:rPr>
          <w:noProof/>
        </w:rPr>
        <w:fldChar w:fldCharType="begin"/>
      </w:r>
      <w:r>
        <w:rPr>
          <w:noProof/>
        </w:rPr>
        <w:instrText xml:space="preserve"> PAGEREF _Toc93179915 \h </w:instrText>
      </w:r>
      <w:r>
        <w:rPr>
          <w:noProof/>
        </w:rPr>
      </w:r>
      <w:r>
        <w:rPr>
          <w:noProof/>
        </w:rPr>
        <w:fldChar w:fldCharType="separate"/>
      </w:r>
      <w:r>
        <w:rPr>
          <w:noProof/>
        </w:rPr>
        <w:t>52</w:t>
      </w:r>
      <w:r>
        <w:rPr>
          <w:noProof/>
        </w:rPr>
        <w:fldChar w:fldCharType="end"/>
      </w:r>
    </w:p>
    <w:p w14:paraId="7893A84D" w14:textId="77777777" w:rsidR="00A435E8" w:rsidRDefault="00A435E8">
      <w:pPr>
        <w:pStyle w:val="TOC1"/>
        <w:rPr>
          <w:rFonts w:asciiTheme="minorHAnsi" w:eastAsiaTheme="minorEastAsia" w:hAnsiTheme="minorHAnsi" w:cstheme="minorBidi"/>
          <w:b w:val="0"/>
          <w:bCs w:val="0"/>
          <w:caps w:val="0"/>
          <w:noProof/>
          <w:sz w:val="22"/>
          <w:szCs w:val="22"/>
          <w:lang w:val="vi-VN" w:eastAsia="vi-VN"/>
        </w:rPr>
      </w:pPr>
      <w:r>
        <w:rPr>
          <w:noProof/>
        </w:rPr>
        <w:t>CHƯƠNG 4.</w:t>
      </w:r>
      <w:r>
        <w:rPr>
          <w:rFonts w:asciiTheme="minorHAnsi" w:eastAsiaTheme="minorEastAsia" w:hAnsiTheme="minorHAnsi" w:cstheme="minorBidi"/>
          <w:b w:val="0"/>
          <w:bCs w:val="0"/>
          <w:caps w:val="0"/>
          <w:noProof/>
          <w:sz w:val="22"/>
          <w:szCs w:val="22"/>
          <w:lang w:val="vi-VN" w:eastAsia="vi-VN"/>
        </w:rPr>
        <w:tab/>
      </w:r>
      <w:r>
        <w:rPr>
          <w:noProof/>
        </w:rPr>
        <w:t>XÂY DỰNG MÔ HÌNH DỰ ĐOÁN</w:t>
      </w:r>
      <w:r>
        <w:rPr>
          <w:noProof/>
        </w:rPr>
        <w:tab/>
      </w:r>
      <w:r>
        <w:rPr>
          <w:noProof/>
        </w:rPr>
        <w:fldChar w:fldCharType="begin"/>
      </w:r>
      <w:r>
        <w:rPr>
          <w:noProof/>
        </w:rPr>
        <w:instrText xml:space="preserve"> PAGEREF _Toc93179916 \h </w:instrText>
      </w:r>
      <w:r>
        <w:rPr>
          <w:noProof/>
        </w:rPr>
      </w:r>
      <w:r>
        <w:rPr>
          <w:noProof/>
        </w:rPr>
        <w:fldChar w:fldCharType="separate"/>
      </w:r>
      <w:r>
        <w:rPr>
          <w:noProof/>
        </w:rPr>
        <w:t>53</w:t>
      </w:r>
      <w:r>
        <w:rPr>
          <w:noProof/>
        </w:rPr>
        <w:fldChar w:fldCharType="end"/>
      </w:r>
    </w:p>
    <w:p w14:paraId="53AC8F07" w14:textId="77777777" w:rsidR="00A435E8" w:rsidRDefault="00A435E8">
      <w:pPr>
        <w:pStyle w:val="TOC2"/>
        <w:tabs>
          <w:tab w:val="left" w:pos="600"/>
        </w:tabs>
        <w:rPr>
          <w:rFonts w:asciiTheme="minorHAnsi" w:eastAsiaTheme="minorEastAsia" w:hAnsiTheme="minorHAnsi" w:cstheme="minorBidi"/>
          <w:caps w:val="0"/>
          <w:noProof/>
          <w:sz w:val="22"/>
          <w:szCs w:val="22"/>
          <w:lang w:val="vi-VN" w:eastAsia="vi-VN"/>
        </w:rPr>
      </w:pPr>
      <w:r>
        <w:rPr>
          <w:noProof/>
        </w:rPr>
        <w:t>4.1</w:t>
      </w:r>
      <w:r>
        <w:rPr>
          <w:rFonts w:asciiTheme="minorHAnsi" w:eastAsiaTheme="minorEastAsia" w:hAnsiTheme="minorHAnsi" w:cstheme="minorBidi"/>
          <w:caps w:val="0"/>
          <w:noProof/>
          <w:sz w:val="22"/>
          <w:szCs w:val="22"/>
          <w:lang w:val="vi-VN" w:eastAsia="vi-VN"/>
        </w:rPr>
        <w:tab/>
      </w:r>
      <w:r>
        <w:rPr>
          <w:noProof/>
        </w:rPr>
        <w:t>Thuật toán SVM, Linear Regression và Bayesian Ridge Regression</w:t>
      </w:r>
      <w:r>
        <w:rPr>
          <w:noProof/>
        </w:rPr>
        <w:tab/>
      </w:r>
      <w:r>
        <w:rPr>
          <w:noProof/>
        </w:rPr>
        <w:fldChar w:fldCharType="begin"/>
      </w:r>
      <w:r>
        <w:rPr>
          <w:noProof/>
        </w:rPr>
        <w:instrText xml:space="preserve"> PAGEREF _Toc93179917 \h </w:instrText>
      </w:r>
      <w:r>
        <w:rPr>
          <w:noProof/>
        </w:rPr>
      </w:r>
      <w:r>
        <w:rPr>
          <w:noProof/>
        </w:rPr>
        <w:fldChar w:fldCharType="separate"/>
      </w:r>
      <w:r>
        <w:rPr>
          <w:noProof/>
        </w:rPr>
        <w:t>53</w:t>
      </w:r>
      <w:r>
        <w:rPr>
          <w:noProof/>
        </w:rPr>
        <w:fldChar w:fldCharType="end"/>
      </w:r>
    </w:p>
    <w:p w14:paraId="1DF7DF87"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4.1.1</w:t>
      </w:r>
      <w:r>
        <w:rPr>
          <w:rFonts w:asciiTheme="minorHAnsi" w:eastAsiaTheme="minorEastAsia" w:hAnsiTheme="minorHAnsi" w:cstheme="minorBidi"/>
          <w:i w:val="0"/>
          <w:iCs w:val="0"/>
          <w:noProof/>
          <w:sz w:val="22"/>
          <w:szCs w:val="22"/>
          <w:lang w:val="vi-VN" w:eastAsia="vi-VN"/>
        </w:rPr>
        <w:tab/>
      </w:r>
      <w:r>
        <w:rPr>
          <w:noProof/>
        </w:rPr>
        <w:t>Thuật toán SVM</w:t>
      </w:r>
      <w:r>
        <w:rPr>
          <w:noProof/>
        </w:rPr>
        <w:tab/>
      </w:r>
      <w:r>
        <w:rPr>
          <w:noProof/>
        </w:rPr>
        <w:fldChar w:fldCharType="begin"/>
      </w:r>
      <w:r>
        <w:rPr>
          <w:noProof/>
        </w:rPr>
        <w:instrText xml:space="preserve"> PAGEREF _Toc93179918 \h </w:instrText>
      </w:r>
      <w:r>
        <w:rPr>
          <w:noProof/>
        </w:rPr>
      </w:r>
      <w:r>
        <w:rPr>
          <w:noProof/>
        </w:rPr>
        <w:fldChar w:fldCharType="separate"/>
      </w:r>
      <w:r>
        <w:rPr>
          <w:noProof/>
        </w:rPr>
        <w:t>53</w:t>
      </w:r>
      <w:r>
        <w:rPr>
          <w:noProof/>
        </w:rPr>
        <w:fldChar w:fldCharType="end"/>
      </w:r>
    </w:p>
    <w:p w14:paraId="49470BAB"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4.1.2</w:t>
      </w:r>
      <w:r>
        <w:rPr>
          <w:rFonts w:asciiTheme="minorHAnsi" w:eastAsiaTheme="minorEastAsia" w:hAnsiTheme="minorHAnsi" w:cstheme="minorBidi"/>
          <w:i w:val="0"/>
          <w:iCs w:val="0"/>
          <w:noProof/>
          <w:sz w:val="22"/>
          <w:szCs w:val="22"/>
          <w:lang w:val="vi-VN" w:eastAsia="vi-VN"/>
        </w:rPr>
        <w:tab/>
      </w:r>
      <w:r>
        <w:rPr>
          <w:noProof/>
        </w:rPr>
        <w:t>Thuật toán Linear Regression</w:t>
      </w:r>
      <w:r>
        <w:rPr>
          <w:noProof/>
        </w:rPr>
        <w:tab/>
      </w:r>
      <w:r>
        <w:rPr>
          <w:noProof/>
        </w:rPr>
        <w:fldChar w:fldCharType="begin"/>
      </w:r>
      <w:r>
        <w:rPr>
          <w:noProof/>
        </w:rPr>
        <w:instrText xml:space="preserve"> PAGEREF _Toc93179919 \h </w:instrText>
      </w:r>
      <w:r>
        <w:rPr>
          <w:noProof/>
        </w:rPr>
      </w:r>
      <w:r>
        <w:rPr>
          <w:noProof/>
        </w:rPr>
        <w:fldChar w:fldCharType="separate"/>
      </w:r>
      <w:r>
        <w:rPr>
          <w:noProof/>
        </w:rPr>
        <w:t>57</w:t>
      </w:r>
      <w:r>
        <w:rPr>
          <w:noProof/>
        </w:rPr>
        <w:fldChar w:fldCharType="end"/>
      </w:r>
    </w:p>
    <w:p w14:paraId="45977FDA" w14:textId="77777777" w:rsidR="00A435E8" w:rsidRDefault="00A435E8">
      <w:pPr>
        <w:pStyle w:val="TOC4"/>
        <w:tabs>
          <w:tab w:val="left" w:pos="1200"/>
        </w:tabs>
        <w:rPr>
          <w:rFonts w:asciiTheme="minorHAnsi" w:eastAsiaTheme="minorEastAsia" w:hAnsiTheme="minorHAnsi" w:cstheme="minorBidi"/>
          <w:noProof/>
          <w:sz w:val="22"/>
          <w:szCs w:val="22"/>
          <w:lang w:val="vi-VN" w:eastAsia="vi-VN"/>
        </w:rPr>
      </w:pPr>
      <w:r>
        <w:rPr>
          <w:noProof/>
        </w:rPr>
        <w:t>4.1.2.1</w:t>
      </w:r>
      <w:r>
        <w:rPr>
          <w:rFonts w:asciiTheme="minorHAnsi" w:eastAsiaTheme="minorEastAsia" w:hAnsiTheme="minorHAnsi" w:cstheme="minorBidi"/>
          <w:noProof/>
          <w:sz w:val="22"/>
          <w:szCs w:val="22"/>
          <w:lang w:val="vi-VN" w:eastAsia="vi-VN"/>
        </w:rPr>
        <w:tab/>
      </w:r>
      <w:r>
        <w:rPr>
          <w:noProof/>
        </w:rPr>
        <w:t>Giới thiệu Linear Regression</w:t>
      </w:r>
      <w:r>
        <w:rPr>
          <w:noProof/>
        </w:rPr>
        <w:tab/>
      </w:r>
      <w:r>
        <w:rPr>
          <w:noProof/>
        </w:rPr>
        <w:fldChar w:fldCharType="begin"/>
      </w:r>
      <w:r>
        <w:rPr>
          <w:noProof/>
        </w:rPr>
        <w:instrText xml:space="preserve"> PAGEREF _Toc93179920 \h </w:instrText>
      </w:r>
      <w:r>
        <w:rPr>
          <w:noProof/>
        </w:rPr>
      </w:r>
      <w:r>
        <w:rPr>
          <w:noProof/>
        </w:rPr>
        <w:fldChar w:fldCharType="separate"/>
      </w:r>
      <w:r>
        <w:rPr>
          <w:noProof/>
        </w:rPr>
        <w:t>57</w:t>
      </w:r>
      <w:r>
        <w:rPr>
          <w:noProof/>
        </w:rPr>
        <w:fldChar w:fldCharType="end"/>
      </w:r>
    </w:p>
    <w:p w14:paraId="6010BB24" w14:textId="77777777" w:rsidR="00A435E8" w:rsidRDefault="00A435E8">
      <w:pPr>
        <w:pStyle w:val="TOC4"/>
        <w:tabs>
          <w:tab w:val="left" w:pos="1200"/>
        </w:tabs>
        <w:rPr>
          <w:rFonts w:asciiTheme="minorHAnsi" w:eastAsiaTheme="minorEastAsia" w:hAnsiTheme="minorHAnsi" w:cstheme="minorBidi"/>
          <w:noProof/>
          <w:sz w:val="22"/>
          <w:szCs w:val="22"/>
          <w:lang w:val="vi-VN" w:eastAsia="vi-VN"/>
        </w:rPr>
      </w:pPr>
      <w:r>
        <w:rPr>
          <w:noProof/>
        </w:rPr>
        <w:t>4.1.2.2</w:t>
      </w:r>
      <w:r>
        <w:rPr>
          <w:rFonts w:asciiTheme="minorHAnsi" w:eastAsiaTheme="minorEastAsia" w:hAnsiTheme="minorHAnsi" w:cstheme="minorBidi"/>
          <w:noProof/>
          <w:sz w:val="22"/>
          <w:szCs w:val="22"/>
          <w:lang w:val="vi-VN" w:eastAsia="vi-VN"/>
        </w:rPr>
        <w:tab/>
      </w:r>
      <w:r>
        <w:rPr>
          <w:noProof/>
        </w:rPr>
        <w:t>GIới thiệu OLS</w:t>
      </w:r>
      <w:r>
        <w:rPr>
          <w:noProof/>
        </w:rPr>
        <w:tab/>
      </w:r>
      <w:r>
        <w:rPr>
          <w:noProof/>
        </w:rPr>
        <w:fldChar w:fldCharType="begin"/>
      </w:r>
      <w:r>
        <w:rPr>
          <w:noProof/>
        </w:rPr>
        <w:instrText xml:space="preserve"> PAGEREF _Toc93179921 \h </w:instrText>
      </w:r>
      <w:r>
        <w:rPr>
          <w:noProof/>
        </w:rPr>
      </w:r>
      <w:r>
        <w:rPr>
          <w:noProof/>
        </w:rPr>
        <w:fldChar w:fldCharType="separate"/>
      </w:r>
      <w:r>
        <w:rPr>
          <w:noProof/>
        </w:rPr>
        <w:t>59</w:t>
      </w:r>
      <w:r>
        <w:rPr>
          <w:noProof/>
        </w:rPr>
        <w:fldChar w:fldCharType="end"/>
      </w:r>
    </w:p>
    <w:p w14:paraId="7CE831F6"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4.1.3</w:t>
      </w:r>
      <w:r>
        <w:rPr>
          <w:rFonts w:asciiTheme="minorHAnsi" w:eastAsiaTheme="minorEastAsia" w:hAnsiTheme="minorHAnsi" w:cstheme="minorBidi"/>
          <w:i w:val="0"/>
          <w:iCs w:val="0"/>
          <w:noProof/>
          <w:sz w:val="22"/>
          <w:szCs w:val="22"/>
          <w:lang w:val="vi-VN" w:eastAsia="vi-VN"/>
        </w:rPr>
        <w:tab/>
      </w:r>
      <w:r>
        <w:rPr>
          <w:noProof/>
        </w:rPr>
        <w:t>Thuật toán Bayesian Ridge Regression</w:t>
      </w:r>
      <w:r>
        <w:rPr>
          <w:noProof/>
        </w:rPr>
        <w:tab/>
      </w:r>
      <w:r>
        <w:rPr>
          <w:noProof/>
        </w:rPr>
        <w:fldChar w:fldCharType="begin"/>
      </w:r>
      <w:r>
        <w:rPr>
          <w:noProof/>
        </w:rPr>
        <w:instrText xml:space="preserve"> PAGEREF _Toc93179922 \h </w:instrText>
      </w:r>
      <w:r>
        <w:rPr>
          <w:noProof/>
        </w:rPr>
      </w:r>
      <w:r>
        <w:rPr>
          <w:noProof/>
        </w:rPr>
        <w:fldChar w:fldCharType="separate"/>
      </w:r>
      <w:r>
        <w:rPr>
          <w:noProof/>
        </w:rPr>
        <w:t>60</w:t>
      </w:r>
      <w:r>
        <w:rPr>
          <w:noProof/>
        </w:rPr>
        <w:fldChar w:fldCharType="end"/>
      </w:r>
    </w:p>
    <w:p w14:paraId="72D19B0E" w14:textId="77777777" w:rsidR="00A435E8" w:rsidRDefault="00A435E8">
      <w:pPr>
        <w:pStyle w:val="TOC2"/>
        <w:tabs>
          <w:tab w:val="left" w:pos="600"/>
        </w:tabs>
        <w:rPr>
          <w:rFonts w:asciiTheme="minorHAnsi" w:eastAsiaTheme="minorEastAsia" w:hAnsiTheme="minorHAnsi" w:cstheme="minorBidi"/>
          <w:caps w:val="0"/>
          <w:noProof/>
          <w:sz w:val="22"/>
          <w:szCs w:val="22"/>
          <w:lang w:val="vi-VN" w:eastAsia="vi-VN"/>
        </w:rPr>
      </w:pPr>
      <w:r>
        <w:rPr>
          <w:noProof/>
        </w:rPr>
        <w:lastRenderedPageBreak/>
        <w:t>4.2</w:t>
      </w:r>
      <w:r>
        <w:rPr>
          <w:rFonts w:asciiTheme="minorHAnsi" w:eastAsiaTheme="minorEastAsia" w:hAnsiTheme="minorHAnsi" w:cstheme="minorBidi"/>
          <w:caps w:val="0"/>
          <w:noProof/>
          <w:sz w:val="22"/>
          <w:szCs w:val="22"/>
          <w:lang w:val="vi-VN" w:eastAsia="vi-VN"/>
        </w:rPr>
        <w:tab/>
      </w:r>
      <w:r>
        <w:rPr>
          <w:noProof/>
        </w:rPr>
        <w:t>Áp dụng vào mô hình dự đoán</w:t>
      </w:r>
      <w:r>
        <w:rPr>
          <w:noProof/>
        </w:rPr>
        <w:tab/>
      </w:r>
      <w:r>
        <w:rPr>
          <w:noProof/>
        </w:rPr>
        <w:fldChar w:fldCharType="begin"/>
      </w:r>
      <w:r>
        <w:rPr>
          <w:noProof/>
        </w:rPr>
        <w:instrText xml:space="preserve"> PAGEREF _Toc93179923 \h </w:instrText>
      </w:r>
      <w:r>
        <w:rPr>
          <w:noProof/>
        </w:rPr>
      </w:r>
      <w:r>
        <w:rPr>
          <w:noProof/>
        </w:rPr>
        <w:fldChar w:fldCharType="separate"/>
      </w:r>
      <w:r>
        <w:rPr>
          <w:noProof/>
        </w:rPr>
        <w:t>62</w:t>
      </w:r>
      <w:r>
        <w:rPr>
          <w:noProof/>
        </w:rPr>
        <w:fldChar w:fldCharType="end"/>
      </w:r>
    </w:p>
    <w:p w14:paraId="6E366F7B"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4.2.1</w:t>
      </w:r>
      <w:r>
        <w:rPr>
          <w:rFonts w:asciiTheme="minorHAnsi" w:eastAsiaTheme="minorEastAsia" w:hAnsiTheme="minorHAnsi" w:cstheme="minorBidi"/>
          <w:i w:val="0"/>
          <w:iCs w:val="0"/>
          <w:noProof/>
          <w:sz w:val="22"/>
          <w:szCs w:val="22"/>
          <w:lang w:val="vi-VN" w:eastAsia="vi-VN"/>
        </w:rPr>
        <w:tab/>
      </w:r>
      <w:r>
        <w:rPr>
          <w:noProof/>
        </w:rPr>
        <w:t>Áp dụng thuật toán SVR</w:t>
      </w:r>
      <w:r>
        <w:rPr>
          <w:noProof/>
        </w:rPr>
        <w:tab/>
      </w:r>
      <w:r>
        <w:rPr>
          <w:noProof/>
        </w:rPr>
        <w:fldChar w:fldCharType="begin"/>
      </w:r>
      <w:r>
        <w:rPr>
          <w:noProof/>
        </w:rPr>
        <w:instrText xml:space="preserve"> PAGEREF _Toc93179924 \h </w:instrText>
      </w:r>
      <w:r>
        <w:rPr>
          <w:noProof/>
        </w:rPr>
      </w:r>
      <w:r>
        <w:rPr>
          <w:noProof/>
        </w:rPr>
        <w:fldChar w:fldCharType="separate"/>
      </w:r>
      <w:r>
        <w:rPr>
          <w:noProof/>
        </w:rPr>
        <w:t>62</w:t>
      </w:r>
      <w:r>
        <w:rPr>
          <w:noProof/>
        </w:rPr>
        <w:fldChar w:fldCharType="end"/>
      </w:r>
    </w:p>
    <w:p w14:paraId="395FA437"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4.2.2</w:t>
      </w:r>
      <w:r>
        <w:rPr>
          <w:rFonts w:asciiTheme="minorHAnsi" w:eastAsiaTheme="minorEastAsia" w:hAnsiTheme="minorHAnsi" w:cstheme="minorBidi"/>
          <w:i w:val="0"/>
          <w:iCs w:val="0"/>
          <w:noProof/>
          <w:sz w:val="22"/>
          <w:szCs w:val="22"/>
          <w:lang w:val="vi-VN" w:eastAsia="vi-VN"/>
        </w:rPr>
        <w:tab/>
      </w:r>
      <w:r>
        <w:rPr>
          <w:noProof/>
        </w:rPr>
        <w:t>Áp dụng thuật toán Linear Regression</w:t>
      </w:r>
      <w:r>
        <w:rPr>
          <w:noProof/>
        </w:rPr>
        <w:tab/>
      </w:r>
      <w:r>
        <w:rPr>
          <w:noProof/>
        </w:rPr>
        <w:fldChar w:fldCharType="begin"/>
      </w:r>
      <w:r>
        <w:rPr>
          <w:noProof/>
        </w:rPr>
        <w:instrText xml:space="preserve"> PAGEREF _Toc93179925 \h </w:instrText>
      </w:r>
      <w:r>
        <w:rPr>
          <w:noProof/>
        </w:rPr>
      </w:r>
      <w:r>
        <w:rPr>
          <w:noProof/>
        </w:rPr>
        <w:fldChar w:fldCharType="separate"/>
      </w:r>
      <w:r>
        <w:rPr>
          <w:noProof/>
        </w:rPr>
        <w:t>63</w:t>
      </w:r>
      <w:r>
        <w:rPr>
          <w:noProof/>
        </w:rPr>
        <w:fldChar w:fldCharType="end"/>
      </w:r>
    </w:p>
    <w:p w14:paraId="252BA66D"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4.2.3</w:t>
      </w:r>
      <w:r>
        <w:rPr>
          <w:rFonts w:asciiTheme="minorHAnsi" w:eastAsiaTheme="minorEastAsia" w:hAnsiTheme="minorHAnsi" w:cstheme="minorBidi"/>
          <w:i w:val="0"/>
          <w:iCs w:val="0"/>
          <w:noProof/>
          <w:sz w:val="22"/>
          <w:szCs w:val="22"/>
          <w:lang w:val="vi-VN" w:eastAsia="vi-VN"/>
        </w:rPr>
        <w:tab/>
      </w:r>
      <w:r>
        <w:rPr>
          <w:noProof/>
        </w:rPr>
        <w:t>Áp dụng thuật toán Bayesian Ridge Regression</w:t>
      </w:r>
      <w:r>
        <w:rPr>
          <w:noProof/>
        </w:rPr>
        <w:tab/>
      </w:r>
      <w:r>
        <w:rPr>
          <w:noProof/>
        </w:rPr>
        <w:fldChar w:fldCharType="begin"/>
      </w:r>
      <w:r>
        <w:rPr>
          <w:noProof/>
        </w:rPr>
        <w:instrText xml:space="preserve"> PAGEREF _Toc93179926 \h </w:instrText>
      </w:r>
      <w:r>
        <w:rPr>
          <w:noProof/>
        </w:rPr>
      </w:r>
      <w:r>
        <w:rPr>
          <w:noProof/>
        </w:rPr>
        <w:fldChar w:fldCharType="separate"/>
      </w:r>
      <w:r>
        <w:rPr>
          <w:noProof/>
        </w:rPr>
        <w:t>65</w:t>
      </w:r>
      <w:r>
        <w:rPr>
          <w:noProof/>
        </w:rPr>
        <w:fldChar w:fldCharType="end"/>
      </w:r>
    </w:p>
    <w:p w14:paraId="169C7246" w14:textId="77777777" w:rsidR="00A435E8" w:rsidRDefault="00A435E8">
      <w:pPr>
        <w:pStyle w:val="TOC2"/>
        <w:tabs>
          <w:tab w:val="left" w:pos="600"/>
        </w:tabs>
        <w:rPr>
          <w:rFonts w:asciiTheme="minorHAnsi" w:eastAsiaTheme="minorEastAsia" w:hAnsiTheme="minorHAnsi" w:cstheme="minorBidi"/>
          <w:caps w:val="0"/>
          <w:noProof/>
          <w:sz w:val="22"/>
          <w:szCs w:val="22"/>
          <w:lang w:val="vi-VN" w:eastAsia="vi-VN"/>
        </w:rPr>
      </w:pPr>
      <w:r>
        <w:rPr>
          <w:noProof/>
        </w:rPr>
        <w:t>4.3</w:t>
      </w:r>
      <w:r>
        <w:rPr>
          <w:rFonts w:asciiTheme="minorHAnsi" w:eastAsiaTheme="minorEastAsia" w:hAnsiTheme="minorHAnsi" w:cstheme="minorBidi"/>
          <w:caps w:val="0"/>
          <w:noProof/>
          <w:sz w:val="22"/>
          <w:szCs w:val="22"/>
          <w:lang w:val="vi-VN" w:eastAsia="vi-VN"/>
        </w:rPr>
        <w:tab/>
      </w:r>
      <w:r>
        <w:rPr>
          <w:noProof/>
        </w:rPr>
        <w:t>Kết quả dự đoán và so sánh</w:t>
      </w:r>
      <w:r>
        <w:rPr>
          <w:noProof/>
        </w:rPr>
        <w:tab/>
      </w:r>
      <w:r>
        <w:rPr>
          <w:noProof/>
        </w:rPr>
        <w:fldChar w:fldCharType="begin"/>
      </w:r>
      <w:r>
        <w:rPr>
          <w:noProof/>
        </w:rPr>
        <w:instrText xml:space="preserve"> PAGEREF _Toc93179927 \h </w:instrText>
      </w:r>
      <w:r>
        <w:rPr>
          <w:noProof/>
        </w:rPr>
      </w:r>
      <w:r>
        <w:rPr>
          <w:noProof/>
        </w:rPr>
        <w:fldChar w:fldCharType="separate"/>
      </w:r>
      <w:r>
        <w:rPr>
          <w:noProof/>
        </w:rPr>
        <w:t>66</w:t>
      </w:r>
      <w:r>
        <w:rPr>
          <w:noProof/>
        </w:rPr>
        <w:fldChar w:fldCharType="end"/>
      </w:r>
    </w:p>
    <w:p w14:paraId="0AD8B6A2" w14:textId="77777777" w:rsidR="00A435E8" w:rsidRDefault="00A435E8">
      <w:pPr>
        <w:pStyle w:val="TOC2"/>
        <w:tabs>
          <w:tab w:val="left" w:pos="600"/>
        </w:tabs>
        <w:rPr>
          <w:rFonts w:asciiTheme="minorHAnsi" w:eastAsiaTheme="minorEastAsia" w:hAnsiTheme="minorHAnsi" w:cstheme="minorBidi"/>
          <w:caps w:val="0"/>
          <w:noProof/>
          <w:sz w:val="22"/>
          <w:szCs w:val="22"/>
          <w:lang w:val="vi-VN" w:eastAsia="vi-VN"/>
        </w:rPr>
      </w:pPr>
      <w:r>
        <w:rPr>
          <w:noProof/>
        </w:rPr>
        <w:t>4.4</w:t>
      </w:r>
      <w:r>
        <w:rPr>
          <w:rFonts w:asciiTheme="minorHAnsi" w:eastAsiaTheme="minorEastAsia" w:hAnsiTheme="minorHAnsi" w:cstheme="minorBidi"/>
          <w:caps w:val="0"/>
          <w:noProof/>
          <w:sz w:val="22"/>
          <w:szCs w:val="22"/>
          <w:lang w:val="vi-VN" w:eastAsia="vi-VN"/>
        </w:rPr>
        <w:tab/>
      </w:r>
      <w:r>
        <w:rPr>
          <w:noProof/>
        </w:rPr>
        <w:t>Áp dụng Polynomial Regression dự đoán số ca nhiễm ở Việt Nam</w:t>
      </w:r>
      <w:r>
        <w:rPr>
          <w:noProof/>
        </w:rPr>
        <w:tab/>
      </w:r>
      <w:r>
        <w:rPr>
          <w:noProof/>
        </w:rPr>
        <w:fldChar w:fldCharType="begin"/>
      </w:r>
      <w:r>
        <w:rPr>
          <w:noProof/>
        </w:rPr>
        <w:instrText xml:space="preserve"> PAGEREF _Toc93179928 \h </w:instrText>
      </w:r>
      <w:r>
        <w:rPr>
          <w:noProof/>
        </w:rPr>
      </w:r>
      <w:r>
        <w:rPr>
          <w:noProof/>
        </w:rPr>
        <w:fldChar w:fldCharType="separate"/>
      </w:r>
      <w:r>
        <w:rPr>
          <w:noProof/>
        </w:rPr>
        <w:t>68</w:t>
      </w:r>
      <w:r>
        <w:rPr>
          <w:noProof/>
        </w:rPr>
        <w:fldChar w:fldCharType="end"/>
      </w:r>
    </w:p>
    <w:p w14:paraId="36E3181A" w14:textId="77777777" w:rsidR="00A435E8" w:rsidRDefault="00A435E8">
      <w:pPr>
        <w:pStyle w:val="TOC1"/>
        <w:rPr>
          <w:rFonts w:asciiTheme="minorHAnsi" w:eastAsiaTheme="minorEastAsia" w:hAnsiTheme="minorHAnsi" w:cstheme="minorBidi"/>
          <w:b w:val="0"/>
          <w:bCs w:val="0"/>
          <w:caps w:val="0"/>
          <w:noProof/>
          <w:sz w:val="22"/>
          <w:szCs w:val="22"/>
          <w:lang w:val="vi-VN" w:eastAsia="vi-VN"/>
        </w:rPr>
      </w:pPr>
      <w:r>
        <w:rPr>
          <w:noProof/>
        </w:rPr>
        <w:t>CHƯƠNG 5.</w:t>
      </w:r>
      <w:r>
        <w:rPr>
          <w:rFonts w:asciiTheme="minorHAnsi" w:eastAsiaTheme="minorEastAsia" w:hAnsiTheme="minorHAnsi" w:cstheme="minorBidi"/>
          <w:b w:val="0"/>
          <w:bCs w:val="0"/>
          <w:caps w:val="0"/>
          <w:noProof/>
          <w:sz w:val="22"/>
          <w:szCs w:val="22"/>
          <w:lang w:val="vi-VN" w:eastAsia="vi-VN"/>
        </w:rPr>
        <w:tab/>
      </w:r>
      <w:r>
        <w:rPr>
          <w:noProof/>
        </w:rPr>
        <w:t>KẾT LUẬN</w:t>
      </w:r>
      <w:r>
        <w:rPr>
          <w:noProof/>
        </w:rPr>
        <w:tab/>
      </w:r>
      <w:r>
        <w:rPr>
          <w:noProof/>
        </w:rPr>
        <w:fldChar w:fldCharType="begin"/>
      </w:r>
      <w:r>
        <w:rPr>
          <w:noProof/>
        </w:rPr>
        <w:instrText xml:space="preserve"> PAGEREF _Toc93179929 \h </w:instrText>
      </w:r>
      <w:r>
        <w:rPr>
          <w:noProof/>
        </w:rPr>
      </w:r>
      <w:r>
        <w:rPr>
          <w:noProof/>
        </w:rPr>
        <w:fldChar w:fldCharType="separate"/>
      </w:r>
      <w:r>
        <w:rPr>
          <w:noProof/>
        </w:rPr>
        <w:t>71</w:t>
      </w:r>
      <w:r>
        <w:rPr>
          <w:noProof/>
        </w:rPr>
        <w:fldChar w:fldCharType="end"/>
      </w:r>
    </w:p>
    <w:p w14:paraId="41208093" w14:textId="77777777" w:rsidR="00A435E8" w:rsidRDefault="00A435E8">
      <w:pPr>
        <w:pStyle w:val="TOC2"/>
        <w:tabs>
          <w:tab w:val="left" w:pos="600"/>
        </w:tabs>
        <w:rPr>
          <w:rFonts w:asciiTheme="minorHAnsi" w:eastAsiaTheme="minorEastAsia" w:hAnsiTheme="minorHAnsi" w:cstheme="minorBidi"/>
          <w:caps w:val="0"/>
          <w:noProof/>
          <w:sz w:val="22"/>
          <w:szCs w:val="22"/>
          <w:lang w:val="vi-VN" w:eastAsia="vi-VN"/>
        </w:rPr>
      </w:pPr>
      <w:r>
        <w:rPr>
          <w:noProof/>
        </w:rPr>
        <w:t>5.1</w:t>
      </w:r>
      <w:r>
        <w:rPr>
          <w:rFonts w:asciiTheme="minorHAnsi" w:eastAsiaTheme="minorEastAsia" w:hAnsiTheme="minorHAnsi" w:cstheme="minorBidi"/>
          <w:caps w:val="0"/>
          <w:noProof/>
          <w:sz w:val="22"/>
          <w:szCs w:val="22"/>
          <w:lang w:val="vi-VN" w:eastAsia="vi-VN"/>
        </w:rPr>
        <w:tab/>
      </w:r>
      <w:r>
        <w:rPr>
          <w:noProof/>
        </w:rPr>
        <w:t>Kết luận</w:t>
      </w:r>
      <w:r>
        <w:rPr>
          <w:noProof/>
        </w:rPr>
        <w:tab/>
      </w:r>
      <w:r>
        <w:rPr>
          <w:noProof/>
        </w:rPr>
        <w:fldChar w:fldCharType="begin"/>
      </w:r>
      <w:r>
        <w:rPr>
          <w:noProof/>
        </w:rPr>
        <w:instrText xml:space="preserve"> PAGEREF _Toc93179930 \h </w:instrText>
      </w:r>
      <w:r>
        <w:rPr>
          <w:noProof/>
        </w:rPr>
      </w:r>
      <w:r>
        <w:rPr>
          <w:noProof/>
        </w:rPr>
        <w:fldChar w:fldCharType="separate"/>
      </w:r>
      <w:r>
        <w:rPr>
          <w:noProof/>
        </w:rPr>
        <w:t>71</w:t>
      </w:r>
      <w:r>
        <w:rPr>
          <w:noProof/>
        </w:rPr>
        <w:fldChar w:fldCharType="end"/>
      </w:r>
    </w:p>
    <w:p w14:paraId="16F16D28" w14:textId="77777777" w:rsidR="00A435E8" w:rsidRDefault="00A435E8">
      <w:pPr>
        <w:pStyle w:val="TOC2"/>
        <w:tabs>
          <w:tab w:val="left" w:pos="600"/>
        </w:tabs>
        <w:rPr>
          <w:rFonts w:asciiTheme="minorHAnsi" w:eastAsiaTheme="minorEastAsia" w:hAnsiTheme="minorHAnsi" w:cstheme="minorBidi"/>
          <w:caps w:val="0"/>
          <w:noProof/>
          <w:sz w:val="22"/>
          <w:szCs w:val="22"/>
          <w:lang w:val="vi-VN" w:eastAsia="vi-VN"/>
        </w:rPr>
      </w:pPr>
      <w:r>
        <w:rPr>
          <w:noProof/>
        </w:rPr>
        <w:t>5.2</w:t>
      </w:r>
      <w:r>
        <w:rPr>
          <w:rFonts w:asciiTheme="minorHAnsi" w:eastAsiaTheme="minorEastAsia" w:hAnsiTheme="minorHAnsi" w:cstheme="minorBidi"/>
          <w:caps w:val="0"/>
          <w:noProof/>
          <w:sz w:val="22"/>
          <w:szCs w:val="22"/>
          <w:lang w:val="vi-VN" w:eastAsia="vi-VN"/>
        </w:rPr>
        <w:tab/>
      </w:r>
      <w:r>
        <w:rPr>
          <w:noProof/>
        </w:rPr>
        <w:t>Hướng phát triển</w:t>
      </w:r>
      <w:r>
        <w:rPr>
          <w:noProof/>
        </w:rPr>
        <w:tab/>
      </w:r>
      <w:r>
        <w:rPr>
          <w:noProof/>
        </w:rPr>
        <w:fldChar w:fldCharType="begin"/>
      </w:r>
      <w:r>
        <w:rPr>
          <w:noProof/>
        </w:rPr>
        <w:instrText xml:space="preserve"> PAGEREF _Toc93179931 \h </w:instrText>
      </w:r>
      <w:r>
        <w:rPr>
          <w:noProof/>
        </w:rPr>
      </w:r>
      <w:r>
        <w:rPr>
          <w:noProof/>
        </w:rPr>
        <w:fldChar w:fldCharType="separate"/>
      </w:r>
      <w:r>
        <w:rPr>
          <w:noProof/>
        </w:rPr>
        <w:t>72</w:t>
      </w:r>
      <w:r>
        <w:rPr>
          <w:noProof/>
        </w:rPr>
        <w:fldChar w:fldCharType="end"/>
      </w:r>
    </w:p>
    <w:p w14:paraId="46F564A2" w14:textId="77777777" w:rsidR="00A435E8" w:rsidRDefault="00A435E8">
      <w:pPr>
        <w:pStyle w:val="TOC1"/>
        <w:rPr>
          <w:rFonts w:asciiTheme="minorHAnsi" w:eastAsiaTheme="minorEastAsia" w:hAnsiTheme="minorHAnsi" w:cstheme="minorBidi"/>
          <w:b w:val="0"/>
          <w:bCs w:val="0"/>
          <w:caps w:val="0"/>
          <w:noProof/>
          <w:sz w:val="22"/>
          <w:szCs w:val="22"/>
          <w:lang w:val="vi-VN" w:eastAsia="vi-VN"/>
        </w:rPr>
      </w:pPr>
      <w:r>
        <w:rPr>
          <w:noProof/>
        </w:rPr>
        <w:t>TÀI LIỆU THAM KHẢO</w:t>
      </w:r>
      <w:r>
        <w:rPr>
          <w:noProof/>
        </w:rPr>
        <w:tab/>
      </w:r>
      <w:r>
        <w:rPr>
          <w:noProof/>
        </w:rPr>
        <w:fldChar w:fldCharType="begin"/>
      </w:r>
      <w:r>
        <w:rPr>
          <w:noProof/>
        </w:rPr>
        <w:instrText xml:space="preserve"> PAGEREF _Toc93179932 \h </w:instrText>
      </w:r>
      <w:r>
        <w:rPr>
          <w:noProof/>
        </w:rPr>
      </w:r>
      <w:r>
        <w:rPr>
          <w:noProof/>
        </w:rPr>
        <w:fldChar w:fldCharType="separate"/>
      </w:r>
      <w:r>
        <w:rPr>
          <w:noProof/>
        </w:rPr>
        <w:t>73</w:t>
      </w:r>
      <w:r>
        <w:rPr>
          <w:noProof/>
        </w:rPr>
        <w:fldChar w:fldCharType="end"/>
      </w:r>
    </w:p>
    <w:p w14:paraId="4F22712B" w14:textId="77777777" w:rsidR="00A435E8" w:rsidRDefault="00A435E8">
      <w:pPr>
        <w:pStyle w:val="TOC1"/>
        <w:rPr>
          <w:rFonts w:asciiTheme="minorHAnsi" w:eastAsiaTheme="minorEastAsia" w:hAnsiTheme="minorHAnsi" w:cstheme="minorBidi"/>
          <w:b w:val="0"/>
          <w:bCs w:val="0"/>
          <w:caps w:val="0"/>
          <w:noProof/>
          <w:sz w:val="22"/>
          <w:szCs w:val="22"/>
          <w:lang w:val="vi-VN" w:eastAsia="vi-VN"/>
        </w:rPr>
      </w:pPr>
      <w:r>
        <w:rPr>
          <w:noProof/>
        </w:rPr>
        <w:t>PHỤ LỤC A</w:t>
      </w:r>
      <w:r>
        <w:rPr>
          <w:rFonts w:asciiTheme="minorHAnsi" w:eastAsiaTheme="minorEastAsia" w:hAnsiTheme="minorHAnsi" w:cstheme="minorBidi"/>
          <w:b w:val="0"/>
          <w:bCs w:val="0"/>
          <w:caps w:val="0"/>
          <w:noProof/>
          <w:sz w:val="22"/>
          <w:szCs w:val="22"/>
          <w:lang w:val="vi-VN" w:eastAsia="vi-VN"/>
        </w:rPr>
        <w:tab/>
      </w:r>
      <w:r>
        <w:rPr>
          <w:noProof/>
        </w:rPr>
        <w:t>MÃ NGUỒN PYTHON</w:t>
      </w:r>
      <w:r>
        <w:rPr>
          <w:noProof/>
        </w:rPr>
        <w:tab/>
      </w:r>
      <w:r>
        <w:rPr>
          <w:noProof/>
        </w:rPr>
        <w:fldChar w:fldCharType="begin"/>
      </w:r>
      <w:r>
        <w:rPr>
          <w:noProof/>
        </w:rPr>
        <w:instrText xml:space="preserve"> PAGEREF _Toc93179933 \h </w:instrText>
      </w:r>
      <w:r>
        <w:rPr>
          <w:noProof/>
        </w:rPr>
      </w:r>
      <w:r>
        <w:rPr>
          <w:noProof/>
        </w:rPr>
        <w:fldChar w:fldCharType="separate"/>
      </w:r>
      <w:r>
        <w:rPr>
          <w:noProof/>
        </w:rPr>
        <w:t>1</w:t>
      </w:r>
      <w:r>
        <w:rPr>
          <w:noProof/>
        </w:rPr>
        <w:fldChar w:fldCharType="end"/>
      </w:r>
    </w:p>
    <w:p w14:paraId="2008CAA8" w14:textId="5320D313" w:rsidR="003631CC" w:rsidRDefault="004B008C" w:rsidP="00F03033">
      <w:pPr>
        <w:pStyle w:val="TOC1"/>
        <w:rPr>
          <w:b w:val="0"/>
          <w:bCs w:val="0"/>
          <w:i/>
          <w:iCs/>
          <w:caps w:val="0"/>
        </w:rPr>
      </w:pPr>
      <w:r>
        <w:rPr>
          <w:b w:val="0"/>
          <w:bCs w:val="0"/>
          <w:i/>
          <w:iCs/>
          <w:caps w:val="0"/>
        </w:rPr>
        <w:fldChar w:fldCharType="end"/>
      </w:r>
    </w:p>
    <w:p w14:paraId="5E28E38F" w14:textId="379CC13C" w:rsidR="000B5908" w:rsidRPr="003631CC" w:rsidRDefault="003631CC" w:rsidP="003631CC">
      <w:pPr>
        <w:overflowPunct/>
        <w:autoSpaceDE/>
        <w:autoSpaceDN/>
        <w:adjustRightInd/>
        <w:spacing w:line="240" w:lineRule="auto"/>
        <w:jc w:val="left"/>
        <w:textAlignment w:val="auto"/>
        <w:rPr>
          <w:rFonts w:cs="Arial"/>
          <w:i/>
          <w:iCs/>
          <w:sz w:val="24"/>
          <w:szCs w:val="18"/>
        </w:rPr>
      </w:pPr>
      <w:r>
        <w:rPr>
          <w:b/>
          <w:bCs/>
          <w:i/>
          <w:iCs/>
          <w:caps/>
        </w:rPr>
        <w:br w:type="page"/>
      </w:r>
    </w:p>
    <w:p w14:paraId="0C5354F1" w14:textId="75442FBF" w:rsidR="00833E80" w:rsidRPr="00CA0E97" w:rsidRDefault="00833E80" w:rsidP="00181EE8">
      <w:pPr>
        <w:pStyle w:val="Heading1"/>
        <w:numPr>
          <w:ilvl w:val="0"/>
          <w:numId w:val="0"/>
        </w:numPr>
        <w:ind w:left="360"/>
      </w:pPr>
      <w:bookmarkStart w:id="1" w:name="_Toc93179866"/>
      <w:r w:rsidRPr="00CA0E97">
        <w:lastRenderedPageBreak/>
        <w:t>DANH MỤC HÌNH VẼ</w:t>
      </w:r>
      <w:bookmarkStart w:id="2" w:name="_GoBack"/>
      <w:bookmarkEnd w:id="1"/>
      <w:bookmarkEnd w:id="2"/>
    </w:p>
    <w:p w14:paraId="660CA818" w14:textId="77777777" w:rsidR="00866DA9" w:rsidRPr="00866DA9" w:rsidRDefault="009C65A9">
      <w:pPr>
        <w:pStyle w:val="TableofFigures"/>
        <w:tabs>
          <w:tab w:val="right" w:leader="dot" w:pos="8780"/>
        </w:tabs>
        <w:rPr>
          <w:rFonts w:asciiTheme="minorHAnsi" w:eastAsiaTheme="minorEastAsia" w:hAnsiTheme="minorHAnsi" w:cstheme="minorBidi"/>
          <w:b/>
          <w:noProof/>
          <w:sz w:val="22"/>
          <w:szCs w:val="22"/>
          <w:lang w:val="vi-VN" w:eastAsia="vi-VN"/>
        </w:rPr>
      </w:pPr>
      <w:r w:rsidRPr="00866DA9">
        <w:rPr>
          <w:b/>
        </w:rPr>
        <w:fldChar w:fldCharType="begin"/>
      </w:r>
      <w:r w:rsidRPr="00866DA9">
        <w:rPr>
          <w:b/>
        </w:rPr>
        <w:instrText xml:space="preserve"> TOC \h \z \c "Hình" </w:instrText>
      </w:r>
      <w:r w:rsidRPr="00866DA9">
        <w:rPr>
          <w:b/>
        </w:rPr>
        <w:fldChar w:fldCharType="separate"/>
      </w:r>
      <w:hyperlink w:anchor="_Toc93179934" w:history="1">
        <w:r w:rsidR="00866DA9" w:rsidRPr="00866DA9">
          <w:rPr>
            <w:rStyle w:val="Hyperlink"/>
            <w:b/>
            <w:noProof/>
          </w:rPr>
          <w:t>Hình 1</w:t>
        </w:r>
        <w:r w:rsidR="00866DA9" w:rsidRPr="00866DA9">
          <w:rPr>
            <w:rStyle w:val="Hyperlink"/>
            <w:b/>
            <w:noProof/>
          </w:rPr>
          <w:noBreakHyphen/>
          <w:t>1. Hình ảnh của virus COVID-19</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_Toc93179934 \h </w:instrText>
        </w:r>
        <w:r w:rsidR="00866DA9" w:rsidRPr="00866DA9">
          <w:rPr>
            <w:b/>
            <w:noProof/>
            <w:webHidden/>
          </w:rPr>
        </w:r>
        <w:r w:rsidR="00866DA9" w:rsidRPr="00866DA9">
          <w:rPr>
            <w:b/>
            <w:noProof/>
            <w:webHidden/>
          </w:rPr>
          <w:fldChar w:fldCharType="separate"/>
        </w:r>
        <w:r w:rsidR="00866DA9" w:rsidRPr="00866DA9">
          <w:rPr>
            <w:b/>
            <w:noProof/>
            <w:webHidden/>
          </w:rPr>
          <w:t>1</w:t>
        </w:r>
        <w:r w:rsidR="00866DA9" w:rsidRPr="00866DA9">
          <w:rPr>
            <w:b/>
            <w:noProof/>
            <w:webHidden/>
          </w:rPr>
          <w:fldChar w:fldCharType="end"/>
        </w:r>
      </w:hyperlink>
    </w:p>
    <w:p w14:paraId="0E998CFE"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35" w:history="1">
        <w:r w:rsidRPr="00866DA9">
          <w:rPr>
            <w:rStyle w:val="Hyperlink"/>
            <w:b/>
            <w:noProof/>
          </w:rPr>
          <w:t>Hình 1</w:t>
        </w:r>
        <w:r w:rsidRPr="00866DA9">
          <w:rPr>
            <w:rStyle w:val="Hyperlink"/>
            <w:b/>
            <w:noProof/>
          </w:rPr>
          <w:noBreakHyphen/>
          <w:t>2. Các loại Vắc-xin COVID-19</w:t>
        </w:r>
        <w:r w:rsidRPr="00866DA9">
          <w:rPr>
            <w:b/>
            <w:noProof/>
            <w:webHidden/>
          </w:rPr>
          <w:tab/>
        </w:r>
        <w:r w:rsidRPr="00866DA9">
          <w:rPr>
            <w:b/>
            <w:noProof/>
            <w:webHidden/>
          </w:rPr>
          <w:fldChar w:fldCharType="begin"/>
        </w:r>
        <w:r w:rsidRPr="00866DA9">
          <w:rPr>
            <w:b/>
            <w:noProof/>
            <w:webHidden/>
          </w:rPr>
          <w:instrText xml:space="preserve"> PAGEREF _Toc93179935 \h </w:instrText>
        </w:r>
        <w:r w:rsidRPr="00866DA9">
          <w:rPr>
            <w:b/>
            <w:noProof/>
            <w:webHidden/>
          </w:rPr>
        </w:r>
        <w:r w:rsidRPr="00866DA9">
          <w:rPr>
            <w:b/>
            <w:noProof/>
            <w:webHidden/>
          </w:rPr>
          <w:fldChar w:fldCharType="separate"/>
        </w:r>
        <w:r w:rsidRPr="00866DA9">
          <w:rPr>
            <w:b/>
            <w:noProof/>
            <w:webHidden/>
          </w:rPr>
          <w:t>2</w:t>
        </w:r>
        <w:r w:rsidRPr="00866DA9">
          <w:rPr>
            <w:b/>
            <w:noProof/>
            <w:webHidden/>
          </w:rPr>
          <w:fldChar w:fldCharType="end"/>
        </w:r>
      </w:hyperlink>
    </w:p>
    <w:p w14:paraId="33C2B1CF"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36" w:history="1">
        <w:r w:rsidRPr="00866DA9">
          <w:rPr>
            <w:rStyle w:val="Hyperlink"/>
            <w:b/>
            <w:noProof/>
          </w:rPr>
          <w:t>Hình 2</w:t>
        </w:r>
        <w:r w:rsidRPr="00866DA9">
          <w:rPr>
            <w:rStyle w:val="Hyperlink"/>
            <w:b/>
            <w:noProof/>
          </w:rPr>
          <w:noBreakHyphen/>
          <w:t>1. Big Data</w:t>
        </w:r>
        <w:r w:rsidRPr="00866DA9">
          <w:rPr>
            <w:b/>
            <w:noProof/>
            <w:webHidden/>
          </w:rPr>
          <w:tab/>
        </w:r>
        <w:r w:rsidRPr="00866DA9">
          <w:rPr>
            <w:b/>
            <w:noProof/>
            <w:webHidden/>
          </w:rPr>
          <w:fldChar w:fldCharType="begin"/>
        </w:r>
        <w:r w:rsidRPr="00866DA9">
          <w:rPr>
            <w:b/>
            <w:noProof/>
            <w:webHidden/>
          </w:rPr>
          <w:instrText xml:space="preserve"> PAGEREF _Toc93179936 \h </w:instrText>
        </w:r>
        <w:r w:rsidRPr="00866DA9">
          <w:rPr>
            <w:b/>
            <w:noProof/>
            <w:webHidden/>
          </w:rPr>
        </w:r>
        <w:r w:rsidRPr="00866DA9">
          <w:rPr>
            <w:b/>
            <w:noProof/>
            <w:webHidden/>
          </w:rPr>
          <w:fldChar w:fldCharType="separate"/>
        </w:r>
        <w:r w:rsidRPr="00866DA9">
          <w:rPr>
            <w:b/>
            <w:noProof/>
            <w:webHidden/>
          </w:rPr>
          <w:t>4</w:t>
        </w:r>
        <w:r w:rsidRPr="00866DA9">
          <w:rPr>
            <w:b/>
            <w:noProof/>
            <w:webHidden/>
          </w:rPr>
          <w:fldChar w:fldCharType="end"/>
        </w:r>
      </w:hyperlink>
    </w:p>
    <w:p w14:paraId="4F2C1B41"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37" w:history="1">
        <w:r w:rsidRPr="00866DA9">
          <w:rPr>
            <w:rStyle w:val="Hyperlink"/>
            <w:b/>
            <w:noProof/>
          </w:rPr>
          <w:t>Hình 2</w:t>
        </w:r>
        <w:r w:rsidRPr="00866DA9">
          <w:rPr>
            <w:rStyle w:val="Hyperlink"/>
            <w:b/>
            <w:noProof/>
          </w:rPr>
          <w:noBreakHyphen/>
          <w:t>2. 5V’s of Big Data</w:t>
        </w:r>
        <w:r w:rsidRPr="00866DA9">
          <w:rPr>
            <w:b/>
            <w:noProof/>
            <w:webHidden/>
          </w:rPr>
          <w:tab/>
        </w:r>
        <w:r w:rsidRPr="00866DA9">
          <w:rPr>
            <w:b/>
            <w:noProof/>
            <w:webHidden/>
          </w:rPr>
          <w:fldChar w:fldCharType="begin"/>
        </w:r>
        <w:r w:rsidRPr="00866DA9">
          <w:rPr>
            <w:b/>
            <w:noProof/>
            <w:webHidden/>
          </w:rPr>
          <w:instrText xml:space="preserve"> PAGEREF _Toc93179937 \h </w:instrText>
        </w:r>
        <w:r w:rsidRPr="00866DA9">
          <w:rPr>
            <w:b/>
            <w:noProof/>
            <w:webHidden/>
          </w:rPr>
        </w:r>
        <w:r w:rsidRPr="00866DA9">
          <w:rPr>
            <w:b/>
            <w:noProof/>
            <w:webHidden/>
          </w:rPr>
          <w:fldChar w:fldCharType="separate"/>
        </w:r>
        <w:r w:rsidRPr="00866DA9">
          <w:rPr>
            <w:b/>
            <w:noProof/>
            <w:webHidden/>
          </w:rPr>
          <w:t>6</w:t>
        </w:r>
        <w:r w:rsidRPr="00866DA9">
          <w:rPr>
            <w:b/>
            <w:noProof/>
            <w:webHidden/>
          </w:rPr>
          <w:fldChar w:fldCharType="end"/>
        </w:r>
      </w:hyperlink>
    </w:p>
    <w:p w14:paraId="6A1E6A45"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38" w:history="1">
        <w:r w:rsidRPr="00866DA9">
          <w:rPr>
            <w:rStyle w:val="Hyperlink"/>
            <w:b/>
            <w:noProof/>
          </w:rPr>
          <w:t>Hình 2</w:t>
        </w:r>
        <w:r w:rsidRPr="00866DA9">
          <w:rPr>
            <w:rStyle w:val="Hyperlink"/>
            <w:b/>
            <w:noProof/>
          </w:rPr>
          <w:noBreakHyphen/>
          <w:t>3. Data Science và các lĩnh vực liên quan</w:t>
        </w:r>
        <w:r w:rsidRPr="00866DA9">
          <w:rPr>
            <w:b/>
            <w:noProof/>
            <w:webHidden/>
          </w:rPr>
          <w:tab/>
        </w:r>
        <w:r w:rsidRPr="00866DA9">
          <w:rPr>
            <w:b/>
            <w:noProof/>
            <w:webHidden/>
          </w:rPr>
          <w:fldChar w:fldCharType="begin"/>
        </w:r>
        <w:r w:rsidRPr="00866DA9">
          <w:rPr>
            <w:b/>
            <w:noProof/>
            <w:webHidden/>
          </w:rPr>
          <w:instrText xml:space="preserve"> PAGEREF _Toc93179938 \h </w:instrText>
        </w:r>
        <w:r w:rsidRPr="00866DA9">
          <w:rPr>
            <w:b/>
            <w:noProof/>
            <w:webHidden/>
          </w:rPr>
        </w:r>
        <w:r w:rsidRPr="00866DA9">
          <w:rPr>
            <w:b/>
            <w:noProof/>
            <w:webHidden/>
          </w:rPr>
          <w:fldChar w:fldCharType="separate"/>
        </w:r>
        <w:r w:rsidRPr="00866DA9">
          <w:rPr>
            <w:b/>
            <w:noProof/>
            <w:webHidden/>
          </w:rPr>
          <w:t>8</w:t>
        </w:r>
        <w:r w:rsidRPr="00866DA9">
          <w:rPr>
            <w:b/>
            <w:noProof/>
            <w:webHidden/>
          </w:rPr>
          <w:fldChar w:fldCharType="end"/>
        </w:r>
      </w:hyperlink>
    </w:p>
    <w:p w14:paraId="2BDFDB38"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39" w:history="1">
        <w:r w:rsidRPr="00866DA9">
          <w:rPr>
            <w:rStyle w:val="Hyperlink"/>
            <w:b/>
            <w:noProof/>
          </w:rPr>
          <w:t>Hình 2</w:t>
        </w:r>
        <w:r w:rsidRPr="00866DA9">
          <w:rPr>
            <w:rStyle w:val="Hyperlink"/>
            <w:b/>
            <w:noProof/>
          </w:rPr>
          <w:noBreakHyphen/>
          <w:t>4. Các bước thực hiện Data Mining</w:t>
        </w:r>
        <w:r w:rsidRPr="00866DA9">
          <w:rPr>
            <w:b/>
            <w:noProof/>
            <w:webHidden/>
          </w:rPr>
          <w:tab/>
        </w:r>
        <w:r w:rsidRPr="00866DA9">
          <w:rPr>
            <w:b/>
            <w:noProof/>
            <w:webHidden/>
          </w:rPr>
          <w:fldChar w:fldCharType="begin"/>
        </w:r>
        <w:r w:rsidRPr="00866DA9">
          <w:rPr>
            <w:b/>
            <w:noProof/>
            <w:webHidden/>
          </w:rPr>
          <w:instrText xml:space="preserve"> PAGEREF _Toc93179939 \h </w:instrText>
        </w:r>
        <w:r w:rsidRPr="00866DA9">
          <w:rPr>
            <w:b/>
            <w:noProof/>
            <w:webHidden/>
          </w:rPr>
        </w:r>
        <w:r w:rsidRPr="00866DA9">
          <w:rPr>
            <w:b/>
            <w:noProof/>
            <w:webHidden/>
          </w:rPr>
          <w:fldChar w:fldCharType="separate"/>
        </w:r>
        <w:r w:rsidRPr="00866DA9">
          <w:rPr>
            <w:b/>
            <w:noProof/>
            <w:webHidden/>
          </w:rPr>
          <w:t>9</w:t>
        </w:r>
        <w:r w:rsidRPr="00866DA9">
          <w:rPr>
            <w:b/>
            <w:noProof/>
            <w:webHidden/>
          </w:rPr>
          <w:fldChar w:fldCharType="end"/>
        </w:r>
      </w:hyperlink>
    </w:p>
    <w:p w14:paraId="45E9BA60"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40" w:history="1">
        <w:r w:rsidRPr="00866DA9">
          <w:rPr>
            <w:rStyle w:val="Hyperlink"/>
            <w:b/>
            <w:noProof/>
          </w:rPr>
          <w:t>Hình 2</w:t>
        </w:r>
        <w:r w:rsidRPr="00866DA9">
          <w:rPr>
            <w:rStyle w:val="Hyperlink"/>
            <w:b/>
            <w:noProof/>
          </w:rPr>
          <w:noBreakHyphen/>
          <w:t>5. Các loại thuật toán được sử dụng trong Machine Learning</w:t>
        </w:r>
        <w:r w:rsidRPr="00866DA9">
          <w:rPr>
            <w:b/>
            <w:noProof/>
            <w:webHidden/>
          </w:rPr>
          <w:tab/>
        </w:r>
        <w:r w:rsidRPr="00866DA9">
          <w:rPr>
            <w:b/>
            <w:noProof/>
            <w:webHidden/>
          </w:rPr>
          <w:fldChar w:fldCharType="begin"/>
        </w:r>
        <w:r w:rsidRPr="00866DA9">
          <w:rPr>
            <w:b/>
            <w:noProof/>
            <w:webHidden/>
          </w:rPr>
          <w:instrText xml:space="preserve"> PAGEREF _Toc93179940 \h </w:instrText>
        </w:r>
        <w:r w:rsidRPr="00866DA9">
          <w:rPr>
            <w:b/>
            <w:noProof/>
            <w:webHidden/>
          </w:rPr>
        </w:r>
        <w:r w:rsidRPr="00866DA9">
          <w:rPr>
            <w:b/>
            <w:noProof/>
            <w:webHidden/>
          </w:rPr>
          <w:fldChar w:fldCharType="separate"/>
        </w:r>
        <w:r w:rsidRPr="00866DA9">
          <w:rPr>
            <w:b/>
            <w:noProof/>
            <w:webHidden/>
          </w:rPr>
          <w:t>11</w:t>
        </w:r>
        <w:r w:rsidRPr="00866DA9">
          <w:rPr>
            <w:b/>
            <w:noProof/>
            <w:webHidden/>
          </w:rPr>
          <w:fldChar w:fldCharType="end"/>
        </w:r>
      </w:hyperlink>
    </w:p>
    <w:p w14:paraId="329FD635"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41" w:history="1">
        <w:r w:rsidRPr="00866DA9">
          <w:rPr>
            <w:rStyle w:val="Hyperlink"/>
            <w:b/>
            <w:noProof/>
          </w:rPr>
          <w:t>Hình 2</w:t>
        </w:r>
        <w:r w:rsidRPr="00866DA9">
          <w:rPr>
            <w:rStyle w:val="Hyperlink"/>
            <w:b/>
            <w:noProof/>
          </w:rPr>
          <w:noBreakHyphen/>
          <w:t>6. Lựa chọn thuật toán phù hợp</w:t>
        </w:r>
        <w:r w:rsidRPr="00866DA9">
          <w:rPr>
            <w:b/>
            <w:noProof/>
            <w:webHidden/>
          </w:rPr>
          <w:tab/>
        </w:r>
        <w:r w:rsidRPr="00866DA9">
          <w:rPr>
            <w:b/>
            <w:noProof/>
            <w:webHidden/>
          </w:rPr>
          <w:fldChar w:fldCharType="begin"/>
        </w:r>
        <w:r w:rsidRPr="00866DA9">
          <w:rPr>
            <w:b/>
            <w:noProof/>
            <w:webHidden/>
          </w:rPr>
          <w:instrText xml:space="preserve"> PAGEREF _Toc93179941 \h </w:instrText>
        </w:r>
        <w:r w:rsidRPr="00866DA9">
          <w:rPr>
            <w:b/>
            <w:noProof/>
            <w:webHidden/>
          </w:rPr>
        </w:r>
        <w:r w:rsidRPr="00866DA9">
          <w:rPr>
            <w:b/>
            <w:noProof/>
            <w:webHidden/>
          </w:rPr>
          <w:fldChar w:fldCharType="separate"/>
        </w:r>
        <w:r w:rsidRPr="00866DA9">
          <w:rPr>
            <w:b/>
            <w:noProof/>
            <w:webHidden/>
          </w:rPr>
          <w:t>11</w:t>
        </w:r>
        <w:r w:rsidRPr="00866DA9">
          <w:rPr>
            <w:b/>
            <w:noProof/>
            <w:webHidden/>
          </w:rPr>
          <w:fldChar w:fldCharType="end"/>
        </w:r>
      </w:hyperlink>
    </w:p>
    <w:p w14:paraId="38E98738"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42" w:history="1">
        <w:r w:rsidRPr="00866DA9">
          <w:rPr>
            <w:rStyle w:val="Hyperlink"/>
            <w:b/>
            <w:noProof/>
          </w:rPr>
          <w:t>Hình 2</w:t>
        </w:r>
        <w:r w:rsidRPr="00866DA9">
          <w:rPr>
            <w:rStyle w:val="Hyperlink"/>
            <w:b/>
            <w:noProof/>
          </w:rPr>
          <w:noBreakHyphen/>
          <w:t>7. Hình ảnh định nghĩa SQL</w:t>
        </w:r>
        <w:r w:rsidRPr="00866DA9">
          <w:rPr>
            <w:b/>
            <w:noProof/>
            <w:webHidden/>
          </w:rPr>
          <w:tab/>
        </w:r>
        <w:r w:rsidRPr="00866DA9">
          <w:rPr>
            <w:b/>
            <w:noProof/>
            <w:webHidden/>
          </w:rPr>
          <w:fldChar w:fldCharType="begin"/>
        </w:r>
        <w:r w:rsidRPr="00866DA9">
          <w:rPr>
            <w:b/>
            <w:noProof/>
            <w:webHidden/>
          </w:rPr>
          <w:instrText xml:space="preserve"> PAGEREF _Toc93179942 \h </w:instrText>
        </w:r>
        <w:r w:rsidRPr="00866DA9">
          <w:rPr>
            <w:b/>
            <w:noProof/>
            <w:webHidden/>
          </w:rPr>
        </w:r>
        <w:r w:rsidRPr="00866DA9">
          <w:rPr>
            <w:b/>
            <w:noProof/>
            <w:webHidden/>
          </w:rPr>
          <w:fldChar w:fldCharType="separate"/>
        </w:r>
        <w:r w:rsidRPr="00866DA9">
          <w:rPr>
            <w:b/>
            <w:noProof/>
            <w:webHidden/>
          </w:rPr>
          <w:t>15</w:t>
        </w:r>
        <w:r w:rsidRPr="00866DA9">
          <w:rPr>
            <w:b/>
            <w:noProof/>
            <w:webHidden/>
          </w:rPr>
          <w:fldChar w:fldCharType="end"/>
        </w:r>
      </w:hyperlink>
    </w:p>
    <w:p w14:paraId="71F5529F"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43" w:history="1">
        <w:r w:rsidRPr="00866DA9">
          <w:rPr>
            <w:rStyle w:val="Hyperlink"/>
            <w:b/>
            <w:noProof/>
          </w:rPr>
          <w:t>Hình 2</w:t>
        </w:r>
        <w:r w:rsidRPr="00866DA9">
          <w:rPr>
            <w:rStyle w:val="Hyperlink"/>
            <w:b/>
            <w:noProof/>
          </w:rPr>
          <w:noBreakHyphen/>
          <w:t>8. Định nghĩa về API</w:t>
        </w:r>
        <w:r w:rsidRPr="00866DA9">
          <w:rPr>
            <w:b/>
            <w:noProof/>
            <w:webHidden/>
          </w:rPr>
          <w:tab/>
        </w:r>
        <w:r w:rsidRPr="00866DA9">
          <w:rPr>
            <w:b/>
            <w:noProof/>
            <w:webHidden/>
          </w:rPr>
          <w:fldChar w:fldCharType="begin"/>
        </w:r>
        <w:r w:rsidRPr="00866DA9">
          <w:rPr>
            <w:b/>
            <w:noProof/>
            <w:webHidden/>
          </w:rPr>
          <w:instrText xml:space="preserve"> PAGEREF _Toc93179943 \h </w:instrText>
        </w:r>
        <w:r w:rsidRPr="00866DA9">
          <w:rPr>
            <w:b/>
            <w:noProof/>
            <w:webHidden/>
          </w:rPr>
        </w:r>
        <w:r w:rsidRPr="00866DA9">
          <w:rPr>
            <w:b/>
            <w:noProof/>
            <w:webHidden/>
          </w:rPr>
          <w:fldChar w:fldCharType="separate"/>
        </w:r>
        <w:r w:rsidRPr="00866DA9">
          <w:rPr>
            <w:b/>
            <w:noProof/>
            <w:webHidden/>
          </w:rPr>
          <w:t>18</w:t>
        </w:r>
        <w:r w:rsidRPr="00866DA9">
          <w:rPr>
            <w:b/>
            <w:noProof/>
            <w:webHidden/>
          </w:rPr>
          <w:fldChar w:fldCharType="end"/>
        </w:r>
      </w:hyperlink>
    </w:p>
    <w:p w14:paraId="6B6F9173"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44" w:history="1">
        <w:r w:rsidRPr="00866DA9">
          <w:rPr>
            <w:rStyle w:val="Hyperlink"/>
            <w:b/>
            <w:noProof/>
          </w:rPr>
          <w:t>Hình 2</w:t>
        </w:r>
        <w:r w:rsidRPr="00866DA9">
          <w:rPr>
            <w:rStyle w:val="Hyperlink"/>
            <w:b/>
            <w:noProof/>
          </w:rPr>
          <w:noBreakHyphen/>
          <w:t>9. Quy trình thực thi của hệ thống sử dụng Docker.</w:t>
        </w:r>
        <w:r w:rsidRPr="00866DA9">
          <w:rPr>
            <w:b/>
            <w:noProof/>
            <w:webHidden/>
          </w:rPr>
          <w:tab/>
        </w:r>
        <w:r w:rsidRPr="00866DA9">
          <w:rPr>
            <w:b/>
            <w:noProof/>
            <w:webHidden/>
          </w:rPr>
          <w:fldChar w:fldCharType="begin"/>
        </w:r>
        <w:r w:rsidRPr="00866DA9">
          <w:rPr>
            <w:b/>
            <w:noProof/>
            <w:webHidden/>
          </w:rPr>
          <w:instrText xml:space="preserve"> PAGEREF _Toc93179944 \h </w:instrText>
        </w:r>
        <w:r w:rsidRPr="00866DA9">
          <w:rPr>
            <w:b/>
            <w:noProof/>
            <w:webHidden/>
          </w:rPr>
        </w:r>
        <w:r w:rsidRPr="00866DA9">
          <w:rPr>
            <w:b/>
            <w:noProof/>
            <w:webHidden/>
          </w:rPr>
          <w:fldChar w:fldCharType="separate"/>
        </w:r>
        <w:r w:rsidRPr="00866DA9">
          <w:rPr>
            <w:b/>
            <w:noProof/>
            <w:webHidden/>
          </w:rPr>
          <w:t>20</w:t>
        </w:r>
        <w:r w:rsidRPr="00866DA9">
          <w:rPr>
            <w:b/>
            <w:noProof/>
            <w:webHidden/>
          </w:rPr>
          <w:fldChar w:fldCharType="end"/>
        </w:r>
      </w:hyperlink>
    </w:p>
    <w:p w14:paraId="322BD400"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45" w:history="1">
        <w:r w:rsidRPr="00866DA9">
          <w:rPr>
            <w:rStyle w:val="Hyperlink"/>
            <w:b/>
            <w:noProof/>
          </w:rPr>
          <w:t>Hình 2</w:t>
        </w:r>
        <w:r w:rsidRPr="00866DA9">
          <w:rPr>
            <w:rStyle w:val="Hyperlink"/>
            <w:b/>
            <w:noProof/>
          </w:rPr>
          <w:noBreakHyphen/>
          <w:t>10. Kiến trúc của Apache Airflow</w:t>
        </w:r>
        <w:r w:rsidRPr="00866DA9">
          <w:rPr>
            <w:b/>
            <w:noProof/>
            <w:webHidden/>
          </w:rPr>
          <w:tab/>
        </w:r>
        <w:r w:rsidRPr="00866DA9">
          <w:rPr>
            <w:b/>
            <w:noProof/>
            <w:webHidden/>
          </w:rPr>
          <w:fldChar w:fldCharType="begin"/>
        </w:r>
        <w:r w:rsidRPr="00866DA9">
          <w:rPr>
            <w:b/>
            <w:noProof/>
            <w:webHidden/>
          </w:rPr>
          <w:instrText xml:space="preserve"> PAGEREF _Toc93179945 \h </w:instrText>
        </w:r>
        <w:r w:rsidRPr="00866DA9">
          <w:rPr>
            <w:b/>
            <w:noProof/>
            <w:webHidden/>
          </w:rPr>
        </w:r>
        <w:r w:rsidRPr="00866DA9">
          <w:rPr>
            <w:b/>
            <w:noProof/>
            <w:webHidden/>
          </w:rPr>
          <w:fldChar w:fldCharType="separate"/>
        </w:r>
        <w:r w:rsidRPr="00866DA9">
          <w:rPr>
            <w:b/>
            <w:noProof/>
            <w:webHidden/>
          </w:rPr>
          <w:t>20</w:t>
        </w:r>
        <w:r w:rsidRPr="00866DA9">
          <w:rPr>
            <w:b/>
            <w:noProof/>
            <w:webHidden/>
          </w:rPr>
          <w:fldChar w:fldCharType="end"/>
        </w:r>
      </w:hyperlink>
    </w:p>
    <w:p w14:paraId="5670DB24"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46" w:history="1">
        <w:r w:rsidRPr="00866DA9">
          <w:rPr>
            <w:rStyle w:val="Hyperlink"/>
            <w:b/>
            <w:noProof/>
          </w:rPr>
          <w:t>Hình 3</w:t>
        </w:r>
        <w:r w:rsidRPr="00866DA9">
          <w:rPr>
            <w:rStyle w:val="Hyperlink"/>
            <w:b/>
            <w:noProof/>
          </w:rPr>
          <w:noBreakHyphen/>
          <w:t>1. Kiến trúc hệ thống</w:t>
        </w:r>
        <w:r w:rsidRPr="00866DA9">
          <w:rPr>
            <w:b/>
            <w:noProof/>
            <w:webHidden/>
          </w:rPr>
          <w:tab/>
        </w:r>
        <w:r w:rsidRPr="00866DA9">
          <w:rPr>
            <w:b/>
            <w:noProof/>
            <w:webHidden/>
          </w:rPr>
          <w:fldChar w:fldCharType="begin"/>
        </w:r>
        <w:r w:rsidRPr="00866DA9">
          <w:rPr>
            <w:b/>
            <w:noProof/>
            <w:webHidden/>
          </w:rPr>
          <w:instrText xml:space="preserve"> PAGEREF _Toc93179946 \h </w:instrText>
        </w:r>
        <w:r w:rsidRPr="00866DA9">
          <w:rPr>
            <w:b/>
            <w:noProof/>
            <w:webHidden/>
          </w:rPr>
        </w:r>
        <w:r w:rsidRPr="00866DA9">
          <w:rPr>
            <w:b/>
            <w:noProof/>
            <w:webHidden/>
          </w:rPr>
          <w:fldChar w:fldCharType="separate"/>
        </w:r>
        <w:r w:rsidRPr="00866DA9">
          <w:rPr>
            <w:b/>
            <w:noProof/>
            <w:webHidden/>
          </w:rPr>
          <w:t>21</w:t>
        </w:r>
        <w:r w:rsidRPr="00866DA9">
          <w:rPr>
            <w:b/>
            <w:noProof/>
            <w:webHidden/>
          </w:rPr>
          <w:fldChar w:fldCharType="end"/>
        </w:r>
      </w:hyperlink>
    </w:p>
    <w:p w14:paraId="4293D76F"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47" w:history="1">
        <w:r w:rsidRPr="00866DA9">
          <w:rPr>
            <w:rStyle w:val="Hyperlink"/>
            <w:b/>
            <w:noProof/>
          </w:rPr>
          <w:t>Hình 3</w:t>
        </w:r>
        <w:r w:rsidRPr="00866DA9">
          <w:rPr>
            <w:rStyle w:val="Hyperlink"/>
            <w:b/>
            <w:noProof/>
          </w:rPr>
          <w:noBreakHyphen/>
          <w:t>2. Sơ đồ khối</w:t>
        </w:r>
        <w:r w:rsidRPr="00866DA9">
          <w:rPr>
            <w:b/>
            <w:noProof/>
            <w:webHidden/>
          </w:rPr>
          <w:tab/>
        </w:r>
        <w:r w:rsidRPr="00866DA9">
          <w:rPr>
            <w:b/>
            <w:noProof/>
            <w:webHidden/>
          </w:rPr>
          <w:fldChar w:fldCharType="begin"/>
        </w:r>
        <w:r w:rsidRPr="00866DA9">
          <w:rPr>
            <w:b/>
            <w:noProof/>
            <w:webHidden/>
          </w:rPr>
          <w:instrText xml:space="preserve"> PAGEREF _Toc93179947 \h </w:instrText>
        </w:r>
        <w:r w:rsidRPr="00866DA9">
          <w:rPr>
            <w:b/>
            <w:noProof/>
            <w:webHidden/>
          </w:rPr>
        </w:r>
        <w:r w:rsidRPr="00866DA9">
          <w:rPr>
            <w:b/>
            <w:noProof/>
            <w:webHidden/>
          </w:rPr>
          <w:fldChar w:fldCharType="separate"/>
        </w:r>
        <w:r w:rsidRPr="00866DA9">
          <w:rPr>
            <w:b/>
            <w:noProof/>
            <w:webHidden/>
          </w:rPr>
          <w:t>22</w:t>
        </w:r>
        <w:r w:rsidRPr="00866DA9">
          <w:rPr>
            <w:b/>
            <w:noProof/>
            <w:webHidden/>
          </w:rPr>
          <w:fldChar w:fldCharType="end"/>
        </w:r>
      </w:hyperlink>
    </w:p>
    <w:p w14:paraId="3CBC919E"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48" w:history="1">
        <w:r w:rsidRPr="00866DA9">
          <w:rPr>
            <w:rStyle w:val="Hyperlink"/>
            <w:b/>
            <w:noProof/>
          </w:rPr>
          <w:t>Hình 3</w:t>
        </w:r>
        <w:r w:rsidRPr="00866DA9">
          <w:rPr>
            <w:rStyle w:val="Hyperlink"/>
            <w:b/>
            <w:noProof/>
          </w:rPr>
          <w:noBreakHyphen/>
          <w:t>3. Định dạng JSON của Response</w:t>
        </w:r>
        <w:r w:rsidRPr="00866DA9">
          <w:rPr>
            <w:b/>
            <w:noProof/>
            <w:webHidden/>
          </w:rPr>
          <w:tab/>
        </w:r>
        <w:r w:rsidRPr="00866DA9">
          <w:rPr>
            <w:b/>
            <w:noProof/>
            <w:webHidden/>
          </w:rPr>
          <w:fldChar w:fldCharType="begin"/>
        </w:r>
        <w:r w:rsidRPr="00866DA9">
          <w:rPr>
            <w:b/>
            <w:noProof/>
            <w:webHidden/>
          </w:rPr>
          <w:instrText xml:space="preserve"> PAGEREF _Toc93179948 \h </w:instrText>
        </w:r>
        <w:r w:rsidRPr="00866DA9">
          <w:rPr>
            <w:b/>
            <w:noProof/>
            <w:webHidden/>
          </w:rPr>
        </w:r>
        <w:r w:rsidRPr="00866DA9">
          <w:rPr>
            <w:b/>
            <w:noProof/>
            <w:webHidden/>
          </w:rPr>
          <w:fldChar w:fldCharType="separate"/>
        </w:r>
        <w:r w:rsidRPr="00866DA9">
          <w:rPr>
            <w:b/>
            <w:noProof/>
            <w:webHidden/>
          </w:rPr>
          <w:t>23</w:t>
        </w:r>
        <w:r w:rsidRPr="00866DA9">
          <w:rPr>
            <w:b/>
            <w:noProof/>
            <w:webHidden/>
          </w:rPr>
          <w:fldChar w:fldCharType="end"/>
        </w:r>
      </w:hyperlink>
    </w:p>
    <w:p w14:paraId="292B4180"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49" w:history="1">
        <w:r w:rsidRPr="00866DA9">
          <w:rPr>
            <w:rStyle w:val="Hyperlink"/>
            <w:b/>
            <w:noProof/>
          </w:rPr>
          <w:t>Hình 3</w:t>
        </w:r>
        <w:r w:rsidRPr="00866DA9">
          <w:rPr>
            <w:rStyle w:val="Hyperlink"/>
            <w:b/>
            <w:noProof/>
          </w:rPr>
          <w:noBreakHyphen/>
          <w:t>4. Dữ liệu trong MySQL</w:t>
        </w:r>
        <w:r w:rsidRPr="00866DA9">
          <w:rPr>
            <w:b/>
            <w:noProof/>
            <w:webHidden/>
          </w:rPr>
          <w:tab/>
        </w:r>
        <w:r w:rsidRPr="00866DA9">
          <w:rPr>
            <w:b/>
            <w:noProof/>
            <w:webHidden/>
          </w:rPr>
          <w:fldChar w:fldCharType="begin"/>
        </w:r>
        <w:r w:rsidRPr="00866DA9">
          <w:rPr>
            <w:b/>
            <w:noProof/>
            <w:webHidden/>
          </w:rPr>
          <w:instrText xml:space="preserve"> PAGEREF _Toc93179949 \h </w:instrText>
        </w:r>
        <w:r w:rsidRPr="00866DA9">
          <w:rPr>
            <w:b/>
            <w:noProof/>
            <w:webHidden/>
          </w:rPr>
        </w:r>
        <w:r w:rsidRPr="00866DA9">
          <w:rPr>
            <w:b/>
            <w:noProof/>
            <w:webHidden/>
          </w:rPr>
          <w:fldChar w:fldCharType="separate"/>
        </w:r>
        <w:r w:rsidRPr="00866DA9">
          <w:rPr>
            <w:b/>
            <w:noProof/>
            <w:webHidden/>
          </w:rPr>
          <w:t>24</w:t>
        </w:r>
        <w:r w:rsidRPr="00866DA9">
          <w:rPr>
            <w:b/>
            <w:noProof/>
            <w:webHidden/>
          </w:rPr>
          <w:fldChar w:fldCharType="end"/>
        </w:r>
      </w:hyperlink>
    </w:p>
    <w:p w14:paraId="7B7CA2F0"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50" w:history="1">
        <w:r w:rsidRPr="00866DA9">
          <w:rPr>
            <w:rStyle w:val="Hyperlink"/>
            <w:b/>
            <w:noProof/>
          </w:rPr>
          <w:t>Hình 3</w:t>
        </w:r>
        <w:r w:rsidRPr="00866DA9">
          <w:rPr>
            <w:rStyle w:val="Hyperlink"/>
            <w:b/>
            <w:noProof/>
          </w:rPr>
          <w:noBreakHyphen/>
          <w:t>5. Tính năng của Power BI</w:t>
        </w:r>
        <w:r w:rsidRPr="00866DA9">
          <w:rPr>
            <w:b/>
            <w:noProof/>
            <w:webHidden/>
          </w:rPr>
          <w:tab/>
        </w:r>
        <w:r w:rsidRPr="00866DA9">
          <w:rPr>
            <w:b/>
            <w:noProof/>
            <w:webHidden/>
          </w:rPr>
          <w:fldChar w:fldCharType="begin"/>
        </w:r>
        <w:r w:rsidRPr="00866DA9">
          <w:rPr>
            <w:b/>
            <w:noProof/>
            <w:webHidden/>
          </w:rPr>
          <w:instrText xml:space="preserve"> PAGEREF _Toc93179950 \h </w:instrText>
        </w:r>
        <w:r w:rsidRPr="00866DA9">
          <w:rPr>
            <w:b/>
            <w:noProof/>
            <w:webHidden/>
          </w:rPr>
        </w:r>
        <w:r w:rsidRPr="00866DA9">
          <w:rPr>
            <w:b/>
            <w:noProof/>
            <w:webHidden/>
          </w:rPr>
          <w:fldChar w:fldCharType="separate"/>
        </w:r>
        <w:r w:rsidRPr="00866DA9">
          <w:rPr>
            <w:b/>
            <w:noProof/>
            <w:webHidden/>
          </w:rPr>
          <w:t>25</w:t>
        </w:r>
        <w:r w:rsidRPr="00866DA9">
          <w:rPr>
            <w:b/>
            <w:noProof/>
            <w:webHidden/>
          </w:rPr>
          <w:fldChar w:fldCharType="end"/>
        </w:r>
      </w:hyperlink>
    </w:p>
    <w:p w14:paraId="7783D06A"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51" w:history="1">
        <w:r w:rsidRPr="00866DA9">
          <w:rPr>
            <w:rStyle w:val="Hyperlink"/>
            <w:b/>
            <w:noProof/>
          </w:rPr>
          <w:t>Hình 3</w:t>
        </w:r>
        <w:r w:rsidRPr="00866DA9">
          <w:rPr>
            <w:rStyle w:val="Hyperlink"/>
            <w:b/>
            <w:noProof/>
          </w:rPr>
          <w:noBreakHyphen/>
          <w:t>6. Dashboard về số ca nhiễm, ca tử vong...</w:t>
        </w:r>
        <w:r w:rsidRPr="00866DA9">
          <w:rPr>
            <w:b/>
            <w:noProof/>
            <w:webHidden/>
          </w:rPr>
          <w:tab/>
        </w:r>
        <w:r w:rsidRPr="00866DA9">
          <w:rPr>
            <w:b/>
            <w:noProof/>
            <w:webHidden/>
          </w:rPr>
          <w:fldChar w:fldCharType="begin"/>
        </w:r>
        <w:r w:rsidRPr="00866DA9">
          <w:rPr>
            <w:b/>
            <w:noProof/>
            <w:webHidden/>
          </w:rPr>
          <w:instrText xml:space="preserve"> PAGEREF _Toc93179951 \h </w:instrText>
        </w:r>
        <w:r w:rsidRPr="00866DA9">
          <w:rPr>
            <w:b/>
            <w:noProof/>
            <w:webHidden/>
          </w:rPr>
        </w:r>
        <w:r w:rsidRPr="00866DA9">
          <w:rPr>
            <w:b/>
            <w:noProof/>
            <w:webHidden/>
          </w:rPr>
          <w:fldChar w:fldCharType="separate"/>
        </w:r>
        <w:r w:rsidRPr="00866DA9">
          <w:rPr>
            <w:b/>
            <w:noProof/>
            <w:webHidden/>
          </w:rPr>
          <w:t>26</w:t>
        </w:r>
        <w:r w:rsidRPr="00866DA9">
          <w:rPr>
            <w:b/>
            <w:noProof/>
            <w:webHidden/>
          </w:rPr>
          <w:fldChar w:fldCharType="end"/>
        </w:r>
      </w:hyperlink>
    </w:p>
    <w:p w14:paraId="16DF5CD5"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52" w:history="1">
        <w:r w:rsidRPr="00866DA9">
          <w:rPr>
            <w:rStyle w:val="Hyperlink"/>
            <w:b/>
            <w:noProof/>
          </w:rPr>
          <w:t>Hình 3</w:t>
        </w:r>
        <w:r w:rsidRPr="00866DA9">
          <w:rPr>
            <w:rStyle w:val="Hyperlink"/>
            <w:b/>
            <w:noProof/>
          </w:rPr>
          <w:noBreakHyphen/>
          <w:t>7. Dashboard về tỷ lệ tử vong, tỷ lệ mắc bệnh...</w:t>
        </w:r>
        <w:r w:rsidRPr="00866DA9">
          <w:rPr>
            <w:b/>
            <w:noProof/>
            <w:webHidden/>
          </w:rPr>
          <w:tab/>
        </w:r>
        <w:r w:rsidRPr="00866DA9">
          <w:rPr>
            <w:b/>
            <w:noProof/>
            <w:webHidden/>
          </w:rPr>
          <w:fldChar w:fldCharType="begin"/>
        </w:r>
        <w:r w:rsidRPr="00866DA9">
          <w:rPr>
            <w:b/>
            <w:noProof/>
            <w:webHidden/>
          </w:rPr>
          <w:instrText xml:space="preserve"> PAGEREF _Toc93179952 \h </w:instrText>
        </w:r>
        <w:r w:rsidRPr="00866DA9">
          <w:rPr>
            <w:b/>
            <w:noProof/>
            <w:webHidden/>
          </w:rPr>
        </w:r>
        <w:r w:rsidRPr="00866DA9">
          <w:rPr>
            <w:b/>
            <w:noProof/>
            <w:webHidden/>
          </w:rPr>
          <w:fldChar w:fldCharType="separate"/>
        </w:r>
        <w:r w:rsidRPr="00866DA9">
          <w:rPr>
            <w:b/>
            <w:noProof/>
            <w:webHidden/>
          </w:rPr>
          <w:t>27</w:t>
        </w:r>
        <w:r w:rsidRPr="00866DA9">
          <w:rPr>
            <w:b/>
            <w:noProof/>
            <w:webHidden/>
          </w:rPr>
          <w:fldChar w:fldCharType="end"/>
        </w:r>
      </w:hyperlink>
    </w:p>
    <w:p w14:paraId="11F927A1"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53" w:history="1">
        <w:r w:rsidRPr="00866DA9">
          <w:rPr>
            <w:rStyle w:val="Hyperlink"/>
            <w:b/>
            <w:noProof/>
          </w:rPr>
          <w:t>Hình 3</w:t>
        </w:r>
        <w:r w:rsidRPr="00866DA9">
          <w:rPr>
            <w:rStyle w:val="Hyperlink"/>
            <w:b/>
            <w:noProof/>
          </w:rPr>
          <w:noBreakHyphen/>
          <w:t>8. Dashboard về tổng ca nhiễm của các châu lục</w:t>
        </w:r>
        <w:r w:rsidRPr="00866DA9">
          <w:rPr>
            <w:b/>
            <w:noProof/>
            <w:webHidden/>
          </w:rPr>
          <w:tab/>
        </w:r>
        <w:r w:rsidRPr="00866DA9">
          <w:rPr>
            <w:b/>
            <w:noProof/>
            <w:webHidden/>
          </w:rPr>
          <w:fldChar w:fldCharType="begin"/>
        </w:r>
        <w:r w:rsidRPr="00866DA9">
          <w:rPr>
            <w:b/>
            <w:noProof/>
            <w:webHidden/>
          </w:rPr>
          <w:instrText xml:space="preserve"> PAGEREF _Toc93179953 \h </w:instrText>
        </w:r>
        <w:r w:rsidRPr="00866DA9">
          <w:rPr>
            <w:b/>
            <w:noProof/>
            <w:webHidden/>
          </w:rPr>
        </w:r>
        <w:r w:rsidRPr="00866DA9">
          <w:rPr>
            <w:b/>
            <w:noProof/>
            <w:webHidden/>
          </w:rPr>
          <w:fldChar w:fldCharType="separate"/>
        </w:r>
        <w:r w:rsidRPr="00866DA9">
          <w:rPr>
            <w:b/>
            <w:noProof/>
            <w:webHidden/>
          </w:rPr>
          <w:t>29</w:t>
        </w:r>
        <w:r w:rsidRPr="00866DA9">
          <w:rPr>
            <w:b/>
            <w:noProof/>
            <w:webHidden/>
          </w:rPr>
          <w:fldChar w:fldCharType="end"/>
        </w:r>
      </w:hyperlink>
    </w:p>
    <w:p w14:paraId="1E721392"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54" w:history="1">
        <w:r w:rsidRPr="00866DA9">
          <w:rPr>
            <w:rStyle w:val="Hyperlink"/>
            <w:b/>
            <w:noProof/>
          </w:rPr>
          <w:t>Hình 3</w:t>
        </w:r>
        <w:r w:rsidRPr="00866DA9">
          <w:rPr>
            <w:rStyle w:val="Hyperlink"/>
            <w:b/>
            <w:noProof/>
          </w:rPr>
          <w:noBreakHyphen/>
          <w:t>9. Dashboard về tổng ca tử vong của các châu lục</w:t>
        </w:r>
        <w:r w:rsidRPr="00866DA9">
          <w:rPr>
            <w:b/>
            <w:noProof/>
            <w:webHidden/>
          </w:rPr>
          <w:tab/>
        </w:r>
        <w:r w:rsidRPr="00866DA9">
          <w:rPr>
            <w:b/>
            <w:noProof/>
            <w:webHidden/>
          </w:rPr>
          <w:fldChar w:fldCharType="begin"/>
        </w:r>
        <w:r w:rsidRPr="00866DA9">
          <w:rPr>
            <w:b/>
            <w:noProof/>
            <w:webHidden/>
          </w:rPr>
          <w:instrText xml:space="preserve"> PAGEREF _Toc93179954 \h </w:instrText>
        </w:r>
        <w:r w:rsidRPr="00866DA9">
          <w:rPr>
            <w:b/>
            <w:noProof/>
            <w:webHidden/>
          </w:rPr>
        </w:r>
        <w:r w:rsidRPr="00866DA9">
          <w:rPr>
            <w:b/>
            <w:noProof/>
            <w:webHidden/>
          </w:rPr>
          <w:fldChar w:fldCharType="separate"/>
        </w:r>
        <w:r w:rsidRPr="00866DA9">
          <w:rPr>
            <w:b/>
            <w:noProof/>
            <w:webHidden/>
          </w:rPr>
          <w:t>30</w:t>
        </w:r>
        <w:r w:rsidRPr="00866DA9">
          <w:rPr>
            <w:b/>
            <w:noProof/>
            <w:webHidden/>
          </w:rPr>
          <w:fldChar w:fldCharType="end"/>
        </w:r>
      </w:hyperlink>
    </w:p>
    <w:p w14:paraId="196597D7"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55" w:history="1">
        <w:r w:rsidRPr="00866DA9">
          <w:rPr>
            <w:rStyle w:val="Hyperlink"/>
            <w:b/>
            <w:noProof/>
          </w:rPr>
          <w:t>Hình 3</w:t>
        </w:r>
        <w:r w:rsidRPr="00866DA9">
          <w:rPr>
            <w:rStyle w:val="Hyperlink"/>
            <w:b/>
            <w:noProof/>
          </w:rPr>
          <w:noBreakHyphen/>
          <w:t>10. Dashboard về tổng ca hồi phục của các châu lục</w:t>
        </w:r>
        <w:r w:rsidRPr="00866DA9">
          <w:rPr>
            <w:b/>
            <w:noProof/>
            <w:webHidden/>
          </w:rPr>
          <w:tab/>
        </w:r>
        <w:r w:rsidRPr="00866DA9">
          <w:rPr>
            <w:b/>
            <w:noProof/>
            <w:webHidden/>
          </w:rPr>
          <w:fldChar w:fldCharType="begin"/>
        </w:r>
        <w:r w:rsidRPr="00866DA9">
          <w:rPr>
            <w:b/>
            <w:noProof/>
            <w:webHidden/>
          </w:rPr>
          <w:instrText xml:space="preserve"> PAGEREF _Toc93179955 \h </w:instrText>
        </w:r>
        <w:r w:rsidRPr="00866DA9">
          <w:rPr>
            <w:b/>
            <w:noProof/>
            <w:webHidden/>
          </w:rPr>
        </w:r>
        <w:r w:rsidRPr="00866DA9">
          <w:rPr>
            <w:b/>
            <w:noProof/>
            <w:webHidden/>
          </w:rPr>
          <w:fldChar w:fldCharType="separate"/>
        </w:r>
        <w:r w:rsidRPr="00866DA9">
          <w:rPr>
            <w:b/>
            <w:noProof/>
            <w:webHidden/>
          </w:rPr>
          <w:t>31</w:t>
        </w:r>
        <w:r w:rsidRPr="00866DA9">
          <w:rPr>
            <w:b/>
            <w:noProof/>
            <w:webHidden/>
          </w:rPr>
          <w:fldChar w:fldCharType="end"/>
        </w:r>
      </w:hyperlink>
    </w:p>
    <w:p w14:paraId="697ED7BD"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56" w:history="1">
        <w:r w:rsidRPr="00866DA9">
          <w:rPr>
            <w:rStyle w:val="Hyperlink"/>
            <w:b/>
            <w:noProof/>
          </w:rPr>
          <w:t>Hình 3</w:t>
        </w:r>
        <w:r w:rsidRPr="00866DA9">
          <w:rPr>
            <w:rStyle w:val="Hyperlink"/>
            <w:b/>
            <w:noProof/>
          </w:rPr>
          <w:noBreakHyphen/>
          <w:t>11. Tương quan giữa các khu vực trên Thế giới</w:t>
        </w:r>
        <w:r w:rsidRPr="00866DA9">
          <w:rPr>
            <w:b/>
            <w:noProof/>
            <w:webHidden/>
          </w:rPr>
          <w:tab/>
        </w:r>
        <w:r w:rsidRPr="00866DA9">
          <w:rPr>
            <w:b/>
            <w:noProof/>
            <w:webHidden/>
          </w:rPr>
          <w:fldChar w:fldCharType="begin"/>
        </w:r>
        <w:r w:rsidRPr="00866DA9">
          <w:rPr>
            <w:b/>
            <w:noProof/>
            <w:webHidden/>
          </w:rPr>
          <w:instrText xml:space="preserve"> PAGEREF _Toc93179956 \h </w:instrText>
        </w:r>
        <w:r w:rsidRPr="00866DA9">
          <w:rPr>
            <w:b/>
            <w:noProof/>
            <w:webHidden/>
          </w:rPr>
        </w:r>
        <w:r w:rsidRPr="00866DA9">
          <w:rPr>
            <w:b/>
            <w:noProof/>
            <w:webHidden/>
          </w:rPr>
          <w:fldChar w:fldCharType="separate"/>
        </w:r>
        <w:r w:rsidRPr="00866DA9">
          <w:rPr>
            <w:b/>
            <w:noProof/>
            <w:webHidden/>
          </w:rPr>
          <w:t>32</w:t>
        </w:r>
        <w:r w:rsidRPr="00866DA9">
          <w:rPr>
            <w:b/>
            <w:noProof/>
            <w:webHidden/>
          </w:rPr>
          <w:fldChar w:fldCharType="end"/>
        </w:r>
      </w:hyperlink>
    </w:p>
    <w:p w14:paraId="4227562F"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57" w:history="1">
        <w:r w:rsidRPr="00866DA9">
          <w:rPr>
            <w:rStyle w:val="Hyperlink"/>
            <w:b/>
            <w:noProof/>
          </w:rPr>
          <w:t>Hình 3</w:t>
        </w:r>
        <w:r w:rsidRPr="00866DA9">
          <w:rPr>
            <w:rStyle w:val="Hyperlink"/>
            <w:b/>
            <w:noProof/>
          </w:rPr>
          <w:noBreakHyphen/>
          <w:t>12. Số ca nhiễm, tử vong và đường Moving Average của Thế giới</w:t>
        </w:r>
        <w:r w:rsidRPr="00866DA9">
          <w:rPr>
            <w:b/>
            <w:noProof/>
            <w:webHidden/>
          </w:rPr>
          <w:tab/>
        </w:r>
        <w:r w:rsidRPr="00866DA9">
          <w:rPr>
            <w:b/>
            <w:noProof/>
            <w:webHidden/>
          </w:rPr>
          <w:fldChar w:fldCharType="begin"/>
        </w:r>
        <w:r w:rsidRPr="00866DA9">
          <w:rPr>
            <w:b/>
            <w:noProof/>
            <w:webHidden/>
          </w:rPr>
          <w:instrText xml:space="preserve"> PAGEREF _Toc93179957 \h </w:instrText>
        </w:r>
        <w:r w:rsidRPr="00866DA9">
          <w:rPr>
            <w:b/>
            <w:noProof/>
            <w:webHidden/>
          </w:rPr>
        </w:r>
        <w:r w:rsidRPr="00866DA9">
          <w:rPr>
            <w:b/>
            <w:noProof/>
            <w:webHidden/>
          </w:rPr>
          <w:fldChar w:fldCharType="separate"/>
        </w:r>
        <w:r w:rsidRPr="00866DA9">
          <w:rPr>
            <w:b/>
            <w:noProof/>
            <w:webHidden/>
          </w:rPr>
          <w:t>32</w:t>
        </w:r>
        <w:r w:rsidRPr="00866DA9">
          <w:rPr>
            <w:b/>
            <w:noProof/>
            <w:webHidden/>
          </w:rPr>
          <w:fldChar w:fldCharType="end"/>
        </w:r>
      </w:hyperlink>
    </w:p>
    <w:p w14:paraId="7A2231D2"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58" w:history="1">
        <w:r w:rsidRPr="00866DA9">
          <w:rPr>
            <w:rStyle w:val="Hyperlink"/>
            <w:b/>
            <w:noProof/>
          </w:rPr>
          <w:t>Hình 3</w:t>
        </w:r>
        <w:r w:rsidRPr="00866DA9">
          <w:rPr>
            <w:rStyle w:val="Hyperlink"/>
            <w:b/>
            <w:noProof/>
          </w:rPr>
          <w:noBreakHyphen/>
          <w:t>13. Số ca nhiễm, tử vong mỗi ngày và đường MA7 của Thế giới</w:t>
        </w:r>
        <w:r w:rsidRPr="00866DA9">
          <w:rPr>
            <w:b/>
            <w:noProof/>
            <w:webHidden/>
          </w:rPr>
          <w:tab/>
        </w:r>
        <w:r w:rsidRPr="00866DA9">
          <w:rPr>
            <w:b/>
            <w:noProof/>
            <w:webHidden/>
          </w:rPr>
          <w:fldChar w:fldCharType="begin"/>
        </w:r>
        <w:r w:rsidRPr="00866DA9">
          <w:rPr>
            <w:b/>
            <w:noProof/>
            <w:webHidden/>
          </w:rPr>
          <w:instrText xml:space="preserve"> PAGEREF _Toc93179958 \h </w:instrText>
        </w:r>
        <w:r w:rsidRPr="00866DA9">
          <w:rPr>
            <w:b/>
            <w:noProof/>
            <w:webHidden/>
          </w:rPr>
        </w:r>
        <w:r w:rsidRPr="00866DA9">
          <w:rPr>
            <w:b/>
            <w:noProof/>
            <w:webHidden/>
          </w:rPr>
          <w:fldChar w:fldCharType="separate"/>
        </w:r>
        <w:r w:rsidRPr="00866DA9">
          <w:rPr>
            <w:b/>
            <w:noProof/>
            <w:webHidden/>
          </w:rPr>
          <w:t>33</w:t>
        </w:r>
        <w:r w:rsidRPr="00866DA9">
          <w:rPr>
            <w:b/>
            <w:noProof/>
            <w:webHidden/>
          </w:rPr>
          <w:fldChar w:fldCharType="end"/>
        </w:r>
      </w:hyperlink>
    </w:p>
    <w:p w14:paraId="0CDE42F2"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59" w:history="1">
        <w:r w:rsidRPr="00866DA9">
          <w:rPr>
            <w:rStyle w:val="Hyperlink"/>
            <w:b/>
            <w:noProof/>
          </w:rPr>
          <w:t>Hình 3</w:t>
        </w:r>
        <w:r w:rsidRPr="00866DA9">
          <w:rPr>
            <w:rStyle w:val="Hyperlink"/>
            <w:b/>
            <w:noProof/>
          </w:rPr>
          <w:noBreakHyphen/>
          <w:t>14. Tỉ lệ tử vong theo ngày và trung bình của Thế giới</w:t>
        </w:r>
        <w:r w:rsidRPr="00866DA9">
          <w:rPr>
            <w:b/>
            <w:noProof/>
            <w:webHidden/>
          </w:rPr>
          <w:tab/>
        </w:r>
        <w:r w:rsidRPr="00866DA9">
          <w:rPr>
            <w:b/>
            <w:noProof/>
            <w:webHidden/>
          </w:rPr>
          <w:fldChar w:fldCharType="begin"/>
        </w:r>
        <w:r w:rsidRPr="00866DA9">
          <w:rPr>
            <w:b/>
            <w:noProof/>
            <w:webHidden/>
          </w:rPr>
          <w:instrText xml:space="preserve"> PAGEREF _Toc93179959 \h </w:instrText>
        </w:r>
        <w:r w:rsidRPr="00866DA9">
          <w:rPr>
            <w:b/>
            <w:noProof/>
            <w:webHidden/>
          </w:rPr>
        </w:r>
        <w:r w:rsidRPr="00866DA9">
          <w:rPr>
            <w:b/>
            <w:noProof/>
            <w:webHidden/>
          </w:rPr>
          <w:fldChar w:fldCharType="separate"/>
        </w:r>
        <w:r w:rsidRPr="00866DA9">
          <w:rPr>
            <w:b/>
            <w:noProof/>
            <w:webHidden/>
          </w:rPr>
          <w:t>33</w:t>
        </w:r>
        <w:r w:rsidRPr="00866DA9">
          <w:rPr>
            <w:b/>
            <w:noProof/>
            <w:webHidden/>
          </w:rPr>
          <w:fldChar w:fldCharType="end"/>
        </w:r>
      </w:hyperlink>
    </w:p>
    <w:p w14:paraId="45BB08EB"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60" w:history="1">
        <w:r w:rsidRPr="00866DA9">
          <w:rPr>
            <w:rStyle w:val="Hyperlink"/>
            <w:b/>
            <w:noProof/>
          </w:rPr>
          <w:t>Hình 3</w:t>
        </w:r>
        <w:r w:rsidRPr="00866DA9">
          <w:rPr>
            <w:rStyle w:val="Hyperlink"/>
            <w:b/>
            <w:noProof/>
          </w:rPr>
          <w:noBreakHyphen/>
          <w:t>15. Top 10 các Tỉnh có số ca cao nhất trên Thế giới</w:t>
        </w:r>
        <w:r w:rsidRPr="00866DA9">
          <w:rPr>
            <w:b/>
            <w:noProof/>
            <w:webHidden/>
          </w:rPr>
          <w:tab/>
        </w:r>
        <w:r w:rsidRPr="00866DA9">
          <w:rPr>
            <w:b/>
            <w:noProof/>
            <w:webHidden/>
          </w:rPr>
          <w:fldChar w:fldCharType="begin"/>
        </w:r>
        <w:r w:rsidRPr="00866DA9">
          <w:rPr>
            <w:b/>
            <w:noProof/>
            <w:webHidden/>
          </w:rPr>
          <w:instrText xml:space="preserve"> PAGEREF _Toc93179960 \h </w:instrText>
        </w:r>
        <w:r w:rsidRPr="00866DA9">
          <w:rPr>
            <w:b/>
            <w:noProof/>
            <w:webHidden/>
          </w:rPr>
        </w:r>
        <w:r w:rsidRPr="00866DA9">
          <w:rPr>
            <w:b/>
            <w:noProof/>
            <w:webHidden/>
          </w:rPr>
          <w:fldChar w:fldCharType="separate"/>
        </w:r>
        <w:r w:rsidRPr="00866DA9">
          <w:rPr>
            <w:b/>
            <w:noProof/>
            <w:webHidden/>
          </w:rPr>
          <w:t>34</w:t>
        </w:r>
        <w:r w:rsidRPr="00866DA9">
          <w:rPr>
            <w:b/>
            <w:noProof/>
            <w:webHidden/>
          </w:rPr>
          <w:fldChar w:fldCharType="end"/>
        </w:r>
      </w:hyperlink>
    </w:p>
    <w:p w14:paraId="3351F265"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61" w:history="1">
        <w:r w:rsidRPr="00866DA9">
          <w:rPr>
            <w:rStyle w:val="Hyperlink"/>
            <w:b/>
            <w:noProof/>
          </w:rPr>
          <w:t>Hình 3</w:t>
        </w:r>
        <w:r w:rsidRPr="00866DA9">
          <w:rPr>
            <w:rStyle w:val="Hyperlink"/>
            <w:b/>
            <w:noProof/>
          </w:rPr>
          <w:noBreakHyphen/>
          <w:t>16. Top 10 Bang của Mỹ có số ca cao nhất</w:t>
        </w:r>
        <w:r w:rsidRPr="00866DA9">
          <w:rPr>
            <w:b/>
            <w:noProof/>
            <w:webHidden/>
          </w:rPr>
          <w:tab/>
        </w:r>
        <w:r w:rsidRPr="00866DA9">
          <w:rPr>
            <w:b/>
            <w:noProof/>
            <w:webHidden/>
          </w:rPr>
          <w:fldChar w:fldCharType="begin"/>
        </w:r>
        <w:r w:rsidRPr="00866DA9">
          <w:rPr>
            <w:b/>
            <w:noProof/>
            <w:webHidden/>
          </w:rPr>
          <w:instrText xml:space="preserve"> PAGEREF _Toc93179961 \h </w:instrText>
        </w:r>
        <w:r w:rsidRPr="00866DA9">
          <w:rPr>
            <w:b/>
            <w:noProof/>
            <w:webHidden/>
          </w:rPr>
        </w:r>
        <w:r w:rsidRPr="00866DA9">
          <w:rPr>
            <w:b/>
            <w:noProof/>
            <w:webHidden/>
          </w:rPr>
          <w:fldChar w:fldCharType="separate"/>
        </w:r>
        <w:r w:rsidRPr="00866DA9">
          <w:rPr>
            <w:b/>
            <w:noProof/>
            <w:webHidden/>
          </w:rPr>
          <w:t>34</w:t>
        </w:r>
        <w:r w:rsidRPr="00866DA9">
          <w:rPr>
            <w:b/>
            <w:noProof/>
            <w:webHidden/>
          </w:rPr>
          <w:fldChar w:fldCharType="end"/>
        </w:r>
      </w:hyperlink>
    </w:p>
    <w:p w14:paraId="69CCCA0E"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62" w:history="1">
        <w:r w:rsidRPr="00866DA9">
          <w:rPr>
            <w:rStyle w:val="Hyperlink"/>
            <w:b/>
            <w:noProof/>
          </w:rPr>
          <w:t>Hình 3</w:t>
        </w:r>
        <w:r w:rsidRPr="00866DA9">
          <w:rPr>
            <w:rStyle w:val="Hyperlink"/>
            <w:b/>
            <w:noProof/>
          </w:rPr>
          <w:noBreakHyphen/>
          <w:t>17. Top 10 nước và phần còn lại về số ca nhiễm</w:t>
        </w:r>
        <w:r w:rsidRPr="00866DA9">
          <w:rPr>
            <w:b/>
            <w:noProof/>
            <w:webHidden/>
          </w:rPr>
          <w:tab/>
        </w:r>
        <w:r w:rsidRPr="00866DA9">
          <w:rPr>
            <w:b/>
            <w:noProof/>
            <w:webHidden/>
          </w:rPr>
          <w:fldChar w:fldCharType="begin"/>
        </w:r>
        <w:r w:rsidRPr="00866DA9">
          <w:rPr>
            <w:b/>
            <w:noProof/>
            <w:webHidden/>
          </w:rPr>
          <w:instrText xml:space="preserve"> PAGEREF _Toc93179962 \h </w:instrText>
        </w:r>
        <w:r w:rsidRPr="00866DA9">
          <w:rPr>
            <w:b/>
            <w:noProof/>
            <w:webHidden/>
          </w:rPr>
        </w:r>
        <w:r w:rsidRPr="00866DA9">
          <w:rPr>
            <w:b/>
            <w:noProof/>
            <w:webHidden/>
          </w:rPr>
          <w:fldChar w:fldCharType="separate"/>
        </w:r>
        <w:r w:rsidRPr="00866DA9">
          <w:rPr>
            <w:b/>
            <w:noProof/>
            <w:webHidden/>
          </w:rPr>
          <w:t>35</w:t>
        </w:r>
        <w:r w:rsidRPr="00866DA9">
          <w:rPr>
            <w:b/>
            <w:noProof/>
            <w:webHidden/>
          </w:rPr>
          <w:fldChar w:fldCharType="end"/>
        </w:r>
      </w:hyperlink>
    </w:p>
    <w:p w14:paraId="70707238"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63" w:history="1">
        <w:r w:rsidRPr="00866DA9">
          <w:rPr>
            <w:rStyle w:val="Hyperlink"/>
            <w:b/>
            <w:noProof/>
          </w:rPr>
          <w:t>Hình 3</w:t>
        </w:r>
        <w:r w:rsidRPr="00866DA9">
          <w:rPr>
            <w:rStyle w:val="Hyperlink"/>
            <w:b/>
            <w:noProof/>
          </w:rPr>
          <w:noBreakHyphen/>
          <w:t>18. Top 10 tỉnh và phần còn lại về số ca nhiễm</w:t>
        </w:r>
        <w:r w:rsidRPr="00866DA9">
          <w:rPr>
            <w:b/>
            <w:noProof/>
            <w:webHidden/>
          </w:rPr>
          <w:tab/>
        </w:r>
        <w:r w:rsidRPr="00866DA9">
          <w:rPr>
            <w:b/>
            <w:noProof/>
            <w:webHidden/>
          </w:rPr>
          <w:fldChar w:fldCharType="begin"/>
        </w:r>
        <w:r w:rsidRPr="00866DA9">
          <w:rPr>
            <w:b/>
            <w:noProof/>
            <w:webHidden/>
          </w:rPr>
          <w:instrText xml:space="preserve"> PAGEREF _Toc93179963 \h </w:instrText>
        </w:r>
        <w:r w:rsidRPr="00866DA9">
          <w:rPr>
            <w:b/>
            <w:noProof/>
            <w:webHidden/>
          </w:rPr>
        </w:r>
        <w:r w:rsidRPr="00866DA9">
          <w:rPr>
            <w:b/>
            <w:noProof/>
            <w:webHidden/>
          </w:rPr>
          <w:fldChar w:fldCharType="separate"/>
        </w:r>
        <w:r w:rsidRPr="00866DA9">
          <w:rPr>
            <w:b/>
            <w:noProof/>
            <w:webHidden/>
          </w:rPr>
          <w:t>35</w:t>
        </w:r>
        <w:r w:rsidRPr="00866DA9">
          <w:rPr>
            <w:b/>
            <w:noProof/>
            <w:webHidden/>
          </w:rPr>
          <w:fldChar w:fldCharType="end"/>
        </w:r>
      </w:hyperlink>
    </w:p>
    <w:p w14:paraId="24DAC734"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64" w:history="1">
        <w:r w:rsidRPr="00866DA9">
          <w:rPr>
            <w:rStyle w:val="Hyperlink"/>
            <w:b/>
            <w:noProof/>
          </w:rPr>
          <w:t>Hình 3</w:t>
        </w:r>
        <w:r w:rsidRPr="00866DA9">
          <w:rPr>
            <w:rStyle w:val="Hyperlink"/>
            <w:b/>
            <w:noProof/>
          </w:rPr>
          <w:noBreakHyphen/>
          <w:t>19. Số ca nhiễm, tử vong và đường Moving Average của Châu Á</w:t>
        </w:r>
        <w:r w:rsidRPr="00866DA9">
          <w:rPr>
            <w:b/>
            <w:noProof/>
            <w:webHidden/>
          </w:rPr>
          <w:tab/>
        </w:r>
        <w:r w:rsidRPr="00866DA9">
          <w:rPr>
            <w:b/>
            <w:noProof/>
            <w:webHidden/>
          </w:rPr>
          <w:fldChar w:fldCharType="begin"/>
        </w:r>
        <w:r w:rsidRPr="00866DA9">
          <w:rPr>
            <w:b/>
            <w:noProof/>
            <w:webHidden/>
          </w:rPr>
          <w:instrText xml:space="preserve"> PAGEREF _Toc93179964 \h </w:instrText>
        </w:r>
        <w:r w:rsidRPr="00866DA9">
          <w:rPr>
            <w:b/>
            <w:noProof/>
            <w:webHidden/>
          </w:rPr>
        </w:r>
        <w:r w:rsidRPr="00866DA9">
          <w:rPr>
            <w:b/>
            <w:noProof/>
            <w:webHidden/>
          </w:rPr>
          <w:fldChar w:fldCharType="separate"/>
        </w:r>
        <w:r w:rsidRPr="00866DA9">
          <w:rPr>
            <w:b/>
            <w:noProof/>
            <w:webHidden/>
          </w:rPr>
          <w:t>36</w:t>
        </w:r>
        <w:r w:rsidRPr="00866DA9">
          <w:rPr>
            <w:b/>
            <w:noProof/>
            <w:webHidden/>
          </w:rPr>
          <w:fldChar w:fldCharType="end"/>
        </w:r>
      </w:hyperlink>
    </w:p>
    <w:p w14:paraId="7818EF47"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65" w:history="1">
        <w:r w:rsidRPr="00866DA9">
          <w:rPr>
            <w:rStyle w:val="Hyperlink"/>
            <w:b/>
            <w:noProof/>
          </w:rPr>
          <w:t>Hình 3</w:t>
        </w:r>
        <w:r w:rsidRPr="00866DA9">
          <w:rPr>
            <w:rStyle w:val="Hyperlink"/>
            <w:b/>
            <w:noProof/>
          </w:rPr>
          <w:noBreakHyphen/>
          <w:t>20. Số ca nhiễm, tử vong mỗi ngày và đường MA7 của Châu Á</w:t>
        </w:r>
        <w:r w:rsidRPr="00866DA9">
          <w:rPr>
            <w:b/>
            <w:noProof/>
            <w:webHidden/>
          </w:rPr>
          <w:tab/>
        </w:r>
        <w:r w:rsidRPr="00866DA9">
          <w:rPr>
            <w:b/>
            <w:noProof/>
            <w:webHidden/>
          </w:rPr>
          <w:fldChar w:fldCharType="begin"/>
        </w:r>
        <w:r w:rsidRPr="00866DA9">
          <w:rPr>
            <w:b/>
            <w:noProof/>
            <w:webHidden/>
          </w:rPr>
          <w:instrText xml:space="preserve"> PAGEREF _Toc93179965 \h </w:instrText>
        </w:r>
        <w:r w:rsidRPr="00866DA9">
          <w:rPr>
            <w:b/>
            <w:noProof/>
            <w:webHidden/>
          </w:rPr>
        </w:r>
        <w:r w:rsidRPr="00866DA9">
          <w:rPr>
            <w:b/>
            <w:noProof/>
            <w:webHidden/>
          </w:rPr>
          <w:fldChar w:fldCharType="separate"/>
        </w:r>
        <w:r w:rsidRPr="00866DA9">
          <w:rPr>
            <w:b/>
            <w:noProof/>
            <w:webHidden/>
          </w:rPr>
          <w:t>36</w:t>
        </w:r>
        <w:r w:rsidRPr="00866DA9">
          <w:rPr>
            <w:b/>
            <w:noProof/>
            <w:webHidden/>
          </w:rPr>
          <w:fldChar w:fldCharType="end"/>
        </w:r>
      </w:hyperlink>
    </w:p>
    <w:p w14:paraId="6FA06B61"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66" w:history="1">
        <w:r w:rsidRPr="00866DA9">
          <w:rPr>
            <w:rStyle w:val="Hyperlink"/>
            <w:b/>
            <w:noProof/>
          </w:rPr>
          <w:t>Hình 3</w:t>
        </w:r>
        <w:r w:rsidRPr="00866DA9">
          <w:rPr>
            <w:rStyle w:val="Hyperlink"/>
            <w:b/>
            <w:noProof/>
          </w:rPr>
          <w:noBreakHyphen/>
          <w:t>21. Số ca nhiễm và tử vong giữa Việt Nam và các nước Châu Á</w:t>
        </w:r>
        <w:r w:rsidRPr="00866DA9">
          <w:rPr>
            <w:b/>
            <w:noProof/>
            <w:webHidden/>
          </w:rPr>
          <w:tab/>
        </w:r>
        <w:r w:rsidRPr="00866DA9">
          <w:rPr>
            <w:b/>
            <w:noProof/>
            <w:webHidden/>
          </w:rPr>
          <w:fldChar w:fldCharType="begin"/>
        </w:r>
        <w:r w:rsidRPr="00866DA9">
          <w:rPr>
            <w:b/>
            <w:noProof/>
            <w:webHidden/>
          </w:rPr>
          <w:instrText xml:space="preserve"> PAGEREF _Toc93179966 \h </w:instrText>
        </w:r>
        <w:r w:rsidRPr="00866DA9">
          <w:rPr>
            <w:b/>
            <w:noProof/>
            <w:webHidden/>
          </w:rPr>
        </w:r>
        <w:r w:rsidRPr="00866DA9">
          <w:rPr>
            <w:b/>
            <w:noProof/>
            <w:webHidden/>
          </w:rPr>
          <w:fldChar w:fldCharType="separate"/>
        </w:r>
        <w:r w:rsidRPr="00866DA9">
          <w:rPr>
            <w:b/>
            <w:noProof/>
            <w:webHidden/>
          </w:rPr>
          <w:t>37</w:t>
        </w:r>
        <w:r w:rsidRPr="00866DA9">
          <w:rPr>
            <w:b/>
            <w:noProof/>
            <w:webHidden/>
          </w:rPr>
          <w:fldChar w:fldCharType="end"/>
        </w:r>
      </w:hyperlink>
    </w:p>
    <w:p w14:paraId="78445A5A"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67" w:history="1">
        <w:r w:rsidRPr="00866DA9">
          <w:rPr>
            <w:rStyle w:val="Hyperlink"/>
            <w:b/>
            <w:noProof/>
          </w:rPr>
          <w:t>Hình 3</w:t>
        </w:r>
        <w:r w:rsidRPr="00866DA9">
          <w:rPr>
            <w:rStyle w:val="Hyperlink"/>
            <w:b/>
            <w:noProof/>
          </w:rPr>
          <w:noBreakHyphen/>
          <w:t>22. Biểu đồ cột giữa Việt Nam và các nước châu Á</w:t>
        </w:r>
        <w:r w:rsidRPr="00866DA9">
          <w:rPr>
            <w:b/>
            <w:noProof/>
            <w:webHidden/>
          </w:rPr>
          <w:tab/>
        </w:r>
        <w:r w:rsidRPr="00866DA9">
          <w:rPr>
            <w:b/>
            <w:noProof/>
            <w:webHidden/>
          </w:rPr>
          <w:fldChar w:fldCharType="begin"/>
        </w:r>
        <w:r w:rsidRPr="00866DA9">
          <w:rPr>
            <w:b/>
            <w:noProof/>
            <w:webHidden/>
          </w:rPr>
          <w:instrText xml:space="preserve"> PAGEREF _Toc93179967 \h </w:instrText>
        </w:r>
        <w:r w:rsidRPr="00866DA9">
          <w:rPr>
            <w:b/>
            <w:noProof/>
            <w:webHidden/>
          </w:rPr>
        </w:r>
        <w:r w:rsidRPr="00866DA9">
          <w:rPr>
            <w:b/>
            <w:noProof/>
            <w:webHidden/>
          </w:rPr>
          <w:fldChar w:fldCharType="separate"/>
        </w:r>
        <w:r w:rsidRPr="00866DA9">
          <w:rPr>
            <w:b/>
            <w:noProof/>
            <w:webHidden/>
          </w:rPr>
          <w:t>37</w:t>
        </w:r>
        <w:r w:rsidRPr="00866DA9">
          <w:rPr>
            <w:b/>
            <w:noProof/>
            <w:webHidden/>
          </w:rPr>
          <w:fldChar w:fldCharType="end"/>
        </w:r>
      </w:hyperlink>
    </w:p>
    <w:p w14:paraId="714B211C"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68" w:history="1">
        <w:r w:rsidRPr="00866DA9">
          <w:rPr>
            <w:rStyle w:val="Hyperlink"/>
            <w:b/>
            <w:noProof/>
          </w:rPr>
          <w:t>Hình 3</w:t>
        </w:r>
        <w:r w:rsidRPr="00866DA9">
          <w:rPr>
            <w:rStyle w:val="Hyperlink"/>
            <w:b/>
            <w:noProof/>
          </w:rPr>
          <w:noBreakHyphen/>
          <w:t>23. Số ca nhiễm, tử vong và Moving Average của Đông Nam Á</w:t>
        </w:r>
        <w:r w:rsidRPr="00866DA9">
          <w:rPr>
            <w:b/>
            <w:noProof/>
            <w:webHidden/>
          </w:rPr>
          <w:tab/>
        </w:r>
        <w:r w:rsidRPr="00866DA9">
          <w:rPr>
            <w:b/>
            <w:noProof/>
            <w:webHidden/>
          </w:rPr>
          <w:fldChar w:fldCharType="begin"/>
        </w:r>
        <w:r w:rsidRPr="00866DA9">
          <w:rPr>
            <w:b/>
            <w:noProof/>
            <w:webHidden/>
          </w:rPr>
          <w:instrText xml:space="preserve"> PAGEREF _Toc93179968 \h </w:instrText>
        </w:r>
        <w:r w:rsidRPr="00866DA9">
          <w:rPr>
            <w:b/>
            <w:noProof/>
            <w:webHidden/>
          </w:rPr>
        </w:r>
        <w:r w:rsidRPr="00866DA9">
          <w:rPr>
            <w:b/>
            <w:noProof/>
            <w:webHidden/>
          </w:rPr>
          <w:fldChar w:fldCharType="separate"/>
        </w:r>
        <w:r w:rsidRPr="00866DA9">
          <w:rPr>
            <w:b/>
            <w:noProof/>
            <w:webHidden/>
          </w:rPr>
          <w:t>38</w:t>
        </w:r>
        <w:r w:rsidRPr="00866DA9">
          <w:rPr>
            <w:b/>
            <w:noProof/>
            <w:webHidden/>
          </w:rPr>
          <w:fldChar w:fldCharType="end"/>
        </w:r>
      </w:hyperlink>
    </w:p>
    <w:p w14:paraId="6A421718"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69" w:history="1">
        <w:r w:rsidRPr="00866DA9">
          <w:rPr>
            <w:rStyle w:val="Hyperlink"/>
            <w:b/>
            <w:noProof/>
          </w:rPr>
          <w:t>Hình 3</w:t>
        </w:r>
        <w:r w:rsidRPr="00866DA9">
          <w:rPr>
            <w:rStyle w:val="Hyperlink"/>
            <w:b/>
            <w:noProof/>
          </w:rPr>
          <w:noBreakHyphen/>
          <w:t>24. Số ca nhiễm, tử vong mỗi ngày và đường MA7 của Đông Nam Á</w:t>
        </w:r>
        <w:r w:rsidRPr="00866DA9">
          <w:rPr>
            <w:b/>
            <w:noProof/>
            <w:webHidden/>
          </w:rPr>
          <w:tab/>
        </w:r>
        <w:r w:rsidRPr="00866DA9">
          <w:rPr>
            <w:b/>
            <w:noProof/>
            <w:webHidden/>
          </w:rPr>
          <w:fldChar w:fldCharType="begin"/>
        </w:r>
        <w:r w:rsidRPr="00866DA9">
          <w:rPr>
            <w:b/>
            <w:noProof/>
            <w:webHidden/>
          </w:rPr>
          <w:instrText xml:space="preserve"> PAGEREF _Toc93179969 \h </w:instrText>
        </w:r>
        <w:r w:rsidRPr="00866DA9">
          <w:rPr>
            <w:b/>
            <w:noProof/>
            <w:webHidden/>
          </w:rPr>
        </w:r>
        <w:r w:rsidRPr="00866DA9">
          <w:rPr>
            <w:b/>
            <w:noProof/>
            <w:webHidden/>
          </w:rPr>
          <w:fldChar w:fldCharType="separate"/>
        </w:r>
        <w:r w:rsidRPr="00866DA9">
          <w:rPr>
            <w:b/>
            <w:noProof/>
            <w:webHidden/>
          </w:rPr>
          <w:t>38</w:t>
        </w:r>
        <w:r w:rsidRPr="00866DA9">
          <w:rPr>
            <w:b/>
            <w:noProof/>
            <w:webHidden/>
          </w:rPr>
          <w:fldChar w:fldCharType="end"/>
        </w:r>
      </w:hyperlink>
    </w:p>
    <w:p w14:paraId="047CF187"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70" w:history="1">
        <w:r w:rsidRPr="00866DA9">
          <w:rPr>
            <w:rStyle w:val="Hyperlink"/>
            <w:b/>
            <w:noProof/>
          </w:rPr>
          <w:t>Hình 3</w:t>
        </w:r>
        <w:r w:rsidRPr="00866DA9">
          <w:rPr>
            <w:rStyle w:val="Hyperlink"/>
            <w:b/>
            <w:noProof/>
          </w:rPr>
          <w:noBreakHyphen/>
          <w:t>25. Số ca nhiễm và tử vong giữa Việt Nam và các nước Đông Nam Á</w:t>
        </w:r>
        <w:r w:rsidRPr="00866DA9">
          <w:rPr>
            <w:b/>
            <w:noProof/>
            <w:webHidden/>
          </w:rPr>
          <w:tab/>
        </w:r>
        <w:r w:rsidRPr="00866DA9">
          <w:rPr>
            <w:b/>
            <w:noProof/>
            <w:webHidden/>
          </w:rPr>
          <w:fldChar w:fldCharType="begin"/>
        </w:r>
        <w:r w:rsidRPr="00866DA9">
          <w:rPr>
            <w:b/>
            <w:noProof/>
            <w:webHidden/>
          </w:rPr>
          <w:instrText xml:space="preserve"> PAGEREF _Toc93179970 \h </w:instrText>
        </w:r>
        <w:r w:rsidRPr="00866DA9">
          <w:rPr>
            <w:b/>
            <w:noProof/>
            <w:webHidden/>
          </w:rPr>
        </w:r>
        <w:r w:rsidRPr="00866DA9">
          <w:rPr>
            <w:b/>
            <w:noProof/>
            <w:webHidden/>
          </w:rPr>
          <w:fldChar w:fldCharType="separate"/>
        </w:r>
        <w:r w:rsidRPr="00866DA9">
          <w:rPr>
            <w:b/>
            <w:noProof/>
            <w:webHidden/>
          </w:rPr>
          <w:t>39</w:t>
        </w:r>
        <w:r w:rsidRPr="00866DA9">
          <w:rPr>
            <w:b/>
            <w:noProof/>
            <w:webHidden/>
          </w:rPr>
          <w:fldChar w:fldCharType="end"/>
        </w:r>
      </w:hyperlink>
    </w:p>
    <w:p w14:paraId="484A7A8B"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71" w:history="1">
        <w:r w:rsidRPr="00866DA9">
          <w:rPr>
            <w:rStyle w:val="Hyperlink"/>
            <w:b/>
            <w:noProof/>
          </w:rPr>
          <w:t>Hình 3</w:t>
        </w:r>
        <w:r w:rsidRPr="00866DA9">
          <w:rPr>
            <w:rStyle w:val="Hyperlink"/>
            <w:b/>
            <w:noProof/>
          </w:rPr>
          <w:noBreakHyphen/>
          <w:t>26. Biểu đồ cột giữa Việt Nam và các nước Đông Nam Á</w:t>
        </w:r>
        <w:r w:rsidRPr="00866DA9">
          <w:rPr>
            <w:b/>
            <w:noProof/>
            <w:webHidden/>
          </w:rPr>
          <w:tab/>
        </w:r>
        <w:r w:rsidRPr="00866DA9">
          <w:rPr>
            <w:b/>
            <w:noProof/>
            <w:webHidden/>
          </w:rPr>
          <w:fldChar w:fldCharType="begin"/>
        </w:r>
        <w:r w:rsidRPr="00866DA9">
          <w:rPr>
            <w:b/>
            <w:noProof/>
            <w:webHidden/>
          </w:rPr>
          <w:instrText xml:space="preserve"> PAGEREF _Toc93179971 \h </w:instrText>
        </w:r>
        <w:r w:rsidRPr="00866DA9">
          <w:rPr>
            <w:b/>
            <w:noProof/>
            <w:webHidden/>
          </w:rPr>
        </w:r>
        <w:r w:rsidRPr="00866DA9">
          <w:rPr>
            <w:b/>
            <w:noProof/>
            <w:webHidden/>
          </w:rPr>
          <w:fldChar w:fldCharType="separate"/>
        </w:r>
        <w:r w:rsidRPr="00866DA9">
          <w:rPr>
            <w:b/>
            <w:noProof/>
            <w:webHidden/>
          </w:rPr>
          <w:t>39</w:t>
        </w:r>
        <w:r w:rsidRPr="00866DA9">
          <w:rPr>
            <w:b/>
            <w:noProof/>
            <w:webHidden/>
          </w:rPr>
          <w:fldChar w:fldCharType="end"/>
        </w:r>
      </w:hyperlink>
    </w:p>
    <w:p w14:paraId="6C4C10AB"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72" w:history="1">
        <w:r w:rsidRPr="00866DA9">
          <w:rPr>
            <w:rStyle w:val="Hyperlink"/>
            <w:b/>
            <w:noProof/>
          </w:rPr>
          <w:t>Hình 3</w:t>
        </w:r>
        <w:r w:rsidRPr="00866DA9">
          <w:rPr>
            <w:rStyle w:val="Hyperlink"/>
            <w:b/>
            <w:noProof/>
          </w:rPr>
          <w:noBreakHyphen/>
          <w:t>27. Bảng sơ lược về tiến độ tiêm chủng Vắc-xin</w:t>
        </w:r>
        <w:r w:rsidRPr="00866DA9">
          <w:rPr>
            <w:b/>
            <w:noProof/>
            <w:webHidden/>
          </w:rPr>
          <w:tab/>
        </w:r>
        <w:r w:rsidRPr="00866DA9">
          <w:rPr>
            <w:b/>
            <w:noProof/>
            <w:webHidden/>
          </w:rPr>
          <w:fldChar w:fldCharType="begin"/>
        </w:r>
        <w:r w:rsidRPr="00866DA9">
          <w:rPr>
            <w:b/>
            <w:noProof/>
            <w:webHidden/>
          </w:rPr>
          <w:instrText xml:space="preserve"> PAGEREF _Toc93179972 \h </w:instrText>
        </w:r>
        <w:r w:rsidRPr="00866DA9">
          <w:rPr>
            <w:b/>
            <w:noProof/>
            <w:webHidden/>
          </w:rPr>
        </w:r>
        <w:r w:rsidRPr="00866DA9">
          <w:rPr>
            <w:b/>
            <w:noProof/>
            <w:webHidden/>
          </w:rPr>
          <w:fldChar w:fldCharType="separate"/>
        </w:r>
        <w:r w:rsidRPr="00866DA9">
          <w:rPr>
            <w:b/>
            <w:noProof/>
            <w:webHidden/>
          </w:rPr>
          <w:t>40</w:t>
        </w:r>
        <w:r w:rsidRPr="00866DA9">
          <w:rPr>
            <w:b/>
            <w:noProof/>
            <w:webHidden/>
          </w:rPr>
          <w:fldChar w:fldCharType="end"/>
        </w:r>
      </w:hyperlink>
    </w:p>
    <w:p w14:paraId="3D2858B9"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73" w:history="1">
        <w:r w:rsidRPr="00866DA9">
          <w:rPr>
            <w:rStyle w:val="Hyperlink"/>
            <w:b/>
            <w:noProof/>
          </w:rPr>
          <w:t>Hình 3</w:t>
        </w:r>
        <w:r w:rsidRPr="00866DA9">
          <w:rPr>
            <w:rStyle w:val="Hyperlink"/>
            <w:b/>
            <w:noProof/>
          </w:rPr>
          <w:noBreakHyphen/>
          <w:t>28. Biểu đồ số lượng Quốc gia sử dụng Vắc-xin đơn</w:t>
        </w:r>
        <w:r w:rsidRPr="00866DA9">
          <w:rPr>
            <w:b/>
            <w:noProof/>
            <w:webHidden/>
          </w:rPr>
          <w:tab/>
        </w:r>
        <w:r w:rsidRPr="00866DA9">
          <w:rPr>
            <w:b/>
            <w:noProof/>
            <w:webHidden/>
          </w:rPr>
          <w:fldChar w:fldCharType="begin"/>
        </w:r>
        <w:r w:rsidRPr="00866DA9">
          <w:rPr>
            <w:b/>
            <w:noProof/>
            <w:webHidden/>
          </w:rPr>
          <w:instrText xml:space="preserve"> PAGEREF _Toc93179973 \h </w:instrText>
        </w:r>
        <w:r w:rsidRPr="00866DA9">
          <w:rPr>
            <w:b/>
            <w:noProof/>
            <w:webHidden/>
          </w:rPr>
        </w:r>
        <w:r w:rsidRPr="00866DA9">
          <w:rPr>
            <w:b/>
            <w:noProof/>
            <w:webHidden/>
          </w:rPr>
          <w:fldChar w:fldCharType="separate"/>
        </w:r>
        <w:r w:rsidRPr="00866DA9">
          <w:rPr>
            <w:b/>
            <w:noProof/>
            <w:webHidden/>
          </w:rPr>
          <w:t>40</w:t>
        </w:r>
        <w:r w:rsidRPr="00866DA9">
          <w:rPr>
            <w:b/>
            <w:noProof/>
            <w:webHidden/>
          </w:rPr>
          <w:fldChar w:fldCharType="end"/>
        </w:r>
      </w:hyperlink>
    </w:p>
    <w:p w14:paraId="4FE07A90"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74" w:history="1">
        <w:r w:rsidRPr="00866DA9">
          <w:rPr>
            <w:rStyle w:val="Hyperlink"/>
            <w:b/>
            <w:noProof/>
          </w:rPr>
          <w:t>Hình 3</w:t>
        </w:r>
        <w:r w:rsidRPr="00866DA9">
          <w:rPr>
            <w:rStyle w:val="Hyperlink"/>
            <w:b/>
            <w:noProof/>
          </w:rPr>
          <w:noBreakHyphen/>
          <w:t>29. Biểu đồ top 10 Quốc gia có tổng số Vắc-xin đã tiêm</w:t>
        </w:r>
        <w:r w:rsidRPr="00866DA9">
          <w:rPr>
            <w:b/>
            <w:noProof/>
            <w:webHidden/>
          </w:rPr>
          <w:tab/>
        </w:r>
        <w:r w:rsidRPr="00866DA9">
          <w:rPr>
            <w:b/>
            <w:noProof/>
            <w:webHidden/>
          </w:rPr>
          <w:fldChar w:fldCharType="begin"/>
        </w:r>
        <w:r w:rsidRPr="00866DA9">
          <w:rPr>
            <w:b/>
            <w:noProof/>
            <w:webHidden/>
          </w:rPr>
          <w:instrText xml:space="preserve"> PAGEREF _Toc93179974 \h </w:instrText>
        </w:r>
        <w:r w:rsidRPr="00866DA9">
          <w:rPr>
            <w:b/>
            <w:noProof/>
            <w:webHidden/>
          </w:rPr>
        </w:r>
        <w:r w:rsidRPr="00866DA9">
          <w:rPr>
            <w:b/>
            <w:noProof/>
            <w:webHidden/>
          </w:rPr>
          <w:fldChar w:fldCharType="separate"/>
        </w:r>
        <w:r w:rsidRPr="00866DA9">
          <w:rPr>
            <w:b/>
            <w:noProof/>
            <w:webHidden/>
          </w:rPr>
          <w:t>41</w:t>
        </w:r>
        <w:r w:rsidRPr="00866DA9">
          <w:rPr>
            <w:b/>
            <w:noProof/>
            <w:webHidden/>
          </w:rPr>
          <w:fldChar w:fldCharType="end"/>
        </w:r>
      </w:hyperlink>
    </w:p>
    <w:p w14:paraId="71CAB97B"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75" w:history="1">
        <w:r w:rsidRPr="00866DA9">
          <w:rPr>
            <w:rStyle w:val="Hyperlink"/>
            <w:b/>
            <w:noProof/>
          </w:rPr>
          <w:t>Hình 3</w:t>
        </w:r>
        <w:r w:rsidRPr="00866DA9">
          <w:rPr>
            <w:rStyle w:val="Hyperlink"/>
            <w:b/>
            <w:noProof/>
          </w:rPr>
          <w:noBreakHyphen/>
          <w:t>30. Biểu đồ top 10 Quốc gia có số Vắc-xin tiêm mỗi ngày</w:t>
        </w:r>
        <w:r w:rsidRPr="00866DA9">
          <w:rPr>
            <w:b/>
            <w:noProof/>
            <w:webHidden/>
          </w:rPr>
          <w:tab/>
        </w:r>
        <w:r w:rsidRPr="00866DA9">
          <w:rPr>
            <w:b/>
            <w:noProof/>
            <w:webHidden/>
          </w:rPr>
          <w:fldChar w:fldCharType="begin"/>
        </w:r>
        <w:r w:rsidRPr="00866DA9">
          <w:rPr>
            <w:b/>
            <w:noProof/>
            <w:webHidden/>
          </w:rPr>
          <w:instrText xml:space="preserve"> PAGEREF _Toc93179975 \h </w:instrText>
        </w:r>
        <w:r w:rsidRPr="00866DA9">
          <w:rPr>
            <w:b/>
            <w:noProof/>
            <w:webHidden/>
          </w:rPr>
        </w:r>
        <w:r w:rsidRPr="00866DA9">
          <w:rPr>
            <w:b/>
            <w:noProof/>
            <w:webHidden/>
          </w:rPr>
          <w:fldChar w:fldCharType="separate"/>
        </w:r>
        <w:r w:rsidRPr="00866DA9">
          <w:rPr>
            <w:b/>
            <w:noProof/>
            <w:webHidden/>
          </w:rPr>
          <w:t>41</w:t>
        </w:r>
        <w:r w:rsidRPr="00866DA9">
          <w:rPr>
            <w:b/>
            <w:noProof/>
            <w:webHidden/>
          </w:rPr>
          <w:fldChar w:fldCharType="end"/>
        </w:r>
      </w:hyperlink>
    </w:p>
    <w:p w14:paraId="093A955A"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76" w:history="1">
        <w:r w:rsidRPr="00866DA9">
          <w:rPr>
            <w:rStyle w:val="Hyperlink"/>
            <w:b/>
            <w:noProof/>
          </w:rPr>
          <w:t>Hình 3</w:t>
        </w:r>
        <w:r w:rsidRPr="00866DA9">
          <w:rPr>
            <w:rStyle w:val="Hyperlink"/>
            <w:b/>
            <w:noProof/>
          </w:rPr>
          <w:noBreakHyphen/>
          <w:t>31. Biểu đồ top 10 Quốc gia có số người đã tiêm đầy đủ</w:t>
        </w:r>
        <w:r w:rsidRPr="00866DA9">
          <w:rPr>
            <w:b/>
            <w:noProof/>
            <w:webHidden/>
          </w:rPr>
          <w:tab/>
        </w:r>
        <w:r w:rsidRPr="00866DA9">
          <w:rPr>
            <w:b/>
            <w:noProof/>
            <w:webHidden/>
          </w:rPr>
          <w:fldChar w:fldCharType="begin"/>
        </w:r>
        <w:r w:rsidRPr="00866DA9">
          <w:rPr>
            <w:b/>
            <w:noProof/>
            <w:webHidden/>
          </w:rPr>
          <w:instrText xml:space="preserve"> PAGEREF _Toc93179976 \h </w:instrText>
        </w:r>
        <w:r w:rsidRPr="00866DA9">
          <w:rPr>
            <w:b/>
            <w:noProof/>
            <w:webHidden/>
          </w:rPr>
        </w:r>
        <w:r w:rsidRPr="00866DA9">
          <w:rPr>
            <w:b/>
            <w:noProof/>
            <w:webHidden/>
          </w:rPr>
          <w:fldChar w:fldCharType="separate"/>
        </w:r>
        <w:r w:rsidRPr="00866DA9">
          <w:rPr>
            <w:b/>
            <w:noProof/>
            <w:webHidden/>
          </w:rPr>
          <w:t>41</w:t>
        </w:r>
        <w:r w:rsidRPr="00866DA9">
          <w:rPr>
            <w:b/>
            <w:noProof/>
            <w:webHidden/>
          </w:rPr>
          <w:fldChar w:fldCharType="end"/>
        </w:r>
      </w:hyperlink>
    </w:p>
    <w:p w14:paraId="2780664D"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77" w:history="1">
        <w:r w:rsidRPr="00866DA9">
          <w:rPr>
            <w:rStyle w:val="Hyperlink"/>
            <w:b/>
            <w:noProof/>
          </w:rPr>
          <w:t>Hình 3</w:t>
        </w:r>
        <w:r w:rsidRPr="00866DA9">
          <w:rPr>
            <w:rStyle w:val="Hyperlink"/>
            <w:b/>
            <w:noProof/>
          </w:rPr>
          <w:noBreakHyphen/>
          <w:t>32. Biểu đồ số lượng Quốc gia sử dụng Vắc-xin kết hợp</w:t>
        </w:r>
        <w:r w:rsidRPr="00866DA9">
          <w:rPr>
            <w:b/>
            <w:noProof/>
            <w:webHidden/>
          </w:rPr>
          <w:tab/>
        </w:r>
        <w:r w:rsidRPr="00866DA9">
          <w:rPr>
            <w:b/>
            <w:noProof/>
            <w:webHidden/>
          </w:rPr>
          <w:fldChar w:fldCharType="begin"/>
        </w:r>
        <w:r w:rsidRPr="00866DA9">
          <w:rPr>
            <w:b/>
            <w:noProof/>
            <w:webHidden/>
          </w:rPr>
          <w:instrText xml:space="preserve"> PAGEREF _Toc93179977 \h </w:instrText>
        </w:r>
        <w:r w:rsidRPr="00866DA9">
          <w:rPr>
            <w:b/>
            <w:noProof/>
            <w:webHidden/>
          </w:rPr>
        </w:r>
        <w:r w:rsidRPr="00866DA9">
          <w:rPr>
            <w:b/>
            <w:noProof/>
            <w:webHidden/>
          </w:rPr>
          <w:fldChar w:fldCharType="separate"/>
        </w:r>
        <w:r w:rsidRPr="00866DA9">
          <w:rPr>
            <w:b/>
            <w:noProof/>
            <w:webHidden/>
          </w:rPr>
          <w:t>42</w:t>
        </w:r>
        <w:r w:rsidRPr="00866DA9">
          <w:rPr>
            <w:b/>
            <w:noProof/>
            <w:webHidden/>
          </w:rPr>
          <w:fldChar w:fldCharType="end"/>
        </w:r>
      </w:hyperlink>
    </w:p>
    <w:p w14:paraId="03E17231"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78" w:history="1">
        <w:r w:rsidRPr="00866DA9">
          <w:rPr>
            <w:rStyle w:val="Hyperlink"/>
            <w:b/>
            <w:noProof/>
          </w:rPr>
          <w:t>Hình 3</w:t>
        </w:r>
        <w:r w:rsidRPr="00866DA9">
          <w:rPr>
            <w:rStyle w:val="Hyperlink"/>
            <w:b/>
            <w:noProof/>
          </w:rPr>
          <w:noBreakHyphen/>
          <w:t>33. Biểu đồ số lượng Vắc-xin mỗi ngày của Thế giới</w:t>
        </w:r>
        <w:r w:rsidRPr="00866DA9">
          <w:rPr>
            <w:b/>
            <w:noProof/>
            <w:webHidden/>
          </w:rPr>
          <w:tab/>
        </w:r>
        <w:r w:rsidRPr="00866DA9">
          <w:rPr>
            <w:b/>
            <w:noProof/>
            <w:webHidden/>
          </w:rPr>
          <w:fldChar w:fldCharType="begin"/>
        </w:r>
        <w:r w:rsidRPr="00866DA9">
          <w:rPr>
            <w:b/>
            <w:noProof/>
            <w:webHidden/>
          </w:rPr>
          <w:instrText xml:space="preserve"> PAGEREF _Toc93179978 \h </w:instrText>
        </w:r>
        <w:r w:rsidRPr="00866DA9">
          <w:rPr>
            <w:b/>
            <w:noProof/>
            <w:webHidden/>
          </w:rPr>
        </w:r>
        <w:r w:rsidRPr="00866DA9">
          <w:rPr>
            <w:b/>
            <w:noProof/>
            <w:webHidden/>
          </w:rPr>
          <w:fldChar w:fldCharType="separate"/>
        </w:r>
        <w:r w:rsidRPr="00866DA9">
          <w:rPr>
            <w:b/>
            <w:noProof/>
            <w:webHidden/>
          </w:rPr>
          <w:t>42</w:t>
        </w:r>
        <w:r w:rsidRPr="00866DA9">
          <w:rPr>
            <w:b/>
            <w:noProof/>
            <w:webHidden/>
          </w:rPr>
          <w:fldChar w:fldCharType="end"/>
        </w:r>
      </w:hyperlink>
    </w:p>
    <w:p w14:paraId="7AE66996"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79" w:history="1">
        <w:r w:rsidRPr="00866DA9">
          <w:rPr>
            <w:rStyle w:val="Hyperlink"/>
            <w:b/>
            <w:noProof/>
          </w:rPr>
          <w:t>Hình 3</w:t>
        </w:r>
        <w:r w:rsidRPr="00866DA9">
          <w:rPr>
            <w:rStyle w:val="Hyperlink"/>
            <w:b/>
            <w:noProof/>
          </w:rPr>
          <w:noBreakHyphen/>
          <w:t>34. Biểu đồ cộng dồn lượng Vắc-xin tiêm mỗi ngày của Thế giới</w:t>
        </w:r>
        <w:r w:rsidRPr="00866DA9">
          <w:rPr>
            <w:b/>
            <w:noProof/>
            <w:webHidden/>
          </w:rPr>
          <w:tab/>
        </w:r>
        <w:r w:rsidRPr="00866DA9">
          <w:rPr>
            <w:b/>
            <w:noProof/>
            <w:webHidden/>
          </w:rPr>
          <w:fldChar w:fldCharType="begin"/>
        </w:r>
        <w:r w:rsidRPr="00866DA9">
          <w:rPr>
            <w:b/>
            <w:noProof/>
            <w:webHidden/>
          </w:rPr>
          <w:instrText xml:space="preserve"> PAGEREF _Toc93179979 \h </w:instrText>
        </w:r>
        <w:r w:rsidRPr="00866DA9">
          <w:rPr>
            <w:b/>
            <w:noProof/>
            <w:webHidden/>
          </w:rPr>
        </w:r>
        <w:r w:rsidRPr="00866DA9">
          <w:rPr>
            <w:b/>
            <w:noProof/>
            <w:webHidden/>
          </w:rPr>
          <w:fldChar w:fldCharType="separate"/>
        </w:r>
        <w:r w:rsidRPr="00866DA9">
          <w:rPr>
            <w:b/>
            <w:noProof/>
            <w:webHidden/>
          </w:rPr>
          <w:t>43</w:t>
        </w:r>
        <w:r w:rsidRPr="00866DA9">
          <w:rPr>
            <w:b/>
            <w:noProof/>
            <w:webHidden/>
          </w:rPr>
          <w:fldChar w:fldCharType="end"/>
        </w:r>
      </w:hyperlink>
    </w:p>
    <w:p w14:paraId="746D8AA3"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80" w:history="1">
        <w:r w:rsidRPr="00866DA9">
          <w:rPr>
            <w:rStyle w:val="Hyperlink"/>
            <w:b/>
            <w:noProof/>
          </w:rPr>
          <w:t>Hình 3</w:t>
        </w:r>
        <w:r w:rsidRPr="00866DA9">
          <w:rPr>
            <w:rStyle w:val="Hyperlink"/>
            <w:b/>
            <w:noProof/>
          </w:rPr>
          <w:noBreakHyphen/>
          <w:t>35. Biểu đồ phần trăm dân số Thế giới được tiêm đầy đủ</w:t>
        </w:r>
        <w:r w:rsidRPr="00866DA9">
          <w:rPr>
            <w:b/>
            <w:noProof/>
            <w:webHidden/>
          </w:rPr>
          <w:tab/>
        </w:r>
        <w:r w:rsidRPr="00866DA9">
          <w:rPr>
            <w:b/>
            <w:noProof/>
            <w:webHidden/>
          </w:rPr>
          <w:fldChar w:fldCharType="begin"/>
        </w:r>
        <w:r w:rsidRPr="00866DA9">
          <w:rPr>
            <w:b/>
            <w:noProof/>
            <w:webHidden/>
          </w:rPr>
          <w:instrText xml:space="preserve"> PAGEREF _Toc93179980 \h </w:instrText>
        </w:r>
        <w:r w:rsidRPr="00866DA9">
          <w:rPr>
            <w:b/>
            <w:noProof/>
            <w:webHidden/>
          </w:rPr>
        </w:r>
        <w:r w:rsidRPr="00866DA9">
          <w:rPr>
            <w:b/>
            <w:noProof/>
            <w:webHidden/>
          </w:rPr>
          <w:fldChar w:fldCharType="separate"/>
        </w:r>
        <w:r w:rsidRPr="00866DA9">
          <w:rPr>
            <w:b/>
            <w:noProof/>
            <w:webHidden/>
          </w:rPr>
          <w:t>43</w:t>
        </w:r>
        <w:r w:rsidRPr="00866DA9">
          <w:rPr>
            <w:b/>
            <w:noProof/>
            <w:webHidden/>
          </w:rPr>
          <w:fldChar w:fldCharType="end"/>
        </w:r>
      </w:hyperlink>
    </w:p>
    <w:p w14:paraId="296C85D4"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81" w:history="1">
        <w:r w:rsidRPr="00866DA9">
          <w:rPr>
            <w:rStyle w:val="Hyperlink"/>
            <w:b/>
            <w:noProof/>
          </w:rPr>
          <w:t>Hình 3</w:t>
        </w:r>
        <w:r w:rsidRPr="00866DA9">
          <w:rPr>
            <w:rStyle w:val="Hyperlink"/>
            <w:b/>
            <w:noProof/>
          </w:rPr>
          <w:noBreakHyphen/>
          <w:t>36. Bảng sơ lược về tiến độ tiêm chủng Vắc-xin ở Châu Á</w:t>
        </w:r>
        <w:r w:rsidRPr="00866DA9">
          <w:rPr>
            <w:b/>
            <w:noProof/>
            <w:webHidden/>
          </w:rPr>
          <w:tab/>
        </w:r>
        <w:r w:rsidRPr="00866DA9">
          <w:rPr>
            <w:b/>
            <w:noProof/>
            <w:webHidden/>
          </w:rPr>
          <w:fldChar w:fldCharType="begin"/>
        </w:r>
        <w:r w:rsidRPr="00866DA9">
          <w:rPr>
            <w:b/>
            <w:noProof/>
            <w:webHidden/>
          </w:rPr>
          <w:instrText xml:space="preserve"> PAGEREF _Toc93179981 \h </w:instrText>
        </w:r>
        <w:r w:rsidRPr="00866DA9">
          <w:rPr>
            <w:b/>
            <w:noProof/>
            <w:webHidden/>
          </w:rPr>
        </w:r>
        <w:r w:rsidRPr="00866DA9">
          <w:rPr>
            <w:b/>
            <w:noProof/>
            <w:webHidden/>
          </w:rPr>
          <w:fldChar w:fldCharType="separate"/>
        </w:r>
        <w:r w:rsidRPr="00866DA9">
          <w:rPr>
            <w:b/>
            <w:noProof/>
            <w:webHidden/>
          </w:rPr>
          <w:t>44</w:t>
        </w:r>
        <w:r w:rsidRPr="00866DA9">
          <w:rPr>
            <w:b/>
            <w:noProof/>
            <w:webHidden/>
          </w:rPr>
          <w:fldChar w:fldCharType="end"/>
        </w:r>
      </w:hyperlink>
    </w:p>
    <w:p w14:paraId="4356DE2C"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82" w:history="1">
        <w:r w:rsidRPr="00866DA9">
          <w:rPr>
            <w:rStyle w:val="Hyperlink"/>
            <w:b/>
            <w:noProof/>
          </w:rPr>
          <w:t>Hình 3</w:t>
        </w:r>
        <w:r w:rsidRPr="00866DA9">
          <w:rPr>
            <w:rStyle w:val="Hyperlink"/>
            <w:b/>
            <w:noProof/>
          </w:rPr>
          <w:noBreakHyphen/>
          <w:t>37. Biểu đồ số lượng Vắc-xin mỗi ngày của các nước Châu Á</w:t>
        </w:r>
        <w:r w:rsidRPr="00866DA9">
          <w:rPr>
            <w:b/>
            <w:noProof/>
            <w:webHidden/>
          </w:rPr>
          <w:tab/>
        </w:r>
        <w:r w:rsidRPr="00866DA9">
          <w:rPr>
            <w:b/>
            <w:noProof/>
            <w:webHidden/>
          </w:rPr>
          <w:fldChar w:fldCharType="begin"/>
        </w:r>
        <w:r w:rsidRPr="00866DA9">
          <w:rPr>
            <w:b/>
            <w:noProof/>
            <w:webHidden/>
          </w:rPr>
          <w:instrText xml:space="preserve"> PAGEREF _Toc93179982 \h </w:instrText>
        </w:r>
        <w:r w:rsidRPr="00866DA9">
          <w:rPr>
            <w:b/>
            <w:noProof/>
            <w:webHidden/>
          </w:rPr>
        </w:r>
        <w:r w:rsidRPr="00866DA9">
          <w:rPr>
            <w:b/>
            <w:noProof/>
            <w:webHidden/>
          </w:rPr>
          <w:fldChar w:fldCharType="separate"/>
        </w:r>
        <w:r w:rsidRPr="00866DA9">
          <w:rPr>
            <w:b/>
            <w:noProof/>
            <w:webHidden/>
          </w:rPr>
          <w:t>44</w:t>
        </w:r>
        <w:r w:rsidRPr="00866DA9">
          <w:rPr>
            <w:b/>
            <w:noProof/>
            <w:webHidden/>
          </w:rPr>
          <w:fldChar w:fldCharType="end"/>
        </w:r>
      </w:hyperlink>
    </w:p>
    <w:p w14:paraId="769614C0"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83" w:history="1">
        <w:r w:rsidRPr="00866DA9">
          <w:rPr>
            <w:rStyle w:val="Hyperlink"/>
            <w:b/>
            <w:noProof/>
          </w:rPr>
          <w:t>Hình 3</w:t>
        </w:r>
        <w:r w:rsidRPr="00866DA9">
          <w:rPr>
            <w:rStyle w:val="Hyperlink"/>
            <w:b/>
            <w:noProof/>
          </w:rPr>
          <w:noBreakHyphen/>
          <w:t>38. Biểu đồ số lượng Vắc-xin cộng dồn của các nước Châu Á</w:t>
        </w:r>
        <w:r w:rsidRPr="00866DA9">
          <w:rPr>
            <w:b/>
            <w:noProof/>
            <w:webHidden/>
          </w:rPr>
          <w:tab/>
        </w:r>
        <w:r w:rsidRPr="00866DA9">
          <w:rPr>
            <w:b/>
            <w:noProof/>
            <w:webHidden/>
          </w:rPr>
          <w:fldChar w:fldCharType="begin"/>
        </w:r>
        <w:r w:rsidRPr="00866DA9">
          <w:rPr>
            <w:b/>
            <w:noProof/>
            <w:webHidden/>
          </w:rPr>
          <w:instrText xml:space="preserve"> PAGEREF _Toc93179983 \h </w:instrText>
        </w:r>
        <w:r w:rsidRPr="00866DA9">
          <w:rPr>
            <w:b/>
            <w:noProof/>
            <w:webHidden/>
          </w:rPr>
        </w:r>
        <w:r w:rsidRPr="00866DA9">
          <w:rPr>
            <w:b/>
            <w:noProof/>
            <w:webHidden/>
          </w:rPr>
          <w:fldChar w:fldCharType="separate"/>
        </w:r>
        <w:r w:rsidRPr="00866DA9">
          <w:rPr>
            <w:b/>
            <w:noProof/>
            <w:webHidden/>
          </w:rPr>
          <w:t>45</w:t>
        </w:r>
        <w:r w:rsidRPr="00866DA9">
          <w:rPr>
            <w:b/>
            <w:noProof/>
            <w:webHidden/>
          </w:rPr>
          <w:fldChar w:fldCharType="end"/>
        </w:r>
      </w:hyperlink>
    </w:p>
    <w:p w14:paraId="76A6F0A0"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84" w:history="1">
        <w:r w:rsidRPr="00866DA9">
          <w:rPr>
            <w:rStyle w:val="Hyperlink"/>
            <w:b/>
            <w:noProof/>
          </w:rPr>
          <w:t>Hình 3</w:t>
        </w:r>
        <w:r w:rsidRPr="00866DA9">
          <w:rPr>
            <w:rStyle w:val="Hyperlink"/>
            <w:b/>
            <w:noProof/>
          </w:rPr>
          <w:noBreakHyphen/>
          <w:t>39. Biểu đồ phân phối tiêm Vắc-xin mỗi ngày của Việt Nam</w:t>
        </w:r>
        <w:r w:rsidRPr="00866DA9">
          <w:rPr>
            <w:b/>
            <w:noProof/>
            <w:webHidden/>
          </w:rPr>
          <w:tab/>
        </w:r>
        <w:r w:rsidRPr="00866DA9">
          <w:rPr>
            <w:b/>
            <w:noProof/>
            <w:webHidden/>
          </w:rPr>
          <w:fldChar w:fldCharType="begin"/>
        </w:r>
        <w:r w:rsidRPr="00866DA9">
          <w:rPr>
            <w:b/>
            <w:noProof/>
            <w:webHidden/>
          </w:rPr>
          <w:instrText xml:space="preserve"> PAGEREF _Toc93179984 \h </w:instrText>
        </w:r>
        <w:r w:rsidRPr="00866DA9">
          <w:rPr>
            <w:b/>
            <w:noProof/>
            <w:webHidden/>
          </w:rPr>
        </w:r>
        <w:r w:rsidRPr="00866DA9">
          <w:rPr>
            <w:b/>
            <w:noProof/>
            <w:webHidden/>
          </w:rPr>
          <w:fldChar w:fldCharType="separate"/>
        </w:r>
        <w:r w:rsidRPr="00866DA9">
          <w:rPr>
            <w:b/>
            <w:noProof/>
            <w:webHidden/>
          </w:rPr>
          <w:t>45</w:t>
        </w:r>
        <w:r w:rsidRPr="00866DA9">
          <w:rPr>
            <w:b/>
            <w:noProof/>
            <w:webHidden/>
          </w:rPr>
          <w:fldChar w:fldCharType="end"/>
        </w:r>
      </w:hyperlink>
    </w:p>
    <w:p w14:paraId="7D6A1319"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85" w:history="1">
        <w:r w:rsidRPr="00866DA9">
          <w:rPr>
            <w:rStyle w:val="Hyperlink"/>
            <w:b/>
            <w:noProof/>
          </w:rPr>
          <w:t>Hình 3</w:t>
        </w:r>
        <w:r w:rsidRPr="00866DA9">
          <w:rPr>
            <w:rStyle w:val="Hyperlink"/>
            <w:b/>
            <w:noProof/>
          </w:rPr>
          <w:noBreakHyphen/>
          <w:t>40. Bảng sơ lược về tiến độ tiêm chủng Vắc-xin ở Đông Nam Á</w:t>
        </w:r>
        <w:r w:rsidRPr="00866DA9">
          <w:rPr>
            <w:b/>
            <w:noProof/>
            <w:webHidden/>
          </w:rPr>
          <w:tab/>
        </w:r>
        <w:r w:rsidRPr="00866DA9">
          <w:rPr>
            <w:b/>
            <w:noProof/>
            <w:webHidden/>
          </w:rPr>
          <w:fldChar w:fldCharType="begin"/>
        </w:r>
        <w:r w:rsidRPr="00866DA9">
          <w:rPr>
            <w:b/>
            <w:noProof/>
            <w:webHidden/>
          </w:rPr>
          <w:instrText xml:space="preserve"> PAGEREF _Toc93179985 \h </w:instrText>
        </w:r>
        <w:r w:rsidRPr="00866DA9">
          <w:rPr>
            <w:b/>
            <w:noProof/>
            <w:webHidden/>
          </w:rPr>
        </w:r>
        <w:r w:rsidRPr="00866DA9">
          <w:rPr>
            <w:b/>
            <w:noProof/>
            <w:webHidden/>
          </w:rPr>
          <w:fldChar w:fldCharType="separate"/>
        </w:r>
        <w:r w:rsidRPr="00866DA9">
          <w:rPr>
            <w:b/>
            <w:noProof/>
            <w:webHidden/>
          </w:rPr>
          <w:t>46</w:t>
        </w:r>
        <w:r w:rsidRPr="00866DA9">
          <w:rPr>
            <w:b/>
            <w:noProof/>
            <w:webHidden/>
          </w:rPr>
          <w:fldChar w:fldCharType="end"/>
        </w:r>
      </w:hyperlink>
    </w:p>
    <w:p w14:paraId="696B925A"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86" w:history="1">
        <w:r w:rsidRPr="00866DA9">
          <w:rPr>
            <w:rStyle w:val="Hyperlink"/>
            <w:b/>
            <w:noProof/>
          </w:rPr>
          <w:t>Hình 3</w:t>
        </w:r>
        <w:r w:rsidRPr="00866DA9">
          <w:rPr>
            <w:rStyle w:val="Hyperlink"/>
            <w:b/>
            <w:noProof/>
          </w:rPr>
          <w:noBreakHyphen/>
          <w:t>41. Biểu đồ số lượng Vắc-xin mỗi ngày của Đông Nam Á</w:t>
        </w:r>
        <w:r w:rsidRPr="00866DA9">
          <w:rPr>
            <w:b/>
            <w:noProof/>
            <w:webHidden/>
          </w:rPr>
          <w:tab/>
        </w:r>
        <w:r w:rsidRPr="00866DA9">
          <w:rPr>
            <w:b/>
            <w:noProof/>
            <w:webHidden/>
          </w:rPr>
          <w:fldChar w:fldCharType="begin"/>
        </w:r>
        <w:r w:rsidRPr="00866DA9">
          <w:rPr>
            <w:b/>
            <w:noProof/>
            <w:webHidden/>
          </w:rPr>
          <w:instrText xml:space="preserve"> PAGEREF _Toc93179986 \h </w:instrText>
        </w:r>
        <w:r w:rsidRPr="00866DA9">
          <w:rPr>
            <w:b/>
            <w:noProof/>
            <w:webHidden/>
          </w:rPr>
        </w:r>
        <w:r w:rsidRPr="00866DA9">
          <w:rPr>
            <w:b/>
            <w:noProof/>
            <w:webHidden/>
          </w:rPr>
          <w:fldChar w:fldCharType="separate"/>
        </w:r>
        <w:r w:rsidRPr="00866DA9">
          <w:rPr>
            <w:b/>
            <w:noProof/>
            <w:webHidden/>
          </w:rPr>
          <w:t>46</w:t>
        </w:r>
        <w:r w:rsidRPr="00866DA9">
          <w:rPr>
            <w:b/>
            <w:noProof/>
            <w:webHidden/>
          </w:rPr>
          <w:fldChar w:fldCharType="end"/>
        </w:r>
      </w:hyperlink>
    </w:p>
    <w:p w14:paraId="5EDA72AA"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87" w:history="1">
        <w:r w:rsidRPr="00866DA9">
          <w:rPr>
            <w:rStyle w:val="Hyperlink"/>
            <w:b/>
            <w:noProof/>
          </w:rPr>
          <w:t>Hình 3</w:t>
        </w:r>
        <w:r w:rsidRPr="00866DA9">
          <w:rPr>
            <w:rStyle w:val="Hyperlink"/>
            <w:b/>
            <w:noProof/>
          </w:rPr>
          <w:noBreakHyphen/>
          <w:t>42. Biểu đồ số lượng Vắc-xin cộng dồn của Đông Nam Á</w:t>
        </w:r>
        <w:r w:rsidRPr="00866DA9">
          <w:rPr>
            <w:b/>
            <w:noProof/>
            <w:webHidden/>
          </w:rPr>
          <w:tab/>
        </w:r>
        <w:r w:rsidRPr="00866DA9">
          <w:rPr>
            <w:b/>
            <w:noProof/>
            <w:webHidden/>
          </w:rPr>
          <w:fldChar w:fldCharType="begin"/>
        </w:r>
        <w:r w:rsidRPr="00866DA9">
          <w:rPr>
            <w:b/>
            <w:noProof/>
            <w:webHidden/>
          </w:rPr>
          <w:instrText xml:space="preserve"> PAGEREF _Toc93179987 \h </w:instrText>
        </w:r>
        <w:r w:rsidRPr="00866DA9">
          <w:rPr>
            <w:b/>
            <w:noProof/>
            <w:webHidden/>
          </w:rPr>
        </w:r>
        <w:r w:rsidRPr="00866DA9">
          <w:rPr>
            <w:b/>
            <w:noProof/>
            <w:webHidden/>
          </w:rPr>
          <w:fldChar w:fldCharType="separate"/>
        </w:r>
        <w:r w:rsidRPr="00866DA9">
          <w:rPr>
            <w:b/>
            <w:noProof/>
            <w:webHidden/>
          </w:rPr>
          <w:t>47</w:t>
        </w:r>
        <w:r w:rsidRPr="00866DA9">
          <w:rPr>
            <w:b/>
            <w:noProof/>
            <w:webHidden/>
          </w:rPr>
          <w:fldChar w:fldCharType="end"/>
        </w:r>
      </w:hyperlink>
    </w:p>
    <w:p w14:paraId="7D6DDA24"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88" w:history="1">
        <w:r w:rsidRPr="00866DA9">
          <w:rPr>
            <w:rStyle w:val="Hyperlink"/>
            <w:b/>
            <w:noProof/>
          </w:rPr>
          <w:t>Hình 3</w:t>
        </w:r>
        <w:r w:rsidRPr="00866DA9">
          <w:rPr>
            <w:rStyle w:val="Hyperlink"/>
            <w:b/>
            <w:noProof/>
          </w:rPr>
          <w:noBreakHyphen/>
          <w:t>43. Biểu đồ Scatter về tổng số lượng Vắc-xin của Đông nam Á</w:t>
        </w:r>
        <w:r w:rsidRPr="00866DA9">
          <w:rPr>
            <w:b/>
            <w:noProof/>
            <w:webHidden/>
          </w:rPr>
          <w:tab/>
        </w:r>
        <w:r w:rsidRPr="00866DA9">
          <w:rPr>
            <w:b/>
            <w:noProof/>
            <w:webHidden/>
          </w:rPr>
          <w:fldChar w:fldCharType="begin"/>
        </w:r>
        <w:r w:rsidRPr="00866DA9">
          <w:rPr>
            <w:b/>
            <w:noProof/>
            <w:webHidden/>
          </w:rPr>
          <w:instrText xml:space="preserve"> PAGEREF _Toc93179988 \h </w:instrText>
        </w:r>
        <w:r w:rsidRPr="00866DA9">
          <w:rPr>
            <w:b/>
            <w:noProof/>
            <w:webHidden/>
          </w:rPr>
        </w:r>
        <w:r w:rsidRPr="00866DA9">
          <w:rPr>
            <w:b/>
            <w:noProof/>
            <w:webHidden/>
          </w:rPr>
          <w:fldChar w:fldCharType="separate"/>
        </w:r>
        <w:r w:rsidRPr="00866DA9">
          <w:rPr>
            <w:b/>
            <w:noProof/>
            <w:webHidden/>
          </w:rPr>
          <w:t>47</w:t>
        </w:r>
        <w:r w:rsidRPr="00866DA9">
          <w:rPr>
            <w:b/>
            <w:noProof/>
            <w:webHidden/>
          </w:rPr>
          <w:fldChar w:fldCharType="end"/>
        </w:r>
      </w:hyperlink>
    </w:p>
    <w:p w14:paraId="7A5696FA"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89" w:history="1">
        <w:r w:rsidRPr="00866DA9">
          <w:rPr>
            <w:rStyle w:val="Hyperlink"/>
            <w:b/>
            <w:noProof/>
          </w:rPr>
          <w:t>Hình 3</w:t>
        </w:r>
        <w:r w:rsidRPr="00866DA9">
          <w:rPr>
            <w:rStyle w:val="Hyperlink"/>
            <w:b/>
            <w:noProof/>
          </w:rPr>
          <w:noBreakHyphen/>
          <w:t>44. Quy trình thực hiện ETL</w:t>
        </w:r>
        <w:r w:rsidRPr="00866DA9">
          <w:rPr>
            <w:b/>
            <w:noProof/>
            <w:webHidden/>
          </w:rPr>
          <w:tab/>
        </w:r>
        <w:r w:rsidRPr="00866DA9">
          <w:rPr>
            <w:b/>
            <w:noProof/>
            <w:webHidden/>
          </w:rPr>
          <w:fldChar w:fldCharType="begin"/>
        </w:r>
        <w:r w:rsidRPr="00866DA9">
          <w:rPr>
            <w:b/>
            <w:noProof/>
            <w:webHidden/>
          </w:rPr>
          <w:instrText xml:space="preserve"> PAGEREF _Toc93179989 \h </w:instrText>
        </w:r>
        <w:r w:rsidRPr="00866DA9">
          <w:rPr>
            <w:b/>
            <w:noProof/>
            <w:webHidden/>
          </w:rPr>
        </w:r>
        <w:r w:rsidRPr="00866DA9">
          <w:rPr>
            <w:b/>
            <w:noProof/>
            <w:webHidden/>
          </w:rPr>
          <w:fldChar w:fldCharType="separate"/>
        </w:r>
        <w:r w:rsidRPr="00866DA9">
          <w:rPr>
            <w:b/>
            <w:noProof/>
            <w:webHidden/>
          </w:rPr>
          <w:t>48</w:t>
        </w:r>
        <w:r w:rsidRPr="00866DA9">
          <w:rPr>
            <w:b/>
            <w:noProof/>
            <w:webHidden/>
          </w:rPr>
          <w:fldChar w:fldCharType="end"/>
        </w:r>
      </w:hyperlink>
    </w:p>
    <w:p w14:paraId="66EAF76B"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90" w:history="1">
        <w:r w:rsidRPr="00866DA9">
          <w:rPr>
            <w:rStyle w:val="Hyperlink"/>
            <w:b/>
            <w:noProof/>
          </w:rPr>
          <w:t>Hình 3</w:t>
        </w:r>
        <w:r w:rsidRPr="00866DA9">
          <w:rPr>
            <w:rStyle w:val="Hyperlink"/>
            <w:b/>
            <w:noProof/>
          </w:rPr>
          <w:noBreakHyphen/>
          <w:t>45. Các thành phần của Docker</w:t>
        </w:r>
        <w:r w:rsidRPr="00866DA9">
          <w:rPr>
            <w:b/>
            <w:noProof/>
            <w:webHidden/>
          </w:rPr>
          <w:tab/>
        </w:r>
        <w:r w:rsidRPr="00866DA9">
          <w:rPr>
            <w:b/>
            <w:noProof/>
            <w:webHidden/>
          </w:rPr>
          <w:fldChar w:fldCharType="begin"/>
        </w:r>
        <w:r w:rsidRPr="00866DA9">
          <w:rPr>
            <w:b/>
            <w:noProof/>
            <w:webHidden/>
          </w:rPr>
          <w:instrText xml:space="preserve"> PAGEREF _Toc93179990 \h </w:instrText>
        </w:r>
        <w:r w:rsidRPr="00866DA9">
          <w:rPr>
            <w:b/>
            <w:noProof/>
            <w:webHidden/>
          </w:rPr>
        </w:r>
        <w:r w:rsidRPr="00866DA9">
          <w:rPr>
            <w:b/>
            <w:noProof/>
            <w:webHidden/>
          </w:rPr>
          <w:fldChar w:fldCharType="separate"/>
        </w:r>
        <w:r w:rsidRPr="00866DA9">
          <w:rPr>
            <w:b/>
            <w:noProof/>
            <w:webHidden/>
          </w:rPr>
          <w:t>49</w:t>
        </w:r>
        <w:r w:rsidRPr="00866DA9">
          <w:rPr>
            <w:b/>
            <w:noProof/>
            <w:webHidden/>
          </w:rPr>
          <w:fldChar w:fldCharType="end"/>
        </w:r>
      </w:hyperlink>
    </w:p>
    <w:p w14:paraId="5F22B4C9"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91" w:history="1">
        <w:r w:rsidRPr="00866DA9">
          <w:rPr>
            <w:rStyle w:val="Hyperlink"/>
            <w:b/>
            <w:noProof/>
          </w:rPr>
          <w:t>Hình 3</w:t>
        </w:r>
        <w:r w:rsidRPr="00866DA9">
          <w:rPr>
            <w:rStyle w:val="Hyperlink"/>
            <w:b/>
            <w:noProof/>
          </w:rPr>
          <w:noBreakHyphen/>
          <w:t>46. Cách tạo Docker Container từ Dockerfile</w:t>
        </w:r>
        <w:r w:rsidRPr="00866DA9">
          <w:rPr>
            <w:b/>
            <w:noProof/>
            <w:webHidden/>
          </w:rPr>
          <w:tab/>
        </w:r>
        <w:r w:rsidRPr="00866DA9">
          <w:rPr>
            <w:b/>
            <w:noProof/>
            <w:webHidden/>
          </w:rPr>
          <w:fldChar w:fldCharType="begin"/>
        </w:r>
        <w:r w:rsidRPr="00866DA9">
          <w:rPr>
            <w:b/>
            <w:noProof/>
            <w:webHidden/>
          </w:rPr>
          <w:instrText xml:space="preserve"> PAGEREF _Toc93179991 \h </w:instrText>
        </w:r>
        <w:r w:rsidRPr="00866DA9">
          <w:rPr>
            <w:b/>
            <w:noProof/>
            <w:webHidden/>
          </w:rPr>
        </w:r>
        <w:r w:rsidRPr="00866DA9">
          <w:rPr>
            <w:b/>
            <w:noProof/>
            <w:webHidden/>
          </w:rPr>
          <w:fldChar w:fldCharType="separate"/>
        </w:r>
        <w:r w:rsidRPr="00866DA9">
          <w:rPr>
            <w:b/>
            <w:noProof/>
            <w:webHidden/>
          </w:rPr>
          <w:t>50</w:t>
        </w:r>
        <w:r w:rsidRPr="00866DA9">
          <w:rPr>
            <w:b/>
            <w:noProof/>
            <w:webHidden/>
          </w:rPr>
          <w:fldChar w:fldCharType="end"/>
        </w:r>
      </w:hyperlink>
    </w:p>
    <w:p w14:paraId="517E78F5"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92" w:history="1">
        <w:r w:rsidRPr="00866DA9">
          <w:rPr>
            <w:rStyle w:val="Hyperlink"/>
            <w:b/>
            <w:noProof/>
          </w:rPr>
          <w:t>Hình 3</w:t>
        </w:r>
        <w:r w:rsidRPr="00866DA9">
          <w:rPr>
            <w:rStyle w:val="Hyperlink"/>
            <w:b/>
            <w:noProof/>
          </w:rPr>
          <w:noBreakHyphen/>
          <w:t>47. Log của DAG khi đã thực hiện thành công</w:t>
        </w:r>
        <w:r w:rsidRPr="00866DA9">
          <w:rPr>
            <w:b/>
            <w:noProof/>
            <w:webHidden/>
          </w:rPr>
          <w:tab/>
        </w:r>
        <w:r w:rsidRPr="00866DA9">
          <w:rPr>
            <w:b/>
            <w:noProof/>
            <w:webHidden/>
          </w:rPr>
          <w:fldChar w:fldCharType="begin"/>
        </w:r>
        <w:r w:rsidRPr="00866DA9">
          <w:rPr>
            <w:b/>
            <w:noProof/>
            <w:webHidden/>
          </w:rPr>
          <w:instrText xml:space="preserve"> PAGEREF _Toc93179992 \h </w:instrText>
        </w:r>
        <w:r w:rsidRPr="00866DA9">
          <w:rPr>
            <w:b/>
            <w:noProof/>
            <w:webHidden/>
          </w:rPr>
        </w:r>
        <w:r w:rsidRPr="00866DA9">
          <w:rPr>
            <w:b/>
            <w:noProof/>
            <w:webHidden/>
          </w:rPr>
          <w:fldChar w:fldCharType="separate"/>
        </w:r>
        <w:r w:rsidRPr="00866DA9">
          <w:rPr>
            <w:b/>
            <w:noProof/>
            <w:webHidden/>
          </w:rPr>
          <w:t>51</w:t>
        </w:r>
        <w:r w:rsidRPr="00866DA9">
          <w:rPr>
            <w:b/>
            <w:noProof/>
            <w:webHidden/>
          </w:rPr>
          <w:fldChar w:fldCharType="end"/>
        </w:r>
      </w:hyperlink>
    </w:p>
    <w:p w14:paraId="7BF32518"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93" w:history="1">
        <w:r w:rsidRPr="00866DA9">
          <w:rPr>
            <w:rStyle w:val="Hyperlink"/>
            <w:b/>
            <w:noProof/>
          </w:rPr>
          <w:t>Hình 3</w:t>
        </w:r>
        <w:r w:rsidRPr="00866DA9">
          <w:rPr>
            <w:rStyle w:val="Hyperlink"/>
            <w:b/>
            <w:noProof/>
          </w:rPr>
          <w:noBreakHyphen/>
          <w:t>48. Dữ liệu được lưu trữ trong CSDL Postgres</w:t>
        </w:r>
        <w:r w:rsidRPr="00866DA9">
          <w:rPr>
            <w:b/>
            <w:noProof/>
            <w:webHidden/>
          </w:rPr>
          <w:tab/>
        </w:r>
        <w:r w:rsidRPr="00866DA9">
          <w:rPr>
            <w:b/>
            <w:noProof/>
            <w:webHidden/>
          </w:rPr>
          <w:fldChar w:fldCharType="begin"/>
        </w:r>
        <w:r w:rsidRPr="00866DA9">
          <w:rPr>
            <w:b/>
            <w:noProof/>
            <w:webHidden/>
          </w:rPr>
          <w:instrText xml:space="preserve"> PAGEREF _Toc93179993 \h </w:instrText>
        </w:r>
        <w:r w:rsidRPr="00866DA9">
          <w:rPr>
            <w:b/>
            <w:noProof/>
            <w:webHidden/>
          </w:rPr>
        </w:r>
        <w:r w:rsidRPr="00866DA9">
          <w:rPr>
            <w:b/>
            <w:noProof/>
            <w:webHidden/>
          </w:rPr>
          <w:fldChar w:fldCharType="separate"/>
        </w:r>
        <w:r w:rsidRPr="00866DA9">
          <w:rPr>
            <w:b/>
            <w:noProof/>
            <w:webHidden/>
          </w:rPr>
          <w:t>51</w:t>
        </w:r>
        <w:r w:rsidRPr="00866DA9">
          <w:rPr>
            <w:b/>
            <w:noProof/>
            <w:webHidden/>
          </w:rPr>
          <w:fldChar w:fldCharType="end"/>
        </w:r>
      </w:hyperlink>
    </w:p>
    <w:p w14:paraId="39E2FE9C"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94" w:history="1">
        <w:r w:rsidRPr="00866DA9">
          <w:rPr>
            <w:rStyle w:val="Hyperlink"/>
            <w:b/>
            <w:noProof/>
          </w:rPr>
          <w:t>Hình 3</w:t>
        </w:r>
        <w:r w:rsidRPr="00866DA9">
          <w:rPr>
            <w:rStyle w:val="Hyperlink"/>
            <w:b/>
            <w:noProof/>
          </w:rPr>
          <w:noBreakHyphen/>
          <w:t>49. File BAT sử dụng trong Task Scheduler</w:t>
        </w:r>
        <w:r w:rsidRPr="00866DA9">
          <w:rPr>
            <w:b/>
            <w:noProof/>
            <w:webHidden/>
          </w:rPr>
          <w:tab/>
        </w:r>
        <w:r w:rsidRPr="00866DA9">
          <w:rPr>
            <w:b/>
            <w:noProof/>
            <w:webHidden/>
          </w:rPr>
          <w:fldChar w:fldCharType="begin"/>
        </w:r>
        <w:r w:rsidRPr="00866DA9">
          <w:rPr>
            <w:b/>
            <w:noProof/>
            <w:webHidden/>
          </w:rPr>
          <w:instrText xml:space="preserve"> PAGEREF _Toc93179994 \h </w:instrText>
        </w:r>
        <w:r w:rsidRPr="00866DA9">
          <w:rPr>
            <w:b/>
            <w:noProof/>
            <w:webHidden/>
          </w:rPr>
        </w:r>
        <w:r w:rsidRPr="00866DA9">
          <w:rPr>
            <w:b/>
            <w:noProof/>
            <w:webHidden/>
          </w:rPr>
          <w:fldChar w:fldCharType="separate"/>
        </w:r>
        <w:r w:rsidRPr="00866DA9">
          <w:rPr>
            <w:b/>
            <w:noProof/>
            <w:webHidden/>
          </w:rPr>
          <w:t>52</w:t>
        </w:r>
        <w:r w:rsidRPr="00866DA9">
          <w:rPr>
            <w:b/>
            <w:noProof/>
            <w:webHidden/>
          </w:rPr>
          <w:fldChar w:fldCharType="end"/>
        </w:r>
      </w:hyperlink>
    </w:p>
    <w:p w14:paraId="544E67EF"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95" w:history="1">
        <w:r w:rsidRPr="00866DA9">
          <w:rPr>
            <w:rStyle w:val="Hyperlink"/>
            <w:b/>
            <w:noProof/>
          </w:rPr>
          <w:t>Hình 3</w:t>
        </w:r>
        <w:r w:rsidRPr="00866DA9">
          <w:rPr>
            <w:rStyle w:val="Hyperlink"/>
            <w:b/>
            <w:noProof/>
          </w:rPr>
          <w:noBreakHyphen/>
          <w:t>50. Thiết lập trong Task Scheduler</w:t>
        </w:r>
        <w:r w:rsidRPr="00866DA9">
          <w:rPr>
            <w:b/>
            <w:noProof/>
            <w:webHidden/>
          </w:rPr>
          <w:tab/>
        </w:r>
        <w:r w:rsidRPr="00866DA9">
          <w:rPr>
            <w:b/>
            <w:noProof/>
            <w:webHidden/>
          </w:rPr>
          <w:fldChar w:fldCharType="begin"/>
        </w:r>
        <w:r w:rsidRPr="00866DA9">
          <w:rPr>
            <w:b/>
            <w:noProof/>
            <w:webHidden/>
          </w:rPr>
          <w:instrText xml:space="preserve"> PAGEREF _Toc93179995 \h </w:instrText>
        </w:r>
        <w:r w:rsidRPr="00866DA9">
          <w:rPr>
            <w:b/>
            <w:noProof/>
            <w:webHidden/>
          </w:rPr>
        </w:r>
        <w:r w:rsidRPr="00866DA9">
          <w:rPr>
            <w:b/>
            <w:noProof/>
            <w:webHidden/>
          </w:rPr>
          <w:fldChar w:fldCharType="separate"/>
        </w:r>
        <w:r w:rsidRPr="00866DA9">
          <w:rPr>
            <w:b/>
            <w:noProof/>
            <w:webHidden/>
          </w:rPr>
          <w:t>52</w:t>
        </w:r>
        <w:r w:rsidRPr="00866DA9">
          <w:rPr>
            <w:b/>
            <w:noProof/>
            <w:webHidden/>
          </w:rPr>
          <w:fldChar w:fldCharType="end"/>
        </w:r>
      </w:hyperlink>
    </w:p>
    <w:p w14:paraId="5EF61DAE"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96" w:history="1">
        <w:r w:rsidRPr="00866DA9">
          <w:rPr>
            <w:rStyle w:val="Hyperlink"/>
            <w:b/>
            <w:noProof/>
          </w:rPr>
          <w:t>Hình 4</w:t>
        </w:r>
        <w:r w:rsidRPr="00866DA9">
          <w:rPr>
            <w:rStyle w:val="Hyperlink"/>
            <w:b/>
            <w:noProof/>
          </w:rPr>
          <w:noBreakHyphen/>
          <w:t>1. Siêu phẳng (hyper-plane) trong SVM</w:t>
        </w:r>
        <w:r w:rsidRPr="00866DA9">
          <w:rPr>
            <w:b/>
            <w:noProof/>
            <w:webHidden/>
          </w:rPr>
          <w:tab/>
        </w:r>
        <w:r w:rsidRPr="00866DA9">
          <w:rPr>
            <w:b/>
            <w:noProof/>
            <w:webHidden/>
          </w:rPr>
          <w:fldChar w:fldCharType="begin"/>
        </w:r>
        <w:r w:rsidRPr="00866DA9">
          <w:rPr>
            <w:b/>
            <w:noProof/>
            <w:webHidden/>
          </w:rPr>
          <w:instrText xml:space="preserve"> PAGEREF _Toc93179996 \h </w:instrText>
        </w:r>
        <w:r w:rsidRPr="00866DA9">
          <w:rPr>
            <w:b/>
            <w:noProof/>
            <w:webHidden/>
          </w:rPr>
        </w:r>
        <w:r w:rsidRPr="00866DA9">
          <w:rPr>
            <w:b/>
            <w:noProof/>
            <w:webHidden/>
          </w:rPr>
          <w:fldChar w:fldCharType="separate"/>
        </w:r>
        <w:r w:rsidRPr="00866DA9">
          <w:rPr>
            <w:b/>
            <w:noProof/>
            <w:webHidden/>
          </w:rPr>
          <w:t>53</w:t>
        </w:r>
        <w:r w:rsidRPr="00866DA9">
          <w:rPr>
            <w:b/>
            <w:noProof/>
            <w:webHidden/>
          </w:rPr>
          <w:fldChar w:fldCharType="end"/>
        </w:r>
      </w:hyperlink>
    </w:p>
    <w:p w14:paraId="22DD7E98"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97" w:history="1">
        <w:r w:rsidRPr="00866DA9">
          <w:rPr>
            <w:rStyle w:val="Hyperlink"/>
            <w:b/>
            <w:noProof/>
          </w:rPr>
          <w:t>Hình 4</w:t>
        </w:r>
        <w:r w:rsidRPr="00866DA9">
          <w:rPr>
            <w:rStyle w:val="Hyperlink"/>
            <w:b/>
            <w:noProof/>
          </w:rPr>
          <w:noBreakHyphen/>
          <w:t>2. Margin của siêu phẳng trong SVM</w:t>
        </w:r>
        <w:r w:rsidRPr="00866DA9">
          <w:rPr>
            <w:b/>
            <w:noProof/>
            <w:webHidden/>
          </w:rPr>
          <w:tab/>
        </w:r>
        <w:r w:rsidRPr="00866DA9">
          <w:rPr>
            <w:b/>
            <w:noProof/>
            <w:webHidden/>
          </w:rPr>
          <w:fldChar w:fldCharType="begin"/>
        </w:r>
        <w:r w:rsidRPr="00866DA9">
          <w:rPr>
            <w:b/>
            <w:noProof/>
            <w:webHidden/>
          </w:rPr>
          <w:instrText xml:space="preserve"> PAGEREF _Toc93179997 \h </w:instrText>
        </w:r>
        <w:r w:rsidRPr="00866DA9">
          <w:rPr>
            <w:b/>
            <w:noProof/>
            <w:webHidden/>
          </w:rPr>
        </w:r>
        <w:r w:rsidRPr="00866DA9">
          <w:rPr>
            <w:b/>
            <w:noProof/>
            <w:webHidden/>
          </w:rPr>
          <w:fldChar w:fldCharType="separate"/>
        </w:r>
        <w:r w:rsidRPr="00866DA9">
          <w:rPr>
            <w:b/>
            <w:noProof/>
            <w:webHidden/>
          </w:rPr>
          <w:t>54</w:t>
        </w:r>
        <w:r w:rsidRPr="00866DA9">
          <w:rPr>
            <w:b/>
            <w:noProof/>
            <w:webHidden/>
          </w:rPr>
          <w:fldChar w:fldCharType="end"/>
        </w:r>
      </w:hyperlink>
    </w:p>
    <w:p w14:paraId="264E53A7"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98" w:history="1">
        <w:r w:rsidRPr="00866DA9">
          <w:rPr>
            <w:rStyle w:val="Hyperlink"/>
            <w:b/>
            <w:noProof/>
          </w:rPr>
          <w:t>Hình 4</w:t>
        </w:r>
        <w:r w:rsidRPr="00866DA9">
          <w:rPr>
            <w:rStyle w:val="Hyperlink"/>
            <w:b/>
            <w:noProof/>
          </w:rPr>
          <w:noBreakHyphen/>
          <w:t>3. Siêu phẳng có chứa tín hiệu nhiễu</w:t>
        </w:r>
        <w:r w:rsidRPr="00866DA9">
          <w:rPr>
            <w:b/>
            <w:noProof/>
            <w:webHidden/>
          </w:rPr>
          <w:tab/>
        </w:r>
        <w:r w:rsidRPr="00866DA9">
          <w:rPr>
            <w:b/>
            <w:noProof/>
            <w:webHidden/>
          </w:rPr>
          <w:fldChar w:fldCharType="begin"/>
        </w:r>
        <w:r w:rsidRPr="00866DA9">
          <w:rPr>
            <w:b/>
            <w:noProof/>
            <w:webHidden/>
          </w:rPr>
          <w:instrText xml:space="preserve"> PAGEREF _Toc93179998 \h </w:instrText>
        </w:r>
        <w:r w:rsidRPr="00866DA9">
          <w:rPr>
            <w:b/>
            <w:noProof/>
            <w:webHidden/>
          </w:rPr>
        </w:r>
        <w:r w:rsidRPr="00866DA9">
          <w:rPr>
            <w:b/>
            <w:noProof/>
            <w:webHidden/>
          </w:rPr>
          <w:fldChar w:fldCharType="separate"/>
        </w:r>
        <w:r w:rsidRPr="00866DA9">
          <w:rPr>
            <w:b/>
            <w:noProof/>
            <w:webHidden/>
          </w:rPr>
          <w:t>55</w:t>
        </w:r>
        <w:r w:rsidRPr="00866DA9">
          <w:rPr>
            <w:b/>
            <w:noProof/>
            <w:webHidden/>
          </w:rPr>
          <w:fldChar w:fldCharType="end"/>
        </w:r>
      </w:hyperlink>
    </w:p>
    <w:p w14:paraId="25EBFD9E"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99" w:history="1">
        <w:r w:rsidRPr="00866DA9">
          <w:rPr>
            <w:rStyle w:val="Hyperlink"/>
            <w:b/>
            <w:noProof/>
          </w:rPr>
          <w:t>Hình 4</w:t>
        </w:r>
        <w:r w:rsidRPr="00866DA9">
          <w:rPr>
            <w:rStyle w:val="Hyperlink"/>
            <w:b/>
            <w:noProof/>
          </w:rPr>
          <w:noBreakHyphen/>
          <w:t>4. Non-linear trong SVM</w:t>
        </w:r>
        <w:r w:rsidRPr="00866DA9">
          <w:rPr>
            <w:b/>
            <w:noProof/>
            <w:webHidden/>
          </w:rPr>
          <w:tab/>
        </w:r>
        <w:r w:rsidRPr="00866DA9">
          <w:rPr>
            <w:b/>
            <w:noProof/>
            <w:webHidden/>
          </w:rPr>
          <w:fldChar w:fldCharType="begin"/>
        </w:r>
        <w:r w:rsidRPr="00866DA9">
          <w:rPr>
            <w:b/>
            <w:noProof/>
            <w:webHidden/>
          </w:rPr>
          <w:instrText xml:space="preserve"> PAGEREF _Toc93179999 \h </w:instrText>
        </w:r>
        <w:r w:rsidRPr="00866DA9">
          <w:rPr>
            <w:b/>
            <w:noProof/>
            <w:webHidden/>
          </w:rPr>
        </w:r>
        <w:r w:rsidRPr="00866DA9">
          <w:rPr>
            <w:b/>
            <w:noProof/>
            <w:webHidden/>
          </w:rPr>
          <w:fldChar w:fldCharType="separate"/>
        </w:r>
        <w:r w:rsidRPr="00866DA9">
          <w:rPr>
            <w:b/>
            <w:noProof/>
            <w:webHidden/>
          </w:rPr>
          <w:t>56</w:t>
        </w:r>
        <w:r w:rsidRPr="00866DA9">
          <w:rPr>
            <w:b/>
            <w:noProof/>
            <w:webHidden/>
          </w:rPr>
          <w:fldChar w:fldCharType="end"/>
        </w:r>
      </w:hyperlink>
    </w:p>
    <w:p w14:paraId="696D68F8"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80000" w:history="1">
        <w:r w:rsidRPr="00866DA9">
          <w:rPr>
            <w:rStyle w:val="Hyperlink"/>
            <w:b/>
            <w:noProof/>
          </w:rPr>
          <w:t>Hình 4</w:t>
        </w:r>
        <w:r w:rsidRPr="00866DA9">
          <w:rPr>
            <w:rStyle w:val="Hyperlink"/>
            <w:b/>
            <w:noProof/>
          </w:rPr>
          <w:noBreakHyphen/>
          <w:t>5. Mô hình Hồi quy tuyến tính Linear Regression</w:t>
        </w:r>
        <w:r w:rsidRPr="00866DA9">
          <w:rPr>
            <w:b/>
            <w:noProof/>
            <w:webHidden/>
          </w:rPr>
          <w:tab/>
        </w:r>
        <w:r w:rsidRPr="00866DA9">
          <w:rPr>
            <w:b/>
            <w:noProof/>
            <w:webHidden/>
          </w:rPr>
          <w:fldChar w:fldCharType="begin"/>
        </w:r>
        <w:r w:rsidRPr="00866DA9">
          <w:rPr>
            <w:b/>
            <w:noProof/>
            <w:webHidden/>
          </w:rPr>
          <w:instrText xml:space="preserve"> PAGEREF _Toc93180000 \h </w:instrText>
        </w:r>
        <w:r w:rsidRPr="00866DA9">
          <w:rPr>
            <w:b/>
            <w:noProof/>
            <w:webHidden/>
          </w:rPr>
        </w:r>
        <w:r w:rsidRPr="00866DA9">
          <w:rPr>
            <w:b/>
            <w:noProof/>
            <w:webHidden/>
          </w:rPr>
          <w:fldChar w:fldCharType="separate"/>
        </w:r>
        <w:r w:rsidRPr="00866DA9">
          <w:rPr>
            <w:b/>
            <w:noProof/>
            <w:webHidden/>
          </w:rPr>
          <w:t>58</w:t>
        </w:r>
        <w:r w:rsidRPr="00866DA9">
          <w:rPr>
            <w:b/>
            <w:noProof/>
            <w:webHidden/>
          </w:rPr>
          <w:fldChar w:fldCharType="end"/>
        </w:r>
      </w:hyperlink>
    </w:p>
    <w:p w14:paraId="2560D261"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80001" w:history="1">
        <w:r w:rsidRPr="00866DA9">
          <w:rPr>
            <w:rStyle w:val="Hyperlink"/>
            <w:b/>
            <w:noProof/>
          </w:rPr>
          <w:t>Hình 4</w:t>
        </w:r>
        <w:r w:rsidRPr="00866DA9">
          <w:rPr>
            <w:rStyle w:val="Hyperlink"/>
            <w:b/>
            <w:noProof/>
          </w:rPr>
          <w:noBreakHyphen/>
          <w:t>6. R-Square (R</w:t>
        </w:r>
        <w:r w:rsidRPr="00866DA9">
          <w:rPr>
            <w:rStyle w:val="Hyperlink"/>
            <w:b/>
            <w:noProof/>
            <w:vertAlign w:val="superscript"/>
          </w:rPr>
          <w:t>2</w:t>
        </w:r>
        <w:r w:rsidRPr="00866DA9">
          <w:rPr>
            <w:rStyle w:val="Hyperlink"/>
            <w:b/>
            <w:noProof/>
          </w:rPr>
          <w:t>) của Mô hình hồi quy tuyến tính</w:t>
        </w:r>
        <w:r w:rsidRPr="00866DA9">
          <w:rPr>
            <w:b/>
            <w:noProof/>
            <w:webHidden/>
          </w:rPr>
          <w:tab/>
        </w:r>
        <w:r w:rsidRPr="00866DA9">
          <w:rPr>
            <w:b/>
            <w:noProof/>
            <w:webHidden/>
          </w:rPr>
          <w:fldChar w:fldCharType="begin"/>
        </w:r>
        <w:r w:rsidRPr="00866DA9">
          <w:rPr>
            <w:b/>
            <w:noProof/>
            <w:webHidden/>
          </w:rPr>
          <w:instrText xml:space="preserve"> PAGEREF _Toc93180001 \h </w:instrText>
        </w:r>
        <w:r w:rsidRPr="00866DA9">
          <w:rPr>
            <w:b/>
            <w:noProof/>
            <w:webHidden/>
          </w:rPr>
        </w:r>
        <w:r w:rsidRPr="00866DA9">
          <w:rPr>
            <w:b/>
            <w:noProof/>
            <w:webHidden/>
          </w:rPr>
          <w:fldChar w:fldCharType="separate"/>
        </w:r>
        <w:r w:rsidRPr="00866DA9">
          <w:rPr>
            <w:b/>
            <w:noProof/>
            <w:webHidden/>
          </w:rPr>
          <w:t>58</w:t>
        </w:r>
        <w:r w:rsidRPr="00866DA9">
          <w:rPr>
            <w:b/>
            <w:noProof/>
            <w:webHidden/>
          </w:rPr>
          <w:fldChar w:fldCharType="end"/>
        </w:r>
      </w:hyperlink>
    </w:p>
    <w:p w14:paraId="0E739661"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80002" w:history="1">
        <w:r w:rsidRPr="00866DA9">
          <w:rPr>
            <w:rStyle w:val="Hyperlink"/>
            <w:b/>
            <w:noProof/>
          </w:rPr>
          <w:t>Hình 4</w:t>
        </w:r>
        <w:r w:rsidRPr="00866DA9">
          <w:rPr>
            <w:rStyle w:val="Hyperlink"/>
            <w:b/>
            <w:noProof/>
          </w:rPr>
          <w:noBreakHyphen/>
          <w:t>7. Phương pháp Ordinary Least Square</w:t>
        </w:r>
        <w:r w:rsidRPr="00866DA9">
          <w:rPr>
            <w:b/>
            <w:noProof/>
            <w:webHidden/>
          </w:rPr>
          <w:tab/>
        </w:r>
        <w:r w:rsidRPr="00866DA9">
          <w:rPr>
            <w:b/>
            <w:noProof/>
            <w:webHidden/>
          </w:rPr>
          <w:fldChar w:fldCharType="begin"/>
        </w:r>
        <w:r w:rsidRPr="00866DA9">
          <w:rPr>
            <w:b/>
            <w:noProof/>
            <w:webHidden/>
          </w:rPr>
          <w:instrText xml:space="preserve"> PAGEREF _Toc93180002 \h </w:instrText>
        </w:r>
        <w:r w:rsidRPr="00866DA9">
          <w:rPr>
            <w:b/>
            <w:noProof/>
            <w:webHidden/>
          </w:rPr>
        </w:r>
        <w:r w:rsidRPr="00866DA9">
          <w:rPr>
            <w:b/>
            <w:noProof/>
            <w:webHidden/>
          </w:rPr>
          <w:fldChar w:fldCharType="separate"/>
        </w:r>
        <w:r w:rsidRPr="00866DA9">
          <w:rPr>
            <w:b/>
            <w:noProof/>
            <w:webHidden/>
          </w:rPr>
          <w:t>59</w:t>
        </w:r>
        <w:r w:rsidRPr="00866DA9">
          <w:rPr>
            <w:b/>
            <w:noProof/>
            <w:webHidden/>
          </w:rPr>
          <w:fldChar w:fldCharType="end"/>
        </w:r>
      </w:hyperlink>
    </w:p>
    <w:p w14:paraId="035CB121"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80003" w:history="1">
        <w:r w:rsidRPr="00866DA9">
          <w:rPr>
            <w:rStyle w:val="Hyperlink"/>
            <w:b/>
            <w:noProof/>
          </w:rPr>
          <w:t>Hình 4</w:t>
        </w:r>
        <w:r w:rsidRPr="00866DA9">
          <w:rPr>
            <w:rStyle w:val="Hyperlink"/>
            <w:b/>
            <w:noProof/>
          </w:rPr>
          <w:noBreakHyphen/>
          <w:t>8. So sánh các trọng số của mô hình</w:t>
        </w:r>
        <w:r w:rsidRPr="00866DA9">
          <w:rPr>
            <w:b/>
            <w:noProof/>
            <w:webHidden/>
          </w:rPr>
          <w:tab/>
        </w:r>
        <w:r w:rsidRPr="00866DA9">
          <w:rPr>
            <w:b/>
            <w:noProof/>
            <w:webHidden/>
          </w:rPr>
          <w:fldChar w:fldCharType="begin"/>
        </w:r>
        <w:r w:rsidRPr="00866DA9">
          <w:rPr>
            <w:b/>
            <w:noProof/>
            <w:webHidden/>
          </w:rPr>
          <w:instrText xml:space="preserve"> PAGEREF _Toc93180003 \h </w:instrText>
        </w:r>
        <w:r w:rsidRPr="00866DA9">
          <w:rPr>
            <w:b/>
            <w:noProof/>
            <w:webHidden/>
          </w:rPr>
        </w:r>
        <w:r w:rsidRPr="00866DA9">
          <w:rPr>
            <w:b/>
            <w:noProof/>
            <w:webHidden/>
          </w:rPr>
          <w:fldChar w:fldCharType="separate"/>
        </w:r>
        <w:r w:rsidRPr="00866DA9">
          <w:rPr>
            <w:b/>
            <w:noProof/>
            <w:webHidden/>
          </w:rPr>
          <w:t>61</w:t>
        </w:r>
        <w:r w:rsidRPr="00866DA9">
          <w:rPr>
            <w:b/>
            <w:noProof/>
            <w:webHidden/>
          </w:rPr>
          <w:fldChar w:fldCharType="end"/>
        </w:r>
      </w:hyperlink>
    </w:p>
    <w:p w14:paraId="1603E0B5"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80004" w:history="1">
        <w:r w:rsidRPr="00866DA9">
          <w:rPr>
            <w:rStyle w:val="Hyperlink"/>
            <w:b/>
            <w:noProof/>
          </w:rPr>
          <w:t>Hình 4</w:t>
        </w:r>
        <w:r w:rsidRPr="00866DA9">
          <w:rPr>
            <w:rStyle w:val="Hyperlink"/>
            <w:b/>
            <w:noProof/>
          </w:rPr>
          <w:noBreakHyphen/>
          <w:t>9. Curve Fitting với Hồi quy Bayesian Ridge</w:t>
        </w:r>
        <w:r w:rsidRPr="00866DA9">
          <w:rPr>
            <w:b/>
            <w:noProof/>
            <w:webHidden/>
          </w:rPr>
          <w:tab/>
        </w:r>
        <w:r w:rsidRPr="00866DA9">
          <w:rPr>
            <w:b/>
            <w:noProof/>
            <w:webHidden/>
          </w:rPr>
          <w:fldChar w:fldCharType="begin"/>
        </w:r>
        <w:r w:rsidRPr="00866DA9">
          <w:rPr>
            <w:b/>
            <w:noProof/>
            <w:webHidden/>
          </w:rPr>
          <w:instrText xml:space="preserve"> PAGEREF _Toc93180004 \h </w:instrText>
        </w:r>
        <w:r w:rsidRPr="00866DA9">
          <w:rPr>
            <w:b/>
            <w:noProof/>
            <w:webHidden/>
          </w:rPr>
        </w:r>
        <w:r w:rsidRPr="00866DA9">
          <w:rPr>
            <w:b/>
            <w:noProof/>
            <w:webHidden/>
          </w:rPr>
          <w:fldChar w:fldCharType="separate"/>
        </w:r>
        <w:r w:rsidRPr="00866DA9">
          <w:rPr>
            <w:b/>
            <w:noProof/>
            <w:webHidden/>
          </w:rPr>
          <w:t>61</w:t>
        </w:r>
        <w:r w:rsidRPr="00866DA9">
          <w:rPr>
            <w:b/>
            <w:noProof/>
            <w:webHidden/>
          </w:rPr>
          <w:fldChar w:fldCharType="end"/>
        </w:r>
      </w:hyperlink>
    </w:p>
    <w:p w14:paraId="2DD04F8E"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80005" w:history="1">
        <w:r w:rsidRPr="00866DA9">
          <w:rPr>
            <w:rStyle w:val="Hyperlink"/>
            <w:b/>
            <w:noProof/>
          </w:rPr>
          <w:t>Hình 4</w:t>
        </w:r>
        <w:r w:rsidRPr="00866DA9">
          <w:rPr>
            <w:rStyle w:val="Hyperlink"/>
            <w:b/>
            <w:noProof/>
          </w:rPr>
          <w:noBreakHyphen/>
          <w:t>10. Dự đoán của thuật toán SVR</w:t>
        </w:r>
        <w:r w:rsidRPr="00866DA9">
          <w:rPr>
            <w:b/>
            <w:noProof/>
            <w:webHidden/>
          </w:rPr>
          <w:tab/>
        </w:r>
        <w:r w:rsidRPr="00866DA9">
          <w:rPr>
            <w:b/>
            <w:noProof/>
            <w:webHidden/>
          </w:rPr>
          <w:fldChar w:fldCharType="begin"/>
        </w:r>
        <w:r w:rsidRPr="00866DA9">
          <w:rPr>
            <w:b/>
            <w:noProof/>
            <w:webHidden/>
          </w:rPr>
          <w:instrText xml:space="preserve"> PAGEREF _Toc93180005 \h </w:instrText>
        </w:r>
        <w:r w:rsidRPr="00866DA9">
          <w:rPr>
            <w:b/>
            <w:noProof/>
            <w:webHidden/>
          </w:rPr>
        </w:r>
        <w:r w:rsidRPr="00866DA9">
          <w:rPr>
            <w:b/>
            <w:noProof/>
            <w:webHidden/>
          </w:rPr>
          <w:fldChar w:fldCharType="separate"/>
        </w:r>
        <w:r w:rsidRPr="00866DA9">
          <w:rPr>
            <w:b/>
            <w:noProof/>
            <w:webHidden/>
          </w:rPr>
          <w:t>62</w:t>
        </w:r>
        <w:r w:rsidRPr="00866DA9">
          <w:rPr>
            <w:b/>
            <w:noProof/>
            <w:webHidden/>
          </w:rPr>
          <w:fldChar w:fldCharType="end"/>
        </w:r>
      </w:hyperlink>
    </w:p>
    <w:p w14:paraId="2B88BF39"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80006" w:history="1">
        <w:r w:rsidRPr="00866DA9">
          <w:rPr>
            <w:rStyle w:val="Hyperlink"/>
            <w:b/>
            <w:noProof/>
          </w:rPr>
          <w:t>Hình 4</w:t>
        </w:r>
        <w:r w:rsidRPr="00866DA9">
          <w:rPr>
            <w:rStyle w:val="Hyperlink"/>
            <w:b/>
            <w:noProof/>
          </w:rPr>
          <w:noBreakHyphen/>
          <w:t>11. Dự đoán của thuật toán Polynomial Regression</w:t>
        </w:r>
        <w:r w:rsidRPr="00866DA9">
          <w:rPr>
            <w:b/>
            <w:noProof/>
            <w:webHidden/>
          </w:rPr>
          <w:tab/>
        </w:r>
        <w:r w:rsidRPr="00866DA9">
          <w:rPr>
            <w:b/>
            <w:noProof/>
            <w:webHidden/>
          </w:rPr>
          <w:fldChar w:fldCharType="begin"/>
        </w:r>
        <w:r w:rsidRPr="00866DA9">
          <w:rPr>
            <w:b/>
            <w:noProof/>
            <w:webHidden/>
          </w:rPr>
          <w:instrText xml:space="preserve"> PAGEREF _Toc93180006 \h </w:instrText>
        </w:r>
        <w:r w:rsidRPr="00866DA9">
          <w:rPr>
            <w:b/>
            <w:noProof/>
            <w:webHidden/>
          </w:rPr>
        </w:r>
        <w:r w:rsidRPr="00866DA9">
          <w:rPr>
            <w:b/>
            <w:noProof/>
            <w:webHidden/>
          </w:rPr>
          <w:fldChar w:fldCharType="separate"/>
        </w:r>
        <w:r w:rsidRPr="00866DA9">
          <w:rPr>
            <w:b/>
            <w:noProof/>
            <w:webHidden/>
          </w:rPr>
          <w:t>63</w:t>
        </w:r>
        <w:r w:rsidRPr="00866DA9">
          <w:rPr>
            <w:b/>
            <w:noProof/>
            <w:webHidden/>
          </w:rPr>
          <w:fldChar w:fldCharType="end"/>
        </w:r>
      </w:hyperlink>
    </w:p>
    <w:p w14:paraId="381CAFDF"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80007" w:history="1">
        <w:r w:rsidRPr="00866DA9">
          <w:rPr>
            <w:rStyle w:val="Hyperlink"/>
            <w:b/>
            <w:noProof/>
          </w:rPr>
          <w:t>Hình 4</w:t>
        </w:r>
        <w:r w:rsidRPr="00866DA9">
          <w:rPr>
            <w:rStyle w:val="Hyperlink"/>
            <w:b/>
            <w:noProof/>
          </w:rPr>
          <w:noBreakHyphen/>
          <w:t>12. Các mô hình Underfitted, well-fitted and overfitted</w:t>
        </w:r>
        <w:r w:rsidRPr="00866DA9">
          <w:rPr>
            <w:b/>
            <w:noProof/>
            <w:webHidden/>
          </w:rPr>
          <w:tab/>
        </w:r>
        <w:r w:rsidRPr="00866DA9">
          <w:rPr>
            <w:b/>
            <w:noProof/>
            <w:webHidden/>
          </w:rPr>
          <w:fldChar w:fldCharType="begin"/>
        </w:r>
        <w:r w:rsidRPr="00866DA9">
          <w:rPr>
            <w:b/>
            <w:noProof/>
            <w:webHidden/>
          </w:rPr>
          <w:instrText xml:space="preserve"> PAGEREF _Toc93180007 \h </w:instrText>
        </w:r>
        <w:r w:rsidRPr="00866DA9">
          <w:rPr>
            <w:b/>
            <w:noProof/>
            <w:webHidden/>
          </w:rPr>
        </w:r>
        <w:r w:rsidRPr="00866DA9">
          <w:rPr>
            <w:b/>
            <w:noProof/>
            <w:webHidden/>
          </w:rPr>
          <w:fldChar w:fldCharType="separate"/>
        </w:r>
        <w:r w:rsidRPr="00866DA9">
          <w:rPr>
            <w:b/>
            <w:noProof/>
            <w:webHidden/>
          </w:rPr>
          <w:t>64</w:t>
        </w:r>
        <w:r w:rsidRPr="00866DA9">
          <w:rPr>
            <w:b/>
            <w:noProof/>
            <w:webHidden/>
          </w:rPr>
          <w:fldChar w:fldCharType="end"/>
        </w:r>
      </w:hyperlink>
    </w:p>
    <w:p w14:paraId="3F93C066"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80008" w:history="1">
        <w:r w:rsidRPr="00866DA9">
          <w:rPr>
            <w:rStyle w:val="Hyperlink"/>
            <w:b/>
            <w:noProof/>
          </w:rPr>
          <w:t>Hình 4</w:t>
        </w:r>
        <w:r w:rsidRPr="00866DA9">
          <w:rPr>
            <w:rStyle w:val="Hyperlink"/>
            <w:b/>
            <w:noProof/>
          </w:rPr>
          <w:noBreakHyphen/>
          <w:t>13. Dự đoán của thuật toán Bayesian Ridge Regression</w:t>
        </w:r>
        <w:r w:rsidRPr="00866DA9">
          <w:rPr>
            <w:b/>
            <w:noProof/>
            <w:webHidden/>
          </w:rPr>
          <w:tab/>
        </w:r>
        <w:r w:rsidRPr="00866DA9">
          <w:rPr>
            <w:b/>
            <w:noProof/>
            <w:webHidden/>
          </w:rPr>
          <w:fldChar w:fldCharType="begin"/>
        </w:r>
        <w:r w:rsidRPr="00866DA9">
          <w:rPr>
            <w:b/>
            <w:noProof/>
            <w:webHidden/>
          </w:rPr>
          <w:instrText xml:space="preserve"> PAGEREF _Toc93180008 \h </w:instrText>
        </w:r>
        <w:r w:rsidRPr="00866DA9">
          <w:rPr>
            <w:b/>
            <w:noProof/>
            <w:webHidden/>
          </w:rPr>
        </w:r>
        <w:r w:rsidRPr="00866DA9">
          <w:rPr>
            <w:b/>
            <w:noProof/>
            <w:webHidden/>
          </w:rPr>
          <w:fldChar w:fldCharType="separate"/>
        </w:r>
        <w:r w:rsidRPr="00866DA9">
          <w:rPr>
            <w:b/>
            <w:noProof/>
            <w:webHidden/>
          </w:rPr>
          <w:t>65</w:t>
        </w:r>
        <w:r w:rsidRPr="00866DA9">
          <w:rPr>
            <w:b/>
            <w:noProof/>
            <w:webHidden/>
          </w:rPr>
          <w:fldChar w:fldCharType="end"/>
        </w:r>
      </w:hyperlink>
    </w:p>
    <w:p w14:paraId="2248E059" w14:textId="77777777" w:rsidR="00866DA9" w:rsidRPr="00866DA9" w:rsidRDefault="00866DA9">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80009" w:history="1">
        <w:r w:rsidRPr="00866DA9">
          <w:rPr>
            <w:rStyle w:val="Hyperlink"/>
            <w:b/>
            <w:noProof/>
          </w:rPr>
          <w:t>Hình 4</w:t>
        </w:r>
        <w:r w:rsidRPr="00866DA9">
          <w:rPr>
            <w:rStyle w:val="Hyperlink"/>
            <w:b/>
            <w:noProof/>
          </w:rPr>
          <w:noBreakHyphen/>
          <w:t>14. Dự đoán số ca nhiễm ở Việt Nam</w:t>
        </w:r>
        <w:r w:rsidRPr="00866DA9">
          <w:rPr>
            <w:b/>
            <w:noProof/>
            <w:webHidden/>
          </w:rPr>
          <w:tab/>
        </w:r>
        <w:r w:rsidRPr="00866DA9">
          <w:rPr>
            <w:b/>
            <w:noProof/>
            <w:webHidden/>
          </w:rPr>
          <w:fldChar w:fldCharType="begin"/>
        </w:r>
        <w:r w:rsidRPr="00866DA9">
          <w:rPr>
            <w:b/>
            <w:noProof/>
            <w:webHidden/>
          </w:rPr>
          <w:instrText xml:space="preserve"> PAGEREF _Toc93180009 \h </w:instrText>
        </w:r>
        <w:r w:rsidRPr="00866DA9">
          <w:rPr>
            <w:b/>
            <w:noProof/>
            <w:webHidden/>
          </w:rPr>
        </w:r>
        <w:r w:rsidRPr="00866DA9">
          <w:rPr>
            <w:b/>
            <w:noProof/>
            <w:webHidden/>
          </w:rPr>
          <w:fldChar w:fldCharType="separate"/>
        </w:r>
        <w:r w:rsidRPr="00866DA9">
          <w:rPr>
            <w:b/>
            <w:noProof/>
            <w:webHidden/>
          </w:rPr>
          <w:t>68</w:t>
        </w:r>
        <w:r w:rsidRPr="00866DA9">
          <w:rPr>
            <w:b/>
            <w:noProof/>
            <w:webHidden/>
          </w:rPr>
          <w:fldChar w:fldCharType="end"/>
        </w:r>
      </w:hyperlink>
    </w:p>
    <w:p w14:paraId="4FE1BD79" w14:textId="4F25E710" w:rsidR="007317AE" w:rsidRDefault="009C65A9" w:rsidP="007317AE">
      <w:pPr>
        <w:pStyle w:val="Paragraph"/>
        <w:rPr>
          <w:rFonts w:ascii="Arial" w:hAnsi="Arial" w:cs="Arial"/>
        </w:rPr>
      </w:pPr>
      <w:r w:rsidRPr="00866DA9">
        <w:rPr>
          <w:b/>
          <w:sz w:val="26"/>
          <w:szCs w:val="20"/>
        </w:rPr>
        <w:fldChar w:fldCharType="end"/>
      </w:r>
      <w:r w:rsidR="00D113DC">
        <w:t xml:space="preserve"> </w:t>
      </w:r>
      <w:r w:rsidR="007317AE">
        <w:br w:type="page"/>
      </w:r>
    </w:p>
    <w:p w14:paraId="4A019DA2" w14:textId="469C54F4" w:rsidR="002E776F" w:rsidRDefault="007317AE" w:rsidP="00BD3BA6">
      <w:pPr>
        <w:pStyle w:val="Heading1"/>
        <w:numPr>
          <w:ilvl w:val="0"/>
          <w:numId w:val="0"/>
        </w:numPr>
        <w:ind w:left="360"/>
        <w:rPr>
          <w:noProof/>
        </w:rPr>
      </w:pPr>
      <w:bookmarkStart w:id="3" w:name="_Toc93179867"/>
      <w:r w:rsidRPr="007317AE">
        <w:lastRenderedPageBreak/>
        <w:t>DANH MỤC BẢNG BIỂU</w:t>
      </w:r>
      <w:bookmarkEnd w:id="3"/>
      <w:r w:rsidR="00BD3BA6">
        <w:rPr>
          <w:b w:val="0"/>
          <w:bCs w:val="0"/>
          <w:caps/>
          <w:sz w:val="22"/>
        </w:rPr>
        <w:fldChar w:fldCharType="begin"/>
      </w:r>
      <w:r w:rsidR="00BD3BA6">
        <w:rPr>
          <w:b w:val="0"/>
          <w:bCs w:val="0"/>
          <w:caps/>
          <w:sz w:val="22"/>
        </w:rPr>
        <w:instrText xml:space="preserve"> TOC \h \z \c "Bảng" </w:instrText>
      </w:r>
      <w:r w:rsidR="00BD3BA6">
        <w:rPr>
          <w:b w:val="0"/>
          <w:bCs w:val="0"/>
          <w:caps/>
          <w:sz w:val="22"/>
        </w:rPr>
        <w:fldChar w:fldCharType="separate"/>
      </w:r>
    </w:p>
    <w:p w14:paraId="3B091AEE" w14:textId="77777777" w:rsidR="002E776F" w:rsidRPr="00F35489" w:rsidRDefault="00864182">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83596" w:history="1">
        <w:r w:rsidR="002E776F" w:rsidRPr="00F35489">
          <w:rPr>
            <w:rStyle w:val="Hyperlink"/>
            <w:noProof/>
          </w:rPr>
          <w:t>Bảng 4</w:t>
        </w:r>
        <w:r w:rsidR="002E776F" w:rsidRPr="00F35489">
          <w:rPr>
            <w:rStyle w:val="Hyperlink"/>
            <w:noProof/>
          </w:rPr>
          <w:noBreakHyphen/>
          <w:t>1. Bảng so sánh kết quả dự đoán</w:t>
        </w:r>
        <w:r w:rsidR="002E776F" w:rsidRPr="00F35489">
          <w:rPr>
            <w:noProof/>
            <w:webHidden/>
          </w:rPr>
          <w:tab/>
        </w:r>
        <w:r w:rsidR="002E776F" w:rsidRPr="00F35489">
          <w:rPr>
            <w:noProof/>
            <w:webHidden/>
          </w:rPr>
          <w:fldChar w:fldCharType="begin"/>
        </w:r>
        <w:r w:rsidR="002E776F" w:rsidRPr="00F35489">
          <w:rPr>
            <w:noProof/>
            <w:webHidden/>
          </w:rPr>
          <w:instrText xml:space="preserve"> PAGEREF _Toc92983596 \h </w:instrText>
        </w:r>
        <w:r w:rsidR="002E776F" w:rsidRPr="00F35489">
          <w:rPr>
            <w:noProof/>
            <w:webHidden/>
          </w:rPr>
        </w:r>
        <w:r w:rsidR="002E776F" w:rsidRPr="00F35489">
          <w:rPr>
            <w:noProof/>
            <w:webHidden/>
          </w:rPr>
          <w:fldChar w:fldCharType="separate"/>
        </w:r>
        <w:r w:rsidR="00822049">
          <w:rPr>
            <w:noProof/>
            <w:webHidden/>
          </w:rPr>
          <w:t>66</w:t>
        </w:r>
        <w:r w:rsidR="002E776F" w:rsidRPr="00F35489">
          <w:rPr>
            <w:noProof/>
            <w:webHidden/>
          </w:rPr>
          <w:fldChar w:fldCharType="end"/>
        </w:r>
      </w:hyperlink>
    </w:p>
    <w:p w14:paraId="675AF673" w14:textId="77777777" w:rsidR="002E776F" w:rsidRPr="00F35489" w:rsidRDefault="00864182">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83597" w:history="1">
        <w:r w:rsidR="002E776F" w:rsidRPr="00F35489">
          <w:rPr>
            <w:rStyle w:val="Hyperlink"/>
            <w:noProof/>
          </w:rPr>
          <w:t>Bảng 4</w:t>
        </w:r>
        <w:r w:rsidR="002E776F" w:rsidRPr="00F35489">
          <w:rPr>
            <w:rStyle w:val="Hyperlink"/>
            <w:noProof/>
          </w:rPr>
          <w:noBreakHyphen/>
          <w:t>2. Bảng so sánh và sai số theo ngày của các thuật toán so với thực tế</w:t>
        </w:r>
        <w:r w:rsidR="002E776F" w:rsidRPr="00F35489">
          <w:rPr>
            <w:noProof/>
            <w:webHidden/>
          </w:rPr>
          <w:tab/>
        </w:r>
        <w:r w:rsidR="002E776F" w:rsidRPr="00F35489">
          <w:rPr>
            <w:noProof/>
            <w:webHidden/>
          </w:rPr>
          <w:fldChar w:fldCharType="begin"/>
        </w:r>
        <w:r w:rsidR="002E776F" w:rsidRPr="00F35489">
          <w:rPr>
            <w:noProof/>
            <w:webHidden/>
          </w:rPr>
          <w:instrText xml:space="preserve"> PAGEREF _Toc92983597 \h </w:instrText>
        </w:r>
        <w:r w:rsidR="002E776F" w:rsidRPr="00F35489">
          <w:rPr>
            <w:noProof/>
            <w:webHidden/>
          </w:rPr>
        </w:r>
        <w:r w:rsidR="002E776F" w:rsidRPr="00F35489">
          <w:rPr>
            <w:noProof/>
            <w:webHidden/>
          </w:rPr>
          <w:fldChar w:fldCharType="separate"/>
        </w:r>
        <w:r w:rsidR="00822049">
          <w:rPr>
            <w:noProof/>
            <w:webHidden/>
          </w:rPr>
          <w:t>67</w:t>
        </w:r>
        <w:r w:rsidR="002E776F" w:rsidRPr="00F35489">
          <w:rPr>
            <w:noProof/>
            <w:webHidden/>
          </w:rPr>
          <w:fldChar w:fldCharType="end"/>
        </w:r>
      </w:hyperlink>
    </w:p>
    <w:p w14:paraId="27AD7963" w14:textId="77777777" w:rsidR="002E776F" w:rsidRPr="00F35489" w:rsidRDefault="00864182">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83598" w:history="1">
        <w:r w:rsidR="002E776F" w:rsidRPr="00F35489">
          <w:rPr>
            <w:rStyle w:val="Hyperlink"/>
            <w:noProof/>
          </w:rPr>
          <w:t>Bảng 4</w:t>
        </w:r>
        <w:r w:rsidR="002E776F" w:rsidRPr="00F35489">
          <w:rPr>
            <w:rStyle w:val="Hyperlink"/>
            <w:noProof/>
          </w:rPr>
          <w:noBreakHyphen/>
          <w:t>3. Bảng kết quả dự đoán số ca nhiễm của Việt Nam</w:t>
        </w:r>
        <w:r w:rsidR="002E776F" w:rsidRPr="00F35489">
          <w:rPr>
            <w:noProof/>
            <w:webHidden/>
          </w:rPr>
          <w:tab/>
        </w:r>
        <w:r w:rsidR="002E776F" w:rsidRPr="00F35489">
          <w:rPr>
            <w:noProof/>
            <w:webHidden/>
          </w:rPr>
          <w:fldChar w:fldCharType="begin"/>
        </w:r>
        <w:r w:rsidR="002E776F" w:rsidRPr="00F35489">
          <w:rPr>
            <w:noProof/>
            <w:webHidden/>
          </w:rPr>
          <w:instrText xml:space="preserve"> PAGEREF _Toc92983598 \h </w:instrText>
        </w:r>
        <w:r w:rsidR="002E776F" w:rsidRPr="00F35489">
          <w:rPr>
            <w:noProof/>
            <w:webHidden/>
          </w:rPr>
        </w:r>
        <w:r w:rsidR="002E776F" w:rsidRPr="00F35489">
          <w:rPr>
            <w:noProof/>
            <w:webHidden/>
          </w:rPr>
          <w:fldChar w:fldCharType="separate"/>
        </w:r>
        <w:r w:rsidR="00822049">
          <w:rPr>
            <w:noProof/>
            <w:webHidden/>
          </w:rPr>
          <w:t>69</w:t>
        </w:r>
        <w:r w:rsidR="002E776F" w:rsidRPr="00F35489">
          <w:rPr>
            <w:noProof/>
            <w:webHidden/>
          </w:rPr>
          <w:fldChar w:fldCharType="end"/>
        </w:r>
      </w:hyperlink>
    </w:p>
    <w:p w14:paraId="45169C1D" w14:textId="77777777" w:rsidR="002E776F" w:rsidRPr="00F35489" w:rsidRDefault="00864182">
      <w:pPr>
        <w:pStyle w:val="TableofFigures"/>
        <w:tabs>
          <w:tab w:val="right" w:leader="dot" w:pos="8780"/>
        </w:tabs>
        <w:rPr>
          <w:rStyle w:val="Hyperlink"/>
          <w:noProof/>
        </w:rPr>
      </w:pPr>
      <w:hyperlink w:anchor="_Toc92983599" w:history="1">
        <w:r w:rsidR="002E776F" w:rsidRPr="00F35489">
          <w:rPr>
            <w:rStyle w:val="Hyperlink"/>
            <w:noProof/>
          </w:rPr>
          <w:t>Bảng 4</w:t>
        </w:r>
        <w:r w:rsidR="002E776F" w:rsidRPr="00F35489">
          <w:rPr>
            <w:rStyle w:val="Hyperlink"/>
            <w:noProof/>
          </w:rPr>
          <w:noBreakHyphen/>
          <w:t>4. Bảng so sánh và sai số theo ngày của các thuật toán so với thực tế</w:t>
        </w:r>
        <w:r w:rsidR="002E776F" w:rsidRPr="00F35489">
          <w:rPr>
            <w:noProof/>
            <w:webHidden/>
          </w:rPr>
          <w:tab/>
        </w:r>
        <w:r w:rsidR="002E776F" w:rsidRPr="00F35489">
          <w:rPr>
            <w:noProof/>
            <w:webHidden/>
          </w:rPr>
          <w:fldChar w:fldCharType="begin"/>
        </w:r>
        <w:r w:rsidR="002E776F" w:rsidRPr="00F35489">
          <w:rPr>
            <w:noProof/>
            <w:webHidden/>
          </w:rPr>
          <w:instrText xml:space="preserve"> PAGEREF _Toc92983599 \h </w:instrText>
        </w:r>
        <w:r w:rsidR="002E776F" w:rsidRPr="00F35489">
          <w:rPr>
            <w:noProof/>
            <w:webHidden/>
          </w:rPr>
        </w:r>
        <w:r w:rsidR="002E776F" w:rsidRPr="00F35489">
          <w:rPr>
            <w:noProof/>
            <w:webHidden/>
          </w:rPr>
          <w:fldChar w:fldCharType="separate"/>
        </w:r>
        <w:r w:rsidR="00822049">
          <w:rPr>
            <w:noProof/>
            <w:webHidden/>
          </w:rPr>
          <w:t>70</w:t>
        </w:r>
        <w:r w:rsidR="002E776F" w:rsidRPr="00F35489">
          <w:rPr>
            <w:noProof/>
            <w:webHidden/>
          </w:rPr>
          <w:fldChar w:fldCharType="end"/>
        </w:r>
      </w:hyperlink>
    </w:p>
    <w:p w14:paraId="53100600" w14:textId="77777777" w:rsidR="00C06F6B" w:rsidRDefault="00C06F6B" w:rsidP="00C06F6B">
      <w:pPr>
        <w:rPr>
          <w:rFonts w:eastAsiaTheme="minorEastAsia"/>
        </w:rPr>
      </w:pPr>
    </w:p>
    <w:p w14:paraId="5A73C37D" w14:textId="261F84E7" w:rsidR="00C06F6B" w:rsidRPr="00C06F6B" w:rsidRDefault="00C06F6B" w:rsidP="00C06F6B">
      <w:pPr>
        <w:overflowPunct/>
        <w:autoSpaceDE/>
        <w:autoSpaceDN/>
        <w:adjustRightInd/>
        <w:spacing w:line="240" w:lineRule="auto"/>
        <w:jc w:val="left"/>
        <w:textAlignment w:val="auto"/>
        <w:rPr>
          <w:rFonts w:eastAsiaTheme="minorEastAsia"/>
        </w:rPr>
      </w:pPr>
      <w:r>
        <w:rPr>
          <w:rFonts w:eastAsiaTheme="minorEastAsia"/>
        </w:rPr>
        <w:br w:type="page"/>
      </w:r>
    </w:p>
    <w:p w14:paraId="0234F33F" w14:textId="76DA80F3" w:rsidR="00C06F6B" w:rsidRDefault="00BD3BA6" w:rsidP="00C06F6B">
      <w:pPr>
        <w:pStyle w:val="Heading1"/>
        <w:numPr>
          <w:ilvl w:val="0"/>
          <w:numId w:val="0"/>
        </w:numPr>
        <w:ind w:left="360"/>
      </w:pPr>
      <w:r>
        <w:rPr>
          <w:b w:val="0"/>
          <w:bCs w:val="0"/>
          <w:caps/>
          <w:sz w:val="22"/>
        </w:rPr>
        <w:lastRenderedPageBreak/>
        <w:fldChar w:fldCharType="end"/>
      </w:r>
      <w:r w:rsidR="00C06F6B" w:rsidRPr="00C06F6B">
        <w:t xml:space="preserve"> </w:t>
      </w:r>
      <w:bookmarkStart w:id="4" w:name="_Toc93179868"/>
      <w:r w:rsidR="00C06F6B">
        <w:t>DANH MỤC CÁC CHỮ VIẾT TẮT</w:t>
      </w:r>
      <w:bookmarkEnd w:id="4"/>
    </w:p>
    <w:p w14:paraId="44646B83" w14:textId="77777777" w:rsidR="00C06F6B" w:rsidRDefault="00C06F6B" w:rsidP="00C06F6B">
      <w:r>
        <w:t>API</w:t>
      </w:r>
      <w:r>
        <w:tab/>
      </w:r>
      <w:r>
        <w:tab/>
      </w:r>
      <w:r>
        <w:tab/>
      </w:r>
      <w:r w:rsidRPr="00673960">
        <w:t>Application Programming Interface</w:t>
      </w:r>
      <w:r>
        <w:tab/>
      </w:r>
    </w:p>
    <w:p w14:paraId="5B7D6033" w14:textId="77777777" w:rsidR="00C06F6B" w:rsidRDefault="00C06F6B" w:rsidP="00C06F6B">
      <w:r>
        <w:t>BI</w:t>
      </w:r>
      <w:r>
        <w:tab/>
      </w:r>
      <w:r>
        <w:tab/>
      </w:r>
      <w:r>
        <w:tab/>
      </w:r>
      <w:r>
        <w:tab/>
        <w:t xml:space="preserve">Business </w:t>
      </w:r>
      <w:r w:rsidRPr="008E573E">
        <w:t>Intelligence</w:t>
      </w:r>
    </w:p>
    <w:p w14:paraId="73E06CAD" w14:textId="77777777" w:rsidR="00C06F6B" w:rsidRDefault="00C06F6B" w:rsidP="00C06F6B">
      <w:r>
        <w:t>HTTP</w:t>
      </w:r>
      <w:r>
        <w:tab/>
      </w:r>
      <w:r>
        <w:tab/>
      </w:r>
      <w:r>
        <w:tab/>
      </w:r>
      <w:r w:rsidRPr="006B698E">
        <w:t>Hyper Text Transfer Protocol</w:t>
      </w:r>
    </w:p>
    <w:p w14:paraId="03B61520" w14:textId="77777777" w:rsidR="00C06F6B" w:rsidRPr="00BF3261" w:rsidRDefault="00C06F6B" w:rsidP="00C06F6B">
      <w:r>
        <w:t>SARS</w:t>
      </w:r>
      <w:r>
        <w:tab/>
      </w:r>
      <w:r>
        <w:tab/>
      </w:r>
      <w:r>
        <w:tab/>
      </w:r>
      <w:r>
        <w:rPr>
          <w:bCs/>
        </w:rPr>
        <w:t>Severe Acute Respiratory S</w:t>
      </w:r>
      <w:r w:rsidRPr="00BF3261">
        <w:rPr>
          <w:bCs/>
        </w:rPr>
        <w:t>yndrome</w:t>
      </w:r>
    </w:p>
    <w:p w14:paraId="7B550BDE" w14:textId="77777777" w:rsidR="00C06F6B" w:rsidRDefault="00C06F6B" w:rsidP="00C06F6B">
      <w:r>
        <w:t>SMTP</w:t>
      </w:r>
      <w:r>
        <w:tab/>
      </w:r>
      <w:r>
        <w:tab/>
      </w:r>
      <w:r>
        <w:tab/>
      </w:r>
      <w:r w:rsidRPr="00673960">
        <w:t>Simple Mail Transfer Protocol</w:t>
      </w:r>
    </w:p>
    <w:p w14:paraId="08B53A0A" w14:textId="77777777" w:rsidR="00C06F6B" w:rsidRDefault="00C06F6B" w:rsidP="00C06F6B">
      <w:r>
        <w:t>SQL</w:t>
      </w:r>
      <w:r>
        <w:tab/>
      </w:r>
      <w:r>
        <w:tab/>
      </w:r>
      <w:r>
        <w:tab/>
      </w:r>
      <w:r w:rsidRPr="00673960">
        <w:t>Structured Query Language</w:t>
      </w:r>
    </w:p>
    <w:p w14:paraId="2B8044CF" w14:textId="77777777" w:rsidR="00C06F6B" w:rsidRDefault="00C06F6B" w:rsidP="00C06F6B">
      <w:r>
        <w:t>SVR</w:t>
      </w:r>
      <w:r>
        <w:tab/>
      </w:r>
      <w:r>
        <w:tab/>
      </w:r>
      <w:r>
        <w:tab/>
        <w:t>Support Vector Regression</w:t>
      </w:r>
    </w:p>
    <w:p w14:paraId="72DC955C" w14:textId="77777777" w:rsidR="00C06F6B" w:rsidRPr="00B14F48" w:rsidRDefault="00C06F6B" w:rsidP="00C06F6B">
      <w:pPr>
        <w:sectPr w:rsidR="00C06F6B" w:rsidRPr="00B14F48" w:rsidSect="007337C1">
          <w:headerReference w:type="default" r:id="rId13"/>
          <w:footnotePr>
            <w:numRestart w:val="eachPage"/>
          </w:footnotePr>
          <w:pgSz w:w="11909" w:h="16834" w:code="9"/>
          <w:pgMar w:top="1985" w:right="1134" w:bottom="1701" w:left="1985" w:header="576" w:footer="288" w:gutter="0"/>
          <w:pgNumType w:fmt="lowerRoman"/>
          <w:cols w:space="0"/>
        </w:sectPr>
      </w:pPr>
      <w:r>
        <w:tab/>
      </w:r>
    </w:p>
    <w:p w14:paraId="16982F81" w14:textId="77777777" w:rsidR="003D3196" w:rsidRPr="00B845AA" w:rsidRDefault="003D3196" w:rsidP="003D3196">
      <w:pPr>
        <w:pStyle w:val="Heading1"/>
        <w:rPr>
          <w:color w:val="000000"/>
          <w:szCs w:val="26"/>
        </w:rPr>
      </w:pPr>
      <w:bookmarkStart w:id="5" w:name="_Ref91407537"/>
      <w:bookmarkStart w:id="6" w:name="_Toc92274264"/>
      <w:bookmarkStart w:id="7" w:name="_Toc316292615"/>
      <w:bookmarkStart w:id="8" w:name="_Toc318685043"/>
      <w:bookmarkStart w:id="9" w:name="_Toc318788582"/>
      <w:bookmarkStart w:id="10" w:name="_Toc318788589"/>
      <w:bookmarkStart w:id="11" w:name="_Toc319296757"/>
      <w:bookmarkStart w:id="12" w:name="_Toc319296805"/>
      <w:bookmarkStart w:id="13" w:name="_Toc319309211"/>
      <w:bookmarkStart w:id="14" w:name="_Toc319309319"/>
      <w:bookmarkStart w:id="15" w:name="_Toc319318788"/>
      <w:bookmarkStart w:id="16" w:name="_Toc319384937"/>
      <w:bookmarkStart w:id="17" w:name="_Toc319389081"/>
      <w:bookmarkStart w:id="18" w:name="_Toc319465923"/>
      <w:bookmarkStart w:id="19" w:name="_Toc319471851"/>
      <w:bookmarkStart w:id="20" w:name="_Toc319473436"/>
      <w:bookmarkStart w:id="21" w:name="_Toc319725911"/>
      <w:bookmarkStart w:id="22" w:name="_Toc319735980"/>
      <w:bookmarkStart w:id="23" w:name="_Toc93179869"/>
      <w:r w:rsidRPr="00A22C32">
        <w:lastRenderedPageBreak/>
        <w:t>GIỚI THIỆU ĐỀ TÀI</w:t>
      </w:r>
      <w:bookmarkEnd w:id="5"/>
      <w:bookmarkEnd w:id="6"/>
      <w:bookmarkEnd w:id="23"/>
    </w:p>
    <w:p w14:paraId="6763151E" w14:textId="77777777" w:rsidR="003D3196" w:rsidRPr="003732C0" w:rsidRDefault="003D3196" w:rsidP="003D3196">
      <w:pPr>
        <w:pStyle w:val="Heading2"/>
        <w:numPr>
          <w:ilvl w:val="1"/>
          <w:numId w:val="3"/>
        </w:numPr>
      </w:pPr>
      <w:bookmarkStart w:id="24" w:name="_Toc92274265"/>
      <w:bookmarkStart w:id="25" w:name="_Toc93179870"/>
      <w:r>
        <w:t>Giới thiệu chung</w:t>
      </w:r>
      <w:bookmarkEnd w:id="24"/>
      <w:bookmarkEnd w:id="25"/>
    </w:p>
    <w:p w14:paraId="5F2E1503" w14:textId="77777777" w:rsidR="003D3196" w:rsidRDefault="003D3196" w:rsidP="003D3196">
      <w:pPr>
        <w:pStyle w:val="Heading3"/>
        <w:numPr>
          <w:ilvl w:val="2"/>
          <w:numId w:val="3"/>
        </w:numPr>
      </w:pPr>
      <w:bookmarkStart w:id="26" w:name="_Toc92274266"/>
      <w:bookmarkStart w:id="27" w:name="_Toc93179871"/>
      <w:r>
        <w:t>Giới thiệu về COVID-19</w:t>
      </w:r>
      <w:bookmarkEnd w:id="26"/>
      <w:bookmarkEnd w:id="27"/>
    </w:p>
    <w:p w14:paraId="05E8EA43" w14:textId="513B13B3" w:rsidR="003D3196" w:rsidRDefault="003D3196" w:rsidP="003D3196">
      <w:pPr>
        <w:ind w:firstLine="357"/>
      </w:pPr>
      <w:r>
        <w:t xml:space="preserve">COVID-19 (viết tắt của </w:t>
      </w:r>
      <w:r w:rsidR="00D60844">
        <w:rPr>
          <w:b/>
        </w:rPr>
        <w:t>CO</w:t>
      </w:r>
      <w:r w:rsidRPr="00C35405">
        <w:t>rona</w:t>
      </w:r>
      <w:r w:rsidR="00D60844">
        <w:rPr>
          <w:b/>
        </w:rPr>
        <w:t>VI</w:t>
      </w:r>
      <w:r w:rsidRPr="00C35405">
        <w:t xml:space="preserve">rus </w:t>
      </w:r>
      <w:r w:rsidR="00D60844">
        <w:rPr>
          <w:b/>
        </w:rPr>
        <w:t>D</w:t>
      </w:r>
      <w:r w:rsidRPr="00C35405">
        <w:t>isease 20</w:t>
      </w:r>
      <w:r w:rsidRPr="00C35405">
        <w:rPr>
          <w:b/>
        </w:rPr>
        <w:t>19</w:t>
      </w:r>
      <w:r>
        <w:rPr>
          <w:b/>
        </w:rPr>
        <w:t xml:space="preserve">) </w:t>
      </w:r>
      <w:r w:rsidR="00B453AB">
        <w:t xml:space="preserve">là </w:t>
      </w:r>
      <w:r>
        <w:t xml:space="preserve">bệnh đường hô hấp cấp tính truyền nhiễm gây ra bởi chủng virus corona </w:t>
      </w:r>
      <w:r w:rsidRPr="00C35405">
        <w:t>SARS-CoV-2</w:t>
      </w:r>
      <w:r w:rsidR="00F35489">
        <w:t xml:space="preserve"> và các biến thể, </w:t>
      </w:r>
      <w:r w:rsidR="00D71AA7">
        <w:t xml:space="preserve">là </w:t>
      </w:r>
      <w:r>
        <w:t>loại</w:t>
      </w:r>
      <w:r w:rsidR="00C278CB">
        <w:t xml:space="preserve"> virus</w:t>
      </w:r>
      <w:r>
        <w:t xml:space="preserve"> mới</w:t>
      </w:r>
      <w:r w:rsidR="00F35489">
        <w:t xml:space="preserve"> gây viêm đường hô hấp cấp ở người và lây lan từ người sang người</w:t>
      </w:r>
      <w:r>
        <w:t>, được phát hiện điều tra ổ dịch bắt nguồn từ khu chợ hải sản và động vật ở Vũ Hán (Wuhan), tỉnh Hồ Bắc (</w:t>
      </w:r>
      <w:r w:rsidR="004F182A">
        <w:t>Hubei), Trung Quốc vào tháng 12/2019, là</w:t>
      </w:r>
      <w:r>
        <w:t xml:space="preserve"> </w:t>
      </w:r>
      <w:r w:rsidR="004F182A">
        <w:t>v</w:t>
      </w:r>
      <w:r>
        <w:t xml:space="preserve">irus. </w:t>
      </w:r>
    </w:p>
    <w:p w14:paraId="536FBB78" w14:textId="77777777" w:rsidR="003D3196" w:rsidRDefault="003D3196" w:rsidP="00995E43">
      <w:pPr>
        <w:keepNext/>
        <w:jc w:val="center"/>
      </w:pPr>
      <w:r>
        <w:rPr>
          <w:noProof/>
          <w:lang w:val="vi-VN" w:eastAsia="vi-VN"/>
        </w:rPr>
        <w:drawing>
          <wp:inline distT="0" distB="0" distL="0" distR="0" wp14:anchorId="5FEC55D3" wp14:editId="70C8F215">
            <wp:extent cx="4032000" cy="1861200"/>
            <wp:effectExtent l="0" t="0" r="698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anner.png"/>
                    <pic:cNvPicPr/>
                  </pic:nvPicPr>
                  <pic:blipFill>
                    <a:blip r:embed="rId14">
                      <a:extLst>
                        <a:ext uri="{28A0092B-C50C-407E-A947-70E740481C1C}">
                          <a14:useLocalDpi xmlns:a14="http://schemas.microsoft.com/office/drawing/2010/main" val="0"/>
                        </a:ext>
                      </a:extLst>
                    </a:blip>
                    <a:stretch>
                      <a:fillRect/>
                    </a:stretch>
                  </pic:blipFill>
                  <pic:spPr>
                    <a:xfrm>
                      <a:off x="0" y="0"/>
                      <a:ext cx="4032000" cy="1861200"/>
                    </a:xfrm>
                    <a:prstGeom prst="rect">
                      <a:avLst/>
                    </a:prstGeom>
                  </pic:spPr>
                </pic:pic>
              </a:graphicData>
            </a:graphic>
          </wp:inline>
        </w:drawing>
      </w:r>
    </w:p>
    <w:p w14:paraId="0077CE1A" w14:textId="14F60A60" w:rsidR="003D3196" w:rsidRDefault="003D3196" w:rsidP="003D3196">
      <w:pPr>
        <w:pStyle w:val="ThesisTable"/>
      </w:pPr>
      <w:bookmarkStart w:id="28" w:name="_Toc92231044"/>
      <w:bookmarkStart w:id="29" w:name="_Toc93179934"/>
      <w:r>
        <w:t xml:space="preserve">Hình </w:t>
      </w:r>
      <w:fldSimple w:instr=" STYLEREF 1 \s ">
        <w:r w:rsidR="00822049">
          <w:rPr>
            <w:noProof/>
          </w:rPr>
          <w:t>1</w:t>
        </w:r>
      </w:fldSimple>
      <w:r w:rsidR="00860410">
        <w:noBreakHyphen/>
      </w:r>
      <w:fldSimple w:instr=" SEQ Hình \* ARABIC \s 1 ">
        <w:r w:rsidR="00822049">
          <w:rPr>
            <w:noProof/>
          </w:rPr>
          <w:t>1</w:t>
        </w:r>
      </w:fldSimple>
      <w:r>
        <w:t xml:space="preserve">. Hình ảnh của </w:t>
      </w:r>
      <w:r w:rsidR="000C65D9">
        <w:t xml:space="preserve">virus </w:t>
      </w:r>
      <w:r>
        <w:t>COVID-19</w:t>
      </w:r>
      <w:bookmarkEnd w:id="28"/>
      <w:bookmarkEnd w:id="29"/>
    </w:p>
    <w:p w14:paraId="2CB264EA" w14:textId="77777777" w:rsidR="003225E3" w:rsidRDefault="003D3196" w:rsidP="003D3196">
      <w:pPr>
        <w:ind w:firstLine="357"/>
      </w:pPr>
      <w:r>
        <w:t xml:space="preserve">Phương thức lây truyền chính </w:t>
      </w:r>
      <w:r w:rsidR="004F182A">
        <w:t xml:space="preserve">của COVID-19 </w:t>
      </w:r>
      <w:r>
        <w:t>là từ</w:t>
      </w:r>
      <w:r w:rsidR="004F182A">
        <w:t xml:space="preserve"> người sang người bằng 3 cách: T</w:t>
      </w:r>
      <w:r>
        <w:t xml:space="preserve">ruyền trực tiếp (qua </w:t>
      </w:r>
      <w:r w:rsidR="003151C8">
        <w:t xml:space="preserve">hô hấp từ </w:t>
      </w:r>
      <w:r>
        <w:t xml:space="preserve">các giọt </w:t>
      </w:r>
      <w:r w:rsidR="004F182A">
        <w:t>dịch khi tiếp xúc gần), T</w:t>
      </w:r>
      <w:r>
        <w:t xml:space="preserve">ruyền tiếp xúc (mầm bệnh bám trên 1 vật thể rồi người khác chạm vào </w:t>
      </w:r>
      <w:r w:rsidR="008F1457">
        <w:t xml:space="preserve">và </w:t>
      </w:r>
      <w:r>
        <w:t xml:space="preserve">đưa </w:t>
      </w:r>
      <w:r w:rsidR="004F182A">
        <w:t>vào hệ hô hấp như miệng, mũi), T</w:t>
      </w:r>
      <w:r>
        <w:t>ruyền khí dung (mầm bệnh bay lửng lơ trong không khí, người khác hít phải hoặc tiếp xúc</w:t>
      </w:r>
      <w:r w:rsidR="009D480A">
        <w:t xml:space="preserve"> qua mắt khi đưa tay dụi mắt</w:t>
      </w:r>
      <w:r>
        <w:t xml:space="preserve">). </w:t>
      </w:r>
    </w:p>
    <w:p w14:paraId="2EEC3F6E" w14:textId="01D59159" w:rsidR="003D3196" w:rsidRPr="00705136" w:rsidRDefault="003D3196" w:rsidP="00975862">
      <w:pPr>
        <w:ind w:firstLine="357"/>
      </w:pPr>
      <w:r>
        <w:t>Do cách thức lây nhiễm qua đường hô hấp khiến COVID-19 là căn bệnh rất dễ lây</w:t>
      </w:r>
      <w:r w:rsidR="00D60844">
        <w:t xml:space="preserve"> lan trong những không gian hẹp, </w:t>
      </w:r>
      <w:r>
        <w:t>kín, những chỗ đông người và tiếp xúc gần.</w:t>
      </w:r>
      <w:r w:rsidR="003225E3">
        <w:t xml:space="preserve"> </w:t>
      </w:r>
      <w:r>
        <w:t>Để phòng chống và hạn chế việc lây lan của dịch COVID-19, Bộ Y tế gửi đến thông điệp 5K (</w:t>
      </w:r>
      <w:r w:rsidRPr="009B63B9">
        <w:rPr>
          <w:b/>
        </w:rPr>
        <w:t>K</w:t>
      </w:r>
      <w:r>
        <w:t>hẩu</w:t>
      </w:r>
      <w:r w:rsidR="00CE3CCB">
        <w:t xml:space="preserve"> </w:t>
      </w:r>
      <w:r>
        <w:t xml:space="preserve">trang, </w:t>
      </w:r>
      <w:r w:rsidRPr="009B63B9">
        <w:rPr>
          <w:b/>
        </w:rPr>
        <w:t>K</w:t>
      </w:r>
      <w:r>
        <w:t xml:space="preserve">hử khuẩn, </w:t>
      </w:r>
      <w:r w:rsidRPr="009B63B9">
        <w:rPr>
          <w:b/>
        </w:rPr>
        <w:t>K</w:t>
      </w:r>
      <w:r>
        <w:t xml:space="preserve">hoảng cách, </w:t>
      </w:r>
      <w:r w:rsidRPr="009B63B9">
        <w:rPr>
          <w:b/>
        </w:rPr>
        <w:t>K</w:t>
      </w:r>
      <w:r>
        <w:t xml:space="preserve">hông tụ tập và </w:t>
      </w:r>
      <w:r w:rsidRPr="009B63B9">
        <w:rPr>
          <w:b/>
        </w:rPr>
        <w:t>K</w:t>
      </w:r>
      <w:r>
        <w:t>hai báo Y tế) trong trạng thái “</w:t>
      </w:r>
      <w:r w:rsidR="00D830AA">
        <w:t>Bình thường</w:t>
      </w:r>
      <w:r>
        <w:t xml:space="preserve"> mới”.</w:t>
      </w:r>
    </w:p>
    <w:p w14:paraId="384A192E" w14:textId="77777777" w:rsidR="003D3196" w:rsidRDefault="003D3196" w:rsidP="003D3196">
      <w:pPr>
        <w:pStyle w:val="Heading3"/>
        <w:numPr>
          <w:ilvl w:val="2"/>
          <w:numId w:val="3"/>
        </w:numPr>
      </w:pPr>
      <w:bookmarkStart w:id="30" w:name="_Toc92274267"/>
      <w:bookmarkStart w:id="31" w:name="_Toc93179872"/>
      <w:r>
        <w:lastRenderedPageBreak/>
        <w:t>Giới thiệu về Vắc-xin COVID-19</w:t>
      </w:r>
      <w:bookmarkEnd w:id="30"/>
      <w:bookmarkEnd w:id="31"/>
    </w:p>
    <w:p w14:paraId="0DB4D8B9" w14:textId="2C5E54B2" w:rsidR="003D3196" w:rsidRPr="0078193D" w:rsidRDefault="003D3196" w:rsidP="003D3196">
      <w:pPr>
        <w:pStyle w:val="Paragraph"/>
        <w:spacing w:after="0"/>
        <w:ind w:firstLine="357"/>
        <w:rPr>
          <w:sz w:val="26"/>
          <w:szCs w:val="26"/>
        </w:rPr>
      </w:pPr>
      <w:r>
        <w:rPr>
          <w:sz w:val="26"/>
          <w:szCs w:val="26"/>
        </w:rPr>
        <w:t xml:space="preserve">Vắc-xin COVID-19 là </w:t>
      </w:r>
      <w:r w:rsidR="007B705F">
        <w:rPr>
          <w:sz w:val="26"/>
          <w:szCs w:val="26"/>
        </w:rPr>
        <w:t xml:space="preserve">chế phẩm sinh học cung cấp khả năng miễn dịch, </w:t>
      </w:r>
      <w:r w:rsidR="00D7116B">
        <w:rPr>
          <w:sz w:val="26"/>
          <w:szCs w:val="26"/>
        </w:rPr>
        <w:t xml:space="preserve">loại </w:t>
      </w:r>
      <w:r w:rsidRPr="00AB32BE">
        <w:rPr>
          <w:sz w:val="26"/>
          <w:szCs w:val="26"/>
        </w:rPr>
        <w:t>Vắc-xin truyền tin RNA (mRNA) dạy các tế bào cách tạo protein giúp kích hoạt phản ứng miễn dịc</w:t>
      </w:r>
      <w:r w:rsidR="00B22AE4">
        <w:rPr>
          <w:sz w:val="26"/>
          <w:szCs w:val="26"/>
        </w:rPr>
        <w:t xml:space="preserve">h bên trong cơ thể, mang </w:t>
      </w:r>
      <w:r>
        <w:rPr>
          <w:sz w:val="26"/>
          <w:szCs w:val="26"/>
        </w:rPr>
        <w:t>lại lợi ích cho người được tiêm chủng bằng các</w:t>
      </w:r>
      <w:r w:rsidR="00B22AE4">
        <w:rPr>
          <w:sz w:val="26"/>
          <w:szCs w:val="26"/>
        </w:rPr>
        <w:t>h</w:t>
      </w:r>
      <w:r>
        <w:rPr>
          <w:sz w:val="26"/>
          <w:szCs w:val="26"/>
        </w:rPr>
        <w:t xml:space="preserve"> cung cấp khả năng bảo vệ các loại virus mà không phải chịu những hậu quả nghiêm trọng có thể xảy ra khi mắc bệnh.</w:t>
      </w:r>
    </w:p>
    <w:p w14:paraId="09D8C128" w14:textId="3C90BC8E" w:rsidR="0050760A" w:rsidRDefault="003D3196" w:rsidP="003225E3">
      <w:pPr>
        <w:pStyle w:val="Paragraph"/>
        <w:spacing w:after="0"/>
        <w:ind w:firstLine="357"/>
        <w:rPr>
          <w:sz w:val="26"/>
          <w:szCs w:val="26"/>
        </w:rPr>
      </w:pPr>
      <w:r>
        <w:rPr>
          <w:sz w:val="26"/>
          <w:szCs w:val="26"/>
        </w:rPr>
        <w:t>Để phòng chống, tiếp cận an toàn và hiệu quả COVID-19 là yếu tố quan trọng để chấm dứt</w:t>
      </w:r>
      <w:r w:rsidR="008759E7">
        <w:rPr>
          <w:sz w:val="26"/>
          <w:szCs w:val="26"/>
        </w:rPr>
        <w:t xml:space="preserve"> đại dịch COVID-19, hiện tại </w:t>
      </w:r>
      <w:r>
        <w:rPr>
          <w:sz w:val="26"/>
          <w:szCs w:val="26"/>
        </w:rPr>
        <w:t xml:space="preserve">có nhiều Vắc-xin đã được chứng minh và đang phát triển, </w:t>
      </w:r>
      <w:r w:rsidR="00640109" w:rsidRPr="0013231E">
        <w:rPr>
          <w:sz w:val="26"/>
          <w:szCs w:val="26"/>
        </w:rPr>
        <w:t>Tổ chức Sức khỏe Thế giới</w:t>
      </w:r>
      <w:r w:rsidR="00640109">
        <w:rPr>
          <w:sz w:val="26"/>
          <w:szCs w:val="26"/>
        </w:rPr>
        <w:t xml:space="preserve"> </w:t>
      </w:r>
      <w:r>
        <w:rPr>
          <w:sz w:val="26"/>
          <w:szCs w:val="26"/>
        </w:rPr>
        <w:t xml:space="preserve">WHO </w:t>
      </w:r>
      <w:r w:rsidR="00640109">
        <w:rPr>
          <w:sz w:val="26"/>
          <w:szCs w:val="26"/>
        </w:rPr>
        <w:t>(</w:t>
      </w:r>
      <w:r w:rsidR="0013231E" w:rsidRPr="00640109">
        <w:rPr>
          <w:b/>
          <w:sz w:val="26"/>
          <w:szCs w:val="26"/>
        </w:rPr>
        <w:t>W</w:t>
      </w:r>
      <w:r w:rsidR="0013231E" w:rsidRPr="0013231E">
        <w:rPr>
          <w:sz w:val="26"/>
          <w:szCs w:val="26"/>
        </w:rPr>
        <w:t xml:space="preserve">orld </w:t>
      </w:r>
      <w:r w:rsidR="0013231E" w:rsidRPr="00640109">
        <w:rPr>
          <w:b/>
          <w:sz w:val="26"/>
          <w:szCs w:val="26"/>
        </w:rPr>
        <w:t>H</w:t>
      </w:r>
      <w:r w:rsidR="0013231E" w:rsidRPr="0013231E">
        <w:rPr>
          <w:sz w:val="26"/>
          <w:szCs w:val="26"/>
        </w:rPr>
        <w:t xml:space="preserve">ealth </w:t>
      </w:r>
      <w:r w:rsidR="0013231E" w:rsidRPr="00640109">
        <w:rPr>
          <w:b/>
          <w:sz w:val="26"/>
          <w:szCs w:val="26"/>
        </w:rPr>
        <w:t>O</w:t>
      </w:r>
      <w:r w:rsidR="005801FA">
        <w:rPr>
          <w:sz w:val="26"/>
          <w:szCs w:val="26"/>
        </w:rPr>
        <w:t>rganization</w:t>
      </w:r>
      <w:r w:rsidR="0013231E" w:rsidRPr="0013231E">
        <w:rPr>
          <w:sz w:val="26"/>
          <w:szCs w:val="26"/>
        </w:rPr>
        <w:t>)</w:t>
      </w:r>
      <w:r w:rsidR="0013231E">
        <w:rPr>
          <w:sz w:val="26"/>
          <w:szCs w:val="26"/>
        </w:rPr>
        <w:t xml:space="preserve"> </w:t>
      </w:r>
      <w:r>
        <w:rPr>
          <w:sz w:val="26"/>
          <w:szCs w:val="26"/>
        </w:rPr>
        <w:t>cùng với các đối tác đang làm việc để phát triển, sản xuất và triển khai Vắc-xin an toàn và hiệu quả.</w:t>
      </w:r>
      <w:r w:rsidR="0050760A">
        <w:rPr>
          <w:sz w:val="26"/>
          <w:szCs w:val="26"/>
        </w:rPr>
        <w:t xml:space="preserve"> </w:t>
      </w:r>
      <w:r>
        <w:rPr>
          <w:sz w:val="26"/>
          <w:szCs w:val="26"/>
        </w:rPr>
        <w:t xml:space="preserve">Hiện nay, đã có nhiều loại Vắc-xin được WHO phê duyệt và chứng nhận an toàn để cấp phép sử dụng như </w:t>
      </w:r>
      <w:r w:rsidRPr="008F6DC5">
        <w:rPr>
          <w:sz w:val="26"/>
          <w:szCs w:val="26"/>
        </w:rPr>
        <w:t>AstraZeneca</w:t>
      </w:r>
      <w:r>
        <w:rPr>
          <w:sz w:val="26"/>
          <w:szCs w:val="26"/>
        </w:rPr>
        <w:t xml:space="preserve">, </w:t>
      </w:r>
      <w:r w:rsidRPr="008F6DC5">
        <w:rPr>
          <w:sz w:val="26"/>
          <w:szCs w:val="26"/>
        </w:rPr>
        <w:t>Moderna</w:t>
      </w:r>
      <w:r>
        <w:rPr>
          <w:sz w:val="26"/>
          <w:szCs w:val="26"/>
        </w:rPr>
        <w:t xml:space="preserve">, </w:t>
      </w:r>
      <w:r w:rsidRPr="008F6DC5">
        <w:rPr>
          <w:sz w:val="26"/>
          <w:szCs w:val="26"/>
        </w:rPr>
        <w:t>Pfizer/BioNTech</w:t>
      </w:r>
      <w:r>
        <w:rPr>
          <w:sz w:val="26"/>
          <w:szCs w:val="26"/>
        </w:rPr>
        <w:t>, Sputnik</w:t>
      </w:r>
      <w:r w:rsidRPr="008F6DC5">
        <w:rPr>
          <w:sz w:val="26"/>
          <w:szCs w:val="26"/>
        </w:rPr>
        <w:t xml:space="preserve"> V</w:t>
      </w:r>
      <w:r>
        <w:rPr>
          <w:sz w:val="26"/>
          <w:szCs w:val="26"/>
        </w:rPr>
        <w:t xml:space="preserve">, </w:t>
      </w:r>
      <w:r w:rsidRPr="008F6DC5">
        <w:rPr>
          <w:sz w:val="26"/>
          <w:szCs w:val="26"/>
        </w:rPr>
        <w:t>Sinopharm</w:t>
      </w:r>
      <w:r>
        <w:rPr>
          <w:sz w:val="26"/>
          <w:szCs w:val="26"/>
        </w:rPr>
        <w:t xml:space="preserve">, </w:t>
      </w:r>
      <w:r w:rsidRPr="00AB4DAE">
        <w:rPr>
          <w:sz w:val="26"/>
          <w:szCs w:val="26"/>
        </w:rPr>
        <w:t>Janssen</w:t>
      </w:r>
      <w:r>
        <w:rPr>
          <w:sz w:val="26"/>
          <w:szCs w:val="26"/>
        </w:rPr>
        <w:t>,</w:t>
      </w:r>
      <w:r w:rsidRPr="00FA1A7E">
        <w:t xml:space="preserve"> </w:t>
      </w:r>
      <w:r w:rsidRPr="00FA1A7E">
        <w:rPr>
          <w:sz w:val="26"/>
          <w:szCs w:val="26"/>
        </w:rPr>
        <w:t>SinoVac</w:t>
      </w:r>
      <w:r w:rsidR="009C115B">
        <w:rPr>
          <w:sz w:val="26"/>
          <w:szCs w:val="26"/>
        </w:rPr>
        <w:t xml:space="preserve"> </w:t>
      </w:r>
      <w:r>
        <w:rPr>
          <w:sz w:val="26"/>
          <w:szCs w:val="26"/>
        </w:rPr>
        <w:t xml:space="preserve">… </w:t>
      </w:r>
    </w:p>
    <w:p w14:paraId="692B4A09" w14:textId="7777A254" w:rsidR="003D3196" w:rsidRDefault="003D3196" w:rsidP="00D830AA">
      <w:pPr>
        <w:pStyle w:val="Paragraph"/>
        <w:spacing w:after="0"/>
        <w:ind w:firstLine="357"/>
        <w:rPr>
          <w:sz w:val="26"/>
          <w:szCs w:val="26"/>
        </w:rPr>
      </w:pPr>
      <w:r>
        <w:rPr>
          <w:sz w:val="26"/>
          <w:szCs w:val="26"/>
        </w:rPr>
        <w:t>Vào đầu tháng 1/2020, ở nhiều quốc gia trên Thế giới đã bắt đầu triển khai việc tiêm Vắc-xin để phòng chống COVID-19, tiêu biểu n</w:t>
      </w:r>
      <w:r w:rsidR="008759E7">
        <w:rPr>
          <w:sz w:val="26"/>
          <w:szCs w:val="26"/>
        </w:rPr>
        <w:t>hư Anh, Pháp, Mỹ… Và cho đến hiện nay</w:t>
      </w:r>
      <w:r>
        <w:rPr>
          <w:sz w:val="26"/>
          <w:szCs w:val="26"/>
        </w:rPr>
        <w:t xml:space="preserve">, </w:t>
      </w:r>
      <w:r w:rsidR="008759E7">
        <w:rPr>
          <w:sz w:val="26"/>
          <w:szCs w:val="26"/>
        </w:rPr>
        <w:t xml:space="preserve">để sống chung với dịch thì </w:t>
      </w:r>
      <w:r>
        <w:rPr>
          <w:sz w:val="26"/>
          <w:szCs w:val="26"/>
        </w:rPr>
        <w:t>đã có nhiều quốc gia th</w:t>
      </w:r>
      <w:r w:rsidR="00E03ED7">
        <w:rPr>
          <w:sz w:val="26"/>
          <w:szCs w:val="26"/>
        </w:rPr>
        <w:t>am gia tiêm ngừa Vắc-xin</w:t>
      </w:r>
      <w:r>
        <w:rPr>
          <w:sz w:val="26"/>
          <w:szCs w:val="26"/>
        </w:rPr>
        <w:t xml:space="preserve"> trong đó có Việt Nam và đư</w:t>
      </w:r>
      <w:r w:rsidR="00D830AA">
        <w:rPr>
          <w:sz w:val="26"/>
          <w:szCs w:val="26"/>
        </w:rPr>
        <w:t>a Thế giới trở lại trạng thái “Bình thường</w:t>
      </w:r>
      <w:r>
        <w:rPr>
          <w:sz w:val="26"/>
          <w:szCs w:val="26"/>
        </w:rPr>
        <w:t xml:space="preserve"> mới”.</w:t>
      </w:r>
    </w:p>
    <w:p w14:paraId="3CC4237F" w14:textId="77777777" w:rsidR="003D3196" w:rsidRDefault="003D3196" w:rsidP="00995E43">
      <w:pPr>
        <w:pStyle w:val="Paragraph"/>
        <w:keepNext/>
        <w:spacing w:after="0"/>
        <w:contextualSpacing/>
        <w:jc w:val="center"/>
      </w:pPr>
      <w:r>
        <w:rPr>
          <w:noProof/>
          <w:sz w:val="26"/>
          <w:szCs w:val="26"/>
          <w:lang w:val="vi-VN" w:eastAsia="vi-VN"/>
        </w:rPr>
        <w:drawing>
          <wp:inline distT="0" distB="0" distL="0" distR="0" wp14:anchorId="4ACA33F2" wp14:editId="7935A3EC">
            <wp:extent cx="5360400" cy="2487600"/>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vaccine_type.jpg"/>
                    <pic:cNvPicPr/>
                  </pic:nvPicPr>
                  <pic:blipFill>
                    <a:blip r:embed="rId15">
                      <a:extLst>
                        <a:ext uri="{28A0092B-C50C-407E-A947-70E740481C1C}">
                          <a14:useLocalDpi xmlns:a14="http://schemas.microsoft.com/office/drawing/2010/main" val="0"/>
                        </a:ext>
                      </a:extLst>
                    </a:blip>
                    <a:stretch>
                      <a:fillRect/>
                    </a:stretch>
                  </pic:blipFill>
                  <pic:spPr>
                    <a:xfrm>
                      <a:off x="0" y="0"/>
                      <a:ext cx="5360400" cy="2487600"/>
                    </a:xfrm>
                    <a:prstGeom prst="rect">
                      <a:avLst/>
                    </a:prstGeom>
                  </pic:spPr>
                </pic:pic>
              </a:graphicData>
            </a:graphic>
          </wp:inline>
        </w:drawing>
      </w:r>
    </w:p>
    <w:p w14:paraId="65CFAC14" w14:textId="4AD9A784" w:rsidR="003D3196" w:rsidRPr="003867F9" w:rsidRDefault="003D3196" w:rsidP="00496815">
      <w:pPr>
        <w:pStyle w:val="ThesisTable"/>
      </w:pPr>
      <w:bookmarkStart w:id="32" w:name="_Toc92231045"/>
      <w:bookmarkStart w:id="33" w:name="_Toc93179935"/>
      <w:r>
        <w:t xml:space="preserve">Hình </w:t>
      </w:r>
      <w:fldSimple w:instr=" STYLEREF 1 \s ">
        <w:r w:rsidR="00822049">
          <w:rPr>
            <w:noProof/>
          </w:rPr>
          <w:t>1</w:t>
        </w:r>
      </w:fldSimple>
      <w:r w:rsidR="00860410">
        <w:noBreakHyphen/>
      </w:r>
      <w:fldSimple w:instr=" SEQ Hình \* ARABIC \s 1 ">
        <w:r w:rsidR="00822049">
          <w:rPr>
            <w:noProof/>
          </w:rPr>
          <w:t>2</w:t>
        </w:r>
      </w:fldSimple>
      <w:r>
        <w:t>. Các loại Vắc-xin COVID-19</w:t>
      </w:r>
      <w:bookmarkEnd w:id="32"/>
      <w:bookmarkEnd w:id="33"/>
    </w:p>
    <w:p w14:paraId="6B095567" w14:textId="77777777" w:rsidR="003D3196" w:rsidRPr="001537A5" w:rsidRDefault="003D3196" w:rsidP="003D3196">
      <w:pPr>
        <w:pStyle w:val="Heading2"/>
        <w:numPr>
          <w:ilvl w:val="1"/>
          <w:numId w:val="3"/>
        </w:numPr>
      </w:pPr>
      <w:bookmarkStart w:id="34" w:name="_Toc92274268"/>
      <w:bookmarkStart w:id="35" w:name="_Toc93179873"/>
      <w:r w:rsidRPr="001537A5">
        <w:lastRenderedPageBreak/>
        <w:t xml:space="preserve">Mục </w:t>
      </w:r>
      <w:bookmarkStart w:id="36" w:name="_Hlk20126913"/>
      <w:r w:rsidRPr="001537A5">
        <w:t xml:space="preserve">đích thực hiện </w:t>
      </w:r>
      <w:bookmarkEnd w:id="36"/>
      <w:r w:rsidRPr="001537A5">
        <w:t>đề t</w:t>
      </w:r>
      <w:r>
        <w:t>ài</w:t>
      </w:r>
      <w:bookmarkEnd w:id="34"/>
      <w:bookmarkEnd w:id="35"/>
    </w:p>
    <w:p w14:paraId="601E3DF6" w14:textId="77777777" w:rsidR="003D3196" w:rsidRDefault="003D3196" w:rsidP="003D3196">
      <w:pPr>
        <w:ind w:firstLine="357"/>
      </w:pPr>
      <w:r>
        <w:t xml:space="preserve">Trong bối cảnh tình hình dịch COVID-19 đang diễn biến rất phức tạp cùng với nhiều biến thể và đặc biệt là biến thể Omicron đã gây ra không ít sự khó khăn, mất mát và ảnh hưởng tiêu cực đến kinh tế cũng như gây nên sự rối loạn trong cuộc sống của Thế giới nói chung và Việt Nam nói riêng. </w:t>
      </w:r>
    </w:p>
    <w:p w14:paraId="033BF5CA" w14:textId="5D8AFB31" w:rsidR="003D3196" w:rsidRDefault="003D3196" w:rsidP="003D3196">
      <w:pPr>
        <w:ind w:firstLine="357"/>
      </w:pPr>
      <w:r>
        <w:t>Bên cạnh đó cùng với sự phát triển mạnh về Khoa Học Công Nghệ, nhiều quố</w:t>
      </w:r>
      <w:r w:rsidR="008759E7">
        <w:t>c gia trên Thế giới như Anh, Mỹ</w:t>
      </w:r>
      <w:r>
        <w:t>… đã nghiên cứu và sản xuất nhiều loại Vắc-xin nhằm ngăn chặn sự lây lan nhanh của các biến thể COVID</w:t>
      </w:r>
      <w:r w:rsidR="00263E89">
        <w:t>-19</w:t>
      </w:r>
      <w:r>
        <w:t xml:space="preserve"> và đưa Thế giới trở lại “</w:t>
      </w:r>
      <w:r w:rsidR="00D830AA">
        <w:t>Bình thường</w:t>
      </w:r>
      <w:r>
        <w:t xml:space="preserve"> mới”. </w:t>
      </w:r>
    </w:p>
    <w:p w14:paraId="2E50FDAE" w14:textId="77777777" w:rsidR="003D3196" w:rsidRDefault="003D3196" w:rsidP="003D3196">
      <w:pPr>
        <w:ind w:firstLine="357"/>
      </w:pPr>
      <w:r>
        <w:t>Mục đích thực hiện đề tài là đem đến một cái nhìn tổng quát và chi tiết về tình hình dịch COVID-19 cùng với tình hình tiêm chủng Vắc-xin ngừa COVID-19 ở trên Thế giới, bên cạnh đó là Việt Nam so với khu vực Châu Á và Đông Nam Á.</w:t>
      </w:r>
    </w:p>
    <w:p w14:paraId="7420D7FF" w14:textId="77777777" w:rsidR="003D3196" w:rsidRDefault="003D3196" w:rsidP="003D3196">
      <w:pPr>
        <w:pStyle w:val="Heading2"/>
        <w:numPr>
          <w:ilvl w:val="1"/>
          <w:numId w:val="3"/>
        </w:numPr>
      </w:pPr>
      <w:bookmarkStart w:id="37" w:name="_Toc92274269"/>
      <w:bookmarkStart w:id="38" w:name="_Toc93179874"/>
      <w:r>
        <w:t>Yêu cầu của đề tài</w:t>
      </w:r>
      <w:bookmarkEnd w:id="37"/>
      <w:bookmarkEnd w:id="38"/>
    </w:p>
    <w:p w14:paraId="2B0B5609" w14:textId="668F03B8" w:rsidR="003D3196" w:rsidRPr="005D0620" w:rsidRDefault="003D3196" w:rsidP="003D3196">
      <w:pPr>
        <w:ind w:firstLine="357"/>
      </w:pPr>
      <w:r>
        <w:t>Yêu cầu đề tài là tìm hiểu về Dữ liệu lớn (Big Data), tìm hiểu về Data Mining, sử dụng phần mềm Power BI để vẽ biểu đồ để thể hiện được cái nhìn tổng quát về dịch COVID-19, sử dụng ngôn ngữ lập trình Python cùng các thư viện đi kèm để thực hiện phân tích</w:t>
      </w:r>
      <w:r w:rsidR="00300128">
        <w:t>,</w:t>
      </w:r>
      <w:r>
        <w:t xml:space="preserve"> vẽ biểu đồ để có cái nhìn chi tiết hơn về dịch COVID-19 và tình hình tiêm ngừa Vắc-xin của các quốc gia trên Thế giới nói chung và Việt Nam nói riêng, lưu trữ dữ liệu bằng Cơ sở dữ liệu MySQL và sử dụng thuật toán Machine Learning để dự đoán số ca nhiễm của Thế giới và Việt Nam trong thời gian gần.</w:t>
      </w:r>
    </w:p>
    <w:p w14:paraId="6CF06F9C" w14:textId="77777777" w:rsidR="003D3196" w:rsidRDefault="003D3196" w:rsidP="003D3196">
      <w:pPr>
        <w:pStyle w:val="Heading2"/>
        <w:numPr>
          <w:ilvl w:val="1"/>
          <w:numId w:val="3"/>
        </w:numPr>
      </w:pPr>
      <w:bookmarkStart w:id="39" w:name="_Toc92274270"/>
      <w:bookmarkStart w:id="40" w:name="_Toc93179875"/>
      <w:r>
        <w:t>Phương pháp thực hiện</w:t>
      </w:r>
      <w:bookmarkEnd w:id="39"/>
      <w:bookmarkEnd w:id="40"/>
    </w:p>
    <w:p w14:paraId="5EF6936E" w14:textId="178E8E8D" w:rsidR="003D3196" w:rsidRDefault="003D3196" w:rsidP="003D3196">
      <w:pPr>
        <w:ind w:left="357"/>
      </w:pPr>
      <w:r w:rsidRPr="00571A5A">
        <w:t>Phương pháp thực hiện</w:t>
      </w:r>
      <w:r>
        <w:t xml:space="preserve"> là:</w:t>
      </w:r>
    </w:p>
    <w:p w14:paraId="3482C232" w14:textId="77777777" w:rsidR="003D3196" w:rsidRDefault="003D3196" w:rsidP="00854F68">
      <w:pPr>
        <w:pStyle w:val="ListParagraph"/>
        <w:numPr>
          <w:ilvl w:val="0"/>
          <w:numId w:val="53"/>
        </w:numPr>
        <w:ind w:left="717"/>
        <w:contextualSpacing w:val="0"/>
      </w:pPr>
      <w:r>
        <w:t xml:space="preserve">Sử dụng ngôn ngữ lập trình Python để trích xuất dữ liệu từ API và nguồn dữ liệu từ các trang web uy tín, tin cậy như Kaggle. </w:t>
      </w:r>
    </w:p>
    <w:p w14:paraId="1760CCD6" w14:textId="77777777" w:rsidR="003D3196" w:rsidRDefault="003D3196" w:rsidP="00854F68">
      <w:pPr>
        <w:pStyle w:val="ListParagraph"/>
        <w:numPr>
          <w:ilvl w:val="0"/>
          <w:numId w:val="53"/>
        </w:numPr>
        <w:ind w:left="717"/>
        <w:contextualSpacing w:val="0"/>
      </w:pPr>
      <w:r>
        <w:t>Sử dụng MySQL là Cơ sở dữ liệu để lưu trữ dữ liệu.</w:t>
      </w:r>
    </w:p>
    <w:p w14:paraId="779EEAF5" w14:textId="77777777" w:rsidR="003D3196" w:rsidRPr="004D3EA2" w:rsidRDefault="003D3196" w:rsidP="00854F68">
      <w:pPr>
        <w:pStyle w:val="ListParagraph"/>
        <w:numPr>
          <w:ilvl w:val="0"/>
          <w:numId w:val="53"/>
        </w:numPr>
        <w:ind w:left="717"/>
        <w:contextualSpacing w:val="0"/>
      </w:pPr>
      <w:r>
        <w:t xml:space="preserve">Sử dụng các thư viện trong Python và phần mềm Power BI để vẽ các biểu đồ về tình hình dịch COVID-19 và Vắc-xin. </w:t>
      </w:r>
    </w:p>
    <w:p w14:paraId="26A8A235" w14:textId="77777777" w:rsidR="003D3196" w:rsidRDefault="003D3196" w:rsidP="003D3196">
      <w:pPr>
        <w:pStyle w:val="Heading1"/>
      </w:pPr>
      <w:bookmarkStart w:id="41" w:name="_Toc92274271"/>
      <w:bookmarkStart w:id="42" w:name="_Toc318788580"/>
      <w:bookmarkStart w:id="43" w:name="_Toc319296754"/>
      <w:bookmarkStart w:id="44" w:name="_Toc319296802"/>
      <w:bookmarkStart w:id="45" w:name="_Toc319309208"/>
      <w:bookmarkStart w:id="46" w:name="_Toc319309316"/>
      <w:bookmarkStart w:id="47" w:name="_Toc319318785"/>
      <w:bookmarkStart w:id="48" w:name="_Toc319384934"/>
      <w:bookmarkStart w:id="49" w:name="_Toc319389078"/>
      <w:bookmarkStart w:id="50" w:name="_Toc319465920"/>
      <w:bookmarkStart w:id="51" w:name="_Toc319471848"/>
      <w:bookmarkStart w:id="52" w:name="_Toc319473433"/>
      <w:bookmarkStart w:id="53" w:name="_Toc319725904"/>
      <w:bookmarkStart w:id="54" w:name="_Toc319735972"/>
      <w:bookmarkStart w:id="55" w:name="_Toc319748675"/>
      <w:bookmarkStart w:id="56" w:name="_Toc320006616"/>
      <w:bookmarkStart w:id="57" w:name="_Toc320072244"/>
      <w:bookmarkStart w:id="58" w:name="_Toc93179876"/>
      <w:r>
        <w:lastRenderedPageBreak/>
        <w:t>LÝ THUYẾT ĐỀ TÀI</w:t>
      </w:r>
      <w:bookmarkEnd w:id="41"/>
      <w:bookmarkEnd w:id="58"/>
    </w:p>
    <w:p w14:paraId="2E637FA1" w14:textId="77777777" w:rsidR="003D3196" w:rsidRDefault="003D3196" w:rsidP="003D3196">
      <w:pPr>
        <w:pStyle w:val="Heading2"/>
        <w:numPr>
          <w:ilvl w:val="1"/>
          <w:numId w:val="3"/>
        </w:numPr>
      </w:pPr>
      <w:bookmarkStart w:id="59" w:name="_Toc92274272"/>
      <w:bookmarkStart w:id="60" w:name="_Toc93179877"/>
      <w:r>
        <w:t>Giới thiệu về Big Data và Khoa học Dữ liệu</w:t>
      </w:r>
      <w:bookmarkEnd w:id="59"/>
      <w:bookmarkEnd w:id="60"/>
      <w:r>
        <w:tab/>
      </w:r>
    </w:p>
    <w:p w14:paraId="3A241C0E" w14:textId="77777777" w:rsidR="003D3196" w:rsidRDefault="003D3196" w:rsidP="003D3196">
      <w:pPr>
        <w:pStyle w:val="Heading3"/>
        <w:numPr>
          <w:ilvl w:val="2"/>
          <w:numId w:val="3"/>
        </w:numPr>
      </w:pPr>
      <w:bookmarkStart w:id="61" w:name="_Toc92274273"/>
      <w:bookmarkStart w:id="62" w:name="_Toc93179878"/>
      <w:r>
        <w:t>Big Data</w:t>
      </w:r>
      <w:bookmarkEnd w:id="61"/>
      <w:bookmarkEnd w:id="62"/>
    </w:p>
    <w:p w14:paraId="16551364" w14:textId="2870ACAE" w:rsidR="003D3196" w:rsidRDefault="00E140B3" w:rsidP="003D3196">
      <w:pPr>
        <w:ind w:firstLine="357"/>
      </w:pPr>
      <w:r>
        <w:t xml:space="preserve">Big Data nghĩa </w:t>
      </w:r>
      <w:r w:rsidR="003D3196">
        <w:t>là Dữ liệu lớn dùng để mô tả khối lượng dữ liệu lớn, bao gồ</w:t>
      </w:r>
      <w:r w:rsidR="001834B8">
        <w:t xml:space="preserve">m có cấu </w:t>
      </w:r>
      <w:r w:rsidR="007629E5">
        <w:t xml:space="preserve">trúc </w:t>
      </w:r>
      <w:r w:rsidR="00BD6A4C">
        <w:t>và không có cấu trúc,</w:t>
      </w:r>
      <w:r w:rsidR="001834B8">
        <w:t xml:space="preserve"> </w:t>
      </w:r>
      <w:r w:rsidR="00BD6A4C">
        <w:t>l</w:t>
      </w:r>
      <w:r w:rsidR="001834B8">
        <w:t>ượng d</w:t>
      </w:r>
      <w:r w:rsidR="003D3196">
        <w:t xml:space="preserve">ữ liệu này cung cấp thông tin cho doanh nghiệp, tổ chức theo cơ sở hằng ngày, hằng giờ, </w:t>
      </w:r>
      <w:r w:rsidR="00052354">
        <w:t xml:space="preserve">hằng phút, </w:t>
      </w:r>
      <w:r w:rsidR="003D3196">
        <w:t xml:space="preserve">thậm chí hằng </w:t>
      </w:r>
      <w:r w:rsidR="00052354">
        <w:t>giây</w:t>
      </w:r>
      <w:r w:rsidR="003D3196">
        <w:t xml:space="preserve">. </w:t>
      </w:r>
    </w:p>
    <w:p w14:paraId="58D58FAF" w14:textId="60E9B2AF" w:rsidR="003D3196" w:rsidRDefault="00C60172" w:rsidP="003D3196">
      <w:pPr>
        <w:ind w:firstLine="357"/>
      </w:pPr>
      <w:r>
        <w:t xml:space="preserve">Trong kinh doanh, </w:t>
      </w:r>
      <w:r w:rsidR="00F62378">
        <w:t xml:space="preserve">Big Data </w:t>
      </w:r>
      <w:r w:rsidR="003D3196">
        <w:t xml:space="preserve">dùng để phân tích để tìm ra những </w:t>
      </w:r>
      <w:r w:rsidR="00A66EE1">
        <w:t>cái nhìn sâu sắc hay thầm hiểu (được gọi là insight trong ngành Marketing)</w:t>
      </w:r>
      <w:r w:rsidR="003D3196">
        <w:t xml:space="preserve"> dẫn đế</w:t>
      </w:r>
      <w:r w:rsidR="00A461F7">
        <w:t xml:space="preserve">n các quyết định tốt hơn và </w:t>
      </w:r>
      <w:r w:rsidR="003D3196">
        <w:t>c</w:t>
      </w:r>
      <w:r w:rsidR="00376B0D">
        <w:t>hiến lược kinh doanh. T</w:t>
      </w:r>
      <w:r w:rsidR="002D15B0">
        <w:t>rong ngành Y tế</w:t>
      </w:r>
      <w:r w:rsidR="00376B0D">
        <w:t>, Big Data được sử dụng</w:t>
      </w:r>
      <w:r w:rsidR="002D15B0">
        <w:t xml:space="preserve"> để chẩn</w:t>
      </w:r>
      <w:r w:rsidR="003D3196">
        <w:t xml:space="preserve"> đoán, theo dõi </w:t>
      </w:r>
      <w:r w:rsidR="002D15B0">
        <w:t xml:space="preserve">và dự đoán </w:t>
      </w:r>
      <w:r w:rsidR="003D3196">
        <w:t>t</w:t>
      </w:r>
      <w:r w:rsidR="00376B0D">
        <w:t>ình hình sức khỏe của bệnh nhân. Trong ngành Quản lý thiên tai, Big Data giúp những nhà khí tượng học có thể theo dõi, dự đoán để đưa ra những cảnh báo giúp cho co</w:t>
      </w:r>
      <w:r w:rsidR="00465C07">
        <w:t>n người có thế tránh những thiệt</w:t>
      </w:r>
      <w:r w:rsidR="00376B0D">
        <w:t xml:space="preserve"> hại về người và của do thiên tai xảy ra.</w:t>
      </w:r>
    </w:p>
    <w:p w14:paraId="13F61ACC" w14:textId="4B55FF48" w:rsidR="003D3196" w:rsidRDefault="003D3196" w:rsidP="003D3196">
      <w:pPr>
        <w:ind w:firstLine="357"/>
      </w:pPr>
      <w:r>
        <w:t>Tuy nhiên, do những</w:t>
      </w:r>
      <w:r w:rsidR="00496815">
        <w:t xml:space="preserve"> bộ dữ liệu này quá lớn làm cho</w:t>
      </w:r>
      <w:r>
        <w:t xml:space="preserve"> các phần mềm xử lý dữ liệu truyền thống không quản lý được, nhưng những khối dữ liệu khổng lồ này có thể giải quyết được rất nhiều vấn đề về kinh doanh hay sức khỏe mà trước</w:t>
      </w:r>
      <w:r w:rsidR="00354CBC">
        <w:t xml:space="preserve"> đây không thể làm</w:t>
      </w:r>
      <w:r w:rsidR="00B93899">
        <w:t xml:space="preserve"> được</w:t>
      </w:r>
      <w:r w:rsidR="00EC2072">
        <w:t xml:space="preserve"> giúp cho ngành </w:t>
      </w:r>
      <w:r w:rsidR="00E11BBA">
        <w:t>Big Data</w:t>
      </w:r>
      <w:r w:rsidR="00EC2072">
        <w:t xml:space="preserve"> ngày càng phát triển và đem đến nhiều điểm tích cực cho doanh nghiệp và xã hội.</w:t>
      </w:r>
    </w:p>
    <w:p w14:paraId="636EBF00" w14:textId="77777777" w:rsidR="003D3196" w:rsidRDefault="003D3196" w:rsidP="003D3196">
      <w:pPr>
        <w:keepNext/>
        <w:jc w:val="center"/>
      </w:pPr>
      <w:r>
        <w:rPr>
          <w:noProof/>
          <w:lang w:val="vi-VN" w:eastAsia="vi-VN"/>
        </w:rPr>
        <w:drawing>
          <wp:inline distT="0" distB="0" distL="0" distR="0" wp14:anchorId="54D2051C" wp14:editId="489F2D88">
            <wp:extent cx="3844800" cy="2372400"/>
            <wp:effectExtent l="0" t="0" r="381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g-dung-big-data.jpg"/>
                    <pic:cNvPicPr/>
                  </pic:nvPicPr>
                  <pic:blipFill>
                    <a:blip r:embed="rId16">
                      <a:extLst>
                        <a:ext uri="{28A0092B-C50C-407E-A947-70E740481C1C}">
                          <a14:useLocalDpi xmlns:a14="http://schemas.microsoft.com/office/drawing/2010/main" val="0"/>
                        </a:ext>
                      </a:extLst>
                    </a:blip>
                    <a:stretch>
                      <a:fillRect/>
                    </a:stretch>
                  </pic:blipFill>
                  <pic:spPr>
                    <a:xfrm>
                      <a:off x="0" y="0"/>
                      <a:ext cx="3844800" cy="2372400"/>
                    </a:xfrm>
                    <a:prstGeom prst="rect">
                      <a:avLst/>
                    </a:prstGeom>
                  </pic:spPr>
                </pic:pic>
              </a:graphicData>
            </a:graphic>
          </wp:inline>
        </w:drawing>
      </w:r>
    </w:p>
    <w:p w14:paraId="288F09EC" w14:textId="30B27AEF" w:rsidR="00376B0D" w:rsidRPr="009469C5" w:rsidRDefault="003D3196" w:rsidP="007B4DDC">
      <w:pPr>
        <w:pStyle w:val="ThesisTable"/>
      </w:pPr>
      <w:bookmarkStart w:id="63" w:name="_Toc92231046"/>
      <w:bookmarkStart w:id="64" w:name="_Toc93179936"/>
      <w:r>
        <w:t xml:space="preserve">Hình </w:t>
      </w:r>
      <w:fldSimple w:instr=" STYLEREF 1 \s ">
        <w:r w:rsidR="00822049">
          <w:rPr>
            <w:noProof/>
          </w:rPr>
          <w:t>2</w:t>
        </w:r>
      </w:fldSimple>
      <w:r w:rsidR="00860410">
        <w:noBreakHyphen/>
      </w:r>
      <w:fldSimple w:instr=" SEQ Hình \* ARABIC \s 1 ">
        <w:r w:rsidR="00822049">
          <w:rPr>
            <w:noProof/>
          </w:rPr>
          <w:t>1</w:t>
        </w:r>
      </w:fldSimple>
      <w:r>
        <w:t xml:space="preserve">. </w:t>
      </w:r>
      <w:r w:rsidRPr="00E11E5F">
        <w:t>Big Data</w:t>
      </w:r>
      <w:bookmarkEnd w:id="63"/>
      <w:bookmarkEnd w:id="64"/>
    </w:p>
    <w:p w14:paraId="65E9059A" w14:textId="4E7A6333" w:rsidR="003D3196" w:rsidRDefault="003D3196" w:rsidP="003D3196">
      <w:r>
        <w:lastRenderedPageBreak/>
        <w:t>Big Data có 5 đặc trưng cơ bản (5V</w:t>
      </w:r>
      <w:r w:rsidR="00E958C7">
        <w:t>’</w:t>
      </w:r>
      <w:r w:rsidR="007C1C0E">
        <w:t>s</w:t>
      </w:r>
      <w:r>
        <w:t>) gồm:</w:t>
      </w:r>
    </w:p>
    <w:p w14:paraId="3788D3B1" w14:textId="06914045" w:rsidR="003D3196" w:rsidRDefault="00EA2D5E" w:rsidP="001C78C9">
      <w:pPr>
        <w:pStyle w:val="ListParagraph"/>
        <w:numPr>
          <w:ilvl w:val="0"/>
          <w:numId w:val="14"/>
        </w:numPr>
        <w:ind w:left="426" w:hanging="357"/>
        <w:contextualSpacing w:val="0"/>
      </w:pPr>
      <w:r>
        <w:t>Volume: L</w:t>
      </w:r>
      <w:r w:rsidR="003D3196">
        <w:t>à sự tăng trưởng về mặt khối lượng, Big Data không ngừng phát triển</w:t>
      </w:r>
      <w:r w:rsidR="00292927">
        <w:t xml:space="preserve"> về mặt kích thước (dung lượng) </w:t>
      </w:r>
      <w:r w:rsidR="003D3196">
        <w:t xml:space="preserve">khi mà nhu cầu thu thập dữ liệu ngày càng lớn dẫn đến khối lượng </w:t>
      </w:r>
      <w:r w:rsidR="006F4BC9">
        <w:t xml:space="preserve">dữ liệu </w:t>
      </w:r>
      <w:r w:rsidR="003D3196">
        <w:t>sẽ phát triển ng</w:t>
      </w:r>
      <w:r w:rsidR="00E958C7">
        <w:t xml:space="preserve">ày càng khổng lồ theo thời gian, </w:t>
      </w:r>
      <w:r w:rsidR="006F4BC9">
        <w:t>dưới định dạng hình ảnh, âm tha</w:t>
      </w:r>
      <w:r w:rsidR="003D3196">
        <w:t>nh, video … trên các</w:t>
      </w:r>
      <w:r w:rsidR="00E958C7">
        <w:t xml:space="preserve"> kênh truyền thông, mạng xã hội. </w:t>
      </w:r>
      <w:r w:rsidR="000F2AE6">
        <w:t>Dung lượng</w:t>
      </w:r>
      <w:r w:rsidR="003D3196">
        <w:t xml:space="preserve"> dữ liệu của 1 hệ thống thông tin </w:t>
      </w:r>
      <w:r w:rsidR="000871D8">
        <w:t xml:space="preserve">rất lớn </w:t>
      </w:r>
      <w:r w:rsidR="003D3196">
        <w:t xml:space="preserve">có thể lên đến hàng Terabyte </w:t>
      </w:r>
      <w:r w:rsidR="00D045D5">
        <w:t xml:space="preserve">(TB) </w:t>
      </w:r>
      <w:r w:rsidR="003D3196">
        <w:t>và Petabyte</w:t>
      </w:r>
      <w:r w:rsidR="00D045D5">
        <w:t xml:space="preserve"> (PB)</w:t>
      </w:r>
      <w:r w:rsidR="003D3196">
        <w:t>.</w:t>
      </w:r>
    </w:p>
    <w:p w14:paraId="172DF29D" w14:textId="6395A3B5" w:rsidR="003D3196" w:rsidRDefault="00EA2D5E" w:rsidP="001C78C9">
      <w:pPr>
        <w:pStyle w:val="ListParagraph"/>
        <w:numPr>
          <w:ilvl w:val="0"/>
          <w:numId w:val="14"/>
        </w:numPr>
        <w:ind w:left="426" w:hanging="357"/>
        <w:contextualSpacing w:val="0"/>
      </w:pPr>
      <w:r>
        <w:t>Velocity: L</w:t>
      </w:r>
      <w:r w:rsidR="003D3196">
        <w:t>à sự tăng trưởng về mặt tốc độ</w:t>
      </w:r>
      <w:r w:rsidR="002A62E5">
        <w:t xml:space="preserve"> truyền dữ liệu</w:t>
      </w:r>
      <w:r w:rsidR="00BA486E">
        <w:t xml:space="preserve"> </w:t>
      </w:r>
      <w:r w:rsidR="00AD4D01">
        <w:t>b</w:t>
      </w:r>
      <w:r w:rsidR="003D3196">
        <w:t xml:space="preserve">ên cạnh sự tăng trưởng về mặt khối lượng. </w:t>
      </w:r>
      <w:r w:rsidR="00E958C7">
        <w:t xml:space="preserve">Dữ liệu được </w:t>
      </w:r>
      <w:r w:rsidR="003D3196">
        <w:t>thu thập thông tin qua các bài post</w:t>
      </w:r>
      <w:r w:rsidR="00766CF1">
        <w:t xml:space="preserve">, </w:t>
      </w:r>
      <w:r w:rsidR="003D3196">
        <w:t>thông báo chỉ trong vài giây</w:t>
      </w:r>
      <w:r w:rsidR="00E958C7">
        <w:t xml:space="preserve"> trên các nền tảng mạng xã hội</w:t>
      </w:r>
      <w:r w:rsidR="003D3196">
        <w:t>. Sự chuyển động của dữ liệu hi</w:t>
      </w:r>
      <w:r w:rsidR="004C22F3">
        <w:t>ện tại gần</w:t>
      </w:r>
      <w:r w:rsidR="00D56F1B">
        <w:t xml:space="preserve"> như là thực tế (real-</w:t>
      </w:r>
      <w:r w:rsidR="003D3196">
        <w:t xml:space="preserve">time) và tốc độ cập nhật thông tin </w:t>
      </w:r>
      <w:r w:rsidR="00EF2D13">
        <w:t xml:space="preserve">rất nhỏ </w:t>
      </w:r>
      <w:r w:rsidR="003D3196">
        <w:t>chỉ còn đơn vị hàng Mili giây.</w:t>
      </w:r>
    </w:p>
    <w:p w14:paraId="58C1252F" w14:textId="08236D26" w:rsidR="003D3196" w:rsidRDefault="003D3196" w:rsidP="001C78C9">
      <w:pPr>
        <w:pStyle w:val="ListParagraph"/>
        <w:numPr>
          <w:ilvl w:val="0"/>
          <w:numId w:val="14"/>
        </w:numPr>
        <w:ind w:left="426" w:hanging="357"/>
        <w:contextualSpacing w:val="0"/>
      </w:pPr>
      <w:r>
        <w:t xml:space="preserve">Variety: </w:t>
      </w:r>
      <w:r w:rsidR="00EA2D5E">
        <w:rPr>
          <w:color w:val="000000"/>
          <w:szCs w:val="26"/>
        </w:rPr>
        <w:t>L</w:t>
      </w:r>
      <w:r>
        <w:rPr>
          <w:color w:val="000000"/>
          <w:szCs w:val="26"/>
        </w:rPr>
        <w:t>à sự tăng trưở</w:t>
      </w:r>
      <w:r w:rsidR="00BE3C73">
        <w:rPr>
          <w:color w:val="000000"/>
          <w:szCs w:val="26"/>
        </w:rPr>
        <w:t>ng về tính đa dạng của dữ liệu</w:t>
      </w:r>
      <w:r w:rsidR="001010A6">
        <w:rPr>
          <w:color w:val="000000"/>
          <w:szCs w:val="26"/>
        </w:rPr>
        <w:t>, đề cập đến sự không nhất quán và không chắc chắn</w:t>
      </w:r>
      <w:r w:rsidR="00BE3C73">
        <w:rPr>
          <w:color w:val="000000"/>
          <w:szCs w:val="26"/>
        </w:rPr>
        <w:t xml:space="preserve">. </w:t>
      </w:r>
      <w:r w:rsidR="007E2054">
        <w:rPr>
          <w:color w:val="000000"/>
          <w:szCs w:val="26"/>
        </w:rPr>
        <w:t xml:space="preserve">Bản chất </w:t>
      </w:r>
      <w:r w:rsidR="004F45C1">
        <w:rPr>
          <w:color w:val="000000"/>
          <w:szCs w:val="26"/>
        </w:rPr>
        <w:t xml:space="preserve">của </w:t>
      </w:r>
      <w:r w:rsidR="007E2054">
        <w:rPr>
          <w:color w:val="000000"/>
          <w:szCs w:val="26"/>
        </w:rPr>
        <w:t>d</w:t>
      </w:r>
      <w:r w:rsidR="00BE3C73">
        <w:rPr>
          <w:color w:val="000000"/>
          <w:szCs w:val="26"/>
        </w:rPr>
        <w:t xml:space="preserve">ữ liệu </w:t>
      </w:r>
      <w:r>
        <w:rPr>
          <w:color w:val="000000"/>
          <w:szCs w:val="26"/>
        </w:rPr>
        <w:t>không còn đơn giản l</w:t>
      </w:r>
      <w:r w:rsidR="00A67F70">
        <w:rPr>
          <w:color w:val="000000"/>
          <w:szCs w:val="26"/>
        </w:rPr>
        <w:t>à dạng số hay chữ như truyền thố</w:t>
      </w:r>
      <w:r w:rsidR="000B4581">
        <w:rPr>
          <w:color w:val="000000"/>
          <w:szCs w:val="26"/>
        </w:rPr>
        <w:t>ng</w:t>
      </w:r>
      <w:r w:rsidR="001E133A">
        <w:rPr>
          <w:color w:val="000000"/>
          <w:szCs w:val="26"/>
        </w:rPr>
        <w:t xml:space="preserve">, mà đã phát triển thành </w:t>
      </w:r>
      <w:r>
        <w:rPr>
          <w:color w:val="000000"/>
          <w:szCs w:val="26"/>
        </w:rPr>
        <w:t>cả dữ liệu cấu trúc</w:t>
      </w:r>
      <w:r w:rsidR="007E2054">
        <w:rPr>
          <w:color w:val="000000"/>
          <w:szCs w:val="26"/>
        </w:rPr>
        <w:t>, bán cấu trúc</w:t>
      </w:r>
      <w:r>
        <w:rPr>
          <w:color w:val="000000"/>
          <w:szCs w:val="26"/>
        </w:rPr>
        <w:t xml:space="preserve"> và phi cấu trúc như v</w:t>
      </w:r>
      <w:r w:rsidR="00BE4159">
        <w:rPr>
          <w:color w:val="000000"/>
          <w:szCs w:val="26"/>
        </w:rPr>
        <w:t xml:space="preserve">ideo, hình ảnh, âm thanh, </w:t>
      </w:r>
      <w:r>
        <w:rPr>
          <w:color w:val="000000"/>
          <w:szCs w:val="26"/>
        </w:rPr>
        <w:t>từ các cảm biến, file log của</w:t>
      </w:r>
      <w:r w:rsidR="000B4581">
        <w:rPr>
          <w:color w:val="000000"/>
          <w:szCs w:val="26"/>
        </w:rPr>
        <w:t xml:space="preserve"> các thiết bị thu. Dữ liệu của</w:t>
      </w:r>
      <w:r>
        <w:rPr>
          <w:color w:val="000000"/>
          <w:szCs w:val="26"/>
        </w:rPr>
        <w:t xml:space="preserve"> </w:t>
      </w:r>
      <w:r w:rsidR="0066339F">
        <w:rPr>
          <w:color w:val="000000"/>
          <w:szCs w:val="26"/>
        </w:rPr>
        <w:t xml:space="preserve">hệ thống thông tin </w:t>
      </w:r>
      <w:r>
        <w:rPr>
          <w:color w:val="000000"/>
          <w:szCs w:val="26"/>
        </w:rPr>
        <w:t xml:space="preserve">hay </w:t>
      </w:r>
      <w:r w:rsidR="0066339F">
        <w:rPr>
          <w:color w:val="000000"/>
          <w:szCs w:val="26"/>
        </w:rPr>
        <w:t xml:space="preserve">doanh nghiệp </w:t>
      </w:r>
      <w:r w:rsidR="007E30FC">
        <w:rPr>
          <w:color w:val="000000"/>
          <w:szCs w:val="26"/>
        </w:rPr>
        <w:t xml:space="preserve">không còn đơn giản </w:t>
      </w:r>
      <w:r>
        <w:rPr>
          <w:color w:val="000000"/>
          <w:szCs w:val="26"/>
        </w:rPr>
        <w:t xml:space="preserve">mà tính đa dạng cũng ngày càng tăng lên theo thời gian làm cho tính phức tạp của dữ liệu ngày càng </w:t>
      </w:r>
      <w:r w:rsidR="00C80EDE">
        <w:rPr>
          <w:color w:val="000000"/>
          <w:szCs w:val="26"/>
        </w:rPr>
        <w:t>tăng</w:t>
      </w:r>
      <w:r>
        <w:rPr>
          <w:color w:val="000000"/>
          <w:szCs w:val="26"/>
        </w:rPr>
        <w:t>.</w:t>
      </w:r>
    </w:p>
    <w:p w14:paraId="04BC661A" w14:textId="733D96C0" w:rsidR="003D3196" w:rsidRDefault="003D3196" w:rsidP="001C78C9">
      <w:pPr>
        <w:pStyle w:val="ListParagraph"/>
        <w:numPr>
          <w:ilvl w:val="0"/>
          <w:numId w:val="14"/>
        </w:numPr>
        <w:ind w:left="426" w:hanging="357"/>
        <w:contextualSpacing w:val="0"/>
        <w:rPr>
          <w:color w:val="3D3D3D"/>
          <w:szCs w:val="26"/>
          <w:shd w:val="clear" w:color="auto" w:fill="FFFFFF"/>
        </w:rPr>
      </w:pPr>
      <w:r w:rsidRPr="000F457F">
        <w:rPr>
          <w:color w:val="3D3D3D"/>
          <w:szCs w:val="26"/>
          <w:shd w:val="clear" w:color="auto" w:fill="FFFFFF"/>
        </w:rPr>
        <w:t>Veracity</w:t>
      </w:r>
      <w:r w:rsidR="00EA2D5E">
        <w:rPr>
          <w:color w:val="3D3D3D"/>
          <w:szCs w:val="26"/>
          <w:shd w:val="clear" w:color="auto" w:fill="FFFFFF"/>
        </w:rPr>
        <w:t>: L</w:t>
      </w:r>
      <w:r>
        <w:rPr>
          <w:color w:val="3D3D3D"/>
          <w:szCs w:val="26"/>
          <w:shd w:val="clear" w:color="auto" w:fill="FFFFFF"/>
        </w:rPr>
        <w:t xml:space="preserve">à tính xác thực của dữ liệu, cùng với sự tăng trưởng nhanh về mặt khối lượng, </w:t>
      </w:r>
      <w:r w:rsidR="00580B92">
        <w:rPr>
          <w:color w:val="3D3D3D"/>
          <w:szCs w:val="26"/>
          <w:shd w:val="clear" w:color="auto" w:fill="FFFFFF"/>
        </w:rPr>
        <w:t>tốc độ</w:t>
      </w:r>
      <w:r w:rsidR="00C97A44">
        <w:rPr>
          <w:color w:val="3D3D3D"/>
          <w:szCs w:val="26"/>
          <w:shd w:val="clear" w:color="auto" w:fill="FFFFFF"/>
        </w:rPr>
        <w:t xml:space="preserve"> và đa dạng của dữ liệu </w:t>
      </w:r>
      <w:r>
        <w:rPr>
          <w:color w:val="3D3D3D"/>
          <w:szCs w:val="26"/>
          <w:shd w:val="clear" w:color="auto" w:fill="FFFFFF"/>
        </w:rPr>
        <w:t xml:space="preserve">thì </w:t>
      </w:r>
      <w:r w:rsidR="00C618CD">
        <w:rPr>
          <w:color w:val="3D3D3D"/>
          <w:szCs w:val="26"/>
          <w:shd w:val="clear" w:color="auto" w:fill="FFFFFF"/>
        </w:rPr>
        <w:t xml:space="preserve">việc </w:t>
      </w:r>
      <w:r>
        <w:rPr>
          <w:color w:val="3D3D3D"/>
          <w:szCs w:val="26"/>
          <w:shd w:val="clear" w:color="auto" w:fill="FFFFFF"/>
        </w:rPr>
        <w:t>đảm bảo tính xác thực</w:t>
      </w:r>
      <w:r w:rsidR="005D73BE">
        <w:rPr>
          <w:color w:val="3D3D3D"/>
          <w:szCs w:val="26"/>
          <w:shd w:val="clear" w:color="auto" w:fill="FFFFFF"/>
        </w:rPr>
        <w:t xml:space="preserve">, </w:t>
      </w:r>
      <w:r w:rsidR="00580B92">
        <w:rPr>
          <w:color w:val="3D3D3D"/>
          <w:szCs w:val="26"/>
          <w:shd w:val="clear" w:color="auto" w:fill="FFFFFF"/>
        </w:rPr>
        <w:t xml:space="preserve">tính </w:t>
      </w:r>
      <w:r w:rsidR="005D73BE">
        <w:rPr>
          <w:color w:val="3D3D3D"/>
          <w:szCs w:val="26"/>
          <w:shd w:val="clear" w:color="auto" w:fill="FFFFFF"/>
        </w:rPr>
        <w:t>chính xác</w:t>
      </w:r>
      <w:r>
        <w:rPr>
          <w:color w:val="3D3D3D"/>
          <w:szCs w:val="26"/>
          <w:shd w:val="clear" w:color="auto" w:fill="FFFFFF"/>
        </w:rPr>
        <w:t xml:space="preserve"> của </w:t>
      </w:r>
      <w:r w:rsidR="00FD3140">
        <w:rPr>
          <w:color w:val="3D3D3D"/>
          <w:szCs w:val="26"/>
          <w:shd w:val="clear" w:color="auto" w:fill="FFFFFF"/>
        </w:rPr>
        <w:t>dữ liệu là rất quan trọng. V</w:t>
      </w:r>
      <w:r>
        <w:rPr>
          <w:color w:val="3D3D3D"/>
          <w:szCs w:val="26"/>
          <w:shd w:val="clear" w:color="auto" w:fill="FFFFFF"/>
        </w:rPr>
        <w:t xml:space="preserve">ới sự phát triển của </w:t>
      </w:r>
      <w:r w:rsidR="006175E6">
        <w:rPr>
          <w:color w:val="3D3D3D"/>
          <w:szCs w:val="26"/>
          <w:shd w:val="clear" w:color="auto" w:fill="FFFFFF"/>
        </w:rPr>
        <w:t xml:space="preserve">xu hướng thời đại 4.0, </w:t>
      </w:r>
      <w:r>
        <w:rPr>
          <w:color w:val="3D3D3D"/>
          <w:szCs w:val="26"/>
          <w:shd w:val="clear" w:color="auto" w:fill="FFFFFF"/>
        </w:rPr>
        <w:t>mạng xã hội và người dùng di động làm cho việc xác định độ tin cậy và xác thực của</w:t>
      </w:r>
      <w:r w:rsidR="00836813">
        <w:rPr>
          <w:color w:val="3D3D3D"/>
          <w:szCs w:val="26"/>
          <w:shd w:val="clear" w:color="auto" w:fill="FFFFFF"/>
        </w:rPr>
        <w:t xml:space="preserve"> dữ liệu ngày một khó khăn hơn</w:t>
      </w:r>
      <w:r w:rsidR="00AB4D5D">
        <w:rPr>
          <w:color w:val="3D3D3D"/>
          <w:szCs w:val="26"/>
          <w:shd w:val="clear" w:color="auto" w:fill="FFFFFF"/>
        </w:rPr>
        <w:t>,</w:t>
      </w:r>
      <w:r w:rsidR="00836813">
        <w:rPr>
          <w:color w:val="3D3D3D"/>
          <w:szCs w:val="26"/>
          <w:shd w:val="clear" w:color="auto" w:fill="FFFFFF"/>
        </w:rPr>
        <w:t xml:space="preserve"> vì thế b</w:t>
      </w:r>
      <w:r>
        <w:rPr>
          <w:color w:val="3D3D3D"/>
          <w:szCs w:val="26"/>
          <w:shd w:val="clear" w:color="auto" w:fill="FFFFFF"/>
        </w:rPr>
        <w:t>ài toán phân tích và loại bỏ dữ liệu thiếu chính xác và nhiễu là rất quan trọng của Big Data.</w:t>
      </w:r>
    </w:p>
    <w:p w14:paraId="4AA5A7BF" w14:textId="0651BF8D" w:rsidR="003D3196" w:rsidRPr="00D841BE" w:rsidRDefault="00EA2D5E" w:rsidP="00D841BE">
      <w:pPr>
        <w:pStyle w:val="ListParagraph"/>
        <w:numPr>
          <w:ilvl w:val="0"/>
          <w:numId w:val="14"/>
        </w:numPr>
        <w:ind w:left="426" w:hanging="357"/>
        <w:contextualSpacing w:val="0"/>
        <w:rPr>
          <w:color w:val="3D3D3D"/>
          <w:szCs w:val="26"/>
          <w:shd w:val="clear" w:color="auto" w:fill="FFFFFF"/>
        </w:rPr>
      </w:pPr>
      <w:r>
        <w:rPr>
          <w:color w:val="3D3D3D"/>
          <w:szCs w:val="26"/>
          <w:shd w:val="clear" w:color="auto" w:fill="FFFFFF"/>
        </w:rPr>
        <w:t>Value: C</w:t>
      </w:r>
      <w:r w:rsidR="003D3196">
        <w:rPr>
          <w:color w:val="3D3D3D"/>
          <w:szCs w:val="26"/>
          <w:shd w:val="clear" w:color="auto" w:fill="FFFFFF"/>
        </w:rPr>
        <w:t xml:space="preserve">uối cùng nhưng là quan trọng nhất, giá trị thông tin mà Big Data mang lại là tính chất quan trọng nhất của xu hướng công nghệ Big Data. </w:t>
      </w:r>
      <w:r w:rsidR="00CD6790">
        <w:rPr>
          <w:color w:val="3D3D3D"/>
          <w:szCs w:val="26"/>
          <w:shd w:val="clear" w:color="auto" w:fill="FFFFFF"/>
        </w:rPr>
        <w:t>Một hệ thống Big Data sẽ không được gọi là hiệu quả khi không mang lại nhiều giá trị cho</w:t>
      </w:r>
      <w:r w:rsidR="00CD6790" w:rsidRPr="00D841BE">
        <w:rPr>
          <w:color w:val="3D3D3D"/>
          <w:szCs w:val="26"/>
          <w:shd w:val="clear" w:color="auto" w:fill="FFFFFF"/>
        </w:rPr>
        <w:t xml:space="preserve"> </w:t>
      </w:r>
      <w:r w:rsidR="00CD6790" w:rsidRPr="00D841BE">
        <w:rPr>
          <w:color w:val="3D3D3D"/>
          <w:szCs w:val="26"/>
          <w:shd w:val="clear" w:color="auto" w:fill="FFFFFF"/>
        </w:rPr>
        <w:lastRenderedPageBreak/>
        <w:t xml:space="preserve">doanh nghiệp, vì vậy doanh nghiệp </w:t>
      </w:r>
      <w:r w:rsidR="003D3196" w:rsidRPr="00D841BE">
        <w:rPr>
          <w:color w:val="3D3D3D"/>
          <w:szCs w:val="26"/>
          <w:shd w:val="clear" w:color="auto" w:fill="FFFFFF"/>
        </w:rPr>
        <w:t xml:space="preserve">phải hoạch định được những giá trị thông tin </w:t>
      </w:r>
      <w:r w:rsidR="00CD6790" w:rsidRPr="00D841BE">
        <w:rPr>
          <w:color w:val="3D3D3D"/>
          <w:szCs w:val="26"/>
          <w:shd w:val="clear" w:color="auto" w:fill="FFFFFF"/>
        </w:rPr>
        <w:t xml:space="preserve">để giải quyết </w:t>
      </w:r>
      <w:r w:rsidR="003D3196" w:rsidRPr="00D841BE">
        <w:rPr>
          <w:color w:val="3D3D3D"/>
          <w:szCs w:val="26"/>
          <w:shd w:val="clear" w:color="auto" w:fill="FFFFFF"/>
        </w:rPr>
        <w:t xml:space="preserve">vấn đề, bài toán hoặc mô hình hoạt động kinh doanh của mình. </w:t>
      </w:r>
    </w:p>
    <w:p w14:paraId="50211BFC" w14:textId="3036F7AF" w:rsidR="003D3196" w:rsidRDefault="008D6F8A" w:rsidP="008D6F8A">
      <w:pPr>
        <w:pStyle w:val="ListParagraph"/>
        <w:keepNext/>
        <w:ind w:left="0"/>
        <w:jc w:val="center"/>
      </w:pPr>
      <w:r>
        <w:rPr>
          <w:noProof/>
          <w:lang w:val="vi-VN" w:eastAsia="vi-VN"/>
        </w:rPr>
        <w:drawing>
          <wp:inline distT="0" distB="0" distL="0" distR="0" wp14:anchorId="47C8C1D3" wp14:editId="48E586DA">
            <wp:extent cx="5281200" cy="29700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5-Vs-of-big-data-1200x675.jpg"/>
                    <pic:cNvPicPr/>
                  </pic:nvPicPr>
                  <pic:blipFill>
                    <a:blip r:embed="rId17">
                      <a:extLst>
                        <a:ext uri="{28A0092B-C50C-407E-A947-70E740481C1C}">
                          <a14:useLocalDpi xmlns:a14="http://schemas.microsoft.com/office/drawing/2010/main" val="0"/>
                        </a:ext>
                      </a:extLst>
                    </a:blip>
                    <a:stretch>
                      <a:fillRect/>
                    </a:stretch>
                  </pic:blipFill>
                  <pic:spPr>
                    <a:xfrm>
                      <a:off x="0" y="0"/>
                      <a:ext cx="5281200" cy="2970000"/>
                    </a:xfrm>
                    <a:prstGeom prst="rect">
                      <a:avLst/>
                    </a:prstGeom>
                  </pic:spPr>
                </pic:pic>
              </a:graphicData>
            </a:graphic>
          </wp:inline>
        </w:drawing>
      </w:r>
    </w:p>
    <w:p w14:paraId="213B64F8" w14:textId="063416FA" w:rsidR="003D3196" w:rsidRDefault="003D3196" w:rsidP="003D3196">
      <w:pPr>
        <w:pStyle w:val="ThesisTable"/>
      </w:pPr>
      <w:bookmarkStart w:id="65" w:name="_Toc92231047"/>
      <w:bookmarkStart w:id="66" w:name="_Toc93179937"/>
      <w:r>
        <w:t xml:space="preserve">Hình </w:t>
      </w:r>
      <w:fldSimple w:instr=" STYLEREF 1 \s ">
        <w:r w:rsidR="00822049">
          <w:rPr>
            <w:noProof/>
          </w:rPr>
          <w:t>2</w:t>
        </w:r>
      </w:fldSimple>
      <w:r w:rsidR="00860410">
        <w:noBreakHyphen/>
      </w:r>
      <w:fldSimple w:instr=" SEQ Hình \* ARABIC \s 1 ">
        <w:r w:rsidR="00822049">
          <w:rPr>
            <w:noProof/>
          </w:rPr>
          <w:t>2</w:t>
        </w:r>
      </w:fldSimple>
      <w:r>
        <w:t xml:space="preserve">. </w:t>
      </w:r>
      <w:r w:rsidRPr="00AF21D0">
        <w:t>5V</w:t>
      </w:r>
      <w:r w:rsidR="00E958C7">
        <w:t>’</w:t>
      </w:r>
      <w:r w:rsidRPr="00AF21D0">
        <w:t>s of Big Data</w:t>
      </w:r>
      <w:bookmarkEnd w:id="65"/>
      <w:bookmarkEnd w:id="66"/>
    </w:p>
    <w:p w14:paraId="7E9D5070" w14:textId="77777777" w:rsidR="003D3196" w:rsidRDefault="003D3196" w:rsidP="003D3196">
      <w:pPr>
        <w:ind w:firstLine="357"/>
      </w:pPr>
      <w:r>
        <w:t>Ứng dụng của Big Data: Big Data mang lại nhiều giá trị cho rất nhiều ngành khác nhau, tiêu biểu như Ngân Hàng, Y Tế, Thương Mại Điện Tử, Digital Marketing, ngăn chặn nội dung xấu/đen…</w:t>
      </w:r>
    </w:p>
    <w:p w14:paraId="25657C9C" w14:textId="15787DEE" w:rsidR="00391807" w:rsidRDefault="00FD3140" w:rsidP="00575A07">
      <w:pPr>
        <w:pStyle w:val="ListParagraph"/>
        <w:numPr>
          <w:ilvl w:val="0"/>
          <w:numId w:val="15"/>
        </w:numPr>
        <w:contextualSpacing w:val="0"/>
      </w:pPr>
      <w:r>
        <w:t>Ngành Ngân Hàng:</w:t>
      </w:r>
      <w:r w:rsidR="003D3196">
        <w:t xml:space="preserve"> Big Data là nền tảng của ngân hàng kỹ thuật số, áp dụng Machine Learning và AI để phát hiện các hoạt động gian lận, hỗ trợ xử lý, báo cáo và phân tích lượng dữ liệu khổng lồ từ các hoạt động giao dịch hằng ngày nhằm đảm bảo an ninh cho ngân hàng</w:t>
      </w:r>
      <w:r w:rsidR="00391807">
        <w:t>, sử dụng kỹ thuật phân cụm để tìm ra khu vực có nhu cầu giao dịch cao để thành lập chi nhánh mới</w:t>
      </w:r>
      <w:r w:rsidR="007B0EB4">
        <w:t xml:space="preserve"> …</w:t>
      </w:r>
    </w:p>
    <w:p w14:paraId="1C19AD9D" w14:textId="416A3E0B" w:rsidR="003D3196" w:rsidRDefault="003D3196" w:rsidP="00575A07">
      <w:pPr>
        <w:pStyle w:val="ListParagraph"/>
        <w:numPr>
          <w:ilvl w:val="0"/>
          <w:numId w:val="15"/>
        </w:numPr>
        <w:contextualSpacing w:val="0"/>
      </w:pPr>
      <w:r>
        <w:t>Ngành Y Tế: Theo dõi tình trạng bệnh nhân, đánh giá các triệu chứng và xác định nhiều bệnh thời gian đầu, lưu trữ hồ sơ bệnh lý, thông tin nhạy cảm được bảo mật, dự đoán trước về dấu hiệu phát dịch, bùng dịch …</w:t>
      </w:r>
    </w:p>
    <w:p w14:paraId="202616CF" w14:textId="6F7CC5DB" w:rsidR="003D3196" w:rsidRDefault="003D3196" w:rsidP="003D3196">
      <w:pPr>
        <w:pStyle w:val="ListParagraph"/>
        <w:numPr>
          <w:ilvl w:val="0"/>
          <w:numId w:val="15"/>
        </w:numPr>
        <w:contextualSpacing w:val="0"/>
      </w:pPr>
      <w:r>
        <w:t>Ngành Thương Mại Điện Tử: Thu thập dữ liệu</w:t>
      </w:r>
      <w:r w:rsidR="00C427F6">
        <w:t>, thông tin về nhu cầu, thói quen mua hàng hoặc tìm kiếm</w:t>
      </w:r>
      <w:r w:rsidR="00632EDA">
        <w:t xml:space="preserve"> của k</w:t>
      </w:r>
      <w:r>
        <w:t>hách hàng, tạ</w:t>
      </w:r>
      <w:r w:rsidR="001E37EA">
        <w:t>o mô hình tiếp thị</w:t>
      </w:r>
      <w:r>
        <w:t>, quản lý các sản phẩm được xem và mua nhiều nhất để đưa ra các chương trình khuyến mãi</w:t>
      </w:r>
      <w:r w:rsidR="001E37EA">
        <w:t xml:space="preserve"> để </w:t>
      </w:r>
      <w:r w:rsidR="001E37EA">
        <w:lastRenderedPageBreak/>
        <w:t>tăng hiệu suất</w:t>
      </w:r>
      <w:r>
        <w:t>, lập báo cáo theo nhiều tiêu chí, phân tích hành vi mua hàng, xu hướng mua h</w:t>
      </w:r>
      <w:r w:rsidR="00D86E9D">
        <w:t>àng để cung cấp dịch vụ nhanh và tốt nhất</w:t>
      </w:r>
      <w:r>
        <w:t xml:space="preserve"> …</w:t>
      </w:r>
    </w:p>
    <w:p w14:paraId="7045D492" w14:textId="221AD2DD" w:rsidR="003D3196" w:rsidRDefault="003D3196" w:rsidP="003D3196">
      <w:pPr>
        <w:pStyle w:val="ListParagraph"/>
        <w:numPr>
          <w:ilvl w:val="0"/>
          <w:numId w:val="15"/>
        </w:numPr>
        <w:contextualSpacing w:val="0"/>
      </w:pPr>
      <w:r>
        <w:t xml:space="preserve">Ngành Retail (Bán lẻ): </w:t>
      </w:r>
      <w:r w:rsidR="00C167D3">
        <w:t>Nhờ sự phát triển của Big Data g</w:t>
      </w:r>
      <w:r>
        <w:t xml:space="preserve">iúp </w:t>
      </w:r>
      <w:r w:rsidR="00D86E9D">
        <w:t>doanh nghiệp</w:t>
      </w:r>
      <w:r>
        <w:t xml:space="preserve"> xây dựng mô hình chi tiêu của </w:t>
      </w:r>
      <w:r w:rsidR="00A947EA">
        <w:t>k</w:t>
      </w:r>
      <w:r w:rsidR="00D00645">
        <w:t xml:space="preserve">hách hàng, </w:t>
      </w:r>
      <w:r>
        <w:t>so sánh tỷ lệ cung – cầu đề sản xuất tránh việc tung ra sản phẩm không được sử dụng, bố trí sản phẩm trưng bày dựa vào thó</w:t>
      </w:r>
      <w:r w:rsidR="003E3A3D">
        <w:t>i quen và</w:t>
      </w:r>
      <w:r w:rsidR="00FC7A8E">
        <w:t xml:space="preserve"> nhu cầu</w:t>
      </w:r>
      <w:r w:rsidR="003E3A3D">
        <w:t xml:space="preserve"> mua hàng </w:t>
      </w:r>
      <w:r>
        <w:t>…</w:t>
      </w:r>
    </w:p>
    <w:p w14:paraId="41F8C8EB" w14:textId="66998581" w:rsidR="003D3196" w:rsidRPr="00E80E18" w:rsidRDefault="003D3196" w:rsidP="003D3196">
      <w:pPr>
        <w:pStyle w:val="ListParagraph"/>
        <w:numPr>
          <w:ilvl w:val="0"/>
          <w:numId w:val="15"/>
        </w:numPr>
        <w:contextualSpacing w:val="0"/>
      </w:pPr>
      <w:r>
        <w:t xml:space="preserve">Ngành Digital Marketing: </w:t>
      </w:r>
      <w:r w:rsidRPr="00E80E18">
        <w:t>Phân tích thị trường, đối thủ cạnh tranh và đánh giá mục tiêu kinh doanh</w:t>
      </w:r>
      <w:r>
        <w:t>, t</w:t>
      </w:r>
      <w:r w:rsidRPr="00E80E18">
        <w:t xml:space="preserve">ạo báo cáo sau </w:t>
      </w:r>
      <w:r>
        <w:t>chiến dịch quảng cáo để tăng</w:t>
      </w:r>
      <w:r w:rsidRPr="00E80E18">
        <w:t xml:space="preserve"> hiệu suất,</w:t>
      </w:r>
      <w:r>
        <w:t xml:space="preserve"> tập trung vào chủ đề tìm kiếm nâng cao và tư vấn cho chủ doanh nghiệp để thực hiện chiến</w:t>
      </w:r>
      <w:r w:rsidR="006A2A09">
        <w:t xml:space="preserve"> lược xếp hạng trên Google</w:t>
      </w:r>
      <w:r w:rsidR="00C25601">
        <w:t>.</w:t>
      </w:r>
    </w:p>
    <w:p w14:paraId="0040BE29" w14:textId="34A60586" w:rsidR="003D3196" w:rsidRPr="00BE4971" w:rsidRDefault="003D3196" w:rsidP="00721DD1">
      <w:pPr>
        <w:pStyle w:val="ListParagraph"/>
        <w:numPr>
          <w:ilvl w:val="0"/>
          <w:numId w:val="15"/>
        </w:numPr>
        <w:contextualSpacing w:val="0"/>
      </w:pPr>
      <w:r>
        <w:t xml:space="preserve">Ngăn chặn nội dung xấu/đen: Các Extension của các nền tảng trình duyệt như </w:t>
      </w:r>
      <w:r w:rsidR="00721DD1">
        <w:t xml:space="preserve">Google </w:t>
      </w:r>
      <w:r>
        <w:t xml:space="preserve">Chrome, </w:t>
      </w:r>
      <w:r w:rsidR="00721DD1">
        <w:t xml:space="preserve">Microsoft </w:t>
      </w:r>
      <w:r>
        <w:rPr>
          <w:color w:val="000000"/>
          <w:szCs w:val="26"/>
        </w:rPr>
        <w:t>Edge</w:t>
      </w:r>
      <w:r>
        <w:t xml:space="preserve">, </w:t>
      </w:r>
      <w:r w:rsidR="00721DD1" w:rsidRPr="00721DD1">
        <w:t xml:space="preserve">Mozilla </w:t>
      </w:r>
      <w:r>
        <w:t>Firefox … có nhiều Addin phục vụ cho việc lọc nội dung (content filtering) có phù hợp hay không, ngăn chặn các tổ chức xấu lợi dụng để trục lợi.</w:t>
      </w:r>
    </w:p>
    <w:p w14:paraId="4ECBD5C1" w14:textId="77777777" w:rsidR="003D3196" w:rsidRDefault="003D3196" w:rsidP="003D3196">
      <w:pPr>
        <w:pStyle w:val="Heading3"/>
        <w:numPr>
          <w:ilvl w:val="2"/>
          <w:numId w:val="3"/>
        </w:numPr>
      </w:pPr>
      <w:bookmarkStart w:id="67" w:name="_Toc92274274"/>
      <w:bookmarkStart w:id="68" w:name="_Toc93179879"/>
      <w:r>
        <w:t>Khoa Học Dữ Liệu (Data Science)</w:t>
      </w:r>
      <w:bookmarkEnd w:id="67"/>
      <w:bookmarkEnd w:id="68"/>
    </w:p>
    <w:p w14:paraId="64288231" w14:textId="77777777" w:rsidR="00730E7F" w:rsidRDefault="00C223B0" w:rsidP="00F022E2">
      <w:pPr>
        <w:pStyle w:val="Paragraph"/>
        <w:spacing w:after="0"/>
        <w:ind w:firstLine="357"/>
        <w:rPr>
          <w:sz w:val="26"/>
          <w:szCs w:val="26"/>
        </w:rPr>
      </w:pPr>
      <w:r>
        <w:rPr>
          <w:sz w:val="26"/>
          <w:szCs w:val="26"/>
        </w:rPr>
        <w:t xml:space="preserve">Khoa Học Dữ Liệu là </w:t>
      </w:r>
      <w:r w:rsidR="00C14D7C">
        <w:rPr>
          <w:sz w:val="26"/>
          <w:szCs w:val="26"/>
        </w:rPr>
        <w:t xml:space="preserve">ngành </w:t>
      </w:r>
      <w:r w:rsidR="003D3196">
        <w:rPr>
          <w:sz w:val="26"/>
          <w:szCs w:val="26"/>
        </w:rPr>
        <w:t>khoa học về việc quản trị</w:t>
      </w:r>
      <w:r w:rsidR="00C14D7C">
        <w:rPr>
          <w:sz w:val="26"/>
          <w:szCs w:val="26"/>
        </w:rPr>
        <w:t>, lưu trữ</w:t>
      </w:r>
      <w:r w:rsidR="003D3196">
        <w:rPr>
          <w:sz w:val="26"/>
          <w:szCs w:val="26"/>
        </w:rPr>
        <w:t xml:space="preserve"> và phân tích dữ liệu, trích xuất các giá trị từ dữ </w:t>
      </w:r>
      <w:r w:rsidR="00BD5401">
        <w:rPr>
          <w:sz w:val="26"/>
          <w:szCs w:val="26"/>
        </w:rPr>
        <w:t xml:space="preserve">liệu để tìm ra các insight, </w:t>
      </w:r>
      <w:r w:rsidR="003D3196">
        <w:rPr>
          <w:sz w:val="26"/>
          <w:szCs w:val="26"/>
        </w:rPr>
        <w:t>tri</w:t>
      </w:r>
      <w:r w:rsidR="00BE3C64">
        <w:rPr>
          <w:sz w:val="26"/>
          <w:szCs w:val="26"/>
        </w:rPr>
        <w:t xml:space="preserve"> thức hành động và</w:t>
      </w:r>
      <w:r w:rsidR="009A0457">
        <w:rPr>
          <w:sz w:val="26"/>
          <w:szCs w:val="26"/>
        </w:rPr>
        <w:t xml:space="preserve"> quyết định.</w:t>
      </w:r>
      <w:r w:rsidR="00F022E2">
        <w:rPr>
          <w:sz w:val="26"/>
          <w:szCs w:val="26"/>
        </w:rPr>
        <w:t xml:space="preserve"> </w:t>
      </w:r>
      <w:r w:rsidR="00F32115">
        <w:rPr>
          <w:sz w:val="26"/>
          <w:szCs w:val="26"/>
        </w:rPr>
        <w:t>Khoa học D</w:t>
      </w:r>
      <w:r w:rsidR="00FC2282">
        <w:rPr>
          <w:sz w:val="26"/>
          <w:szCs w:val="26"/>
        </w:rPr>
        <w:t xml:space="preserve">ữ liệu gồm 3 phần chính: Tạo </w:t>
      </w:r>
      <w:r w:rsidR="003D3196">
        <w:rPr>
          <w:sz w:val="26"/>
          <w:szCs w:val="26"/>
        </w:rPr>
        <w:t>và quản trị, phân tích dữ liệu và chuyển kết quả ph</w:t>
      </w:r>
      <w:r w:rsidR="00F700AB">
        <w:rPr>
          <w:sz w:val="26"/>
          <w:szCs w:val="26"/>
        </w:rPr>
        <w:t>â</w:t>
      </w:r>
      <w:r w:rsidR="00730E7F">
        <w:rPr>
          <w:sz w:val="26"/>
          <w:szCs w:val="26"/>
        </w:rPr>
        <w:t xml:space="preserve">n tích thành giá trị hành động. </w:t>
      </w:r>
    </w:p>
    <w:p w14:paraId="690FAB74" w14:textId="01178E1C" w:rsidR="003D3196" w:rsidRDefault="00730E7F" w:rsidP="00F022E2">
      <w:pPr>
        <w:pStyle w:val="Paragraph"/>
        <w:spacing w:after="0"/>
        <w:ind w:firstLine="357"/>
        <w:rPr>
          <w:sz w:val="26"/>
          <w:szCs w:val="26"/>
        </w:rPr>
      </w:pPr>
      <w:r>
        <w:rPr>
          <w:sz w:val="26"/>
          <w:szCs w:val="26"/>
        </w:rPr>
        <w:t>V</w:t>
      </w:r>
      <w:r w:rsidR="003D3196">
        <w:rPr>
          <w:sz w:val="26"/>
          <w:szCs w:val="26"/>
        </w:rPr>
        <w:t>iệc phân tích lại dựa vào 3 nguồn tri thức: Toán học (Thống kê), Công nghệ Thông tin (Máy học) và tri thức của lĩnh vực ứng dụng.</w:t>
      </w:r>
      <w:r w:rsidR="00CD6790">
        <w:rPr>
          <w:sz w:val="26"/>
          <w:szCs w:val="26"/>
        </w:rPr>
        <w:t xml:space="preserve"> </w:t>
      </w:r>
      <w:r w:rsidR="003D3196">
        <w:rPr>
          <w:sz w:val="26"/>
          <w:szCs w:val="26"/>
        </w:rPr>
        <w:t xml:space="preserve">Các lĩnh vực của Khoa học dữ liệu: </w:t>
      </w:r>
      <w:r w:rsidR="009A0457">
        <w:rPr>
          <w:sz w:val="26"/>
          <w:szCs w:val="26"/>
        </w:rPr>
        <w:t xml:space="preserve">Học máy (Machine Learning), </w:t>
      </w:r>
      <w:r w:rsidR="003D3196">
        <w:rPr>
          <w:sz w:val="26"/>
          <w:szCs w:val="26"/>
        </w:rPr>
        <w:t>Khai thác dữ liệu (Data mining),</w:t>
      </w:r>
      <w:r w:rsidR="009A0457" w:rsidRPr="009A0457">
        <w:rPr>
          <w:sz w:val="26"/>
          <w:szCs w:val="26"/>
        </w:rPr>
        <w:t xml:space="preserve"> </w:t>
      </w:r>
      <w:r w:rsidR="009A0457">
        <w:rPr>
          <w:sz w:val="26"/>
          <w:szCs w:val="26"/>
        </w:rPr>
        <w:t>Lập trình (Programming),</w:t>
      </w:r>
      <w:r w:rsidR="003D3196">
        <w:rPr>
          <w:sz w:val="26"/>
          <w:szCs w:val="26"/>
        </w:rPr>
        <w:t xml:space="preserve"> Thống kê (Statistic), </w:t>
      </w:r>
      <w:r w:rsidR="009A0457">
        <w:rPr>
          <w:sz w:val="26"/>
          <w:szCs w:val="26"/>
        </w:rPr>
        <w:t>Phân tích (Analyzing)</w:t>
      </w:r>
      <w:r w:rsidR="003D3196">
        <w:rPr>
          <w:sz w:val="26"/>
          <w:szCs w:val="26"/>
        </w:rPr>
        <w:t>.</w:t>
      </w:r>
    </w:p>
    <w:p w14:paraId="20DDF827" w14:textId="2C54C021" w:rsidR="00E42702" w:rsidRDefault="00841D10" w:rsidP="003A604D">
      <w:pPr>
        <w:pStyle w:val="Paragraph"/>
        <w:keepLines/>
        <w:spacing w:after="0"/>
        <w:ind w:firstLine="357"/>
        <w:rPr>
          <w:sz w:val="26"/>
          <w:szCs w:val="26"/>
        </w:rPr>
      </w:pPr>
      <w:r>
        <w:rPr>
          <w:sz w:val="26"/>
          <w:szCs w:val="26"/>
        </w:rPr>
        <w:t>Khoa học D</w:t>
      </w:r>
      <w:r w:rsidR="003D3196">
        <w:rPr>
          <w:sz w:val="26"/>
          <w:szCs w:val="26"/>
        </w:rPr>
        <w:t xml:space="preserve">ữ liệu yêu cầu </w:t>
      </w:r>
      <w:r w:rsidR="003D3196" w:rsidRPr="00751AD4">
        <w:rPr>
          <w:sz w:val="26"/>
          <w:szCs w:val="26"/>
        </w:rPr>
        <w:t>thực hiện các quan s</w:t>
      </w:r>
      <w:r w:rsidR="003D3196">
        <w:rPr>
          <w:sz w:val="26"/>
          <w:szCs w:val="26"/>
        </w:rPr>
        <w:t>át, đặt câu hỏi</w:t>
      </w:r>
      <w:r w:rsidR="009A0457">
        <w:rPr>
          <w:sz w:val="26"/>
          <w:szCs w:val="26"/>
        </w:rPr>
        <w:t>,</w:t>
      </w:r>
      <w:r w:rsidR="003D3196">
        <w:rPr>
          <w:sz w:val="26"/>
          <w:szCs w:val="26"/>
        </w:rPr>
        <w:t xml:space="preserve"> </w:t>
      </w:r>
      <w:r w:rsidR="003D3196" w:rsidRPr="00751AD4">
        <w:rPr>
          <w:sz w:val="26"/>
          <w:szCs w:val="26"/>
        </w:rPr>
        <w:t>phân tích kết quả v</w:t>
      </w:r>
      <w:r w:rsidR="007139FE">
        <w:rPr>
          <w:sz w:val="26"/>
          <w:szCs w:val="26"/>
        </w:rPr>
        <w:t xml:space="preserve">à đưa ra </w:t>
      </w:r>
      <w:r w:rsidR="003D3196">
        <w:rPr>
          <w:sz w:val="26"/>
          <w:szCs w:val="26"/>
        </w:rPr>
        <w:t>khuyến nghị</w:t>
      </w:r>
      <w:r w:rsidR="003D3196" w:rsidRPr="00751AD4">
        <w:rPr>
          <w:sz w:val="26"/>
          <w:szCs w:val="26"/>
        </w:rPr>
        <w:t xml:space="preserve">. </w:t>
      </w:r>
      <w:r w:rsidR="003D3196">
        <w:rPr>
          <w:sz w:val="26"/>
          <w:szCs w:val="26"/>
        </w:rPr>
        <w:t>M</w:t>
      </w:r>
      <w:r w:rsidR="003D3196" w:rsidRPr="00751AD4">
        <w:rPr>
          <w:sz w:val="26"/>
          <w:szCs w:val="26"/>
        </w:rPr>
        <w:t xml:space="preserve">ục đích chính là biến đổi một lượng lớn dữ liệu chưa qua xử lý, </w:t>
      </w:r>
      <w:r w:rsidR="0049356A">
        <w:rPr>
          <w:sz w:val="26"/>
          <w:szCs w:val="26"/>
        </w:rPr>
        <w:t xml:space="preserve">giúp các doanh nghiệp </w:t>
      </w:r>
      <w:r w:rsidR="003D3196" w:rsidRPr="00751AD4">
        <w:rPr>
          <w:sz w:val="26"/>
          <w:szCs w:val="26"/>
        </w:rPr>
        <w:t>định vị được mô</w:t>
      </w:r>
      <w:r w:rsidR="003D3196">
        <w:rPr>
          <w:sz w:val="26"/>
          <w:szCs w:val="26"/>
        </w:rPr>
        <w:t xml:space="preserve"> hình kinh doanh, giúp </w:t>
      </w:r>
      <w:r w:rsidR="003D3196" w:rsidRPr="00751AD4">
        <w:rPr>
          <w:sz w:val="26"/>
          <w:szCs w:val="26"/>
        </w:rPr>
        <w:t>giảm chi phí, gia t</w:t>
      </w:r>
      <w:r w:rsidR="002409A3">
        <w:rPr>
          <w:sz w:val="26"/>
          <w:szCs w:val="26"/>
        </w:rPr>
        <w:t>ăng hiệu quả làm việc, nắm bắt được cơ hội</w:t>
      </w:r>
      <w:r w:rsidR="003D3196" w:rsidRPr="00751AD4">
        <w:rPr>
          <w:sz w:val="26"/>
          <w:szCs w:val="26"/>
        </w:rPr>
        <w:t xml:space="preserve"> cơ hội, </w:t>
      </w:r>
      <w:r w:rsidR="002409A3">
        <w:rPr>
          <w:sz w:val="26"/>
          <w:szCs w:val="26"/>
        </w:rPr>
        <w:t xml:space="preserve">tránh </w:t>
      </w:r>
      <w:r w:rsidR="003D3196" w:rsidRPr="00751AD4">
        <w:rPr>
          <w:sz w:val="26"/>
          <w:szCs w:val="26"/>
        </w:rPr>
        <w:t>rủi ro trên thị trường và làm gia tăng lợi</w:t>
      </w:r>
      <w:r w:rsidR="00327901">
        <w:rPr>
          <w:sz w:val="26"/>
          <w:szCs w:val="26"/>
        </w:rPr>
        <w:t xml:space="preserve"> thế cạnh tranh</w:t>
      </w:r>
      <w:r w:rsidR="003D3196">
        <w:rPr>
          <w:sz w:val="26"/>
          <w:szCs w:val="26"/>
        </w:rPr>
        <w:t>.</w:t>
      </w:r>
      <w:r w:rsidR="00F44171">
        <w:rPr>
          <w:sz w:val="26"/>
          <w:szCs w:val="26"/>
        </w:rPr>
        <w:t xml:space="preserve"> Quy trình làm việc của ngành Khoa học Dữ liệu: </w:t>
      </w:r>
    </w:p>
    <w:p w14:paraId="7910AF1F" w14:textId="1C2481F3" w:rsidR="00F44171" w:rsidRDefault="00F44171" w:rsidP="003A604D">
      <w:pPr>
        <w:pStyle w:val="Paragraph"/>
        <w:keepLines/>
        <w:numPr>
          <w:ilvl w:val="0"/>
          <w:numId w:val="69"/>
        </w:numPr>
        <w:spacing w:after="0"/>
        <w:rPr>
          <w:sz w:val="26"/>
          <w:szCs w:val="26"/>
        </w:rPr>
      </w:pPr>
      <w:r>
        <w:rPr>
          <w:sz w:val="26"/>
          <w:szCs w:val="26"/>
        </w:rPr>
        <w:lastRenderedPageBreak/>
        <w:t>Thu thập dữ liệu (Data Capture).</w:t>
      </w:r>
    </w:p>
    <w:p w14:paraId="13144BCF" w14:textId="23056C76" w:rsidR="00F44171" w:rsidRDefault="00F44171" w:rsidP="003A604D">
      <w:pPr>
        <w:pStyle w:val="Paragraph"/>
        <w:keepLines/>
        <w:numPr>
          <w:ilvl w:val="0"/>
          <w:numId w:val="69"/>
        </w:numPr>
        <w:spacing w:after="0"/>
        <w:rPr>
          <w:sz w:val="26"/>
          <w:szCs w:val="26"/>
        </w:rPr>
      </w:pPr>
      <w:r>
        <w:rPr>
          <w:sz w:val="26"/>
          <w:szCs w:val="26"/>
        </w:rPr>
        <w:t xml:space="preserve">Phân tích khám phá </w:t>
      </w:r>
      <w:r w:rsidR="00AC0E6A">
        <w:rPr>
          <w:sz w:val="26"/>
          <w:szCs w:val="26"/>
        </w:rPr>
        <w:t xml:space="preserve">EDA </w:t>
      </w:r>
      <w:r>
        <w:rPr>
          <w:sz w:val="26"/>
          <w:szCs w:val="26"/>
        </w:rPr>
        <w:t>(</w:t>
      </w:r>
      <w:r w:rsidR="00602B86" w:rsidRPr="00E3096E">
        <w:rPr>
          <w:b/>
          <w:sz w:val="26"/>
          <w:szCs w:val="26"/>
        </w:rPr>
        <w:t>E</w:t>
      </w:r>
      <w:r w:rsidR="00602B86">
        <w:rPr>
          <w:sz w:val="26"/>
          <w:szCs w:val="26"/>
        </w:rPr>
        <w:t xml:space="preserve">xploratory </w:t>
      </w:r>
      <w:r w:rsidR="00602B86" w:rsidRPr="00E3096E">
        <w:rPr>
          <w:b/>
          <w:sz w:val="26"/>
          <w:szCs w:val="26"/>
        </w:rPr>
        <w:t>D</w:t>
      </w:r>
      <w:r w:rsidR="00602B86">
        <w:rPr>
          <w:sz w:val="26"/>
          <w:szCs w:val="26"/>
        </w:rPr>
        <w:t xml:space="preserve">ata </w:t>
      </w:r>
      <w:r w:rsidR="00602B86" w:rsidRPr="00E3096E">
        <w:rPr>
          <w:b/>
          <w:sz w:val="26"/>
          <w:szCs w:val="26"/>
        </w:rPr>
        <w:t>A</w:t>
      </w:r>
      <w:r w:rsidR="00602B86">
        <w:rPr>
          <w:sz w:val="26"/>
          <w:szCs w:val="26"/>
        </w:rPr>
        <w:t>nalysis</w:t>
      </w:r>
      <w:r>
        <w:rPr>
          <w:sz w:val="26"/>
          <w:szCs w:val="26"/>
        </w:rPr>
        <w:t>)</w:t>
      </w:r>
      <w:r w:rsidR="00C67685">
        <w:rPr>
          <w:sz w:val="26"/>
          <w:szCs w:val="26"/>
        </w:rPr>
        <w:t xml:space="preserve"> để tìm ra những insight</w:t>
      </w:r>
      <w:r>
        <w:rPr>
          <w:sz w:val="26"/>
          <w:szCs w:val="26"/>
        </w:rPr>
        <w:t>.</w:t>
      </w:r>
    </w:p>
    <w:p w14:paraId="638FD0DC" w14:textId="62D32486" w:rsidR="00F44171" w:rsidRDefault="00F44171" w:rsidP="003A604D">
      <w:pPr>
        <w:pStyle w:val="Paragraph"/>
        <w:keepLines/>
        <w:numPr>
          <w:ilvl w:val="0"/>
          <w:numId w:val="69"/>
        </w:numPr>
        <w:spacing w:after="0"/>
        <w:rPr>
          <w:sz w:val="26"/>
          <w:szCs w:val="26"/>
        </w:rPr>
      </w:pPr>
      <w:r>
        <w:rPr>
          <w:sz w:val="26"/>
          <w:szCs w:val="26"/>
        </w:rPr>
        <w:t>Phân tích sau cùng (Final Analysis)</w:t>
      </w:r>
      <w:r w:rsidR="007D4846">
        <w:rPr>
          <w:sz w:val="26"/>
          <w:szCs w:val="26"/>
        </w:rPr>
        <w:t xml:space="preserve"> để đưa ra những quyết định</w:t>
      </w:r>
      <w:r>
        <w:rPr>
          <w:sz w:val="26"/>
          <w:szCs w:val="26"/>
        </w:rPr>
        <w:t>.</w:t>
      </w:r>
    </w:p>
    <w:p w14:paraId="4619D728" w14:textId="592D0A76" w:rsidR="0097446D" w:rsidRPr="0097446D" w:rsidRDefault="0097446D" w:rsidP="0097446D">
      <w:pPr>
        <w:pStyle w:val="Paragraph"/>
        <w:keepLines/>
        <w:numPr>
          <w:ilvl w:val="0"/>
          <w:numId w:val="69"/>
        </w:numPr>
        <w:spacing w:after="0"/>
        <w:rPr>
          <w:sz w:val="26"/>
          <w:szCs w:val="26"/>
        </w:rPr>
      </w:pPr>
      <w:r>
        <w:rPr>
          <w:sz w:val="26"/>
          <w:szCs w:val="26"/>
        </w:rPr>
        <w:t>Quản trị dữ liệu (Data Manage)</w:t>
      </w:r>
      <w:r w:rsidR="007D4846">
        <w:rPr>
          <w:sz w:val="26"/>
          <w:szCs w:val="26"/>
        </w:rPr>
        <w:t xml:space="preserve"> để giảm chi phí và bảo mật dữ liệu</w:t>
      </w:r>
      <w:r>
        <w:rPr>
          <w:sz w:val="26"/>
          <w:szCs w:val="26"/>
        </w:rPr>
        <w:t>.</w:t>
      </w:r>
    </w:p>
    <w:p w14:paraId="6ED49CB1" w14:textId="0E04D824" w:rsidR="00F44171" w:rsidRPr="00F44171" w:rsidRDefault="00F44171" w:rsidP="003A604D">
      <w:pPr>
        <w:pStyle w:val="Paragraph"/>
        <w:keepLines/>
        <w:numPr>
          <w:ilvl w:val="0"/>
          <w:numId w:val="69"/>
        </w:numPr>
        <w:spacing w:after="0"/>
        <w:rPr>
          <w:sz w:val="26"/>
          <w:szCs w:val="26"/>
        </w:rPr>
      </w:pPr>
      <w:r>
        <w:rPr>
          <w:sz w:val="26"/>
          <w:szCs w:val="26"/>
        </w:rPr>
        <w:t>Báo cáo (Report)</w:t>
      </w:r>
      <w:r w:rsidR="003A604D">
        <w:rPr>
          <w:sz w:val="26"/>
          <w:szCs w:val="26"/>
        </w:rPr>
        <w:t>.</w:t>
      </w:r>
    </w:p>
    <w:p w14:paraId="1AD4634D" w14:textId="77777777" w:rsidR="003D3196" w:rsidRDefault="003D3196" w:rsidP="003A604D">
      <w:pPr>
        <w:pStyle w:val="Paragraph"/>
        <w:keepNext/>
        <w:spacing w:after="0"/>
        <w:jc w:val="center"/>
      </w:pPr>
      <w:r>
        <w:rPr>
          <w:noProof/>
          <w:sz w:val="26"/>
          <w:szCs w:val="26"/>
          <w:lang w:val="vi-VN" w:eastAsia="vi-VN"/>
        </w:rPr>
        <w:drawing>
          <wp:inline distT="0" distB="0" distL="0" distR="0" wp14:anchorId="2330D484" wp14:editId="28732E8A">
            <wp:extent cx="4528800" cy="274680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_scienc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28800" cy="2746800"/>
                    </a:xfrm>
                    <a:prstGeom prst="rect">
                      <a:avLst/>
                    </a:prstGeom>
                  </pic:spPr>
                </pic:pic>
              </a:graphicData>
            </a:graphic>
          </wp:inline>
        </w:drawing>
      </w:r>
    </w:p>
    <w:p w14:paraId="60F22EE7" w14:textId="76053959" w:rsidR="003D3196" w:rsidRDefault="003D3196" w:rsidP="003A604D">
      <w:pPr>
        <w:pStyle w:val="ThesisTable"/>
      </w:pPr>
      <w:bookmarkStart w:id="69" w:name="_Toc92231048"/>
      <w:bookmarkStart w:id="70" w:name="_Toc93179938"/>
      <w:r>
        <w:t xml:space="preserve">Hình </w:t>
      </w:r>
      <w:fldSimple w:instr=" STYLEREF 1 \s ">
        <w:r w:rsidR="00822049">
          <w:rPr>
            <w:noProof/>
          </w:rPr>
          <w:t>2</w:t>
        </w:r>
      </w:fldSimple>
      <w:r w:rsidR="00860410">
        <w:noBreakHyphen/>
      </w:r>
      <w:fldSimple w:instr=" SEQ Hình \* ARABIC \s 1 ">
        <w:r w:rsidR="00822049">
          <w:rPr>
            <w:noProof/>
          </w:rPr>
          <w:t>3</w:t>
        </w:r>
      </w:fldSimple>
      <w:r>
        <w:t xml:space="preserve">. </w:t>
      </w:r>
      <w:r w:rsidRPr="007841E2">
        <w:t>Data Science và các lĩnh vực liên quan</w:t>
      </w:r>
      <w:bookmarkEnd w:id="69"/>
      <w:bookmarkEnd w:id="70"/>
    </w:p>
    <w:p w14:paraId="45FE3B05" w14:textId="77777777" w:rsidR="003D3196" w:rsidRDefault="003D3196" w:rsidP="003D3196">
      <w:pPr>
        <w:pStyle w:val="Heading2"/>
        <w:numPr>
          <w:ilvl w:val="1"/>
          <w:numId w:val="3"/>
        </w:numPr>
      </w:pPr>
      <w:bookmarkStart w:id="71" w:name="_Toc92274275"/>
      <w:bookmarkStart w:id="72" w:name="_Toc93179880"/>
      <w:r>
        <w:t>Giới thiệu về Data Mining và Machine Learning</w:t>
      </w:r>
      <w:bookmarkEnd w:id="71"/>
      <w:bookmarkEnd w:id="72"/>
    </w:p>
    <w:p w14:paraId="452B0642" w14:textId="77777777" w:rsidR="003D3196" w:rsidRDefault="003D3196" w:rsidP="003D3196">
      <w:pPr>
        <w:pStyle w:val="Heading3"/>
        <w:numPr>
          <w:ilvl w:val="2"/>
          <w:numId w:val="3"/>
        </w:numPr>
      </w:pPr>
      <w:bookmarkStart w:id="73" w:name="_Toc92274276"/>
      <w:bookmarkStart w:id="74" w:name="_Toc93179881"/>
      <w:r>
        <w:t>Data Mining</w:t>
      </w:r>
      <w:bookmarkEnd w:id="73"/>
      <w:bookmarkEnd w:id="74"/>
    </w:p>
    <w:p w14:paraId="1E9BEAD8" w14:textId="69AB234E" w:rsidR="003D3196" w:rsidRDefault="007353B5" w:rsidP="003D3196">
      <w:pPr>
        <w:pStyle w:val="Paragraph"/>
        <w:spacing w:after="0"/>
        <w:ind w:left="357" w:firstLine="357"/>
        <w:rPr>
          <w:sz w:val="26"/>
          <w:szCs w:val="26"/>
        </w:rPr>
      </w:pPr>
      <w:r>
        <w:rPr>
          <w:sz w:val="26"/>
          <w:szCs w:val="26"/>
        </w:rPr>
        <w:t>Data Mining nghĩa là</w:t>
      </w:r>
      <w:r w:rsidR="003D3196">
        <w:rPr>
          <w:sz w:val="26"/>
          <w:szCs w:val="26"/>
        </w:rPr>
        <w:t xml:space="preserve"> </w:t>
      </w:r>
      <w:r w:rsidR="003A410C">
        <w:rPr>
          <w:sz w:val="26"/>
          <w:szCs w:val="26"/>
        </w:rPr>
        <w:t>K</w:t>
      </w:r>
      <w:r w:rsidR="000A77F4">
        <w:rPr>
          <w:sz w:val="26"/>
          <w:szCs w:val="26"/>
        </w:rPr>
        <w:t>hai phá D</w:t>
      </w:r>
      <w:r w:rsidR="003D3196">
        <w:rPr>
          <w:sz w:val="26"/>
          <w:szCs w:val="26"/>
        </w:rPr>
        <w:t>ữ liệu</w:t>
      </w:r>
      <w:r w:rsidR="00B13566">
        <w:rPr>
          <w:sz w:val="26"/>
          <w:szCs w:val="26"/>
        </w:rPr>
        <w:t>,</w:t>
      </w:r>
      <w:r w:rsidR="003D3196">
        <w:rPr>
          <w:sz w:val="26"/>
          <w:szCs w:val="26"/>
        </w:rPr>
        <w:t xml:space="preserve"> là quá trình phân loại, trích xuất, sắp xếp tập dữ liệu lớn để thiết lập các mối liên hệ</w:t>
      </w:r>
      <w:r w:rsidR="00EE6DBA">
        <w:rPr>
          <w:sz w:val="26"/>
          <w:szCs w:val="26"/>
        </w:rPr>
        <w:t>, xác định mẫu</w:t>
      </w:r>
      <w:r w:rsidR="003D3196">
        <w:rPr>
          <w:sz w:val="26"/>
          <w:szCs w:val="26"/>
        </w:rPr>
        <w:t xml:space="preserve"> để đưa ra hướng giải quyết vấn đề nhờ phân tích dữ liệu, sử dụng những dữ liệu có giá trị tiềm ẩn từ bên trong lượng lớn dữ liệu được lưu trữ trong Cơ sở dữ liệu.  </w:t>
      </w:r>
    </w:p>
    <w:p w14:paraId="7123A3D5" w14:textId="6EE5063A" w:rsidR="0032777B" w:rsidRDefault="00F44171" w:rsidP="008D6F8A">
      <w:pPr>
        <w:pStyle w:val="Paragraph"/>
        <w:spacing w:after="0"/>
        <w:ind w:left="357" w:firstLine="357"/>
        <w:rPr>
          <w:sz w:val="26"/>
          <w:szCs w:val="26"/>
        </w:rPr>
      </w:pPr>
      <w:r>
        <w:rPr>
          <w:sz w:val="26"/>
          <w:szCs w:val="26"/>
        </w:rPr>
        <w:t>Chu trình</w:t>
      </w:r>
      <w:r w:rsidR="003D3196">
        <w:rPr>
          <w:sz w:val="26"/>
          <w:szCs w:val="26"/>
        </w:rPr>
        <w:t xml:space="preserve"> khai phá dữ liệu là quá trình phức tạp bao gồm kho dữ liệu lớn, chuyên sâu cùng với các công nghệ tính toán, Data Mining không chỉ giới hạn trong việc trích xuất </w:t>
      </w:r>
      <w:r w:rsidR="004C3E6C">
        <w:rPr>
          <w:sz w:val="26"/>
          <w:szCs w:val="26"/>
        </w:rPr>
        <w:t xml:space="preserve">dữ liệu </w:t>
      </w:r>
      <w:r w:rsidR="003D3196">
        <w:rPr>
          <w:sz w:val="26"/>
          <w:szCs w:val="26"/>
        </w:rPr>
        <w:t>mà còn được dùng để làm sạch</w:t>
      </w:r>
      <w:r w:rsidR="00831694">
        <w:rPr>
          <w:sz w:val="26"/>
          <w:szCs w:val="26"/>
        </w:rPr>
        <w:t xml:space="preserve"> dữ liệu</w:t>
      </w:r>
      <w:r w:rsidR="001E64D4">
        <w:rPr>
          <w:sz w:val="26"/>
          <w:szCs w:val="26"/>
        </w:rPr>
        <w:t>, phân tích mẫu và chuyển đổi.</w:t>
      </w:r>
      <w:r w:rsidR="004C3E6C">
        <w:rPr>
          <w:sz w:val="26"/>
          <w:szCs w:val="26"/>
        </w:rPr>
        <w:t xml:space="preserve"> </w:t>
      </w:r>
      <w:r w:rsidR="003D3196">
        <w:rPr>
          <w:sz w:val="26"/>
          <w:szCs w:val="26"/>
        </w:rPr>
        <w:t xml:space="preserve">Trong Data Mining có nhiều tham số quan trọng khác nhau như </w:t>
      </w:r>
      <w:r w:rsidR="00BE1B6B">
        <w:rPr>
          <w:sz w:val="26"/>
          <w:szCs w:val="26"/>
        </w:rPr>
        <w:t>Phân tích chuỗi</w:t>
      </w:r>
      <w:r w:rsidR="001E64D4">
        <w:rPr>
          <w:sz w:val="26"/>
          <w:szCs w:val="26"/>
        </w:rPr>
        <w:t xml:space="preserve"> giá trị (</w:t>
      </w:r>
      <w:r w:rsidR="001E64D4" w:rsidRPr="001E64D4">
        <w:rPr>
          <w:sz w:val="26"/>
          <w:szCs w:val="26"/>
        </w:rPr>
        <w:t>Value chain analysis</w:t>
      </w:r>
      <w:r w:rsidR="001E64D4">
        <w:rPr>
          <w:sz w:val="26"/>
          <w:szCs w:val="26"/>
        </w:rPr>
        <w:t>)</w:t>
      </w:r>
      <w:r w:rsidR="00BE1B6B">
        <w:rPr>
          <w:sz w:val="26"/>
          <w:szCs w:val="26"/>
        </w:rPr>
        <w:t>, P</w:t>
      </w:r>
      <w:r w:rsidR="003D3196">
        <w:rPr>
          <w:sz w:val="26"/>
          <w:szCs w:val="26"/>
        </w:rPr>
        <w:t>hân cụm</w:t>
      </w:r>
      <w:r w:rsidR="00BE1B6B">
        <w:rPr>
          <w:sz w:val="26"/>
          <w:szCs w:val="26"/>
        </w:rPr>
        <w:t xml:space="preserve"> (Clustering)</w:t>
      </w:r>
      <w:r w:rsidR="003D3196">
        <w:rPr>
          <w:sz w:val="26"/>
          <w:szCs w:val="26"/>
        </w:rPr>
        <w:t>,</w:t>
      </w:r>
      <w:r w:rsidR="00BE1B6B">
        <w:rPr>
          <w:sz w:val="26"/>
          <w:szCs w:val="26"/>
        </w:rPr>
        <w:t xml:space="preserve"> P</w:t>
      </w:r>
      <w:r w:rsidR="003D3196">
        <w:rPr>
          <w:sz w:val="26"/>
          <w:szCs w:val="26"/>
        </w:rPr>
        <w:t>hân loại</w:t>
      </w:r>
      <w:r w:rsidR="00BE1B6B">
        <w:rPr>
          <w:sz w:val="26"/>
          <w:szCs w:val="26"/>
        </w:rPr>
        <w:t xml:space="preserve"> (</w:t>
      </w:r>
      <w:r w:rsidR="00BE1B6B" w:rsidRPr="00BE1B6B">
        <w:rPr>
          <w:sz w:val="26"/>
          <w:szCs w:val="26"/>
        </w:rPr>
        <w:t>Classification</w:t>
      </w:r>
      <w:r w:rsidR="00BE1B6B">
        <w:rPr>
          <w:sz w:val="26"/>
          <w:szCs w:val="26"/>
        </w:rPr>
        <w:t>)</w:t>
      </w:r>
      <w:r w:rsidR="00CB0BD5">
        <w:rPr>
          <w:sz w:val="26"/>
          <w:szCs w:val="26"/>
        </w:rPr>
        <w:t>, D</w:t>
      </w:r>
      <w:r w:rsidR="003D3196">
        <w:rPr>
          <w:sz w:val="26"/>
          <w:szCs w:val="26"/>
        </w:rPr>
        <w:t xml:space="preserve">ự đoán </w:t>
      </w:r>
      <w:r w:rsidR="00BE1B6B">
        <w:rPr>
          <w:sz w:val="26"/>
          <w:szCs w:val="26"/>
        </w:rPr>
        <w:t xml:space="preserve">(Prediction) </w:t>
      </w:r>
      <w:r w:rsidR="00CB0BD5">
        <w:rPr>
          <w:sz w:val="26"/>
          <w:szCs w:val="26"/>
        </w:rPr>
        <w:t>và Q</w:t>
      </w:r>
      <w:r w:rsidR="003D3196">
        <w:rPr>
          <w:sz w:val="26"/>
          <w:szCs w:val="26"/>
        </w:rPr>
        <w:t xml:space="preserve">uy tắc kết hợp. </w:t>
      </w:r>
    </w:p>
    <w:p w14:paraId="282E1DB9" w14:textId="77777777" w:rsidR="003D3196" w:rsidRDefault="003D3196" w:rsidP="003D3196">
      <w:pPr>
        <w:pStyle w:val="Paragraph"/>
        <w:spacing w:after="0"/>
        <w:ind w:firstLine="357"/>
        <w:rPr>
          <w:sz w:val="26"/>
          <w:szCs w:val="26"/>
        </w:rPr>
      </w:pPr>
      <w:r>
        <w:rPr>
          <w:sz w:val="26"/>
          <w:szCs w:val="26"/>
        </w:rPr>
        <w:lastRenderedPageBreak/>
        <w:t>Để thực hiện Data Mining bao gồm 7 bước:</w:t>
      </w:r>
    </w:p>
    <w:p w14:paraId="0C371C6D" w14:textId="77777777" w:rsidR="003D3196" w:rsidRDefault="003D3196" w:rsidP="003D3196">
      <w:pPr>
        <w:pStyle w:val="Paragraph"/>
        <w:numPr>
          <w:ilvl w:val="0"/>
          <w:numId w:val="16"/>
        </w:numPr>
        <w:spacing w:after="0"/>
        <w:ind w:left="717"/>
        <w:rPr>
          <w:sz w:val="26"/>
          <w:szCs w:val="26"/>
        </w:rPr>
      </w:pPr>
      <w:r>
        <w:rPr>
          <w:sz w:val="26"/>
          <w:szCs w:val="26"/>
        </w:rPr>
        <w:t>Bước 1: Làm sạch dữ liệu, làm sạch để dữ liệu không có dư thừa và bất thường.</w:t>
      </w:r>
    </w:p>
    <w:p w14:paraId="394A2963" w14:textId="77777777" w:rsidR="003D3196" w:rsidRDefault="003D3196" w:rsidP="003D3196">
      <w:pPr>
        <w:pStyle w:val="Paragraph"/>
        <w:numPr>
          <w:ilvl w:val="0"/>
          <w:numId w:val="16"/>
        </w:numPr>
        <w:spacing w:after="0"/>
        <w:ind w:left="717"/>
        <w:rPr>
          <w:sz w:val="26"/>
          <w:szCs w:val="26"/>
        </w:rPr>
      </w:pPr>
      <w:r>
        <w:rPr>
          <w:sz w:val="26"/>
          <w:szCs w:val="26"/>
        </w:rPr>
        <w:t>Bước 2: Tích hợp dữ liệu, kết hợp nhiều nguồn dữ liệu lại làm một để dễ quản lý và sử dụng.</w:t>
      </w:r>
    </w:p>
    <w:p w14:paraId="6D227FBF" w14:textId="77777777" w:rsidR="003D3196" w:rsidRDefault="003D3196" w:rsidP="003D3196">
      <w:pPr>
        <w:pStyle w:val="Paragraph"/>
        <w:numPr>
          <w:ilvl w:val="0"/>
          <w:numId w:val="16"/>
        </w:numPr>
        <w:spacing w:after="0"/>
        <w:ind w:left="717"/>
        <w:rPr>
          <w:sz w:val="26"/>
          <w:szCs w:val="26"/>
        </w:rPr>
      </w:pPr>
      <w:r>
        <w:rPr>
          <w:sz w:val="26"/>
          <w:szCs w:val="26"/>
        </w:rPr>
        <w:t>Bước 3: Lựa chọn dữ liệu, trích xuất dữ liệu từ Cơ sở dữ liệu đa chiều.</w:t>
      </w:r>
    </w:p>
    <w:p w14:paraId="5F8BB8D9" w14:textId="25A3EAB1" w:rsidR="003D3196" w:rsidRDefault="003D3196" w:rsidP="003D3196">
      <w:pPr>
        <w:pStyle w:val="Paragraph"/>
        <w:numPr>
          <w:ilvl w:val="0"/>
          <w:numId w:val="16"/>
        </w:numPr>
        <w:spacing w:after="0"/>
        <w:ind w:left="717"/>
        <w:rPr>
          <w:sz w:val="26"/>
          <w:szCs w:val="26"/>
        </w:rPr>
      </w:pPr>
      <w:r>
        <w:rPr>
          <w:sz w:val="26"/>
          <w:szCs w:val="26"/>
        </w:rPr>
        <w:t>Bước 4: Chuy</w:t>
      </w:r>
      <w:r w:rsidR="00E75E83">
        <w:rPr>
          <w:sz w:val="26"/>
          <w:szCs w:val="26"/>
        </w:rPr>
        <w:t xml:space="preserve">ển đổi dữ liệu </w:t>
      </w:r>
      <w:r w:rsidR="00471C9A">
        <w:rPr>
          <w:sz w:val="26"/>
          <w:szCs w:val="26"/>
        </w:rPr>
        <w:t>để phân tích tóm tắt,</w:t>
      </w:r>
      <w:r>
        <w:rPr>
          <w:sz w:val="26"/>
          <w:szCs w:val="26"/>
        </w:rPr>
        <w:t xml:space="preserve"> tổng hợp</w:t>
      </w:r>
      <w:r w:rsidR="00471C9A">
        <w:rPr>
          <w:sz w:val="26"/>
          <w:szCs w:val="26"/>
        </w:rPr>
        <w:t xml:space="preserve"> và báo cáo</w:t>
      </w:r>
      <w:r>
        <w:rPr>
          <w:sz w:val="26"/>
          <w:szCs w:val="26"/>
        </w:rPr>
        <w:t>.</w:t>
      </w:r>
    </w:p>
    <w:p w14:paraId="0E3F3D6B" w14:textId="77777777" w:rsidR="003D3196" w:rsidRDefault="003D3196" w:rsidP="003D3196">
      <w:pPr>
        <w:pStyle w:val="Paragraph"/>
        <w:numPr>
          <w:ilvl w:val="0"/>
          <w:numId w:val="16"/>
        </w:numPr>
        <w:spacing w:after="0"/>
        <w:ind w:left="717"/>
        <w:rPr>
          <w:sz w:val="26"/>
          <w:szCs w:val="26"/>
        </w:rPr>
      </w:pPr>
      <w:r>
        <w:rPr>
          <w:sz w:val="26"/>
          <w:szCs w:val="26"/>
        </w:rPr>
        <w:t>Bước 5: Khai phá dữ liệu, trích xuất dữ liệu từ dữ liệu hiện có.</w:t>
      </w:r>
    </w:p>
    <w:p w14:paraId="2B23EA85" w14:textId="77777777" w:rsidR="003D3196" w:rsidRDefault="003D3196" w:rsidP="003D3196">
      <w:pPr>
        <w:pStyle w:val="Paragraph"/>
        <w:numPr>
          <w:ilvl w:val="0"/>
          <w:numId w:val="16"/>
        </w:numPr>
        <w:spacing w:after="0"/>
        <w:ind w:left="717"/>
        <w:rPr>
          <w:sz w:val="26"/>
          <w:szCs w:val="26"/>
        </w:rPr>
      </w:pPr>
      <w:r>
        <w:rPr>
          <w:sz w:val="26"/>
          <w:szCs w:val="26"/>
        </w:rPr>
        <w:t>Bước 6: Đánh giá mẫu, phân tích mẫu trong dữ liệu.</w:t>
      </w:r>
    </w:p>
    <w:p w14:paraId="1BE8B015" w14:textId="77777777" w:rsidR="003D3196" w:rsidRDefault="003D3196" w:rsidP="003D3196">
      <w:pPr>
        <w:pStyle w:val="Paragraph"/>
        <w:numPr>
          <w:ilvl w:val="0"/>
          <w:numId w:val="16"/>
        </w:numPr>
        <w:spacing w:after="0"/>
        <w:ind w:left="717"/>
        <w:rPr>
          <w:sz w:val="26"/>
          <w:szCs w:val="26"/>
        </w:rPr>
      </w:pPr>
      <w:r>
        <w:rPr>
          <w:sz w:val="26"/>
          <w:szCs w:val="26"/>
        </w:rPr>
        <w:t>Bước 7: Trình bày thông tin, dữ liệu sẽ được thể hiện. trình bày dưới dạng cây, biểu đồ, bảng và ma trận …</w:t>
      </w:r>
    </w:p>
    <w:p w14:paraId="48B7DF35" w14:textId="77777777" w:rsidR="003D3196" w:rsidRDefault="003D3196" w:rsidP="003D3196">
      <w:pPr>
        <w:pStyle w:val="Paragraph"/>
        <w:keepNext/>
        <w:spacing w:after="0"/>
        <w:jc w:val="center"/>
      </w:pPr>
      <w:r>
        <w:rPr>
          <w:noProof/>
          <w:sz w:val="26"/>
          <w:szCs w:val="26"/>
          <w:lang w:val="vi-VN" w:eastAsia="vi-VN"/>
        </w:rPr>
        <w:drawing>
          <wp:inline distT="0" distB="0" distL="0" distR="0" wp14:anchorId="21D872B4" wp14:editId="150B6515">
            <wp:extent cx="4251600" cy="2224800"/>
            <wp:effectExtent l="19050" t="19050" r="15875" b="234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n-ISB_cac-buoc-Data-Minin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51600" cy="2224800"/>
                    </a:xfrm>
                    <a:prstGeom prst="rect">
                      <a:avLst/>
                    </a:prstGeom>
                    <a:ln w="3175">
                      <a:solidFill>
                        <a:schemeClr val="tx1"/>
                      </a:solidFill>
                    </a:ln>
                  </pic:spPr>
                </pic:pic>
              </a:graphicData>
            </a:graphic>
          </wp:inline>
        </w:drawing>
      </w:r>
    </w:p>
    <w:p w14:paraId="50FADC54" w14:textId="7307B0C4" w:rsidR="003D3196" w:rsidRDefault="003D3196" w:rsidP="003D3196">
      <w:pPr>
        <w:pStyle w:val="ThesisTable"/>
      </w:pPr>
      <w:bookmarkStart w:id="75" w:name="_Toc92231049"/>
      <w:bookmarkStart w:id="76" w:name="_Toc93179939"/>
      <w:r>
        <w:t xml:space="preserve">Hình </w:t>
      </w:r>
      <w:fldSimple w:instr=" STYLEREF 1 \s ">
        <w:r w:rsidR="00822049">
          <w:rPr>
            <w:noProof/>
          </w:rPr>
          <w:t>2</w:t>
        </w:r>
      </w:fldSimple>
      <w:r w:rsidR="00860410">
        <w:noBreakHyphen/>
      </w:r>
      <w:fldSimple w:instr=" SEQ Hình \* ARABIC \s 1 ">
        <w:r w:rsidR="00822049">
          <w:rPr>
            <w:noProof/>
          </w:rPr>
          <w:t>4</w:t>
        </w:r>
      </w:fldSimple>
      <w:r>
        <w:t xml:space="preserve">. </w:t>
      </w:r>
      <w:r w:rsidRPr="00CC7CEF">
        <w:t>Các bước thực hiện Data Mining</w:t>
      </w:r>
      <w:bookmarkEnd w:id="75"/>
      <w:bookmarkEnd w:id="76"/>
    </w:p>
    <w:p w14:paraId="42E367D2" w14:textId="67D6B041" w:rsidR="003D3196" w:rsidRPr="00C61963" w:rsidRDefault="005D6CF7" w:rsidP="00C61963">
      <w:pPr>
        <w:pStyle w:val="Paragraph"/>
        <w:spacing w:after="0"/>
        <w:ind w:firstLine="357"/>
      </w:pPr>
      <w:r>
        <w:rPr>
          <w:sz w:val="26"/>
          <w:szCs w:val="26"/>
        </w:rPr>
        <w:t>Hiện nay có nhiều công cụ được tạo ra để phục vụ, hỗ trợ cho việc Data Mining trở nên nhanh chóng và chính xác hơn, có thể kể đến như RapidMiner, Weka, KNime, Apache Mahout …</w:t>
      </w:r>
      <w:r w:rsidR="00C61963">
        <w:t xml:space="preserve"> </w:t>
      </w:r>
      <w:r w:rsidR="003D3196">
        <w:rPr>
          <w:sz w:val="26"/>
          <w:szCs w:val="26"/>
        </w:rPr>
        <w:t>Data Mining có rất nhiều ứng dụng để phục vụ, đáp ứng nhu cầu cho nhiều lĩnh vực:</w:t>
      </w:r>
    </w:p>
    <w:p w14:paraId="2912ACF2" w14:textId="77777777" w:rsidR="003D3196" w:rsidRDefault="003D3196" w:rsidP="003D3196">
      <w:pPr>
        <w:pStyle w:val="Paragraph"/>
        <w:numPr>
          <w:ilvl w:val="0"/>
          <w:numId w:val="17"/>
        </w:numPr>
        <w:spacing w:after="0"/>
        <w:rPr>
          <w:sz w:val="26"/>
          <w:szCs w:val="26"/>
        </w:rPr>
      </w:pPr>
      <w:r>
        <w:rPr>
          <w:sz w:val="26"/>
          <w:szCs w:val="26"/>
        </w:rPr>
        <w:t>Phân tích và quản lý rủi ro trong doanh nghiệp.</w:t>
      </w:r>
    </w:p>
    <w:p w14:paraId="4C818898" w14:textId="71319FFB" w:rsidR="003D3196" w:rsidRDefault="003D3196" w:rsidP="003D3196">
      <w:pPr>
        <w:pStyle w:val="Paragraph"/>
        <w:numPr>
          <w:ilvl w:val="0"/>
          <w:numId w:val="17"/>
        </w:numPr>
        <w:spacing w:after="0"/>
        <w:rPr>
          <w:sz w:val="26"/>
          <w:szCs w:val="26"/>
        </w:rPr>
      </w:pPr>
      <w:r>
        <w:rPr>
          <w:sz w:val="26"/>
          <w:szCs w:val="26"/>
        </w:rPr>
        <w:t>Phát hiện gian lận</w:t>
      </w:r>
      <w:r w:rsidR="00AE3906">
        <w:rPr>
          <w:sz w:val="26"/>
          <w:szCs w:val="26"/>
        </w:rPr>
        <w:t xml:space="preserve"> trong ngân hàng</w:t>
      </w:r>
      <w:r w:rsidR="00E839C9">
        <w:rPr>
          <w:sz w:val="26"/>
          <w:szCs w:val="26"/>
        </w:rPr>
        <w:t xml:space="preserve"> để ngăn chặn rủi ro bảo mật</w:t>
      </w:r>
      <w:r>
        <w:rPr>
          <w:sz w:val="26"/>
          <w:szCs w:val="26"/>
        </w:rPr>
        <w:t>.</w:t>
      </w:r>
    </w:p>
    <w:p w14:paraId="30A35438" w14:textId="543113EA" w:rsidR="00285453" w:rsidRDefault="003D3196" w:rsidP="00285453">
      <w:pPr>
        <w:pStyle w:val="Paragraph"/>
        <w:numPr>
          <w:ilvl w:val="0"/>
          <w:numId w:val="17"/>
        </w:numPr>
        <w:spacing w:after="0"/>
        <w:rPr>
          <w:sz w:val="26"/>
          <w:szCs w:val="26"/>
        </w:rPr>
      </w:pPr>
      <w:r>
        <w:rPr>
          <w:sz w:val="26"/>
          <w:szCs w:val="26"/>
        </w:rPr>
        <w:t>Phát hiện bệnh cho bệnh nhân ở nhiều giai đoạn</w:t>
      </w:r>
      <w:r w:rsidR="008246B2">
        <w:rPr>
          <w:sz w:val="26"/>
          <w:szCs w:val="26"/>
        </w:rPr>
        <w:t xml:space="preserve"> giúp bác sĩ theo dõi và chữa trị kịp thời</w:t>
      </w:r>
      <w:r>
        <w:rPr>
          <w:sz w:val="26"/>
          <w:szCs w:val="26"/>
        </w:rPr>
        <w:t>.</w:t>
      </w:r>
    </w:p>
    <w:p w14:paraId="6D1C0972" w14:textId="6EDE86E3" w:rsidR="003D3196" w:rsidRPr="0084333B" w:rsidRDefault="00285453" w:rsidP="00841D10">
      <w:pPr>
        <w:pStyle w:val="Paragraph"/>
        <w:numPr>
          <w:ilvl w:val="0"/>
          <w:numId w:val="17"/>
        </w:numPr>
        <w:spacing w:after="0"/>
        <w:rPr>
          <w:sz w:val="26"/>
          <w:szCs w:val="26"/>
        </w:rPr>
      </w:pPr>
      <w:r w:rsidRPr="0084333B">
        <w:rPr>
          <w:sz w:val="26"/>
          <w:szCs w:val="26"/>
        </w:rPr>
        <w:t>Phân tích thị trường chứng khoán</w:t>
      </w:r>
      <w:r w:rsidR="000D60FC">
        <w:rPr>
          <w:sz w:val="26"/>
          <w:szCs w:val="26"/>
        </w:rPr>
        <w:t xml:space="preserve"> để đưa ra kế hoạch đầu tư</w:t>
      </w:r>
      <w:r w:rsidRPr="0084333B">
        <w:rPr>
          <w:sz w:val="26"/>
          <w:szCs w:val="26"/>
        </w:rPr>
        <w:t>.</w:t>
      </w:r>
      <w:r w:rsidR="003D3196" w:rsidRPr="0084333B">
        <w:rPr>
          <w:szCs w:val="26"/>
        </w:rPr>
        <w:br w:type="page"/>
      </w:r>
    </w:p>
    <w:p w14:paraId="67A345EF" w14:textId="71DAF8AB" w:rsidR="003D3196" w:rsidRDefault="003D3196" w:rsidP="003D3196">
      <w:pPr>
        <w:pStyle w:val="Heading3"/>
        <w:numPr>
          <w:ilvl w:val="2"/>
          <w:numId w:val="3"/>
        </w:numPr>
      </w:pPr>
      <w:bookmarkStart w:id="77" w:name="_Toc92274277"/>
      <w:bookmarkStart w:id="78" w:name="_Toc93179882"/>
      <w:r>
        <w:lastRenderedPageBreak/>
        <w:t>Machine Learning</w:t>
      </w:r>
      <w:bookmarkEnd w:id="77"/>
      <w:bookmarkEnd w:id="78"/>
    </w:p>
    <w:p w14:paraId="7DBED4D6" w14:textId="1DD22428" w:rsidR="003D3196" w:rsidRDefault="003D3196" w:rsidP="003D3196">
      <w:pPr>
        <w:ind w:firstLine="357"/>
      </w:pPr>
      <w:r>
        <w:t>Machine Learning là lĩnh vực con của Trí tuệ nhân tạo (</w:t>
      </w:r>
      <w:r w:rsidR="0027301C">
        <w:t xml:space="preserve">AI - </w:t>
      </w:r>
      <w:r w:rsidRPr="0027301C">
        <w:rPr>
          <w:b/>
        </w:rPr>
        <w:t>A</w:t>
      </w:r>
      <w:r w:rsidRPr="0035014E">
        <w:t xml:space="preserve">rtificial </w:t>
      </w:r>
      <w:r w:rsidRPr="0027301C">
        <w:rPr>
          <w:b/>
        </w:rPr>
        <w:t>I</w:t>
      </w:r>
      <w:r w:rsidRPr="0035014E">
        <w:t>ntelligence</w:t>
      </w:r>
      <w:r>
        <w:t xml:space="preserve">) </w:t>
      </w:r>
      <w:r w:rsidR="00D073B2">
        <w:t>và là nền tảng của lĩnh vực Học sâu (Deep Learning)</w:t>
      </w:r>
      <w:r>
        <w:t xml:space="preserve">, sử dụng thuật toán để máy tính có thể học từ dữ liệu để thực hiện công việc </w:t>
      </w:r>
      <w:r w:rsidR="00376CCD">
        <w:t>bằng</w:t>
      </w:r>
      <w:r w:rsidR="00841D10">
        <w:t xml:space="preserve"> việc lập trình</w:t>
      </w:r>
      <w:r w:rsidR="0007172A">
        <w:t>,</w:t>
      </w:r>
      <w:r w:rsidR="00841D10">
        <w:t xml:space="preserve"> </w:t>
      </w:r>
      <w:r>
        <w:t>thay vì được lập trình để thực hiện công việc một cách rõ ràng.</w:t>
      </w:r>
    </w:p>
    <w:p w14:paraId="6B9DD916" w14:textId="5D76F69C" w:rsidR="00A7560D" w:rsidRDefault="00A7560D" w:rsidP="003D3196">
      <w:pPr>
        <w:ind w:firstLine="357"/>
      </w:pPr>
      <w:r>
        <w:t xml:space="preserve">Các bước </w:t>
      </w:r>
      <w:r w:rsidR="004D1706">
        <w:t xml:space="preserve">thực hiện </w:t>
      </w:r>
      <w:r>
        <w:t>Machine Learning workflow gồm: D</w:t>
      </w:r>
      <w:r w:rsidR="0027301C">
        <w:t>ata C</w:t>
      </w:r>
      <w:r>
        <w:t>ollection (thu thập dữ liệu, để đạt hiệu quả và đúng đắn phải thu thập từ nguồn dữ liệu chính thống), Preprocessing (tiền xử lý dữ liệu như chuẩn hóa, loại bỏ thuộc tính dư thừa, gán nhãn, trích xuất đặc trưng …), T</w:t>
      </w:r>
      <w:r w:rsidR="0027301C">
        <w:t>raining M</w:t>
      </w:r>
      <w:r>
        <w:t xml:space="preserve">odel (huấn luyện mô hình), </w:t>
      </w:r>
      <w:r w:rsidR="0027301C">
        <w:t>Evaluating M</w:t>
      </w:r>
      <w:r w:rsidRPr="00A7560D">
        <w:t>odel</w:t>
      </w:r>
      <w:r>
        <w:t xml:space="preserve"> (đánh giá mô hình, đánh giá độ chính xác </w:t>
      </w:r>
      <w:r w:rsidR="003B04F7">
        <w:t xml:space="preserve">để nhận định mô hình </w:t>
      </w:r>
      <w:r w:rsidR="003255AE">
        <w:t>tốt hay chưa) và Improve (cải thiện mô hình để có được kết quả chính xác hơn, giảm thiểu sai số).</w:t>
      </w:r>
    </w:p>
    <w:p w14:paraId="1CF80EFB" w14:textId="7B0B29BE" w:rsidR="003D3196" w:rsidRDefault="003D3196" w:rsidP="003D3196">
      <w:pPr>
        <w:ind w:firstLine="357"/>
      </w:pPr>
      <w:r>
        <w:t>Machine Learning có rất nhiều ứng dụng đã mang lại rất nhiều lợi ích cho các doanh ng</w:t>
      </w:r>
      <w:r w:rsidR="003255AE">
        <w:t>hiệp, tổ chức, cho ngành Y Tế cùng rất nhiều ngành hay lĩnh vực khác:</w:t>
      </w:r>
    </w:p>
    <w:p w14:paraId="736362C3" w14:textId="77777777" w:rsidR="003D3196" w:rsidRDefault="003D3196" w:rsidP="003D3196">
      <w:pPr>
        <w:pStyle w:val="ListParagraph"/>
        <w:numPr>
          <w:ilvl w:val="0"/>
          <w:numId w:val="18"/>
        </w:numPr>
        <w:contextualSpacing w:val="0"/>
      </w:pPr>
      <w:r>
        <w:t>Xử lý ảnh (Image Processing): Gắn thẻ hình ảnh (Image Tagging), Nhận dạng ký tự (</w:t>
      </w:r>
      <w:r w:rsidRPr="00814D0B">
        <w:t>Optical Character Recognition</w:t>
      </w:r>
      <w:r>
        <w:t>), Xe tự hành (</w:t>
      </w:r>
      <w:r w:rsidRPr="00814D0B">
        <w:t xml:space="preserve">Self-driving </w:t>
      </w:r>
      <w:r>
        <w:t>vehicle) …</w:t>
      </w:r>
    </w:p>
    <w:p w14:paraId="46D0B9CB" w14:textId="63ED8EC2" w:rsidR="003D3196" w:rsidRDefault="003D3196" w:rsidP="003D3196">
      <w:pPr>
        <w:pStyle w:val="ListParagraph"/>
        <w:numPr>
          <w:ilvl w:val="0"/>
          <w:numId w:val="18"/>
        </w:numPr>
        <w:contextualSpacing w:val="0"/>
      </w:pPr>
      <w:r>
        <w:t xml:space="preserve">Phân tích văn bản (Text Analysis): </w:t>
      </w:r>
      <w:r w:rsidR="00602B86" w:rsidRPr="003D0412">
        <w:t>Khai thác thông tin</w:t>
      </w:r>
      <w:r w:rsidR="00602B86">
        <w:t xml:space="preserve"> </w:t>
      </w:r>
      <w:r w:rsidR="00602B86" w:rsidRPr="003D0412">
        <w:t>(Information Extraction)</w:t>
      </w:r>
      <w:r w:rsidR="00602B86">
        <w:t xml:space="preserve">, </w:t>
      </w:r>
      <w:r w:rsidRPr="003D0412">
        <w:t>Lọc spam</w:t>
      </w:r>
      <w:r>
        <w:t xml:space="preserve"> </w:t>
      </w:r>
      <w:r w:rsidRPr="003D0412">
        <w:t>(Spam filtering)</w:t>
      </w:r>
      <w:r>
        <w:t xml:space="preserve">, </w:t>
      </w:r>
      <w:r w:rsidRPr="003D0412">
        <w:t>Phân tích ngữ nghĩa</w:t>
      </w:r>
      <w:r>
        <w:t xml:space="preserve"> </w:t>
      </w:r>
      <w:r w:rsidRPr="003D0412">
        <w:t>(Sentiment Analysis)</w:t>
      </w:r>
      <w:r w:rsidR="00602B86">
        <w:t xml:space="preserve"> </w:t>
      </w:r>
      <w:r>
        <w:t>…</w:t>
      </w:r>
    </w:p>
    <w:p w14:paraId="50746A66" w14:textId="0505895A" w:rsidR="003D3196" w:rsidRDefault="003D3196" w:rsidP="003D3196">
      <w:pPr>
        <w:pStyle w:val="ListParagraph"/>
        <w:numPr>
          <w:ilvl w:val="0"/>
          <w:numId w:val="18"/>
        </w:numPr>
        <w:contextualSpacing w:val="0"/>
      </w:pPr>
      <w:r>
        <w:t xml:space="preserve">Khai phá dữ liệu (Data Mining): </w:t>
      </w:r>
      <w:r w:rsidRPr="003D0412">
        <w:t>Phát hiện bất thường</w:t>
      </w:r>
      <w:r>
        <w:t xml:space="preserve"> </w:t>
      </w:r>
      <w:r w:rsidRPr="003D0412">
        <w:t xml:space="preserve">(Anomaly </w:t>
      </w:r>
      <w:r>
        <w:t>D</w:t>
      </w:r>
      <w:r w:rsidRPr="003D0412">
        <w:t>etection)</w:t>
      </w:r>
      <w:r>
        <w:t xml:space="preserve">, </w:t>
      </w:r>
      <w:r w:rsidRPr="003D0412">
        <w:t>Gom nhóm</w:t>
      </w:r>
      <w:r w:rsidR="005B7D3D">
        <w:t xml:space="preserve"> </w:t>
      </w:r>
      <w:r w:rsidRPr="003D0412">
        <w:t>(Grouping)</w:t>
      </w:r>
      <w:r>
        <w:t xml:space="preserve">, </w:t>
      </w:r>
      <w:r w:rsidRPr="003D0412">
        <w:t>Dự đoán</w:t>
      </w:r>
      <w:r w:rsidR="005B7D3D">
        <w:t xml:space="preserve"> </w:t>
      </w:r>
      <w:r w:rsidRPr="003D0412">
        <w:t>(Predictions)</w:t>
      </w:r>
      <w:r w:rsidR="00727D22">
        <w:t xml:space="preserve">, Phát hiện </w:t>
      </w:r>
      <w:r w:rsidR="00727D22" w:rsidRPr="003D0412">
        <w:t>quy luật</w:t>
      </w:r>
      <w:r w:rsidR="00727D22">
        <w:t xml:space="preserve"> </w:t>
      </w:r>
      <w:r w:rsidR="00727D22" w:rsidRPr="003D0412">
        <w:t>(Association rules)</w:t>
      </w:r>
    </w:p>
    <w:p w14:paraId="1D22BA1A" w14:textId="111E8356" w:rsidR="003D3196" w:rsidRDefault="003D3196" w:rsidP="003D3196">
      <w:pPr>
        <w:pStyle w:val="ListParagraph"/>
        <w:numPr>
          <w:ilvl w:val="0"/>
          <w:numId w:val="18"/>
        </w:numPr>
        <w:contextualSpacing w:val="0"/>
      </w:pPr>
      <w:r>
        <w:t>Trò chơi điện tử và Robot</w:t>
      </w:r>
      <w:r w:rsidR="00513435">
        <w:t>.</w:t>
      </w:r>
    </w:p>
    <w:p w14:paraId="584A3243" w14:textId="532037EF" w:rsidR="003D3196" w:rsidRDefault="003C6937" w:rsidP="003D3196">
      <w:pPr>
        <w:ind w:firstLine="357"/>
      </w:pPr>
      <w:r>
        <w:t>C</w:t>
      </w:r>
      <w:r w:rsidR="003D3196">
        <w:t>ó 2 loại thuật toán cơ bản</w:t>
      </w:r>
      <w:r>
        <w:t xml:space="preserve"> trong Machine Learning</w:t>
      </w:r>
      <w:r w:rsidR="003D3196">
        <w:t>: Học có giám sát (</w:t>
      </w:r>
      <w:r w:rsidR="00885177">
        <w:t>Supervised L</w:t>
      </w:r>
      <w:r w:rsidR="003D3196" w:rsidRPr="00FB18A4">
        <w:t>earning</w:t>
      </w:r>
      <w:r w:rsidR="003D3196">
        <w:t>) và Học không có giám sát (Uns</w:t>
      </w:r>
      <w:r w:rsidR="00885177">
        <w:t>upervised L</w:t>
      </w:r>
      <w:r w:rsidR="003D3196" w:rsidRPr="00FB18A4">
        <w:t>earning</w:t>
      </w:r>
      <w:r w:rsidR="003D3196">
        <w:t>)</w:t>
      </w:r>
    </w:p>
    <w:p w14:paraId="317724BC" w14:textId="28DE2230" w:rsidR="003D3196" w:rsidRDefault="003D3196" w:rsidP="003D3196">
      <w:pPr>
        <w:pStyle w:val="ListParagraph"/>
        <w:numPr>
          <w:ilvl w:val="0"/>
          <w:numId w:val="19"/>
        </w:numPr>
        <w:contextualSpacing w:val="0"/>
      </w:pPr>
      <w:r>
        <w:t xml:space="preserve">Học có giám sát: </w:t>
      </w:r>
      <w:r w:rsidR="00EC4DA0">
        <w:t>T</w:t>
      </w:r>
      <w:r>
        <w:t>huật toán Học có giám sát được chia thành là Phân loại (</w:t>
      </w:r>
      <w:r w:rsidRPr="0073042A">
        <w:t>Classification</w:t>
      </w:r>
      <w:r>
        <w:t>)</w:t>
      </w:r>
      <w:r w:rsidRPr="0073042A">
        <w:t xml:space="preserve"> </w:t>
      </w:r>
      <w:r w:rsidR="004F6A1D">
        <w:t>và Hồi quy (Regression) với c</w:t>
      </w:r>
      <w:r>
        <w:t>á</w:t>
      </w:r>
      <w:r w:rsidR="003E04B5">
        <w:t>c thuật toán</w:t>
      </w:r>
      <w:r w:rsidR="004F6A1D">
        <w:t xml:space="preserve"> là</w:t>
      </w:r>
      <w:r w:rsidR="007A2083">
        <w:t>:</w:t>
      </w:r>
      <w:r>
        <w:t xml:space="preserve"> Support Vector Machines (SVMs), Linear Regression, Logistic Regression, </w:t>
      </w:r>
      <w:r w:rsidRPr="0073042A">
        <w:t>k-Nearest Neighbors</w:t>
      </w:r>
      <w:r>
        <w:t xml:space="preserve"> (kNN), Neural Network</w:t>
      </w:r>
      <w:r w:rsidR="003255AE">
        <w:t xml:space="preserve"> </w:t>
      </w:r>
      <w:r>
        <w:t>…</w:t>
      </w:r>
    </w:p>
    <w:p w14:paraId="42C90575" w14:textId="2C9F5C1F" w:rsidR="003D3196" w:rsidRDefault="00EC4DA0" w:rsidP="003D3196">
      <w:pPr>
        <w:pStyle w:val="ListParagraph"/>
        <w:numPr>
          <w:ilvl w:val="0"/>
          <w:numId w:val="19"/>
        </w:numPr>
        <w:contextualSpacing w:val="0"/>
      </w:pPr>
      <w:r>
        <w:t>Học không có giám sát: T</w:t>
      </w:r>
      <w:r w:rsidR="003D3196">
        <w:t xml:space="preserve">huật </w:t>
      </w:r>
      <w:r w:rsidR="00535ECE">
        <w:t xml:space="preserve">toán Học không có giám sát </w:t>
      </w:r>
      <w:r w:rsidR="003D3196">
        <w:t>được chia thành là Phân cụm (Clustering), Biểu diễn và giảm số chiều (</w:t>
      </w:r>
      <w:r w:rsidR="003D3196" w:rsidRPr="0056634D">
        <w:t xml:space="preserve">Representation and </w:t>
      </w:r>
      <w:r w:rsidR="003D3196" w:rsidRPr="0056634D">
        <w:lastRenderedPageBreak/>
        <w:t>dimensional reduction</w:t>
      </w:r>
      <w:r w:rsidR="004F6A1D">
        <w:t>) với c</w:t>
      </w:r>
      <w:r w:rsidR="003D3196">
        <w:t>ác th</w:t>
      </w:r>
      <w:r w:rsidR="007A2083">
        <w:t>uật toán</w:t>
      </w:r>
      <w:r w:rsidR="004F6A1D">
        <w:t xml:space="preserve"> là</w:t>
      </w:r>
      <w:r w:rsidR="007A2083">
        <w:t xml:space="preserve">: </w:t>
      </w:r>
      <w:r w:rsidR="003D3196">
        <w:t xml:space="preserve">K-mean, </w:t>
      </w:r>
      <w:r w:rsidR="003D3196" w:rsidRPr="0056634D">
        <w:t>Spectral Clust</w:t>
      </w:r>
      <w:r w:rsidR="00D85004">
        <w:t>ering, Hierarchical clustering-</w:t>
      </w:r>
      <w:r w:rsidR="003D3196" w:rsidRPr="0056634D">
        <w:t>Apriori (Association Rule Mining)</w:t>
      </w:r>
      <w:r w:rsidR="003D3196">
        <w:t xml:space="preserve"> …</w:t>
      </w:r>
    </w:p>
    <w:p w14:paraId="34E32615" w14:textId="77777777" w:rsidR="003D3196" w:rsidRDefault="003D3196" w:rsidP="003D3196">
      <w:pPr>
        <w:keepNext/>
        <w:jc w:val="center"/>
      </w:pPr>
      <w:r>
        <w:rPr>
          <w:noProof/>
          <w:lang w:val="vi-VN" w:eastAsia="vi-VN"/>
        </w:rPr>
        <w:drawing>
          <wp:inline distT="0" distB="0" distL="0" distR="0" wp14:anchorId="4D4BA581" wp14:editId="4E27D94C">
            <wp:extent cx="3628800" cy="2592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an-loai-machine-learning-768x550.webp"/>
                    <pic:cNvPicPr/>
                  </pic:nvPicPr>
                  <pic:blipFill>
                    <a:blip r:embed="rId20">
                      <a:extLst>
                        <a:ext uri="{28A0092B-C50C-407E-A947-70E740481C1C}">
                          <a14:useLocalDpi xmlns:a14="http://schemas.microsoft.com/office/drawing/2010/main" val="0"/>
                        </a:ext>
                      </a:extLst>
                    </a:blip>
                    <a:stretch>
                      <a:fillRect/>
                    </a:stretch>
                  </pic:blipFill>
                  <pic:spPr>
                    <a:xfrm>
                      <a:off x="0" y="0"/>
                      <a:ext cx="3628800" cy="2592000"/>
                    </a:xfrm>
                    <a:prstGeom prst="rect">
                      <a:avLst/>
                    </a:prstGeom>
                  </pic:spPr>
                </pic:pic>
              </a:graphicData>
            </a:graphic>
          </wp:inline>
        </w:drawing>
      </w:r>
    </w:p>
    <w:p w14:paraId="0938BF89" w14:textId="7FD54251" w:rsidR="003D3196" w:rsidRDefault="003D3196" w:rsidP="003D3196">
      <w:pPr>
        <w:pStyle w:val="ThesisTable"/>
      </w:pPr>
      <w:bookmarkStart w:id="79" w:name="_Toc92231050"/>
      <w:bookmarkStart w:id="80" w:name="_Toc93179940"/>
      <w:r>
        <w:t xml:space="preserve">Hình </w:t>
      </w:r>
      <w:fldSimple w:instr=" STYLEREF 1 \s ">
        <w:r w:rsidR="00822049">
          <w:rPr>
            <w:noProof/>
          </w:rPr>
          <w:t>2</w:t>
        </w:r>
      </w:fldSimple>
      <w:r w:rsidR="00860410">
        <w:noBreakHyphen/>
      </w:r>
      <w:fldSimple w:instr=" SEQ Hình \* ARABIC \s 1 ">
        <w:r w:rsidR="00822049">
          <w:rPr>
            <w:noProof/>
          </w:rPr>
          <w:t>5</w:t>
        </w:r>
      </w:fldSimple>
      <w:r>
        <w:t xml:space="preserve">. </w:t>
      </w:r>
      <w:r w:rsidRPr="001E5483">
        <w:t>Các loại thuật toán được sử dụng trong Machine Learning</w:t>
      </w:r>
      <w:bookmarkEnd w:id="79"/>
      <w:bookmarkEnd w:id="80"/>
    </w:p>
    <w:p w14:paraId="61189E52" w14:textId="7C369537" w:rsidR="003D3196" w:rsidRDefault="00B261D4" w:rsidP="004E13ED">
      <w:pPr>
        <w:pStyle w:val="ThesisTable"/>
        <w:ind w:firstLine="357"/>
        <w:jc w:val="both"/>
      </w:pPr>
      <w:r>
        <w:rPr>
          <w:b w:val="0"/>
          <w:sz w:val="26"/>
          <w:szCs w:val="26"/>
        </w:rPr>
        <w:t>Việc lựa c</w:t>
      </w:r>
      <w:r w:rsidR="008456C1">
        <w:rPr>
          <w:b w:val="0"/>
          <w:sz w:val="26"/>
          <w:szCs w:val="26"/>
        </w:rPr>
        <w:t>họn thuật toán để áp dụng vào bà</w:t>
      </w:r>
      <w:r>
        <w:rPr>
          <w:b w:val="0"/>
          <w:sz w:val="26"/>
          <w:szCs w:val="26"/>
        </w:rPr>
        <w:t>i toán Machine Learning cũng rất quan trọng, giúp tiết kiệm thời gian, tải nguyên máy tính và đem lại</w:t>
      </w:r>
      <w:r w:rsidR="0098578F">
        <w:rPr>
          <w:b w:val="0"/>
          <w:sz w:val="26"/>
          <w:szCs w:val="26"/>
        </w:rPr>
        <w:t xml:space="preserve"> kết quả chính xác hơn. D</w:t>
      </w:r>
      <w:r>
        <w:rPr>
          <w:b w:val="0"/>
          <w:sz w:val="26"/>
          <w:szCs w:val="26"/>
        </w:rPr>
        <w:t xml:space="preserve">ữ liệu có dãn </w:t>
      </w:r>
      <w:r w:rsidR="0098578F">
        <w:rPr>
          <w:b w:val="0"/>
          <w:sz w:val="26"/>
          <w:szCs w:val="26"/>
        </w:rPr>
        <w:t>(label) thì sử dụng thuật toán H</w:t>
      </w:r>
      <w:r w:rsidR="009D2458">
        <w:rPr>
          <w:b w:val="0"/>
          <w:sz w:val="26"/>
          <w:szCs w:val="26"/>
        </w:rPr>
        <w:t>ọc có giám sát (S</w:t>
      </w:r>
      <w:r>
        <w:rPr>
          <w:b w:val="0"/>
          <w:sz w:val="26"/>
          <w:szCs w:val="26"/>
        </w:rPr>
        <w:t xml:space="preserve">upervised), nếu không có thì sử dụng thuật toán </w:t>
      </w:r>
      <w:r w:rsidR="0098578F">
        <w:rPr>
          <w:b w:val="0"/>
          <w:sz w:val="26"/>
          <w:szCs w:val="26"/>
        </w:rPr>
        <w:t>H</w:t>
      </w:r>
      <w:r w:rsidR="009D2458">
        <w:rPr>
          <w:b w:val="0"/>
          <w:sz w:val="26"/>
          <w:szCs w:val="26"/>
        </w:rPr>
        <w:t>ọc không có giám sát (U</w:t>
      </w:r>
      <w:r>
        <w:rPr>
          <w:b w:val="0"/>
          <w:sz w:val="26"/>
          <w:szCs w:val="26"/>
        </w:rPr>
        <w:t xml:space="preserve">nsupervised). Trong thuật toán học có giám </w:t>
      </w:r>
      <w:r w:rsidR="004E13ED">
        <w:rPr>
          <w:b w:val="0"/>
          <w:sz w:val="26"/>
          <w:szCs w:val="26"/>
        </w:rPr>
        <w:t>sát, dữ liệu dạng</w:t>
      </w:r>
      <w:r>
        <w:rPr>
          <w:b w:val="0"/>
          <w:sz w:val="26"/>
          <w:szCs w:val="26"/>
        </w:rPr>
        <w:t xml:space="preserve"> phân loại (</w:t>
      </w:r>
      <w:r w:rsidR="007D2C01">
        <w:rPr>
          <w:b w:val="0"/>
          <w:sz w:val="26"/>
          <w:szCs w:val="26"/>
        </w:rPr>
        <w:t>C</w:t>
      </w:r>
      <w:r>
        <w:rPr>
          <w:b w:val="0"/>
          <w:sz w:val="26"/>
          <w:szCs w:val="26"/>
        </w:rPr>
        <w:t xml:space="preserve">ategory) hay </w:t>
      </w:r>
      <w:r w:rsidR="004E13ED">
        <w:rPr>
          <w:b w:val="0"/>
          <w:sz w:val="26"/>
          <w:szCs w:val="26"/>
        </w:rPr>
        <w:t xml:space="preserve">dạng </w:t>
      </w:r>
      <w:r>
        <w:rPr>
          <w:b w:val="0"/>
          <w:sz w:val="26"/>
          <w:szCs w:val="26"/>
        </w:rPr>
        <w:t>số lượng (</w:t>
      </w:r>
      <w:r w:rsidR="007D2C01">
        <w:rPr>
          <w:b w:val="0"/>
          <w:sz w:val="26"/>
          <w:szCs w:val="26"/>
        </w:rPr>
        <w:t>Q</w:t>
      </w:r>
      <w:r>
        <w:rPr>
          <w:b w:val="0"/>
          <w:sz w:val="26"/>
          <w:szCs w:val="26"/>
        </w:rPr>
        <w:t>uantity) để lựa chọn thuật toán Phân loại (</w:t>
      </w:r>
      <w:r w:rsidR="004E13ED">
        <w:rPr>
          <w:b w:val="0"/>
          <w:sz w:val="26"/>
          <w:szCs w:val="26"/>
        </w:rPr>
        <w:t>Classification) hay Hồi quy (Regression). Trong thuật toán học không giám sát, dữ liệu dạng phân cụm (Cluster) hay dạng Chiều (Dimensionality) để lựa chọn th</w:t>
      </w:r>
      <w:r w:rsidR="00DD11FC">
        <w:rPr>
          <w:b w:val="0"/>
          <w:sz w:val="26"/>
          <w:szCs w:val="26"/>
        </w:rPr>
        <w:t>u</w:t>
      </w:r>
      <w:r w:rsidR="004E13ED">
        <w:rPr>
          <w:b w:val="0"/>
          <w:sz w:val="26"/>
          <w:szCs w:val="26"/>
        </w:rPr>
        <w:t>ật toán Phân tích Phân cụm (Cluster Analysis) hay Giảm kích thước (D</w:t>
      </w:r>
      <w:r w:rsidR="004E13ED" w:rsidRPr="004E13ED">
        <w:rPr>
          <w:b w:val="0"/>
          <w:sz w:val="26"/>
          <w:szCs w:val="26"/>
        </w:rPr>
        <w:t>imensionality reduction</w:t>
      </w:r>
      <w:r w:rsidR="004E13ED">
        <w:rPr>
          <w:b w:val="0"/>
          <w:sz w:val="26"/>
          <w:szCs w:val="26"/>
        </w:rPr>
        <w:t>).</w:t>
      </w:r>
    </w:p>
    <w:p w14:paraId="087E886F" w14:textId="77777777" w:rsidR="003D3196" w:rsidRDefault="003D3196" w:rsidP="003D3196">
      <w:pPr>
        <w:keepNext/>
        <w:jc w:val="center"/>
      </w:pPr>
      <w:r>
        <w:rPr>
          <w:noProof/>
          <w:lang w:val="vi-VN" w:eastAsia="vi-VN"/>
        </w:rPr>
        <w:drawing>
          <wp:inline distT="0" distB="0" distL="0" distR="0" wp14:anchorId="61778756" wp14:editId="7820A16C">
            <wp:extent cx="3906000" cy="2012400"/>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ua-chon-thuat-toan-machine-learning.webp"/>
                    <pic:cNvPicPr/>
                  </pic:nvPicPr>
                  <pic:blipFill>
                    <a:blip r:embed="rId21">
                      <a:extLst>
                        <a:ext uri="{28A0092B-C50C-407E-A947-70E740481C1C}">
                          <a14:useLocalDpi xmlns:a14="http://schemas.microsoft.com/office/drawing/2010/main" val="0"/>
                        </a:ext>
                      </a:extLst>
                    </a:blip>
                    <a:stretch>
                      <a:fillRect/>
                    </a:stretch>
                  </pic:blipFill>
                  <pic:spPr>
                    <a:xfrm>
                      <a:off x="0" y="0"/>
                      <a:ext cx="3906000" cy="2012400"/>
                    </a:xfrm>
                    <a:prstGeom prst="rect">
                      <a:avLst/>
                    </a:prstGeom>
                  </pic:spPr>
                </pic:pic>
              </a:graphicData>
            </a:graphic>
          </wp:inline>
        </w:drawing>
      </w:r>
    </w:p>
    <w:p w14:paraId="5C82DB08" w14:textId="19ED0C73" w:rsidR="003D3196" w:rsidRPr="004E13ED" w:rsidRDefault="003D3196" w:rsidP="004E13ED">
      <w:pPr>
        <w:pStyle w:val="ThesisTable"/>
      </w:pPr>
      <w:bookmarkStart w:id="81" w:name="_Toc92231051"/>
      <w:bookmarkStart w:id="82" w:name="_Toc93179941"/>
      <w:r>
        <w:t xml:space="preserve">Hình </w:t>
      </w:r>
      <w:fldSimple w:instr=" STYLEREF 1 \s ">
        <w:r w:rsidR="00822049">
          <w:rPr>
            <w:noProof/>
          </w:rPr>
          <w:t>2</w:t>
        </w:r>
      </w:fldSimple>
      <w:r w:rsidR="00860410">
        <w:noBreakHyphen/>
      </w:r>
      <w:fldSimple w:instr=" SEQ Hình \* ARABIC \s 1 ">
        <w:r w:rsidR="00822049">
          <w:rPr>
            <w:noProof/>
          </w:rPr>
          <w:t>6</w:t>
        </w:r>
      </w:fldSimple>
      <w:r>
        <w:t xml:space="preserve">. </w:t>
      </w:r>
      <w:r w:rsidRPr="00FC09A9">
        <w:t>Lựa chọn thuật toán phù hợp</w:t>
      </w:r>
      <w:bookmarkEnd w:id="81"/>
      <w:bookmarkEnd w:id="82"/>
    </w:p>
    <w:p w14:paraId="2319B094" w14:textId="2EE51A48" w:rsidR="003D3196" w:rsidRPr="006F7407" w:rsidRDefault="003D3196" w:rsidP="003D3196">
      <w:pPr>
        <w:pStyle w:val="Heading2"/>
        <w:numPr>
          <w:ilvl w:val="1"/>
          <w:numId w:val="3"/>
        </w:numPr>
      </w:pPr>
      <w:bookmarkStart w:id="83" w:name="_Toc92274278"/>
      <w:bookmarkStart w:id="84" w:name="_Toc93179883"/>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r>
        <w:lastRenderedPageBreak/>
        <w:t xml:space="preserve">Giới thiệu Python và các thư viện </w:t>
      </w:r>
      <w:r w:rsidR="007D23C1">
        <w:t xml:space="preserve">của </w:t>
      </w:r>
      <w:r>
        <w:t>Python</w:t>
      </w:r>
      <w:bookmarkEnd w:id="83"/>
      <w:bookmarkEnd w:id="84"/>
    </w:p>
    <w:p w14:paraId="2B97DC1C" w14:textId="77777777" w:rsidR="003D3196" w:rsidRDefault="003D3196" w:rsidP="003D3196">
      <w:pPr>
        <w:pStyle w:val="Heading3"/>
        <w:numPr>
          <w:ilvl w:val="2"/>
          <w:numId w:val="3"/>
        </w:numPr>
      </w:pPr>
      <w:bookmarkStart w:id="85" w:name="_Toc92274279"/>
      <w:bookmarkStart w:id="86" w:name="_Toc93179884"/>
      <w:r>
        <w:t>Python</w:t>
      </w:r>
      <w:bookmarkEnd w:id="85"/>
      <w:bookmarkEnd w:id="86"/>
    </w:p>
    <w:p w14:paraId="7BE3D671" w14:textId="0CF0B79D" w:rsidR="003D3196" w:rsidRDefault="003D3196" w:rsidP="003D3196">
      <w:pPr>
        <w:pStyle w:val="Paragraph"/>
        <w:spacing w:after="0"/>
        <w:ind w:firstLine="357"/>
        <w:rPr>
          <w:sz w:val="26"/>
          <w:szCs w:val="26"/>
        </w:rPr>
      </w:pPr>
      <w:r>
        <w:rPr>
          <w:sz w:val="26"/>
          <w:szCs w:val="26"/>
        </w:rPr>
        <w:t xml:space="preserve">Python là ngôn ngữ lập trình bậc cao được tạo ra bởi </w:t>
      </w:r>
      <w:r w:rsidRPr="0004196B">
        <w:rPr>
          <w:sz w:val="26"/>
          <w:szCs w:val="26"/>
        </w:rPr>
        <w:t>Guido van Rossum</w:t>
      </w:r>
      <w:r>
        <w:rPr>
          <w:sz w:val="26"/>
          <w:szCs w:val="26"/>
        </w:rPr>
        <w:t xml:space="preserve"> và </w:t>
      </w:r>
      <w:r w:rsidR="00F724B9">
        <w:rPr>
          <w:sz w:val="26"/>
          <w:szCs w:val="26"/>
        </w:rPr>
        <w:t xml:space="preserve">được </w:t>
      </w:r>
      <w:r>
        <w:rPr>
          <w:sz w:val="26"/>
          <w:szCs w:val="26"/>
        </w:rPr>
        <w:t>ra mắt lần đầu vào năm 1991,</w:t>
      </w:r>
      <w:r w:rsidRPr="0004196B">
        <w:rPr>
          <w:sz w:val="26"/>
          <w:szCs w:val="26"/>
        </w:rPr>
        <w:t xml:space="preserve"> </w:t>
      </w:r>
      <w:r>
        <w:rPr>
          <w:sz w:val="26"/>
          <w:szCs w:val="26"/>
        </w:rPr>
        <w:t>mã nguồn mở (Open-source)</w:t>
      </w:r>
      <w:r w:rsidR="004F31F7">
        <w:rPr>
          <w:sz w:val="26"/>
          <w:szCs w:val="26"/>
        </w:rPr>
        <w:t>, là ngôn ngữ thông dịch (Interpreter)</w:t>
      </w:r>
      <w:r w:rsidR="009462C8">
        <w:rPr>
          <w:sz w:val="26"/>
          <w:szCs w:val="26"/>
        </w:rPr>
        <w:t xml:space="preserve">, dễ học dễ đọc và </w:t>
      </w:r>
      <w:r>
        <w:rPr>
          <w:sz w:val="26"/>
          <w:szCs w:val="26"/>
        </w:rPr>
        <w:t>chạy đa nền tảng. Python có cấ</w:t>
      </w:r>
      <w:r w:rsidR="00FE78BA">
        <w:rPr>
          <w:sz w:val="26"/>
          <w:szCs w:val="26"/>
        </w:rPr>
        <w:t>u trúc gọn gàng, hỗ trợ nhiều mẫu</w:t>
      </w:r>
      <w:r w:rsidR="00FF6BC4">
        <w:rPr>
          <w:sz w:val="26"/>
          <w:szCs w:val="26"/>
        </w:rPr>
        <w:t xml:space="preserve"> đa lập trình như: L</w:t>
      </w:r>
      <w:r>
        <w:rPr>
          <w:sz w:val="26"/>
          <w:szCs w:val="26"/>
        </w:rPr>
        <w:t>ập trình hàm (</w:t>
      </w:r>
      <w:r w:rsidR="00876C43">
        <w:rPr>
          <w:sz w:val="26"/>
          <w:szCs w:val="26"/>
        </w:rPr>
        <w:t>Functional P</w:t>
      </w:r>
      <w:r w:rsidRPr="0039718F">
        <w:rPr>
          <w:sz w:val="26"/>
          <w:szCs w:val="26"/>
        </w:rPr>
        <w:t>rogramming</w:t>
      </w:r>
      <w:r w:rsidR="00FF6BC4">
        <w:rPr>
          <w:sz w:val="26"/>
          <w:szCs w:val="26"/>
        </w:rPr>
        <w:t>), L</w:t>
      </w:r>
      <w:r w:rsidR="007B6FED">
        <w:rPr>
          <w:sz w:val="26"/>
          <w:szCs w:val="26"/>
        </w:rPr>
        <w:t xml:space="preserve">ập trình </w:t>
      </w:r>
      <w:r w:rsidR="00A1691B">
        <w:rPr>
          <w:sz w:val="26"/>
          <w:szCs w:val="26"/>
        </w:rPr>
        <w:t>h</w:t>
      </w:r>
      <w:r>
        <w:rPr>
          <w:sz w:val="26"/>
          <w:szCs w:val="26"/>
        </w:rPr>
        <w:t xml:space="preserve">ướng đối tượng </w:t>
      </w:r>
      <w:r w:rsidR="00D04771">
        <w:rPr>
          <w:sz w:val="26"/>
          <w:szCs w:val="26"/>
        </w:rPr>
        <w:t xml:space="preserve">OOP </w:t>
      </w:r>
      <w:r>
        <w:rPr>
          <w:sz w:val="26"/>
          <w:szCs w:val="26"/>
        </w:rPr>
        <w:t>(</w:t>
      </w:r>
      <w:r w:rsidR="0006110E" w:rsidRPr="00EB70C6">
        <w:rPr>
          <w:b/>
          <w:sz w:val="26"/>
          <w:szCs w:val="26"/>
        </w:rPr>
        <w:t>O</w:t>
      </w:r>
      <w:r w:rsidR="0006110E">
        <w:rPr>
          <w:sz w:val="26"/>
          <w:szCs w:val="26"/>
        </w:rPr>
        <w:t>bject-</w:t>
      </w:r>
      <w:r w:rsidR="0006110E" w:rsidRPr="00EB70C6">
        <w:rPr>
          <w:b/>
          <w:sz w:val="26"/>
          <w:szCs w:val="26"/>
        </w:rPr>
        <w:t>O</w:t>
      </w:r>
      <w:r w:rsidR="0006110E">
        <w:rPr>
          <w:sz w:val="26"/>
          <w:szCs w:val="26"/>
        </w:rPr>
        <w:t xml:space="preserve">riented </w:t>
      </w:r>
      <w:r w:rsidR="0006110E" w:rsidRPr="00EB70C6">
        <w:rPr>
          <w:b/>
          <w:sz w:val="26"/>
          <w:szCs w:val="26"/>
        </w:rPr>
        <w:t>P</w:t>
      </w:r>
      <w:r w:rsidRPr="0039718F">
        <w:rPr>
          <w:sz w:val="26"/>
          <w:szCs w:val="26"/>
        </w:rPr>
        <w:t>rogramming</w:t>
      </w:r>
      <w:r>
        <w:rPr>
          <w:sz w:val="26"/>
          <w:szCs w:val="26"/>
        </w:rPr>
        <w:t>) …</w:t>
      </w:r>
    </w:p>
    <w:p w14:paraId="6EA696B2" w14:textId="77777777" w:rsidR="003D3196" w:rsidRDefault="003D3196" w:rsidP="00A57343">
      <w:pPr>
        <w:pStyle w:val="Paragraph"/>
        <w:numPr>
          <w:ilvl w:val="0"/>
          <w:numId w:val="56"/>
        </w:numPr>
        <w:spacing w:after="0"/>
        <w:ind w:left="360"/>
        <w:rPr>
          <w:sz w:val="26"/>
          <w:szCs w:val="26"/>
        </w:rPr>
      </w:pPr>
      <w:r>
        <w:rPr>
          <w:sz w:val="26"/>
          <w:szCs w:val="26"/>
        </w:rPr>
        <w:t>Ưu điểm của Python:</w:t>
      </w:r>
    </w:p>
    <w:p w14:paraId="07F02F5E" w14:textId="65B79E64" w:rsidR="003D3196" w:rsidRDefault="003D3196" w:rsidP="00A57343">
      <w:pPr>
        <w:pStyle w:val="Paragraph"/>
        <w:numPr>
          <w:ilvl w:val="0"/>
          <w:numId w:val="20"/>
        </w:numPr>
        <w:spacing w:after="0"/>
        <w:rPr>
          <w:sz w:val="26"/>
          <w:szCs w:val="26"/>
        </w:rPr>
      </w:pPr>
      <w:r>
        <w:rPr>
          <w:sz w:val="26"/>
          <w:szCs w:val="26"/>
        </w:rPr>
        <w:t>Là ngôn ngữ dễ học cho</w:t>
      </w:r>
      <w:r w:rsidR="00775595">
        <w:rPr>
          <w:sz w:val="26"/>
          <w:szCs w:val="26"/>
        </w:rPr>
        <w:t xml:space="preserve"> người mới </w:t>
      </w:r>
      <w:r>
        <w:rPr>
          <w:sz w:val="26"/>
          <w:szCs w:val="26"/>
        </w:rPr>
        <w:t>và được nhiều lập trình viên sử dụng.</w:t>
      </w:r>
    </w:p>
    <w:p w14:paraId="2455D0A3" w14:textId="77777777" w:rsidR="003D3196" w:rsidRDefault="003D3196" w:rsidP="00A57343">
      <w:pPr>
        <w:pStyle w:val="Paragraph"/>
        <w:numPr>
          <w:ilvl w:val="0"/>
          <w:numId w:val="20"/>
        </w:numPr>
        <w:spacing w:after="0"/>
        <w:rPr>
          <w:sz w:val="26"/>
          <w:szCs w:val="26"/>
        </w:rPr>
      </w:pPr>
      <w:r>
        <w:rPr>
          <w:sz w:val="26"/>
          <w:szCs w:val="26"/>
        </w:rPr>
        <w:t>Cú pháp đơn giản dễ làm quen.</w:t>
      </w:r>
    </w:p>
    <w:p w14:paraId="0B31CC7E" w14:textId="4D059C29" w:rsidR="003D3196" w:rsidRDefault="00A03167" w:rsidP="00A57343">
      <w:pPr>
        <w:pStyle w:val="Paragraph"/>
        <w:numPr>
          <w:ilvl w:val="0"/>
          <w:numId w:val="20"/>
        </w:numPr>
        <w:spacing w:after="0"/>
        <w:rPr>
          <w:sz w:val="26"/>
          <w:szCs w:val="26"/>
        </w:rPr>
      </w:pPr>
      <w:r>
        <w:rPr>
          <w:sz w:val="26"/>
          <w:szCs w:val="26"/>
        </w:rPr>
        <w:t>T</w:t>
      </w:r>
      <w:r w:rsidR="003D3196">
        <w:rPr>
          <w:sz w:val="26"/>
          <w:szCs w:val="26"/>
        </w:rPr>
        <w:t>hích hợp cho cá</w:t>
      </w:r>
      <w:r>
        <w:rPr>
          <w:sz w:val="26"/>
          <w:szCs w:val="26"/>
        </w:rPr>
        <w:t>c chương trình nhỏ và dự án lớn nhờ khả năng mở rộng.</w:t>
      </w:r>
    </w:p>
    <w:p w14:paraId="107EB7FF" w14:textId="77777777" w:rsidR="003D3196" w:rsidRDefault="003D3196" w:rsidP="00A57343">
      <w:pPr>
        <w:pStyle w:val="Paragraph"/>
        <w:numPr>
          <w:ilvl w:val="0"/>
          <w:numId w:val="20"/>
        </w:numPr>
        <w:spacing w:after="0"/>
        <w:rPr>
          <w:sz w:val="26"/>
          <w:szCs w:val="26"/>
        </w:rPr>
      </w:pPr>
      <w:r>
        <w:rPr>
          <w:sz w:val="26"/>
          <w:szCs w:val="26"/>
        </w:rPr>
        <w:t>Sử dụng được trên nhiều Hệ điều hành: Windows, UNIX, Mac OS, Linux.</w:t>
      </w:r>
    </w:p>
    <w:p w14:paraId="68656A48" w14:textId="77777777" w:rsidR="003D3196" w:rsidRDefault="003D3196" w:rsidP="00A57343">
      <w:pPr>
        <w:pStyle w:val="Paragraph"/>
        <w:numPr>
          <w:ilvl w:val="0"/>
          <w:numId w:val="56"/>
        </w:numPr>
        <w:spacing w:after="0"/>
        <w:ind w:left="360"/>
        <w:rPr>
          <w:sz w:val="26"/>
          <w:szCs w:val="26"/>
        </w:rPr>
      </w:pPr>
      <w:r>
        <w:rPr>
          <w:sz w:val="26"/>
          <w:szCs w:val="26"/>
        </w:rPr>
        <w:t>Nhược điểm của Python:</w:t>
      </w:r>
    </w:p>
    <w:p w14:paraId="15AB3249" w14:textId="7A1D41DB" w:rsidR="003D3196" w:rsidRDefault="003D3196" w:rsidP="00A57343">
      <w:pPr>
        <w:pStyle w:val="Paragraph"/>
        <w:numPr>
          <w:ilvl w:val="0"/>
          <w:numId w:val="21"/>
        </w:numPr>
        <w:spacing w:after="0"/>
        <w:rPr>
          <w:sz w:val="26"/>
          <w:szCs w:val="26"/>
        </w:rPr>
      </w:pPr>
      <w:r>
        <w:rPr>
          <w:sz w:val="26"/>
          <w:szCs w:val="26"/>
        </w:rPr>
        <w:t>Python k</w:t>
      </w:r>
      <w:r w:rsidR="00496FC4">
        <w:rPr>
          <w:sz w:val="26"/>
          <w:szCs w:val="26"/>
        </w:rPr>
        <w:t>hông có một số thuộc tính như: Public, Private, P</w:t>
      </w:r>
      <w:r>
        <w:rPr>
          <w:sz w:val="26"/>
          <w:szCs w:val="26"/>
        </w:rPr>
        <w:t>rotected …</w:t>
      </w:r>
    </w:p>
    <w:p w14:paraId="63B4E419" w14:textId="77777777" w:rsidR="003D3196" w:rsidRDefault="003D3196" w:rsidP="00A57343">
      <w:pPr>
        <w:pStyle w:val="Paragraph"/>
        <w:numPr>
          <w:ilvl w:val="0"/>
          <w:numId w:val="21"/>
        </w:numPr>
        <w:spacing w:after="0"/>
        <w:rPr>
          <w:sz w:val="26"/>
          <w:szCs w:val="26"/>
        </w:rPr>
      </w:pPr>
      <w:r>
        <w:rPr>
          <w:sz w:val="26"/>
          <w:szCs w:val="26"/>
        </w:rPr>
        <w:t>Mặc dù tốc độ xử lý nhanh, tuy nhiên vẫn chậm hơn Java, C++ …</w:t>
      </w:r>
    </w:p>
    <w:p w14:paraId="2D9F7B29" w14:textId="77777777" w:rsidR="003D3196" w:rsidRDefault="003D3196" w:rsidP="003D3196">
      <w:pPr>
        <w:pStyle w:val="Paragraph"/>
        <w:spacing w:after="0"/>
        <w:ind w:firstLine="357"/>
        <w:rPr>
          <w:sz w:val="26"/>
          <w:szCs w:val="26"/>
        </w:rPr>
      </w:pPr>
      <w:r>
        <w:rPr>
          <w:sz w:val="26"/>
          <w:szCs w:val="26"/>
        </w:rPr>
        <w:t>Cùng với Ưu và Nhược điểm, Python có nhiều tính năng nổi bật được nhiều lập trình viên sử dụng:</w:t>
      </w:r>
    </w:p>
    <w:p w14:paraId="5A4492D5" w14:textId="77777777" w:rsidR="003D3196" w:rsidRDefault="003D3196" w:rsidP="003D3196">
      <w:pPr>
        <w:pStyle w:val="Paragraph"/>
        <w:numPr>
          <w:ilvl w:val="0"/>
          <w:numId w:val="22"/>
        </w:numPr>
        <w:spacing w:after="0"/>
        <w:rPr>
          <w:sz w:val="26"/>
          <w:szCs w:val="26"/>
        </w:rPr>
      </w:pPr>
      <w:r>
        <w:rPr>
          <w:sz w:val="26"/>
          <w:szCs w:val="26"/>
        </w:rPr>
        <w:t>Phát triển phần mềm (</w:t>
      </w:r>
      <w:r w:rsidRPr="00C72F60">
        <w:rPr>
          <w:sz w:val="26"/>
          <w:szCs w:val="26"/>
        </w:rPr>
        <w:t>Software Development</w:t>
      </w:r>
      <w:r>
        <w:rPr>
          <w:sz w:val="26"/>
          <w:szCs w:val="26"/>
        </w:rPr>
        <w:t>)</w:t>
      </w:r>
    </w:p>
    <w:p w14:paraId="13C1E566" w14:textId="647D47B4" w:rsidR="003D3196" w:rsidRDefault="003D3196" w:rsidP="003D3196">
      <w:pPr>
        <w:pStyle w:val="Paragraph"/>
        <w:numPr>
          <w:ilvl w:val="0"/>
          <w:numId w:val="22"/>
        </w:numPr>
        <w:spacing w:after="0"/>
        <w:rPr>
          <w:sz w:val="26"/>
          <w:szCs w:val="26"/>
        </w:rPr>
      </w:pPr>
      <w:r>
        <w:rPr>
          <w:sz w:val="26"/>
          <w:szCs w:val="26"/>
        </w:rPr>
        <w:t>Phát triển Web phía máy chủ (Backend Development)</w:t>
      </w:r>
      <w:r w:rsidR="00870066">
        <w:rPr>
          <w:sz w:val="26"/>
          <w:szCs w:val="26"/>
        </w:rPr>
        <w:t xml:space="preserve"> và API cùng với framework hỗ trợ như Flask, Django, FastAPI, Uvicorn</w:t>
      </w:r>
      <w:r w:rsidR="00F24392">
        <w:rPr>
          <w:sz w:val="26"/>
          <w:szCs w:val="26"/>
        </w:rPr>
        <w:t>, Falcon …</w:t>
      </w:r>
    </w:p>
    <w:p w14:paraId="108A42BD" w14:textId="56395D05" w:rsidR="003D3196" w:rsidRDefault="003D3196" w:rsidP="00023D36">
      <w:pPr>
        <w:pStyle w:val="Paragraph"/>
        <w:numPr>
          <w:ilvl w:val="0"/>
          <w:numId w:val="22"/>
        </w:numPr>
        <w:spacing w:after="0"/>
        <w:rPr>
          <w:sz w:val="26"/>
          <w:szCs w:val="26"/>
        </w:rPr>
      </w:pPr>
      <w:r>
        <w:rPr>
          <w:sz w:val="26"/>
          <w:szCs w:val="26"/>
        </w:rPr>
        <w:t xml:space="preserve">Python được sử dụng để </w:t>
      </w:r>
      <w:r w:rsidR="009E6138">
        <w:rPr>
          <w:sz w:val="26"/>
          <w:szCs w:val="26"/>
        </w:rPr>
        <w:t xml:space="preserve">thu thập và </w:t>
      </w:r>
      <w:r>
        <w:rPr>
          <w:sz w:val="26"/>
          <w:szCs w:val="26"/>
        </w:rPr>
        <w:t>x</w:t>
      </w:r>
      <w:r w:rsidR="006E0FED">
        <w:rPr>
          <w:sz w:val="26"/>
          <w:szCs w:val="26"/>
        </w:rPr>
        <w:t>ử lý dữ liệu lớn</w:t>
      </w:r>
      <w:r w:rsidR="009E6138">
        <w:rPr>
          <w:sz w:val="26"/>
          <w:szCs w:val="26"/>
        </w:rPr>
        <w:t xml:space="preserve"> cùng với</w:t>
      </w:r>
      <w:r>
        <w:rPr>
          <w:sz w:val="26"/>
          <w:szCs w:val="26"/>
        </w:rPr>
        <w:t xml:space="preserve"> thư viện hỗ trợ như </w:t>
      </w:r>
      <w:r w:rsidR="00023D36" w:rsidRPr="00023D36">
        <w:rPr>
          <w:sz w:val="26"/>
          <w:szCs w:val="26"/>
        </w:rPr>
        <w:t>Requests</w:t>
      </w:r>
      <w:r w:rsidR="00023D36">
        <w:rPr>
          <w:sz w:val="26"/>
          <w:szCs w:val="26"/>
        </w:rPr>
        <w:t xml:space="preserve">, </w:t>
      </w:r>
      <w:r w:rsidR="00985C6E" w:rsidRPr="00985C6E">
        <w:rPr>
          <w:sz w:val="26"/>
          <w:szCs w:val="26"/>
        </w:rPr>
        <w:t>Scrapy</w:t>
      </w:r>
      <w:r w:rsidR="00985C6E">
        <w:rPr>
          <w:sz w:val="26"/>
          <w:szCs w:val="26"/>
        </w:rPr>
        <w:t xml:space="preserve">, </w:t>
      </w:r>
      <w:r w:rsidR="009E6138" w:rsidRPr="009E6138">
        <w:rPr>
          <w:sz w:val="26"/>
          <w:szCs w:val="26"/>
        </w:rPr>
        <w:t>BeautifulSoup</w:t>
      </w:r>
      <w:r w:rsidR="009E6138">
        <w:rPr>
          <w:sz w:val="26"/>
          <w:szCs w:val="26"/>
        </w:rPr>
        <w:t xml:space="preserve">, </w:t>
      </w:r>
      <w:r>
        <w:rPr>
          <w:sz w:val="26"/>
          <w:szCs w:val="26"/>
        </w:rPr>
        <w:t>Pandas, PySpark, Numpy …</w:t>
      </w:r>
    </w:p>
    <w:p w14:paraId="7411A7B7" w14:textId="342CD701" w:rsidR="009E6138" w:rsidRDefault="009E6138" w:rsidP="009E6138">
      <w:pPr>
        <w:pStyle w:val="Paragraph"/>
        <w:numPr>
          <w:ilvl w:val="0"/>
          <w:numId w:val="22"/>
        </w:numPr>
        <w:spacing w:after="0"/>
        <w:rPr>
          <w:sz w:val="26"/>
          <w:szCs w:val="26"/>
        </w:rPr>
      </w:pPr>
      <w:r>
        <w:rPr>
          <w:sz w:val="26"/>
          <w:szCs w:val="26"/>
        </w:rPr>
        <w:t>Python được sử dụng để kh</w:t>
      </w:r>
      <w:r w:rsidR="006E0FED">
        <w:rPr>
          <w:sz w:val="26"/>
          <w:szCs w:val="26"/>
        </w:rPr>
        <w:t>ai phá dữ liệu và trực quan hóa</w:t>
      </w:r>
      <w:r>
        <w:rPr>
          <w:sz w:val="26"/>
          <w:szCs w:val="26"/>
        </w:rPr>
        <w:t xml:space="preserve"> cùng với thư viện hỗ trợ như </w:t>
      </w:r>
      <w:r w:rsidRPr="009E6138">
        <w:rPr>
          <w:sz w:val="26"/>
          <w:szCs w:val="26"/>
        </w:rPr>
        <w:t>Matplotlib</w:t>
      </w:r>
      <w:r>
        <w:rPr>
          <w:sz w:val="26"/>
          <w:szCs w:val="26"/>
        </w:rPr>
        <w:t xml:space="preserve">, </w:t>
      </w:r>
      <w:r w:rsidRPr="009E6138">
        <w:rPr>
          <w:sz w:val="26"/>
          <w:szCs w:val="26"/>
        </w:rPr>
        <w:t>Bokeh</w:t>
      </w:r>
      <w:r>
        <w:rPr>
          <w:sz w:val="26"/>
          <w:szCs w:val="26"/>
        </w:rPr>
        <w:t xml:space="preserve">, </w:t>
      </w:r>
      <w:r w:rsidRPr="009E6138">
        <w:rPr>
          <w:sz w:val="26"/>
          <w:szCs w:val="26"/>
        </w:rPr>
        <w:t>Seaborn</w:t>
      </w:r>
      <w:r>
        <w:rPr>
          <w:sz w:val="26"/>
          <w:szCs w:val="26"/>
        </w:rPr>
        <w:t xml:space="preserve">, </w:t>
      </w:r>
      <w:r w:rsidRPr="009E6138">
        <w:rPr>
          <w:sz w:val="26"/>
          <w:szCs w:val="26"/>
        </w:rPr>
        <w:t>Plotly</w:t>
      </w:r>
      <w:r>
        <w:rPr>
          <w:sz w:val="26"/>
          <w:szCs w:val="26"/>
        </w:rPr>
        <w:t xml:space="preserve"> …</w:t>
      </w:r>
    </w:p>
    <w:p w14:paraId="232F077B" w14:textId="3E239F1C" w:rsidR="003D3196" w:rsidRDefault="009E6138" w:rsidP="00870066">
      <w:pPr>
        <w:pStyle w:val="Paragraph"/>
        <w:numPr>
          <w:ilvl w:val="0"/>
          <w:numId w:val="22"/>
        </w:numPr>
        <w:spacing w:after="0"/>
        <w:rPr>
          <w:sz w:val="26"/>
          <w:szCs w:val="26"/>
        </w:rPr>
      </w:pPr>
      <w:r>
        <w:rPr>
          <w:sz w:val="26"/>
          <w:szCs w:val="26"/>
        </w:rPr>
        <w:t xml:space="preserve">Python </w:t>
      </w:r>
      <w:r w:rsidR="003D3196">
        <w:rPr>
          <w:sz w:val="26"/>
          <w:szCs w:val="26"/>
        </w:rPr>
        <w:t>được sử dụng cho lĩnh vực Trí</w:t>
      </w:r>
      <w:r w:rsidR="00496FC4">
        <w:rPr>
          <w:sz w:val="26"/>
          <w:szCs w:val="26"/>
        </w:rPr>
        <w:t xml:space="preserve"> tuệ nhân tạo, Machine Learning và</w:t>
      </w:r>
      <w:r w:rsidR="003D3196">
        <w:rPr>
          <w:sz w:val="26"/>
          <w:szCs w:val="26"/>
        </w:rPr>
        <w:t xml:space="preserve"> Deep Learning cùng với nhiều thư viện hỗ trợ như Tensorflow, Scikit-learn, Keras, PyTorch</w:t>
      </w:r>
      <w:r>
        <w:rPr>
          <w:sz w:val="26"/>
          <w:szCs w:val="26"/>
        </w:rPr>
        <w:t>, SciPy</w:t>
      </w:r>
      <w:r w:rsidR="00870066">
        <w:rPr>
          <w:sz w:val="26"/>
          <w:szCs w:val="26"/>
        </w:rPr>
        <w:t xml:space="preserve">, </w:t>
      </w:r>
      <w:r w:rsidR="00870066" w:rsidRPr="00870066">
        <w:rPr>
          <w:sz w:val="26"/>
          <w:szCs w:val="26"/>
        </w:rPr>
        <w:t>Theano</w:t>
      </w:r>
      <w:r w:rsidR="003D3196">
        <w:rPr>
          <w:sz w:val="26"/>
          <w:szCs w:val="26"/>
        </w:rPr>
        <w:t xml:space="preserve"> …</w:t>
      </w:r>
    </w:p>
    <w:p w14:paraId="73189F3E" w14:textId="5A8C2F33" w:rsidR="009E6138" w:rsidRDefault="009E6138" w:rsidP="003A2519">
      <w:pPr>
        <w:pStyle w:val="Paragraph"/>
        <w:numPr>
          <w:ilvl w:val="0"/>
          <w:numId w:val="22"/>
        </w:numPr>
        <w:spacing w:after="0"/>
        <w:rPr>
          <w:sz w:val="26"/>
          <w:szCs w:val="26"/>
        </w:rPr>
      </w:pPr>
      <w:r>
        <w:rPr>
          <w:sz w:val="26"/>
          <w:szCs w:val="26"/>
        </w:rPr>
        <w:lastRenderedPageBreak/>
        <w:t xml:space="preserve">Python được sử dụng trong lĩnh vực xử lý ảnh (Image Processing) cùng với thư viện như OpenCV, </w:t>
      </w:r>
      <w:r w:rsidR="008729E2">
        <w:rPr>
          <w:sz w:val="26"/>
          <w:szCs w:val="26"/>
        </w:rPr>
        <w:t xml:space="preserve">PIL, </w:t>
      </w:r>
      <w:r w:rsidR="003A2519" w:rsidRPr="003A2519">
        <w:rPr>
          <w:sz w:val="26"/>
          <w:szCs w:val="26"/>
        </w:rPr>
        <w:t>Pillow</w:t>
      </w:r>
      <w:r>
        <w:rPr>
          <w:sz w:val="26"/>
          <w:szCs w:val="26"/>
        </w:rPr>
        <w:t xml:space="preserve"> …</w:t>
      </w:r>
    </w:p>
    <w:p w14:paraId="33C0CADF" w14:textId="5DC95024" w:rsidR="006E0FED" w:rsidRDefault="006E0FED" w:rsidP="00F31C34">
      <w:pPr>
        <w:pStyle w:val="Paragraph"/>
        <w:numPr>
          <w:ilvl w:val="0"/>
          <w:numId w:val="22"/>
        </w:numPr>
        <w:spacing w:after="0"/>
        <w:rPr>
          <w:sz w:val="26"/>
          <w:szCs w:val="26"/>
        </w:rPr>
      </w:pPr>
      <w:r>
        <w:rPr>
          <w:sz w:val="26"/>
          <w:szCs w:val="26"/>
        </w:rPr>
        <w:t xml:space="preserve">Python được sử dụng trong lĩnh vực xử lý ngôn ngữ tự nhiên </w:t>
      </w:r>
      <w:r w:rsidR="00F31C34">
        <w:rPr>
          <w:sz w:val="26"/>
          <w:szCs w:val="26"/>
        </w:rPr>
        <w:t>(</w:t>
      </w:r>
      <w:r w:rsidR="00F31C34" w:rsidRPr="001633E4">
        <w:rPr>
          <w:b/>
          <w:sz w:val="26"/>
          <w:szCs w:val="26"/>
        </w:rPr>
        <w:t>N</w:t>
      </w:r>
      <w:r w:rsidR="00F31C34" w:rsidRPr="00F31C34">
        <w:rPr>
          <w:sz w:val="26"/>
          <w:szCs w:val="26"/>
        </w:rPr>
        <w:t xml:space="preserve">atural </w:t>
      </w:r>
      <w:r w:rsidR="00F31C34" w:rsidRPr="001633E4">
        <w:rPr>
          <w:b/>
          <w:sz w:val="26"/>
          <w:szCs w:val="26"/>
        </w:rPr>
        <w:t>L</w:t>
      </w:r>
      <w:r w:rsidR="00F31C34" w:rsidRPr="00F31C34">
        <w:rPr>
          <w:sz w:val="26"/>
          <w:szCs w:val="26"/>
        </w:rPr>
        <w:t xml:space="preserve">anguage </w:t>
      </w:r>
      <w:r w:rsidR="00F31C34" w:rsidRPr="001633E4">
        <w:rPr>
          <w:b/>
          <w:sz w:val="26"/>
          <w:szCs w:val="26"/>
        </w:rPr>
        <w:t>P</w:t>
      </w:r>
      <w:r w:rsidR="00F31C34" w:rsidRPr="00F31C34">
        <w:rPr>
          <w:sz w:val="26"/>
          <w:szCs w:val="26"/>
        </w:rPr>
        <w:t>rocessing – NLP</w:t>
      </w:r>
      <w:r>
        <w:rPr>
          <w:sz w:val="26"/>
          <w:szCs w:val="26"/>
        </w:rPr>
        <w:t xml:space="preserve">) cùng với nhiều thư viện hỗ trợ như NLTK, Spacy, Gensim, Pattern, </w:t>
      </w:r>
      <w:r w:rsidR="006C6804" w:rsidRPr="006C6804">
        <w:rPr>
          <w:sz w:val="26"/>
          <w:szCs w:val="26"/>
        </w:rPr>
        <w:t>TextBlob</w:t>
      </w:r>
      <w:r w:rsidR="006C6804">
        <w:rPr>
          <w:sz w:val="26"/>
          <w:szCs w:val="26"/>
        </w:rPr>
        <w:t xml:space="preserve">, </w:t>
      </w:r>
      <w:r>
        <w:rPr>
          <w:sz w:val="26"/>
          <w:szCs w:val="26"/>
        </w:rPr>
        <w:t>CoreNLP</w:t>
      </w:r>
      <w:r w:rsidR="006C6804">
        <w:rPr>
          <w:sz w:val="26"/>
          <w:szCs w:val="26"/>
        </w:rPr>
        <w:t xml:space="preserve"> …</w:t>
      </w:r>
    </w:p>
    <w:p w14:paraId="77D88FF0" w14:textId="604C885F" w:rsidR="009E6138" w:rsidRPr="006D2C7D" w:rsidRDefault="009E6138" w:rsidP="003D3196">
      <w:pPr>
        <w:pStyle w:val="Paragraph"/>
        <w:numPr>
          <w:ilvl w:val="0"/>
          <w:numId w:val="22"/>
        </w:numPr>
        <w:spacing w:after="0"/>
        <w:rPr>
          <w:sz w:val="26"/>
          <w:szCs w:val="26"/>
        </w:rPr>
      </w:pPr>
      <w:r>
        <w:rPr>
          <w:sz w:val="26"/>
          <w:szCs w:val="26"/>
        </w:rPr>
        <w:t>Python được nhiều trường học sử dụng làm ngôn ngữ lập trình để dạy học vì tính dễ học, dễ đọc và đơn giản.</w:t>
      </w:r>
    </w:p>
    <w:p w14:paraId="5E3EC3B6" w14:textId="77777777" w:rsidR="003D3196" w:rsidRDefault="003D3196" w:rsidP="003D3196">
      <w:pPr>
        <w:pStyle w:val="Heading3"/>
        <w:numPr>
          <w:ilvl w:val="2"/>
          <w:numId w:val="3"/>
        </w:numPr>
      </w:pPr>
      <w:bookmarkStart w:id="87" w:name="_Toc92274280"/>
      <w:bookmarkStart w:id="88" w:name="_Toc93179885"/>
      <w:r>
        <w:t>Các thư viện của Python</w:t>
      </w:r>
      <w:bookmarkEnd w:id="87"/>
      <w:bookmarkEnd w:id="88"/>
    </w:p>
    <w:p w14:paraId="28E708A4" w14:textId="20227484" w:rsidR="003D3196" w:rsidRDefault="00D04771" w:rsidP="003D3196">
      <w:pPr>
        <w:pStyle w:val="Paragraph"/>
        <w:spacing w:after="0"/>
        <w:ind w:firstLine="357"/>
        <w:rPr>
          <w:sz w:val="26"/>
          <w:szCs w:val="26"/>
        </w:rPr>
      </w:pPr>
      <w:r>
        <w:rPr>
          <w:sz w:val="26"/>
          <w:szCs w:val="26"/>
        </w:rPr>
        <w:t xml:space="preserve">Python </w:t>
      </w:r>
      <w:r w:rsidR="003D3196">
        <w:rPr>
          <w:sz w:val="26"/>
          <w:szCs w:val="26"/>
        </w:rPr>
        <w:t>là ngôn ngữ mã nguồn mở, có nhiều thư viện hỗ trợ nhằm giúp lập trình viên dễ dàng hơn trong việc lập trình. Trong đề t</w:t>
      </w:r>
      <w:r>
        <w:rPr>
          <w:sz w:val="26"/>
          <w:szCs w:val="26"/>
        </w:rPr>
        <w:t>ài này</w:t>
      </w:r>
      <w:r w:rsidR="003D3196">
        <w:rPr>
          <w:sz w:val="26"/>
          <w:szCs w:val="26"/>
        </w:rPr>
        <w:t xml:space="preserve">, </w:t>
      </w:r>
      <w:r w:rsidR="00B62F64">
        <w:rPr>
          <w:sz w:val="26"/>
          <w:szCs w:val="26"/>
        </w:rPr>
        <w:t>tôi</w:t>
      </w:r>
      <w:r w:rsidR="003D3196">
        <w:rPr>
          <w:sz w:val="26"/>
          <w:szCs w:val="26"/>
        </w:rPr>
        <w:t xml:space="preserve"> có sử dụng một số thư viện để hỗ trợ:</w:t>
      </w:r>
    </w:p>
    <w:p w14:paraId="42434828" w14:textId="5A666044" w:rsidR="003D3196" w:rsidRDefault="003D3196" w:rsidP="003D3196">
      <w:pPr>
        <w:pStyle w:val="Paragraph"/>
        <w:numPr>
          <w:ilvl w:val="0"/>
          <w:numId w:val="23"/>
        </w:numPr>
        <w:spacing w:after="0"/>
        <w:rPr>
          <w:sz w:val="26"/>
          <w:szCs w:val="26"/>
        </w:rPr>
      </w:pPr>
      <w:r w:rsidRPr="0054581C">
        <w:rPr>
          <w:b/>
          <w:sz w:val="26"/>
          <w:szCs w:val="26"/>
        </w:rPr>
        <w:t>Pandas</w:t>
      </w:r>
      <w:r>
        <w:rPr>
          <w:sz w:val="26"/>
          <w:szCs w:val="26"/>
        </w:rPr>
        <w:t xml:space="preserve">: </w:t>
      </w:r>
      <w:r w:rsidR="00E9652F">
        <w:rPr>
          <w:sz w:val="26"/>
          <w:szCs w:val="26"/>
        </w:rPr>
        <w:t>L</w:t>
      </w:r>
      <w:r w:rsidR="0082467F">
        <w:rPr>
          <w:sz w:val="26"/>
          <w:szCs w:val="26"/>
        </w:rPr>
        <w:t xml:space="preserve">à </w:t>
      </w:r>
      <w:r>
        <w:rPr>
          <w:sz w:val="26"/>
          <w:szCs w:val="26"/>
        </w:rPr>
        <w:t>công cụ dùng để phân tích và thao tác dữ liệu mã nguồn mở nhanh, mạnh, dễ sử dụng và linh hoạt</w:t>
      </w:r>
      <w:r w:rsidR="006E3BBE">
        <w:rPr>
          <w:sz w:val="26"/>
          <w:szCs w:val="26"/>
        </w:rPr>
        <w:t xml:space="preserve">, cung cấp </w:t>
      </w:r>
      <w:r>
        <w:rPr>
          <w:sz w:val="26"/>
          <w:szCs w:val="26"/>
        </w:rPr>
        <w:t>nhiều tính năng hữu ích cho người dùng, đặc biệt là trong ngành Khoa học Dữ liệu.</w:t>
      </w:r>
    </w:p>
    <w:p w14:paraId="2A33F26F" w14:textId="34468419" w:rsidR="003D3196" w:rsidRDefault="003D3196" w:rsidP="003D3196">
      <w:pPr>
        <w:pStyle w:val="Paragraph"/>
        <w:numPr>
          <w:ilvl w:val="0"/>
          <w:numId w:val="23"/>
        </w:numPr>
        <w:spacing w:after="0"/>
        <w:rPr>
          <w:sz w:val="26"/>
          <w:szCs w:val="26"/>
        </w:rPr>
      </w:pPr>
      <w:r>
        <w:rPr>
          <w:b/>
          <w:sz w:val="26"/>
          <w:szCs w:val="26"/>
        </w:rPr>
        <w:t xml:space="preserve">Numpy </w:t>
      </w:r>
      <w:r w:rsidRPr="005C796C">
        <w:rPr>
          <w:b/>
          <w:sz w:val="26"/>
          <w:szCs w:val="26"/>
        </w:rPr>
        <w:t>(Num</w:t>
      </w:r>
      <w:r w:rsidRPr="00C657FD">
        <w:rPr>
          <w:sz w:val="26"/>
          <w:szCs w:val="26"/>
        </w:rPr>
        <w:t>eric</w:t>
      </w:r>
      <w:r w:rsidRPr="005C796C">
        <w:rPr>
          <w:b/>
          <w:sz w:val="26"/>
          <w:szCs w:val="26"/>
        </w:rPr>
        <w:t xml:space="preserve"> Py</w:t>
      </w:r>
      <w:r w:rsidRPr="00C657FD">
        <w:rPr>
          <w:sz w:val="26"/>
          <w:szCs w:val="26"/>
        </w:rPr>
        <w:t>thon</w:t>
      </w:r>
      <w:r>
        <w:rPr>
          <w:b/>
          <w:sz w:val="26"/>
          <w:szCs w:val="26"/>
        </w:rPr>
        <w:t>)</w:t>
      </w:r>
      <w:r w:rsidR="00E9652F">
        <w:rPr>
          <w:sz w:val="26"/>
          <w:szCs w:val="26"/>
        </w:rPr>
        <w:t>: L</w:t>
      </w:r>
      <w:r>
        <w:rPr>
          <w:sz w:val="26"/>
          <w:szCs w:val="26"/>
        </w:rPr>
        <w:t xml:space="preserve">à thư viện toán học </w:t>
      </w:r>
      <w:r w:rsidR="00274120">
        <w:rPr>
          <w:sz w:val="26"/>
          <w:szCs w:val="26"/>
        </w:rPr>
        <w:t xml:space="preserve">phổ biến </w:t>
      </w:r>
      <w:r>
        <w:rPr>
          <w:sz w:val="26"/>
          <w:szCs w:val="26"/>
        </w:rPr>
        <w:t>và</w:t>
      </w:r>
      <w:r w:rsidR="00274120">
        <w:rPr>
          <w:sz w:val="26"/>
          <w:szCs w:val="26"/>
        </w:rPr>
        <w:t xml:space="preserve"> mạnh mẽ</w:t>
      </w:r>
      <w:r>
        <w:rPr>
          <w:sz w:val="26"/>
          <w:szCs w:val="26"/>
        </w:rPr>
        <w:t xml:space="preserve"> </w:t>
      </w:r>
      <w:r w:rsidR="009C005C">
        <w:rPr>
          <w:sz w:val="26"/>
          <w:szCs w:val="26"/>
        </w:rPr>
        <w:t xml:space="preserve">của Python, </w:t>
      </w:r>
      <w:r>
        <w:rPr>
          <w:sz w:val="26"/>
          <w:szCs w:val="26"/>
        </w:rPr>
        <w:t>cho phép người sử dụng làm việc, thao tác hiệu quả với ma trận 1 chiều, 2 chiều hay đa chiều (</w:t>
      </w:r>
      <w:r w:rsidRPr="00F83CF0">
        <w:rPr>
          <w:sz w:val="26"/>
          <w:szCs w:val="26"/>
        </w:rPr>
        <w:t>multidimensional</w:t>
      </w:r>
      <w:r>
        <w:rPr>
          <w:sz w:val="26"/>
          <w:szCs w:val="26"/>
        </w:rPr>
        <w:t>) và mảng với tốc độ xử lý nhanh gấp nhiều lần so với s</w:t>
      </w:r>
      <w:r w:rsidR="002210AD">
        <w:rPr>
          <w:sz w:val="26"/>
          <w:szCs w:val="26"/>
        </w:rPr>
        <w:t xml:space="preserve">ử dụng “core Python” đơn thuần, </w:t>
      </w:r>
      <w:r w:rsidR="00550367">
        <w:rPr>
          <w:sz w:val="26"/>
          <w:szCs w:val="26"/>
        </w:rPr>
        <w:t>hoạt động nhanh trên mảng cùng với</w:t>
      </w:r>
      <w:r>
        <w:rPr>
          <w:sz w:val="26"/>
          <w:szCs w:val="26"/>
        </w:rPr>
        <w:t xml:space="preserve"> các phép toán học, logic, sắp xếp, các phép biến đổi Fourier, đại số tuy</w:t>
      </w:r>
      <w:r w:rsidR="007C7581">
        <w:rPr>
          <w:sz w:val="26"/>
          <w:szCs w:val="26"/>
        </w:rPr>
        <w:t>ến tính, mô phỏng ngẫu nhiên …</w:t>
      </w:r>
    </w:p>
    <w:p w14:paraId="25E8663D" w14:textId="4EAB9534" w:rsidR="003D3196" w:rsidRDefault="003D3196" w:rsidP="00D72D39">
      <w:pPr>
        <w:pStyle w:val="Paragraph"/>
        <w:numPr>
          <w:ilvl w:val="0"/>
          <w:numId w:val="23"/>
        </w:numPr>
        <w:spacing w:after="0"/>
        <w:rPr>
          <w:sz w:val="26"/>
          <w:szCs w:val="26"/>
        </w:rPr>
      </w:pPr>
      <w:r>
        <w:rPr>
          <w:b/>
          <w:bCs/>
          <w:color w:val="000000"/>
          <w:sz w:val="26"/>
          <w:szCs w:val="26"/>
        </w:rPr>
        <w:t>Matplotlib</w:t>
      </w:r>
      <w:r w:rsidR="0008417F">
        <w:rPr>
          <w:sz w:val="26"/>
          <w:szCs w:val="26"/>
        </w:rPr>
        <w:t xml:space="preserve">: </w:t>
      </w:r>
      <w:r w:rsidR="00D72D39">
        <w:rPr>
          <w:sz w:val="26"/>
          <w:szCs w:val="26"/>
        </w:rPr>
        <w:t>T</w:t>
      </w:r>
      <w:r>
        <w:rPr>
          <w:sz w:val="26"/>
          <w:szCs w:val="26"/>
        </w:rPr>
        <w:t>rong lĩnh vực Khoa học dữ liệu</w:t>
      </w:r>
      <w:r w:rsidR="00D72D39">
        <w:rPr>
          <w:sz w:val="26"/>
          <w:szCs w:val="26"/>
        </w:rPr>
        <w:t xml:space="preserve"> trực quan hóa (V</w:t>
      </w:r>
      <w:r w:rsidR="00D72D39" w:rsidRPr="00D72D39">
        <w:rPr>
          <w:sz w:val="26"/>
          <w:szCs w:val="26"/>
        </w:rPr>
        <w:t>isualization</w:t>
      </w:r>
      <w:r w:rsidR="00D72D39">
        <w:rPr>
          <w:sz w:val="26"/>
          <w:szCs w:val="26"/>
        </w:rPr>
        <w:t>) là một bước quan trọng</w:t>
      </w:r>
      <w:r>
        <w:rPr>
          <w:sz w:val="26"/>
          <w:szCs w:val="26"/>
        </w:rPr>
        <w:t xml:space="preserve"> và Matplotlib là giải pháp hiệu quả cho người dùng Python. Matplotlib là thư viện vẽ đồ thị, biểu đồ, hình ảnh trực quan tĩnh và động rất mạnh mẽ cho người làm việc với Python và Numpy. </w:t>
      </w:r>
    </w:p>
    <w:p w14:paraId="5FA70ACC" w14:textId="660A2B10" w:rsidR="003D3196" w:rsidRDefault="003D3196" w:rsidP="003D3196">
      <w:pPr>
        <w:pStyle w:val="Paragraph"/>
        <w:numPr>
          <w:ilvl w:val="0"/>
          <w:numId w:val="23"/>
        </w:numPr>
        <w:spacing w:after="0"/>
        <w:rPr>
          <w:sz w:val="26"/>
          <w:szCs w:val="26"/>
        </w:rPr>
      </w:pPr>
      <w:r>
        <w:rPr>
          <w:b/>
          <w:sz w:val="26"/>
          <w:szCs w:val="26"/>
        </w:rPr>
        <w:t>Seaborn</w:t>
      </w:r>
      <w:r w:rsidR="00E9652F">
        <w:rPr>
          <w:sz w:val="26"/>
          <w:szCs w:val="26"/>
        </w:rPr>
        <w:t>: B</w:t>
      </w:r>
      <w:r>
        <w:rPr>
          <w:sz w:val="26"/>
          <w:szCs w:val="26"/>
        </w:rPr>
        <w:t>ê</w:t>
      </w:r>
      <w:r w:rsidR="00FD1D92">
        <w:rPr>
          <w:sz w:val="26"/>
          <w:szCs w:val="26"/>
        </w:rPr>
        <w:t>n cạnh Matplotlib thì Python</w:t>
      </w:r>
      <w:r>
        <w:rPr>
          <w:sz w:val="26"/>
          <w:szCs w:val="26"/>
        </w:rPr>
        <w:t xml:space="preserve"> có Seaborn cũng là thư viện dùng để t</w:t>
      </w:r>
      <w:r w:rsidR="00E45764">
        <w:rPr>
          <w:sz w:val="26"/>
          <w:szCs w:val="26"/>
        </w:rPr>
        <w:t>rực quan hóa dữ liệu, vẽ đồ thị và</w:t>
      </w:r>
      <w:r>
        <w:rPr>
          <w:sz w:val="26"/>
          <w:szCs w:val="26"/>
        </w:rPr>
        <w:t xml:space="preserve"> biểu đồ. Seaborn được xây dựng dựa trên </w:t>
      </w:r>
      <w:r w:rsidR="00632706">
        <w:rPr>
          <w:sz w:val="26"/>
          <w:szCs w:val="26"/>
        </w:rPr>
        <w:t xml:space="preserve">thư viện </w:t>
      </w:r>
      <w:r>
        <w:rPr>
          <w:sz w:val="26"/>
          <w:szCs w:val="26"/>
        </w:rPr>
        <w:t xml:space="preserve">Matplotlib và </w:t>
      </w:r>
      <w:r w:rsidR="00632706">
        <w:rPr>
          <w:sz w:val="26"/>
          <w:szCs w:val="26"/>
        </w:rPr>
        <w:t>Pandas (</w:t>
      </w:r>
      <w:r>
        <w:rPr>
          <w:sz w:val="26"/>
          <w:szCs w:val="26"/>
        </w:rPr>
        <w:t>tích hợp chặt chẽ với cấu trúc dữ liệu của</w:t>
      </w:r>
      <w:r w:rsidR="00632706">
        <w:rPr>
          <w:sz w:val="26"/>
          <w:szCs w:val="26"/>
        </w:rPr>
        <w:t xml:space="preserve"> Pandas)</w:t>
      </w:r>
      <w:r w:rsidR="002B209E">
        <w:rPr>
          <w:sz w:val="26"/>
          <w:szCs w:val="26"/>
        </w:rPr>
        <w:t xml:space="preserve">, </w:t>
      </w:r>
      <w:r>
        <w:rPr>
          <w:sz w:val="26"/>
          <w:szCs w:val="26"/>
        </w:rPr>
        <w:t xml:space="preserve">cung cấp cho người dùng Python nhiều </w:t>
      </w:r>
      <w:r w:rsidR="00C93877">
        <w:rPr>
          <w:sz w:val="26"/>
          <w:szCs w:val="26"/>
        </w:rPr>
        <w:t>chức năng</w:t>
      </w:r>
      <w:r>
        <w:rPr>
          <w:sz w:val="26"/>
          <w:szCs w:val="26"/>
        </w:rPr>
        <w:t xml:space="preserve"> để vẽ nhiều dạng biểu đồ, thống </w:t>
      </w:r>
      <w:r>
        <w:rPr>
          <w:sz w:val="26"/>
          <w:szCs w:val="26"/>
        </w:rPr>
        <w:lastRenderedPageBreak/>
        <w:t>kê đẹp hơn so với Matplotlib. Các chức năng vẽ biểu</w:t>
      </w:r>
      <w:r w:rsidR="0051046F">
        <w:rPr>
          <w:sz w:val="26"/>
          <w:szCs w:val="26"/>
        </w:rPr>
        <w:t xml:space="preserve"> đồ của Seaborn hoạt động trên D</w:t>
      </w:r>
      <w:r>
        <w:rPr>
          <w:sz w:val="26"/>
          <w:szCs w:val="26"/>
        </w:rPr>
        <w:t>ataframe và mảng chứa tập dữ liệu.</w:t>
      </w:r>
    </w:p>
    <w:p w14:paraId="26562FBE" w14:textId="1CD1B180" w:rsidR="003D3196" w:rsidRDefault="003D3196" w:rsidP="001633E4">
      <w:pPr>
        <w:pStyle w:val="Paragraph"/>
        <w:numPr>
          <w:ilvl w:val="0"/>
          <w:numId w:val="23"/>
        </w:numPr>
        <w:spacing w:after="0"/>
        <w:rPr>
          <w:sz w:val="26"/>
          <w:szCs w:val="26"/>
        </w:rPr>
      </w:pPr>
      <w:r>
        <w:rPr>
          <w:b/>
          <w:sz w:val="26"/>
          <w:szCs w:val="26"/>
        </w:rPr>
        <w:t>Requests</w:t>
      </w:r>
      <w:r w:rsidRPr="0019137D">
        <w:rPr>
          <w:sz w:val="26"/>
          <w:szCs w:val="26"/>
        </w:rPr>
        <w:t>:</w:t>
      </w:r>
      <w:r w:rsidR="00366268">
        <w:rPr>
          <w:sz w:val="26"/>
          <w:szCs w:val="26"/>
        </w:rPr>
        <w:t xml:space="preserve"> L</w:t>
      </w:r>
      <w:r>
        <w:rPr>
          <w:sz w:val="26"/>
          <w:szCs w:val="26"/>
        </w:rPr>
        <w:t xml:space="preserve">à thư viện </w:t>
      </w:r>
      <w:r w:rsidR="00CB1C52">
        <w:rPr>
          <w:sz w:val="26"/>
          <w:szCs w:val="26"/>
        </w:rPr>
        <w:t xml:space="preserve">sử dụng </w:t>
      </w:r>
      <w:r>
        <w:rPr>
          <w:sz w:val="26"/>
          <w:szCs w:val="26"/>
        </w:rPr>
        <w:t>HTTP</w:t>
      </w:r>
      <w:r w:rsidR="001633E4">
        <w:rPr>
          <w:sz w:val="26"/>
          <w:szCs w:val="26"/>
        </w:rPr>
        <w:t xml:space="preserve"> (</w:t>
      </w:r>
      <w:r w:rsidR="001633E4" w:rsidRPr="001633E4">
        <w:rPr>
          <w:b/>
          <w:sz w:val="26"/>
          <w:szCs w:val="26"/>
        </w:rPr>
        <w:t>H</w:t>
      </w:r>
      <w:r w:rsidR="001633E4" w:rsidRPr="001633E4">
        <w:rPr>
          <w:sz w:val="26"/>
          <w:szCs w:val="26"/>
        </w:rPr>
        <w:t>yper</w:t>
      </w:r>
      <w:r w:rsidR="001633E4">
        <w:rPr>
          <w:sz w:val="26"/>
          <w:szCs w:val="26"/>
        </w:rPr>
        <w:t xml:space="preserve"> </w:t>
      </w:r>
      <w:r w:rsidR="001633E4" w:rsidRPr="001633E4">
        <w:rPr>
          <w:b/>
          <w:sz w:val="26"/>
          <w:szCs w:val="26"/>
        </w:rPr>
        <w:t>T</w:t>
      </w:r>
      <w:r w:rsidR="001633E4" w:rsidRPr="001633E4">
        <w:rPr>
          <w:sz w:val="26"/>
          <w:szCs w:val="26"/>
        </w:rPr>
        <w:t xml:space="preserve">ext </w:t>
      </w:r>
      <w:r w:rsidR="001633E4" w:rsidRPr="001633E4">
        <w:rPr>
          <w:b/>
          <w:sz w:val="26"/>
          <w:szCs w:val="26"/>
        </w:rPr>
        <w:t>T</w:t>
      </w:r>
      <w:r w:rsidR="001633E4" w:rsidRPr="001633E4">
        <w:rPr>
          <w:sz w:val="26"/>
          <w:szCs w:val="26"/>
        </w:rPr>
        <w:t xml:space="preserve">ransfer </w:t>
      </w:r>
      <w:r w:rsidR="001633E4" w:rsidRPr="001633E4">
        <w:rPr>
          <w:b/>
          <w:sz w:val="26"/>
          <w:szCs w:val="26"/>
        </w:rPr>
        <w:t>P</w:t>
      </w:r>
      <w:r w:rsidR="001633E4" w:rsidRPr="001633E4">
        <w:rPr>
          <w:sz w:val="26"/>
          <w:szCs w:val="26"/>
        </w:rPr>
        <w:t>rotocol</w:t>
      </w:r>
      <w:r w:rsidR="001633E4">
        <w:rPr>
          <w:sz w:val="26"/>
          <w:szCs w:val="26"/>
        </w:rPr>
        <w:t>)</w:t>
      </w:r>
      <w:r>
        <w:rPr>
          <w:sz w:val="26"/>
          <w:szCs w:val="26"/>
        </w:rPr>
        <w:t xml:space="preserve"> đơn giản của Python,</w:t>
      </w:r>
      <w:r w:rsidR="00366268">
        <w:rPr>
          <w:sz w:val="26"/>
          <w:szCs w:val="26"/>
        </w:rPr>
        <w:t xml:space="preserve"> dùng để gửi lệnh HTTP qua các S</w:t>
      </w:r>
      <w:r>
        <w:rPr>
          <w:sz w:val="26"/>
          <w:szCs w:val="26"/>
        </w:rPr>
        <w:t>e</w:t>
      </w:r>
      <w:r w:rsidR="00C42BF5">
        <w:rPr>
          <w:sz w:val="26"/>
          <w:szCs w:val="26"/>
        </w:rPr>
        <w:t xml:space="preserve">rver, dịch vụ Web API, </w:t>
      </w:r>
      <w:r>
        <w:rPr>
          <w:sz w:val="26"/>
          <w:szCs w:val="26"/>
        </w:rPr>
        <w:t>cung cấp</w:t>
      </w:r>
      <w:r w:rsidR="0088086C">
        <w:rPr>
          <w:sz w:val="26"/>
          <w:szCs w:val="26"/>
        </w:rPr>
        <w:t xml:space="preserve"> cho người dùng </w:t>
      </w:r>
      <w:r>
        <w:rPr>
          <w:sz w:val="26"/>
          <w:szCs w:val="26"/>
        </w:rPr>
        <w:t>gửi các loại lệnh như GET (để lấy dữ liệu), POST (để thêm dữ liệu), PUT (để cập nhật dữ liệu), DELETE (để xóa dữ liệu) …</w:t>
      </w:r>
    </w:p>
    <w:p w14:paraId="53725A9F" w14:textId="6D85B222" w:rsidR="003D3196" w:rsidRPr="00633F81" w:rsidRDefault="003D3196" w:rsidP="003D3196">
      <w:pPr>
        <w:pStyle w:val="Paragraph"/>
        <w:numPr>
          <w:ilvl w:val="0"/>
          <w:numId w:val="23"/>
        </w:numPr>
        <w:spacing w:after="0"/>
        <w:rPr>
          <w:sz w:val="26"/>
          <w:szCs w:val="26"/>
        </w:rPr>
      </w:pPr>
      <w:r>
        <w:rPr>
          <w:b/>
          <w:sz w:val="26"/>
          <w:szCs w:val="26"/>
        </w:rPr>
        <w:t>Scikit</w:t>
      </w:r>
      <w:r w:rsidRPr="00625C38">
        <w:rPr>
          <w:b/>
          <w:sz w:val="26"/>
          <w:szCs w:val="26"/>
        </w:rPr>
        <w:t>-learn</w:t>
      </w:r>
      <w:r w:rsidR="0076389D">
        <w:rPr>
          <w:sz w:val="26"/>
          <w:szCs w:val="26"/>
        </w:rPr>
        <w:t>: L</w:t>
      </w:r>
      <w:r>
        <w:rPr>
          <w:sz w:val="26"/>
          <w:szCs w:val="26"/>
        </w:rPr>
        <w:t xml:space="preserve">à thư viện mạnh mẽ dành cho các thuật toán Machine Learning </w:t>
      </w:r>
      <w:r w:rsidR="001A5417">
        <w:rPr>
          <w:sz w:val="26"/>
          <w:szCs w:val="26"/>
        </w:rPr>
        <w:t>được biết bằng ngôn ngữ Python, l</w:t>
      </w:r>
      <w:r w:rsidR="00E30096">
        <w:rPr>
          <w:sz w:val="26"/>
          <w:szCs w:val="26"/>
        </w:rPr>
        <w:t xml:space="preserve">à một công cụ đơn giản và hiệu quả cho phân tích dự đoán, xây dựng trên thư viện Numpy, SciPy và Matplotlib, </w:t>
      </w:r>
      <w:r>
        <w:rPr>
          <w:sz w:val="26"/>
          <w:szCs w:val="26"/>
        </w:rPr>
        <w:t xml:space="preserve">cung cấp các công cụ để xử lý các bài toán Machine Learning và mô hình thống kê (Statistical Modeling) như: </w:t>
      </w:r>
      <w:r w:rsidR="00483DB8">
        <w:rPr>
          <w:sz w:val="26"/>
          <w:szCs w:val="26"/>
        </w:rPr>
        <w:t>Classification, C</w:t>
      </w:r>
      <w:r w:rsidRPr="00625C38">
        <w:rPr>
          <w:sz w:val="26"/>
          <w:szCs w:val="26"/>
        </w:rPr>
        <w:t>lustering</w:t>
      </w:r>
      <w:r>
        <w:rPr>
          <w:sz w:val="26"/>
          <w:szCs w:val="26"/>
        </w:rPr>
        <w:t>,</w:t>
      </w:r>
      <w:r w:rsidR="00483DB8">
        <w:rPr>
          <w:sz w:val="26"/>
          <w:szCs w:val="26"/>
        </w:rPr>
        <w:t xml:space="preserve"> Regression, và D</w:t>
      </w:r>
      <w:r w:rsidRPr="00625C38">
        <w:rPr>
          <w:sz w:val="26"/>
          <w:szCs w:val="26"/>
        </w:rPr>
        <w:t>imensionality reduction</w:t>
      </w:r>
      <w:r>
        <w:rPr>
          <w:sz w:val="26"/>
          <w:szCs w:val="26"/>
        </w:rPr>
        <w:t xml:space="preserve">. </w:t>
      </w:r>
    </w:p>
    <w:p w14:paraId="650B745B" w14:textId="77777777" w:rsidR="003D3196" w:rsidRPr="00D721FE" w:rsidRDefault="003D3196" w:rsidP="003D3196">
      <w:pPr>
        <w:pStyle w:val="Heading2"/>
        <w:numPr>
          <w:ilvl w:val="1"/>
          <w:numId w:val="3"/>
        </w:numPr>
      </w:pPr>
      <w:bookmarkStart w:id="89" w:name="_Toc92274281"/>
      <w:bookmarkStart w:id="90" w:name="_Toc93179886"/>
      <w:r>
        <w:t>Giới thiệu SQL và Cơ sở dữ liệu MySQL</w:t>
      </w:r>
      <w:bookmarkEnd w:id="89"/>
      <w:bookmarkEnd w:id="90"/>
    </w:p>
    <w:p w14:paraId="037BA4CC" w14:textId="77777777" w:rsidR="003D3196" w:rsidRDefault="003D3196" w:rsidP="003D3196">
      <w:pPr>
        <w:pStyle w:val="Heading3"/>
        <w:numPr>
          <w:ilvl w:val="2"/>
          <w:numId w:val="3"/>
        </w:numPr>
      </w:pPr>
      <w:bookmarkStart w:id="91" w:name="_Toc92274282"/>
      <w:bookmarkStart w:id="92" w:name="_Toc93179887"/>
      <w:r>
        <w:t>SQL</w:t>
      </w:r>
      <w:bookmarkEnd w:id="91"/>
      <w:bookmarkEnd w:id="92"/>
    </w:p>
    <w:p w14:paraId="7F210B8E" w14:textId="6710C2BD" w:rsidR="001A5417" w:rsidRDefault="00232817" w:rsidP="003D3196">
      <w:pPr>
        <w:pStyle w:val="Paragraph"/>
        <w:spacing w:after="0"/>
        <w:ind w:firstLine="357"/>
        <w:rPr>
          <w:sz w:val="26"/>
          <w:szCs w:val="26"/>
        </w:rPr>
      </w:pPr>
      <w:r>
        <w:rPr>
          <w:sz w:val="26"/>
          <w:szCs w:val="26"/>
        </w:rPr>
        <w:t xml:space="preserve">SQL: </w:t>
      </w:r>
      <w:r w:rsidR="00227E77">
        <w:rPr>
          <w:sz w:val="26"/>
          <w:szCs w:val="26"/>
        </w:rPr>
        <w:t>V</w:t>
      </w:r>
      <w:r w:rsidR="003D3196">
        <w:rPr>
          <w:sz w:val="26"/>
          <w:szCs w:val="26"/>
        </w:rPr>
        <w:t xml:space="preserve">iết tắt của </w:t>
      </w:r>
      <w:r w:rsidR="003D3196" w:rsidRPr="009400C3">
        <w:rPr>
          <w:b/>
          <w:sz w:val="26"/>
          <w:szCs w:val="26"/>
        </w:rPr>
        <w:t>S</w:t>
      </w:r>
      <w:r w:rsidR="003D3196" w:rsidRPr="00002A75">
        <w:rPr>
          <w:sz w:val="26"/>
          <w:szCs w:val="26"/>
        </w:rPr>
        <w:t xml:space="preserve">tructured </w:t>
      </w:r>
      <w:r w:rsidR="003D3196" w:rsidRPr="009400C3">
        <w:rPr>
          <w:b/>
          <w:sz w:val="26"/>
          <w:szCs w:val="26"/>
        </w:rPr>
        <w:t>Q</w:t>
      </w:r>
      <w:r w:rsidR="003D3196" w:rsidRPr="00002A75">
        <w:rPr>
          <w:sz w:val="26"/>
          <w:szCs w:val="26"/>
        </w:rPr>
        <w:t xml:space="preserve">uery </w:t>
      </w:r>
      <w:r w:rsidR="003D3196" w:rsidRPr="009400C3">
        <w:rPr>
          <w:b/>
          <w:sz w:val="26"/>
          <w:szCs w:val="26"/>
        </w:rPr>
        <w:t>L</w:t>
      </w:r>
      <w:r w:rsidR="003D3196" w:rsidRPr="00002A75">
        <w:rPr>
          <w:sz w:val="26"/>
          <w:szCs w:val="26"/>
        </w:rPr>
        <w:t>anguage</w:t>
      </w:r>
      <w:r w:rsidR="005B000D">
        <w:rPr>
          <w:sz w:val="26"/>
          <w:szCs w:val="26"/>
        </w:rPr>
        <w:t xml:space="preserve">, </w:t>
      </w:r>
      <w:r w:rsidR="003D3196">
        <w:rPr>
          <w:sz w:val="26"/>
          <w:szCs w:val="26"/>
        </w:rPr>
        <w:t xml:space="preserve">là </w:t>
      </w:r>
      <w:r w:rsidR="008D7D3B">
        <w:rPr>
          <w:sz w:val="26"/>
          <w:szCs w:val="26"/>
        </w:rPr>
        <w:t>Ngôn ngữ T</w:t>
      </w:r>
      <w:r w:rsidR="003D3196" w:rsidRPr="00002A75">
        <w:rPr>
          <w:sz w:val="26"/>
          <w:szCs w:val="26"/>
        </w:rPr>
        <w:t>ruy vấn dữ liệu</w:t>
      </w:r>
      <w:r w:rsidR="008D7D3B">
        <w:rPr>
          <w:sz w:val="26"/>
          <w:szCs w:val="26"/>
        </w:rPr>
        <w:t xml:space="preserve"> mang tính C</w:t>
      </w:r>
      <w:r w:rsidR="003D3196">
        <w:rPr>
          <w:sz w:val="26"/>
          <w:szCs w:val="26"/>
        </w:rPr>
        <w:t>ấu</w:t>
      </w:r>
      <w:r w:rsidR="001A5417">
        <w:rPr>
          <w:sz w:val="26"/>
          <w:szCs w:val="26"/>
        </w:rPr>
        <w:t xml:space="preserve"> trúc theo tiêu chuẩn ANSI/ISO, dùng </w:t>
      </w:r>
      <w:r w:rsidR="003D3196">
        <w:rPr>
          <w:sz w:val="26"/>
          <w:szCs w:val="26"/>
        </w:rPr>
        <w:t>để</w:t>
      </w:r>
      <w:r w:rsidR="000670EB">
        <w:rPr>
          <w:sz w:val="26"/>
          <w:szCs w:val="26"/>
        </w:rPr>
        <w:t xml:space="preserve"> giao tiếp với bất cứ H</w:t>
      </w:r>
      <w:r w:rsidR="001A5417">
        <w:rPr>
          <w:sz w:val="26"/>
          <w:szCs w:val="26"/>
        </w:rPr>
        <w:t xml:space="preserve">ệ thống </w:t>
      </w:r>
      <w:r w:rsidR="00B91947">
        <w:rPr>
          <w:sz w:val="26"/>
          <w:szCs w:val="26"/>
        </w:rPr>
        <w:t xml:space="preserve">Quản trị </w:t>
      </w:r>
      <w:r w:rsidR="001A5417">
        <w:rPr>
          <w:sz w:val="26"/>
          <w:szCs w:val="26"/>
        </w:rPr>
        <w:t>C</w:t>
      </w:r>
      <w:r w:rsidR="00B91947">
        <w:rPr>
          <w:sz w:val="26"/>
          <w:szCs w:val="26"/>
        </w:rPr>
        <w:t>ơ sở dữ liệu Q</w:t>
      </w:r>
      <w:r w:rsidR="003D3196">
        <w:rPr>
          <w:sz w:val="26"/>
          <w:szCs w:val="26"/>
        </w:rPr>
        <w:t>uan hệ RDBMS (</w:t>
      </w:r>
      <w:r w:rsidR="003D3196" w:rsidRPr="000932E8">
        <w:rPr>
          <w:b/>
          <w:sz w:val="26"/>
          <w:szCs w:val="26"/>
        </w:rPr>
        <w:t>R</w:t>
      </w:r>
      <w:r w:rsidR="003D3196">
        <w:rPr>
          <w:sz w:val="26"/>
          <w:szCs w:val="26"/>
        </w:rPr>
        <w:t xml:space="preserve">elational </w:t>
      </w:r>
      <w:r w:rsidR="003D3196" w:rsidRPr="000932E8">
        <w:rPr>
          <w:b/>
          <w:sz w:val="26"/>
          <w:szCs w:val="26"/>
        </w:rPr>
        <w:t>D</w:t>
      </w:r>
      <w:r w:rsidR="003D3196">
        <w:rPr>
          <w:sz w:val="26"/>
          <w:szCs w:val="26"/>
        </w:rPr>
        <w:t>ata</w:t>
      </w:r>
      <w:r w:rsidR="003D3196" w:rsidRPr="000932E8">
        <w:rPr>
          <w:b/>
          <w:sz w:val="26"/>
          <w:szCs w:val="26"/>
        </w:rPr>
        <w:t>b</w:t>
      </w:r>
      <w:r w:rsidR="003D3196">
        <w:rPr>
          <w:sz w:val="26"/>
          <w:szCs w:val="26"/>
        </w:rPr>
        <w:t xml:space="preserve">ase </w:t>
      </w:r>
      <w:r w:rsidR="003D3196" w:rsidRPr="000932E8">
        <w:rPr>
          <w:b/>
          <w:sz w:val="26"/>
          <w:szCs w:val="26"/>
        </w:rPr>
        <w:t>M</w:t>
      </w:r>
      <w:r w:rsidR="003D3196">
        <w:rPr>
          <w:sz w:val="26"/>
          <w:szCs w:val="26"/>
        </w:rPr>
        <w:t xml:space="preserve">anagement </w:t>
      </w:r>
      <w:r w:rsidR="003D3196" w:rsidRPr="000932E8">
        <w:rPr>
          <w:b/>
          <w:sz w:val="26"/>
          <w:szCs w:val="26"/>
        </w:rPr>
        <w:t>S</w:t>
      </w:r>
      <w:r w:rsidR="003D3196" w:rsidRPr="00002A75">
        <w:rPr>
          <w:sz w:val="26"/>
          <w:szCs w:val="26"/>
        </w:rPr>
        <w:t>ystem</w:t>
      </w:r>
      <w:r w:rsidR="003D3196">
        <w:rPr>
          <w:sz w:val="26"/>
          <w:szCs w:val="26"/>
        </w:rPr>
        <w:t>) như Oracle, MySQL, PostgreSQL, Microsoft SQL Server …</w:t>
      </w:r>
      <w:r w:rsidR="001A5417" w:rsidRPr="001A5417">
        <w:rPr>
          <w:color w:val="000000"/>
          <w:sz w:val="26"/>
          <w:szCs w:val="26"/>
        </w:rPr>
        <w:t xml:space="preserve"> </w:t>
      </w:r>
      <w:r w:rsidR="001A5417">
        <w:rPr>
          <w:color w:val="000000"/>
          <w:sz w:val="26"/>
          <w:szCs w:val="26"/>
        </w:rPr>
        <w:t>Cơ sở dữ liệu này được quy thành nhiều bảng, mỗi bảng gồm nhiều cột</w:t>
      </w:r>
      <w:r w:rsidR="00DC16EF">
        <w:rPr>
          <w:color w:val="000000"/>
          <w:sz w:val="26"/>
          <w:szCs w:val="26"/>
        </w:rPr>
        <w:t xml:space="preserve"> (gọi là trường)</w:t>
      </w:r>
      <w:r w:rsidR="001A5417">
        <w:rPr>
          <w:color w:val="000000"/>
          <w:sz w:val="26"/>
          <w:szCs w:val="26"/>
        </w:rPr>
        <w:t xml:space="preserve"> </w:t>
      </w:r>
      <w:r w:rsidR="00DC16EF">
        <w:rPr>
          <w:color w:val="000000"/>
          <w:sz w:val="26"/>
          <w:szCs w:val="26"/>
        </w:rPr>
        <w:t>và hàng (gọi là bản ghi)</w:t>
      </w:r>
      <w:r w:rsidR="001A5417">
        <w:rPr>
          <w:color w:val="000000"/>
          <w:sz w:val="26"/>
          <w:szCs w:val="26"/>
        </w:rPr>
        <w:t>, các bảng này có mối liên kết chặt chẽ với nhau do người dùng định nghĩa nên được gọi là có cấu trúc</w:t>
      </w:r>
      <w:r w:rsidR="001A5417">
        <w:rPr>
          <w:sz w:val="26"/>
          <w:szCs w:val="26"/>
        </w:rPr>
        <w:t xml:space="preserve">. </w:t>
      </w:r>
    </w:p>
    <w:p w14:paraId="479731C6" w14:textId="39FCBDF7" w:rsidR="003D3196" w:rsidRDefault="003D3196" w:rsidP="003D3196">
      <w:pPr>
        <w:pStyle w:val="Paragraph"/>
        <w:spacing w:after="0"/>
        <w:ind w:firstLine="357"/>
        <w:rPr>
          <w:sz w:val="26"/>
          <w:szCs w:val="26"/>
        </w:rPr>
      </w:pPr>
      <w:r>
        <w:rPr>
          <w:sz w:val="26"/>
          <w:szCs w:val="26"/>
        </w:rPr>
        <w:t>SQL được sử dụng rất nhiều ở các công ty vừa và lớ</w:t>
      </w:r>
      <w:r w:rsidR="00145F22">
        <w:rPr>
          <w:sz w:val="26"/>
          <w:szCs w:val="26"/>
        </w:rPr>
        <w:t>n để xây dựng hệ thống lưu trữ C</w:t>
      </w:r>
      <w:r w:rsidR="001A5417">
        <w:rPr>
          <w:sz w:val="26"/>
          <w:szCs w:val="26"/>
        </w:rPr>
        <w:t xml:space="preserve">ơ sở dữ liệu, </w:t>
      </w:r>
      <w:r>
        <w:rPr>
          <w:color w:val="000000"/>
          <w:sz w:val="26"/>
          <w:szCs w:val="26"/>
        </w:rPr>
        <w:t xml:space="preserve">giúp </w:t>
      </w:r>
      <w:r w:rsidR="004A6B1B">
        <w:rPr>
          <w:color w:val="000000"/>
          <w:sz w:val="26"/>
          <w:szCs w:val="26"/>
        </w:rPr>
        <w:t xml:space="preserve">người dùng </w:t>
      </w:r>
      <w:r>
        <w:rPr>
          <w:color w:val="000000"/>
          <w:sz w:val="26"/>
          <w:szCs w:val="26"/>
        </w:rPr>
        <w:t>truy vấn thông tin nhanh</w:t>
      </w:r>
      <w:r w:rsidR="004A6B1B">
        <w:rPr>
          <w:color w:val="000000"/>
          <w:sz w:val="26"/>
          <w:szCs w:val="26"/>
        </w:rPr>
        <w:t>, chính xác</w:t>
      </w:r>
      <w:r>
        <w:rPr>
          <w:color w:val="000000"/>
          <w:sz w:val="26"/>
          <w:szCs w:val="26"/>
        </w:rPr>
        <w:t xml:space="preserve"> </w:t>
      </w:r>
      <w:r w:rsidR="004C472D">
        <w:rPr>
          <w:color w:val="000000"/>
          <w:sz w:val="26"/>
          <w:szCs w:val="26"/>
        </w:rPr>
        <w:t xml:space="preserve">và quản lý hiệu quả, </w:t>
      </w:r>
      <w:r w:rsidR="00FB5013">
        <w:rPr>
          <w:color w:val="000000"/>
          <w:sz w:val="26"/>
          <w:szCs w:val="26"/>
        </w:rPr>
        <w:t>bả</w:t>
      </w:r>
      <w:r>
        <w:rPr>
          <w:color w:val="000000"/>
          <w:sz w:val="26"/>
          <w:szCs w:val="26"/>
        </w:rPr>
        <w:t>o trì, bảo mật thông tin dễ dàng hơn.</w:t>
      </w:r>
    </w:p>
    <w:p w14:paraId="0E5D5AA4" w14:textId="0FFD4A42" w:rsidR="003D3196" w:rsidRDefault="003D3196" w:rsidP="003D3196">
      <w:pPr>
        <w:pStyle w:val="Paragraph"/>
        <w:spacing w:after="0"/>
        <w:ind w:firstLine="357"/>
        <w:rPr>
          <w:sz w:val="26"/>
          <w:szCs w:val="26"/>
        </w:rPr>
      </w:pPr>
      <w:r>
        <w:rPr>
          <w:sz w:val="26"/>
          <w:szCs w:val="26"/>
        </w:rPr>
        <w:t xml:space="preserve">Không giống như các dạng lưu trữ dữ liệu truyền thống như tài liệu giấy hay Excel sẽ có nhiều rủi ro như bị mất, chỉnh sửa như xóa, sửa … và dữ liệu không được bảo mật cao, dễ bị rò rỉ thông tin bảo mật ra bên ngoài. Còn với SQL, sau khi lưu thông tin vào cơ sở dữ liệu, người </w:t>
      </w:r>
      <w:r w:rsidR="00F93B31">
        <w:rPr>
          <w:sz w:val="26"/>
          <w:szCs w:val="26"/>
        </w:rPr>
        <w:t xml:space="preserve">dùng chỉ cần sử dụng câu truy vấn </w:t>
      </w:r>
      <w:r w:rsidR="00C91368">
        <w:rPr>
          <w:sz w:val="26"/>
          <w:szCs w:val="26"/>
        </w:rPr>
        <w:t xml:space="preserve">SQL </w:t>
      </w:r>
      <w:r>
        <w:rPr>
          <w:sz w:val="26"/>
          <w:szCs w:val="26"/>
        </w:rPr>
        <w:t xml:space="preserve">để tương tác với </w:t>
      </w:r>
      <w:r>
        <w:rPr>
          <w:sz w:val="26"/>
          <w:szCs w:val="26"/>
        </w:rPr>
        <w:lastRenderedPageBreak/>
        <w:t xml:space="preserve">các bảng là đã trích xuất được thông tin cần thiết, việc thêm, sửa, xóa cũng dễ dàng hơn rất nhiều. </w:t>
      </w:r>
    </w:p>
    <w:p w14:paraId="2E6AF3A9" w14:textId="77777777" w:rsidR="003D3196" w:rsidRDefault="003D3196" w:rsidP="00995E43">
      <w:pPr>
        <w:pStyle w:val="Paragraph"/>
        <w:keepNext/>
        <w:spacing w:after="0"/>
        <w:jc w:val="center"/>
      </w:pPr>
      <w:r>
        <w:rPr>
          <w:noProof/>
          <w:sz w:val="26"/>
          <w:szCs w:val="26"/>
          <w:lang w:val="vi-VN" w:eastAsia="vi-VN"/>
        </w:rPr>
        <w:drawing>
          <wp:inline distT="0" distB="0" distL="0" distR="0" wp14:anchorId="464BC4A9" wp14:editId="3CF797F9">
            <wp:extent cx="3697200" cy="2674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QL.jpg"/>
                    <pic:cNvPicPr/>
                  </pic:nvPicPr>
                  <pic:blipFill>
                    <a:blip r:embed="rId22">
                      <a:extLst>
                        <a:ext uri="{28A0092B-C50C-407E-A947-70E740481C1C}">
                          <a14:useLocalDpi xmlns:a14="http://schemas.microsoft.com/office/drawing/2010/main" val="0"/>
                        </a:ext>
                      </a:extLst>
                    </a:blip>
                    <a:stretch>
                      <a:fillRect/>
                    </a:stretch>
                  </pic:blipFill>
                  <pic:spPr>
                    <a:xfrm>
                      <a:off x="0" y="0"/>
                      <a:ext cx="3697200" cy="2674800"/>
                    </a:xfrm>
                    <a:prstGeom prst="rect">
                      <a:avLst/>
                    </a:prstGeom>
                  </pic:spPr>
                </pic:pic>
              </a:graphicData>
            </a:graphic>
          </wp:inline>
        </w:drawing>
      </w:r>
    </w:p>
    <w:p w14:paraId="58126911" w14:textId="67C7BBE9" w:rsidR="003D3196" w:rsidRDefault="003D3196" w:rsidP="003D3196">
      <w:pPr>
        <w:pStyle w:val="ThesisTable"/>
      </w:pPr>
      <w:bookmarkStart w:id="93" w:name="_Toc92231052"/>
      <w:bookmarkStart w:id="94" w:name="_Toc93179942"/>
      <w:r>
        <w:t xml:space="preserve">Hình </w:t>
      </w:r>
      <w:fldSimple w:instr=" STYLEREF 1 \s ">
        <w:r w:rsidR="00822049">
          <w:rPr>
            <w:noProof/>
          </w:rPr>
          <w:t>2</w:t>
        </w:r>
      </w:fldSimple>
      <w:r w:rsidR="00860410">
        <w:noBreakHyphen/>
      </w:r>
      <w:fldSimple w:instr=" SEQ Hình \* ARABIC \s 1 ">
        <w:r w:rsidR="00822049">
          <w:rPr>
            <w:noProof/>
          </w:rPr>
          <w:t>7</w:t>
        </w:r>
      </w:fldSimple>
      <w:r>
        <w:t xml:space="preserve">. </w:t>
      </w:r>
      <w:r w:rsidRPr="00251334">
        <w:t>Hình ảnh định nghĩa SQL</w:t>
      </w:r>
      <w:bookmarkEnd w:id="93"/>
      <w:bookmarkEnd w:id="94"/>
    </w:p>
    <w:p w14:paraId="5555A6BD" w14:textId="77777777" w:rsidR="003D3196" w:rsidRDefault="003D3196" w:rsidP="002D1E81">
      <w:r>
        <w:t>SQL có nhiều Ưu điểm giúp cho người dùng dễ dàng thao tác với cơ sở dữ liệu:</w:t>
      </w:r>
    </w:p>
    <w:p w14:paraId="51EA7A46" w14:textId="04E542E4" w:rsidR="003D3196" w:rsidRDefault="006B522B" w:rsidP="002D1E81">
      <w:pPr>
        <w:pStyle w:val="ListParagraph"/>
        <w:numPr>
          <w:ilvl w:val="0"/>
          <w:numId w:val="26"/>
        </w:numPr>
        <w:contextualSpacing w:val="0"/>
      </w:pPr>
      <w:r>
        <w:t>Thao tác t</w:t>
      </w:r>
      <w:r w:rsidR="00E006C1">
        <w:t>hay đổi, cập nhật</w:t>
      </w:r>
      <w:r w:rsidR="003A0716">
        <w:t xml:space="preserve"> dữ liệu </w:t>
      </w:r>
      <w:r>
        <w:t xml:space="preserve">dễ dàng </w:t>
      </w:r>
      <w:r w:rsidR="003A0716">
        <w:t>trong C</w:t>
      </w:r>
      <w:r w:rsidR="003D3196" w:rsidRPr="00EF2A2B">
        <w:t>ơ sở dữ liệu.</w:t>
      </w:r>
    </w:p>
    <w:p w14:paraId="2B61B290" w14:textId="4A3CCCA1" w:rsidR="003D3196" w:rsidRDefault="003D3196" w:rsidP="002D1E81">
      <w:pPr>
        <w:pStyle w:val="ListParagraph"/>
        <w:numPr>
          <w:ilvl w:val="0"/>
          <w:numId w:val="26"/>
        </w:numPr>
        <w:contextualSpacing w:val="0"/>
      </w:pPr>
      <w:r>
        <w:t>T</w:t>
      </w:r>
      <w:r w:rsidRPr="00EF2A2B">
        <w:t>ruy cập dữ liệu trong các hệ thống quản lý cơ sở dữ liệu quan hệ</w:t>
      </w:r>
      <w:r w:rsidR="00E21788">
        <w:t xml:space="preserve"> phức tạp</w:t>
      </w:r>
      <w:r w:rsidRPr="00EF2A2B">
        <w:t>.</w:t>
      </w:r>
    </w:p>
    <w:p w14:paraId="5E0BFDB3" w14:textId="05CA9207" w:rsidR="003D3196" w:rsidRDefault="003D3196" w:rsidP="002D1E81">
      <w:pPr>
        <w:pStyle w:val="ListParagraph"/>
        <w:numPr>
          <w:ilvl w:val="0"/>
          <w:numId w:val="26"/>
        </w:numPr>
        <w:contextualSpacing w:val="0"/>
      </w:pPr>
      <w:r>
        <w:t>T</w:t>
      </w:r>
      <w:r w:rsidRPr="00EF2A2B">
        <w:t xml:space="preserve">ạo </w:t>
      </w:r>
      <w:r w:rsidR="00C025A0" w:rsidRPr="00EF2A2B">
        <w:t>thủ tục lưu trữ</w:t>
      </w:r>
      <w:r w:rsidR="00C025A0">
        <w:t>, chế độ view và</w:t>
      </w:r>
      <w:r w:rsidR="009B1FC6">
        <w:t xml:space="preserve"> chức năng trong C</w:t>
      </w:r>
      <w:r w:rsidRPr="00EF2A2B">
        <w:t>ơ sở dữ liệu.</w:t>
      </w:r>
    </w:p>
    <w:p w14:paraId="0D10AF7F" w14:textId="40B048CA" w:rsidR="003D3196" w:rsidRDefault="003D3196" w:rsidP="002D1E81">
      <w:pPr>
        <w:pStyle w:val="ListParagraph"/>
        <w:numPr>
          <w:ilvl w:val="0"/>
          <w:numId w:val="26"/>
        </w:numPr>
        <w:contextualSpacing w:val="0"/>
      </w:pPr>
      <w:r>
        <w:t>N</w:t>
      </w:r>
      <w:r w:rsidRPr="00EF2A2B">
        <w:t>húng trong các ng</w:t>
      </w:r>
      <w:r w:rsidR="00C025A0">
        <w:t>ôn ngữ khác sử dụng mô-đun SQL.</w:t>
      </w:r>
    </w:p>
    <w:p w14:paraId="54294B17" w14:textId="2AB317A3" w:rsidR="003D3196" w:rsidRDefault="00E006C1" w:rsidP="002D1E81">
      <w:pPr>
        <w:pStyle w:val="ListParagraph"/>
        <w:numPr>
          <w:ilvl w:val="0"/>
          <w:numId w:val="26"/>
        </w:numPr>
        <w:contextualSpacing w:val="0"/>
      </w:pPr>
      <w:r>
        <w:t xml:space="preserve">Chia user, thiết lập quyền truy cập </w:t>
      </w:r>
      <w:r w:rsidR="003D3196" w:rsidRPr="00EF2A2B">
        <w:t>trên các bảng, thủ tục và view.</w:t>
      </w:r>
    </w:p>
    <w:p w14:paraId="4F3294C9" w14:textId="1335AE11" w:rsidR="003D3196" w:rsidRDefault="003D3196" w:rsidP="002D1E81">
      <w:r>
        <w:t>Các l</w:t>
      </w:r>
      <w:r w:rsidR="002D1E81">
        <w:t>ệnh SQL cơ bản được chia thành 4 loại: DDL, DML,</w:t>
      </w:r>
      <w:r>
        <w:t xml:space="preserve"> DCL</w:t>
      </w:r>
      <w:r w:rsidR="002D1E81">
        <w:t xml:space="preserve"> và TCL</w:t>
      </w:r>
    </w:p>
    <w:p w14:paraId="6282BE48" w14:textId="3BDC5594" w:rsidR="003D3196" w:rsidRDefault="003D3196" w:rsidP="002D1E81">
      <w:pPr>
        <w:pStyle w:val="ListParagraph"/>
        <w:numPr>
          <w:ilvl w:val="0"/>
          <w:numId w:val="27"/>
        </w:numPr>
        <w:contextualSpacing w:val="0"/>
      </w:pPr>
      <w:r>
        <w:t xml:space="preserve">DDL </w:t>
      </w:r>
      <w:r w:rsidRPr="00895BAC">
        <w:t>(</w:t>
      </w:r>
      <w:r w:rsidRPr="000D351E">
        <w:rPr>
          <w:b/>
        </w:rPr>
        <w:t>D</w:t>
      </w:r>
      <w:r w:rsidRPr="00895BAC">
        <w:t xml:space="preserve">ata </w:t>
      </w:r>
      <w:r w:rsidRPr="000D351E">
        <w:rPr>
          <w:b/>
        </w:rPr>
        <w:t>D</w:t>
      </w:r>
      <w:r w:rsidRPr="00895BAC">
        <w:t xml:space="preserve">efinition </w:t>
      </w:r>
      <w:r w:rsidRPr="000D351E">
        <w:rPr>
          <w:b/>
        </w:rPr>
        <w:t>L</w:t>
      </w:r>
      <w:r w:rsidRPr="00895BAC">
        <w:t>anguage)</w:t>
      </w:r>
      <w:r>
        <w:t xml:space="preserve">: </w:t>
      </w:r>
      <w:r w:rsidRPr="00895BAC">
        <w:t>Ngôn ngữ định nghĩa dữ liệu</w:t>
      </w:r>
      <w:r w:rsidR="001A1730">
        <w:t>, ví dụ: CREATE, ALTER, TRUNCATE, DROP, RENAME ..</w:t>
      </w:r>
      <w:r>
        <w:t>.</w:t>
      </w:r>
    </w:p>
    <w:p w14:paraId="4CCAB323" w14:textId="0E79E4E6" w:rsidR="003D3196" w:rsidRDefault="00E309F6" w:rsidP="002D1E81">
      <w:pPr>
        <w:pStyle w:val="ListParagraph"/>
        <w:numPr>
          <w:ilvl w:val="0"/>
          <w:numId w:val="27"/>
        </w:numPr>
        <w:contextualSpacing w:val="0"/>
      </w:pPr>
      <w:r>
        <w:t xml:space="preserve">DML </w:t>
      </w:r>
      <w:r w:rsidR="003D3196" w:rsidRPr="00895BAC">
        <w:t>(</w:t>
      </w:r>
      <w:r w:rsidR="003D3196" w:rsidRPr="000D351E">
        <w:rPr>
          <w:b/>
        </w:rPr>
        <w:t>D</w:t>
      </w:r>
      <w:r w:rsidR="003D3196" w:rsidRPr="00895BAC">
        <w:t xml:space="preserve">ata </w:t>
      </w:r>
      <w:r w:rsidR="003D3196" w:rsidRPr="000D351E">
        <w:rPr>
          <w:b/>
        </w:rPr>
        <w:t>M</w:t>
      </w:r>
      <w:r w:rsidR="003D3196" w:rsidRPr="00895BAC">
        <w:t xml:space="preserve">anipulation </w:t>
      </w:r>
      <w:r w:rsidR="003D3196" w:rsidRPr="000D351E">
        <w:rPr>
          <w:b/>
        </w:rPr>
        <w:t>L</w:t>
      </w:r>
      <w:r w:rsidR="003D3196" w:rsidRPr="00895BAC">
        <w:t>anguage)</w:t>
      </w:r>
      <w:r w:rsidR="003D3196">
        <w:t>:</w:t>
      </w:r>
      <w:r w:rsidR="003D3196" w:rsidRPr="00895BAC">
        <w:t xml:space="preserve"> Ngôn ngữ thao tác dữ liệu</w:t>
      </w:r>
      <w:r w:rsidR="001A1730">
        <w:t>, ví dụ: SELECT, INSERT, UPDATE, DELETE, MERGE, LOCK TABLE ..</w:t>
      </w:r>
      <w:r w:rsidR="003D3196">
        <w:t>.</w:t>
      </w:r>
    </w:p>
    <w:p w14:paraId="17471D89" w14:textId="5A6A36B3" w:rsidR="003D3196" w:rsidRDefault="003D3196" w:rsidP="002D1E81">
      <w:pPr>
        <w:pStyle w:val="ListParagraph"/>
        <w:numPr>
          <w:ilvl w:val="0"/>
          <w:numId w:val="27"/>
        </w:numPr>
        <w:contextualSpacing w:val="0"/>
      </w:pPr>
      <w:r>
        <w:t xml:space="preserve">DCL </w:t>
      </w:r>
      <w:r w:rsidRPr="00895BAC">
        <w:t>(</w:t>
      </w:r>
      <w:r w:rsidRPr="000D351E">
        <w:rPr>
          <w:b/>
        </w:rPr>
        <w:t>D</w:t>
      </w:r>
      <w:r w:rsidRPr="00895BAC">
        <w:t xml:space="preserve">ata </w:t>
      </w:r>
      <w:r w:rsidRPr="000D351E">
        <w:rPr>
          <w:b/>
        </w:rPr>
        <w:t>C</w:t>
      </w:r>
      <w:r w:rsidRPr="00895BAC">
        <w:t xml:space="preserve">ontrol </w:t>
      </w:r>
      <w:r w:rsidRPr="000D351E">
        <w:rPr>
          <w:b/>
        </w:rPr>
        <w:t>L</w:t>
      </w:r>
      <w:r w:rsidRPr="00895BAC">
        <w:t>anguage)</w:t>
      </w:r>
      <w:r>
        <w:t>: Ngôn ngữ điều khiển dữ liệu</w:t>
      </w:r>
      <w:r w:rsidR="002D1E81">
        <w:t xml:space="preserve">, ví dụ: </w:t>
      </w:r>
      <w:r w:rsidR="007472C6">
        <w:t>GRANT, REV</w:t>
      </w:r>
      <w:r w:rsidR="002D1E81">
        <w:t>OKE</w:t>
      </w:r>
      <w:r>
        <w:t>.</w:t>
      </w:r>
    </w:p>
    <w:p w14:paraId="1E44BFC1" w14:textId="438AA4B9" w:rsidR="003D3196" w:rsidRDefault="002D1E81" w:rsidP="00841D10">
      <w:pPr>
        <w:pStyle w:val="ListParagraph"/>
        <w:numPr>
          <w:ilvl w:val="0"/>
          <w:numId w:val="27"/>
        </w:numPr>
        <w:overflowPunct/>
        <w:autoSpaceDE/>
        <w:autoSpaceDN/>
        <w:adjustRightInd/>
        <w:spacing w:line="240" w:lineRule="auto"/>
        <w:contextualSpacing w:val="0"/>
        <w:jc w:val="left"/>
        <w:textAlignment w:val="auto"/>
      </w:pPr>
      <w:r>
        <w:t>TCL (</w:t>
      </w:r>
      <w:r w:rsidRPr="000D351E">
        <w:rPr>
          <w:b/>
        </w:rPr>
        <w:t>T</w:t>
      </w:r>
      <w:r w:rsidRPr="002D1E81">
        <w:t xml:space="preserve">ransaction </w:t>
      </w:r>
      <w:r w:rsidRPr="000D351E">
        <w:rPr>
          <w:b/>
        </w:rPr>
        <w:t>C</w:t>
      </w:r>
      <w:r w:rsidRPr="002D1E81">
        <w:t xml:space="preserve">ontrol </w:t>
      </w:r>
      <w:r w:rsidRPr="000D351E">
        <w:rPr>
          <w:b/>
        </w:rPr>
        <w:t>L</w:t>
      </w:r>
      <w:r w:rsidRPr="002D1E81">
        <w:t>anguage</w:t>
      </w:r>
      <w:r>
        <w:t xml:space="preserve">): </w:t>
      </w:r>
      <w:r w:rsidRPr="002D1E81">
        <w:t>Ngôn ngữ kiểm soát giao dịch</w:t>
      </w:r>
      <w:r>
        <w:t>, ví dụ: COMMIT, ROLLBACK. SAVEPOINT …</w:t>
      </w:r>
      <w:r w:rsidR="003D3196">
        <w:br w:type="page"/>
      </w:r>
    </w:p>
    <w:p w14:paraId="4E7CFE51" w14:textId="77777777" w:rsidR="003D3196" w:rsidRDefault="003D3196" w:rsidP="003D3196">
      <w:pPr>
        <w:pStyle w:val="Heading3"/>
        <w:numPr>
          <w:ilvl w:val="2"/>
          <w:numId w:val="3"/>
        </w:numPr>
      </w:pPr>
      <w:bookmarkStart w:id="95" w:name="_Toc92274283"/>
      <w:bookmarkStart w:id="96" w:name="_Toc93179888"/>
      <w:r>
        <w:lastRenderedPageBreak/>
        <w:t>Cơ sở dữ liệu MySQL</w:t>
      </w:r>
      <w:bookmarkEnd w:id="95"/>
      <w:bookmarkEnd w:id="96"/>
    </w:p>
    <w:p w14:paraId="2C3553E7" w14:textId="6B60EBF8" w:rsidR="003D3196" w:rsidRDefault="009F66EC" w:rsidP="003D3196">
      <w:pPr>
        <w:pStyle w:val="Paragraph"/>
        <w:spacing w:after="0"/>
        <w:ind w:firstLine="357"/>
        <w:rPr>
          <w:sz w:val="26"/>
          <w:szCs w:val="26"/>
        </w:rPr>
      </w:pPr>
      <w:r>
        <w:rPr>
          <w:sz w:val="26"/>
          <w:szCs w:val="26"/>
        </w:rPr>
        <w:t>MySQL là Hệ quản trị C</w:t>
      </w:r>
      <w:r w:rsidR="00F60F8B">
        <w:rPr>
          <w:sz w:val="26"/>
          <w:szCs w:val="26"/>
        </w:rPr>
        <w:t>ơ sở dữ liệu mã</w:t>
      </w:r>
      <w:r w:rsidR="003D3196">
        <w:rPr>
          <w:sz w:val="26"/>
          <w:szCs w:val="26"/>
        </w:rPr>
        <w:t xml:space="preserve"> </w:t>
      </w:r>
      <w:r w:rsidR="009F2955">
        <w:rPr>
          <w:sz w:val="26"/>
          <w:szCs w:val="26"/>
        </w:rPr>
        <w:t>nguồn miễn phí (free-source) phổ</w:t>
      </w:r>
      <w:r w:rsidR="0009580C">
        <w:rPr>
          <w:sz w:val="26"/>
          <w:szCs w:val="26"/>
        </w:rPr>
        <w:t xml:space="preserve"> biến thế giới, </w:t>
      </w:r>
      <w:r w:rsidR="003D3196">
        <w:rPr>
          <w:sz w:val="26"/>
          <w:szCs w:val="26"/>
        </w:rPr>
        <w:t>được nhiều nhà phát t</w:t>
      </w:r>
      <w:r w:rsidR="0064138E">
        <w:rPr>
          <w:sz w:val="26"/>
          <w:szCs w:val="26"/>
        </w:rPr>
        <w:t>riển ưa chuộng</w:t>
      </w:r>
      <w:r w:rsidR="00B27C9E">
        <w:rPr>
          <w:sz w:val="26"/>
          <w:szCs w:val="26"/>
        </w:rPr>
        <w:t xml:space="preserve"> trong quá trình xây dựng và phát triển ứng dụng</w:t>
      </w:r>
      <w:r w:rsidR="00311740">
        <w:rPr>
          <w:sz w:val="26"/>
          <w:szCs w:val="26"/>
        </w:rPr>
        <w:t xml:space="preserve">, </w:t>
      </w:r>
      <w:r w:rsidR="003D3196">
        <w:rPr>
          <w:sz w:val="26"/>
          <w:szCs w:val="26"/>
        </w:rPr>
        <w:t>sử dụng SQL, có tốc đ</w:t>
      </w:r>
      <w:r w:rsidR="00074E5C">
        <w:rPr>
          <w:sz w:val="26"/>
          <w:szCs w:val="26"/>
        </w:rPr>
        <w:t>ộ cao, ổn định, dễ dàng sử dụng và</w:t>
      </w:r>
      <w:r w:rsidR="003D3196">
        <w:rPr>
          <w:sz w:val="26"/>
          <w:szCs w:val="26"/>
        </w:rPr>
        <w:t xml:space="preserve"> hoạt động được trên nhiều Hệ điều hành như Window</w:t>
      </w:r>
      <w:r w:rsidR="001349E1">
        <w:rPr>
          <w:sz w:val="26"/>
          <w:szCs w:val="26"/>
        </w:rPr>
        <w:t>s</w:t>
      </w:r>
      <w:r w:rsidR="003D3196">
        <w:rPr>
          <w:sz w:val="26"/>
          <w:szCs w:val="26"/>
        </w:rPr>
        <w:t xml:space="preserve">, Ubuntu, </w:t>
      </w:r>
      <w:r w:rsidR="00476649">
        <w:rPr>
          <w:sz w:val="26"/>
          <w:szCs w:val="26"/>
        </w:rPr>
        <w:t>Linux, MacOS</w:t>
      </w:r>
      <w:r w:rsidR="00AD165D">
        <w:rPr>
          <w:sz w:val="26"/>
          <w:szCs w:val="26"/>
        </w:rPr>
        <w:t>. Hệ quản trị C</w:t>
      </w:r>
      <w:r w:rsidR="003D3196">
        <w:rPr>
          <w:sz w:val="26"/>
          <w:szCs w:val="26"/>
        </w:rPr>
        <w:t xml:space="preserve">ơ sở dữ liệu này hoạt động dựa trên mô hình tiêu chuẩn Client (Máy khách) – Server (Máy chủ). </w:t>
      </w:r>
    </w:p>
    <w:p w14:paraId="031B64FF" w14:textId="4C9A9E3A" w:rsidR="003D3196" w:rsidRDefault="003D3196" w:rsidP="00386799">
      <w:pPr>
        <w:pStyle w:val="Paragraph"/>
        <w:spacing w:after="0"/>
        <w:ind w:firstLine="357"/>
        <w:rPr>
          <w:sz w:val="26"/>
          <w:szCs w:val="26"/>
        </w:rPr>
      </w:pPr>
      <w:r>
        <w:rPr>
          <w:sz w:val="26"/>
          <w:szCs w:val="26"/>
        </w:rPr>
        <w:t xml:space="preserve">MySQL </w:t>
      </w:r>
      <w:r w:rsidR="00687041">
        <w:rPr>
          <w:sz w:val="26"/>
          <w:szCs w:val="26"/>
        </w:rPr>
        <w:t>phù</w:t>
      </w:r>
      <w:r>
        <w:rPr>
          <w:sz w:val="26"/>
          <w:szCs w:val="26"/>
        </w:rPr>
        <w:t xml:space="preserve"> hợp cho </w:t>
      </w:r>
      <w:r w:rsidR="00D8513D">
        <w:rPr>
          <w:sz w:val="26"/>
          <w:szCs w:val="26"/>
        </w:rPr>
        <w:t>việc phát triển các</w:t>
      </w:r>
      <w:r>
        <w:rPr>
          <w:sz w:val="26"/>
          <w:szCs w:val="26"/>
        </w:rPr>
        <w:t xml:space="preserve"> ứng dụng có sử dụng truy cập Cơ sở dữ liệu trên Internet</w:t>
      </w:r>
      <w:r w:rsidR="00CE0DB1">
        <w:rPr>
          <w:sz w:val="26"/>
          <w:szCs w:val="26"/>
        </w:rPr>
        <w:t xml:space="preserve"> nhờ tốc độ và tính bảo mật cao</w:t>
      </w:r>
      <w:r>
        <w:rPr>
          <w:sz w:val="26"/>
          <w:szCs w:val="26"/>
        </w:rPr>
        <w:t xml:space="preserve">. Hiện nay, nhiều Website </w:t>
      </w:r>
      <w:r w:rsidR="009641F8">
        <w:rPr>
          <w:sz w:val="26"/>
          <w:szCs w:val="26"/>
        </w:rPr>
        <w:t xml:space="preserve">có lượng truy cập </w:t>
      </w:r>
      <w:r>
        <w:rPr>
          <w:sz w:val="26"/>
          <w:szCs w:val="26"/>
        </w:rPr>
        <w:t xml:space="preserve">lớn như Facebook, </w:t>
      </w:r>
      <w:r w:rsidR="00B27C9E">
        <w:rPr>
          <w:sz w:val="26"/>
          <w:szCs w:val="26"/>
        </w:rPr>
        <w:t xml:space="preserve">Twitter, </w:t>
      </w:r>
      <w:r>
        <w:rPr>
          <w:sz w:val="26"/>
          <w:szCs w:val="26"/>
        </w:rPr>
        <w:t xml:space="preserve">Google hay </w:t>
      </w:r>
      <w:r w:rsidR="00B27C9E">
        <w:rPr>
          <w:sz w:val="26"/>
          <w:szCs w:val="26"/>
        </w:rPr>
        <w:t xml:space="preserve">Amazon </w:t>
      </w:r>
      <w:r>
        <w:rPr>
          <w:sz w:val="26"/>
          <w:szCs w:val="26"/>
        </w:rPr>
        <w:t>… đều đang sử dụng MySQL để hỗ trợ lưu trữ dữ liệu</w:t>
      </w:r>
      <w:r w:rsidR="00296F0D">
        <w:rPr>
          <w:sz w:val="26"/>
          <w:szCs w:val="26"/>
        </w:rPr>
        <w:t xml:space="preserve"> để đáp ứng cho những ứng dụng kinh doanh</w:t>
      </w:r>
      <w:r>
        <w:rPr>
          <w:sz w:val="26"/>
          <w:szCs w:val="26"/>
        </w:rPr>
        <w:t>.</w:t>
      </w:r>
      <w:r w:rsidR="0033044A">
        <w:rPr>
          <w:sz w:val="26"/>
          <w:szCs w:val="26"/>
        </w:rPr>
        <w:t xml:space="preserve"> </w:t>
      </w:r>
      <w:r>
        <w:rPr>
          <w:sz w:val="26"/>
          <w:szCs w:val="26"/>
        </w:rPr>
        <w:t>Ưu và nhược điểm của MySQL:</w:t>
      </w:r>
    </w:p>
    <w:p w14:paraId="4CFE38F1" w14:textId="77777777" w:rsidR="003D3196" w:rsidRDefault="003D3196" w:rsidP="002E5687">
      <w:pPr>
        <w:pStyle w:val="Paragraph"/>
        <w:numPr>
          <w:ilvl w:val="0"/>
          <w:numId w:val="28"/>
        </w:numPr>
        <w:spacing w:after="0"/>
        <w:ind w:left="360"/>
        <w:rPr>
          <w:sz w:val="26"/>
          <w:szCs w:val="26"/>
        </w:rPr>
      </w:pPr>
      <w:r>
        <w:rPr>
          <w:sz w:val="26"/>
          <w:szCs w:val="26"/>
        </w:rPr>
        <w:t>Ưu điểm:</w:t>
      </w:r>
    </w:p>
    <w:p w14:paraId="4FDB5922" w14:textId="77777777" w:rsidR="003D3196" w:rsidRDefault="003D3196" w:rsidP="002E5687">
      <w:pPr>
        <w:pStyle w:val="Paragraph"/>
        <w:numPr>
          <w:ilvl w:val="0"/>
          <w:numId w:val="29"/>
        </w:numPr>
        <w:spacing w:after="0"/>
        <w:ind w:left="723"/>
        <w:rPr>
          <w:sz w:val="26"/>
          <w:szCs w:val="26"/>
        </w:rPr>
      </w:pPr>
      <w:r>
        <w:rPr>
          <w:sz w:val="26"/>
          <w:szCs w:val="26"/>
        </w:rPr>
        <w:t>Dễ dàng sử dụng: Tốc độ xử lý cao và ổn định, hoạt động trên nhiều Hệ điều hành cung cấp nhiều hàm tiện ích.</w:t>
      </w:r>
    </w:p>
    <w:p w14:paraId="2CF74731" w14:textId="4C008FD1" w:rsidR="003D3196" w:rsidRDefault="003D3196" w:rsidP="002E5687">
      <w:pPr>
        <w:pStyle w:val="Paragraph"/>
        <w:numPr>
          <w:ilvl w:val="0"/>
          <w:numId w:val="29"/>
        </w:numPr>
        <w:spacing w:after="0"/>
        <w:ind w:left="723"/>
        <w:rPr>
          <w:sz w:val="26"/>
          <w:szCs w:val="26"/>
        </w:rPr>
      </w:pPr>
      <w:r>
        <w:rPr>
          <w:sz w:val="26"/>
          <w:szCs w:val="26"/>
        </w:rPr>
        <w:t xml:space="preserve">Tính bảo mật </w:t>
      </w:r>
      <w:r w:rsidR="00DF5958">
        <w:rPr>
          <w:sz w:val="26"/>
          <w:szCs w:val="26"/>
        </w:rPr>
        <w:t xml:space="preserve">và an toàn </w:t>
      </w:r>
      <w:r>
        <w:rPr>
          <w:sz w:val="26"/>
          <w:szCs w:val="26"/>
        </w:rPr>
        <w:t>cao: MySQL phù hợp với các ứng dụng có truy cập Internet nhờ sở hữu nhiều tính năng bảo mật cấp cao.</w:t>
      </w:r>
    </w:p>
    <w:p w14:paraId="2572F479" w14:textId="4EB88A5F" w:rsidR="003D3196" w:rsidRDefault="003D3196" w:rsidP="002E5687">
      <w:pPr>
        <w:pStyle w:val="Paragraph"/>
        <w:numPr>
          <w:ilvl w:val="0"/>
          <w:numId w:val="29"/>
        </w:numPr>
        <w:spacing w:after="0"/>
        <w:ind w:left="723"/>
        <w:rPr>
          <w:sz w:val="26"/>
          <w:szCs w:val="26"/>
        </w:rPr>
      </w:pPr>
      <w:r>
        <w:rPr>
          <w:sz w:val="26"/>
          <w:szCs w:val="26"/>
        </w:rPr>
        <w:t>Cho phép khôi phục:</w:t>
      </w:r>
      <w:r w:rsidR="001108BB">
        <w:rPr>
          <w:sz w:val="26"/>
          <w:szCs w:val="26"/>
        </w:rPr>
        <w:t xml:space="preserve"> MySQL cho phép các giao dịch (T</w:t>
      </w:r>
      <w:r>
        <w:rPr>
          <w:sz w:val="26"/>
          <w:szCs w:val="26"/>
        </w:rPr>
        <w:t>r</w:t>
      </w:r>
      <w:r w:rsidR="001108BB">
        <w:rPr>
          <w:sz w:val="26"/>
          <w:szCs w:val="26"/>
        </w:rPr>
        <w:t>ansaction) khôi phục, cam kết (C</w:t>
      </w:r>
      <w:r>
        <w:rPr>
          <w:sz w:val="26"/>
          <w:szCs w:val="26"/>
        </w:rPr>
        <w:t xml:space="preserve">ommit) và </w:t>
      </w:r>
      <w:r w:rsidR="00AD5CA7">
        <w:rPr>
          <w:sz w:val="26"/>
          <w:szCs w:val="26"/>
        </w:rPr>
        <w:t>hồi phục</w:t>
      </w:r>
      <w:r>
        <w:rPr>
          <w:sz w:val="26"/>
          <w:szCs w:val="26"/>
        </w:rPr>
        <w:t xml:space="preserve"> sự cố</w:t>
      </w:r>
      <w:r w:rsidR="001108BB">
        <w:rPr>
          <w:sz w:val="26"/>
          <w:szCs w:val="26"/>
        </w:rPr>
        <w:t>.</w:t>
      </w:r>
    </w:p>
    <w:p w14:paraId="46199F59" w14:textId="77777777" w:rsidR="003D3196" w:rsidRDefault="003D3196" w:rsidP="002E5687">
      <w:pPr>
        <w:pStyle w:val="Paragraph"/>
        <w:numPr>
          <w:ilvl w:val="0"/>
          <w:numId w:val="29"/>
        </w:numPr>
        <w:spacing w:after="0"/>
        <w:ind w:left="723"/>
        <w:rPr>
          <w:sz w:val="26"/>
          <w:szCs w:val="26"/>
        </w:rPr>
      </w:pPr>
      <w:r>
        <w:rPr>
          <w:sz w:val="26"/>
          <w:szCs w:val="26"/>
        </w:rPr>
        <w:t>Khả năng mở rộng mạnh mẽ: MySQL có khả năng xử lý với lượng dữ liệu lớn và có thể mở rộng.</w:t>
      </w:r>
    </w:p>
    <w:p w14:paraId="6002E78E" w14:textId="77777777" w:rsidR="003D3196" w:rsidRDefault="003D3196" w:rsidP="002E5687">
      <w:pPr>
        <w:pStyle w:val="Paragraph"/>
        <w:numPr>
          <w:ilvl w:val="0"/>
          <w:numId w:val="28"/>
        </w:numPr>
        <w:spacing w:after="0"/>
        <w:ind w:left="360"/>
        <w:rPr>
          <w:sz w:val="26"/>
          <w:szCs w:val="26"/>
        </w:rPr>
      </w:pPr>
      <w:r>
        <w:rPr>
          <w:sz w:val="26"/>
          <w:szCs w:val="26"/>
        </w:rPr>
        <w:t>Nhược điểm:</w:t>
      </w:r>
    </w:p>
    <w:p w14:paraId="6A7A24B3" w14:textId="77777777" w:rsidR="003D3196" w:rsidRDefault="003D3196" w:rsidP="002E5687">
      <w:pPr>
        <w:pStyle w:val="Paragraph"/>
        <w:numPr>
          <w:ilvl w:val="0"/>
          <w:numId w:val="30"/>
        </w:numPr>
        <w:spacing w:after="0"/>
        <w:ind w:left="723"/>
        <w:rPr>
          <w:sz w:val="26"/>
          <w:szCs w:val="26"/>
        </w:rPr>
      </w:pPr>
      <w:r>
        <w:rPr>
          <w:sz w:val="26"/>
          <w:szCs w:val="26"/>
        </w:rPr>
        <w:t>MySQL bị hạn chế dung lượng, tốc độ truy vấn sẽ giảm dần nếu lượng dữ liệu truy vấn lớn, để cải thiện cần áp dụng nhiều biện pháp như chia sẻ database ra nhiều server hoặc tạo cache MySQL.</w:t>
      </w:r>
    </w:p>
    <w:p w14:paraId="0197B408" w14:textId="77777777" w:rsidR="009F5F01" w:rsidRDefault="009F5F01" w:rsidP="009F5F01">
      <w:pPr>
        <w:pStyle w:val="Paragraph"/>
        <w:spacing w:after="0"/>
        <w:ind w:left="723"/>
        <w:rPr>
          <w:sz w:val="26"/>
          <w:szCs w:val="26"/>
        </w:rPr>
      </w:pPr>
    </w:p>
    <w:p w14:paraId="6ADED95E" w14:textId="77777777" w:rsidR="003D3196" w:rsidRDefault="003D3196" w:rsidP="003D3196">
      <w:pPr>
        <w:pStyle w:val="Heading2"/>
        <w:numPr>
          <w:ilvl w:val="1"/>
          <w:numId w:val="3"/>
        </w:numPr>
      </w:pPr>
      <w:bookmarkStart w:id="97" w:name="_Toc92274284"/>
      <w:bookmarkStart w:id="98" w:name="_Toc93179889"/>
      <w:r>
        <w:lastRenderedPageBreak/>
        <w:t>Giới thiệu Jupyter Notebook, API và Kaggle</w:t>
      </w:r>
      <w:bookmarkEnd w:id="97"/>
      <w:bookmarkEnd w:id="98"/>
    </w:p>
    <w:p w14:paraId="0245CC09" w14:textId="77777777" w:rsidR="003D3196" w:rsidRDefault="003D3196" w:rsidP="003D3196">
      <w:pPr>
        <w:pStyle w:val="Heading3"/>
        <w:numPr>
          <w:ilvl w:val="2"/>
          <w:numId w:val="3"/>
        </w:numPr>
      </w:pPr>
      <w:bookmarkStart w:id="99" w:name="_Toc92274285"/>
      <w:bookmarkStart w:id="100" w:name="_Toc93179890"/>
      <w:r>
        <w:t>Jupyter Notebook</w:t>
      </w:r>
      <w:bookmarkEnd w:id="99"/>
      <w:bookmarkEnd w:id="100"/>
    </w:p>
    <w:p w14:paraId="4AB12380" w14:textId="77777777" w:rsidR="003D3196" w:rsidRPr="00F458B1" w:rsidRDefault="003D3196" w:rsidP="003D3196">
      <w:pPr>
        <w:pStyle w:val="Paragraph"/>
        <w:ind w:firstLine="357"/>
        <w:rPr>
          <w:sz w:val="26"/>
          <w:szCs w:val="26"/>
        </w:rPr>
      </w:pPr>
      <w:r>
        <w:rPr>
          <w:sz w:val="26"/>
          <w:szCs w:val="26"/>
        </w:rPr>
        <w:t>Jupyter Notebook là một ứng dụng Web mã nguồn mở cho phép người dùng tạo và chia sẻ code, phương trình, hình ảnh hóa (visualization). Ứng dụng của Jupyter Notebook: làm sạch, chuyển đổi dữ liệu, lập mô hình thống kê, trực quan hóa dữ liệu mô phỏng … Jupyter Notebook cho phép người dùng thực thi code theo từng ô lệnh (cell) mà không cần phải chạy hoàn toàn 1 file như những ứng dụng viết code khác.</w:t>
      </w:r>
    </w:p>
    <w:p w14:paraId="08ABC21E" w14:textId="1C6C796C" w:rsidR="003D3196" w:rsidRDefault="003D3196" w:rsidP="003D3196">
      <w:pPr>
        <w:pStyle w:val="Heading3"/>
        <w:numPr>
          <w:ilvl w:val="2"/>
          <w:numId w:val="3"/>
        </w:numPr>
      </w:pPr>
      <w:bookmarkStart w:id="101" w:name="_Toc92274286"/>
      <w:bookmarkStart w:id="102" w:name="_Toc93179891"/>
      <w:r>
        <w:t>API</w:t>
      </w:r>
      <w:bookmarkEnd w:id="101"/>
      <w:bookmarkEnd w:id="102"/>
    </w:p>
    <w:p w14:paraId="5979C96F" w14:textId="0FBDC7D1" w:rsidR="003D3196" w:rsidRDefault="00EE1D17" w:rsidP="00A730B1">
      <w:pPr>
        <w:pStyle w:val="Paragraph"/>
        <w:spacing w:after="0"/>
        <w:ind w:firstLine="357"/>
        <w:rPr>
          <w:sz w:val="26"/>
          <w:szCs w:val="26"/>
        </w:rPr>
      </w:pPr>
      <w:r>
        <w:rPr>
          <w:sz w:val="26"/>
          <w:szCs w:val="26"/>
        </w:rPr>
        <w:t xml:space="preserve">API </w:t>
      </w:r>
      <w:r w:rsidR="003D3196">
        <w:rPr>
          <w:sz w:val="26"/>
          <w:szCs w:val="26"/>
        </w:rPr>
        <w:t xml:space="preserve">là </w:t>
      </w:r>
      <w:r w:rsidR="00DB39FC">
        <w:rPr>
          <w:sz w:val="26"/>
          <w:szCs w:val="26"/>
        </w:rPr>
        <w:t xml:space="preserve">viết tắt của </w:t>
      </w:r>
      <w:r w:rsidR="00DB39FC" w:rsidRPr="00324ABC">
        <w:rPr>
          <w:b/>
          <w:sz w:val="26"/>
          <w:szCs w:val="26"/>
        </w:rPr>
        <w:t>A</w:t>
      </w:r>
      <w:r w:rsidR="00DB39FC" w:rsidRPr="00DB39FC">
        <w:rPr>
          <w:sz w:val="26"/>
          <w:szCs w:val="26"/>
        </w:rPr>
        <w:t xml:space="preserve">pplication </w:t>
      </w:r>
      <w:r w:rsidR="00DB39FC" w:rsidRPr="00324ABC">
        <w:rPr>
          <w:b/>
          <w:sz w:val="26"/>
          <w:szCs w:val="26"/>
        </w:rPr>
        <w:t>P</w:t>
      </w:r>
      <w:r w:rsidR="00DB39FC" w:rsidRPr="00DB39FC">
        <w:rPr>
          <w:sz w:val="26"/>
          <w:szCs w:val="26"/>
        </w:rPr>
        <w:t xml:space="preserve">rogramming </w:t>
      </w:r>
      <w:r w:rsidR="00DB39FC" w:rsidRPr="00324ABC">
        <w:rPr>
          <w:b/>
          <w:sz w:val="26"/>
          <w:szCs w:val="26"/>
        </w:rPr>
        <w:t>I</w:t>
      </w:r>
      <w:r w:rsidR="00DB39FC" w:rsidRPr="00DB39FC">
        <w:rPr>
          <w:sz w:val="26"/>
          <w:szCs w:val="26"/>
        </w:rPr>
        <w:t>nterface</w:t>
      </w:r>
      <w:r w:rsidR="00352DFE">
        <w:rPr>
          <w:sz w:val="26"/>
          <w:szCs w:val="26"/>
        </w:rPr>
        <w:t>, nghĩa là</w:t>
      </w:r>
      <w:r w:rsidR="00DB39FC" w:rsidRPr="00DB39FC">
        <w:rPr>
          <w:sz w:val="26"/>
          <w:szCs w:val="26"/>
        </w:rPr>
        <w:t xml:space="preserve"> </w:t>
      </w:r>
      <w:r w:rsidR="003D3196">
        <w:rPr>
          <w:sz w:val="26"/>
          <w:szCs w:val="26"/>
        </w:rPr>
        <w:t>Giao diện Lập trình Ứng dụng, là trung gian phần mềm cho phé</w:t>
      </w:r>
      <w:r w:rsidR="00583434">
        <w:rPr>
          <w:sz w:val="26"/>
          <w:szCs w:val="26"/>
        </w:rPr>
        <w:t>p 2 ứng dụng giao tiếp với nhau, có tính bảo mật và an toàn cao</w:t>
      </w:r>
      <w:r w:rsidR="00E0178E">
        <w:rPr>
          <w:sz w:val="26"/>
          <w:szCs w:val="26"/>
        </w:rPr>
        <w:t xml:space="preserve">. </w:t>
      </w:r>
      <w:r w:rsidR="003D3196">
        <w:rPr>
          <w:sz w:val="26"/>
          <w:szCs w:val="26"/>
        </w:rPr>
        <w:t>API có thể sử dụng cho hệ điều hành (Operating System), hệ thống c</w:t>
      </w:r>
      <w:r w:rsidR="00A43507">
        <w:rPr>
          <w:sz w:val="26"/>
          <w:szCs w:val="26"/>
        </w:rPr>
        <w:t>ơ sở dữ liệu (Database System)</w:t>
      </w:r>
      <w:r w:rsidR="003D3196">
        <w:rPr>
          <w:sz w:val="26"/>
          <w:szCs w:val="26"/>
        </w:rPr>
        <w:t>, hệ thống trên nền tảng web (Web-</w:t>
      </w:r>
      <w:r w:rsidR="003D3196">
        <w:rPr>
          <w:color w:val="000000"/>
          <w:sz w:val="26"/>
          <w:szCs w:val="26"/>
        </w:rPr>
        <w:t xml:space="preserve">based </w:t>
      </w:r>
      <w:r w:rsidR="003D3196">
        <w:rPr>
          <w:sz w:val="26"/>
          <w:szCs w:val="26"/>
        </w:rPr>
        <w:t>System)</w:t>
      </w:r>
      <w:r w:rsidR="00A43507">
        <w:rPr>
          <w:sz w:val="26"/>
          <w:szCs w:val="26"/>
        </w:rPr>
        <w:t>, phần cứng máy tính</w:t>
      </w:r>
      <w:r w:rsidR="003D3196">
        <w:rPr>
          <w:sz w:val="26"/>
          <w:szCs w:val="26"/>
        </w:rPr>
        <w:t xml:space="preserve"> … API là một tập hợp các quy trình, giao thức và công cụ để xây dựng ứng dụn</w:t>
      </w:r>
      <w:r w:rsidR="0087465D">
        <w:rPr>
          <w:sz w:val="26"/>
          <w:szCs w:val="26"/>
        </w:rPr>
        <w:t>g phần mềm.</w:t>
      </w:r>
      <w:r w:rsidR="00A730B1">
        <w:rPr>
          <w:sz w:val="26"/>
          <w:szCs w:val="26"/>
        </w:rPr>
        <w:t xml:space="preserve"> </w:t>
      </w:r>
      <w:r w:rsidR="003D3196">
        <w:rPr>
          <w:sz w:val="26"/>
          <w:szCs w:val="26"/>
        </w:rPr>
        <w:t>Hiện nay có rất nhiều API được ra đời nhằm giúp cho các lập trình viên như Google Maps API, Youtube API, Twitter API, Amazon Product Advertising API …</w:t>
      </w:r>
    </w:p>
    <w:p w14:paraId="3031843D" w14:textId="77777777" w:rsidR="003D3196" w:rsidRDefault="003D3196" w:rsidP="00012E28">
      <w:pPr>
        <w:pStyle w:val="Paragraph"/>
        <w:numPr>
          <w:ilvl w:val="0"/>
          <w:numId w:val="28"/>
        </w:numPr>
        <w:spacing w:after="0"/>
        <w:ind w:left="426"/>
        <w:rPr>
          <w:sz w:val="26"/>
          <w:szCs w:val="26"/>
        </w:rPr>
      </w:pPr>
      <w:r>
        <w:rPr>
          <w:sz w:val="26"/>
          <w:szCs w:val="26"/>
        </w:rPr>
        <w:t>Ưu điểm của API:</w:t>
      </w:r>
    </w:p>
    <w:p w14:paraId="76AAD4A0" w14:textId="77777777" w:rsidR="003D3196" w:rsidRDefault="003D3196" w:rsidP="00012E28">
      <w:pPr>
        <w:pStyle w:val="Paragraph"/>
        <w:numPr>
          <w:ilvl w:val="0"/>
          <w:numId w:val="24"/>
        </w:numPr>
        <w:spacing w:after="0"/>
        <w:rPr>
          <w:sz w:val="26"/>
          <w:szCs w:val="26"/>
        </w:rPr>
      </w:pPr>
      <w:r>
        <w:rPr>
          <w:sz w:val="26"/>
          <w:szCs w:val="26"/>
        </w:rPr>
        <w:t>Giao tiếp 2 chiều phải được xác nhận.</w:t>
      </w:r>
    </w:p>
    <w:p w14:paraId="12ABEE5F" w14:textId="77777777" w:rsidR="003D3196" w:rsidRDefault="003D3196" w:rsidP="00012E28">
      <w:pPr>
        <w:pStyle w:val="Paragraph"/>
        <w:numPr>
          <w:ilvl w:val="0"/>
          <w:numId w:val="24"/>
        </w:numPr>
        <w:spacing w:after="0"/>
        <w:rPr>
          <w:sz w:val="26"/>
          <w:szCs w:val="26"/>
        </w:rPr>
      </w:pPr>
      <w:r>
        <w:rPr>
          <w:sz w:val="26"/>
          <w:szCs w:val="26"/>
        </w:rPr>
        <w:t>Kết nối mọi lúc nhờ Internet.</w:t>
      </w:r>
    </w:p>
    <w:p w14:paraId="68E469E2" w14:textId="77777777" w:rsidR="003D3196" w:rsidRDefault="003D3196" w:rsidP="00012E28">
      <w:pPr>
        <w:pStyle w:val="Paragraph"/>
        <w:numPr>
          <w:ilvl w:val="0"/>
          <w:numId w:val="24"/>
        </w:numPr>
        <w:spacing w:after="0"/>
        <w:rPr>
          <w:sz w:val="26"/>
          <w:szCs w:val="26"/>
        </w:rPr>
      </w:pPr>
      <w:r>
        <w:rPr>
          <w:sz w:val="26"/>
          <w:szCs w:val="26"/>
        </w:rPr>
        <w:t>Hỗ trợ chức năng RESTful.</w:t>
      </w:r>
    </w:p>
    <w:p w14:paraId="3F84EBD5" w14:textId="5E9ED8D7" w:rsidR="003D3196" w:rsidRDefault="003D3196" w:rsidP="00012E28">
      <w:pPr>
        <w:pStyle w:val="Paragraph"/>
        <w:numPr>
          <w:ilvl w:val="0"/>
          <w:numId w:val="24"/>
        </w:numPr>
        <w:spacing w:after="0"/>
        <w:rPr>
          <w:sz w:val="26"/>
          <w:szCs w:val="26"/>
        </w:rPr>
      </w:pPr>
      <w:r>
        <w:rPr>
          <w:sz w:val="26"/>
          <w:szCs w:val="26"/>
        </w:rPr>
        <w:t xml:space="preserve">Mã nguồn mở, giao tiếp API là 2 chiều </w:t>
      </w:r>
      <w:r w:rsidR="00012E28">
        <w:rPr>
          <w:sz w:val="26"/>
          <w:szCs w:val="26"/>
        </w:rPr>
        <w:t xml:space="preserve">phải được xác nhận </w:t>
      </w:r>
      <w:r>
        <w:rPr>
          <w:sz w:val="26"/>
          <w:szCs w:val="26"/>
        </w:rPr>
        <w:t>nên thông tin đáng tin cậy.</w:t>
      </w:r>
    </w:p>
    <w:p w14:paraId="69582C15" w14:textId="77777777" w:rsidR="003D3196" w:rsidRDefault="003D3196" w:rsidP="00012E28">
      <w:pPr>
        <w:pStyle w:val="Paragraph"/>
        <w:numPr>
          <w:ilvl w:val="0"/>
          <w:numId w:val="28"/>
        </w:numPr>
        <w:spacing w:after="0"/>
        <w:ind w:left="426"/>
        <w:rPr>
          <w:sz w:val="26"/>
          <w:szCs w:val="26"/>
        </w:rPr>
      </w:pPr>
      <w:r>
        <w:rPr>
          <w:sz w:val="26"/>
          <w:szCs w:val="26"/>
        </w:rPr>
        <w:t>Nhược điểm của API:</w:t>
      </w:r>
    </w:p>
    <w:p w14:paraId="76A01C6F" w14:textId="77777777" w:rsidR="003D3196" w:rsidRDefault="003D3196" w:rsidP="00012E28">
      <w:pPr>
        <w:pStyle w:val="Paragraph"/>
        <w:numPr>
          <w:ilvl w:val="0"/>
          <w:numId w:val="25"/>
        </w:numPr>
        <w:spacing w:after="0"/>
        <w:rPr>
          <w:sz w:val="26"/>
          <w:szCs w:val="26"/>
        </w:rPr>
      </w:pPr>
      <w:r>
        <w:rPr>
          <w:sz w:val="26"/>
          <w:szCs w:val="26"/>
        </w:rPr>
        <w:t>Đòi hỏi kiến thức chuyên sâu.</w:t>
      </w:r>
    </w:p>
    <w:p w14:paraId="776FC35C" w14:textId="77777777" w:rsidR="003D3196" w:rsidRDefault="003D3196" w:rsidP="00012E28">
      <w:pPr>
        <w:pStyle w:val="Paragraph"/>
        <w:numPr>
          <w:ilvl w:val="0"/>
          <w:numId w:val="25"/>
        </w:numPr>
        <w:spacing w:after="0"/>
        <w:rPr>
          <w:sz w:val="26"/>
          <w:szCs w:val="26"/>
        </w:rPr>
      </w:pPr>
      <w:r>
        <w:rPr>
          <w:sz w:val="26"/>
          <w:szCs w:val="26"/>
        </w:rPr>
        <w:t>Tốn nhiều chi phí vận hành, nâng cấp, chỉnh sửa và phát triển.</w:t>
      </w:r>
    </w:p>
    <w:p w14:paraId="15A69623" w14:textId="77777777" w:rsidR="003D3196" w:rsidRDefault="003D3196" w:rsidP="00012E28">
      <w:pPr>
        <w:pStyle w:val="Paragraph"/>
        <w:numPr>
          <w:ilvl w:val="0"/>
          <w:numId w:val="25"/>
        </w:numPr>
        <w:spacing w:after="0"/>
        <w:rPr>
          <w:sz w:val="26"/>
          <w:szCs w:val="26"/>
        </w:rPr>
      </w:pPr>
      <w:r>
        <w:rPr>
          <w:sz w:val="26"/>
          <w:szCs w:val="26"/>
        </w:rPr>
        <w:t>Gặp vấn đề về bảo mật nếu bị tấn công hệ thống.</w:t>
      </w:r>
    </w:p>
    <w:p w14:paraId="68EE39CA" w14:textId="77777777" w:rsidR="004C1814" w:rsidRPr="00427DE1" w:rsidRDefault="004C1814" w:rsidP="004C1814">
      <w:pPr>
        <w:pStyle w:val="Paragraph"/>
        <w:spacing w:after="0"/>
        <w:rPr>
          <w:sz w:val="26"/>
          <w:szCs w:val="26"/>
          <w:lang w:val="vi-VN"/>
        </w:rPr>
      </w:pPr>
    </w:p>
    <w:p w14:paraId="42060496" w14:textId="4EDFE938" w:rsidR="00A730B1" w:rsidRDefault="00A730B1" w:rsidP="00012E28">
      <w:pPr>
        <w:pStyle w:val="Paragraph"/>
        <w:spacing w:after="0"/>
        <w:ind w:firstLine="357"/>
        <w:rPr>
          <w:sz w:val="26"/>
          <w:szCs w:val="26"/>
        </w:rPr>
      </w:pPr>
      <w:r>
        <w:rPr>
          <w:sz w:val="26"/>
          <w:szCs w:val="26"/>
        </w:rPr>
        <w:lastRenderedPageBreak/>
        <w:t>API giúp cho việc phát triển ứng dụng trở nên dễ dàng, linh hoạt và tiết kiệm thời gia</w:t>
      </w:r>
      <w:r w:rsidR="008C3DD9">
        <w:rPr>
          <w:sz w:val="26"/>
          <w:szCs w:val="26"/>
        </w:rPr>
        <w:t>n nhờ những đặc điểm sau: Sử dụng mã nguồn mở, hỗ trợ XML và JSON, có khả năng đáp ứng đầy đủ thành phần HTTP như URL, request/response headers</w:t>
      </w:r>
      <w:r w:rsidR="005D29FB">
        <w:rPr>
          <w:sz w:val="26"/>
          <w:szCs w:val="26"/>
        </w:rPr>
        <w:t xml:space="preserve"> </w:t>
      </w:r>
      <w:r w:rsidR="008C3DD9">
        <w:rPr>
          <w:sz w:val="26"/>
          <w:szCs w:val="26"/>
        </w:rPr>
        <w:t xml:space="preserve">…, mô hình WebAPI hỗ trợ MVC như: unit test, </w:t>
      </w:r>
      <w:r w:rsidR="008C3DD9" w:rsidRPr="008C3DD9">
        <w:rPr>
          <w:sz w:val="26"/>
          <w:szCs w:val="26"/>
        </w:rPr>
        <w:t>IoC container</w:t>
      </w:r>
      <w:r w:rsidR="008C3DD9">
        <w:rPr>
          <w:sz w:val="26"/>
          <w:szCs w:val="26"/>
        </w:rPr>
        <w:t>, routing, controller</w:t>
      </w:r>
      <w:r w:rsidR="005D29FB">
        <w:rPr>
          <w:sz w:val="26"/>
          <w:szCs w:val="26"/>
        </w:rPr>
        <w:t>, action result, model binder</w:t>
      </w:r>
      <w:r w:rsidR="008C3DD9">
        <w:rPr>
          <w:sz w:val="26"/>
          <w:szCs w:val="26"/>
        </w:rPr>
        <w:t xml:space="preserve"> …</w:t>
      </w:r>
    </w:p>
    <w:p w14:paraId="32DA7DFB" w14:textId="77777777" w:rsidR="003D3196" w:rsidRDefault="003D3196" w:rsidP="00340889">
      <w:pPr>
        <w:pStyle w:val="Paragraph"/>
        <w:keepNext/>
        <w:spacing w:after="0"/>
        <w:jc w:val="center"/>
      </w:pPr>
      <w:r>
        <w:rPr>
          <w:noProof/>
          <w:sz w:val="26"/>
          <w:szCs w:val="26"/>
          <w:lang w:val="vi-VN" w:eastAsia="vi-VN"/>
        </w:rPr>
        <w:drawing>
          <wp:inline distT="0" distB="0" distL="0" distR="0" wp14:anchorId="7F0415C7" wp14:editId="74D70FC7">
            <wp:extent cx="4507200" cy="236520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i.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07200" cy="2365200"/>
                    </a:xfrm>
                    <a:prstGeom prst="rect">
                      <a:avLst/>
                    </a:prstGeom>
                  </pic:spPr>
                </pic:pic>
              </a:graphicData>
            </a:graphic>
          </wp:inline>
        </w:drawing>
      </w:r>
    </w:p>
    <w:p w14:paraId="031FC1AE" w14:textId="17E34F31" w:rsidR="003D3196" w:rsidRDefault="003D3196" w:rsidP="003D3196">
      <w:pPr>
        <w:pStyle w:val="ThesisTable"/>
      </w:pPr>
      <w:bookmarkStart w:id="103" w:name="_Toc92231053"/>
      <w:bookmarkStart w:id="104" w:name="_Toc93179943"/>
      <w:r>
        <w:t xml:space="preserve">Hình </w:t>
      </w:r>
      <w:fldSimple w:instr=" STYLEREF 1 \s ">
        <w:r w:rsidR="00822049">
          <w:rPr>
            <w:noProof/>
          </w:rPr>
          <w:t>2</w:t>
        </w:r>
      </w:fldSimple>
      <w:r w:rsidR="00860410">
        <w:noBreakHyphen/>
      </w:r>
      <w:fldSimple w:instr=" SEQ Hình \* ARABIC \s 1 ">
        <w:r w:rsidR="00822049">
          <w:rPr>
            <w:noProof/>
          </w:rPr>
          <w:t>8</w:t>
        </w:r>
      </w:fldSimple>
      <w:r>
        <w:t xml:space="preserve">. </w:t>
      </w:r>
      <w:r w:rsidRPr="006F74FE">
        <w:t>Định nghĩa về API</w:t>
      </w:r>
      <w:bookmarkEnd w:id="103"/>
      <w:bookmarkEnd w:id="104"/>
    </w:p>
    <w:p w14:paraId="7455EC3A" w14:textId="28E10BCC" w:rsidR="003D3196" w:rsidRDefault="003D3196" w:rsidP="003D3196">
      <w:pPr>
        <w:pStyle w:val="Heading3"/>
        <w:numPr>
          <w:ilvl w:val="2"/>
          <w:numId w:val="3"/>
        </w:numPr>
      </w:pPr>
      <w:bookmarkStart w:id="105" w:name="_Toc92274287"/>
      <w:bookmarkStart w:id="106" w:name="_Toc93179892"/>
      <w:r>
        <w:t>Kaggle</w:t>
      </w:r>
      <w:bookmarkEnd w:id="105"/>
      <w:bookmarkEnd w:id="106"/>
    </w:p>
    <w:p w14:paraId="1F5459DF" w14:textId="77777777" w:rsidR="003D3196" w:rsidRDefault="003D3196" w:rsidP="003D3196">
      <w:pPr>
        <w:pStyle w:val="Paragraph"/>
        <w:spacing w:after="0"/>
        <w:ind w:firstLine="357"/>
        <w:rPr>
          <w:sz w:val="26"/>
          <w:szCs w:val="26"/>
        </w:rPr>
      </w:pPr>
      <w:r>
        <w:rPr>
          <w:sz w:val="26"/>
          <w:szCs w:val="26"/>
        </w:rPr>
        <w:t xml:space="preserve">Kaggle là một công ty con dưới sự điều hành của Google LLC – là một tập đoàn công nghệ đa quốc gia được thành lập tại Mỹ, là doanh nghiệp lớn chuyên về cung cấp các dịch vụ và sản phẩm liên quan đến mạng Internet như dịch vụ công nghệ thông tin, quảng bá trực tuyến, phần mềm, phần cứng cũng như nổi bất nhật là công cụ tìm kiếm thông tin. </w:t>
      </w:r>
    </w:p>
    <w:p w14:paraId="1B3D3D53" w14:textId="1A854B7C" w:rsidR="003D3196" w:rsidRPr="00382762" w:rsidRDefault="003D3196" w:rsidP="003D3196">
      <w:pPr>
        <w:pStyle w:val="Paragraph"/>
        <w:spacing w:after="0"/>
        <w:ind w:firstLine="357"/>
        <w:rPr>
          <w:sz w:val="26"/>
          <w:szCs w:val="26"/>
        </w:rPr>
      </w:pPr>
      <w:r>
        <w:rPr>
          <w:sz w:val="26"/>
          <w:szCs w:val="26"/>
        </w:rPr>
        <w:t>Kaggle là một cộng đồng trực tuyến, là nơi những nhà Khoa học dữ liệu cùng với mọi đối tượng có thể sử dụng để thực hành về Machine Learning, Deep Learning và tương tác với nhau như một cộng đồng. Kaggle cung cấp rất nhiều tập dữ liệu (được gọi là Dataset) về mọi lĩnh vực như thể thao, y tế, tài chính … và một nền tảng (platform) trực tuyến để mọi người có thể chia sẻ kiến thức, cũng như code của bản thân. Kaggle còn cung cấp nơi để mọi người có thể luyện thêm kỹ năng bằng tham gia thi đấu các cuộc thi do Kaggle tổ chức.</w:t>
      </w:r>
    </w:p>
    <w:p w14:paraId="17664FC8" w14:textId="7BEE9520" w:rsidR="003D3196" w:rsidRDefault="003D3196" w:rsidP="003D3196">
      <w:pPr>
        <w:pStyle w:val="Heading2"/>
        <w:numPr>
          <w:ilvl w:val="1"/>
          <w:numId w:val="3"/>
        </w:numPr>
      </w:pPr>
      <w:bookmarkStart w:id="107" w:name="_Toc92274288"/>
      <w:bookmarkStart w:id="108" w:name="_Toc93179893"/>
      <w:r>
        <w:lastRenderedPageBreak/>
        <w:t>Giới thiệu về Docker và Apache Airflow</w:t>
      </w:r>
      <w:bookmarkEnd w:id="107"/>
      <w:bookmarkEnd w:id="108"/>
    </w:p>
    <w:p w14:paraId="4B0F5FBB" w14:textId="77777777" w:rsidR="003D3196" w:rsidRDefault="003D3196" w:rsidP="003D3196">
      <w:pPr>
        <w:pStyle w:val="Heading3"/>
        <w:numPr>
          <w:ilvl w:val="2"/>
          <w:numId w:val="3"/>
        </w:numPr>
      </w:pPr>
      <w:bookmarkStart w:id="109" w:name="_Toc92274289"/>
      <w:bookmarkStart w:id="110" w:name="_Toc93179894"/>
      <w:r>
        <w:t>Docker</w:t>
      </w:r>
      <w:bookmarkEnd w:id="109"/>
      <w:bookmarkEnd w:id="110"/>
    </w:p>
    <w:p w14:paraId="27D86BFE" w14:textId="33D8C880" w:rsidR="003D3196" w:rsidRDefault="00B453AB" w:rsidP="00EA21FA">
      <w:pPr>
        <w:pStyle w:val="Paragraph"/>
        <w:spacing w:after="0"/>
        <w:ind w:firstLine="357"/>
        <w:rPr>
          <w:sz w:val="26"/>
          <w:szCs w:val="26"/>
        </w:rPr>
      </w:pPr>
      <w:r>
        <w:rPr>
          <w:sz w:val="26"/>
          <w:szCs w:val="26"/>
        </w:rPr>
        <w:t xml:space="preserve">Docker </w:t>
      </w:r>
      <w:r w:rsidR="003D3196">
        <w:rPr>
          <w:sz w:val="26"/>
          <w:szCs w:val="26"/>
        </w:rPr>
        <w:t xml:space="preserve">là phần mềm cho phép </w:t>
      </w:r>
      <w:r w:rsidR="00FF7FD3">
        <w:rPr>
          <w:sz w:val="26"/>
          <w:szCs w:val="26"/>
        </w:rPr>
        <w:t>lập trình viên</w:t>
      </w:r>
      <w:r w:rsidR="003D3196">
        <w:rPr>
          <w:sz w:val="26"/>
          <w:szCs w:val="26"/>
        </w:rPr>
        <w:t xml:space="preserve"> triển khai, dựng và kiểm thử ứng dụng một cách nhanh chóng</w:t>
      </w:r>
      <w:r>
        <w:rPr>
          <w:sz w:val="26"/>
          <w:szCs w:val="26"/>
        </w:rPr>
        <w:t xml:space="preserve"> và là nền tảng mã nguồn mở</w:t>
      </w:r>
      <w:r w:rsidR="003D3196">
        <w:rPr>
          <w:sz w:val="26"/>
          <w:szCs w:val="26"/>
        </w:rPr>
        <w:t>. Docker đóng gói phần mềm vào các đơn</w:t>
      </w:r>
      <w:r>
        <w:rPr>
          <w:sz w:val="26"/>
          <w:szCs w:val="26"/>
        </w:rPr>
        <w:t xml:space="preserve"> vị tiêu chuẩn hóa được gọi là C</w:t>
      </w:r>
      <w:r w:rsidR="007669DB">
        <w:rPr>
          <w:sz w:val="26"/>
          <w:szCs w:val="26"/>
        </w:rPr>
        <w:t>ontainer chứa</w:t>
      </w:r>
      <w:r w:rsidR="003D3196">
        <w:rPr>
          <w:sz w:val="26"/>
          <w:szCs w:val="26"/>
        </w:rPr>
        <w:t xml:space="preserve"> mọi thứ mà</w:t>
      </w:r>
      <w:r w:rsidR="00D674AF">
        <w:rPr>
          <w:sz w:val="26"/>
          <w:szCs w:val="26"/>
        </w:rPr>
        <w:t xml:space="preserve"> phần mềm cần để chạy </w:t>
      </w:r>
      <w:r w:rsidR="002E37AB">
        <w:rPr>
          <w:sz w:val="26"/>
          <w:szCs w:val="26"/>
        </w:rPr>
        <w:t xml:space="preserve">bao gồm </w:t>
      </w:r>
      <w:r w:rsidR="003D3196">
        <w:rPr>
          <w:sz w:val="26"/>
          <w:szCs w:val="26"/>
        </w:rPr>
        <w:t xml:space="preserve">thư viện, mã, công cụ hệ thống và thời gian chạy. </w:t>
      </w:r>
      <w:r w:rsidR="00B63A56">
        <w:rPr>
          <w:sz w:val="26"/>
          <w:szCs w:val="26"/>
        </w:rPr>
        <w:t xml:space="preserve">Docker giúp </w:t>
      </w:r>
      <w:r w:rsidR="00FF7FD3">
        <w:rPr>
          <w:sz w:val="26"/>
          <w:szCs w:val="26"/>
        </w:rPr>
        <w:t xml:space="preserve">lập trình viên </w:t>
      </w:r>
      <w:r w:rsidR="003D3196">
        <w:rPr>
          <w:sz w:val="26"/>
          <w:szCs w:val="26"/>
        </w:rPr>
        <w:t xml:space="preserve">nhanh chóng triển khai và thay đổi quy mô ứng dụng vào bất kỳ môi trường nào và đảm bảo rằng mã của bạn sẽ chạy được bằng cách sử dụng Docker. </w:t>
      </w:r>
    </w:p>
    <w:p w14:paraId="34B3A7B2" w14:textId="423813D1" w:rsidR="003D3196" w:rsidRDefault="003D3196" w:rsidP="00854F68">
      <w:pPr>
        <w:pStyle w:val="Paragraph"/>
        <w:numPr>
          <w:ilvl w:val="0"/>
          <w:numId w:val="57"/>
        </w:numPr>
        <w:spacing w:after="0"/>
        <w:rPr>
          <w:sz w:val="26"/>
          <w:szCs w:val="26"/>
        </w:rPr>
      </w:pPr>
      <w:r>
        <w:rPr>
          <w:sz w:val="26"/>
          <w:szCs w:val="26"/>
        </w:rPr>
        <w:t>Cách thức hoạt động của Docker: Docker hoạt động bằng cách cung cấp phương thức tiêu chuẩn đ</w:t>
      </w:r>
      <w:r w:rsidR="00857D6E">
        <w:rPr>
          <w:sz w:val="26"/>
          <w:szCs w:val="26"/>
        </w:rPr>
        <w:t>ể chạy mã, là hệ điều hành của C</w:t>
      </w:r>
      <w:r>
        <w:rPr>
          <w:sz w:val="26"/>
          <w:szCs w:val="26"/>
        </w:rPr>
        <w:t>ontainer (trên nền tảng ảo hóa). Docker được cài đặt trên từng máy chủ và cung cấp các lệnh đơn giản dễ dàng sử dụng để</w:t>
      </w:r>
      <w:r w:rsidR="00B453AB">
        <w:rPr>
          <w:sz w:val="26"/>
          <w:szCs w:val="26"/>
        </w:rPr>
        <w:t xml:space="preserve"> xây dựng, khởi động hoặc dừng C</w:t>
      </w:r>
      <w:r>
        <w:rPr>
          <w:sz w:val="26"/>
          <w:szCs w:val="26"/>
        </w:rPr>
        <w:t>ontainer.</w:t>
      </w:r>
    </w:p>
    <w:p w14:paraId="6B3528E2" w14:textId="38354167" w:rsidR="003D3196" w:rsidRDefault="00B453AB" w:rsidP="00854F68">
      <w:pPr>
        <w:pStyle w:val="Paragraph"/>
        <w:numPr>
          <w:ilvl w:val="0"/>
          <w:numId w:val="57"/>
        </w:numPr>
        <w:spacing w:after="0"/>
        <w:rPr>
          <w:sz w:val="26"/>
          <w:szCs w:val="26"/>
        </w:rPr>
      </w:pPr>
      <w:r>
        <w:rPr>
          <w:sz w:val="26"/>
          <w:szCs w:val="26"/>
        </w:rPr>
        <w:t>Lý do nên sử dụng Docker: C</w:t>
      </w:r>
      <w:r w:rsidR="003D3196">
        <w:rPr>
          <w:sz w:val="26"/>
          <w:szCs w:val="26"/>
        </w:rPr>
        <w:t>ho phép vận chuyển mã nhanh hơn, tiêu chuẩn hóa các hoạt động ứng dụng, tiết kiệm tiền bằng cách cải thiện khả năng vận dụng tài nguyên.</w:t>
      </w:r>
    </w:p>
    <w:p w14:paraId="716E6268" w14:textId="2B5A2F4D" w:rsidR="003D3196" w:rsidRDefault="003D3196" w:rsidP="00854F68">
      <w:pPr>
        <w:pStyle w:val="Paragraph"/>
        <w:numPr>
          <w:ilvl w:val="0"/>
          <w:numId w:val="57"/>
        </w:numPr>
        <w:spacing w:after="0"/>
        <w:rPr>
          <w:sz w:val="26"/>
          <w:szCs w:val="26"/>
        </w:rPr>
      </w:pPr>
      <w:r>
        <w:rPr>
          <w:sz w:val="26"/>
          <w:szCs w:val="26"/>
        </w:rPr>
        <w:t>Những thành phần chính của Docker: Docker Engine (thành phần chính của Docker, là công cụ để đóng gói ứng dụng), Docker Hub (chứa hàng ngàn public images có thể sử dụng dễ dàng từ cộng đồng), Images (là</w:t>
      </w:r>
      <w:r w:rsidR="00B453AB">
        <w:rPr>
          <w:sz w:val="26"/>
          <w:szCs w:val="26"/>
        </w:rPr>
        <w:t xml:space="preserve"> khuôn mẫu để tạo C</w:t>
      </w:r>
      <w:r>
        <w:rPr>
          <w:sz w:val="26"/>
          <w:szCs w:val="26"/>
        </w:rPr>
        <w:t>ontainer)</w:t>
      </w:r>
      <w:r w:rsidR="00960EAF">
        <w:rPr>
          <w:sz w:val="26"/>
          <w:szCs w:val="26"/>
        </w:rPr>
        <w:t>, Container (là</w:t>
      </w:r>
      <w:r w:rsidR="00190733">
        <w:rPr>
          <w:sz w:val="26"/>
          <w:szCs w:val="26"/>
        </w:rPr>
        <w:t xml:space="preserve"> instance của</w:t>
      </w:r>
      <w:r>
        <w:rPr>
          <w:sz w:val="26"/>
          <w:szCs w:val="26"/>
        </w:rPr>
        <w:t xml:space="preserve"> image, có thể thao tác dựa trên Docker API hoặc Docker CLI), Docker Client (giúp người dùng giao tiếp với Docker host), Docker Daemon (lắng nghe yêu cầu từ Docker Client để quản lý </w:t>
      </w:r>
      <w:r w:rsidRPr="007E27EA">
        <w:rPr>
          <w:sz w:val="26"/>
          <w:szCs w:val="26"/>
        </w:rPr>
        <w:t xml:space="preserve">Container, Image, Network và Volumes </w:t>
      </w:r>
      <w:r w:rsidR="001654A6">
        <w:rPr>
          <w:sz w:val="26"/>
          <w:szCs w:val="26"/>
        </w:rPr>
        <w:t>bằng</w:t>
      </w:r>
      <w:r w:rsidRPr="007E27EA">
        <w:rPr>
          <w:sz w:val="26"/>
          <w:szCs w:val="26"/>
        </w:rPr>
        <w:t xml:space="preserve"> REST API</w:t>
      </w:r>
      <w:r>
        <w:rPr>
          <w:sz w:val="26"/>
          <w:szCs w:val="26"/>
        </w:rPr>
        <w:t>), Dockerfiles (tập tin để chỉ dẫn để build một image)và Volumes</w:t>
      </w:r>
      <w:r w:rsidR="006361FA">
        <w:rPr>
          <w:sz w:val="26"/>
          <w:szCs w:val="26"/>
        </w:rPr>
        <w:t xml:space="preserve"> (phần dữ liệu được tạo ra khi C</w:t>
      </w:r>
      <w:r>
        <w:rPr>
          <w:sz w:val="26"/>
          <w:szCs w:val="26"/>
        </w:rPr>
        <w:t>ontainer được khởi tạo).</w:t>
      </w:r>
    </w:p>
    <w:p w14:paraId="32C216CF" w14:textId="77777777" w:rsidR="003D3196" w:rsidRDefault="003D3196" w:rsidP="00854F68">
      <w:pPr>
        <w:pStyle w:val="Paragraph"/>
        <w:numPr>
          <w:ilvl w:val="0"/>
          <w:numId w:val="57"/>
        </w:numPr>
        <w:spacing w:after="0"/>
        <w:rPr>
          <w:sz w:val="26"/>
          <w:szCs w:val="26"/>
        </w:rPr>
      </w:pPr>
      <w:r>
        <w:rPr>
          <w:sz w:val="26"/>
          <w:szCs w:val="26"/>
        </w:rPr>
        <w:t>Khi nào nên sử dụng Docker: Khi build ứng dụng cần scale một cách linh hoạt, thiết lập máy local và server trên cùng một môi trường nhanh chóng, triển khai kiến trúc Microservices …</w:t>
      </w:r>
    </w:p>
    <w:p w14:paraId="5AF1D3BF" w14:textId="77777777" w:rsidR="003D3196" w:rsidRDefault="003D3196" w:rsidP="00995E43">
      <w:pPr>
        <w:pStyle w:val="Paragraph"/>
        <w:keepNext/>
        <w:spacing w:after="0"/>
        <w:jc w:val="center"/>
      </w:pPr>
      <w:r>
        <w:rPr>
          <w:noProof/>
          <w:sz w:val="26"/>
          <w:szCs w:val="26"/>
          <w:lang w:val="vi-VN" w:eastAsia="vi-VN"/>
        </w:rPr>
        <w:lastRenderedPageBreak/>
        <w:drawing>
          <wp:inline distT="0" distB="0" distL="0" distR="0" wp14:anchorId="3BF77340" wp14:editId="33401A97">
            <wp:extent cx="4723200" cy="2260800"/>
            <wp:effectExtent l="19050" t="19050" r="20320" b="254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sics-of-docker-system.png"/>
                    <pic:cNvPicPr/>
                  </pic:nvPicPr>
                  <pic:blipFill>
                    <a:blip r:embed="rId24">
                      <a:extLst>
                        <a:ext uri="{28A0092B-C50C-407E-A947-70E740481C1C}">
                          <a14:useLocalDpi xmlns:a14="http://schemas.microsoft.com/office/drawing/2010/main" val="0"/>
                        </a:ext>
                      </a:extLst>
                    </a:blip>
                    <a:stretch>
                      <a:fillRect/>
                    </a:stretch>
                  </pic:blipFill>
                  <pic:spPr>
                    <a:xfrm>
                      <a:off x="0" y="0"/>
                      <a:ext cx="4723200" cy="2260800"/>
                    </a:xfrm>
                    <a:prstGeom prst="rect">
                      <a:avLst/>
                    </a:prstGeom>
                    <a:ln w="3175">
                      <a:solidFill>
                        <a:schemeClr val="tx1"/>
                      </a:solidFill>
                    </a:ln>
                  </pic:spPr>
                </pic:pic>
              </a:graphicData>
            </a:graphic>
          </wp:inline>
        </w:drawing>
      </w:r>
    </w:p>
    <w:p w14:paraId="0A552A58" w14:textId="36FBEB9D" w:rsidR="003D3196" w:rsidRPr="00C61D1F" w:rsidRDefault="003D3196" w:rsidP="003D3196">
      <w:pPr>
        <w:pStyle w:val="ThesisTable"/>
        <w:rPr>
          <w:sz w:val="26"/>
          <w:szCs w:val="26"/>
        </w:rPr>
      </w:pPr>
      <w:bookmarkStart w:id="111" w:name="_Toc92231054"/>
      <w:bookmarkStart w:id="112" w:name="_Toc93179944"/>
      <w:r>
        <w:t xml:space="preserve">Hình </w:t>
      </w:r>
      <w:fldSimple w:instr=" STYLEREF 1 \s ">
        <w:r w:rsidR="00822049">
          <w:rPr>
            <w:noProof/>
          </w:rPr>
          <w:t>2</w:t>
        </w:r>
      </w:fldSimple>
      <w:r w:rsidR="00860410">
        <w:noBreakHyphen/>
      </w:r>
      <w:fldSimple w:instr=" SEQ Hình \* ARABIC \s 1 ">
        <w:r w:rsidR="00822049">
          <w:rPr>
            <w:noProof/>
          </w:rPr>
          <w:t>9</w:t>
        </w:r>
      </w:fldSimple>
      <w:r>
        <w:t xml:space="preserve">. Quy trình thực thi của </w:t>
      </w:r>
      <w:r w:rsidRPr="00146EF1">
        <w:t>hệ thống sử dụng Docker</w:t>
      </w:r>
      <w:r>
        <w:t>.</w:t>
      </w:r>
      <w:bookmarkEnd w:id="111"/>
      <w:bookmarkEnd w:id="112"/>
    </w:p>
    <w:p w14:paraId="0046314A" w14:textId="77777777" w:rsidR="003D3196" w:rsidRDefault="003D3196" w:rsidP="003D3196">
      <w:pPr>
        <w:pStyle w:val="Heading3"/>
        <w:numPr>
          <w:ilvl w:val="2"/>
          <w:numId w:val="3"/>
        </w:numPr>
      </w:pPr>
      <w:bookmarkStart w:id="113" w:name="_Toc92274290"/>
      <w:bookmarkStart w:id="114" w:name="_Toc93179895"/>
      <w:r>
        <w:t>Apache Airflow</w:t>
      </w:r>
      <w:bookmarkEnd w:id="113"/>
      <w:bookmarkEnd w:id="114"/>
    </w:p>
    <w:p w14:paraId="1FDD83A8" w14:textId="3AA327CA" w:rsidR="003D3196" w:rsidRDefault="003D3196" w:rsidP="00E02AEC">
      <w:pPr>
        <w:pStyle w:val="Paragraph"/>
        <w:spacing w:after="0"/>
        <w:ind w:firstLine="357"/>
        <w:rPr>
          <w:sz w:val="26"/>
          <w:szCs w:val="26"/>
        </w:rPr>
      </w:pPr>
      <w:r>
        <w:rPr>
          <w:sz w:val="26"/>
          <w:szCs w:val="26"/>
        </w:rPr>
        <w:t>Apache Airflow là phần mềm mã nguồn mở</w:t>
      </w:r>
      <w:r w:rsidR="002E026D">
        <w:rPr>
          <w:sz w:val="26"/>
          <w:szCs w:val="26"/>
        </w:rPr>
        <w:t xml:space="preserve"> (open-source)</w:t>
      </w:r>
      <w:r>
        <w:rPr>
          <w:sz w:val="26"/>
          <w:szCs w:val="26"/>
        </w:rPr>
        <w:t>, được sử dụng để sắp xếp các luồng làm việc dưới dạng chu kỳ theo hướng DAG (</w:t>
      </w:r>
      <w:r w:rsidRPr="00C75063">
        <w:rPr>
          <w:b/>
          <w:sz w:val="26"/>
          <w:szCs w:val="26"/>
        </w:rPr>
        <w:t>D</w:t>
      </w:r>
      <w:r w:rsidRPr="00FB6B18">
        <w:rPr>
          <w:sz w:val="26"/>
          <w:szCs w:val="26"/>
        </w:rPr>
        <w:t xml:space="preserve">irected </w:t>
      </w:r>
      <w:r w:rsidRPr="00C75063">
        <w:rPr>
          <w:b/>
          <w:sz w:val="26"/>
          <w:szCs w:val="26"/>
        </w:rPr>
        <w:t>A</w:t>
      </w:r>
      <w:r w:rsidRPr="00FB6B18">
        <w:rPr>
          <w:sz w:val="26"/>
          <w:szCs w:val="26"/>
        </w:rPr>
        <w:t xml:space="preserve">cyclic </w:t>
      </w:r>
      <w:r w:rsidRPr="00C75063">
        <w:rPr>
          <w:b/>
          <w:sz w:val="26"/>
          <w:szCs w:val="26"/>
        </w:rPr>
        <w:t>G</w:t>
      </w:r>
      <w:r w:rsidRPr="00FB6B18">
        <w:rPr>
          <w:sz w:val="26"/>
          <w:szCs w:val="26"/>
        </w:rPr>
        <w:t>raph</w:t>
      </w:r>
      <w:r>
        <w:rPr>
          <w:sz w:val="26"/>
          <w:szCs w:val="26"/>
        </w:rPr>
        <w:t>) của những tác vụ theo hướng lập trình. Một lịch trình Airflow được sử dụng để lên lịch những quy trình làm việc và đường ống dữ liệu (data pipeline). Giao diện Airflow cho phép người dùng quản lý, theo dõi những đường ống chạy, giám sát tiến trình và xử lý sự cố khi cần thiết.</w:t>
      </w:r>
    </w:p>
    <w:p w14:paraId="1010781C" w14:textId="77777777" w:rsidR="003D3196" w:rsidRDefault="003D3196" w:rsidP="00E02AEC">
      <w:pPr>
        <w:pStyle w:val="Paragraph"/>
        <w:keepNext/>
        <w:spacing w:after="0"/>
        <w:jc w:val="center"/>
      </w:pPr>
      <w:r>
        <w:rPr>
          <w:noProof/>
          <w:sz w:val="26"/>
          <w:szCs w:val="26"/>
          <w:lang w:val="vi-VN" w:eastAsia="vi-VN"/>
        </w:rPr>
        <w:drawing>
          <wp:inline distT="0" distB="0" distL="0" distR="0" wp14:anchorId="55DDA22D" wp14:editId="71C99821">
            <wp:extent cx="4737600" cy="3124800"/>
            <wp:effectExtent l="19050" t="19050" r="25400" b="190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iflow.webp"/>
                    <pic:cNvPicPr/>
                  </pic:nvPicPr>
                  <pic:blipFill>
                    <a:blip r:embed="rId25">
                      <a:extLst>
                        <a:ext uri="{28A0092B-C50C-407E-A947-70E740481C1C}">
                          <a14:useLocalDpi xmlns:a14="http://schemas.microsoft.com/office/drawing/2010/main" val="0"/>
                        </a:ext>
                      </a:extLst>
                    </a:blip>
                    <a:stretch>
                      <a:fillRect/>
                    </a:stretch>
                  </pic:blipFill>
                  <pic:spPr>
                    <a:xfrm>
                      <a:off x="0" y="0"/>
                      <a:ext cx="4737600" cy="3124800"/>
                    </a:xfrm>
                    <a:prstGeom prst="rect">
                      <a:avLst/>
                    </a:prstGeom>
                    <a:ln w="9525">
                      <a:solidFill>
                        <a:schemeClr val="tx1"/>
                      </a:solidFill>
                    </a:ln>
                  </pic:spPr>
                </pic:pic>
              </a:graphicData>
            </a:graphic>
          </wp:inline>
        </w:drawing>
      </w:r>
    </w:p>
    <w:p w14:paraId="4356923D" w14:textId="2F826F8A" w:rsidR="003D3196" w:rsidRPr="002E5687" w:rsidRDefault="003D3196" w:rsidP="00E02AEC">
      <w:pPr>
        <w:pStyle w:val="ThesisTable"/>
        <w:rPr>
          <w:sz w:val="26"/>
          <w:szCs w:val="26"/>
        </w:rPr>
      </w:pPr>
      <w:bookmarkStart w:id="115" w:name="_Toc92231055"/>
      <w:bookmarkStart w:id="116" w:name="_Toc93179945"/>
      <w:r>
        <w:t xml:space="preserve">Hình </w:t>
      </w:r>
      <w:fldSimple w:instr=" STYLEREF 1 \s ">
        <w:r w:rsidR="00822049">
          <w:rPr>
            <w:noProof/>
          </w:rPr>
          <w:t>2</w:t>
        </w:r>
      </w:fldSimple>
      <w:r w:rsidR="00860410">
        <w:noBreakHyphen/>
      </w:r>
      <w:fldSimple w:instr=" SEQ Hình \* ARABIC \s 1 ">
        <w:r w:rsidR="00822049">
          <w:rPr>
            <w:noProof/>
          </w:rPr>
          <w:t>10</w:t>
        </w:r>
      </w:fldSimple>
      <w:r>
        <w:t>. Kiến trúc của Apache Airflow</w:t>
      </w:r>
      <w:bookmarkEnd w:id="115"/>
      <w:bookmarkEnd w:id="116"/>
    </w:p>
    <w:p w14:paraId="6B350DC4" w14:textId="77777777" w:rsidR="003D3196" w:rsidRDefault="003D3196" w:rsidP="003D3196">
      <w:pPr>
        <w:pStyle w:val="Heading1"/>
      </w:pPr>
      <w:bookmarkStart w:id="117" w:name="_Toc92274291"/>
      <w:bookmarkStart w:id="118" w:name="_Toc93179896"/>
      <w:r>
        <w:lastRenderedPageBreak/>
        <w:t>THU THẬP, PHÂN TÍCH VÀ BIỂU ĐỒ</w:t>
      </w:r>
      <w:bookmarkEnd w:id="117"/>
      <w:bookmarkEnd w:id="118"/>
    </w:p>
    <w:p w14:paraId="6D5E0FB6" w14:textId="77777777" w:rsidR="003D3196" w:rsidRDefault="003D3196" w:rsidP="003D3196">
      <w:pPr>
        <w:pStyle w:val="Heading2"/>
        <w:numPr>
          <w:ilvl w:val="1"/>
          <w:numId w:val="3"/>
        </w:numPr>
      </w:pPr>
      <w:bookmarkStart w:id="119" w:name="_Toc92274292"/>
      <w:bookmarkStart w:id="120" w:name="_Toc93179897"/>
      <w:r>
        <w:t>Thiết kế hệ thống</w:t>
      </w:r>
      <w:bookmarkEnd w:id="119"/>
      <w:bookmarkEnd w:id="120"/>
    </w:p>
    <w:p w14:paraId="4C8DAE88" w14:textId="77777777" w:rsidR="003D3196" w:rsidRDefault="003D3196" w:rsidP="003D3196">
      <w:pPr>
        <w:pStyle w:val="Heading3"/>
        <w:numPr>
          <w:ilvl w:val="2"/>
          <w:numId w:val="3"/>
        </w:numPr>
      </w:pPr>
      <w:bookmarkStart w:id="121" w:name="_Toc92274293"/>
      <w:bookmarkStart w:id="122" w:name="_Toc93179898"/>
      <w:r>
        <w:t>Kiến trúc hệ thống</w:t>
      </w:r>
      <w:bookmarkEnd w:id="121"/>
      <w:bookmarkEnd w:id="122"/>
    </w:p>
    <w:p w14:paraId="726D6328" w14:textId="4DF472CA" w:rsidR="003D3196" w:rsidRDefault="00E37A9A" w:rsidP="00E02AEC">
      <w:pPr>
        <w:pStyle w:val="Paragraph"/>
        <w:keepNext/>
        <w:spacing w:after="0"/>
        <w:jc w:val="center"/>
      </w:pPr>
      <w:r>
        <w:rPr>
          <w:noProof/>
          <w:lang w:val="vi-VN" w:eastAsia="vi-VN"/>
        </w:rPr>
        <w:drawing>
          <wp:inline distT="0" distB="0" distL="0" distR="0" wp14:anchorId="35E489E6" wp14:editId="6E913AA2">
            <wp:extent cx="5720400" cy="2044800"/>
            <wp:effectExtent l="19050" t="19050" r="13970"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atn_flowchart.drawio.png"/>
                    <pic:cNvPicPr/>
                  </pic:nvPicPr>
                  <pic:blipFill>
                    <a:blip r:embed="rId26">
                      <a:extLst>
                        <a:ext uri="{28A0092B-C50C-407E-A947-70E740481C1C}">
                          <a14:useLocalDpi xmlns:a14="http://schemas.microsoft.com/office/drawing/2010/main" val="0"/>
                        </a:ext>
                      </a:extLst>
                    </a:blip>
                    <a:stretch>
                      <a:fillRect/>
                    </a:stretch>
                  </pic:blipFill>
                  <pic:spPr>
                    <a:xfrm>
                      <a:off x="0" y="0"/>
                      <a:ext cx="5720400" cy="2044800"/>
                    </a:xfrm>
                    <a:prstGeom prst="rect">
                      <a:avLst/>
                    </a:prstGeom>
                    <a:ln w="9525">
                      <a:solidFill>
                        <a:schemeClr val="tx1"/>
                      </a:solidFill>
                    </a:ln>
                  </pic:spPr>
                </pic:pic>
              </a:graphicData>
            </a:graphic>
          </wp:inline>
        </w:drawing>
      </w:r>
    </w:p>
    <w:p w14:paraId="6981E7DF" w14:textId="1858E1AD" w:rsidR="003D3196" w:rsidRDefault="003D3196" w:rsidP="00E02AEC">
      <w:pPr>
        <w:pStyle w:val="ThesisTable"/>
      </w:pPr>
      <w:bookmarkStart w:id="123" w:name="_Toc92231056"/>
      <w:bookmarkStart w:id="124" w:name="_Toc93179946"/>
      <w:r>
        <w:t xml:space="preserve">Hình </w:t>
      </w:r>
      <w:fldSimple w:instr=" STYLEREF 1 \s ">
        <w:r w:rsidR="00822049">
          <w:rPr>
            <w:noProof/>
          </w:rPr>
          <w:t>3</w:t>
        </w:r>
      </w:fldSimple>
      <w:r w:rsidR="00860410">
        <w:noBreakHyphen/>
      </w:r>
      <w:fldSimple w:instr=" SEQ Hình \* ARABIC \s 1 ">
        <w:r w:rsidR="00822049">
          <w:rPr>
            <w:noProof/>
          </w:rPr>
          <w:t>1</w:t>
        </w:r>
      </w:fldSimple>
      <w:r>
        <w:t>. Kiến trúc hệ thống</w:t>
      </w:r>
      <w:bookmarkEnd w:id="123"/>
      <w:bookmarkEnd w:id="124"/>
    </w:p>
    <w:p w14:paraId="37A9370B" w14:textId="77777777" w:rsidR="003D3196" w:rsidRDefault="003D3196" w:rsidP="00E02AEC">
      <w:pPr>
        <w:ind w:firstLine="357"/>
      </w:pPr>
      <w:r>
        <w:t>Hình 3-1 là kiến trúc hệ thống của Đồ án để giới thiệu những công nghệ, thuật toán Machine Learning, phần mềm được sử dụng trong Đồ án và quy trình công việc:</w:t>
      </w:r>
    </w:p>
    <w:p w14:paraId="72C78E1D" w14:textId="2247B199" w:rsidR="0037619F" w:rsidRDefault="0037619F" w:rsidP="00E02AEC">
      <w:pPr>
        <w:pStyle w:val="ListParagraph"/>
        <w:numPr>
          <w:ilvl w:val="0"/>
          <w:numId w:val="66"/>
        </w:numPr>
        <w:ind w:left="360"/>
        <w:contextualSpacing w:val="0"/>
      </w:pPr>
      <w:r>
        <w:t>Sử dụng Task Scheduler để lập lịch tự động và triển khai Apache Ai</w:t>
      </w:r>
      <w:r w:rsidR="000F482A">
        <w:t>r</w:t>
      </w:r>
      <w:r>
        <w:t xml:space="preserve">flow bằng Docker để </w:t>
      </w:r>
      <w:r w:rsidR="00E02AEC">
        <w:t>chạy tác vụ ETL.</w:t>
      </w:r>
    </w:p>
    <w:p w14:paraId="71B18373" w14:textId="77777777" w:rsidR="003D3196" w:rsidRDefault="003D3196" w:rsidP="00E02AEC">
      <w:pPr>
        <w:pStyle w:val="ListParagraph"/>
        <w:numPr>
          <w:ilvl w:val="0"/>
          <w:numId w:val="58"/>
        </w:numPr>
        <w:ind w:left="360"/>
        <w:contextualSpacing w:val="0"/>
      </w:pPr>
      <w:r>
        <w:t>Thu thập dữ liệu từ các trang web được cung cấp bởi bên thứ 3 (third-party) uy tín, chính xác và được xác nhận.</w:t>
      </w:r>
    </w:p>
    <w:p w14:paraId="420CC68B" w14:textId="77777777" w:rsidR="003D3196" w:rsidRDefault="003D3196" w:rsidP="00E02AEC">
      <w:pPr>
        <w:pStyle w:val="ListParagraph"/>
        <w:numPr>
          <w:ilvl w:val="0"/>
          <w:numId w:val="58"/>
        </w:numPr>
        <w:ind w:left="360"/>
        <w:contextualSpacing w:val="0"/>
      </w:pPr>
      <w:r>
        <w:t>Thu thập dữ liệu thông qua API bằng phương thức HTTP.</w:t>
      </w:r>
    </w:p>
    <w:p w14:paraId="7F298E65" w14:textId="77777777" w:rsidR="003D3196" w:rsidRDefault="003D3196" w:rsidP="00E02AEC">
      <w:pPr>
        <w:pStyle w:val="ListParagraph"/>
        <w:numPr>
          <w:ilvl w:val="0"/>
          <w:numId w:val="58"/>
        </w:numPr>
        <w:ind w:left="360"/>
        <w:contextualSpacing w:val="0"/>
      </w:pPr>
      <w:r>
        <w:t>Thu thập dữ liệu từ nền tảng đa người dùng Kaggle.</w:t>
      </w:r>
    </w:p>
    <w:p w14:paraId="7848B8F7" w14:textId="77777777" w:rsidR="003D3196" w:rsidRDefault="003D3196" w:rsidP="00E02AEC">
      <w:pPr>
        <w:pStyle w:val="ListParagraph"/>
        <w:numPr>
          <w:ilvl w:val="0"/>
          <w:numId w:val="58"/>
        </w:numPr>
        <w:ind w:left="360"/>
        <w:contextualSpacing w:val="0"/>
      </w:pPr>
      <w:r>
        <w:t>Sử dụng ngôn ngữ lập trình Python để trích xuất, tiền xử lý (preprocessing)</w:t>
      </w:r>
    </w:p>
    <w:p w14:paraId="18ECDABD" w14:textId="4BD7DB37" w:rsidR="003D3196" w:rsidRDefault="003D3196" w:rsidP="00E02AEC">
      <w:pPr>
        <w:pStyle w:val="ListParagraph"/>
        <w:numPr>
          <w:ilvl w:val="0"/>
          <w:numId w:val="58"/>
        </w:numPr>
        <w:ind w:left="360"/>
        <w:contextualSpacing w:val="0"/>
      </w:pPr>
      <w:r>
        <w:t>Lưu trữ dữ liệu vào Cơ sở dữ liệu MySQL</w:t>
      </w:r>
      <w:r w:rsidR="00C20E73">
        <w:t xml:space="preserve"> và Postgre</w:t>
      </w:r>
      <w:r w:rsidR="00F42B5E">
        <w:t>SQL</w:t>
      </w:r>
      <w:r>
        <w:t xml:space="preserve"> bằng Python</w:t>
      </w:r>
      <w:r w:rsidR="00F42B5E">
        <w:t>.</w:t>
      </w:r>
    </w:p>
    <w:p w14:paraId="519033A4" w14:textId="57399A9A" w:rsidR="003D3196" w:rsidRDefault="003D3196" w:rsidP="00E02AEC">
      <w:pPr>
        <w:pStyle w:val="ListParagraph"/>
        <w:numPr>
          <w:ilvl w:val="0"/>
          <w:numId w:val="58"/>
        </w:numPr>
        <w:ind w:left="360"/>
        <w:contextualSpacing w:val="0"/>
      </w:pPr>
      <w:r>
        <w:t>Sử dụng thư viện Matplotlib và Seaborn để phân tích và vẽ biểu đồ</w:t>
      </w:r>
      <w:r w:rsidR="00F42B5E">
        <w:t>.</w:t>
      </w:r>
    </w:p>
    <w:p w14:paraId="2419F026" w14:textId="77777777" w:rsidR="003D3196" w:rsidRDefault="003D3196" w:rsidP="00E02AEC">
      <w:pPr>
        <w:pStyle w:val="ListParagraph"/>
        <w:numPr>
          <w:ilvl w:val="0"/>
          <w:numId w:val="58"/>
        </w:numPr>
        <w:ind w:left="360"/>
        <w:contextualSpacing w:val="0"/>
      </w:pPr>
      <w:r>
        <w:t>Sử dụng thuật toán SVM, Polynomial Regression và Bayesian Ridge Regression để dự đoán.</w:t>
      </w:r>
    </w:p>
    <w:p w14:paraId="3CCFE01E" w14:textId="3F15D2D6" w:rsidR="003D3196" w:rsidRDefault="003D3196" w:rsidP="00E02AEC">
      <w:pPr>
        <w:pStyle w:val="ListParagraph"/>
        <w:numPr>
          <w:ilvl w:val="0"/>
          <w:numId w:val="58"/>
        </w:numPr>
        <w:ind w:left="360"/>
        <w:contextualSpacing w:val="0"/>
      </w:pPr>
      <w:r>
        <w:t>Sử dụng phần mềm Power BI để vẽ Dashboard báo cáo.</w:t>
      </w:r>
    </w:p>
    <w:p w14:paraId="0DD5BE23" w14:textId="77777777" w:rsidR="003D3196" w:rsidRDefault="003D3196" w:rsidP="003D3196">
      <w:pPr>
        <w:pStyle w:val="Heading3"/>
        <w:numPr>
          <w:ilvl w:val="2"/>
          <w:numId w:val="3"/>
        </w:numPr>
      </w:pPr>
      <w:bookmarkStart w:id="125" w:name="_Toc92274294"/>
      <w:bookmarkStart w:id="126" w:name="_Toc93179899"/>
      <w:r>
        <w:lastRenderedPageBreak/>
        <w:t>Sơ đồ khối</w:t>
      </w:r>
      <w:bookmarkEnd w:id="125"/>
      <w:bookmarkEnd w:id="126"/>
    </w:p>
    <w:p w14:paraId="5BEBF305" w14:textId="0A014295" w:rsidR="003D3196" w:rsidRDefault="00A65F01" w:rsidP="00E02AEC">
      <w:pPr>
        <w:pStyle w:val="Paragraph"/>
        <w:keepNext/>
        <w:spacing w:after="0"/>
        <w:jc w:val="center"/>
      </w:pPr>
      <w:r>
        <w:rPr>
          <w:noProof/>
          <w:lang w:val="vi-VN" w:eastAsia="vi-VN"/>
        </w:rPr>
        <w:drawing>
          <wp:inline distT="0" distB="0" distL="0" distR="0" wp14:anchorId="6D641023" wp14:editId="17D8DD27">
            <wp:extent cx="4165200" cy="490320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odokhoi_datn.drawio.png"/>
                    <pic:cNvPicPr/>
                  </pic:nvPicPr>
                  <pic:blipFill>
                    <a:blip r:embed="rId27">
                      <a:extLst>
                        <a:ext uri="{28A0092B-C50C-407E-A947-70E740481C1C}">
                          <a14:useLocalDpi xmlns:a14="http://schemas.microsoft.com/office/drawing/2010/main" val="0"/>
                        </a:ext>
                      </a:extLst>
                    </a:blip>
                    <a:stretch>
                      <a:fillRect/>
                    </a:stretch>
                  </pic:blipFill>
                  <pic:spPr>
                    <a:xfrm>
                      <a:off x="0" y="0"/>
                      <a:ext cx="4165200" cy="4903200"/>
                    </a:xfrm>
                    <a:prstGeom prst="rect">
                      <a:avLst/>
                    </a:prstGeom>
                  </pic:spPr>
                </pic:pic>
              </a:graphicData>
            </a:graphic>
          </wp:inline>
        </w:drawing>
      </w:r>
    </w:p>
    <w:p w14:paraId="05D6EA66" w14:textId="2CF36A81" w:rsidR="003D3196" w:rsidRDefault="003D3196" w:rsidP="00E02AEC">
      <w:pPr>
        <w:pStyle w:val="ThesisTable"/>
      </w:pPr>
      <w:bookmarkStart w:id="127" w:name="_Toc92231057"/>
      <w:bookmarkStart w:id="128" w:name="_Toc93179947"/>
      <w:r>
        <w:t xml:space="preserve">Hình </w:t>
      </w:r>
      <w:fldSimple w:instr=" STYLEREF 1 \s ">
        <w:r w:rsidR="00822049">
          <w:rPr>
            <w:noProof/>
          </w:rPr>
          <w:t>3</w:t>
        </w:r>
      </w:fldSimple>
      <w:r w:rsidR="00860410">
        <w:noBreakHyphen/>
      </w:r>
      <w:fldSimple w:instr=" SEQ Hình \* ARABIC \s 1 ">
        <w:r w:rsidR="00822049">
          <w:rPr>
            <w:noProof/>
          </w:rPr>
          <w:t>2</w:t>
        </w:r>
      </w:fldSimple>
      <w:r>
        <w:t>. Sơ đồ khối</w:t>
      </w:r>
      <w:bookmarkEnd w:id="127"/>
      <w:bookmarkEnd w:id="128"/>
    </w:p>
    <w:p w14:paraId="20EB0DE5" w14:textId="3D0E2507" w:rsidR="003D3196" w:rsidRPr="00ED35BE" w:rsidRDefault="003D3196" w:rsidP="00E02AEC">
      <w:pPr>
        <w:pStyle w:val="Paragraph"/>
        <w:spacing w:after="0"/>
        <w:ind w:firstLine="357"/>
      </w:pPr>
      <w:r>
        <w:rPr>
          <w:sz w:val="26"/>
          <w:szCs w:val="26"/>
        </w:rPr>
        <w:t xml:space="preserve">Hình 3-2 là sơ đồ khối mô tả chi tiết quy trình của Đồ án: </w:t>
      </w:r>
      <w:r w:rsidR="00C1666C">
        <w:rPr>
          <w:sz w:val="26"/>
          <w:szCs w:val="26"/>
        </w:rPr>
        <w:t xml:space="preserve">Sử dụng Docker cài đặt và thiết lập Apache Airflow </w:t>
      </w:r>
      <w:r w:rsidR="007E45A0">
        <w:rPr>
          <w:sz w:val="26"/>
          <w:szCs w:val="26"/>
        </w:rPr>
        <w:t xml:space="preserve">cùng với phần mềm Task Scheduler </w:t>
      </w:r>
      <w:r w:rsidR="00DE78C4">
        <w:rPr>
          <w:sz w:val="26"/>
          <w:szCs w:val="26"/>
        </w:rPr>
        <w:t>để tự động hóa quy trình ETL</w:t>
      </w:r>
      <w:r w:rsidR="00011A29">
        <w:rPr>
          <w:sz w:val="26"/>
          <w:szCs w:val="26"/>
        </w:rPr>
        <w:t>.</w:t>
      </w:r>
      <w:r w:rsidR="00C1666C">
        <w:rPr>
          <w:sz w:val="26"/>
          <w:szCs w:val="26"/>
        </w:rPr>
        <w:t xml:space="preserve"> </w:t>
      </w:r>
      <w:r w:rsidR="00011A29">
        <w:rPr>
          <w:sz w:val="26"/>
          <w:szCs w:val="26"/>
        </w:rPr>
        <w:t>T</w:t>
      </w:r>
      <w:r>
        <w:rPr>
          <w:sz w:val="26"/>
          <w:szCs w:val="26"/>
        </w:rPr>
        <w:t>hu thập dữ liệu tổng quát về dịch COVID-19 từ trang web RapidAPI, thu thập dữ liệu từ nền tảng trực tuyến Kaggle về dữ liệu Vắc-xin và thu thập dữ liệ</w:t>
      </w:r>
      <w:r w:rsidR="00C1666C">
        <w:rPr>
          <w:sz w:val="26"/>
          <w:szCs w:val="26"/>
        </w:rPr>
        <w:t xml:space="preserve">u chi tiết về dịch COVID-19 từ </w:t>
      </w:r>
      <w:r>
        <w:rPr>
          <w:sz w:val="26"/>
          <w:szCs w:val="26"/>
        </w:rPr>
        <w:t xml:space="preserve">Trường </w:t>
      </w:r>
      <w:r w:rsidRPr="00764B2F">
        <w:rPr>
          <w:sz w:val="26"/>
          <w:szCs w:val="26"/>
        </w:rPr>
        <w:t>Đại học Johns Hopkins</w:t>
      </w:r>
      <w:r>
        <w:rPr>
          <w:sz w:val="26"/>
          <w:szCs w:val="26"/>
        </w:rPr>
        <w:t xml:space="preserve">. Trích xuất, tiền xử lý, biến đổi dữ liệu bằng ngôn ngữ lập trình Python và lưu trữ dữ liệu bằng Cơ sở dữ liệu MySQL. Sử dụng phần mềm Power BI để vẽ các Dashboard, sử dụng thư viện Matplotlib và Seaborn để phân tích và vẽ biểu đồ và sử dụng Machine Learning để dự đoán số ca nhiễm trong tương lai gần của Thế giới và Việt Nam. </w:t>
      </w:r>
    </w:p>
    <w:p w14:paraId="7480BE90" w14:textId="77777777" w:rsidR="003D3196" w:rsidRDefault="003D3196" w:rsidP="003D3196">
      <w:pPr>
        <w:pStyle w:val="Heading2"/>
        <w:numPr>
          <w:ilvl w:val="1"/>
          <w:numId w:val="3"/>
        </w:numPr>
      </w:pPr>
      <w:bookmarkStart w:id="129" w:name="_Toc92274295"/>
      <w:bookmarkStart w:id="130" w:name="_Toc93179900"/>
      <w:r>
        <w:lastRenderedPageBreak/>
        <w:t>Tổng quát về dịch COVID-19</w:t>
      </w:r>
      <w:bookmarkEnd w:id="129"/>
      <w:bookmarkEnd w:id="130"/>
    </w:p>
    <w:p w14:paraId="0A1B993F" w14:textId="7B2BD740" w:rsidR="003D3196" w:rsidRPr="006A28F2" w:rsidRDefault="003D3196" w:rsidP="003D3196">
      <w:pPr>
        <w:ind w:firstLine="357"/>
      </w:pPr>
      <w:bookmarkStart w:id="131" w:name="_Toc92274296"/>
      <w:r>
        <w:t xml:space="preserve">Để có được cái nhìn tổng quát về dịch COVID-19, trong chương này </w:t>
      </w:r>
      <w:r w:rsidR="00C0322C">
        <w:t>tôi</w:t>
      </w:r>
      <w:r>
        <w:t xml:space="preserve"> sử dụng Python để thu thập dữ liệu, lưu trữ dữ liệu vào Cơ sở dữ liệu MySQL và vẽ Dashboard bằng phần mềm Power BI.</w:t>
      </w:r>
    </w:p>
    <w:p w14:paraId="5FD2ADF9" w14:textId="77777777" w:rsidR="003D3196" w:rsidRDefault="003D3196" w:rsidP="003D3196">
      <w:pPr>
        <w:pStyle w:val="Heading3"/>
        <w:numPr>
          <w:ilvl w:val="2"/>
          <w:numId w:val="3"/>
        </w:numPr>
      </w:pPr>
      <w:bookmarkStart w:id="132" w:name="_Toc93179901"/>
      <w:r>
        <w:t>Thu thập dữ liệu từ RapidAPI và lưu trữ vào Cơ sở dữ liệu MySQL</w:t>
      </w:r>
      <w:bookmarkEnd w:id="131"/>
      <w:bookmarkEnd w:id="132"/>
    </w:p>
    <w:p w14:paraId="30690A1E" w14:textId="7C29A44B" w:rsidR="003D3196" w:rsidRDefault="003D3196" w:rsidP="003D3196">
      <w:pPr>
        <w:pStyle w:val="Paragraph"/>
        <w:spacing w:after="0"/>
        <w:ind w:firstLine="357"/>
        <w:rPr>
          <w:sz w:val="26"/>
          <w:szCs w:val="26"/>
        </w:rPr>
      </w:pPr>
      <w:r>
        <w:rPr>
          <w:sz w:val="26"/>
          <w:szCs w:val="26"/>
        </w:rPr>
        <w:t xml:space="preserve">Để thu thập được dữ liệu về dịch COVID-19 như tổng số ca nhiễm, tổng số ca tử vong, tổng số </w:t>
      </w:r>
      <w:r w:rsidR="00700128">
        <w:rPr>
          <w:sz w:val="26"/>
          <w:szCs w:val="26"/>
        </w:rPr>
        <w:t>ca</w:t>
      </w:r>
      <w:r>
        <w:rPr>
          <w:sz w:val="26"/>
          <w:szCs w:val="26"/>
        </w:rPr>
        <w:t xml:space="preserve"> </w:t>
      </w:r>
      <w:r w:rsidR="00AD5CA7">
        <w:rPr>
          <w:sz w:val="26"/>
          <w:szCs w:val="26"/>
        </w:rPr>
        <w:t>hồi phục</w:t>
      </w:r>
      <w:r>
        <w:rPr>
          <w:sz w:val="26"/>
          <w:szCs w:val="26"/>
        </w:rPr>
        <w:t xml:space="preserve">, tỷ lệ tử vong, tỷ lệ mắc bệnh … trong đồ án này </w:t>
      </w:r>
      <w:r w:rsidR="00C0322C">
        <w:rPr>
          <w:sz w:val="26"/>
          <w:szCs w:val="26"/>
        </w:rPr>
        <w:t>tôi</w:t>
      </w:r>
      <w:r>
        <w:rPr>
          <w:sz w:val="26"/>
          <w:szCs w:val="26"/>
        </w:rPr>
        <w:t xml:space="preserve"> sử dụng nền tảng cung cấp API là RapidAPI.</w:t>
      </w:r>
    </w:p>
    <w:p w14:paraId="48B5E083" w14:textId="6C93142E" w:rsidR="003D3196" w:rsidRDefault="003D3196" w:rsidP="003D3196">
      <w:pPr>
        <w:pStyle w:val="Paragraph"/>
        <w:spacing w:after="0"/>
        <w:rPr>
          <w:sz w:val="26"/>
          <w:szCs w:val="26"/>
        </w:rPr>
      </w:pPr>
      <w:r>
        <w:rPr>
          <w:sz w:val="26"/>
          <w:szCs w:val="26"/>
        </w:rPr>
        <w:tab/>
        <w:t>RapidAPI là được phát triển từ cuộc thi Hackathon năm 2015, được tạo ra bởi các nhà phát triển dành cho các nhà phát triển để họ có một nơi để truy cập vào các API và Microservices cũng như xây dựng các ứng dụng, phần mềm hiệu quả và dễ dàng hơn. RapidAPI là nơi các nhà phát triển có t</w:t>
      </w:r>
      <w:r w:rsidR="00121CB5">
        <w:rPr>
          <w:sz w:val="26"/>
          <w:szCs w:val="26"/>
        </w:rPr>
        <w:t>h</w:t>
      </w:r>
      <w:r>
        <w:rPr>
          <w:sz w:val="26"/>
          <w:szCs w:val="26"/>
        </w:rPr>
        <w:t>ể tìm, thử nghiệm và kết nối với các API – tất cả chỉ cần 1 tài khoản, 1 API key và 1 SDK</w:t>
      </w:r>
      <w:r w:rsidR="00700128">
        <w:rPr>
          <w:sz w:val="26"/>
          <w:szCs w:val="26"/>
        </w:rPr>
        <w:t xml:space="preserve"> </w:t>
      </w:r>
      <w:r>
        <w:rPr>
          <w:sz w:val="26"/>
          <w:szCs w:val="26"/>
        </w:rPr>
        <w:t>(</w:t>
      </w:r>
      <w:r w:rsidRPr="00700128">
        <w:rPr>
          <w:b/>
          <w:sz w:val="26"/>
          <w:szCs w:val="26"/>
        </w:rPr>
        <w:t>S</w:t>
      </w:r>
      <w:r w:rsidRPr="00246638">
        <w:rPr>
          <w:sz w:val="26"/>
          <w:szCs w:val="26"/>
        </w:rPr>
        <w:t xml:space="preserve">oftware </w:t>
      </w:r>
      <w:r w:rsidRPr="00700128">
        <w:rPr>
          <w:b/>
          <w:sz w:val="26"/>
          <w:szCs w:val="26"/>
        </w:rPr>
        <w:t>D</w:t>
      </w:r>
      <w:r w:rsidRPr="00246638">
        <w:rPr>
          <w:sz w:val="26"/>
          <w:szCs w:val="26"/>
        </w:rPr>
        <w:t xml:space="preserve">evelopment </w:t>
      </w:r>
      <w:r w:rsidRPr="00700128">
        <w:rPr>
          <w:b/>
          <w:sz w:val="26"/>
          <w:szCs w:val="26"/>
        </w:rPr>
        <w:t>K</w:t>
      </w:r>
      <w:r w:rsidRPr="00246638">
        <w:rPr>
          <w:sz w:val="26"/>
          <w:szCs w:val="26"/>
        </w:rPr>
        <w:t>it</w:t>
      </w:r>
      <w:r>
        <w:rPr>
          <w:sz w:val="26"/>
          <w:szCs w:val="26"/>
        </w:rPr>
        <w:t>). Các nhà phát triển có thể chia sẻ và cộng tác làm việc, RapidAPI cho phép các nhà phát triển chia sẻ và đăng ký API công khai. RapidAPI cung cấp rất nhiều API như dữ liệu về Thể thao, dữ liệu về Y tế, dữ liệu về Khoa học …</w:t>
      </w:r>
    </w:p>
    <w:p w14:paraId="0472E39A" w14:textId="350EB452" w:rsidR="003D3196" w:rsidRDefault="003D3196" w:rsidP="003D3196">
      <w:pPr>
        <w:pStyle w:val="Paragraph"/>
        <w:spacing w:after="0"/>
        <w:rPr>
          <w:sz w:val="26"/>
          <w:szCs w:val="26"/>
        </w:rPr>
      </w:pPr>
      <w:r>
        <w:rPr>
          <w:sz w:val="26"/>
          <w:szCs w:val="26"/>
        </w:rPr>
        <w:tab/>
        <w:t xml:space="preserve">Trong Đồ án này, </w:t>
      </w:r>
      <w:r w:rsidR="00C0322C">
        <w:rPr>
          <w:sz w:val="26"/>
          <w:szCs w:val="26"/>
        </w:rPr>
        <w:t>tôi</w:t>
      </w:r>
      <w:r>
        <w:rPr>
          <w:sz w:val="26"/>
          <w:szCs w:val="26"/>
        </w:rPr>
        <w:t xml:space="preserve"> sử dụng “</w:t>
      </w:r>
      <w:r w:rsidRPr="00F92013">
        <w:rPr>
          <w:sz w:val="26"/>
          <w:szCs w:val="26"/>
        </w:rPr>
        <w:t xml:space="preserve">VACCOVID - coronavirus, </w:t>
      </w:r>
      <w:r>
        <w:rPr>
          <w:sz w:val="26"/>
          <w:szCs w:val="26"/>
        </w:rPr>
        <w:t>Vắc-xin</w:t>
      </w:r>
      <w:r w:rsidRPr="00F92013">
        <w:rPr>
          <w:sz w:val="26"/>
          <w:szCs w:val="26"/>
        </w:rPr>
        <w:t xml:space="preserve"> and treatment tracker</w:t>
      </w:r>
      <w:r>
        <w:rPr>
          <w:sz w:val="26"/>
          <w:szCs w:val="26"/>
        </w:rPr>
        <w:t>” của RapidAPI, là 1 API miễn phí và đã được xác thực thông tin bởi RapidAPI để phân tích và vẽ Dashboard.</w:t>
      </w:r>
    </w:p>
    <w:p w14:paraId="46922E89" w14:textId="3C037545" w:rsidR="003D3196" w:rsidRDefault="003D3196" w:rsidP="003D3196">
      <w:pPr>
        <w:pStyle w:val="Paragraph"/>
        <w:spacing w:after="0"/>
        <w:rPr>
          <w:sz w:val="26"/>
          <w:szCs w:val="26"/>
        </w:rPr>
      </w:pPr>
      <w:r>
        <w:rPr>
          <w:sz w:val="26"/>
          <w:szCs w:val="26"/>
        </w:rPr>
        <w:tab/>
        <w:t xml:space="preserve">Để trích xuất được dữ liệu từ API, </w:t>
      </w:r>
      <w:r w:rsidR="00C0322C">
        <w:rPr>
          <w:sz w:val="26"/>
          <w:szCs w:val="26"/>
        </w:rPr>
        <w:t>tôi</w:t>
      </w:r>
      <w:r>
        <w:rPr>
          <w:sz w:val="26"/>
          <w:szCs w:val="26"/>
        </w:rPr>
        <w:t xml:space="preserve"> sử dụng ngôn ngữ lập trình Python cùng với thư viện Requests. Để sử dụng thư viện Requests, </w:t>
      </w:r>
      <w:r w:rsidR="00C0322C">
        <w:rPr>
          <w:sz w:val="26"/>
          <w:szCs w:val="26"/>
        </w:rPr>
        <w:t>tôi</w:t>
      </w:r>
      <w:r>
        <w:rPr>
          <w:sz w:val="26"/>
          <w:szCs w:val="26"/>
        </w:rPr>
        <w:t xml:space="preserve"> cần cung cấp 2 thông số (parameter) là URL</w:t>
      </w:r>
      <w:r w:rsidR="00700128">
        <w:rPr>
          <w:sz w:val="26"/>
          <w:szCs w:val="26"/>
        </w:rPr>
        <w:t xml:space="preserve"> (</w:t>
      </w:r>
      <w:r w:rsidR="00700128" w:rsidRPr="007F525B">
        <w:rPr>
          <w:b/>
          <w:sz w:val="26"/>
          <w:szCs w:val="26"/>
        </w:rPr>
        <w:t>U</w:t>
      </w:r>
      <w:r w:rsidR="00700128" w:rsidRPr="00700128">
        <w:rPr>
          <w:sz w:val="26"/>
          <w:szCs w:val="26"/>
        </w:rPr>
        <w:t xml:space="preserve">niform </w:t>
      </w:r>
      <w:r w:rsidR="00700128" w:rsidRPr="007F525B">
        <w:rPr>
          <w:b/>
          <w:sz w:val="26"/>
          <w:szCs w:val="26"/>
        </w:rPr>
        <w:t>R</w:t>
      </w:r>
      <w:r w:rsidR="00700128" w:rsidRPr="00700128">
        <w:rPr>
          <w:sz w:val="26"/>
          <w:szCs w:val="26"/>
        </w:rPr>
        <w:t xml:space="preserve">esource </w:t>
      </w:r>
      <w:r w:rsidR="00700128" w:rsidRPr="007F525B">
        <w:rPr>
          <w:b/>
          <w:sz w:val="26"/>
          <w:szCs w:val="26"/>
        </w:rPr>
        <w:t>L</w:t>
      </w:r>
      <w:r w:rsidR="00700128" w:rsidRPr="00700128">
        <w:rPr>
          <w:sz w:val="26"/>
          <w:szCs w:val="26"/>
        </w:rPr>
        <w:t>ocator</w:t>
      </w:r>
      <w:r w:rsidR="00700128">
        <w:rPr>
          <w:sz w:val="26"/>
          <w:szCs w:val="26"/>
        </w:rPr>
        <w:t>)</w:t>
      </w:r>
      <w:r>
        <w:rPr>
          <w:sz w:val="26"/>
          <w:szCs w:val="26"/>
        </w:rPr>
        <w:t>, phương thức (method) “GET” và đưa phản hồi (response) trả về thành định dạng lưu trữ JSON</w:t>
      </w:r>
      <w:r w:rsidR="00700128">
        <w:rPr>
          <w:sz w:val="26"/>
          <w:szCs w:val="26"/>
        </w:rPr>
        <w:t xml:space="preserve"> </w:t>
      </w:r>
      <w:r>
        <w:rPr>
          <w:sz w:val="26"/>
          <w:szCs w:val="26"/>
        </w:rPr>
        <w:t>(</w:t>
      </w:r>
      <w:r w:rsidRPr="00700128">
        <w:rPr>
          <w:b/>
          <w:sz w:val="26"/>
          <w:szCs w:val="26"/>
        </w:rPr>
        <w:t>J</w:t>
      </w:r>
      <w:r w:rsidRPr="007D37AF">
        <w:rPr>
          <w:sz w:val="26"/>
          <w:szCs w:val="26"/>
        </w:rPr>
        <w:t>ava</w:t>
      </w:r>
      <w:r w:rsidRPr="00700128">
        <w:rPr>
          <w:b/>
          <w:sz w:val="26"/>
          <w:szCs w:val="26"/>
        </w:rPr>
        <w:t>S</w:t>
      </w:r>
      <w:r w:rsidRPr="007D37AF">
        <w:rPr>
          <w:sz w:val="26"/>
          <w:szCs w:val="26"/>
        </w:rPr>
        <w:t xml:space="preserve">cript </w:t>
      </w:r>
      <w:r w:rsidRPr="00700128">
        <w:rPr>
          <w:b/>
          <w:sz w:val="26"/>
          <w:szCs w:val="26"/>
        </w:rPr>
        <w:t>O</w:t>
      </w:r>
      <w:r w:rsidRPr="007D37AF">
        <w:rPr>
          <w:sz w:val="26"/>
          <w:szCs w:val="26"/>
        </w:rPr>
        <w:t xml:space="preserve">bject </w:t>
      </w:r>
      <w:r w:rsidRPr="00700128">
        <w:rPr>
          <w:b/>
          <w:sz w:val="26"/>
          <w:szCs w:val="26"/>
        </w:rPr>
        <w:t>N</w:t>
      </w:r>
      <w:r w:rsidRPr="007D37AF">
        <w:rPr>
          <w:sz w:val="26"/>
          <w:szCs w:val="26"/>
        </w:rPr>
        <w:t>otation</w:t>
      </w:r>
      <w:r>
        <w:rPr>
          <w:sz w:val="26"/>
          <w:szCs w:val="26"/>
        </w:rPr>
        <w:t>).</w:t>
      </w:r>
    </w:p>
    <w:p w14:paraId="71102252" w14:textId="77777777" w:rsidR="003D3196" w:rsidRDefault="003D3196" w:rsidP="003D3196">
      <w:pPr>
        <w:pStyle w:val="Paragraph"/>
        <w:keepNext/>
        <w:spacing w:after="0"/>
        <w:jc w:val="center"/>
      </w:pPr>
      <w:r>
        <w:rPr>
          <w:noProof/>
          <w:lang w:val="vi-VN" w:eastAsia="vi-VN"/>
        </w:rPr>
        <w:drawing>
          <wp:inline distT="0" distB="0" distL="0" distR="0" wp14:anchorId="35C49BFA" wp14:editId="52A0A487">
            <wp:extent cx="5972400" cy="590400"/>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400" cy="590400"/>
                    </a:xfrm>
                    <a:prstGeom prst="rect">
                      <a:avLst/>
                    </a:prstGeom>
                  </pic:spPr>
                </pic:pic>
              </a:graphicData>
            </a:graphic>
          </wp:inline>
        </w:drawing>
      </w:r>
    </w:p>
    <w:p w14:paraId="13019ADA" w14:textId="2D732A13" w:rsidR="003D3196" w:rsidRDefault="003D3196" w:rsidP="003D3196">
      <w:pPr>
        <w:pStyle w:val="ThesisTable"/>
      </w:pPr>
      <w:bookmarkStart w:id="133" w:name="_Toc92231058"/>
      <w:bookmarkStart w:id="134" w:name="_Toc93179948"/>
      <w:r>
        <w:t xml:space="preserve">Hình </w:t>
      </w:r>
      <w:fldSimple w:instr=" STYLEREF 1 \s ">
        <w:r w:rsidR="00822049">
          <w:rPr>
            <w:noProof/>
          </w:rPr>
          <w:t>3</w:t>
        </w:r>
      </w:fldSimple>
      <w:r w:rsidR="00860410">
        <w:noBreakHyphen/>
      </w:r>
      <w:fldSimple w:instr=" SEQ Hình \* ARABIC \s 1 ">
        <w:r w:rsidR="00822049">
          <w:rPr>
            <w:noProof/>
          </w:rPr>
          <w:t>3</w:t>
        </w:r>
      </w:fldSimple>
      <w:r>
        <w:t xml:space="preserve">. </w:t>
      </w:r>
      <w:r w:rsidRPr="00B32C84">
        <w:t>Định dạng JSON của Response</w:t>
      </w:r>
      <w:bookmarkEnd w:id="133"/>
      <w:bookmarkEnd w:id="134"/>
    </w:p>
    <w:p w14:paraId="3F9E68CC" w14:textId="42B36FAC" w:rsidR="003D3196" w:rsidRDefault="003D3196" w:rsidP="003D3196">
      <w:pPr>
        <w:pStyle w:val="Paragraph"/>
        <w:spacing w:after="0"/>
        <w:rPr>
          <w:sz w:val="26"/>
          <w:szCs w:val="26"/>
        </w:rPr>
      </w:pPr>
      <w:r>
        <w:rPr>
          <w:sz w:val="26"/>
          <w:szCs w:val="26"/>
        </w:rPr>
        <w:lastRenderedPageBreak/>
        <w:tab/>
        <w:t xml:space="preserve">Sau khi có được đầy đủ dữ liệu về COVID-19 của các quốc gia trên thế giới, </w:t>
      </w:r>
      <w:r w:rsidR="00C0322C">
        <w:rPr>
          <w:sz w:val="26"/>
          <w:szCs w:val="26"/>
        </w:rPr>
        <w:t xml:space="preserve">tôi </w:t>
      </w:r>
      <w:r>
        <w:rPr>
          <w:sz w:val="26"/>
          <w:szCs w:val="26"/>
        </w:rPr>
        <w:t xml:space="preserve">sử dụng Python để giao tiếp với Cơ sở dữ liệu MySQL để lưu trữ. </w:t>
      </w:r>
      <w:r w:rsidR="00C0322C">
        <w:rPr>
          <w:sz w:val="26"/>
          <w:szCs w:val="26"/>
        </w:rPr>
        <w:t>Tôi</w:t>
      </w:r>
      <w:r>
        <w:rPr>
          <w:sz w:val="26"/>
          <w:szCs w:val="26"/>
        </w:rPr>
        <w:t xml:space="preserve"> sử dụng 2 từ khóa “TRUNCATE” (xóa tất cả dữ liệu của 1 bảng) và “INSERT” (thêm dữ liệu vào bảng) để cập nhật dữ liệu mới cho bảng “</w:t>
      </w:r>
      <w:r w:rsidRPr="00C0362E">
        <w:rPr>
          <w:sz w:val="26"/>
          <w:szCs w:val="26"/>
        </w:rPr>
        <w:t>SUMMARY_COVID_DATA</w:t>
      </w:r>
      <w:r>
        <w:rPr>
          <w:sz w:val="26"/>
          <w:szCs w:val="26"/>
        </w:rPr>
        <w:t>” của Cơ sở dữ liệu.</w:t>
      </w:r>
    </w:p>
    <w:p w14:paraId="3B273E84" w14:textId="77777777" w:rsidR="003D3196" w:rsidRDefault="003D3196" w:rsidP="003D3196">
      <w:pPr>
        <w:pStyle w:val="Paragraph"/>
        <w:keepNext/>
        <w:spacing w:after="0"/>
      </w:pPr>
      <w:r>
        <w:rPr>
          <w:noProof/>
          <w:lang w:val="vi-VN" w:eastAsia="vi-VN"/>
        </w:rPr>
        <w:drawing>
          <wp:inline distT="0" distB="0" distL="0" distR="0" wp14:anchorId="77D4BFA8" wp14:editId="37C99076">
            <wp:extent cx="5900400" cy="1724400"/>
            <wp:effectExtent l="0" t="0" r="571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0400" cy="1724400"/>
                    </a:xfrm>
                    <a:prstGeom prst="rect">
                      <a:avLst/>
                    </a:prstGeom>
                  </pic:spPr>
                </pic:pic>
              </a:graphicData>
            </a:graphic>
          </wp:inline>
        </w:drawing>
      </w:r>
    </w:p>
    <w:p w14:paraId="6B9610B6" w14:textId="25D96361" w:rsidR="003D3196" w:rsidRDefault="003D3196" w:rsidP="003D3196">
      <w:pPr>
        <w:pStyle w:val="ThesisTable"/>
      </w:pPr>
      <w:bookmarkStart w:id="135" w:name="_Toc92231059"/>
      <w:bookmarkStart w:id="136" w:name="_Toc93179949"/>
      <w:r>
        <w:t xml:space="preserve">Hình </w:t>
      </w:r>
      <w:fldSimple w:instr=" STYLEREF 1 \s ">
        <w:r w:rsidR="00822049">
          <w:rPr>
            <w:noProof/>
          </w:rPr>
          <w:t>3</w:t>
        </w:r>
      </w:fldSimple>
      <w:r w:rsidR="00860410">
        <w:noBreakHyphen/>
      </w:r>
      <w:fldSimple w:instr=" SEQ Hình \* ARABIC \s 1 ">
        <w:r w:rsidR="00822049">
          <w:rPr>
            <w:noProof/>
          </w:rPr>
          <w:t>4</w:t>
        </w:r>
      </w:fldSimple>
      <w:r>
        <w:t xml:space="preserve">. </w:t>
      </w:r>
      <w:r w:rsidRPr="00F70ECD">
        <w:t>Dữ liệu trong MySQL</w:t>
      </w:r>
      <w:bookmarkEnd w:id="135"/>
      <w:bookmarkEnd w:id="136"/>
    </w:p>
    <w:p w14:paraId="770C103F" w14:textId="77777777" w:rsidR="003D3196" w:rsidRDefault="003D3196" w:rsidP="003D3196">
      <w:pPr>
        <w:pStyle w:val="Paragraph"/>
        <w:spacing w:after="0"/>
        <w:rPr>
          <w:sz w:val="26"/>
          <w:szCs w:val="26"/>
        </w:rPr>
      </w:pPr>
      <w:r>
        <w:rPr>
          <w:sz w:val="26"/>
          <w:szCs w:val="26"/>
        </w:rPr>
        <w:tab/>
        <w:t>Hình 3-4 là dữ liệu thống kê về dịch COVID-19 được cập nhật vào MySQL, đây là dữ liệu được tính đến ngày 24/12/2021 cùng với những cột như:</w:t>
      </w:r>
    </w:p>
    <w:p w14:paraId="24D84417" w14:textId="77777777" w:rsidR="003D3196" w:rsidRDefault="003D3196" w:rsidP="00854F68">
      <w:pPr>
        <w:pStyle w:val="Paragraph"/>
        <w:numPr>
          <w:ilvl w:val="0"/>
          <w:numId w:val="60"/>
        </w:numPr>
        <w:spacing w:after="0"/>
        <w:rPr>
          <w:sz w:val="26"/>
          <w:szCs w:val="26"/>
        </w:rPr>
      </w:pPr>
      <w:r>
        <w:rPr>
          <w:sz w:val="26"/>
          <w:szCs w:val="26"/>
        </w:rPr>
        <w:t>NAME: tên quốc gia.</w:t>
      </w:r>
    </w:p>
    <w:p w14:paraId="6AD936A5" w14:textId="32A8548B" w:rsidR="00BE1B9F" w:rsidRDefault="00BE1B9F" w:rsidP="00854F68">
      <w:pPr>
        <w:pStyle w:val="Paragraph"/>
        <w:numPr>
          <w:ilvl w:val="0"/>
          <w:numId w:val="60"/>
        </w:numPr>
        <w:spacing w:after="0"/>
        <w:rPr>
          <w:sz w:val="26"/>
          <w:szCs w:val="26"/>
        </w:rPr>
      </w:pPr>
      <w:r>
        <w:rPr>
          <w:sz w:val="26"/>
          <w:szCs w:val="26"/>
        </w:rPr>
        <w:t>CONTINENT: tên châu lục</w:t>
      </w:r>
      <w:r w:rsidR="00C15EF5">
        <w:rPr>
          <w:sz w:val="26"/>
          <w:szCs w:val="26"/>
        </w:rPr>
        <w:t>.</w:t>
      </w:r>
    </w:p>
    <w:p w14:paraId="17B8DBEF" w14:textId="77777777" w:rsidR="003D3196" w:rsidRDefault="003D3196" w:rsidP="00854F68">
      <w:pPr>
        <w:pStyle w:val="Paragraph"/>
        <w:numPr>
          <w:ilvl w:val="0"/>
          <w:numId w:val="59"/>
        </w:numPr>
        <w:spacing w:after="0"/>
        <w:rPr>
          <w:sz w:val="26"/>
          <w:szCs w:val="26"/>
        </w:rPr>
      </w:pPr>
      <w:r w:rsidRPr="00E36447">
        <w:rPr>
          <w:sz w:val="26"/>
          <w:szCs w:val="26"/>
        </w:rPr>
        <w:t>TOTAL_CASES</w:t>
      </w:r>
      <w:r>
        <w:rPr>
          <w:sz w:val="26"/>
          <w:szCs w:val="26"/>
        </w:rPr>
        <w:t xml:space="preserve">: tổng số ca nhiễm. </w:t>
      </w:r>
    </w:p>
    <w:p w14:paraId="29DA0E6E" w14:textId="77777777" w:rsidR="003D3196" w:rsidRDefault="003D3196" w:rsidP="00854F68">
      <w:pPr>
        <w:pStyle w:val="Paragraph"/>
        <w:numPr>
          <w:ilvl w:val="0"/>
          <w:numId w:val="59"/>
        </w:numPr>
        <w:spacing w:after="0"/>
        <w:rPr>
          <w:sz w:val="26"/>
          <w:szCs w:val="26"/>
        </w:rPr>
      </w:pPr>
      <w:r w:rsidRPr="00E36447">
        <w:rPr>
          <w:sz w:val="26"/>
          <w:szCs w:val="26"/>
        </w:rPr>
        <w:t>TOTAL_DEATHS</w:t>
      </w:r>
      <w:r>
        <w:rPr>
          <w:sz w:val="26"/>
          <w:szCs w:val="26"/>
        </w:rPr>
        <w:t>: tổng số ca tử vong.</w:t>
      </w:r>
    </w:p>
    <w:p w14:paraId="2D686B0D" w14:textId="244CA8AE" w:rsidR="003D3196" w:rsidRDefault="003D3196" w:rsidP="00854F68">
      <w:pPr>
        <w:pStyle w:val="Paragraph"/>
        <w:numPr>
          <w:ilvl w:val="0"/>
          <w:numId w:val="59"/>
        </w:numPr>
        <w:spacing w:after="0"/>
        <w:rPr>
          <w:sz w:val="26"/>
          <w:szCs w:val="26"/>
        </w:rPr>
      </w:pPr>
      <w:r w:rsidRPr="00E36447">
        <w:rPr>
          <w:sz w:val="26"/>
          <w:szCs w:val="26"/>
        </w:rPr>
        <w:t>TOTAL_RECOVERED</w:t>
      </w:r>
      <w:r>
        <w:rPr>
          <w:sz w:val="26"/>
          <w:szCs w:val="26"/>
        </w:rPr>
        <w:t xml:space="preserve">: tổng số ca </w:t>
      </w:r>
      <w:r w:rsidR="00AD5CA7">
        <w:rPr>
          <w:sz w:val="26"/>
          <w:szCs w:val="26"/>
        </w:rPr>
        <w:t>hồi phục</w:t>
      </w:r>
      <w:r>
        <w:rPr>
          <w:sz w:val="26"/>
          <w:szCs w:val="26"/>
        </w:rPr>
        <w:t xml:space="preserve">. </w:t>
      </w:r>
    </w:p>
    <w:p w14:paraId="19DFAA71" w14:textId="77777777" w:rsidR="003D3196" w:rsidRDefault="003D3196" w:rsidP="00854F68">
      <w:pPr>
        <w:pStyle w:val="Paragraph"/>
        <w:numPr>
          <w:ilvl w:val="0"/>
          <w:numId w:val="59"/>
        </w:numPr>
        <w:spacing w:after="0"/>
        <w:rPr>
          <w:sz w:val="26"/>
          <w:szCs w:val="26"/>
        </w:rPr>
      </w:pPr>
      <w:r w:rsidRPr="00E36447">
        <w:rPr>
          <w:sz w:val="26"/>
          <w:szCs w:val="26"/>
        </w:rPr>
        <w:t>FATALITY_RATE</w:t>
      </w:r>
      <w:r>
        <w:rPr>
          <w:sz w:val="26"/>
          <w:szCs w:val="26"/>
        </w:rPr>
        <w:t xml:space="preserve">: tỷ lệ tử vong. </w:t>
      </w:r>
    </w:p>
    <w:p w14:paraId="349A66ED" w14:textId="77777777" w:rsidR="003D3196" w:rsidRDefault="003D3196" w:rsidP="00854F68">
      <w:pPr>
        <w:pStyle w:val="Paragraph"/>
        <w:numPr>
          <w:ilvl w:val="0"/>
          <w:numId w:val="59"/>
        </w:numPr>
        <w:spacing w:after="0"/>
        <w:rPr>
          <w:sz w:val="26"/>
          <w:szCs w:val="26"/>
        </w:rPr>
      </w:pPr>
      <w:r w:rsidRPr="00E36447">
        <w:rPr>
          <w:sz w:val="26"/>
          <w:szCs w:val="26"/>
        </w:rPr>
        <w:t>INFECTION_RISK</w:t>
      </w:r>
      <w:r>
        <w:rPr>
          <w:sz w:val="26"/>
          <w:szCs w:val="26"/>
        </w:rPr>
        <w:t>: nguy cơ lây nhiễm.</w:t>
      </w:r>
    </w:p>
    <w:p w14:paraId="226B5C94" w14:textId="77777777" w:rsidR="003D3196" w:rsidRDefault="003D3196" w:rsidP="00854F68">
      <w:pPr>
        <w:pStyle w:val="Paragraph"/>
        <w:numPr>
          <w:ilvl w:val="0"/>
          <w:numId w:val="59"/>
        </w:numPr>
        <w:spacing w:after="0"/>
        <w:rPr>
          <w:sz w:val="26"/>
          <w:szCs w:val="26"/>
        </w:rPr>
      </w:pPr>
      <w:r w:rsidRPr="00E36447">
        <w:rPr>
          <w:sz w:val="26"/>
          <w:szCs w:val="26"/>
        </w:rPr>
        <w:t>SERIOUS_CRITICAL</w:t>
      </w:r>
      <w:r>
        <w:rPr>
          <w:sz w:val="26"/>
          <w:szCs w:val="26"/>
        </w:rPr>
        <w:t>: số ca nguy kịch.</w:t>
      </w:r>
    </w:p>
    <w:p w14:paraId="0BCB6260" w14:textId="77777777" w:rsidR="003D3196" w:rsidRDefault="003D3196" w:rsidP="00854F68">
      <w:pPr>
        <w:pStyle w:val="Paragraph"/>
        <w:numPr>
          <w:ilvl w:val="0"/>
          <w:numId w:val="59"/>
        </w:numPr>
        <w:spacing w:after="0"/>
        <w:rPr>
          <w:sz w:val="26"/>
          <w:szCs w:val="26"/>
        </w:rPr>
      </w:pPr>
      <w:r>
        <w:rPr>
          <w:sz w:val="26"/>
          <w:szCs w:val="26"/>
        </w:rPr>
        <w:t>TOTAL_TESTS: tổng số xét nghiệm.</w:t>
      </w:r>
    </w:p>
    <w:p w14:paraId="1489B0BA" w14:textId="77777777" w:rsidR="003D3196" w:rsidRDefault="003D3196" w:rsidP="00854F68">
      <w:pPr>
        <w:pStyle w:val="Paragraph"/>
        <w:numPr>
          <w:ilvl w:val="0"/>
          <w:numId w:val="59"/>
        </w:numPr>
        <w:spacing w:after="0"/>
        <w:rPr>
          <w:sz w:val="26"/>
          <w:szCs w:val="26"/>
        </w:rPr>
      </w:pPr>
      <w:r>
        <w:rPr>
          <w:sz w:val="26"/>
          <w:szCs w:val="26"/>
        </w:rPr>
        <w:t>TEST_PERCENTAGE: tỷ lệ xét nghiệm</w:t>
      </w:r>
    </w:p>
    <w:p w14:paraId="014D9DBA" w14:textId="77777777" w:rsidR="003D3196" w:rsidRDefault="003D3196" w:rsidP="00854F68">
      <w:pPr>
        <w:pStyle w:val="Paragraph"/>
        <w:numPr>
          <w:ilvl w:val="0"/>
          <w:numId w:val="59"/>
        </w:numPr>
        <w:spacing w:after="0"/>
        <w:rPr>
          <w:sz w:val="26"/>
          <w:szCs w:val="26"/>
        </w:rPr>
      </w:pPr>
      <w:r>
        <w:rPr>
          <w:sz w:val="26"/>
          <w:szCs w:val="26"/>
        </w:rPr>
        <w:t>RECOVERY_PROPORATION: tỷ lệ hồi phục.</w:t>
      </w:r>
    </w:p>
    <w:p w14:paraId="19A886FE" w14:textId="77777777" w:rsidR="003D3196" w:rsidRDefault="003D3196" w:rsidP="00854F68">
      <w:pPr>
        <w:pStyle w:val="Paragraph"/>
        <w:numPr>
          <w:ilvl w:val="0"/>
          <w:numId w:val="59"/>
        </w:numPr>
        <w:spacing w:after="0"/>
        <w:rPr>
          <w:sz w:val="26"/>
          <w:szCs w:val="26"/>
        </w:rPr>
      </w:pPr>
      <w:r>
        <w:rPr>
          <w:sz w:val="26"/>
          <w:szCs w:val="26"/>
        </w:rPr>
        <w:t>POPULATION: dân số.</w:t>
      </w:r>
    </w:p>
    <w:p w14:paraId="714F8E5F" w14:textId="77777777" w:rsidR="003D3196" w:rsidRPr="00CF6E47" w:rsidRDefault="003D3196" w:rsidP="003D3196">
      <w:pPr>
        <w:overflowPunct/>
        <w:autoSpaceDE/>
        <w:autoSpaceDN/>
        <w:adjustRightInd/>
        <w:spacing w:line="240" w:lineRule="auto"/>
        <w:jc w:val="left"/>
        <w:textAlignment w:val="auto"/>
        <w:rPr>
          <w:szCs w:val="26"/>
        </w:rPr>
      </w:pPr>
      <w:r>
        <w:rPr>
          <w:szCs w:val="26"/>
        </w:rPr>
        <w:br w:type="page"/>
      </w:r>
    </w:p>
    <w:p w14:paraId="1415BE86" w14:textId="77777777" w:rsidR="003D3196" w:rsidRDefault="003D3196" w:rsidP="003D3196">
      <w:pPr>
        <w:pStyle w:val="Heading3"/>
        <w:numPr>
          <w:ilvl w:val="2"/>
          <w:numId w:val="3"/>
        </w:numPr>
      </w:pPr>
      <w:bookmarkStart w:id="137" w:name="_Toc92274297"/>
      <w:bookmarkStart w:id="138" w:name="_Toc93179902"/>
      <w:r>
        <w:lastRenderedPageBreak/>
        <w:t>Thiết kế Dashboard bằng phần mềm Power BI</w:t>
      </w:r>
      <w:bookmarkEnd w:id="137"/>
      <w:bookmarkEnd w:id="138"/>
    </w:p>
    <w:p w14:paraId="213ADB0C" w14:textId="2D3DBD93" w:rsidR="003D3196" w:rsidRDefault="003D3196" w:rsidP="003D3196">
      <w:pPr>
        <w:pStyle w:val="Paragraph"/>
        <w:spacing w:after="0"/>
        <w:ind w:firstLine="357"/>
        <w:rPr>
          <w:sz w:val="26"/>
          <w:szCs w:val="26"/>
        </w:rPr>
      </w:pPr>
      <w:r>
        <w:rPr>
          <w:sz w:val="26"/>
          <w:szCs w:val="26"/>
        </w:rPr>
        <w:t>P</w:t>
      </w:r>
      <w:r w:rsidR="00191508">
        <w:rPr>
          <w:sz w:val="26"/>
          <w:szCs w:val="26"/>
        </w:rPr>
        <w:t>ower BI là phần mềm thuộc nhóm Kinh doanh T</w:t>
      </w:r>
      <w:r w:rsidR="00E47131">
        <w:rPr>
          <w:sz w:val="26"/>
          <w:szCs w:val="26"/>
        </w:rPr>
        <w:t xml:space="preserve">hông minh </w:t>
      </w:r>
      <w:r>
        <w:rPr>
          <w:sz w:val="26"/>
          <w:szCs w:val="26"/>
        </w:rPr>
        <w:t>(</w:t>
      </w:r>
      <w:r w:rsidR="00E47131">
        <w:rPr>
          <w:sz w:val="26"/>
          <w:szCs w:val="26"/>
        </w:rPr>
        <w:t xml:space="preserve">BI </w:t>
      </w:r>
      <w:r w:rsidR="00E47131">
        <w:rPr>
          <w:b/>
          <w:sz w:val="26"/>
          <w:szCs w:val="26"/>
        </w:rPr>
        <w:t xml:space="preserve">- </w:t>
      </w:r>
      <w:r w:rsidRPr="002F2085">
        <w:rPr>
          <w:b/>
          <w:sz w:val="26"/>
          <w:szCs w:val="26"/>
        </w:rPr>
        <w:t>B</w:t>
      </w:r>
      <w:r w:rsidRPr="005E74E5">
        <w:rPr>
          <w:sz w:val="26"/>
          <w:szCs w:val="26"/>
        </w:rPr>
        <w:t xml:space="preserve">usiness </w:t>
      </w:r>
      <w:r w:rsidRPr="002F2085">
        <w:rPr>
          <w:b/>
          <w:sz w:val="26"/>
          <w:szCs w:val="26"/>
        </w:rPr>
        <w:t>I</w:t>
      </w:r>
      <w:r w:rsidRPr="005E74E5">
        <w:rPr>
          <w:sz w:val="26"/>
          <w:szCs w:val="26"/>
        </w:rPr>
        <w:t>ntelligence</w:t>
      </w:r>
      <w:r>
        <w:rPr>
          <w:sz w:val="26"/>
          <w:szCs w:val="26"/>
        </w:rPr>
        <w:t xml:space="preserve">) của Microsoft, Power BI được phát triển với mục đích sử dụng dữ liệu để đưa ra các báo cáo và hiển thị thông tin chi tiết của doanh nghiệp một cách trực quan. Power BI có ở cả 3 nền tảng Website, Desktop và Thiết bị di động. </w:t>
      </w:r>
    </w:p>
    <w:p w14:paraId="69F20FF5" w14:textId="77777777" w:rsidR="003D3196" w:rsidRDefault="003D3196" w:rsidP="00926FA1">
      <w:pPr>
        <w:pStyle w:val="Paragraph"/>
        <w:keepNext/>
        <w:spacing w:after="0"/>
        <w:jc w:val="center"/>
      </w:pPr>
      <w:r>
        <w:rPr>
          <w:noProof/>
          <w:sz w:val="26"/>
          <w:szCs w:val="26"/>
          <w:lang w:val="vi-VN" w:eastAsia="vi-VN"/>
        </w:rPr>
        <w:drawing>
          <wp:inline distT="0" distB="0" distL="0" distR="0" wp14:anchorId="4AB7BF3B" wp14:editId="19088A2F">
            <wp:extent cx="4690800" cy="2880000"/>
            <wp:effectExtent l="19050" t="19050" r="14605" b="158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werb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90800" cy="2880000"/>
                    </a:xfrm>
                    <a:prstGeom prst="rect">
                      <a:avLst/>
                    </a:prstGeom>
                    <a:ln w="6350">
                      <a:solidFill>
                        <a:schemeClr val="tx1"/>
                      </a:solidFill>
                    </a:ln>
                  </pic:spPr>
                </pic:pic>
              </a:graphicData>
            </a:graphic>
          </wp:inline>
        </w:drawing>
      </w:r>
    </w:p>
    <w:p w14:paraId="065B177A" w14:textId="34DDA0E4" w:rsidR="003D3196" w:rsidRDefault="003D3196" w:rsidP="003D3196">
      <w:pPr>
        <w:pStyle w:val="ThesisTable"/>
        <w:rPr>
          <w:sz w:val="26"/>
          <w:szCs w:val="26"/>
        </w:rPr>
      </w:pPr>
      <w:bookmarkStart w:id="139" w:name="_Toc92231060"/>
      <w:bookmarkStart w:id="140" w:name="_Toc93179950"/>
      <w:r>
        <w:t xml:space="preserve">Hình </w:t>
      </w:r>
      <w:fldSimple w:instr=" STYLEREF 1 \s ">
        <w:r w:rsidR="00822049">
          <w:rPr>
            <w:noProof/>
          </w:rPr>
          <w:t>3</w:t>
        </w:r>
      </w:fldSimple>
      <w:r w:rsidR="00860410">
        <w:noBreakHyphen/>
      </w:r>
      <w:fldSimple w:instr=" SEQ Hình \* ARABIC \s 1 ">
        <w:r w:rsidR="00822049">
          <w:rPr>
            <w:noProof/>
          </w:rPr>
          <w:t>5</w:t>
        </w:r>
      </w:fldSimple>
      <w:r>
        <w:t xml:space="preserve">. </w:t>
      </w:r>
      <w:r w:rsidRPr="00A61199">
        <w:t>Tính năng của Power BI</w:t>
      </w:r>
      <w:bookmarkEnd w:id="139"/>
      <w:bookmarkEnd w:id="140"/>
    </w:p>
    <w:p w14:paraId="6FA06541" w14:textId="28ABBB96" w:rsidR="003D3196" w:rsidRDefault="003D3196" w:rsidP="003D3196">
      <w:pPr>
        <w:pStyle w:val="Paragraph"/>
        <w:spacing w:after="0"/>
        <w:ind w:firstLine="357"/>
        <w:rPr>
          <w:sz w:val="26"/>
          <w:szCs w:val="26"/>
        </w:rPr>
      </w:pPr>
      <w:r>
        <w:rPr>
          <w:sz w:val="26"/>
          <w:szCs w:val="26"/>
        </w:rPr>
        <w:t xml:space="preserve">Power BI có khả năng kết nối được với nhiều loại dữ liệu khác nhau như Excel, Cơ sở dữ liệu (MySQL, Oracle, PostgreSQL, SQL Server …), nền tảng Azure, dịch vụ Online (Google Analytics, </w:t>
      </w:r>
      <w:r>
        <w:rPr>
          <w:color w:val="000000"/>
          <w:sz w:val="26"/>
          <w:szCs w:val="26"/>
        </w:rPr>
        <w:t>Salesforce</w:t>
      </w:r>
      <w:r>
        <w:rPr>
          <w:sz w:val="26"/>
          <w:szCs w:val="26"/>
        </w:rPr>
        <w:t>) … Những tính năng của Power BI</w:t>
      </w:r>
      <w:r w:rsidR="00AD5CA7">
        <w:rPr>
          <w:sz w:val="26"/>
          <w:szCs w:val="26"/>
        </w:rPr>
        <w:t>: Trí tuệ nhân tạo, mô hình hóa, t</w:t>
      </w:r>
      <w:r>
        <w:rPr>
          <w:sz w:val="26"/>
          <w:szCs w:val="26"/>
        </w:rPr>
        <w:t>ự động làm sạch dữ liệu, kết nối với API, hỗ trợ triển khai Hybrid …</w:t>
      </w:r>
    </w:p>
    <w:p w14:paraId="775968D1" w14:textId="77777777" w:rsidR="003D3196" w:rsidRDefault="003D3196" w:rsidP="00C15EF5">
      <w:pPr>
        <w:pStyle w:val="Paragraph"/>
        <w:numPr>
          <w:ilvl w:val="0"/>
          <w:numId w:val="28"/>
        </w:numPr>
        <w:spacing w:after="0"/>
        <w:ind w:left="360"/>
        <w:rPr>
          <w:sz w:val="26"/>
          <w:szCs w:val="26"/>
        </w:rPr>
      </w:pPr>
      <w:r>
        <w:rPr>
          <w:sz w:val="26"/>
          <w:szCs w:val="26"/>
        </w:rPr>
        <w:t>Ưu điểm của Power BI:</w:t>
      </w:r>
    </w:p>
    <w:p w14:paraId="3C172405" w14:textId="77777777" w:rsidR="003D3196" w:rsidRDefault="003D3196" w:rsidP="00C15EF5">
      <w:pPr>
        <w:pStyle w:val="Paragraph"/>
        <w:numPr>
          <w:ilvl w:val="0"/>
          <w:numId w:val="31"/>
        </w:numPr>
        <w:spacing w:after="0"/>
        <w:rPr>
          <w:sz w:val="26"/>
          <w:szCs w:val="26"/>
        </w:rPr>
      </w:pPr>
      <w:r>
        <w:rPr>
          <w:sz w:val="26"/>
          <w:szCs w:val="26"/>
        </w:rPr>
        <w:t>Tích hợp Python và R để nâng cao chất lượng trực quan hóa.</w:t>
      </w:r>
    </w:p>
    <w:p w14:paraId="5ECDA4AA" w14:textId="77777777" w:rsidR="003D3196" w:rsidRDefault="003D3196" w:rsidP="00C15EF5">
      <w:pPr>
        <w:pStyle w:val="Paragraph"/>
        <w:numPr>
          <w:ilvl w:val="0"/>
          <w:numId w:val="31"/>
        </w:numPr>
        <w:spacing w:after="0"/>
        <w:rPr>
          <w:sz w:val="26"/>
          <w:szCs w:val="26"/>
        </w:rPr>
      </w:pPr>
      <w:r>
        <w:rPr>
          <w:sz w:val="26"/>
          <w:szCs w:val="26"/>
        </w:rPr>
        <w:t>Tính năng Power Query giúp dễ dàng sử dụng và làm sạch dữ liệu.</w:t>
      </w:r>
    </w:p>
    <w:p w14:paraId="1232E73A" w14:textId="6B6E5F72" w:rsidR="003D3196" w:rsidRDefault="003D3196" w:rsidP="00C15EF5">
      <w:pPr>
        <w:pStyle w:val="Paragraph"/>
        <w:numPr>
          <w:ilvl w:val="0"/>
          <w:numId w:val="31"/>
        </w:numPr>
        <w:spacing w:after="0"/>
        <w:rPr>
          <w:sz w:val="26"/>
          <w:szCs w:val="26"/>
        </w:rPr>
      </w:pPr>
      <w:r>
        <w:rPr>
          <w:sz w:val="26"/>
          <w:szCs w:val="26"/>
        </w:rPr>
        <w:t>Được xây dựng trên</w:t>
      </w:r>
      <w:r w:rsidR="003451EB">
        <w:rPr>
          <w:sz w:val="26"/>
          <w:szCs w:val="26"/>
        </w:rPr>
        <w:t xml:space="preserve"> nền tảng Trí tuệ nhân tạo </w:t>
      </w:r>
      <w:r>
        <w:rPr>
          <w:sz w:val="26"/>
          <w:szCs w:val="26"/>
        </w:rPr>
        <w:t>và Machine Learning.</w:t>
      </w:r>
    </w:p>
    <w:p w14:paraId="45DD4AE7" w14:textId="77777777" w:rsidR="003D3196" w:rsidRDefault="003D3196" w:rsidP="00C15EF5">
      <w:pPr>
        <w:pStyle w:val="Paragraph"/>
        <w:numPr>
          <w:ilvl w:val="0"/>
          <w:numId w:val="31"/>
        </w:numPr>
        <w:spacing w:after="0"/>
        <w:rPr>
          <w:sz w:val="26"/>
          <w:szCs w:val="26"/>
        </w:rPr>
      </w:pPr>
      <w:r>
        <w:rPr>
          <w:sz w:val="26"/>
          <w:szCs w:val="26"/>
        </w:rPr>
        <w:t>Cài đặt lịch trình tự động cập nhật.</w:t>
      </w:r>
    </w:p>
    <w:p w14:paraId="558F478C" w14:textId="77777777" w:rsidR="003D3196" w:rsidRPr="00145CA8" w:rsidRDefault="003D3196" w:rsidP="003D3196">
      <w:pPr>
        <w:pStyle w:val="Paragraph"/>
        <w:spacing w:after="0"/>
        <w:ind w:left="717"/>
        <w:rPr>
          <w:sz w:val="26"/>
          <w:szCs w:val="26"/>
        </w:rPr>
      </w:pPr>
    </w:p>
    <w:p w14:paraId="74B8B892" w14:textId="1E2F9EA7" w:rsidR="003D3196" w:rsidRDefault="003D3196" w:rsidP="00DC4E04">
      <w:pPr>
        <w:pStyle w:val="Paragraph"/>
        <w:spacing w:after="0"/>
        <w:ind w:firstLine="357"/>
        <w:rPr>
          <w:sz w:val="26"/>
          <w:szCs w:val="26"/>
        </w:rPr>
      </w:pPr>
      <w:r>
        <w:rPr>
          <w:sz w:val="26"/>
          <w:szCs w:val="26"/>
        </w:rPr>
        <w:lastRenderedPageBreak/>
        <w:t xml:space="preserve">Đầu tiên, để có cái nhìn tổng quát về tình hình dịch COVID-19 trên thế giới, </w:t>
      </w:r>
      <w:r w:rsidR="00C54746">
        <w:rPr>
          <w:sz w:val="26"/>
          <w:szCs w:val="26"/>
        </w:rPr>
        <w:t>tôi</w:t>
      </w:r>
      <w:r w:rsidR="00A60A24">
        <w:rPr>
          <w:sz w:val="26"/>
          <w:szCs w:val="26"/>
        </w:rPr>
        <w:t xml:space="preserve"> có thiết kế</w:t>
      </w:r>
      <w:r>
        <w:rPr>
          <w:sz w:val="26"/>
          <w:szCs w:val="26"/>
        </w:rPr>
        <w:t xml:space="preserve"> Dashboard (Hình 3-6) về tổng số ca nhiễm, tổng số ca tử vong, </w:t>
      </w:r>
      <w:r w:rsidR="00AD5CA7">
        <w:rPr>
          <w:sz w:val="26"/>
          <w:szCs w:val="26"/>
        </w:rPr>
        <w:t xml:space="preserve">tổng </w:t>
      </w:r>
      <w:r w:rsidR="0097533D">
        <w:rPr>
          <w:sz w:val="26"/>
          <w:szCs w:val="26"/>
        </w:rPr>
        <w:t>s</w:t>
      </w:r>
      <w:r w:rsidR="00AD5CA7">
        <w:rPr>
          <w:sz w:val="26"/>
          <w:szCs w:val="26"/>
        </w:rPr>
        <w:t>ố ca hồi phục</w:t>
      </w:r>
      <w:r>
        <w:rPr>
          <w:sz w:val="26"/>
          <w:szCs w:val="26"/>
        </w:rPr>
        <w:t>… ở các châu lục và quốc gia.</w:t>
      </w:r>
    </w:p>
    <w:p w14:paraId="6D8DBCC3" w14:textId="77777777" w:rsidR="003D3196" w:rsidRDefault="003D3196" w:rsidP="00DC4E04">
      <w:pPr>
        <w:pStyle w:val="Paragraph"/>
        <w:keepNext/>
        <w:spacing w:after="0"/>
        <w:jc w:val="center"/>
      </w:pPr>
      <w:r>
        <w:rPr>
          <w:noProof/>
          <w:lang w:val="vi-VN" w:eastAsia="vi-VN"/>
        </w:rPr>
        <w:drawing>
          <wp:inline distT="0" distB="0" distL="0" distR="0" wp14:anchorId="7DB1B128" wp14:editId="42AA4D36">
            <wp:extent cx="5581650" cy="3148965"/>
            <wp:effectExtent l="19050" t="19050" r="19050"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1.png"/>
                    <pic:cNvPicPr/>
                  </pic:nvPicPr>
                  <pic:blipFill>
                    <a:blip r:embed="rId31">
                      <a:extLst>
                        <a:ext uri="{28A0092B-C50C-407E-A947-70E740481C1C}">
                          <a14:useLocalDpi xmlns:a14="http://schemas.microsoft.com/office/drawing/2010/main" val="0"/>
                        </a:ext>
                      </a:extLst>
                    </a:blip>
                    <a:stretch>
                      <a:fillRect/>
                    </a:stretch>
                  </pic:blipFill>
                  <pic:spPr>
                    <a:xfrm>
                      <a:off x="0" y="0"/>
                      <a:ext cx="5581650" cy="3148965"/>
                    </a:xfrm>
                    <a:prstGeom prst="rect">
                      <a:avLst/>
                    </a:prstGeom>
                    <a:ln w="6350">
                      <a:solidFill>
                        <a:schemeClr val="tx1"/>
                      </a:solidFill>
                    </a:ln>
                  </pic:spPr>
                </pic:pic>
              </a:graphicData>
            </a:graphic>
          </wp:inline>
        </w:drawing>
      </w:r>
    </w:p>
    <w:p w14:paraId="718F6B44" w14:textId="396AD7D1" w:rsidR="003D3196" w:rsidRDefault="003D3196" w:rsidP="00DC4E04">
      <w:pPr>
        <w:pStyle w:val="ThesisTable"/>
      </w:pPr>
      <w:bookmarkStart w:id="141" w:name="_Toc92231061"/>
      <w:bookmarkStart w:id="142" w:name="_Toc93179951"/>
      <w:r>
        <w:t xml:space="preserve">Hình </w:t>
      </w:r>
      <w:fldSimple w:instr=" STYLEREF 1 \s ">
        <w:r w:rsidR="00822049">
          <w:rPr>
            <w:noProof/>
          </w:rPr>
          <w:t>3</w:t>
        </w:r>
      </w:fldSimple>
      <w:r w:rsidR="00860410">
        <w:noBreakHyphen/>
      </w:r>
      <w:fldSimple w:instr=" SEQ Hình \* ARABIC \s 1 ">
        <w:r w:rsidR="00822049">
          <w:rPr>
            <w:noProof/>
          </w:rPr>
          <w:t>6</w:t>
        </w:r>
      </w:fldSimple>
      <w:r>
        <w:t xml:space="preserve">. </w:t>
      </w:r>
      <w:r w:rsidRPr="00B74129">
        <w:t>Dashboard về số ca nhiễm, ca tử vong...</w:t>
      </w:r>
      <w:bookmarkEnd w:id="141"/>
      <w:bookmarkEnd w:id="142"/>
    </w:p>
    <w:p w14:paraId="4056B711" w14:textId="37CE72A2" w:rsidR="003D3196" w:rsidRDefault="003D3196" w:rsidP="002B167F">
      <w:r>
        <w:tab/>
        <w:t>Tính đến ngày 26/12/2021 trên toàn thế giới, tổng số ca nhiễm là 279 triệu ca, tổng số ca tử vong là 5 triệu ca, tổng s</w:t>
      </w:r>
      <w:r w:rsidR="002B167F">
        <w:t xml:space="preserve">ố ca hồi phục là 250 triệu ca. </w:t>
      </w:r>
      <w:r w:rsidR="0097533D">
        <w:t>Tôi</w:t>
      </w:r>
      <w:r>
        <w:t xml:space="preserve"> sử dụng biểu đồ hình bánh (pie chart) (Hình 3-6[1],</w:t>
      </w:r>
      <w:r w:rsidRPr="00B9299F">
        <w:t xml:space="preserve"> </w:t>
      </w:r>
      <w:r>
        <w:t xml:space="preserve">Hình 3-6[2], Hình 3-6[3]) để thể hiện tỷ lệ về tổng số ca nhiễm, ca tử vong và ca hồi phục của từng khu vực châu lục: châu Á, châu Âu, châu Mỹ (Nam Mỹ, Bắc Mỹ), Phi và châu Đại Dương: </w:t>
      </w:r>
    </w:p>
    <w:p w14:paraId="59B9F0D3" w14:textId="3CAD1545" w:rsidR="003D3196" w:rsidRDefault="003D3196" w:rsidP="00ED45CF">
      <w:pPr>
        <w:ind w:firstLine="357"/>
      </w:pPr>
      <w:r>
        <w:t xml:space="preserve">Về tỷ lệ số ca nhiễm, qua biểu đồ </w:t>
      </w:r>
      <w:r w:rsidR="00C54746">
        <w:t>tôi</w:t>
      </w:r>
      <w:r>
        <w:t xml:space="preserve"> thấy được châu Á và châu Âu là 2 châu lục có số ca nhiễm lớn nhất lần lượt là 84.1 và 83.3 triệu ca chiếm 30.05% và 29.75% so với toàn thế giới. </w:t>
      </w:r>
    </w:p>
    <w:p w14:paraId="4D58ACD6" w14:textId="37768A7E" w:rsidR="003D3196" w:rsidRDefault="003D3196" w:rsidP="00ED45CF">
      <w:pPr>
        <w:ind w:firstLine="357"/>
      </w:pPr>
      <w:r>
        <w:t xml:space="preserve">Về tỷ lệ số ca tử vong, qua biểu đồ </w:t>
      </w:r>
      <w:r w:rsidR="00C54746">
        <w:t>tôi</w:t>
      </w:r>
      <w:r>
        <w:t xml:space="preserve"> thấy được châu Á và châu Âu là 2 châu lục có số ca tử vong lớn nhất lần lượt là 1.5 và 1.25 triệu ca chiếm 27.85% và 23.06% so với toàn thế giới. </w:t>
      </w:r>
    </w:p>
    <w:p w14:paraId="5DEB73F1" w14:textId="1400D352" w:rsidR="003D3196" w:rsidRDefault="003D3196" w:rsidP="00ED45CF">
      <w:pPr>
        <w:ind w:firstLine="357"/>
      </w:pPr>
      <w:r>
        <w:t xml:space="preserve">Về tỷ lệ số ca hồi phục, qua biểu đồ </w:t>
      </w:r>
      <w:r w:rsidR="00C54746">
        <w:t>tôi</w:t>
      </w:r>
      <w:r>
        <w:t xml:space="preserve"> thấy được châu Á và châu Âu là 2 châu lục có số ca hồi phục lớn nhất lần lượt là 81.4 và 72.6 triệu ca chiếm 32.51% và 29.01% so với toàn thế giới. </w:t>
      </w:r>
    </w:p>
    <w:p w14:paraId="2CCBDB77" w14:textId="39C28C3F" w:rsidR="003D3196" w:rsidRDefault="00C54746" w:rsidP="003D3196">
      <w:pPr>
        <w:ind w:firstLine="357"/>
      </w:pPr>
      <w:r>
        <w:lastRenderedPageBreak/>
        <w:t>Tôi</w:t>
      </w:r>
      <w:r w:rsidR="003D3196">
        <w:t xml:space="preserve"> sử dụng biểu đồ cột (bar chart) (Hình 3-6[4],</w:t>
      </w:r>
      <w:r w:rsidR="003D3196" w:rsidRPr="00B9299F">
        <w:t xml:space="preserve"> </w:t>
      </w:r>
      <w:r w:rsidR="003D3196">
        <w:t xml:space="preserve">Hình 3-6[5], Hình 3-6[6]) cùng với đường trung bình (average line) để so sánh tổng số ca nhiễm, tử vong và </w:t>
      </w:r>
      <w:r w:rsidR="00AD5CA7">
        <w:t>hồi phục</w:t>
      </w:r>
      <w:r w:rsidR="003D3196">
        <w:t xml:space="preserve"> của 15 quốc gia có số ca nhiều nhất: </w:t>
      </w:r>
    </w:p>
    <w:p w14:paraId="23AF21D3" w14:textId="77777777" w:rsidR="003D3196" w:rsidRDefault="003D3196" w:rsidP="00B708CE">
      <w:pPr>
        <w:ind w:firstLine="357"/>
      </w:pPr>
      <w:r>
        <w:t>Ở biểu đồ tổng số ca nhiễm: Mỹ, Ấn Độ và Brazil là 3 quốc gia có số ca nhiễm cao nhất lần lượt là 53, 34.8 và 22.2 triệu ca cùng với đường trung bình là 12.88.</w:t>
      </w:r>
    </w:p>
    <w:p w14:paraId="10B15AF8" w14:textId="77777777" w:rsidR="003D3196" w:rsidRDefault="003D3196" w:rsidP="00B708CE">
      <w:pPr>
        <w:ind w:firstLine="357"/>
      </w:pPr>
      <w:r>
        <w:t>Ở biểu đồ tổng số ca tử vong: Mỹ, Brazil và Ấn Độ là 3 quốc gia có số ca tử vong cao nhất lần lượt là 0.83, 0.62 và 0.48 triệu ca cùng với đường trung bình là 0.258.</w:t>
      </w:r>
    </w:p>
    <w:p w14:paraId="7EFBA239" w14:textId="77777777" w:rsidR="003D3196" w:rsidRDefault="003D3196" w:rsidP="00B708CE">
      <w:pPr>
        <w:ind w:firstLine="357"/>
      </w:pPr>
      <w:r>
        <w:t>Ở biểu đồ tổng số ca hồi phục: Mỹ, Ấn Độ và Brazil là 3 quốc gia có số ca hồi phục cao nhất lần lượt là 41, 34.2 và 21.4 triệu ca cùng với đường trung bình là 11.44.</w:t>
      </w:r>
    </w:p>
    <w:p w14:paraId="168B6583" w14:textId="77777777" w:rsidR="003D3196" w:rsidRDefault="003D3196" w:rsidP="003D3196">
      <w:pPr>
        <w:ind w:firstLine="357"/>
      </w:pPr>
      <w:r>
        <w:t>Dashboard dưới đây (Hình 3-7) thể hiện về số ca dương tính, số ca nguy kịch của ngày 24/12/2021 và tỷ lệ tử vong, tỷ lệ mắc bệnh tính đến ngày 24/12/2021.</w:t>
      </w:r>
    </w:p>
    <w:p w14:paraId="7CC20F5A" w14:textId="77777777" w:rsidR="003D3196" w:rsidRDefault="003D3196" w:rsidP="00995E43">
      <w:pPr>
        <w:keepNext/>
        <w:jc w:val="center"/>
      </w:pPr>
      <w:r>
        <w:rPr>
          <w:noProof/>
          <w:lang w:val="vi-VN" w:eastAsia="vi-VN"/>
        </w:rPr>
        <w:drawing>
          <wp:inline distT="0" distB="0" distL="0" distR="0" wp14:anchorId="341F0403" wp14:editId="46FDEFC6">
            <wp:extent cx="5581650" cy="3136265"/>
            <wp:effectExtent l="19050" t="19050" r="19050" b="260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2.png"/>
                    <pic:cNvPicPr/>
                  </pic:nvPicPr>
                  <pic:blipFill>
                    <a:blip r:embed="rId32">
                      <a:extLst>
                        <a:ext uri="{28A0092B-C50C-407E-A947-70E740481C1C}">
                          <a14:useLocalDpi xmlns:a14="http://schemas.microsoft.com/office/drawing/2010/main" val="0"/>
                        </a:ext>
                      </a:extLst>
                    </a:blip>
                    <a:stretch>
                      <a:fillRect/>
                    </a:stretch>
                  </pic:blipFill>
                  <pic:spPr>
                    <a:xfrm>
                      <a:off x="0" y="0"/>
                      <a:ext cx="5581650" cy="3136265"/>
                    </a:xfrm>
                    <a:prstGeom prst="rect">
                      <a:avLst/>
                    </a:prstGeom>
                    <a:ln w="6350">
                      <a:solidFill>
                        <a:schemeClr val="tx1"/>
                      </a:solidFill>
                    </a:ln>
                  </pic:spPr>
                </pic:pic>
              </a:graphicData>
            </a:graphic>
          </wp:inline>
        </w:drawing>
      </w:r>
    </w:p>
    <w:p w14:paraId="3BD3FBD0" w14:textId="28DD82EF" w:rsidR="003D3196" w:rsidRPr="002A08C2" w:rsidRDefault="003D3196" w:rsidP="003D3196">
      <w:pPr>
        <w:pStyle w:val="ThesisTable"/>
      </w:pPr>
      <w:bookmarkStart w:id="143" w:name="_Toc92231062"/>
      <w:bookmarkStart w:id="144" w:name="_Toc93179952"/>
      <w:r>
        <w:t xml:space="preserve">Hình </w:t>
      </w:r>
      <w:fldSimple w:instr=" STYLEREF 1 \s ">
        <w:r w:rsidR="00822049">
          <w:rPr>
            <w:noProof/>
          </w:rPr>
          <w:t>3</w:t>
        </w:r>
      </w:fldSimple>
      <w:r w:rsidR="00860410">
        <w:noBreakHyphen/>
      </w:r>
      <w:fldSimple w:instr=" SEQ Hình \* ARABIC \s 1 ">
        <w:r w:rsidR="00822049">
          <w:rPr>
            <w:noProof/>
          </w:rPr>
          <w:t>7</w:t>
        </w:r>
      </w:fldSimple>
      <w:r>
        <w:t xml:space="preserve">. </w:t>
      </w:r>
      <w:r w:rsidRPr="0050319E">
        <w:t xml:space="preserve">Dashboard về </w:t>
      </w:r>
      <w:r>
        <w:t>tỷ</w:t>
      </w:r>
      <w:r w:rsidRPr="0050319E">
        <w:t xml:space="preserve"> lệ tử vong, </w:t>
      </w:r>
      <w:r>
        <w:t>tỷ</w:t>
      </w:r>
      <w:r w:rsidRPr="0050319E">
        <w:t xml:space="preserve"> lệ mắc bệnh...</w:t>
      </w:r>
      <w:bookmarkEnd w:id="143"/>
      <w:bookmarkEnd w:id="144"/>
    </w:p>
    <w:p w14:paraId="4E7027D0" w14:textId="77777777" w:rsidR="003D3196" w:rsidRDefault="003D3196" w:rsidP="00DC4E04">
      <w:pPr>
        <w:ind w:firstLine="357"/>
      </w:pPr>
      <w:r>
        <w:t>Hình 3-7[1] thể hiện mối tương quan giữa tỷ lệ tử vong, tỷ lệ lây nhiễm và dân số của 10 quốc gia có tỷ lệ lây nhiễm cao nhất. Bar chart và line chart để thể hiện tỷ lệ lây nhiễm (INFECTION_RISK), tỷ lệ tử vong (FATALITY_RATE) và dân số (POPULATION)</w:t>
      </w:r>
    </w:p>
    <w:p w14:paraId="3FB43AD1" w14:textId="77777777" w:rsidR="003D3196" w:rsidRDefault="003D3196" w:rsidP="00B708CE">
      <w:pPr>
        <w:ind w:firstLine="357"/>
      </w:pPr>
      <w:r>
        <w:t xml:space="preserve">Andorra, Montenegro và Seychelles là 3 quốc gia có tỷ lệ lây nhiễm cao nhất lần lượt là 28.06%, 25.92% và 24.38%, có tỷ lệ tử vong lần lượt là 0.64%, 1.47% và </w:t>
      </w:r>
      <w:r>
        <w:lastRenderedPageBreak/>
        <w:t>0.54%. Tỉ lệ mắc bệnh cao do dân số của 3 quốc gia này rất nhỏ, với tỷ lệ giữa số ca mắc và dân số là: Andorra (21571/77447), Montenegro (</w:t>
      </w:r>
      <w:r w:rsidRPr="006E769E">
        <w:t>161944</w:t>
      </w:r>
      <w:r>
        <w:t>/</w:t>
      </w:r>
      <w:r w:rsidRPr="006E769E">
        <w:t xml:space="preserve"> 628183</w:t>
      </w:r>
      <w:r>
        <w:t>) và Seychelles (</w:t>
      </w:r>
      <w:r w:rsidRPr="006E769E">
        <w:t>24047</w:t>
      </w:r>
      <w:r>
        <w:t>/</w:t>
      </w:r>
      <w:r w:rsidRPr="006E769E">
        <w:t xml:space="preserve"> 99245</w:t>
      </w:r>
      <w:r>
        <w:t>).</w:t>
      </w:r>
    </w:p>
    <w:p w14:paraId="00413F1E" w14:textId="77777777" w:rsidR="003D3196" w:rsidRDefault="003D3196" w:rsidP="001E4C78">
      <w:pPr>
        <w:ind w:firstLine="357"/>
      </w:pPr>
      <w:r>
        <w:t>Hình 3-7[2] thể hiện tổng số ca nhiễm, tử vong và hồi phục của 10 quốc gia có tổng số ca nhiễm cao nhất:</w:t>
      </w:r>
    </w:p>
    <w:p w14:paraId="621F178C" w14:textId="77777777" w:rsidR="003D3196" w:rsidRDefault="003D3196" w:rsidP="00B708CE">
      <w:pPr>
        <w:ind w:firstLine="357"/>
      </w:pPr>
      <w:r>
        <w:t>Biểu đồ cột xếp chồng (stacked column chart) để thể hiện sự tương quan giữa tổng số ca nhiễm, tử vong và hồi phục của từng quốc gia.</w:t>
      </w:r>
    </w:p>
    <w:p w14:paraId="5DD731CC" w14:textId="2E821474" w:rsidR="003D3196" w:rsidRDefault="003D3196" w:rsidP="00B708CE">
      <w:pPr>
        <w:ind w:firstLine="357"/>
      </w:pPr>
      <w:r>
        <w:t xml:space="preserve">Mỹ, Ấn Độ và Brazil là 3 quốc gia có tổng số ca nhiễm + tổng số ca tử vong + tổng số ca </w:t>
      </w:r>
      <w:r w:rsidR="00AD5CA7">
        <w:t>hồi phục</w:t>
      </w:r>
      <w:r>
        <w:t xml:space="preserve"> cao nhất trên thế giới, với thống kê lần lượt là 95, 69 và 44 triệu ca.</w:t>
      </w:r>
    </w:p>
    <w:p w14:paraId="239E4277" w14:textId="77777777" w:rsidR="003D3196" w:rsidRDefault="003D3196" w:rsidP="001E4C78">
      <w:pPr>
        <w:ind w:firstLine="357"/>
      </w:pPr>
      <w:r>
        <w:t>Hình 3-7[3] thể hiện mối tương quan giữa dân số, số ca nhiễm và tỷ lệ tử vong của 10 quốc gia có số ca nhiễm cao nhất:</w:t>
      </w:r>
    </w:p>
    <w:p w14:paraId="0968A387" w14:textId="77777777" w:rsidR="003D3196" w:rsidRDefault="003D3196" w:rsidP="00B708CE">
      <w:pPr>
        <w:ind w:firstLine="357"/>
      </w:pPr>
      <w:r>
        <w:t>Nga là quốc gia có tỷ lệ tử vong cao nhất với tỷ lệ tử vong 2.92%, tiếp đến là Brazil và Iran có tỷ lệ tử vong là 2.78% và 2.12%.</w:t>
      </w:r>
    </w:p>
    <w:p w14:paraId="0E5632C9" w14:textId="77777777" w:rsidR="003D3196" w:rsidRDefault="003D3196" w:rsidP="001E4C78">
      <w:pPr>
        <w:ind w:firstLine="357"/>
      </w:pPr>
      <w:r>
        <w:t>Hình 3-7[4] thể hiện mối tương quan giữa dân số, tổng số xét nghiệm và tỷ lệ xét nghiệm của 10 quốc gia có tổng số xét nghiệm nhiều nhất:</w:t>
      </w:r>
    </w:p>
    <w:p w14:paraId="1BE6FA1A" w14:textId="77777777" w:rsidR="003D3196" w:rsidRDefault="003D3196" w:rsidP="00B708CE">
      <w:pPr>
        <w:ind w:firstLine="357"/>
      </w:pPr>
      <w:r>
        <w:t>“Stacked column và line chart” để thể hiện dân số (POPULATION), tổng số xét nghiệm (TOTAL_TESTS) và tỷ lệ xét nghiệm (TEST_PERCENTAGE).</w:t>
      </w:r>
    </w:p>
    <w:p w14:paraId="071569F3" w14:textId="4D7D1EAD" w:rsidR="003D3196" w:rsidRDefault="003D3196" w:rsidP="00B708CE">
      <w:r>
        <w:t xml:space="preserve"> </w:t>
      </w:r>
      <w:r w:rsidR="00B708CE">
        <w:tab/>
      </w:r>
      <w:r>
        <w:t xml:space="preserve">Trung Quốc (1.44 tỷ), Ấn Độ (1.4 tỷ) và Mỹ (333.8 triệu) </w:t>
      </w:r>
      <w:r w:rsidR="00B824C2">
        <w:t xml:space="preserve">là 3 quốc gia có dân số nhiều nhất thế giới </w:t>
      </w:r>
      <w:r>
        <w:t>có tỷ lệ xét nghiệm lần lượt là 11.12%, 48% và 239%.</w:t>
      </w:r>
    </w:p>
    <w:p w14:paraId="5B8E5316" w14:textId="77777777" w:rsidR="003D3196" w:rsidRDefault="003D3196" w:rsidP="003D3196">
      <w:pPr>
        <w:overflowPunct/>
        <w:autoSpaceDE/>
        <w:autoSpaceDN/>
        <w:adjustRightInd/>
        <w:spacing w:line="240" w:lineRule="auto"/>
        <w:jc w:val="left"/>
        <w:textAlignment w:val="auto"/>
      </w:pPr>
      <w:r>
        <w:br w:type="page"/>
      </w:r>
    </w:p>
    <w:p w14:paraId="7E165B97" w14:textId="269B6121" w:rsidR="003D3196" w:rsidRDefault="003D3196" w:rsidP="003D3196">
      <w:pPr>
        <w:ind w:firstLine="357"/>
      </w:pPr>
      <w:r>
        <w:lastRenderedPageBreak/>
        <w:t>Dashboard dưới đây (Hình 3-8) thể hiện tỷ trọng về tổng số ca nhiễm của các quốc gia tại châu Âu, châu Á, châu Mỹ (Nam</w:t>
      </w:r>
      <w:r w:rsidR="00D0789D">
        <w:t xml:space="preserve"> Mỹ</w:t>
      </w:r>
      <w:r>
        <w:t xml:space="preserve"> và Bắc Mỹ), châu Phi và châu Đại Dương. </w:t>
      </w:r>
    </w:p>
    <w:p w14:paraId="3AC49F93" w14:textId="77777777" w:rsidR="003D3196" w:rsidRDefault="003D3196" w:rsidP="003D3196">
      <w:pPr>
        <w:keepNext/>
      </w:pPr>
      <w:r>
        <w:rPr>
          <w:noProof/>
          <w:lang w:val="vi-VN" w:eastAsia="vi-VN"/>
        </w:rPr>
        <w:drawing>
          <wp:inline distT="0" distB="0" distL="0" distR="0" wp14:anchorId="32540D68" wp14:editId="04905B99">
            <wp:extent cx="5581650" cy="3144520"/>
            <wp:effectExtent l="19050" t="19050" r="1905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3.png"/>
                    <pic:cNvPicPr/>
                  </pic:nvPicPr>
                  <pic:blipFill>
                    <a:blip r:embed="rId33">
                      <a:extLst>
                        <a:ext uri="{28A0092B-C50C-407E-A947-70E740481C1C}">
                          <a14:useLocalDpi xmlns:a14="http://schemas.microsoft.com/office/drawing/2010/main" val="0"/>
                        </a:ext>
                      </a:extLst>
                    </a:blip>
                    <a:stretch>
                      <a:fillRect/>
                    </a:stretch>
                  </pic:blipFill>
                  <pic:spPr>
                    <a:xfrm>
                      <a:off x="0" y="0"/>
                      <a:ext cx="5581650" cy="3144520"/>
                    </a:xfrm>
                    <a:prstGeom prst="rect">
                      <a:avLst/>
                    </a:prstGeom>
                    <a:ln w="6350">
                      <a:solidFill>
                        <a:schemeClr val="tx1"/>
                      </a:solidFill>
                    </a:ln>
                  </pic:spPr>
                </pic:pic>
              </a:graphicData>
            </a:graphic>
          </wp:inline>
        </w:drawing>
      </w:r>
    </w:p>
    <w:p w14:paraId="242A9DA6" w14:textId="717031B1" w:rsidR="003D3196" w:rsidRDefault="003D3196" w:rsidP="003D3196">
      <w:pPr>
        <w:pStyle w:val="ThesisTable"/>
      </w:pPr>
      <w:bookmarkStart w:id="145" w:name="_Toc92231063"/>
      <w:bookmarkStart w:id="146" w:name="_Toc93179953"/>
      <w:r>
        <w:t xml:space="preserve">Hình </w:t>
      </w:r>
      <w:fldSimple w:instr=" STYLEREF 1 \s ">
        <w:r w:rsidR="00822049">
          <w:rPr>
            <w:noProof/>
          </w:rPr>
          <w:t>3</w:t>
        </w:r>
      </w:fldSimple>
      <w:r w:rsidR="00860410">
        <w:noBreakHyphen/>
      </w:r>
      <w:fldSimple w:instr=" SEQ Hình \* ARABIC \s 1 ">
        <w:r w:rsidR="00822049">
          <w:rPr>
            <w:noProof/>
          </w:rPr>
          <w:t>8</w:t>
        </w:r>
      </w:fldSimple>
      <w:r>
        <w:t>. Dashboard về tổng ca nhiễm của các châu lục</w:t>
      </w:r>
      <w:bookmarkEnd w:id="145"/>
      <w:bookmarkEnd w:id="146"/>
    </w:p>
    <w:p w14:paraId="11EEBB94" w14:textId="77777777" w:rsidR="003D3196" w:rsidRDefault="003D3196" w:rsidP="00B708CE">
      <w:pPr>
        <w:ind w:firstLine="357"/>
      </w:pPr>
      <w:r>
        <w:t>Ở châu Âu (Hình 3-8[1]): Vương quốc Anh, Nga và Pháp có số ca nhiễm cao nhất là 11.9, 10.4 và 9.1 triệu ca chiếm tỷ trọng 16.85%, 14.7% và 12.88%.</w:t>
      </w:r>
    </w:p>
    <w:p w14:paraId="0E9EE12E" w14:textId="77777777" w:rsidR="003D3196" w:rsidRDefault="003D3196" w:rsidP="00B708CE">
      <w:pPr>
        <w:ind w:firstLine="357"/>
      </w:pPr>
      <w:r>
        <w:t>Ở châu Á (Hình 3-8[2]): Ấn Độ, Thổ Nhĩ Kỳ và Iran có số ca nhiễm cao nhất là 34.8, 9.3 và 6.2 triệu ca chiếm tỷ trọng 46.98%, 12.54% và 8.35%.</w:t>
      </w:r>
    </w:p>
    <w:p w14:paraId="00314EF9" w14:textId="77777777" w:rsidR="003D3196" w:rsidRDefault="003D3196" w:rsidP="00B708CE">
      <w:pPr>
        <w:ind w:firstLine="357"/>
      </w:pPr>
      <w:r>
        <w:t>Ở Bắc Mỹ (Hình 3-8[3]): Mỹ, Mexico và Canada có số ca nhiễm cao nhất là 53, 3.95 và 1.95 triệu ca chiếm tỷ trọng 84.42%, 6.29% và 3.12%.</w:t>
      </w:r>
    </w:p>
    <w:p w14:paraId="7EAF4ED7" w14:textId="77777777" w:rsidR="003D3196" w:rsidRDefault="003D3196" w:rsidP="00B708CE">
      <w:pPr>
        <w:ind w:firstLine="357"/>
      </w:pPr>
      <w:r>
        <w:t>Ở Nam Mỹ (Hình 3-8[4]): Brazil, Argentina và Colombia có số ca nhiễm cao nhất là 22.2, 5.45 và 5.12 triệu ca chiếm tỷ trọng 56.35%, 13.82% và 12.98%.</w:t>
      </w:r>
    </w:p>
    <w:p w14:paraId="26708AA4" w14:textId="77777777" w:rsidR="003D3196" w:rsidRDefault="003D3196" w:rsidP="00B708CE">
      <w:pPr>
        <w:ind w:firstLine="357"/>
      </w:pPr>
      <w:r>
        <w:t xml:space="preserve">Ở châu Phi (Hình 3-8[5]): Nam Phi, </w:t>
      </w:r>
      <w:r w:rsidRPr="00B708CE">
        <w:rPr>
          <w:color w:val="000000"/>
          <w:szCs w:val="26"/>
        </w:rPr>
        <w:t xml:space="preserve">Morocco </w:t>
      </w:r>
      <w:r>
        <w:t>và Tunisia có số ca nhiễm cao nhất là 3.4, 0.95 và 0.72 triệu ca chiếm tỷ trọng 42.2%, 11.83% và 8.95%.</w:t>
      </w:r>
    </w:p>
    <w:p w14:paraId="46837318" w14:textId="77777777" w:rsidR="003D3196" w:rsidRDefault="003D3196" w:rsidP="00B708CE">
      <w:pPr>
        <w:ind w:firstLine="357"/>
      </w:pPr>
      <w:r>
        <w:t>Ở châu Đại Dương (Hình 3-8[6]): Úc, Fiji và Polynesia thuộc Pháp có số ca nhiễm cao nhất là 301.2, 52.8 và 46.4 nghìn ca chiếm tỷ trọng 65%, 11.4% và 10.01%.</w:t>
      </w:r>
    </w:p>
    <w:p w14:paraId="3BE33E6E" w14:textId="77777777" w:rsidR="003D3196" w:rsidRDefault="003D3196" w:rsidP="003D3196">
      <w:pPr>
        <w:overflowPunct/>
        <w:autoSpaceDE/>
        <w:autoSpaceDN/>
        <w:adjustRightInd/>
        <w:spacing w:line="240" w:lineRule="auto"/>
        <w:jc w:val="left"/>
        <w:textAlignment w:val="auto"/>
      </w:pPr>
      <w:r>
        <w:br w:type="page"/>
      </w:r>
    </w:p>
    <w:p w14:paraId="17DECC38" w14:textId="17A86640" w:rsidR="003D3196" w:rsidRDefault="003D3196" w:rsidP="00DC4E04">
      <w:pPr>
        <w:ind w:firstLine="357"/>
      </w:pPr>
      <w:r>
        <w:lastRenderedPageBreak/>
        <w:t xml:space="preserve">Dashboard dưới đây (Hình 3-9) thể hiện tỷ trọng về tổng số ca tử vong của các quốc gia tại châu Âu, châu Á, châu Mỹ (Nam </w:t>
      </w:r>
      <w:r w:rsidR="00B65EF2">
        <w:t xml:space="preserve">Mỹ </w:t>
      </w:r>
      <w:r>
        <w:t xml:space="preserve">và Bắc Mỹ), châu Phi và châu Đại Dương. </w:t>
      </w:r>
    </w:p>
    <w:p w14:paraId="594D340B" w14:textId="77777777" w:rsidR="003D3196" w:rsidRDefault="003D3196" w:rsidP="00DC4E04">
      <w:pPr>
        <w:keepNext/>
        <w:jc w:val="center"/>
      </w:pPr>
      <w:r>
        <w:rPr>
          <w:noProof/>
          <w:lang w:val="vi-VN" w:eastAsia="vi-VN"/>
        </w:rPr>
        <w:drawing>
          <wp:inline distT="0" distB="0" distL="0" distR="0" wp14:anchorId="710E92FE" wp14:editId="70151E2D">
            <wp:extent cx="5581650" cy="3143885"/>
            <wp:effectExtent l="19050" t="19050" r="1905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4.png"/>
                    <pic:cNvPicPr/>
                  </pic:nvPicPr>
                  <pic:blipFill>
                    <a:blip r:embed="rId34">
                      <a:extLst>
                        <a:ext uri="{28A0092B-C50C-407E-A947-70E740481C1C}">
                          <a14:useLocalDpi xmlns:a14="http://schemas.microsoft.com/office/drawing/2010/main" val="0"/>
                        </a:ext>
                      </a:extLst>
                    </a:blip>
                    <a:stretch>
                      <a:fillRect/>
                    </a:stretch>
                  </pic:blipFill>
                  <pic:spPr>
                    <a:xfrm>
                      <a:off x="0" y="0"/>
                      <a:ext cx="5581650" cy="3143885"/>
                    </a:xfrm>
                    <a:prstGeom prst="rect">
                      <a:avLst/>
                    </a:prstGeom>
                    <a:ln w="6350">
                      <a:solidFill>
                        <a:schemeClr val="tx1"/>
                      </a:solidFill>
                    </a:ln>
                  </pic:spPr>
                </pic:pic>
              </a:graphicData>
            </a:graphic>
          </wp:inline>
        </w:drawing>
      </w:r>
    </w:p>
    <w:p w14:paraId="01D27094" w14:textId="6AE6800C" w:rsidR="003D3196" w:rsidRDefault="003D3196" w:rsidP="00DC4E04">
      <w:pPr>
        <w:pStyle w:val="ThesisTable"/>
      </w:pPr>
      <w:bookmarkStart w:id="147" w:name="_Toc92231064"/>
      <w:bookmarkStart w:id="148" w:name="_Toc93179954"/>
      <w:r>
        <w:t xml:space="preserve">Hình </w:t>
      </w:r>
      <w:fldSimple w:instr=" STYLEREF 1 \s ">
        <w:r w:rsidR="00822049">
          <w:rPr>
            <w:noProof/>
          </w:rPr>
          <w:t>3</w:t>
        </w:r>
      </w:fldSimple>
      <w:r w:rsidR="00860410">
        <w:noBreakHyphen/>
      </w:r>
      <w:fldSimple w:instr=" SEQ Hình \* ARABIC \s 1 ">
        <w:r w:rsidR="00822049">
          <w:rPr>
            <w:noProof/>
          </w:rPr>
          <w:t>9</w:t>
        </w:r>
      </w:fldSimple>
      <w:r>
        <w:t xml:space="preserve">. </w:t>
      </w:r>
      <w:r w:rsidRPr="005414A7">
        <w:t xml:space="preserve">Dashboard về tổng ca </w:t>
      </w:r>
      <w:r>
        <w:t>tử vong</w:t>
      </w:r>
      <w:r w:rsidRPr="005414A7">
        <w:t xml:space="preserve"> của các châu lục</w:t>
      </w:r>
      <w:bookmarkEnd w:id="147"/>
      <w:bookmarkEnd w:id="148"/>
    </w:p>
    <w:p w14:paraId="0135846F" w14:textId="77777777" w:rsidR="003D3196" w:rsidRDefault="003D3196" w:rsidP="00B708CE">
      <w:pPr>
        <w:ind w:firstLine="357"/>
      </w:pPr>
      <w:r>
        <w:t>Ở châu Âu (Hình 3-9[1]): Nga, Vương quốc Anh và Ý có số ca tử vong cao nhất là 33.2, 147.8 và 136.5 nghìn ca chiếm tỷ trọng 23.53%, 11.47% và 10.59%.</w:t>
      </w:r>
    </w:p>
    <w:p w14:paraId="7D263F4F" w14:textId="77777777" w:rsidR="003D3196" w:rsidRDefault="003D3196" w:rsidP="00B708CE">
      <w:pPr>
        <w:ind w:firstLine="357"/>
      </w:pPr>
      <w:r>
        <w:t>Ở châu Á (Hình 3-9[2]): Ấn Độ, Indonesia và Iran có số ca tử vong cao nhất  là 479.7, 144.05 và 131.3 nghìn ca chiếm tỷ trọng 43.42%, 13.04% và 11.89%.</w:t>
      </w:r>
    </w:p>
    <w:p w14:paraId="3F57B83F" w14:textId="77777777" w:rsidR="003D3196" w:rsidRDefault="003D3196" w:rsidP="00B708CE">
      <w:pPr>
        <w:ind w:firstLine="357"/>
      </w:pPr>
      <w:r>
        <w:t>Ở Bắc Mỹ (Hình 3-9[3]): Mỹ, Mexico và Canada có số ca tử vong cao nhất là 837.8, 298.7 và 30.1 nghìn ca chiếm tỷ trọng 68.02%, 24.26% và 2.45%.</w:t>
      </w:r>
    </w:p>
    <w:p w14:paraId="23442DF8" w14:textId="77777777" w:rsidR="003D3196" w:rsidRDefault="003D3196" w:rsidP="00B708CE">
      <w:pPr>
        <w:ind w:firstLine="357"/>
      </w:pPr>
      <w:r>
        <w:t>Ở Nam Mỹ (Hình 3-9[4]): Brazil, Peru và Colombia có số ca tử vong cao nhất là 618.4, 202.5 và 129.7 nghìn ca chiếm tỷ trọng 51.95%, 17.01% và 10.9%.</w:t>
      </w:r>
    </w:p>
    <w:p w14:paraId="09A437D9" w14:textId="77777777" w:rsidR="003D3196" w:rsidRDefault="003D3196" w:rsidP="00B708CE">
      <w:pPr>
        <w:ind w:firstLine="357"/>
      </w:pPr>
      <w:r>
        <w:t xml:space="preserve">Ở châu Phi (Hình 3-9[5]): Nam Phi, </w:t>
      </w:r>
      <w:r w:rsidRPr="00B708CE">
        <w:rPr>
          <w:color w:val="000000"/>
          <w:szCs w:val="26"/>
        </w:rPr>
        <w:t xml:space="preserve">Morocco </w:t>
      </w:r>
      <w:r>
        <w:t>và Ai Cập có số ca tử vong cao nhất lần lượt là 90.7, 25.5 và 21.5 nghìn ca chiếm tỷ trọng 45.92%, 12.91% và 10.91%.</w:t>
      </w:r>
    </w:p>
    <w:p w14:paraId="7BFF2E82" w14:textId="77777777" w:rsidR="003D3196" w:rsidRDefault="003D3196" w:rsidP="00B708CE">
      <w:pPr>
        <w:ind w:firstLine="357"/>
      </w:pPr>
      <w:r>
        <w:t>Ở châu Đại Dương (Hình 3-9[6]): Úc, Fiji và Polynesia thuộc Pháp có số ca tử vong cao nhất là 2.2, 0.7 và 0.4 nghìn ca chiếm tỷ trọng 49.21%, 15.66% và 14.29%.</w:t>
      </w:r>
    </w:p>
    <w:p w14:paraId="07A837A7" w14:textId="7E7680F1" w:rsidR="003D3196" w:rsidRDefault="003D3196" w:rsidP="00DC4E04">
      <w:pPr>
        <w:ind w:firstLine="357"/>
      </w:pPr>
      <w:r>
        <w:lastRenderedPageBreak/>
        <w:t xml:space="preserve">Dashboard dưới đây (Hình 3-10) thể hiện tỷ trọng về tổng số ca </w:t>
      </w:r>
      <w:r w:rsidR="00AD5CA7">
        <w:t>hồi phục</w:t>
      </w:r>
      <w:r>
        <w:t xml:space="preserve"> của các quốc gia tại châu Âu, châu Á, châu Mỹ (Nam </w:t>
      </w:r>
      <w:r w:rsidR="00ED45A6">
        <w:t xml:space="preserve">Mỹ </w:t>
      </w:r>
      <w:r>
        <w:t xml:space="preserve">và Bắc Mỹ), châu Phi và châu Đại Dương. </w:t>
      </w:r>
    </w:p>
    <w:p w14:paraId="5B6BB00C" w14:textId="77777777" w:rsidR="003D3196" w:rsidRDefault="003D3196" w:rsidP="00DC4E04">
      <w:pPr>
        <w:keepNext/>
      </w:pPr>
      <w:r>
        <w:rPr>
          <w:noProof/>
          <w:lang w:val="vi-VN" w:eastAsia="vi-VN"/>
        </w:rPr>
        <w:drawing>
          <wp:inline distT="0" distB="0" distL="0" distR="0" wp14:anchorId="0304C624" wp14:editId="0ABFE092">
            <wp:extent cx="5581650" cy="3135630"/>
            <wp:effectExtent l="19050" t="19050" r="19050" b="266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5.png"/>
                    <pic:cNvPicPr/>
                  </pic:nvPicPr>
                  <pic:blipFill>
                    <a:blip r:embed="rId35">
                      <a:extLst>
                        <a:ext uri="{28A0092B-C50C-407E-A947-70E740481C1C}">
                          <a14:useLocalDpi xmlns:a14="http://schemas.microsoft.com/office/drawing/2010/main" val="0"/>
                        </a:ext>
                      </a:extLst>
                    </a:blip>
                    <a:stretch>
                      <a:fillRect/>
                    </a:stretch>
                  </pic:blipFill>
                  <pic:spPr>
                    <a:xfrm>
                      <a:off x="0" y="0"/>
                      <a:ext cx="5581650" cy="3135630"/>
                    </a:xfrm>
                    <a:prstGeom prst="rect">
                      <a:avLst/>
                    </a:prstGeom>
                    <a:ln w="6350">
                      <a:solidFill>
                        <a:schemeClr val="tx1"/>
                      </a:solidFill>
                    </a:ln>
                  </pic:spPr>
                </pic:pic>
              </a:graphicData>
            </a:graphic>
          </wp:inline>
        </w:drawing>
      </w:r>
    </w:p>
    <w:p w14:paraId="4D4DA6E8" w14:textId="52047C26" w:rsidR="003D3196" w:rsidRDefault="003D3196" w:rsidP="00DC4E04">
      <w:pPr>
        <w:pStyle w:val="ThesisTable"/>
      </w:pPr>
      <w:bookmarkStart w:id="149" w:name="_Toc92231065"/>
      <w:bookmarkStart w:id="150" w:name="_Toc93179955"/>
      <w:r>
        <w:t xml:space="preserve">Hình </w:t>
      </w:r>
      <w:fldSimple w:instr=" STYLEREF 1 \s ">
        <w:r w:rsidR="00822049">
          <w:rPr>
            <w:noProof/>
          </w:rPr>
          <w:t>3</w:t>
        </w:r>
      </w:fldSimple>
      <w:r w:rsidR="00860410">
        <w:noBreakHyphen/>
      </w:r>
      <w:fldSimple w:instr=" SEQ Hình \* ARABIC \s 1 ">
        <w:r w:rsidR="00822049">
          <w:rPr>
            <w:noProof/>
          </w:rPr>
          <w:t>10</w:t>
        </w:r>
      </w:fldSimple>
      <w:r>
        <w:t xml:space="preserve">. </w:t>
      </w:r>
      <w:r w:rsidRPr="00E2639C">
        <w:t xml:space="preserve">Dashboard về tổng ca </w:t>
      </w:r>
      <w:r w:rsidR="00AD5CA7">
        <w:t>hồi phục</w:t>
      </w:r>
      <w:r w:rsidRPr="00E2639C">
        <w:t xml:space="preserve"> của các châu lục</w:t>
      </w:r>
      <w:bookmarkEnd w:id="149"/>
      <w:bookmarkEnd w:id="150"/>
    </w:p>
    <w:p w14:paraId="3708F75C" w14:textId="3B0F7F2A" w:rsidR="003D3196" w:rsidRDefault="003D3196" w:rsidP="003D23CF">
      <w:pPr>
        <w:ind w:firstLine="357"/>
      </w:pPr>
      <w:r>
        <w:t xml:space="preserve">Ở châu Âu (Hình 3-10[1]): Vương quốc Anh, Nga và Pháp có số ca </w:t>
      </w:r>
      <w:r w:rsidR="00AD5CA7">
        <w:t>hồi phục</w:t>
      </w:r>
      <w:r>
        <w:t xml:space="preserve"> cao nhất là 9.96, 9.22 và 7.79 triệu ca chiếm tỷ trọng 16.13%, 14.94% và 12.62%.</w:t>
      </w:r>
    </w:p>
    <w:p w14:paraId="6E065F88" w14:textId="57265323" w:rsidR="003D3196" w:rsidRDefault="003D3196" w:rsidP="003D23CF">
      <w:pPr>
        <w:ind w:firstLine="357"/>
      </w:pPr>
      <w:r>
        <w:t xml:space="preserve">Ở châu Á (Hình 3-10[2]): Ấn Độ, Thổ Nhĩ Kỳ và Iran có số ca </w:t>
      </w:r>
      <w:r w:rsidR="00AD5CA7">
        <w:t>hồi phục</w:t>
      </w:r>
      <w:r>
        <w:t xml:space="preserve"> cao nhất là 34.2, 8.92 và 6.02 triệu ca chiếm tỷ trọng 47.55%, 12.4% và 8.37%.</w:t>
      </w:r>
    </w:p>
    <w:p w14:paraId="058BDFD1" w14:textId="451342B9" w:rsidR="003D3196" w:rsidRDefault="003D3196" w:rsidP="003D23CF">
      <w:pPr>
        <w:ind w:firstLine="357"/>
      </w:pPr>
      <w:r>
        <w:t xml:space="preserve">Ở Bắc Mỹ (Hình 3-10[3]): Mỹ, Mexico và Canada có số ca </w:t>
      </w:r>
      <w:r w:rsidR="00AD5CA7">
        <w:t>hồi phục</w:t>
      </w:r>
      <w:r>
        <w:t xml:space="preserve"> cao nhất là 41, 3.3 và 1.81 triệu ca chiếm tỷ trọng 82.8%, 6.66% và 1.23%.</w:t>
      </w:r>
    </w:p>
    <w:p w14:paraId="62160EB2" w14:textId="3287BF3D" w:rsidR="003D3196" w:rsidRDefault="003D3196" w:rsidP="003D23CF">
      <w:pPr>
        <w:ind w:firstLine="357"/>
      </w:pPr>
      <w:r>
        <w:t xml:space="preserve">Ở Nam Mỹ (Hình 3-10[4]): Brazil, Argentina và Colombia có số ca </w:t>
      </w:r>
      <w:r w:rsidR="00AD5CA7">
        <w:t>hồi phục</w:t>
      </w:r>
      <w:r>
        <w:t xml:space="preserve"> cao nhất là 21.4, 5.26 và 4.96 triệu ca chiếm tỷ trọng 56.72%, 13.93% và 13.13%.</w:t>
      </w:r>
    </w:p>
    <w:p w14:paraId="033E9E3B" w14:textId="16DE0225" w:rsidR="003D3196" w:rsidRDefault="003D3196" w:rsidP="003D23CF">
      <w:pPr>
        <w:ind w:firstLine="357"/>
      </w:pPr>
      <w:r>
        <w:t xml:space="preserve">Ở châu Phi (Hình 3-10[5]): Nam Phi, Ma-rốc và Tunisia có số ca </w:t>
      </w:r>
      <w:r w:rsidR="00AD5CA7">
        <w:t>hồi phục</w:t>
      </w:r>
      <w:r>
        <w:t xml:space="preserve"> cao nhất là 3.1, 0.93 và 0.69 triệu ca chiếm tỷ trọng 42.14%, 12.73% và 9.44%.</w:t>
      </w:r>
    </w:p>
    <w:p w14:paraId="1448EF90" w14:textId="04126FE7" w:rsidR="003D3196" w:rsidRPr="00293A68" w:rsidRDefault="003D3196" w:rsidP="003D23CF">
      <w:pPr>
        <w:ind w:firstLine="357"/>
      </w:pPr>
      <w:r>
        <w:t xml:space="preserve">Ở châu Đại Dương (Hình 3-10[6]): Úc, Fiji và Polynesia thuộc Pháp có số ca </w:t>
      </w:r>
      <w:r w:rsidR="00AD5CA7">
        <w:t>hồi phục</w:t>
      </w:r>
      <w:r>
        <w:t xml:space="preserve"> cao nhất lần lượt là 229.3, 51.2 và 45.7 nghìn ca chiếm tỷ trọng 59.31%, 13.25% và 11.83%.</w:t>
      </w:r>
    </w:p>
    <w:p w14:paraId="4D1B2EA5" w14:textId="77777777" w:rsidR="003D3196" w:rsidRPr="007E0BA8" w:rsidRDefault="003D3196" w:rsidP="003D3196">
      <w:pPr>
        <w:pStyle w:val="Heading2"/>
        <w:numPr>
          <w:ilvl w:val="1"/>
          <w:numId w:val="3"/>
        </w:numPr>
      </w:pPr>
      <w:bookmarkStart w:id="151" w:name="_Toc92274298"/>
      <w:bookmarkStart w:id="152" w:name="_Toc93179903"/>
      <w:r>
        <w:lastRenderedPageBreak/>
        <w:t>Chi tiết về dịch COVID-19</w:t>
      </w:r>
      <w:bookmarkEnd w:id="151"/>
      <w:bookmarkEnd w:id="152"/>
    </w:p>
    <w:p w14:paraId="26D95DCA" w14:textId="77777777" w:rsidR="003D3196" w:rsidRDefault="003D3196" w:rsidP="003D3196">
      <w:pPr>
        <w:pStyle w:val="Heading3"/>
        <w:numPr>
          <w:ilvl w:val="2"/>
          <w:numId w:val="3"/>
        </w:numPr>
        <w:contextualSpacing/>
      </w:pPr>
      <w:bookmarkStart w:id="153" w:name="_Toc92274299"/>
      <w:bookmarkStart w:id="154" w:name="_Toc93179904"/>
      <w:r>
        <w:t>Giới thiệu</w:t>
      </w:r>
      <w:bookmarkEnd w:id="153"/>
      <w:bookmarkEnd w:id="154"/>
    </w:p>
    <w:p w14:paraId="7BEFCCCB" w14:textId="4C87C3A2" w:rsidR="003D3196" w:rsidRDefault="003D3196" w:rsidP="003D3196">
      <w:pPr>
        <w:ind w:firstLine="357"/>
        <w:contextualSpacing/>
      </w:pPr>
      <w:r>
        <w:t>Ở phần 3.</w:t>
      </w:r>
      <w:r w:rsidR="00CE7608">
        <w:t>3</w:t>
      </w:r>
      <w:r>
        <w:t xml:space="preserve">, là cái nhìn </w:t>
      </w:r>
      <w:r w:rsidR="00CE7608">
        <w:t>chi tiết</w:t>
      </w:r>
      <w:r>
        <w:t xml:space="preserve"> về tình hình dịch COVID-19 của Thế giới khi mà virus </w:t>
      </w:r>
      <w:r w:rsidRPr="00FD069B">
        <w:t>SARS-CoV-2</w:t>
      </w:r>
      <w:r>
        <w:t xml:space="preserve"> đã hoành hành khắp cả 5 châu lục và khiến </w:t>
      </w:r>
      <w:r>
        <w:rPr>
          <w:color w:val="000000"/>
          <w:szCs w:val="26"/>
        </w:rPr>
        <w:t xml:space="preserve">hàng trăm </w:t>
      </w:r>
      <w:r>
        <w:t>triệu người lây nhiễm, hàng triệu người tử vong ảnh hưởng tiêu cực đến Y tế, Kinh tế …</w:t>
      </w:r>
    </w:p>
    <w:p w14:paraId="399093B6" w14:textId="77777777" w:rsidR="003D3196" w:rsidRPr="007E0BA8" w:rsidRDefault="003D3196" w:rsidP="003D3196">
      <w:pPr>
        <w:ind w:firstLine="357"/>
        <w:contextualSpacing/>
      </w:pPr>
      <w:r>
        <w:t xml:space="preserve">Nguồn dữ liệu sử dụng đến từ Kho dữ liệu của Trung tâm Hệ thống Khoa học và Kỹ thuật (CSSE) tại trường Đại học </w:t>
      </w:r>
      <w:r w:rsidRPr="007E02D4">
        <w:t>Johns Hopkins</w:t>
      </w:r>
      <w:r>
        <w:t>.</w:t>
      </w:r>
    </w:p>
    <w:p w14:paraId="7A7F92A4" w14:textId="77777777" w:rsidR="003D3196" w:rsidRDefault="003D3196" w:rsidP="003D3196">
      <w:pPr>
        <w:pStyle w:val="Heading3"/>
        <w:numPr>
          <w:ilvl w:val="2"/>
          <w:numId w:val="3"/>
        </w:numPr>
      </w:pPr>
      <w:bookmarkStart w:id="155" w:name="_Toc92274300"/>
      <w:bookmarkStart w:id="156" w:name="_Toc93179905"/>
      <w:r>
        <w:t>Biểu đồ và phân tích với Python</w:t>
      </w:r>
      <w:bookmarkEnd w:id="155"/>
      <w:bookmarkEnd w:id="156"/>
    </w:p>
    <w:p w14:paraId="0B29A281" w14:textId="77777777" w:rsidR="003D3196" w:rsidRDefault="003D3196" w:rsidP="001E4C78">
      <w:pPr>
        <w:keepNext/>
      </w:pPr>
      <w:r>
        <w:rPr>
          <w:noProof/>
          <w:lang w:val="vi-VN" w:eastAsia="vi-VN"/>
        </w:rPr>
        <w:drawing>
          <wp:inline distT="0" distB="0" distL="0" distR="0" wp14:anchorId="3EDEEB03" wp14:editId="08EAA08B">
            <wp:extent cx="5581650" cy="13277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1650" cy="1327785"/>
                    </a:xfrm>
                    <a:prstGeom prst="rect">
                      <a:avLst/>
                    </a:prstGeom>
                  </pic:spPr>
                </pic:pic>
              </a:graphicData>
            </a:graphic>
          </wp:inline>
        </w:drawing>
      </w:r>
    </w:p>
    <w:p w14:paraId="574BEB54" w14:textId="76EB4F34" w:rsidR="003D3196" w:rsidRDefault="003D3196" w:rsidP="001E4C78">
      <w:pPr>
        <w:pStyle w:val="ThesisTable"/>
      </w:pPr>
      <w:bookmarkStart w:id="157" w:name="_Toc92231066"/>
      <w:bookmarkStart w:id="158" w:name="_Toc93179956"/>
      <w:r>
        <w:t xml:space="preserve">Hình </w:t>
      </w:r>
      <w:fldSimple w:instr=" STYLEREF 1 \s ">
        <w:r w:rsidR="00822049">
          <w:rPr>
            <w:noProof/>
          </w:rPr>
          <w:t>3</w:t>
        </w:r>
      </w:fldSimple>
      <w:r w:rsidR="00860410">
        <w:noBreakHyphen/>
      </w:r>
      <w:fldSimple w:instr=" SEQ Hình \* ARABIC \s 1 ">
        <w:r w:rsidR="00822049">
          <w:rPr>
            <w:noProof/>
          </w:rPr>
          <w:t>11</w:t>
        </w:r>
      </w:fldSimple>
      <w:r>
        <w:t>. Tương quan giữa các khu vực trên Thế giới</w:t>
      </w:r>
      <w:bookmarkEnd w:id="157"/>
      <w:bookmarkEnd w:id="158"/>
    </w:p>
    <w:p w14:paraId="168FE5C3" w14:textId="21B5BD3E" w:rsidR="003D3196" w:rsidRDefault="003D3196" w:rsidP="001E4C78">
      <w:pPr>
        <w:pStyle w:val="Paragraph"/>
        <w:spacing w:after="0"/>
        <w:ind w:firstLine="357"/>
        <w:rPr>
          <w:sz w:val="26"/>
          <w:szCs w:val="26"/>
        </w:rPr>
      </w:pPr>
      <w:r>
        <w:rPr>
          <w:sz w:val="26"/>
          <w:szCs w:val="26"/>
        </w:rPr>
        <w:t xml:space="preserve">Hình 3-11 sử dụng bảng dạng gradient để thể hiện mối tương quan giữa các khu vực về tổng số ca nhiễm, ca tử vong, ca </w:t>
      </w:r>
      <w:r w:rsidR="00AD5CA7">
        <w:rPr>
          <w:sz w:val="26"/>
          <w:szCs w:val="26"/>
        </w:rPr>
        <w:t>hồi phục</w:t>
      </w:r>
      <w:r>
        <w:rPr>
          <w:sz w:val="26"/>
          <w:szCs w:val="26"/>
        </w:rPr>
        <w:t>, ca dương tính … Màu càng đậm cho thấy số lượng càng lớn và ngược lại. Tính đến ngày 26/12/2021: Châu Âu và Châu Á có tổng số ca nhiễm, tử vong và hồi phục cao nhất. N</w:t>
      </w:r>
      <w:r w:rsidR="00121CB5">
        <w:rPr>
          <w:sz w:val="26"/>
          <w:szCs w:val="26"/>
        </w:rPr>
        <w:t>am Mỹ là nơi có tỷ lệ tử</w:t>
      </w:r>
      <w:r>
        <w:rPr>
          <w:sz w:val="26"/>
          <w:szCs w:val="26"/>
        </w:rPr>
        <w:t xml:space="preserve"> vong cao nhất với 3.02%, tiếp đến là Châu Phi (2.39%) và Bắc Mỹ (1.96%).</w:t>
      </w:r>
    </w:p>
    <w:p w14:paraId="296E2110" w14:textId="77777777" w:rsidR="003D3196" w:rsidRDefault="003D3196" w:rsidP="001E4C78">
      <w:pPr>
        <w:pStyle w:val="Paragraph"/>
        <w:keepNext/>
        <w:spacing w:after="0"/>
        <w:jc w:val="center"/>
      </w:pPr>
      <w:r>
        <w:rPr>
          <w:noProof/>
          <w:sz w:val="26"/>
          <w:szCs w:val="26"/>
          <w:lang w:val="vi-VN" w:eastAsia="vi-VN"/>
        </w:rPr>
        <w:drawing>
          <wp:inline distT="0" distB="0" distL="0" distR="0" wp14:anchorId="2C1DAECB" wp14:editId="09C7615D">
            <wp:extent cx="5581650" cy="18815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mbine.png"/>
                    <pic:cNvPicPr/>
                  </pic:nvPicPr>
                  <pic:blipFill>
                    <a:blip r:embed="rId37">
                      <a:extLst>
                        <a:ext uri="{28A0092B-C50C-407E-A947-70E740481C1C}">
                          <a14:useLocalDpi xmlns:a14="http://schemas.microsoft.com/office/drawing/2010/main" val="0"/>
                        </a:ext>
                      </a:extLst>
                    </a:blip>
                    <a:stretch>
                      <a:fillRect/>
                    </a:stretch>
                  </pic:blipFill>
                  <pic:spPr>
                    <a:xfrm>
                      <a:off x="0" y="0"/>
                      <a:ext cx="5581650" cy="1881505"/>
                    </a:xfrm>
                    <a:prstGeom prst="rect">
                      <a:avLst/>
                    </a:prstGeom>
                  </pic:spPr>
                </pic:pic>
              </a:graphicData>
            </a:graphic>
          </wp:inline>
        </w:drawing>
      </w:r>
    </w:p>
    <w:p w14:paraId="00F737A3" w14:textId="18880F38" w:rsidR="003D3196" w:rsidRDefault="003D3196" w:rsidP="001E4C78">
      <w:pPr>
        <w:pStyle w:val="ThesisTable"/>
      </w:pPr>
      <w:bookmarkStart w:id="159" w:name="_Toc92231067"/>
      <w:bookmarkStart w:id="160" w:name="_Toc93179957"/>
      <w:r>
        <w:t xml:space="preserve">Hình </w:t>
      </w:r>
      <w:fldSimple w:instr=" STYLEREF 1 \s ">
        <w:r w:rsidR="00822049">
          <w:rPr>
            <w:noProof/>
          </w:rPr>
          <w:t>3</w:t>
        </w:r>
      </w:fldSimple>
      <w:r w:rsidR="00860410">
        <w:noBreakHyphen/>
      </w:r>
      <w:fldSimple w:instr=" SEQ Hình \* ARABIC \s 1 ">
        <w:r w:rsidR="00822049">
          <w:rPr>
            <w:noProof/>
          </w:rPr>
          <w:t>12</w:t>
        </w:r>
      </w:fldSimple>
      <w:r>
        <w:t>. Số ca nhiễm, tử vong và đường Moving Average của Thế giới</w:t>
      </w:r>
      <w:bookmarkEnd w:id="159"/>
      <w:bookmarkEnd w:id="160"/>
    </w:p>
    <w:p w14:paraId="271E0D02" w14:textId="77777777" w:rsidR="003D3196" w:rsidRDefault="003D3196" w:rsidP="003D3196">
      <w:pPr>
        <w:ind w:firstLine="357"/>
      </w:pPr>
      <w:r>
        <w:lastRenderedPageBreak/>
        <w:t xml:space="preserve">Hình 3-12 sử dụng biểu đồ đường (line chart) để thể hiện số lượng ca nhiễm và ca tử vong cộng dồn (cumulative) theo thời gian cùng với đường Moving Average 7 ngày (MA7). Đường MA7 đi sát với đường số ca nhiễm và tử vong cho thấy tăng đều, nhanh và ít biến động. </w:t>
      </w:r>
    </w:p>
    <w:p w14:paraId="46E5C052" w14:textId="77777777" w:rsidR="003D3196" w:rsidRDefault="003D3196" w:rsidP="00995E43">
      <w:pPr>
        <w:keepNext/>
        <w:jc w:val="center"/>
      </w:pPr>
      <w:r>
        <w:rPr>
          <w:noProof/>
          <w:lang w:val="vi-VN" w:eastAsia="vi-VN"/>
        </w:rPr>
        <w:drawing>
          <wp:inline distT="0" distB="0" distL="0" distR="0" wp14:anchorId="40EEE86E" wp14:editId="28578DEB">
            <wp:extent cx="5581650" cy="18338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mbine.png"/>
                    <pic:cNvPicPr/>
                  </pic:nvPicPr>
                  <pic:blipFill>
                    <a:blip r:embed="rId38">
                      <a:extLst>
                        <a:ext uri="{28A0092B-C50C-407E-A947-70E740481C1C}">
                          <a14:useLocalDpi xmlns:a14="http://schemas.microsoft.com/office/drawing/2010/main" val="0"/>
                        </a:ext>
                      </a:extLst>
                    </a:blip>
                    <a:stretch>
                      <a:fillRect/>
                    </a:stretch>
                  </pic:blipFill>
                  <pic:spPr>
                    <a:xfrm>
                      <a:off x="0" y="0"/>
                      <a:ext cx="5581650" cy="1833880"/>
                    </a:xfrm>
                    <a:prstGeom prst="rect">
                      <a:avLst/>
                    </a:prstGeom>
                  </pic:spPr>
                </pic:pic>
              </a:graphicData>
            </a:graphic>
          </wp:inline>
        </w:drawing>
      </w:r>
    </w:p>
    <w:p w14:paraId="770FF0C6" w14:textId="0342D0C4" w:rsidR="003D3196" w:rsidRDefault="003D3196" w:rsidP="003D3196">
      <w:pPr>
        <w:pStyle w:val="ThesisTable"/>
      </w:pPr>
      <w:bookmarkStart w:id="161" w:name="_Toc92231068"/>
      <w:bookmarkStart w:id="162" w:name="_Toc93179958"/>
      <w:r>
        <w:t xml:space="preserve">Hình </w:t>
      </w:r>
      <w:fldSimple w:instr=" STYLEREF 1 \s ">
        <w:r w:rsidR="00822049">
          <w:rPr>
            <w:noProof/>
          </w:rPr>
          <w:t>3</w:t>
        </w:r>
      </w:fldSimple>
      <w:r w:rsidR="00860410">
        <w:noBreakHyphen/>
      </w:r>
      <w:fldSimple w:instr=" SEQ Hình \* ARABIC \s 1 ">
        <w:r w:rsidR="00822049">
          <w:rPr>
            <w:noProof/>
          </w:rPr>
          <w:t>13</w:t>
        </w:r>
      </w:fldSimple>
      <w:r>
        <w:t xml:space="preserve">. </w:t>
      </w:r>
      <w:r w:rsidRPr="004F4A9B">
        <w:t xml:space="preserve">Số ca nhiễm, tử vong </w:t>
      </w:r>
      <w:r>
        <w:t xml:space="preserve">mỗi ngày </w:t>
      </w:r>
      <w:r w:rsidRPr="004F4A9B">
        <w:t>và đường</w:t>
      </w:r>
      <w:r>
        <w:t xml:space="preserve"> MA7</w:t>
      </w:r>
      <w:r w:rsidRPr="004F4A9B">
        <w:t xml:space="preserve"> </w:t>
      </w:r>
      <w:r>
        <w:t>của Thế</w:t>
      </w:r>
      <w:r w:rsidRPr="004F4A9B">
        <w:t xml:space="preserve"> giới</w:t>
      </w:r>
      <w:bookmarkEnd w:id="161"/>
      <w:bookmarkEnd w:id="162"/>
    </w:p>
    <w:p w14:paraId="3994E280" w14:textId="77777777" w:rsidR="003D3196" w:rsidRDefault="003D3196" w:rsidP="003D3196">
      <w:r>
        <w:tab/>
        <w:t>Hình 3-13 sử dụng biểu đồ thanh (bar chart) để thể hiện số ca nhiễm và tử vong theo từng ngày của Thế giới cùng với đường MA7. Số ca nhiễm cao nhất trong 1 ngày hơn 1.4 triệu ca và số ca tử vong cao nhất trong 1 ngày là hơn 20 nghìn ca.</w:t>
      </w:r>
    </w:p>
    <w:p w14:paraId="1FC22B08" w14:textId="77777777" w:rsidR="003D3196" w:rsidRDefault="003D3196" w:rsidP="003D3196">
      <w:pPr>
        <w:keepNext/>
        <w:jc w:val="center"/>
      </w:pPr>
      <w:r>
        <w:rPr>
          <w:noProof/>
          <w:lang w:val="vi-VN" w:eastAsia="vi-VN"/>
        </w:rPr>
        <w:drawing>
          <wp:inline distT="0" distB="0" distL="0" distR="0" wp14:anchorId="41EC2E90" wp14:editId="1CC31B03">
            <wp:extent cx="3657600" cy="241200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57600" cy="2412000"/>
                    </a:xfrm>
                    <a:prstGeom prst="rect">
                      <a:avLst/>
                    </a:prstGeom>
                  </pic:spPr>
                </pic:pic>
              </a:graphicData>
            </a:graphic>
          </wp:inline>
        </w:drawing>
      </w:r>
    </w:p>
    <w:p w14:paraId="76F9A646" w14:textId="3F33FC96" w:rsidR="003D3196" w:rsidRDefault="003D3196" w:rsidP="003D3196">
      <w:pPr>
        <w:pStyle w:val="ThesisTable"/>
      </w:pPr>
      <w:bookmarkStart w:id="163" w:name="_Toc92231069"/>
      <w:bookmarkStart w:id="164" w:name="_Toc93179959"/>
      <w:r>
        <w:t xml:space="preserve">Hình </w:t>
      </w:r>
      <w:fldSimple w:instr=" STYLEREF 1 \s ">
        <w:r w:rsidR="00822049">
          <w:rPr>
            <w:noProof/>
          </w:rPr>
          <w:t>3</w:t>
        </w:r>
      </w:fldSimple>
      <w:r w:rsidR="00860410">
        <w:noBreakHyphen/>
      </w:r>
      <w:fldSimple w:instr=" SEQ Hình \* ARABIC \s 1 ">
        <w:r w:rsidR="00822049">
          <w:rPr>
            <w:noProof/>
          </w:rPr>
          <w:t>14</w:t>
        </w:r>
      </w:fldSimple>
      <w:r>
        <w:t>. Tỉ lệ tử vong theo ngày và trung bình của Thế giới</w:t>
      </w:r>
      <w:bookmarkEnd w:id="163"/>
      <w:bookmarkEnd w:id="164"/>
    </w:p>
    <w:p w14:paraId="626CB97F" w14:textId="77777777" w:rsidR="003D3196" w:rsidRDefault="003D3196" w:rsidP="003D3196">
      <w:r>
        <w:tab/>
        <w:t>Hình 3-14 sử dụng biểu đồ đường để thể hiện tỷ lệ tử vong theo ngày và trung bình của Thế giới. Tỉ lệ tử vong trung bình là hơn 0.03, thấp hơn nhiều so với những dịch bệnh khác. Tỉ lệ tử vong tăng nhanh từ tháng 2/2020 đến 6/2020 và giảm mạnh đến gần cuối năm 2020, cùng với việc các quốc gia trên Thế giới triển khai việc tiêm Vắc-xin giúp cho tỷ lệ tử vong duy trì mức 0.02 và giảm dần theo thời gian.</w:t>
      </w:r>
    </w:p>
    <w:p w14:paraId="001536E6" w14:textId="77777777" w:rsidR="003D3196" w:rsidRDefault="003D3196" w:rsidP="003D3196">
      <w:pPr>
        <w:ind w:firstLine="357"/>
      </w:pPr>
      <w:r>
        <w:lastRenderedPageBreak/>
        <w:t>Bên cạnh thông tin về các Quốc gia thì thông tin về các Tỉnh/Bang của các Quốc gia này cũng khai thác để có được cái nhìn chi tiết hơn.</w:t>
      </w:r>
    </w:p>
    <w:p w14:paraId="48E7CF66" w14:textId="77777777" w:rsidR="003D3196" w:rsidRDefault="003D3196" w:rsidP="003D3196">
      <w:pPr>
        <w:keepNext/>
        <w:jc w:val="center"/>
      </w:pPr>
      <w:r>
        <w:rPr>
          <w:noProof/>
          <w:lang w:val="vi-VN" w:eastAsia="vi-VN"/>
        </w:rPr>
        <w:drawing>
          <wp:inline distT="0" distB="0" distL="0" distR="0" wp14:anchorId="03F00D9F" wp14:editId="2B4743D6">
            <wp:extent cx="5581650" cy="20897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1650" cy="2089785"/>
                    </a:xfrm>
                    <a:prstGeom prst="rect">
                      <a:avLst/>
                    </a:prstGeom>
                  </pic:spPr>
                </pic:pic>
              </a:graphicData>
            </a:graphic>
          </wp:inline>
        </w:drawing>
      </w:r>
    </w:p>
    <w:p w14:paraId="000C5E97" w14:textId="470B035A" w:rsidR="003D3196" w:rsidRDefault="003D3196" w:rsidP="003D3196">
      <w:pPr>
        <w:pStyle w:val="ThesisTable"/>
      </w:pPr>
      <w:bookmarkStart w:id="165" w:name="_Toc92231070"/>
      <w:bookmarkStart w:id="166" w:name="_Toc93179960"/>
      <w:r>
        <w:t xml:space="preserve">Hình </w:t>
      </w:r>
      <w:fldSimple w:instr=" STYLEREF 1 \s ">
        <w:r w:rsidR="00822049">
          <w:rPr>
            <w:noProof/>
          </w:rPr>
          <w:t>3</w:t>
        </w:r>
      </w:fldSimple>
      <w:r w:rsidR="00860410">
        <w:noBreakHyphen/>
      </w:r>
      <w:fldSimple w:instr=" SEQ Hình \* ARABIC \s 1 ">
        <w:r w:rsidR="00822049">
          <w:rPr>
            <w:noProof/>
          </w:rPr>
          <w:t>15</w:t>
        </w:r>
      </w:fldSimple>
      <w:r>
        <w:t>. Top 10 các Tỉnh có số ca cao nhất trên Thế giới</w:t>
      </w:r>
      <w:bookmarkEnd w:id="165"/>
      <w:bookmarkEnd w:id="166"/>
    </w:p>
    <w:p w14:paraId="7595827F" w14:textId="77777777" w:rsidR="003D3196" w:rsidRPr="00646B21" w:rsidRDefault="003D3196" w:rsidP="003D3196">
      <w:pPr>
        <w:ind w:firstLine="357"/>
      </w:pPr>
      <w:r>
        <w:t>Hình 3-15 sử dụng bảng gradient để thể hiện sự tương quan về tỷ lệ lây nhiễm, tỷ lệ tử vong, số ca nhiễm và tử vong giữa các Tỉnh/Bang của các Quốc gia. Anh, Maharashtra và California là 3 tỉnh có số cao nhiễm cao nhất (10.1, 6.65 và 5.29 triệu ca).</w:t>
      </w:r>
    </w:p>
    <w:p w14:paraId="03BC3276" w14:textId="77777777" w:rsidR="003D3196" w:rsidRDefault="003D3196" w:rsidP="003D3196">
      <w:pPr>
        <w:keepNext/>
        <w:jc w:val="center"/>
      </w:pPr>
      <w:r>
        <w:rPr>
          <w:noProof/>
          <w:lang w:val="vi-VN" w:eastAsia="vi-VN"/>
        </w:rPr>
        <w:drawing>
          <wp:inline distT="0" distB="0" distL="0" distR="0" wp14:anchorId="68022F9F" wp14:editId="36E9E085">
            <wp:extent cx="5581650" cy="23317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1650" cy="2331720"/>
                    </a:xfrm>
                    <a:prstGeom prst="rect">
                      <a:avLst/>
                    </a:prstGeom>
                  </pic:spPr>
                </pic:pic>
              </a:graphicData>
            </a:graphic>
          </wp:inline>
        </w:drawing>
      </w:r>
    </w:p>
    <w:p w14:paraId="65E87E67" w14:textId="209F2A41" w:rsidR="003D3196" w:rsidRDefault="003D3196" w:rsidP="003D3196">
      <w:pPr>
        <w:pStyle w:val="ThesisTable"/>
      </w:pPr>
      <w:bookmarkStart w:id="167" w:name="_Toc92231071"/>
      <w:bookmarkStart w:id="168" w:name="_Toc93179961"/>
      <w:r>
        <w:t xml:space="preserve">Hình </w:t>
      </w:r>
      <w:fldSimple w:instr=" STYLEREF 1 \s ">
        <w:r w:rsidR="00822049">
          <w:rPr>
            <w:noProof/>
          </w:rPr>
          <w:t>3</w:t>
        </w:r>
      </w:fldSimple>
      <w:r w:rsidR="00860410">
        <w:noBreakHyphen/>
      </w:r>
      <w:fldSimple w:instr=" SEQ Hình \* ARABIC \s 1 ">
        <w:r w:rsidR="00822049">
          <w:rPr>
            <w:noProof/>
          </w:rPr>
          <w:t>16</w:t>
        </w:r>
      </w:fldSimple>
      <w:r>
        <w:t>. Top 10 Bang của Mỹ có số ca cao nhất</w:t>
      </w:r>
      <w:bookmarkEnd w:id="167"/>
      <w:bookmarkEnd w:id="168"/>
    </w:p>
    <w:p w14:paraId="234635B3" w14:textId="77777777" w:rsidR="003D3196" w:rsidRPr="00A434EE" w:rsidRDefault="003D3196" w:rsidP="003D3196">
      <w:pPr>
        <w:spacing w:after="200"/>
        <w:ind w:firstLine="357"/>
      </w:pPr>
      <w:r>
        <w:t>Hình 3-16 sử dụng bảng gradient để thể hiện sự tương quan về tỷ lệ lây nhiễm, tỷ lệ tử vong, số ca nhiễm và tử vong giữa các Bang của Mỹ. California, Texas và Florida là 3 bang có số ca nhiễm và tử vong cao nhất tại Mỹ (5.3, 4,48 và 3.83 triệu ca). Texas có tỷ lệ lây nhiễm cao nhất hơn 4.1 triệu người cùng tỷ lệ tử vong là 0.016%, New Jersey có tỷ lệ lây nhiễm thấp nhất 328.2 nghìn người cùng tỷ lệ tử vong cao là 0.02%.</w:t>
      </w:r>
    </w:p>
    <w:p w14:paraId="5786C64E" w14:textId="77777777" w:rsidR="003D3196" w:rsidRDefault="003D3196" w:rsidP="003D3196">
      <w:pPr>
        <w:keepNext/>
        <w:jc w:val="center"/>
      </w:pPr>
      <w:r>
        <w:rPr>
          <w:noProof/>
          <w:lang w:val="vi-VN" w:eastAsia="vi-VN"/>
        </w:rPr>
        <w:lastRenderedPageBreak/>
        <w:drawing>
          <wp:inline distT="0" distB="0" distL="0" distR="0" wp14:anchorId="45572E86" wp14:editId="3CA0AD36">
            <wp:extent cx="5169600" cy="3031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69600" cy="3031200"/>
                    </a:xfrm>
                    <a:prstGeom prst="rect">
                      <a:avLst/>
                    </a:prstGeom>
                  </pic:spPr>
                </pic:pic>
              </a:graphicData>
            </a:graphic>
          </wp:inline>
        </w:drawing>
      </w:r>
    </w:p>
    <w:p w14:paraId="6872739A" w14:textId="7B1A6B2A" w:rsidR="003D3196" w:rsidRDefault="003D3196" w:rsidP="003D3196">
      <w:pPr>
        <w:pStyle w:val="ThesisTable"/>
      </w:pPr>
      <w:bookmarkStart w:id="169" w:name="_Toc92231072"/>
      <w:bookmarkStart w:id="170" w:name="_Toc93179962"/>
      <w:r>
        <w:t xml:space="preserve">Hình </w:t>
      </w:r>
      <w:fldSimple w:instr=" STYLEREF 1 \s ">
        <w:r w:rsidR="00822049">
          <w:rPr>
            <w:noProof/>
          </w:rPr>
          <w:t>3</w:t>
        </w:r>
      </w:fldSimple>
      <w:r w:rsidR="00860410">
        <w:noBreakHyphen/>
      </w:r>
      <w:fldSimple w:instr=" SEQ Hình \* ARABIC \s 1 ">
        <w:r w:rsidR="00822049">
          <w:rPr>
            <w:noProof/>
          </w:rPr>
          <w:t>17</w:t>
        </w:r>
      </w:fldSimple>
      <w:r>
        <w:t>. Top 10 nước và phần còn lại về số ca nhiễm</w:t>
      </w:r>
      <w:bookmarkEnd w:id="169"/>
      <w:bookmarkEnd w:id="170"/>
    </w:p>
    <w:p w14:paraId="09C9CFE9" w14:textId="77777777" w:rsidR="003D3196" w:rsidRPr="00241305" w:rsidRDefault="003D3196" w:rsidP="003D3196">
      <w:r>
        <w:tab/>
        <w:t xml:space="preserve">Hình 3-17 sử dụng biểu đồ cột (bar chart) để thể hiện số ca nhiễm của top 10 nước có số ca nhiễm cao nhất và các nước còn lại sẽ là “Others”. </w:t>
      </w:r>
    </w:p>
    <w:p w14:paraId="1E39E5E1" w14:textId="77777777" w:rsidR="003D3196" w:rsidRDefault="003D3196" w:rsidP="003D3196">
      <w:pPr>
        <w:keepNext/>
        <w:jc w:val="center"/>
      </w:pPr>
      <w:r>
        <w:rPr>
          <w:noProof/>
          <w:lang w:val="vi-VN" w:eastAsia="vi-VN"/>
        </w:rPr>
        <w:drawing>
          <wp:inline distT="0" distB="0" distL="0" distR="0" wp14:anchorId="7B21C4FC" wp14:editId="598EE59E">
            <wp:extent cx="5184000" cy="314280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84000" cy="3142800"/>
                    </a:xfrm>
                    <a:prstGeom prst="rect">
                      <a:avLst/>
                    </a:prstGeom>
                  </pic:spPr>
                </pic:pic>
              </a:graphicData>
            </a:graphic>
          </wp:inline>
        </w:drawing>
      </w:r>
    </w:p>
    <w:p w14:paraId="2E34A01D" w14:textId="25E80ED8" w:rsidR="003D3196" w:rsidRDefault="003D3196" w:rsidP="003D3196">
      <w:pPr>
        <w:pStyle w:val="ThesisTable"/>
      </w:pPr>
      <w:bookmarkStart w:id="171" w:name="_Toc92231073"/>
      <w:bookmarkStart w:id="172" w:name="_Toc93179963"/>
      <w:r>
        <w:t xml:space="preserve">Hình </w:t>
      </w:r>
      <w:fldSimple w:instr=" STYLEREF 1 \s ">
        <w:r w:rsidR="00822049">
          <w:rPr>
            <w:noProof/>
          </w:rPr>
          <w:t>3</w:t>
        </w:r>
      </w:fldSimple>
      <w:r w:rsidR="00860410">
        <w:noBreakHyphen/>
      </w:r>
      <w:fldSimple w:instr=" SEQ Hình \* ARABIC \s 1 ">
        <w:r w:rsidR="00822049">
          <w:rPr>
            <w:noProof/>
          </w:rPr>
          <w:t>18</w:t>
        </w:r>
      </w:fldSimple>
      <w:r>
        <w:t xml:space="preserve">. </w:t>
      </w:r>
      <w:r w:rsidRPr="002F3B42">
        <w:t xml:space="preserve">Top 10 </w:t>
      </w:r>
      <w:r>
        <w:t>tỉnh</w:t>
      </w:r>
      <w:r w:rsidRPr="002F3B42">
        <w:t xml:space="preserve"> và phần còn lại về số ca nhiễm</w:t>
      </w:r>
      <w:bookmarkEnd w:id="171"/>
      <w:bookmarkEnd w:id="172"/>
    </w:p>
    <w:p w14:paraId="33EF34EE" w14:textId="77777777" w:rsidR="003D3196" w:rsidRPr="00FF579A" w:rsidRDefault="003D3196" w:rsidP="003D3196">
      <w:pPr>
        <w:ind w:firstLine="357"/>
      </w:pPr>
      <w:r>
        <w:t>Hình 3-18 sử dụng biểu đồ cột (bar chart) để thể hiện số ca nhiễm của top 10 tỉnh có số ca nhiễm cao nhất và các nước còn lại sẽ là “Others”.</w:t>
      </w:r>
    </w:p>
    <w:p w14:paraId="7ACE515E" w14:textId="77777777" w:rsidR="003D3196" w:rsidRPr="001265E2" w:rsidRDefault="003D3196" w:rsidP="003D3196">
      <w:pPr>
        <w:pStyle w:val="Heading4"/>
        <w:numPr>
          <w:ilvl w:val="3"/>
          <w:numId w:val="3"/>
        </w:numPr>
      </w:pPr>
      <w:bookmarkStart w:id="173" w:name="_Toc92274301"/>
      <w:bookmarkStart w:id="174" w:name="_Toc93179906"/>
      <w:r>
        <w:lastRenderedPageBreak/>
        <w:t>So sánh Việt Nam và Châu Á</w:t>
      </w:r>
      <w:bookmarkEnd w:id="173"/>
      <w:bookmarkEnd w:id="174"/>
    </w:p>
    <w:p w14:paraId="58148B38" w14:textId="77777777" w:rsidR="003D3196" w:rsidRDefault="003D3196" w:rsidP="001E4C78">
      <w:pPr>
        <w:pStyle w:val="Paragraph"/>
        <w:keepNext/>
        <w:spacing w:after="0"/>
        <w:jc w:val="center"/>
      </w:pPr>
      <w:r>
        <w:rPr>
          <w:noProof/>
          <w:lang w:val="vi-VN" w:eastAsia="vi-VN"/>
        </w:rPr>
        <w:drawing>
          <wp:inline distT="0" distB="0" distL="0" distR="0" wp14:anchorId="5A0BB1CB" wp14:editId="0DB098F5">
            <wp:extent cx="5581650" cy="1873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sia_case.PNG"/>
                    <pic:cNvPicPr/>
                  </pic:nvPicPr>
                  <pic:blipFill>
                    <a:blip r:embed="rId44">
                      <a:extLst>
                        <a:ext uri="{28A0092B-C50C-407E-A947-70E740481C1C}">
                          <a14:useLocalDpi xmlns:a14="http://schemas.microsoft.com/office/drawing/2010/main" val="0"/>
                        </a:ext>
                      </a:extLst>
                    </a:blip>
                    <a:stretch>
                      <a:fillRect/>
                    </a:stretch>
                  </pic:blipFill>
                  <pic:spPr>
                    <a:xfrm>
                      <a:off x="0" y="0"/>
                      <a:ext cx="5581650" cy="1873250"/>
                    </a:xfrm>
                    <a:prstGeom prst="rect">
                      <a:avLst/>
                    </a:prstGeom>
                  </pic:spPr>
                </pic:pic>
              </a:graphicData>
            </a:graphic>
          </wp:inline>
        </w:drawing>
      </w:r>
    </w:p>
    <w:p w14:paraId="272DB7CA" w14:textId="04868138" w:rsidR="003D3196" w:rsidRPr="00E021ED" w:rsidRDefault="003D3196" w:rsidP="001E4C78">
      <w:pPr>
        <w:pStyle w:val="ThesisTable"/>
      </w:pPr>
      <w:bookmarkStart w:id="175" w:name="_Toc92231074"/>
      <w:bookmarkStart w:id="176" w:name="_Toc93179964"/>
      <w:r>
        <w:t xml:space="preserve">Hình </w:t>
      </w:r>
      <w:fldSimple w:instr=" STYLEREF 1 \s ">
        <w:r w:rsidR="00822049">
          <w:rPr>
            <w:noProof/>
          </w:rPr>
          <w:t>3</w:t>
        </w:r>
      </w:fldSimple>
      <w:r w:rsidR="00860410">
        <w:noBreakHyphen/>
      </w:r>
      <w:fldSimple w:instr=" SEQ Hình \* ARABIC \s 1 ">
        <w:r w:rsidR="00822049">
          <w:rPr>
            <w:noProof/>
          </w:rPr>
          <w:t>19</w:t>
        </w:r>
      </w:fldSimple>
      <w:r>
        <w:t xml:space="preserve">. </w:t>
      </w:r>
      <w:r w:rsidRPr="00BB04EE">
        <w:t xml:space="preserve">Số ca nhiễm, tử vong và đường Moving Average </w:t>
      </w:r>
      <w:r>
        <w:t>của Châu Á</w:t>
      </w:r>
      <w:bookmarkEnd w:id="175"/>
      <w:bookmarkEnd w:id="176"/>
    </w:p>
    <w:p w14:paraId="1FF08F0F" w14:textId="77777777" w:rsidR="003D3196" w:rsidRDefault="003D3196" w:rsidP="001E4C78">
      <w:pPr>
        <w:ind w:firstLine="357"/>
      </w:pPr>
      <w:r>
        <w:t xml:space="preserve">Hình 3-19 sử dụng biểu đồ đường (line chart) để thể hiện số lượng ca nhiễm và ca tử vong cộng dồn (cumulative) theo thời gian cùng với đường Moving Average 7 ngày (MA7). Số ca nhiễm và tử vong tăng nhanh vào tháng 5/2021 và vẫn chưa có dấu hiệu dừng lại. Đường MA7 đi sát với đường số ca nhiễm và tử vong cho thấy tăng đều, nhanh và ít biến động. </w:t>
      </w:r>
    </w:p>
    <w:p w14:paraId="6AAD01A5" w14:textId="77777777" w:rsidR="003D3196" w:rsidRDefault="003D3196" w:rsidP="001E4C78">
      <w:pPr>
        <w:keepNext/>
        <w:jc w:val="center"/>
      </w:pPr>
      <w:r>
        <w:rPr>
          <w:noProof/>
          <w:lang w:val="vi-VN" w:eastAsia="vi-VN"/>
        </w:rPr>
        <w:drawing>
          <wp:inline distT="0" distB="0" distL="0" distR="0" wp14:anchorId="4AE8AB2C" wp14:editId="5AFB8B5A">
            <wp:extent cx="5581650" cy="17995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sia_case_daily.PNG"/>
                    <pic:cNvPicPr/>
                  </pic:nvPicPr>
                  <pic:blipFill>
                    <a:blip r:embed="rId45">
                      <a:extLst>
                        <a:ext uri="{28A0092B-C50C-407E-A947-70E740481C1C}">
                          <a14:useLocalDpi xmlns:a14="http://schemas.microsoft.com/office/drawing/2010/main" val="0"/>
                        </a:ext>
                      </a:extLst>
                    </a:blip>
                    <a:stretch>
                      <a:fillRect/>
                    </a:stretch>
                  </pic:blipFill>
                  <pic:spPr>
                    <a:xfrm>
                      <a:off x="0" y="0"/>
                      <a:ext cx="5581650" cy="1799590"/>
                    </a:xfrm>
                    <a:prstGeom prst="rect">
                      <a:avLst/>
                    </a:prstGeom>
                  </pic:spPr>
                </pic:pic>
              </a:graphicData>
            </a:graphic>
          </wp:inline>
        </w:drawing>
      </w:r>
    </w:p>
    <w:p w14:paraId="0A2516EC" w14:textId="3067A99C" w:rsidR="003D3196" w:rsidRDefault="003D3196" w:rsidP="001E4C78">
      <w:pPr>
        <w:pStyle w:val="ThesisTable"/>
      </w:pPr>
      <w:bookmarkStart w:id="177" w:name="_Toc92231075"/>
      <w:bookmarkStart w:id="178" w:name="_Toc93179965"/>
      <w:r>
        <w:t xml:space="preserve">Hình </w:t>
      </w:r>
      <w:fldSimple w:instr=" STYLEREF 1 \s ">
        <w:r w:rsidR="00822049">
          <w:rPr>
            <w:noProof/>
          </w:rPr>
          <w:t>3</w:t>
        </w:r>
      </w:fldSimple>
      <w:r w:rsidR="00860410">
        <w:noBreakHyphen/>
      </w:r>
      <w:fldSimple w:instr=" SEQ Hình \* ARABIC \s 1 ">
        <w:r w:rsidR="00822049">
          <w:rPr>
            <w:noProof/>
          </w:rPr>
          <w:t>20</w:t>
        </w:r>
      </w:fldSimple>
      <w:r>
        <w:t xml:space="preserve">. </w:t>
      </w:r>
      <w:r w:rsidRPr="00486967">
        <w:t>Số ca nhiễm, tử vong mỗ</w:t>
      </w:r>
      <w:r>
        <w:t>i ngày và đường MA7 của Châu Á</w:t>
      </w:r>
      <w:bookmarkEnd w:id="177"/>
      <w:bookmarkEnd w:id="178"/>
    </w:p>
    <w:p w14:paraId="4BED1880" w14:textId="74E3D90A" w:rsidR="003D3196" w:rsidRDefault="003D3196" w:rsidP="001E4C78">
      <w:pPr>
        <w:ind w:firstLine="357"/>
      </w:pPr>
      <w:r>
        <w:t xml:space="preserve">Hình 3-20 sử dụng biểu đồ đường và cột (bar and line chart) để thể hiện số ca nhiễm và tử vong theo từng ngày của Châu Á cùng với đường MA7. Đầu tháng 3/2021 là thời điểm dịch COVID-19 bùng phát mạnh ở Ấn Độ </w:t>
      </w:r>
      <w:r w:rsidR="0040095A">
        <w:t xml:space="preserve">và khu vực Đông Nam Á </w:t>
      </w:r>
      <w:r>
        <w:t xml:space="preserve">dẫn đến số ca nhiễm và tử vong tăng mạnh. Số ca nhiễm cao nhất trong 1 ngày gần 900 nghìn ca và số ca tử vong cao nhất trong 1 ngày là hơn 8 nghìn ca. </w:t>
      </w:r>
    </w:p>
    <w:p w14:paraId="61D1CC40" w14:textId="77777777" w:rsidR="003D3196" w:rsidRDefault="003D3196" w:rsidP="003D3196">
      <w:pPr>
        <w:keepNext/>
        <w:jc w:val="center"/>
      </w:pPr>
      <w:r>
        <w:rPr>
          <w:noProof/>
          <w:lang w:val="vi-VN" w:eastAsia="vi-VN"/>
        </w:rPr>
        <w:lastRenderedPageBreak/>
        <w:drawing>
          <wp:inline distT="0" distB="0" distL="0" distR="0" wp14:anchorId="7F1DE9C3" wp14:editId="399DD786">
            <wp:extent cx="5581650" cy="18300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NvsAsia.PNG"/>
                    <pic:cNvPicPr/>
                  </pic:nvPicPr>
                  <pic:blipFill>
                    <a:blip r:embed="rId46">
                      <a:extLst>
                        <a:ext uri="{28A0092B-C50C-407E-A947-70E740481C1C}">
                          <a14:useLocalDpi xmlns:a14="http://schemas.microsoft.com/office/drawing/2010/main" val="0"/>
                        </a:ext>
                      </a:extLst>
                    </a:blip>
                    <a:stretch>
                      <a:fillRect/>
                    </a:stretch>
                  </pic:blipFill>
                  <pic:spPr>
                    <a:xfrm>
                      <a:off x="0" y="0"/>
                      <a:ext cx="5581650" cy="1830070"/>
                    </a:xfrm>
                    <a:prstGeom prst="rect">
                      <a:avLst/>
                    </a:prstGeom>
                  </pic:spPr>
                </pic:pic>
              </a:graphicData>
            </a:graphic>
          </wp:inline>
        </w:drawing>
      </w:r>
    </w:p>
    <w:p w14:paraId="4895A6B7" w14:textId="2800F676" w:rsidR="003D3196" w:rsidRDefault="003D3196" w:rsidP="003D3196">
      <w:pPr>
        <w:pStyle w:val="ThesisTable"/>
      </w:pPr>
      <w:bookmarkStart w:id="179" w:name="_Toc92231076"/>
      <w:bookmarkStart w:id="180" w:name="_Toc93179966"/>
      <w:r>
        <w:t xml:space="preserve">Hình </w:t>
      </w:r>
      <w:fldSimple w:instr=" STYLEREF 1 \s ">
        <w:r w:rsidR="00822049">
          <w:rPr>
            <w:noProof/>
          </w:rPr>
          <w:t>3</w:t>
        </w:r>
      </w:fldSimple>
      <w:r w:rsidR="00860410">
        <w:noBreakHyphen/>
      </w:r>
      <w:fldSimple w:instr=" SEQ Hình \* ARABIC \s 1 ">
        <w:r w:rsidR="00822049">
          <w:rPr>
            <w:noProof/>
          </w:rPr>
          <w:t>21</w:t>
        </w:r>
      </w:fldSimple>
      <w:r>
        <w:t>. Số ca nhiễm và tử vong giữa Việt Nam và các nước Châu Á</w:t>
      </w:r>
      <w:bookmarkEnd w:id="179"/>
      <w:bookmarkEnd w:id="180"/>
    </w:p>
    <w:p w14:paraId="302990CD" w14:textId="77777777" w:rsidR="003D3196" w:rsidRDefault="003D3196" w:rsidP="003D3196">
      <w:r>
        <w:tab/>
        <w:t>Hình 3-21 sử dụng biểu đồ đường thể hiện tốc độ gia tăng số ca nhiễm và tử vong cộng dồn theo ngày giữa Việt Nam và các quốc gia khác ở châu Á. Ấn Độ là quốc gia có dịch bùng phát mạnh vào tháng 4/2021 dẫn đến số ca nhiễm và tử vong tăng nhanh. So sánh giữa Việt Nam và các nước châu Á, Việt Nam có tốc độ gia tăng ít hơn về cả số ca nhiễm và tử vong, đây là 1 biểu đồ tốt dành cho Việt Nam.</w:t>
      </w:r>
    </w:p>
    <w:p w14:paraId="45A4C58A" w14:textId="77777777" w:rsidR="003D3196" w:rsidRDefault="003D3196" w:rsidP="003D3196">
      <w:pPr>
        <w:keepNext/>
        <w:jc w:val="center"/>
      </w:pPr>
      <w:r>
        <w:rPr>
          <w:noProof/>
          <w:lang w:val="vi-VN" w:eastAsia="vi-VN"/>
        </w:rPr>
        <w:drawing>
          <wp:inline distT="0" distB="0" distL="0" distR="0" wp14:anchorId="776208EB" wp14:editId="06FD0607">
            <wp:extent cx="5581650" cy="32213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se_asia.PNG"/>
                    <pic:cNvPicPr/>
                  </pic:nvPicPr>
                  <pic:blipFill>
                    <a:blip r:embed="rId47">
                      <a:extLst>
                        <a:ext uri="{28A0092B-C50C-407E-A947-70E740481C1C}">
                          <a14:useLocalDpi xmlns:a14="http://schemas.microsoft.com/office/drawing/2010/main" val="0"/>
                        </a:ext>
                      </a:extLst>
                    </a:blip>
                    <a:stretch>
                      <a:fillRect/>
                    </a:stretch>
                  </pic:blipFill>
                  <pic:spPr>
                    <a:xfrm>
                      <a:off x="0" y="0"/>
                      <a:ext cx="5581650" cy="3221355"/>
                    </a:xfrm>
                    <a:prstGeom prst="rect">
                      <a:avLst/>
                    </a:prstGeom>
                  </pic:spPr>
                </pic:pic>
              </a:graphicData>
            </a:graphic>
          </wp:inline>
        </w:drawing>
      </w:r>
    </w:p>
    <w:p w14:paraId="5D3B1A65" w14:textId="728BF5C3" w:rsidR="003D3196" w:rsidRDefault="003D3196" w:rsidP="003D3196">
      <w:pPr>
        <w:pStyle w:val="ThesisTable"/>
      </w:pPr>
      <w:bookmarkStart w:id="181" w:name="_Toc92231077"/>
      <w:bookmarkStart w:id="182" w:name="_Toc93179967"/>
      <w:r>
        <w:t xml:space="preserve">Hình </w:t>
      </w:r>
      <w:fldSimple w:instr=" STYLEREF 1 \s ">
        <w:r w:rsidR="00822049">
          <w:rPr>
            <w:noProof/>
          </w:rPr>
          <w:t>3</w:t>
        </w:r>
      </w:fldSimple>
      <w:r w:rsidR="00860410">
        <w:noBreakHyphen/>
      </w:r>
      <w:fldSimple w:instr=" SEQ Hình \* ARABIC \s 1 ">
        <w:r w:rsidR="00822049">
          <w:rPr>
            <w:noProof/>
          </w:rPr>
          <w:t>22</w:t>
        </w:r>
      </w:fldSimple>
      <w:r>
        <w:t>. Biểu đồ cột giữa Việt Nam và các nước châu Á</w:t>
      </w:r>
      <w:bookmarkEnd w:id="181"/>
      <w:bookmarkEnd w:id="182"/>
    </w:p>
    <w:p w14:paraId="3F7077AC" w14:textId="61484B02" w:rsidR="003D3196" w:rsidRPr="008960DB" w:rsidRDefault="003D3196" w:rsidP="003D3196">
      <w:pPr>
        <w:ind w:firstLine="357"/>
      </w:pPr>
      <w:r>
        <w:t xml:space="preserve">Hình 3-22 sử dụng biểu đồ cột để so sánh về số ca nhiễm, tử vong và hồi phục giữa Việt Nam và các nước Châu Á. Ấn Độ là quốc gia có số ca nhiễm, tử vong và </w:t>
      </w:r>
      <w:r w:rsidR="00AD5CA7">
        <w:t>hồi phục</w:t>
      </w:r>
      <w:r>
        <w:t xml:space="preserve"> cao nhất ở Châu Á. </w:t>
      </w:r>
    </w:p>
    <w:p w14:paraId="58ABD94D" w14:textId="77777777" w:rsidR="003D3196" w:rsidRDefault="003D3196" w:rsidP="003D3196">
      <w:pPr>
        <w:pStyle w:val="Heading4"/>
        <w:numPr>
          <w:ilvl w:val="3"/>
          <w:numId w:val="3"/>
        </w:numPr>
      </w:pPr>
      <w:bookmarkStart w:id="183" w:name="_Toc92274302"/>
      <w:bookmarkStart w:id="184" w:name="_Toc93179907"/>
      <w:r>
        <w:lastRenderedPageBreak/>
        <w:t>So sánh Việt Nam và Đông Nam Á (South East Asia)</w:t>
      </w:r>
      <w:bookmarkEnd w:id="183"/>
      <w:bookmarkEnd w:id="184"/>
    </w:p>
    <w:p w14:paraId="53BC3451" w14:textId="77777777" w:rsidR="003D3196" w:rsidRDefault="003D3196" w:rsidP="001E4C78">
      <w:pPr>
        <w:pStyle w:val="Paragraph"/>
        <w:keepNext/>
        <w:spacing w:after="0"/>
        <w:jc w:val="center"/>
      </w:pPr>
      <w:r>
        <w:rPr>
          <w:noProof/>
          <w:lang w:val="vi-VN" w:eastAsia="vi-VN"/>
        </w:rPr>
        <w:drawing>
          <wp:inline distT="0" distB="0" distL="0" distR="0" wp14:anchorId="33DCE853" wp14:editId="3CC99151">
            <wp:extent cx="5581650" cy="18218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a_case.PNG"/>
                    <pic:cNvPicPr/>
                  </pic:nvPicPr>
                  <pic:blipFill>
                    <a:blip r:embed="rId48">
                      <a:extLst>
                        <a:ext uri="{28A0092B-C50C-407E-A947-70E740481C1C}">
                          <a14:useLocalDpi xmlns:a14="http://schemas.microsoft.com/office/drawing/2010/main" val="0"/>
                        </a:ext>
                      </a:extLst>
                    </a:blip>
                    <a:stretch>
                      <a:fillRect/>
                    </a:stretch>
                  </pic:blipFill>
                  <pic:spPr>
                    <a:xfrm>
                      <a:off x="0" y="0"/>
                      <a:ext cx="5581650" cy="1821815"/>
                    </a:xfrm>
                    <a:prstGeom prst="rect">
                      <a:avLst/>
                    </a:prstGeom>
                  </pic:spPr>
                </pic:pic>
              </a:graphicData>
            </a:graphic>
          </wp:inline>
        </w:drawing>
      </w:r>
    </w:p>
    <w:p w14:paraId="762FDCFE" w14:textId="50D9FAE9" w:rsidR="003D3196" w:rsidRDefault="003D3196" w:rsidP="001E4C78">
      <w:pPr>
        <w:pStyle w:val="ThesisTable"/>
      </w:pPr>
      <w:bookmarkStart w:id="185" w:name="_Toc92231078"/>
      <w:bookmarkStart w:id="186" w:name="_Toc93179968"/>
      <w:r>
        <w:t xml:space="preserve">Hình </w:t>
      </w:r>
      <w:fldSimple w:instr=" STYLEREF 1 \s ">
        <w:r w:rsidR="00822049">
          <w:rPr>
            <w:noProof/>
          </w:rPr>
          <w:t>3</w:t>
        </w:r>
      </w:fldSimple>
      <w:r w:rsidR="00860410">
        <w:noBreakHyphen/>
      </w:r>
      <w:fldSimple w:instr=" SEQ Hình \* ARABIC \s 1 ">
        <w:r w:rsidR="00822049">
          <w:rPr>
            <w:noProof/>
          </w:rPr>
          <w:t>23</w:t>
        </w:r>
      </w:fldSimple>
      <w:r>
        <w:t xml:space="preserve">. </w:t>
      </w:r>
      <w:r w:rsidR="00D84CBF">
        <w:t xml:space="preserve">Số ca nhiễm, tử vong và </w:t>
      </w:r>
      <w:r w:rsidRPr="003A219B">
        <w:t xml:space="preserve">Moving Average của </w:t>
      </w:r>
      <w:r>
        <w:t>Đông Nam Á</w:t>
      </w:r>
      <w:bookmarkEnd w:id="185"/>
      <w:bookmarkEnd w:id="186"/>
    </w:p>
    <w:p w14:paraId="253DE6C0" w14:textId="77777777" w:rsidR="003D3196" w:rsidRPr="001D1687" w:rsidRDefault="003D3196" w:rsidP="001E4C78">
      <w:pPr>
        <w:ind w:firstLine="357"/>
      </w:pPr>
      <w:r>
        <w:t xml:space="preserve">Hình 3-23 sử dụng biểu đồ đường (line chart) để thể hiện số lượng ca nhiễm và ca tử vong cộng dồn (cumulative) theo thời gian cùng với đường Moving Average 7 ngày (MA7). Số ca nhiễm và tử vong tăng nhanh vào tháng 6/2021 và vẫn chưa có dấu hiệu dừng lại. Đường MA7 đi sát với đường số ca nhiễm và tử vong cho thấy tăng đều, nhanh và ít biến động. </w:t>
      </w:r>
    </w:p>
    <w:p w14:paraId="52CA0B92" w14:textId="77777777" w:rsidR="003D3196" w:rsidRDefault="003D3196" w:rsidP="001E4C78">
      <w:pPr>
        <w:keepNext/>
        <w:jc w:val="center"/>
      </w:pPr>
      <w:r>
        <w:rPr>
          <w:noProof/>
          <w:lang w:val="vi-VN" w:eastAsia="vi-VN"/>
        </w:rPr>
        <w:drawing>
          <wp:inline distT="0" distB="0" distL="0" distR="0" wp14:anchorId="1BD8B01D" wp14:editId="62E8FA49">
            <wp:extent cx="5581650" cy="1799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ily_case_sea.PNG"/>
                    <pic:cNvPicPr/>
                  </pic:nvPicPr>
                  <pic:blipFill>
                    <a:blip r:embed="rId49">
                      <a:extLst>
                        <a:ext uri="{28A0092B-C50C-407E-A947-70E740481C1C}">
                          <a14:useLocalDpi xmlns:a14="http://schemas.microsoft.com/office/drawing/2010/main" val="0"/>
                        </a:ext>
                      </a:extLst>
                    </a:blip>
                    <a:stretch>
                      <a:fillRect/>
                    </a:stretch>
                  </pic:blipFill>
                  <pic:spPr>
                    <a:xfrm>
                      <a:off x="0" y="0"/>
                      <a:ext cx="5581650" cy="1799590"/>
                    </a:xfrm>
                    <a:prstGeom prst="rect">
                      <a:avLst/>
                    </a:prstGeom>
                  </pic:spPr>
                </pic:pic>
              </a:graphicData>
            </a:graphic>
          </wp:inline>
        </w:drawing>
      </w:r>
    </w:p>
    <w:p w14:paraId="2C2AC63E" w14:textId="1A3BE5DD" w:rsidR="003D3196" w:rsidRDefault="003D3196" w:rsidP="001E4C78">
      <w:pPr>
        <w:pStyle w:val="ThesisTable"/>
      </w:pPr>
      <w:bookmarkStart w:id="187" w:name="_Toc92231079"/>
      <w:bookmarkStart w:id="188" w:name="_Toc93179969"/>
      <w:r>
        <w:t xml:space="preserve">Hình </w:t>
      </w:r>
      <w:fldSimple w:instr=" STYLEREF 1 \s ">
        <w:r w:rsidR="00822049">
          <w:rPr>
            <w:noProof/>
          </w:rPr>
          <w:t>3</w:t>
        </w:r>
      </w:fldSimple>
      <w:r w:rsidR="00860410">
        <w:noBreakHyphen/>
      </w:r>
      <w:fldSimple w:instr=" SEQ Hình \* ARABIC \s 1 ">
        <w:r w:rsidR="00822049">
          <w:rPr>
            <w:noProof/>
          </w:rPr>
          <w:t>24</w:t>
        </w:r>
      </w:fldSimple>
      <w:r>
        <w:t xml:space="preserve">. </w:t>
      </w:r>
      <w:r w:rsidRPr="00494450">
        <w:t xml:space="preserve">Số ca nhiễm, tử vong mỗi ngày và đường MA7 của </w:t>
      </w:r>
      <w:r>
        <w:t>Đông Nam Á</w:t>
      </w:r>
      <w:bookmarkEnd w:id="187"/>
      <w:bookmarkEnd w:id="188"/>
    </w:p>
    <w:p w14:paraId="00040913" w14:textId="03F47DCB" w:rsidR="003D3196" w:rsidRPr="003C1476" w:rsidRDefault="003D3196" w:rsidP="001E4C78">
      <w:pPr>
        <w:ind w:firstLine="357"/>
      </w:pPr>
      <w:r>
        <w:t xml:space="preserve">Hình 3-24 sử dụng biểu đồ đường và cột (bar and line chart) để thể hiện số ca nhiễm và tử vong theo từng ngày của Đông Nam Á cùng với đường MA7. Số ca nhiễm cao nhất trong 1 ngày gần 900 nghìn ca và số ca tử vong cao nhất trong 1 ngày là hơn 8 nghìn ca. Số ca nhiễm và số ca tử vong luôn ở mức rất cao </w:t>
      </w:r>
      <w:r w:rsidR="0040095A">
        <w:t xml:space="preserve">(hơn 500 ca/ngày) </w:t>
      </w:r>
      <w:r>
        <w:t xml:space="preserve">từ tháng 5/2021 đến tháng 9/2021. </w:t>
      </w:r>
    </w:p>
    <w:p w14:paraId="35DCDB7F" w14:textId="77777777" w:rsidR="003D3196" w:rsidRDefault="003D3196" w:rsidP="00575A07">
      <w:pPr>
        <w:pStyle w:val="Paragraph"/>
        <w:keepNext/>
        <w:spacing w:after="0"/>
        <w:jc w:val="center"/>
      </w:pPr>
      <w:r>
        <w:rPr>
          <w:noProof/>
          <w:sz w:val="26"/>
          <w:szCs w:val="26"/>
          <w:lang w:val="vi-VN" w:eastAsia="vi-VN"/>
        </w:rPr>
        <w:lastRenderedPageBreak/>
        <w:drawing>
          <wp:inline distT="0" distB="0" distL="0" distR="0" wp14:anchorId="1ED6B3BD" wp14:editId="2DBA1EBF">
            <wp:extent cx="5581650" cy="18376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a_case.PNG"/>
                    <pic:cNvPicPr/>
                  </pic:nvPicPr>
                  <pic:blipFill>
                    <a:blip r:embed="rId50">
                      <a:extLst>
                        <a:ext uri="{28A0092B-C50C-407E-A947-70E740481C1C}">
                          <a14:useLocalDpi xmlns:a14="http://schemas.microsoft.com/office/drawing/2010/main" val="0"/>
                        </a:ext>
                      </a:extLst>
                    </a:blip>
                    <a:stretch>
                      <a:fillRect/>
                    </a:stretch>
                  </pic:blipFill>
                  <pic:spPr>
                    <a:xfrm>
                      <a:off x="0" y="0"/>
                      <a:ext cx="5581650" cy="1837690"/>
                    </a:xfrm>
                    <a:prstGeom prst="rect">
                      <a:avLst/>
                    </a:prstGeom>
                  </pic:spPr>
                </pic:pic>
              </a:graphicData>
            </a:graphic>
          </wp:inline>
        </w:drawing>
      </w:r>
    </w:p>
    <w:p w14:paraId="74DD5673" w14:textId="56216834" w:rsidR="003D3196" w:rsidRDefault="003D3196" w:rsidP="00575A07">
      <w:pPr>
        <w:pStyle w:val="ThesisTable"/>
      </w:pPr>
      <w:bookmarkStart w:id="189" w:name="_Toc92231080"/>
      <w:bookmarkStart w:id="190" w:name="_Toc93179970"/>
      <w:r>
        <w:t xml:space="preserve">Hình </w:t>
      </w:r>
      <w:fldSimple w:instr=" STYLEREF 1 \s ">
        <w:r w:rsidR="00822049">
          <w:rPr>
            <w:noProof/>
          </w:rPr>
          <w:t>3</w:t>
        </w:r>
      </w:fldSimple>
      <w:r w:rsidR="00860410">
        <w:noBreakHyphen/>
      </w:r>
      <w:fldSimple w:instr=" SEQ Hình \* ARABIC \s 1 ">
        <w:r w:rsidR="00822049">
          <w:rPr>
            <w:noProof/>
          </w:rPr>
          <w:t>25</w:t>
        </w:r>
      </w:fldSimple>
      <w:r>
        <w:t xml:space="preserve">. </w:t>
      </w:r>
      <w:r w:rsidRPr="00111A4F">
        <w:t xml:space="preserve">Số ca nhiễm và tử vong giữa Việt Nam và các nước </w:t>
      </w:r>
      <w:r>
        <w:t>Đông Nam Á</w:t>
      </w:r>
      <w:bookmarkEnd w:id="189"/>
      <w:bookmarkEnd w:id="190"/>
    </w:p>
    <w:p w14:paraId="6A4A7422" w14:textId="77777777" w:rsidR="003D3196" w:rsidRPr="00497AD9" w:rsidRDefault="003D3196" w:rsidP="00575A07">
      <w:pPr>
        <w:ind w:firstLine="357"/>
      </w:pPr>
      <w:r>
        <w:t>Hình 3-25 sử dụng biểu đồ đường thể hiện tốc độ gia tăng số ca nhiễm và tử vong cộng dồn theo ngày giữa Việt Nam và các quốc gia Đông Nam Á. Đầu tháng 6/2021, dịch bùng phát mạnh ở khu vực Đông Nam Á, nhiều quốc gia bị ảnh hưởng như Indonesia, Philippines, Malaysia, Thailand và Việt Nam. So sánh giữa Việt Nam và các nước Đông Nam Á, Việt Nam có tốc độ gia tăng về cả số ca nhiễm và tử vong chỉ sau Indonesia, Philippines, Malaysia và Thailand.</w:t>
      </w:r>
    </w:p>
    <w:p w14:paraId="45562E05" w14:textId="77777777" w:rsidR="003D3196" w:rsidRDefault="003D3196" w:rsidP="00575A07">
      <w:pPr>
        <w:keepNext/>
      </w:pPr>
      <w:r>
        <w:rPr>
          <w:noProof/>
          <w:lang w:val="vi-VN" w:eastAsia="vi-VN"/>
        </w:rPr>
        <w:drawing>
          <wp:inline distT="0" distB="0" distL="0" distR="0" wp14:anchorId="583A4AFE" wp14:editId="4F5BE8A9">
            <wp:extent cx="5581650" cy="31845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se_sea.PNG"/>
                    <pic:cNvPicPr/>
                  </pic:nvPicPr>
                  <pic:blipFill>
                    <a:blip r:embed="rId51">
                      <a:extLst>
                        <a:ext uri="{28A0092B-C50C-407E-A947-70E740481C1C}">
                          <a14:useLocalDpi xmlns:a14="http://schemas.microsoft.com/office/drawing/2010/main" val="0"/>
                        </a:ext>
                      </a:extLst>
                    </a:blip>
                    <a:stretch>
                      <a:fillRect/>
                    </a:stretch>
                  </pic:blipFill>
                  <pic:spPr>
                    <a:xfrm>
                      <a:off x="0" y="0"/>
                      <a:ext cx="5581650" cy="3184525"/>
                    </a:xfrm>
                    <a:prstGeom prst="rect">
                      <a:avLst/>
                    </a:prstGeom>
                  </pic:spPr>
                </pic:pic>
              </a:graphicData>
            </a:graphic>
          </wp:inline>
        </w:drawing>
      </w:r>
    </w:p>
    <w:p w14:paraId="16303E5A" w14:textId="19287ADA" w:rsidR="003D3196" w:rsidRDefault="003D3196" w:rsidP="00575A07">
      <w:pPr>
        <w:pStyle w:val="ThesisTable"/>
      </w:pPr>
      <w:bookmarkStart w:id="191" w:name="_Toc92231081"/>
      <w:bookmarkStart w:id="192" w:name="_Toc93179971"/>
      <w:r>
        <w:t xml:space="preserve">Hình </w:t>
      </w:r>
      <w:fldSimple w:instr=" STYLEREF 1 \s ">
        <w:r w:rsidR="00822049">
          <w:rPr>
            <w:noProof/>
          </w:rPr>
          <w:t>3</w:t>
        </w:r>
      </w:fldSimple>
      <w:r w:rsidR="00860410">
        <w:noBreakHyphen/>
      </w:r>
      <w:fldSimple w:instr=" SEQ Hình \* ARABIC \s 1 ">
        <w:r w:rsidR="00822049">
          <w:rPr>
            <w:noProof/>
          </w:rPr>
          <w:t>26</w:t>
        </w:r>
      </w:fldSimple>
      <w:r>
        <w:t xml:space="preserve">. </w:t>
      </w:r>
      <w:r w:rsidRPr="00376CEB">
        <w:t xml:space="preserve">Biểu đồ cột giữa Việt Nam và các nước </w:t>
      </w:r>
      <w:r>
        <w:t>Đông Nam Á</w:t>
      </w:r>
      <w:bookmarkEnd w:id="191"/>
      <w:bookmarkEnd w:id="192"/>
    </w:p>
    <w:p w14:paraId="53D4AF94" w14:textId="1CEDCC77" w:rsidR="003D3196" w:rsidRPr="00497AD9" w:rsidRDefault="003D3196" w:rsidP="00575A07">
      <w:pPr>
        <w:ind w:firstLine="357"/>
      </w:pPr>
      <w:r>
        <w:t xml:space="preserve">Hình 3-26 sử dụng biểu đồ cột để so sánh về số ca nhiễm, tử vong và hồi phục giữa Việt Nam và các nước Đông Nam Á. Indonesia là quốc gia có số ca nhiễm, tử vong và </w:t>
      </w:r>
      <w:r w:rsidR="00AD5CA7">
        <w:t>hồi phục</w:t>
      </w:r>
      <w:r>
        <w:t xml:space="preserve"> cao nhất ở Đông Nam Á. Việt Nam đứng thứ 5 trong khu vực. </w:t>
      </w:r>
    </w:p>
    <w:p w14:paraId="2160930A" w14:textId="77777777" w:rsidR="003D3196" w:rsidRPr="001F7E9E" w:rsidRDefault="003D3196" w:rsidP="003D3196">
      <w:pPr>
        <w:pStyle w:val="Heading2"/>
        <w:numPr>
          <w:ilvl w:val="1"/>
          <w:numId w:val="3"/>
        </w:numPr>
        <w:overflowPunct/>
        <w:autoSpaceDE/>
        <w:autoSpaceDN/>
        <w:adjustRightInd/>
        <w:spacing w:line="240" w:lineRule="auto"/>
        <w:jc w:val="left"/>
        <w:textAlignment w:val="auto"/>
      </w:pPr>
      <w:bookmarkStart w:id="193" w:name="_Toc92274303"/>
      <w:bookmarkStart w:id="194" w:name="_Toc93179908"/>
      <w:r>
        <w:lastRenderedPageBreak/>
        <w:t>Tình hình tiêm ngừa Vắc-xin COVID-19</w:t>
      </w:r>
      <w:bookmarkEnd w:id="193"/>
      <w:bookmarkEnd w:id="194"/>
    </w:p>
    <w:p w14:paraId="10F5AB0C" w14:textId="77777777" w:rsidR="003D3196" w:rsidRDefault="003D3196" w:rsidP="003D3196">
      <w:pPr>
        <w:pStyle w:val="Heading3"/>
        <w:numPr>
          <w:ilvl w:val="2"/>
          <w:numId w:val="3"/>
        </w:numPr>
      </w:pPr>
      <w:bookmarkStart w:id="195" w:name="_Toc92274304"/>
      <w:bookmarkStart w:id="196" w:name="_Toc93179909"/>
      <w:r>
        <w:t>Tình hình tiêm ngừa Vắc-xin COVID-19 của Thế giới</w:t>
      </w:r>
      <w:bookmarkEnd w:id="195"/>
      <w:bookmarkEnd w:id="196"/>
    </w:p>
    <w:p w14:paraId="3BAF989E" w14:textId="77777777" w:rsidR="003D3196" w:rsidRPr="00881FBB" w:rsidRDefault="003D3196" w:rsidP="003D3196">
      <w:pPr>
        <w:pStyle w:val="Paragraph"/>
        <w:rPr>
          <w:sz w:val="26"/>
          <w:szCs w:val="26"/>
        </w:rPr>
      </w:pPr>
      <w:r>
        <w:rPr>
          <w:sz w:val="26"/>
          <w:szCs w:val="26"/>
        </w:rPr>
        <w:t>Các bảng và biểu đồ được thu thập và cập nhật đến ngày 27/12/2021.</w:t>
      </w:r>
    </w:p>
    <w:p w14:paraId="5A7EB426" w14:textId="77777777" w:rsidR="003D3196" w:rsidRDefault="003D3196" w:rsidP="00575A07">
      <w:pPr>
        <w:pStyle w:val="Paragraph"/>
        <w:keepNext/>
        <w:spacing w:after="0"/>
      </w:pPr>
      <w:r>
        <w:rPr>
          <w:noProof/>
          <w:lang w:val="vi-VN" w:eastAsia="vi-VN"/>
        </w:rPr>
        <w:drawing>
          <wp:inline distT="0" distB="0" distL="0" distR="0" wp14:anchorId="13F974F0" wp14:editId="6407D0FC">
            <wp:extent cx="5727600" cy="124560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600" cy="1245600"/>
                    </a:xfrm>
                    <a:prstGeom prst="rect">
                      <a:avLst/>
                    </a:prstGeom>
                  </pic:spPr>
                </pic:pic>
              </a:graphicData>
            </a:graphic>
          </wp:inline>
        </w:drawing>
      </w:r>
    </w:p>
    <w:p w14:paraId="49D1EBF9" w14:textId="5368231F" w:rsidR="003D3196" w:rsidRDefault="003D3196" w:rsidP="00575A07">
      <w:pPr>
        <w:pStyle w:val="ThesisTable"/>
      </w:pPr>
      <w:bookmarkStart w:id="197" w:name="_Toc92231082"/>
      <w:bookmarkStart w:id="198" w:name="_Toc93179972"/>
      <w:r>
        <w:t xml:space="preserve">Hình </w:t>
      </w:r>
      <w:fldSimple w:instr=" STYLEREF 1 \s ">
        <w:r w:rsidR="00822049">
          <w:rPr>
            <w:noProof/>
          </w:rPr>
          <w:t>3</w:t>
        </w:r>
      </w:fldSimple>
      <w:r w:rsidR="00860410">
        <w:noBreakHyphen/>
      </w:r>
      <w:fldSimple w:instr=" SEQ Hình \* ARABIC \s 1 ">
        <w:r w:rsidR="00822049">
          <w:rPr>
            <w:noProof/>
          </w:rPr>
          <w:t>27</w:t>
        </w:r>
      </w:fldSimple>
      <w:r>
        <w:t>. Bảng sơ lược về tiến độ tiêm chủng Vắc-xin</w:t>
      </w:r>
      <w:bookmarkEnd w:id="197"/>
      <w:bookmarkEnd w:id="198"/>
    </w:p>
    <w:p w14:paraId="155684F4" w14:textId="4B494088" w:rsidR="003D3196" w:rsidRDefault="003D3196" w:rsidP="00575A07">
      <w:r>
        <w:tab/>
        <w:t xml:space="preserve">Hình 3-27 là bảng </w:t>
      </w:r>
      <w:r w:rsidRPr="00B45B04">
        <w:t xml:space="preserve">sơ lược về tiến độ tiêm chủng </w:t>
      </w:r>
      <w:r>
        <w:t>Vắc-xin</w:t>
      </w:r>
      <w:r w:rsidRPr="00B45B04">
        <w:t xml:space="preserve"> COVID-19</w:t>
      </w:r>
      <w:r>
        <w:t xml:space="preserve"> trên toàn Thế giới, đã có 223</w:t>
      </w:r>
      <w:r w:rsidR="003927D9">
        <w:t>/232</w:t>
      </w:r>
      <w:r>
        <w:t xml:space="preserve"> quốc gia tham gia tiêm ngừa, 18 loại Vắc-xin được sử dụng, hơn 9105 triệu liều Vắc-xin đã được tiêm, hơn 3274 triệu người đã được tiêm và hơn 2591 triệu người đã tiêm đủ 2 mũi (đối với</w:t>
      </w:r>
      <w:r w:rsidR="003927D9">
        <w:t xml:space="preserve"> loại Vắc-xin yêu cầu 2 mũi). Đã có 223 tham gia tiêm ngừa Vắc-xin trên toàn Thế giới cho thấy được tốc độ triển khai tiêm ngừa Vắc-xin là rất nhanh.</w:t>
      </w:r>
    </w:p>
    <w:p w14:paraId="333741C9" w14:textId="77777777" w:rsidR="003D3196" w:rsidRDefault="003D3196" w:rsidP="00575A07">
      <w:pPr>
        <w:keepNext/>
        <w:jc w:val="center"/>
      </w:pPr>
      <w:r>
        <w:rPr>
          <w:noProof/>
          <w:lang w:val="vi-VN" w:eastAsia="vi-VN"/>
        </w:rPr>
        <w:drawing>
          <wp:inline distT="0" distB="0" distL="0" distR="0" wp14:anchorId="1AE93D6C" wp14:editId="078EDD5D">
            <wp:extent cx="5479200" cy="2466000"/>
            <wp:effectExtent l="19050" t="19050" r="26670" b="107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utpu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79200" cy="2466000"/>
                    </a:xfrm>
                    <a:prstGeom prst="rect">
                      <a:avLst/>
                    </a:prstGeom>
                    <a:ln w="3175">
                      <a:solidFill>
                        <a:schemeClr val="tx1"/>
                      </a:solidFill>
                    </a:ln>
                  </pic:spPr>
                </pic:pic>
              </a:graphicData>
            </a:graphic>
          </wp:inline>
        </w:drawing>
      </w:r>
    </w:p>
    <w:p w14:paraId="69E377E3" w14:textId="45D96288" w:rsidR="003D3196" w:rsidRDefault="003D3196" w:rsidP="00575A07">
      <w:pPr>
        <w:pStyle w:val="ThesisTable"/>
      </w:pPr>
      <w:bookmarkStart w:id="199" w:name="_Toc92231083"/>
      <w:bookmarkStart w:id="200" w:name="_Toc93179973"/>
      <w:r>
        <w:t xml:space="preserve">Hình </w:t>
      </w:r>
      <w:fldSimple w:instr=" STYLEREF 1 \s ">
        <w:r w:rsidR="00822049">
          <w:rPr>
            <w:noProof/>
          </w:rPr>
          <w:t>3</w:t>
        </w:r>
      </w:fldSimple>
      <w:r w:rsidR="00860410">
        <w:noBreakHyphen/>
      </w:r>
      <w:fldSimple w:instr=" SEQ Hình \* ARABIC \s 1 ">
        <w:r w:rsidR="00822049">
          <w:rPr>
            <w:noProof/>
          </w:rPr>
          <w:t>28</w:t>
        </w:r>
      </w:fldSimple>
      <w:r>
        <w:t>. Biểu đồ số lượng Quốc gia sử dụng Vắc-xin đơn</w:t>
      </w:r>
      <w:bookmarkEnd w:id="199"/>
      <w:bookmarkEnd w:id="200"/>
    </w:p>
    <w:p w14:paraId="567B1E53" w14:textId="3A95F495" w:rsidR="003D3196" w:rsidRDefault="003D3196" w:rsidP="00575A07">
      <w:r>
        <w:tab/>
        <w:t xml:space="preserve">Hình 3-28 sử dụng biểu đồ cột ngang (horizontal bar chart) để thể hiện số </w:t>
      </w:r>
      <w:r w:rsidR="00121CB5">
        <w:t>l</w:t>
      </w:r>
      <w:r>
        <w:t xml:space="preserve">ượng quốc gia sử dụng Vắc-xin đơn. </w:t>
      </w:r>
      <w:r w:rsidR="006A29BC">
        <w:t xml:space="preserve">Dẫn đầu </w:t>
      </w:r>
      <w:r w:rsidR="00BC5F24">
        <w:t xml:space="preserve">là </w:t>
      </w:r>
      <w:r>
        <w:t>Oxford/AstraZeneca (của Anh) được 23 quốc gia sử dụng, Pfizer/BioTech (của Mỹ và Đức) được 7 quốc gia sử dụng và Sinopharm/Beijing (của Trung Quốc) được 3 quốc gia sử dụng.</w:t>
      </w:r>
    </w:p>
    <w:p w14:paraId="4C472E58" w14:textId="77777777" w:rsidR="003D3196" w:rsidRDefault="003D3196" w:rsidP="00575A07">
      <w:pPr>
        <w:keepNext/>
        <w:jc w:val="center"/>
      </w:pPr>
      <w:r>
        <w:rPr>
          <w:noProof/>
          <w:lang w:val="vi-VN" w:eastAsia="vi-VN"/>
        </w:rPr>
        <w:lastRenderedPageBreak/>
        <w:drawing>
          <wp:inline distT="0" distB="0" distL="0" distR="0" wp14:anchorId="1824CB35" wp14:editId="569481ED">
            <wp:extent cx="5581650" cy="16592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otal_va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61C9B7CA" w14:textId="423644CB" w:rsidR="003D3196" w:rsidRDefault="003D3196" w:rsidP="00575A07">
      <w:pPr>
        <w:pStyle w:val="ThesisTable"/>
      </w:pPr>
      <w:bookmarkStart w:id="201" w:name="_Toc92231084"/>
      <w:bookmarkStart w:id="202" w:name="_Toc93179974"/>
      <w:r>
        <w:t xml:space="preserve">Hình </w:t>
      </w:r>
      <w:fldSimple w:instr=" STYLEREF 1 \s ">
        <w:r w:rsidR="00822049">
          <w:rPr>
            <w:noProof/>
          </w:rPr>
          <w:t>3</w:t>
        </w:r>
      </w:fldSimple>
      <w:r w:rsidR="00860410">
        <w:noBreakHyphen/>
      </w:r>
      <w:fldSimple w:instr=" SEQ Hình \* ARABIC \s 1 ">
        <w:r w:rsidR="00822049">
          <w:rPr>
            <w:noProof/>
          </w:rPr>
          <w:t>29</w:t>
        </w:r>
      </w:fldSimple>
      <w:r>
        <w:t>. Biểu đồ top 10 Quốc gia có tổng số Vắc-xin đã tiêm</w:t>
      </w:r>
      <w:bookmarkEnd w:id="201"/>
      <w:bookmarkEnd w:id="202"/>
    </w:p>
    <w:p w14:paraId="129CA7B6" w14:textId="77777777" w:rsidR="003D3196" w:rsidRDefault="003D3196" w:rsidP="00575A07">
      <w:pPr>
        <w:keepNext/>
        <w:jc w:val="center"/>
      </w:pPr>
      <w:r>
        <w:rPr>
          <w:noProof/>
          <w:lang w:val="vi-VN" w:eastAsia="vi-VN"/>
        </w:rPr>
        <w:drawing>
          <wp:inline distT="0" distB="0" distL="0" distR="0" wp14:anchorId="1A4945FE" wp14:editId="080ED7D3">
            <wp:extent cx="5581650" cy="16592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ily_vac.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1EDAB71A" w14:textId="42826732" w:rsidR="003D3196" w:rsidRDefault="003D3196" w:rsidP="00575A07">
      <w:pPr>
        <w:pStyle w:val="ThesisTable"/>
      </w:pPr>
      <w:bookmarkStart w:id="203" w:name="_Toc92231085"/>
      <w:bookmarkStart w:id="204" w:name="_Toc93179975"/>
      <w:r>
        <w:t xml:space="preserve">Hình </w:t>
      </w:r>
      <w:fldSimple w:instr=" STYLEREF 1 \s ">
        <w:r w:rsidR="00822049">
          <w:rPr>
            <w:noProof/>
          </w:rPr>
          <w:t>3</w:t>
        </w:r>
      </w:fldSimple>
      <w:r w:rsidR="00860410">
        <w:noBreakHyphen/>
      </w:r>
      <w:fldSimple w:instr=" SEQ Hình \* ARABIC \s 1 ">
        <w:r w:rsidR="00822049">
          <w:rPr>
            <w:noProof/>
          </w:rPr>
          <w:t>30</w:t>
        </w:r>
      </w:fldSimple>
      <w:r>
        <w:t xml:space="preserve">. </w:t>
      </w:r>
      <w:r w:rsidRPr="009A321A">
        <w:t xml:space="preserve">Biểu đồ top 10 Quốc gia có số </w:t>
      </w:r>
      <w:r>
        <w:t>Vắc-xin</w:t>
      </w:r>
      <w:r w:rsidRPr="009A321A">
        <w:t xml:space="preserve"> </w:t>
      </w:r>
      <w:r>
        <w:t>tiêm mỗi ngày</w:t>
      </w:r>
      <w:bookmarkEnd w:id="203"/>
      <w:bookmarkEnd w:id="204"/>
    </w:p>
    <w:p w14:paraId="47AF2CF2" w14:textId="77777777" w:rsidR="003D3196" w:rsidRDefault="003D3196" w:rsidP="00575A07">
      <w:pPr>
        <w:keepNext/>
        <w:jc w:val="center"/>
      </w:pPr>
      <w:r>
        <w:rPr>
          <w:noProof/>
          <w:lang w:val="vi-VN" w:eastAsia="vi-VN"/>
        </w:rPr>
        <w:drawing>
          <wp:inline distT="0" distB="0" distL="0" distR="0" wp14:anchorId="3C7A761F" wp14:editId="41124D24">
            <wp:extent cx="5581650" cy="16592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ully_vac.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265C2B37" w14:textId="7B6B3BBA" w:rsidR="003D3196" w:rsidRDefault="003D3196" w:rsidP="00575A07">
      <w:pPr>
        <w:pStyle w:val="ThesisTable"/>
      </w:pPr>
      <w:bookmarkStart w:id="205" w:name="_Toc92231086"/>
      <w:bookmarkStart w:id="206" w:name="_Toc93179976"/>
      <w:r>
        <w:t xml:space="preserve">Hình </w:t>
      </w:r>
      <w:fldSimple w:instr=" STYLEREF 1 \s ">
        <w:r w:rsidR="00822049">
          <w:rPr>
            <w:noProof/>
          </w:rPr>
          <w:t>3</w:t>
        </w:r>
      </w:fldSimple>
      <w:r w:rsidR="00860410">
        <w:noBreakHyphen/>
      </w:r>
      <w:fldSimple w:instr=" SEQ Hình \* ARABIC \s 1 ">
        <w:r w:rsidR="00822049">
          <w:rPr>
            <w:noProof/>
          </w:rPr>
          <w:t>31</w:t>
        </w:r>
      </w:fldSimple>
      <w:r>
        <w:t xml:space="preserve">. Biểu đồ top 10 Quốc gia có </w:t>
      </w:r>
      <w:r w:rsidRPr="00D96D6C">
        <w:t xml:space="preserve">số </w:t>
      </w:r>
      <w:r>
        <w:t>người</w:t>
      </w:r>
      <w:r w:rsidRPr="00D96D6C">
        <w:t xml:space="preserve"> đã tiêm</w:t>
      </w:r>
      <w:r>
        <w:t xml:space="preserve"> đầy đủ</w:t>
      </w:r>
      <w:bookmarkEnd w:id="205"/>
      <w:bookmarkEnd w:id="206"/>
    </w:p>
    <w:p w14:paraId="50A0839D" w14:textId="067DF886" w:rsidR="003D3196" w:rsidRDefault="003D3196" w:rsidP="00D163E7">
      <w:pPr>
        <w:keepLines/>
        <w:ind w:firstLine="357"/>
      </w:pPr>
      <w:r>
        <w:t>Hình 3-29 sử dụng biểu đồ cột để thể hiện tổng số lượng Vắc-xin đã được tiêm của top 10 quốc gia. Trung Quốc là quốc gia dẫn đầu với hơn 2.7 tỷ liều, tiếp đến là Ấn Độ và Mỹ</w:t>
      </w:r>
      <w:r w:rsidR="00D163E7">
        <w:t xml:space="preserve"> với 1.5 tỷ và 500 triệu liều. </w:t>
      </w:r>
      <w:r>
        <w:t xml:space="preserve">Hình 3-30 sử dụng biểu đồ cột để thể hiện số lượng Vắc-xin tiêm mỗi ngày cao nhất của top 10 quốc gia. Trung Quốc là quốc gia dẫn đầu với hơn 22 triệu liều, tiếp đến là Ấn Độ và Bangladesh với 10 và 4 triệu liều. Hình 3-31 sử dụng biểu đồ cột để thể hiện tổng số người đã được tiêm đầy đủ của top 10 quốc gia. Trung Quốc là quốc gia dẫn đầu với hơn 1.2 tỷ người, tiếp đến là Ấn Độ và Mỹ với 577 và 200 triệu người. </w:t>
      </w:r>
    </w:p>
    <w:p w14:paraId="38E6013E" w14:textId="77777777" w:rsidR="003D3196" w:rsidRDefault="003D3196" w:rsidP="003D3196">
      <w:pPr>
        <w:keepNext/>
        <w:jc w:val="center"/>
      </w:pPr>
      <w:r>
        <w:rPr>
          <w:noProof/>
          <w:lang w:val="vi-VN" w:eastAsia="vi-VN"/>
        </w:rPr>
        <w:lastRenderedPageBreak/>
        <w:drawing>
          <wp:inline distT="0" distB="0" distL="0" distR="0" wp14:anchorId="76263BA9" wp14:editId="51B9D978">
            <wp:extent cx="5338800" cy="2149200"/>
            <wp:effectExtent l="19050" t="19050" r="14605" b="228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utpu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38800" cy="2149200"/>
                    </a:xfrm>
                    <a:prstGeom prst="rect">
                      <a:avLst/>
                    </a:prstGeom>
                    <a:ln w="3175">
                      <a:solidFill>
                        <a:schemeClr val="tx1"/>
                      </a:solidFill>
                    </a:ln>
                  </pic:spPr>
                </pic:pic>
              </a:graphicData>
            </a:graphic>
          </wp:inline>
        </w:drawing>
      </w:r>
    </w:p>
    <w:p w14:paraId="6ACA6DE1" w14:textId="61E695CB" w:rsidR="003D3196" w:rsidRDefault="003D3196" w:rsidP="003D3196">
      <w:pPr>
        <w:pStyle w:val="ThesisTable"/>
      </w:pPr>
      <w:bookmarkStart w:id="207" w:name="_Toc92231087"/>
      <w:bookmarkStart w:id="208" w:name="_Toc93179977"/>
      <w:r>
        <w:t xml:space="preserve">Hình </w:t>
      </w:r>
      <w:fldSimple w:instr=" STYLEREF 1 \s ">
        <w:r w:rsidR="00822049">
          <w:rPr>
            <w:noProof/>
          </w:rPr>
          <w:t>3</w:t>
        </w:r>
      </w:fldSimple>
      <w:r w:rsidR="00860410">
        <w:noBreakHyphen/>
      </w:r>
      <w:fldSimple w:instr=" SEQ Hình \* ARABIC \s 1 ">
        <w:r w:rsidR="00822049">
          <w:rPr>
            <w:noProof/>
          </w:rPr>
          <w:t>32</w:t>
        </w:r>
      </w:fldSimple>
      <w:r>
        <w:t xml:space="preserve">. </w:t>
      </w:r>
      <w:r w:rsidRPr="008D52AB">
        <w:t>Biểu đồ số lượng Quốc gi</w:t>
      </w:r>
      <w:r>
        <w:t>a sử dụng Vắc-xin kết hợp</w:t>
      </w:r>
      <w:bookmarkEnd w:id="207"/>
      <w:bookmarkEnd w:id="208"/>
    </w:p>
    <w:p w14:paraId="72E64014" w14:textId="390B3922" w:rsidR="003D3196" w:rsidRDefault="003D3196" w:rsidP="003D3196">
      <w:pPr>
        <w:ind w:firstLine="357"/>
      </w:pPr>
      <w:r>
        <w:t xml:space="preserve">Hình 3-32 sử dụng biểu đồ cột ngang (horizontal bar chart) để thể hiện số </w:t>
      </w:r>
      <w:r w:rsidR="00121CB5">
        <w:t>l</w:t>
      </w:r>
      <w:r>
        <w:t xml:space="preserve">ượng quốc gia sử dụng Vắc-xin đơn. </w:t>
      </w:r>
      <w:r w:rsidR="00BC5F24">
        <w:t>Dẫn đầu là k</w:t>
      </w:r>
      <w:r>
        <w:t>ết hợp giữa Johnson&amp;Johnson, Moderna, Oxford/AstraZeneca, Pfizer/BioTech được 24 quốc gia sử dụng, kết hợp giữa Moderna, Oxford/AstraZeneca, Pfizer/BioTech được 15 quốc gia sử dụng và kết hợp giữa Oxford/AstraZeneca, Pfizer/BioTech được 11 quốc gia sử dụng.</w:t>
      </w:r>
    </w:p>
    <w:p w14:paraId="06353C7A" w14:textId="77777777" w:rsidR="003D3196" w:rsidRDefault="003D3196" w:rsidP="003D3196">
      <w:pPr>
        <w:keepNext/>
        <w:jc w:val="center"/>
      </w:pPr>
      <w:r>
        <w:rPr>
          <w:noProof/>
          <w:lang w:val="vi-VN" w:eastAsia="vi-VN"/>
        </w:rPr>
        <w:drawing>
          <wp:inline distT="0" distB="0" distL="0" distR="0" wp14:anchorId="2A34A1EC" wp14:editId="4CDB5117">
            <wp:extent cx="4806000" cy="2394000"/>
            <wp:effectExtent l="19050" t="19050" r="13970" b="254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utpu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06000" cy="2394000"/>
                    </a:xfrm>
                    <a:prstGeom prst="rect">
                      <a:avLst/>
                    </a:prstGeom>
                    <a:ln w="3175">
                      <a:solidFill>
                        <a:schemeClr val="tx1"/>
                      </a:solidFill>
                    </a:ln>
                  </pic:spPr>
                </pic:pic>
              </a:graphicData>
            </a:graphic>
          </wp:inline>
        </w:drawing>
      </w:r>
    </w:p>
    <w:p w14:paraId="435DB584" w14:textId="0262D071" w:rsidR="003D3196" w:rsidRDefault="003D3196" w:rsidP="003D3196">
      <w:pPr>
        <w:pStyle w:val="ThesisTable"/>
      </w:pPr>
      <w:bookmarkStart w:id="209" w:name="_Toc92231088"/>
      <w:bookmarkStart w:id="210" w:name="_Toc93179978"/>
      <w:r>
        <w:t xml:space="preserve">Hình </w:t>
      </w:r>
      <w:fldSimple w:instr=" STYLEREF 1 \s ">
        <w:r w:rsidR="00822049">
          <w:rPr>
            <w:noProof/>
          </w:rPr>
          <w:t>3</w:t>
        </w:r>
      </w:fldSimple>
      <w:r w:rsidR="00860410">
        <w:noBreakHyphen/>
      </w:r>
      <w:fldSimple w:instr=" SEQ Hình \* ARABIC \s 1 ">
        <w:r w:rsidR="00822049">
          <w:rPr>
            <w:noProof/>
          </w:rPr>
          <w:t>33</w:t>
        </w:r>
      </w:fldSimple>
      <w:r>
        <w:t>. Biểu đồ số lượng Vắc-xin mỗi ngày của Thế giới</w:t>
      </w:r>
      <w:bookmarkEnd w:id="209"/>
      <w:bookmarkEnd w:id="210"/>
    </w:p>
    <w:p w14:paraId="7D094E55" w14:textId="341346B4" w:rsidR="003D3196" w:rsidRDefault="003D3196" w:rsidP="003D3196">
      <w:r>
        <w:tab/>
        <w:t>Hình 3-33 sử dụng biểu đồ đường để thể hiện số lượng Vắc-xin được tiêm mỗi ngày của Thế giới. Số lượng Vắc-xin tăng mạn</w:t>
      </w:r>
      <w:r w:rsidR="00D163E7">
        <w:t>h vào đầu tháng 3/2021, đạt đỉ</w:t>
      </w:r>
      <w:r>
        <w:t xml:space="preserve">nh vào đầu tháng 7/2021 với </w:t>
      </w:r>
      <w:r w:rsidR="00D163E7">
        <w:t>số lượng 43.9 triệu liều/ngày và duy trì số lượng Vắc-xin tiêm mỗi ngày là hơn 20 tri</w:t>
      </w:r>
      <w:r w:rsidR="002917B8">
        <w:t>ệu liều từ tháng 5/2021 đến nay cho thấy được Thế giới đang rất tích cực phủ rộng Vắc-xin trên toàn Thế giới.</w:t>
      </w:r>
    </w:p>
    <w:p w14:paraId="1F514358" w14:textId="77777777" w:rsidR="00860410" w:rsidRDefault="00A819D1" w:rsidP="00860410">
      <w:pPr>
        <w:keepNext/>
        <w:jc w:val="center"/>
      </w:pPr>
      <w:r>
        <w:rPr>
          <w:noProof/>
          <w:lang w:val="vi-VN" w:eastAsia="vi-VN"/>
        </w:rPr>
        <w:lastRenderedPageBreak/>
        <w:drawing>
          <wp:inline distT="0" distB="0" distL="0" distR="0" wp14:anchorId="26C4A94C" wp14:editId="667ED38B">
            <wp:extent cx="4849200" cy="2131200"/>
            <wp:effectExtent l="19050" t="19050" r="27940" b="215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utput.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849200" cy="2131200"/>
                    </a:xfrm>
                    <a:prstGeom prst="rect">
                      <a:avLst/>
                    </a:prstGeom>
                    <a:ln w="3175">
                      <a:solidFill>
                        <a:schemeClr val="tx1"/>
                      </a:solidFill>
                    </a:ln>
                  </pic:spPr>
                </pic:pic>
              </a:graphicData>
            </a:graphic>
          </wp:inline>
        </w:drawing>
      </w:r>
    </w:p>
    <w:p w14:paraId="3FADF72F" w14:textId="45D6BA15" w:rsidR="00A819D1" w:rsidRDefault="00860410" w:rsidP="00860410">
      <w:pPr>
        <w:pStyle w:val="ThesisTable"/>
      </w:pPr>
      <w:bookmarkStart w:id="211" w:name="_Toc93179979"/>
      <w:r>
        <w:t xml:space="preserve">Hình </w:t>
      </w:r>
      <w:fldSimple w:instr=" STYLEREF 1 \s ">
        <w:r w:rsidR="00822049">
          <w:rPr>
            <w:noProof/>
          </w:rPr>
          <w:t>3</w:t>
        </w:r>
      </w:fldSimple>
      <w:r>
        <w:noBreakHyphen/>
      </w:r>
      <w:fldSimple w:instr=" SEQ Hình \* ARABIC \s 1 ">
        <w:r w:rsidR="00822049">
          <w:rPr>
            <w:noProof/>
          </w:rPr>
          <w:t>34</w:t>
        </w:r>
      </w:fldSimple>
      <w:r>
        <w:t>. Biểu</w:t>
      </w:r>
      <w:r w:rsidR="002C0EF8">
        <w:t xml:space="preserve"> đồ cộng dồn lượng Vắc-xin </w:t>
      </w:r>
      <w:r>
        <w:t>tiêm mỗi ngày của Thế giới</w:t>
      </w:r>
      <w:bookmarkEnd w:id="211"/>
    </w:p>
    <w:p w14:paraId="49A6156F" w14:textId="7C7D141A" w:rsidR="00860410" w:rsidRPr="00860410" w:rsidRDefault="00860410" w:rsidP="00010D79">
      <w:pPr>
        <w:pStyle w:val="ThesisTable"/>
        <w:ind w:firstLine="357"/>
        <w:jc w:val="both"/>
        <w:rPr>
          <w:b w:val="0"/>
          <w:sz w:val="26"/>
          <w:szCs w:val="26"/>
        </w:rPr>
      </w:pPr>
      <w:r w:rsidRPr="00860410">
        <w:rPr>
          <w:b w:val="0"/>
          <w:sz w:val="26"/>
          <w:szCs w:val="26"/>
        </w:rPr>
        <w:t>H</w:t>
      </w:r>
      <w:r>
        <w:rPr>
          <w:b w:val="0"/>
          <w:sz w:val="26"/>
          <w:szCs w:val="26"/>
        </w:rPr>
        <w:t>ình 3-34 sử dụng biểu đồ đường để thể hiện số lượng Vắc-xin được tiêm mỗi ngày cộng dồn của Thế giới. Cho đến tháng 1/2022 đã có gần</w:t>
      </w:r>
      <w:r w:rsidR="00797772">
        <w:rPr>
          <w:b w:val="0"/>
          <w:sz w:val="26"/>
          <w:szCs w:val="26"/>
        </w:rPr>
        <w:t xml:space="preserve"> 10000 triệu liều Vắc-xin đã được tiêm trên toàn Thế giới, là 1 con số mang đến sự tích cực trong bối cảnh dịch COVID-19 vẫn đang hoành hành khắp 5 châu lục.</w:t>
      </w:r>
    </w:p>
    <w:p w14:paraId="3D8EC29F" w14:textId="1944C048" w:rsidR="00860410" w:rsidRDefault="00797772" w:rsidP="00860410">
      <w:pPr>
        <w:keepNext/>
        <w:jc w:val="center"/>
      </w:pPr>
      <w:r>
        <w:rPr>
          <w:noProof/>
          <w:lang w:val="vi-VN" w:eastAsia="vi-VN"/>
        </w:rPr>
        <w:drawing>
          <wp:inline distT="0" distB="0" distL="0" distR="0" wp14:anchorId="7D915801" wp14:editId="213CA3C8">
            <wp:extent cx="4838400" cy="2181600"/>
            <wp:effectExtent l="19050" t="19050" r="19685" b="285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utpu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38400" cy="2181600"/>
                    </a:xfrm>
                    <a:prstGeom prst="rect">
                      <a:avLst/>
                    </a:prstGeom>
                    <a:ln w="3175">
                      <a:solidFill>
                        <a:schemeClr val="tx1"/>
                      </a:solidFill>
                    </a:ln>
                  </pic:spPr>
                </pic:pic>
              </a:graphicData>
            </a:graphic>
          </wp:inline>
        </w:drawing>
      </w:r>
    </w:p>
    <w:p w14:paraId="0B586163" w14:textId="7013DC3F" w:rsidR="00860410" w:rsidRDefault="00860410" w:rsidP="00860410">
      <w:pPr>
        <w:pStyle w:val="ThesisTable"/>
      </w:pPr>
      <w:bookmarkStart w:id="212" w:name="_Toc93179980"/>
      <w:r>
        <w:t xml:space="preserve">Hình </w:t>
      </w:r>
      <w:fldSimple w:instr=" STYLEREF 1 \s ">
        <w:r w:rsidR="00822049">
          <w:rPr>
            <w:noProof/>
          </w:rPr>
          <w:t>3</w:t>
        </w:r>
      </w:fldSimple>
      <w:r>
        <w:noBreakHyphen/>
      </w:r>
      <w:fldSimple w:instr=" SEQ Hình \* ARABIC \s 1 ">
        <w:r w:rsidR="00822049">
          <w:rPr>
            <w:noProof/>
          </w:rPr>
          <w:t>35</w:t>
        </w:r>
      </w:fldSimple>
      <w:r>
        <w:t xml:space="preserve">. Biểu đồ phần trăm dân số Thế giới được tiêm </w:t>
      </w:r>
      <w:r w:rsidR="00797772">
        <w:t>đầy đủ</w:t>
      </w:r>
      <w:bookmarkEnd w:id="212"/>
    </w:p>
    <w:p w14:paraId="6E2D3967" w14:textId="44D18ACD" w:rsidR="00860410" w:rsidRDefault="00797772" w:rsidP="00010D79">
      <w:r>
        <w:tab/>
        <w:t xml:space="preserve">Hình 3-35 sử dụng biểu đồ đường để thể hiện số phần </w:t>
      </w:r>
      <w:r w:rsidR="00656566">
        <w:t>tră</w:t>
      </w:r>
      <w:r>
        <w:t>m dân số đã được tiêm đầy đủ (đa số các loại Vắc-xin yêu cầu 2 mũi). Biểu đồ này chỉ mang tính chất tham khảo vì cho đến nay đã có nhiều quốc gia đã triển khai tiêm mũi 3 (mũi bổ sung) cho dân số của họ</w:t>
      </w:r>
      <w:r w:rsidR="00656566">
        <w:t xml:space="preserve"> cho nên số phần trăm ở biểu đồ này sẽ lớ</w:t>
      </w:r>
      <w:r w:rsidR="005B0C82">
        <w:t xml:space="preserve">n hơn </w:t>
      </w:r>
      <w:r w:rsidR="00656566">
        <w:t>so với thực tế.</w:t>
      </w:r>
    </w:p>
    <w:p w14:paraId="1E2EFE59" w14:textId="1DCC8D98" w:rsidR="00860410" w:rsidRDefault="00010D79" w:rsidP="008767FD">
      <w:pPr>
        <w:ind w:firstLine="357"/>
      </w:pPr>
      <w:r w:rsidRPr="00010D79">
        <w:rPr>
          <w:b/>
        </w:rPr>
        <w:t>Nhận xét và đánh giá:</w:t>
      </w:r>
      <w:r w:rsidR="00D163E7">
        <w:rPr>
          <w:b/>
        </w:rPr>
        <w:t xml:space="preserve"> </w:t>
      </w:r>
      <w:r w:rsidR="00D163E7">
        <w:t xml:space="preserve">Thế giới đã trải qua </w:t>
      </w:r>
      <w:r w:rsidR="00A017AE">
        <w:t xml:space="preserve">hơn </w:t>
      </w:r>
      <w:r w:rsidR="00D163E7">
        <w:t>2 năm chống chọi với dịch COVID-19 tuy nhiên Vắc-xin đã được phát triển, sản xuất và triển k</w:t>
      </w:r>
      <w:r w:rsidR="008767FD">
        <w:t>hai tiêm ngừa đã và đang từng bước đưa Thế giới trở lại trạng thái “Bình thường mới”.</w:t>
      </w:r>
    </w:p>
    <w:p w14:paraId="690F1AB9" w14:textId="77777777" w:rsidR="003D3196" w:rsidRDefault="003D3196" w:rsidP="003D3196">
      <w:pPr>
        <w:pStyle w:val="Heading3"/>
        <w:numPr>
          <w:ilvl w:val="2"/>
          <w:numId w:val="3"/>
        </w:numPr>
      </w:pPr>
      <w:bookmarkStart w:id="213" w:name="_Toc92274305"/>
      <w:bookmarkStart w:id="214" w:name="_Toc93179910"/>
      <w:r>
        <w:lastRenderedPageBreak/>
        <w:t>So sánh Việt Nam và Châu Á</w:t>
      </w:r>
      <w:bookmarkEnd w:id="213"/>
      <w:bookmarkEnd w:id="214"/>
    </w:p>
    <w:p w14:paraId="03811130" w14:textId="77777777" w:rsidR="003D3196" w:rsidRDefault="003D3196" w:rsidP="00575A07">
      <w:pPr>
        <w:pStyle w:val="Paragraph"/>
        <w:keepNext/>
        <w:spacing w:after="0"/>
      </w:pPr>
      <w:r>
        <w:rPr>
          <w:noProof/>
          <w:lang w:val="vi-VN" w:eastAsia="vi-VN"/>
        </w:rPr>
        <w:drawing>
          <wp:inline distT="0" distB="0" distL="0" distR="0" wp14:anchorId="3C519301" wp14:editId="20815EE3">
            <wp:extent cx="5581650" cy="12134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1650" cy="1213485"/>
                    </a:xfrm>
                    <a:prstGeom prst="rect">
                      <a:avLst/>
                    </a:prstGeom>
                  </pic:spPr>
                </pic:pic>
              </a:graphicData>
            </a:graphic>
          </wp:inline>
        </w:drawing>
      </w:r>
    </w:p>
    <w:p w14:paraId="097D1A16" w14:textId="4DBEF128" w:rsidR="003D3196" w:rsidRDefault="003D3196" w:rsidP="00575A07">
      <w:pPr>
        <w:pStyle w:val="ThesisTable"/>
      </w:pPr>
      <w:bookmarkStart w:id="215" w:name="_Toc92231089"/>
      <w:bookmarkStart w:id="216" w:name="_Toc93179981"/>
      <w:r>
        <w:t xml:space="preserve">Hình </w:t>
      </w:r>
      <w:fldSimple w:instr=" STYLEREF 1 \s ">
        <w:r w:rsidR="00822049">
          <w:rPr>
            <w:noProof/>
          </w:rPr>
          <w:t>3</w:t>
        </w:r>
      </w:fldSimple>
      <w:r w:rsidR="00860410">
        <w:noBreakHyphen/>
      </w:r>
      <w:fldSimple w:instr=" SEQ Hình \* ARABIC \s 1 ">
        <w:r w:rsidR="00822049">
          <w:rPr>
            <w:noProof/>
          </w:rPr>
          <w:t>36</w:t>
        </w:r>
      </w:fldSimple>
      <w:r>
        <w:t xml:space="preserve">. </w:t>
      </w:r>
      <w:r w:rsidRPr="00B40143">
        <w:t xml:space="preserve">Bảng sơ lược về tiến độ tiêm chủng </w:t>
      </w:r>
      <w:r>
        <w:t>Vắc-xin</w:t>
      </w:r>
      <w:r w:rsidRPr="00B40143">
        <w:t xml:space="preserve"> </w:t>
      </w:r>
      <w:r>
        <w:t>ở Châu Á</w:t>
      </w:r>
      <w:bookmarkEnd w:id="215"/>
      <w:bookmarkEnd w:id="216"/>
    </w:p>
    <w:p w14:paraId="1F5E6196" w14:textId="0B138790" w:rsidR="003D3196" w:rsidRPr="00FC49ED" w:rsidRDefault="00656566" w:rsidP="00575A07">
      <w:pPr>
        <w:ind w:firstLine="357"/>
      </w:pPr>
      <w:r>
        <w:t>Hình 3-36</w:t>
      </w:r>
      <w:r w:rsidR="003D3196">
        <w:t xml:space="preserve"> là bảng </w:t>
      </w:r>
      <w:r w:rsidR="003D3196" w:rsidRPr="00B45B04">
        <w:t xml:space="preserve">sơ lược về tiến độ tiêm chủng </w:t>
      </w:r>
      <w:r w:rsidR="003D3196">
        <w:t>Vắc-xin</w:t>
      </w:r>
      <w:r w:rsidR="003D3196" w:rsidRPr="00B45B04">
        <w:t xml:space="preserve"> COVID-19</w:t>
      </w:r>
      <w:r w:rsidR="003D3196">
        <w:t xml:space="preserve"> ở Châu Á, đã có 50</w:t>
      </w:r>
      <w:r w:rsidR="003927D9">
        <w:t>/50</w:t>
      </w:r>
      <w:r w:rsidR="003D3196">
        <w:t xml:space="preserve"> quốc gia tham gia tiêm ngừa, 18 loại Vắc-xin được sử dụng, hơn 6104 triệu liều Vắc-xin đã được tiêm, hơn 1803 triệu người đã được tiêm và hơn 1326 triệu người đã tiêm đủ 2 mũi (đối vớ</w:t>
      </w:r>
      <w:r w:rsidR="003927D9">
        <w:t>i loại Vắc-xin yêu cầu 2</w:t>
      </w:r>
      <w:r w:rsidR="00446914">
        <w:t xml:space="preserve"> mũi). Tất cả các quốc gia và vù</w:t>
      </w:r>
      <w:r w:rsidR="003927D9">
        <w:t>ng lãnh thổ đều đã tham gia tiêm ngừa Vắc-xin vì dịch COVID-19 đã lây lan rộng khắp lãnh thổ của khu vực châu Á.</w:t>
      </w:r>
    </w:p>
    <w:p w14:paraId="02D275B0" w14:textId="77777777" w:rsidR="003D3196" w:rsidRDefault="003D3196" w:rsidP="00575A07">
      <w:pPr>
        <w:pStyle w:val="Paragraph"/>
        <w:keepNext/>
        <w:spacing w:after="0"/>
        <w:jc w:val="center"/>
      </w:pPr>
      <w:r>
        <w:rPr>
          <w:noProof/>
          <w:lang w:val="vi-VN" w:eastAsia="vi-VN"/>
        </w:rPr>
        <w:drawing>
          <wp:inline distT="0" distB="0" distL="0" distR="0" wp14:anchorId="1E21F5EC" wp14:editId="2C14E464">
            <wp:extent cx="5259600" cy="2430000"/>
            <wp:effectExtent l="19050" t="19050" r="17780" b="279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utpu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59600" cy="2430000"/>
                    </a:xfrm>
                    <a:prstGeom prst="rect">
                      <a:avLst/>
                    </a:prstGeom>
                    <a:ln w="3175">
                      <a:solidFill>
                        <a:schemeClr val="tx1"/>
                      </a:solidFill>
                    </a:ln>
                  </pic:spPr>
                </pic:pic>
              </a:graphicData>
            </a:graphic>
          </wp:inline>
        </w:drawing>
      </w:r>
    </w:p>
    <w:p w14:paraId="5EF98B45" w14:textId="3186D092" w:rsidR="003D3196" w:rsidRDefault="003D3196" w:rsidP="00575A07">
      <w:pPr>
        <w:pStyle w:val="ThesisTable"/>
      </w:pPr>
      <w:bookmarkStart w:id="217" w:name="_Toc92231090"/>
      <w:bookmarkStart w:id="218" w:name="_Toc93179982"/>
      <w:r>
        <w:t xml:space="preserve">Hình </w:t>
      </w:r>
      <w:fldSimple w:instr=" STYLEREF 1 \s ">
        <w:r w:rsidR="00822049">
          <w:rPr>
            <w:noProof/>
          </w:rPr>
          <w:t>3</w:t>
        </w:r>
      </w:fldSimple>
      <w:r w:rsidR="00860410">
        <w:noBreakHyphen/>
      </w:r>
      <w:fldSimple w:instr=" SEQ Hình \* ARABIC \s 1 ">
        <w:r w:rsidR="00822049">
          <w:rPr>
            <w:noProof/>
          </w:rPr>
          <w:t>37</w:t>
        </w:r>
      </w:fldSimple>
      <w:r>
        <w:t xml:space="preserve">. </w:t>
      </w:r>
      <w:r w:rsidRPr="003746D9">
        <w:t xml:space="preserve">Biểu đồ số lượng </w:t>
      </w:r>
      <w:r>
        <w:t>Vắc-xin</w:t>
      </w:r>
      <w:r w:rsidRPr="003746D9">
        <w:t xml:space="preserve"> mỗi ngày của </w:t>
      </w:r>
      <w:r>
        <w:t>các nước Châu Á</w:t>
      </w:r>
      <w:bookmarkEnd w:id="217"/>
      <w:bookmarkEnd w:id="218"/>
    </w:p>
    <w:p w14:paraId="2660C7F6" w14:textId="4D1BDDA7" w:rsidR="003D3196" w:rsidRPr="004D553E" w:rsidRDefault="00656566" w:rsidP="00575A07">
      <w:pPr>
        <w:ind w:firstLine="357"/>
      </w:pPr>
      <w:r>
        <w:t>Hình 3-37</w:t>
      </w:r>
      <w:r w:rsidR="003D3196">
        <w:t xml:space="preserve"> là biểu đồ đường của các quốc gia tại châu Á có số lượng Vắc-xin tiêm mỗi ngày cùng với Việt Nam. Trung Quốc là quốc gia có số lượng mũi tiêm một ngày cao nhất khi đạt đinh 22.4 triệu liều/ngày. Tiếp đến là Ấn Độ với gần 10 triệu liều/ngày. Cuộc chạy đua Vắc-xin ở Châu Á bắt đầu từ tháng 5</w:t>
      </w:r>
      <w:r w:rsidR="002917B8">
        <w:t>/2021</w:t>
      </w:r>
      <w:r w:rsidR="003D3196">
        <w:t xml:space="preserve"> cũng là lúc dịch bùng phát mạnh ở khu vực châu Á </w:t>
      </w:r>
      <w:r w:rsidR="002917B8">
        <w:t xml:space="preserve">nói chung </w:t>
      </w:r>
      <w:r w:rsidR="003D3196">
        <w:t>và Việt Nam</w:t>
      </w:r>
      <w:r w:rsidR="002917B8">
        <w:t xml:space="preserve"> nói riêng</w:t>
      </w:r>
      <w:r w:rsidR="003D3196">
        <w:t>.</w:t>
      </w:r>
    </w:p>
    <w:p w14:paraId="69E3F671" w14:textId="77777777" w:rsidR="003D3196" w:rsidRDefault="003D3196" w:rsidP="00575A07">
      <w:pPr>
        <w:pStyle w:val="Paragraph"/>
        <w:keepNext/>
        <w:spacing w:after="0"/>
        <w:jc w:val="center"/>
      </w:pPr>
      <w:r>
        <w:rPr>
          <w:noProof/>
          <w:lang w:val="vi-VN" w:eastAsia="vi-VN"/>
        </w:rPr>
        <w:lastRenderedPageBreak/>
        <w:drawing>
          <wp:inline distT="0" distB="0" distL="0" distR="0" wp14:anchorId="231A191C" wp14:editId="27D662D7">
            <wp:extent cx="5259600" cy="2556000"/>
            <wp:effectExtent l="19050" t="19050" r="17780" b="15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utpu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59600" cy="2556000"/>
                    </a:xfrm>
                    <a:prstGeom prst="rect">
                      <a:avLst/>
                    </a:prstGeom>
                    <a:ln w="3175">
                      <a:solidFill>
                        <a:schemeClr val="tx1"/>
                      </a:solidFill>
                    </a:ln>
                  </pic:spPr>
                </pic:pic>
              </a:graphicData>
            </a:graphic>
          </wp:inline>
        </w:drawing>
      </w:r>
    </w:p>
    <w:p w14:paraId="6972313A" w14:textId="33C9875C" w:rsidR="003D3196" w:rsidRDefault="003D3196" w:rsidP="00575A07">
      <w:pPr>
        <w:pStyle w:val="ThesisTable"/>
      </w:pPr>
      <w:bookmarkStart w:id="219" w:name="_Toc92231091"/>
      <w:bookmarkStart w:id="220" w:name="_Toc93179983"/>
      <w:r>
        <w:t xml:space="preserve">Hình </w:t>
      </w:r>
      <w:fldSimple w:instr=" STYLEREF 1 \s ">
        <w:r w:rsidR="00822049">
          <w:rPr>
            <w:noProof/>
          </w:rPr>
          <w:t>3</w:t>
        </w:r>
      </w:fldSimple>
      <w:r w:rsidR="00860410">
        <w:noBreakHyphen/>
      </w:r>
      <w:fldSimple w:instr=" SEQ Hình \* ARABIC \s 1 ">
        <w:r w:rsidR="00822049">
          <w:rPr>
            <w:noProof/>
          </w:rPr>
          <w:t>38</w:t>
        </w:r>
      </w:fldSimple>
      <w:r>
        <w:t xml:space="preserve">. </w:t>
      </w:r>
      <w:r w:rsidRPr="001E2E5F">
        <w:t xml:space="preserve">Biểu đồ số lượng </w:t>
      </w:r>
      <w:r>
        <w:t>Vắc-xin</w:t>
      </w:r>
      <w:r w:rsidRPr="001E2E5F">
        <w:t xml:space="preserve"> </w:t>
      </w:r>
      <w:r>
        <w:t>cộng dồn</w:t>
      </w:r>
      <w:r w:rsidRPr="001E2E5F">
        <w:t xml:space="preserve"> của các nước Châu Á</w:t>
      </w:r>
      <w:bookmarkEnd w:id="219"/>
      <w:bookmarkEnd w:id="220"/>
    </w:p>
    <w:p w14:paraId="5CD778A7" w14:textId="0764CAA4" w:rsidR="003D3196" w:rsidRPr="00DC513B" w:rsidRDefault="00656566" w:rsidP="00575A07">
      <w:r>
        <w:tab/>
        <w:t>Hình 3-38</w:t>
      </w:r>
      <w:r w:rsidR="003D3196">
        <w:t xml:space="preserve"> là biểu đồ đường thể hiện số lượng Vắc-xin cộng dồn của Việt Nam và các nước châu Á. Trung Quốc là quốc gia có xu hướng tăng mạnh nhất so với phần còn lại, tăng mạnh vào đầu tháng 7/2021 đến giữa tháng 9/2021, tính cho đến ngày 26/12/2021 đã tiêm được hơn 2.5 tỷ liều. Tiếp đến là Ấn Độ, có xu hướng tăng từ tháng 8/21 cho đến nay và đạt được hơn 1 tỷ mũi tiêm.</w:t>
      </w:r>
    </w:p>
    <w:p w14:paraId="513C7ECD" w14:textId="77777777" w:rsidR="003D3196" w:rsidRDefault="003D3196" w:rsidP="00575A07">
      <w:pPr>
        <w:pStyle w:val="Paragraph"/>
        <w:keepNext/>
        <w:spacing w:after="0"/>
        <w:jc w:val="center"/>
      </w:pPr>
      <w:r>
        <w:rPr>
          <w:noProof/>
          <w:lang w:val="vi-VN" w:eastAsia="vi-VN"/>
        </w:rPr>
        <w:drawing>
          <wp:inline distT="0" distB="0" distL="0" distR="0" wp14:anchorId="71F3AD87" wp14:editId="1EE1E6CF">
            <wp:extent cx="5472000" cy="2390400"/>
            <wp:effectExtent l="19050" t="19050" r="14605" b="101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utpu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72000" cy="2390400"/>
                    </a:xfrm>
                    <a:prstGeom prst="rect">
                      <a:avLst/>
                    </a:prstGeom>
                    <a:ln w="3175">
                      <a:solidFill>
                        <a:schemeClr val="tx1"/>
                      </a:solidFill>
                    </a:ln>
                  </pic:spPr>
                </pic:pic>
              </a:graphicData>
            </a:graphic>
          </wp:inline>
        </w:drawing>
      </w:r>
    </w:p>
    <w:p w14:paraId="18D95A0A" w14:textId="6580B0CA" w:rsidR="003D3196" w:rsidRDefault="003D3196" w:rsidP="00575A07">
      <w:pPr>
        <w:pStyle w:val="ThesisTable"/>
      </w:pPr>
      <w:bookmarkStart w:id="221" w:name="_Toc92231092"/>
      <w:bookmarkStart w:id="222" w:name="_Toc93179984"/>
      <w:r>
        <w:t xml:space="preserve">Hình </w:t>
      </w:r>
      <w:fldSimple w:instr=" STYLEREF 1 \s ">
        <w:r w:rsidR="00822049">
          <w:rPr>
            <w:noProof/>
          </w:rPr>
          <w:t>3</w:t>
        </w:r>
      </w:fldSimple>
      <w:r w:rsidR="00860410">
        <w:noBreakHyphen/>
      </w:r>
      <w:fldSimple w:instr=" SEQ Hình \* ARABIC \s 1 ">
        <w:r w:rsidR="00822049">
          <w:rPr>
            <w:noProof/>
          </w:rPr>
          <w:t>39</w:t>
        </w:r>
      </w:fldSimple>
      <w:r>
        <w:t>. Biểu đồ phân phối tiêm Vắc-xin mỗi ngày của Việt Nam</w:t>
      </w:r>
      <w:bookmarkEnd w:id="221"/>
      <w:bookmarkEnd w:id="222"/>
    </w:p>
    <w:p w14:paraId="655FE3C2" w14:textId="6EA1A1A9" w:rsidR="003D3196" w:rsidRPr="002042E0" w:rsidRDefault="00656566" w:rsidP="00575A07">
      <w:r>
        <w:tab/>
        <w:t>Hình 3-39</w:t>
      </w:r>
      <w:r w:rsidR="003D3196">
        <w:t xml:space="preserve"> là biểu đồ cột thể hiện số lượng Vắc-xin phân phối mỗi ngày của Việt Nam. Có hơn 140 ngày mà Việt Nam tiêm được 0.2 triệu liều/ngày và khoảng 5 ngày Việt Nam tiêm được từ 1.6 đến 1.8 triệu liều/ngày. Từ 0.6 đến 1.4 triệu liều/ngày là số lượng tiêm đạt được trong 20 ngày.</w:t>
      </w:r>
    </w:p>
    <w:p w14:paraId="2AB1772C" w14:textId="77777777" w:rsidR="003D3196" w:rsidRDefault="003D3196" w:rsidP="003D3196">
      <w:pPr>
        <w:pStyle w:val="Heading3"/>
        <w:numPr>
          <w:ilvl w:val="2"/>
          <w:numId w:val="3"/>
        </w:numPr>
      </w:pPr>
      <w:bookmarkStart w:id="223" w:name="_Toc92274306"/>
      <w:bookmarkStart w:id="224" w:name="_Toc93179911"/>
      <w:r>
        <w:lastRenderedPageBreak/>
        <w:t>So sánh Việt Nam và Đông Nam Á (South East Asia)</w:t>
      </w:r>
      <w:bookmarkEnd w:id="223"/>
      <w:bookmarkEnd w:id="224"/>
    </w:p>
    <w:p w14:paraId="7535A9D3" w14:textId="77777777" w:rsidR="003D3196" w:rsidRDefault="003D3196" w:rsidP="00575A07">
      <w:pPr>
        <w:pStyle w:val="Paragraph"/>
        <w:keepNext/>
        <w:spacing w:after="0"/>
        <w:jc w:val="center"/>
      </w:pPr>
      <w:r>
        <w:rPr>
          <w:noProof/>
          <w:lang w:val="vi-VN" w:eastAsia="vi-VN"/>
        </w:rPr>
        <w:drawing>
          <wp:inline distT="0" distB="0" distL="0" distR="0" wp14:anchorId="559AB65B" wp14:editId="2B52A850">
            <wp:extent cx="5581650" cy="12122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1650" cy="1212215"/>
                    </a:xfrm>
                    <a:prstGeom prst="rect">
                      <a:avLst/>
                    </a:prstGeom>
                  </pic:spPr>
                </pic:pic>
              </a:graphicData>
            </a:graphic>
          </wp:inline>
        </w:drawing>
      </w:r>
    </w:p>
    <w:p w14:paraId="26C0F180" w14:textId="04946F62" w:rsidR="003D3196" w:rsidRDefault="003D3196" w:rsidP="00575A07">
      <w:pPr>
        <w:pStyle w:val="ThesisTable"/>
      </w:pPr>
      <w:bookmarkStart w:id="225" w:name="_Toc92231093"/>
      <w:bookmarkStart w:id="226" w:name="_Toc93179985"/>
      <w:r>
        <w:t xml:space="preserve">Hình </w:t>
      </w:r>
      <w:fldSimple w:instr=" STYLEREF 1 \s ">
        <w:r w:rsidR="00822049">
          <w:rPr>
            <w:noProof/>
          </w:rPr>
          <w:t>3</w:t>
        </w:r>
      </w:fldSimple>
      <w:r w:rsidR="00860410">
        <w:noBreakHyphen/>
      </w:r>
      <w:fldSimple w:instr=" SEQ Hình \* ARABIC \s 1 ">
        <w:r w:rsidR="00822049">
          <w:rPr>
            <w:noProof/>
          </w:rPr>
          <w:t>40</w:t>
        </w:r>
      </w:fldSimple>
      <w:r>
        <w:t xml:space="preserve">. </w:t>
      </w:r>
      <w:r w:rsidRPr="00396248">
        <w:t>Bảng sơ lược về tiế</w:t>
      </w:r>
      <w:r>
        <w:t>n độ tiêm chủng Vắc-xin ở Đông Nam Á</w:t>
      </w:r>
      <w:bookmarkEnd w:id="225"/>
      <w:bookmarkEnd w:id="226"/>
    </w:p>
    <w:p w14:paraId="52FD7A10" w14:textId="092AB57F" w:rsidR="003D3196" w:rsidRPr="00FC49ED" w:rsidRDefault="00656566" w:rsidP="00575A07">
      <w:pPr>
        <w:ind w:firstLine="357"/>
      </w:pPr>
      <w:r>
        <w:t>Hình 3-40</w:t>
      </w:r>
      <w:r w:rsidR="003D3196">
        <w:t xml:space="preserve"> là bảng </w:t>
      </w:r>
      <w:r w:rsidR="003D3196" w:rsidRPr="00B45B04">
        <w:t xml:space="preserve">sơ lược về tiến độ tiêm chủng </w:t>
      </w:r>
      <w:r w:rsidR="003D3196">
        <w:t>Vắc-xin</w:t>
      </w:r>
      <w:r w:rsidR="003D3196" w:rsidRPr="00B45B04">
        <w:t xml:space="preserve"> COVID-19</w:t>
      </w:r>
      <w:r w:rsidR="003D3196">
        <w:t xml:space="preserve"> trên toàn Thế giới, đã có 10</w:t>
      </w:r>
      <w:r w:rsidR="000E4663">
        <w:t>/11</w:t>
      </w:r>
      <w:r w:rsidR="003D3196">
        <w:t xml:space="preserve"> quốc gia tham gia tiêm ngừa, 10 loại Vắc-xin được sử dụng, hơn 754 triệu liều Vắc-xin đã được tiêm, hơn 352 triệu người đã được tiêm và hơn 263 triệu người đã tiêm đủ 2 mũi (đối với loại Vắc-xin yê</w:t>
      </w:r>
      <w:r w:rsidR="000E4663">
        <w:t xml:space="preserve">u cầu 2 mũi). Đã có 10 quốc gia khu vực Đông Nam Á tham gia tiêm ngừa Vắc-xin </w:t>
      </w:r>
      <w:r w:rsidR="005C3D78">
        <w:t>cho thấy các quốc gia khu vực này đang</w:t>
      </w:r>
      <w:r w:rsidR="00253DDB">
        <w:t xml:space="preserve"> rất tích cực</w:t>
      </w:r>
      <w:r w:rsidR="005C3D78">
        <w:t xml:space="preserve"> để tăng tỷ lệ phủ Vắc-xin của họ.</w:t>
      </w:r>
    </w:p>
    <w:p w14:paraId="6140AB5A" w14:textId="77777777" w:rsidR="003D3196" w:rsidRDefault="003D3196" w:rsidP="00575A07">
      <w:pPr>
        <w:pStyle w:val="Paragraph"/>
        <w:keepNext/>
        <w:spacing w:after="0"/>
        <w:jc w:val="center"/>
      </w:pPr>
      <w:r>
        <w:rPr>
          <w:noProof/>
          <w:lang w:val="vi-VN" w:eastAsia="vi-VN"/>
        </w:rPr>
        <w:drawing>
          <wp:inline distT="0" distB="0" distL="0" distR="0" wp14:anchorId="1D0FC414" wp14:editId="2F0DC417">
            <wp:extent cx="5155200" cy="2595600"/>
            <wp:effectExtent l="19050" t="19050" r="26670" b="146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utput.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155200" cy="2595600"/>
                    </a:xfrm>
                    <a:prstGeom prst="rect">
                      <a:avLst/>
                    </a:prstGeom>
                    <a:ln w="3175">
                      <a:solidFill>
                        <a:schemeClr val="tx1"/>
                      </a:solidFill>
                    </a:ln>
                  </pic:spPr>
                </pic:pic>
              </a:graphicData>
            </a:graphic>
          </wp:inline>
        </w:drawing>
      </w:r>
    </w:p>
    <w:p w14:paraId="08FA78FC" w14:textId="22A50924" w:rsidR="003D3196" w:rsidRDefault="003D3196" w:rsidP="00575A07">
      <w:pPr>
        <w:pStyle w:val="ThesisTable"/>
      </w:pPr>
      <w:bookmarkStart w:id="227" w:name="_Toc92231094"/>
      <w:bookmarkStart w:id="228" w:name="_Toc93179986"/>
      <w:r>
        <w:t xml:space="preserve">Hình </w:t>
      </w:r>
      <w:fldSimple w:instr=" STYLEREF 1 \s ">
        <w:r w:rsidR="00822049">
          <w:rPr>
            <w:noProof/>
          </w:rPr>
          <w:t>3</w:t>
        </w:r>
      </w:fldSimple>
      <w:r w:rsidR="00860410">
        <w:noBreakHyphen/>
      </w:r>
      <w:fldSimple w:instr=" SEQ Hình \* ARABIC \s 1 ">
        <w:r w:rsidR="00822049">
          <w:rPr>
            <w:noProof/>
          </w:rPr>
          <w:t>41</w:t>
        </w:r>
      </w:fldSimple>
      <w:r>
        <w:t xml:space="preserve">. </w:t>
      </w:r>
      <w:r w:rsidRPr="0033455D">
        <w:t>Biểu đ</w:t>
      </w:r>
      <w:r>
        <w:t>ồ số lượng Vắc-xin mỗi ngày của Đông Nam Á</w:t>
      </w:r>
      <w:bookmarkEnd w:id="227"/>
      <w:bookmarkEnd w:id="228"/>
    </w:p>
    <w:p w14:paraId="0C00147F" w14:textId="508147D1" w:rsidR="003D3196" w:rsidRPr="00F160C3" w:rsidRDefault="00656566" w:rsidP="00575A07">
      <w:r>
        <w:tab/>
        <w:t>Hình 3-41</w:t>
      </w:r>
      <w:r w:rsidR="003D3196">
        <w:t xml:space="preserve"> là biểu đồ đường thể hiện số lượng Vắc-xin tiêm mỗi ngày của các Quốc gia Đông Nam Á. Indonesia là quốc gia có số lượng Vắc-xin tiêm mỗi ngày</w:t>
      </w:r>
      <w:r w:rsidR="00520E5E">
        <w:t xml:space="preserve"> cao nhất khi đạt đỉnh là 1.9 triệu/</w:t>
      </w:r>
      <w:r w:rsidR="003D3196">
        <w:t xml:space="preserve">ngày), đứng thứ 2 là Việt Nam khi đạt đỉnh là </w:t>
      </w:r>
      <w:r w:rsidR="008B076D">
        <w:t xml:space="preserve">gần </w:t>
      </w:r>
      <w:r w:rsidR="003D3196">
        <w:t>1.6 triệu liều. Số liều Vắc-xin tăng mạnh vào đầu tháng 7/2021 cũng chính là thời điểm dịch bùng phát mạnh ở khu vực Đông Nam Á, dẫn đến các quốc gia triển khai tiêm ngừa nhanh chóng để chống lại dịch COVID-19.</w:t>
      </w:r>
    </w:p>
    <w:p w14:paraId="7A1F0168" w14:textId="77777777" w:rsidR="003D3196" w:rsidRDefault="003D3196" w:rsidP="00575A07">
      <w:pPr>
        <w:pStyle w:val="Paragraph"/>
        <w:keepNext/>
        <w:spacing w:after="0"/>
        <w:jc w:val="center"/>
      </w:pPr>
      <w:r>
        <w:rPr>
          <w:noProof/>
          <w:lang w:val="vi-VN" w:eastAsia="vi-VN"/>
        </w:rPr>
        <w:lastRenderedPageBreak/>
        <w:drawing>
          <wp:inline distT="0" distB="0" distL="0" distR="0" wp14:anchorId="79BC0662" wp14:editId="25DF2C18">
            <wp:extent cx="5317200" cy="2620800"/>
            <wp:effectExtent l="19050" t="19050" r="17145" b="273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utpu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17200" cy="2620800"/>
                    </a:xfrm>
                    <a:prstGeom prst="rect">
                      <a:avLst/>
                    </a:prstGeom>
                    <a:ln w="3175">
                      <a:solidFill>
                        <a:schemeClr val="tx1"/>
                      </a:solidFill>
                    </a:ln>
                  </pic:spPr>
                </pic:pic>
              </a:graphicData>
            </a:graphic>
          </wp:inline>
        </w:drawing>
      </w:r>
    </w:p>
    <w:p w14:paraId="1285F89B" w14:textId="153A1A4B" w:rsidR="003D3196" w:rsidRDefault="003D3196" w:rsidP="00575A07">
      <w:pPr>
        <w:pStyle w:val="ThesisTable"/>
      </w:pPr>
      <w:bookmarkStart w:id="229" w:name="_Toc92231095"/>
      <w:bookmarkStart w:id="230" w:name="_Toc93179987"/>
      <w:r>
        <w:t xml:space="preserve">Hình </w:t>
      </w:r>
      <w:fldSimple w:instr=" STYLEREF 1 \s ">
        <w:r w:rsidR="00822049">
          <w:rPr>
            <w:noProof/>
          </w:rPr>
          <w:t>3</w:t>
        </w:r>
      </w:fldSimple>
      <w:r w:rsidR="00860410">
        <w:noBreakHyphen/>
      </w:r>
      <w:fldSimple w:instr=" SEQ Hình \* ARABIC \s 1 ">
        <w:r w:rsidR="00822049">
          <w:rPr>
            <w:noProof/>
          </w:rPr>
          <w:t>42</w:t>
        </w:r>
      </w:fldSimple>
      <w:r>
        <w:t xml:space="preserve">. </w:t>
      </w:r>
      <w:r w:rsidRPr="003562D7">
        <w:t xml:space="preserve">Biểu đồ số lượng </w:t>
      </w:r>
      <w:r>
        <w:t>Vắc-xin</w:t>
      </w:r>
      <w:r w:rsidRPr="003562D7">
        <w:t xml:space="preserve"> </w:t>
      </w:r>
      <w:r>
        <w:t xml:space="preserve">cộng dồn </w:t>
      </w:r>
      <w:r w:rsidRPr="003562D7">
        <w:t xml:space="preserve">của </w:t>
      </w:r>
      <w:r>
        <w:t>Đông Nam Á</w:t>
      </w:r>
      <w:bookmarkEnd w:id="229"/>
      <w:bookmarkEnd w:id="230"/>
    </w:p>
    <w:p w14:paraId="389F15AB" w14:textId="243D60A4" w:rsidR="003D3196" w:rsidRDefault="00656566" w:rsidP="00575A07">
      <w:pPr>
        <w:ind w:firstLine="357"/>
      </w:pPr>
      <w:r>
        <w:t>Hình 3-42</w:t>
      </w:r>
      <w:r w:rsidR="003D3196">
        <w:t xml:space="preserve"> là biểu đồ đường thể hiện số lượng Vắc-xin cộng dồn của Việt Nam và các nước Đông Nam Á. Indonesia là quốc gia có xu hướng tăng mạnh nhất so với phần còn lại, tăng mạnh vào đầu tháng 7/2021 đến nay, tính cho đến ngày 26/12/2021 đã tiêm được hơn 250 triệu liều. Tiếp đến là Việt Nam, có xu hướng tăng từ tháng 9/2021 đến nay và đạt được gần 150 triệu mũi tiêm.</w:t>
      </w:r>
    </w:p>
    <w:p w14:paraId="4A0F2646" w14:textId="77777777" w:rsidR="003D3196" w:rsidRDefault="003D3196" w:rsidP="00575A07">
      <w:pPr>
        <w:keepNext/>
        <w:jc w:val="center"/>
      </w:pPr>
      <w:r>
        <w:rPr>
          <w:noProof/>
          <w:lang w:val="vi-VN" w:eastAsia="vi-VN"/>
        </w:rPr>
        <w:drawing>
          <wp:inline distT="0" distB="0" distL="0" distR="0" wp14:anchorId="706B17B9" wp14:editId="739054C8">
            <wp:extent cx="5086800" cy="2556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86800" cy="2556000"/>
                    </a:xfrm>
                    <a:prstGeom prst="rect">
                      <a:avLst/>
                    </a:prstGeom>
                  </pic:spPr>
                </pic:pic>
              </a:graphicData>
            </a:graphic>
          </wp:inline>
        </w:drawing>
      </w:r>
    </w:p>
    <w:p w14:paraId="423C2D83" w14:textId="1E020DD4" w:rsidR="003D3196" w:rsidRDefault="003D3196" w:rsidP="00575A07">
      <w:pPr>
        <w:pStyle w:val="ThesisTable"/>
      </w:pPr>
      <w:bookmarkStart w:id="231" w:name="_Toc92231096"/>
      <w:bookmarkStart w:id="232" w:name="_Toc93179988"/>
      <w:r>
        <w:t xml:space="preserve">Hình </w:t>
      </w:r>
      <w:fldSimple w:instr=" STYLEREF 1 \s ">
        <w:r w:rsidR="00822049">
          <w:rPr>
            <w:noProof/>
          </w:rPr>
          <w:t>3</w:t>
        </w:r>
      </w:fldSimple>
      <w:r w:rsidR="00860410">
        <w:noBreakHyphen/>
      </w:r>
      <w:fldSimple w:instr=" SEQ Hình \* ARABIC \s 1 ">
        <w:r w:rsidR="00822049">
          <w:rPr>
            <w:noProof/>
          </w:rPr>
          <w:t>43</w:t>
        </w:r>
      </w:fldSimple>
      <w:r>
        <w:t>. Biểu đồ Scatter về tổng số lượng Vắc-xin của Đông nam Á</w:t>
      </w:r>
      <w:bookmarkEnd w:id="231"/>
      <w:bookmarkEnd w:id="232"/>
    </w:p>
    <w:p w14:paraId="19AACB84" w14:textId="65452978" w:rsidR="003D3196" w:rsidRPr="00A80535" w:rsidRDefault="00656566" w:rsidP="00575A07">
      <w:pPr>
        <w:ind w:firstLine="357"/>
      </w:pPr>
      <w:r>
        <w:t>Hình 3-43</w:t>
      </w:r>
      <w:r w:rsidR="003D3196">
        <w:t xml:space="preserve"> là biểu đồ Scatter thể hiện tổng số lượng Vắc-xin của các nước Đông Nam Á. Biểu đồ này có tê tương tác trực tiếp để xem số lượng Vắc-xin đã tiêm được của từng quốc gia. Ví dụ ngày 4/7/2021, Indonesia có 46.33 triệu liều, </w:t>
      </w:r>
      <w:r w:rsidR="003D3196">
        <w:rPr>
          <w:color w:val="000000"/>
          <w:szCs w:val="26"/>
        </w:rPr>
        <w:t xml:space="preserve">Philippines </w:t>
      </w:r>
      <w:r w:rsidR="003D3196">
        <w:t>có 11.7 triệu liều, Thái Lan có 11.06 triệu liều và Việt Nam có 3.903 triệu liều.</w:t>
      </w:r>
    </w:p>
    <w:p w14:paraId="5B0279F7" w14:textId="2076A4DB" w:rsidR="00E26B6F" w:rsidRDefault="00E26B6F">
      <w:pPr>
        <w:pStyle w:val="Heading2"/>
      </w:pPr>
      <w:bookmarkStart w:id="233" w:name="_Toc92274307"/>
      <w:bookmarkStart w:id="234" w:name="_Toc93179912"/>
      <w:r>
        <w:lastRenderedPageBreak/>
        <w:t xml:space="preserve">Tự động hóa tiến trình </w:t>
      </w:r>
      <w:r w:rsidR="003657A4" w:rsidRPr="003657A4">
        <w:rPr>
          <w:szCs w:val="26"/>
        </w:rPr>
        <w:t>Extract-Transform-Load</w:t>
      </w:r>
      <w:bookmarkEnd w:id="234"/>
    </w:p>
    <w:p w14:paraId="239240CC" w14:textId="7AD9375A" w:rsidR="00C75E9B" w:rsidRDefault="00C75E9B" w:rsidP="00C75E9B">
      <w:pPr>
        <w:pStyle w:val="Heading3"/>
      </w:pPr>
      <w:bookmarkStart w:id="235" w:name="_Toc93179913"/>
      <w:r>
        <w:t xml:space="preserve">Giới thiệu về </w:t>
      </w:r>
      <w:r w:rsidR="003657A4" w:rsidRPr="003657A4">
        <w:rPr>
          <w:szCs w:val="26"/>
        </w:rPr>
        <w:t>Extract-Transform-Load</w:t>
      </w:r>
      <w:bookmarkEnd w:id="235"/>
    </w:p>
    <w:p w14:paraId="35EFF16F" w14:textId="08C764A8" w:rsidR="002E2D9E" w:rsidRDefault="00FF324D" w:rsidP="00C719EC">
      <w:pPr>
        <w:pStyle w:val="Paragraph"/>
        <w:spacing w:after="0"/>
        <w:ind w:firstLine="357"/>
        <w:rPr>
          <w:sz w:val="26"/>
          <w:szCs w:val="26"/>
        </w:rPr>
      </w:pPr>
      <w:r w:rsidRPr="00C719EC">
        <w:rPr>
          <w:b/>
          <w:sz w:val="26"/>
          <w:szCs w:val="26"/>
        </w:rPr>
        <w:t>E</w:t>
      </w:r>
      <w:r>
        <w:rPr>
          <w:sz w:val="26"/>
          <w:szCs w:val="26"/>
        </w:rPr>
        <w:t>xtract-</w:t>
      </w:r>
      <w:r w:rsidRPr="00C719EC">
        <w:rPr>
          <w:b/>
          <w:sz w:val="26"/>
          <w:szCs w:val="26"/>
        </w:rPr>
        <w:t>T</w:t>
      </w:r>
      <w:r>
        <w:rPr>
          <w:sz w:val="26"/>
          <w:szCs w:val="26"/>
        </w:rPr>
        <w:t>ransform-</w:t>
      </w:r>
      <w:r w:rsidRPr="00C719EC">
        <w:rPr>
          <w:b/>
          <w:sz w:val="26"/>
          <w:szCs w:val="26"/>
        </w:rPr>
        <w:t>L</w:t>
      </w:r>
      <w:r>
        <w:rPr>
          <w:sz w:val="26"/>
          <w:szCs w:val="26"/>
        </w:rPr>
        <w:t>oad</w:t>
      </w:r>
      <w:r w:rsidR="003657A4">
        <w:rPr>
          <w:sz w:val="26"/>
          <w:szCs w:val="26"/>
        </w:rPr>
        <w:t xml:space="preserve"> viết tắt là ETL</w:t>
      </w:r>
      <w:r w:rsidR="00ED04FE">
        <w:rPr>
          <w:sz w:val="26"/>
          <w:szCs w:val="26"/>
        </w:rPr>
        <w:t xml:space="preserve">, </w:t>
      </w:r>
      <w:r w:rsidR="005E052E">
        <w:rPr>
          <w:sz w:val="26"/>
          <w:szCs w:val="26"/>
        </w:rPr>
        <w:t>nghĩa là Trích xuất-Biến đổi-Tải,</w:t>
      </w:r>
      <w:r>
        <w:rPr>
          <w:sz w:val="26"/>
          <w:szCs w:val="26"/>
        </w:rPr>
        <w:t xml:space="preserve"> là quy trình sao chép, trích xuất</w:t>
      </w:r>
      <w:r w:rsidR="001B594C">
        <w:rPr>
          <w:sz w:val="26"/>
          <w:szCs w:val="26"/>
        </w:rPr>
        <w:t>, vận chuyển</w:t>
      </w:r>
      <w:r>
        <w:rPr>
          <w:sz w:val="26"/>
          <w:szCs w:val="26"/>
        </w:rPr>
        <w:t xml:space="preserve"> dữ liệu từ một hoặc nhiều nguồn</w:t>
      </w:r>
      <w:r w:rsidR="00152097">
        <w:rPr>
          <w:sz w:val="26"/>
          <w:szCs w:val="26"/>
        </w:rPr>
        <w:t>, biến đổi phù hợp và đưa</w:t>
      </w:r>
      <w:r>
        <w:rPr>
          <w:sz w:val="26"/>
          <w:szCs w:val="26"/>
        </w:rPr>
        <w:t xml:space="preserve"> vào hệ thống đích đến. </w:t>
      </w:r>
    </w:p>
    <w:p w14:paraId="76C03586" w14:textId="510DEFFD" w:rsidR="00D218A2" w:rsidRDefault="00FF324D" w:rsidP="00C719EC">
      <w:pPr>
        <w:pStyle w:val="Paragraph"/>
        <w:spacing w:after="0"/>
        <w:ind w:firstLine="357"/>
        <w:rPr>
          <w:sz w:val="26"/>
          <w:szCs w:val="26"/>
        </w:rPr>
      </w:pPr>
      <w:r>
        <w:rPr>
          <w:sz w:val="26"/>
          <w:szCs w:val="26"/>
        </w:rPr>
        <w:t>Extract là quá trình đọc dữ liệu từ nhiều nguồn khác nhau, ví dụ như từ API, từ file excel, csv hay từ một Cơ sở dữ liệu khác, trong giai đoạn này dữ liệu được thu thập từ nhiều nguồn khác nhau. Transform là quá trình biến đổi dữ liệu được trích xuất thành dạng cần có trước khi được đưa vào Cơ sở dữ liệu. Load là quá trình ghi chép, đưa dữ liệu vào Cơ sở dữ liệu đích.</w:t>
      </w:r>
    </w:p>
    <w:p w14:paraId="3E5C026F" w14:textId="77777777" w:rsidR="004D447B" w:rsidRDefault="004D447B" w:rsidP="00C719EC">
      <w:pPr>
        <w:pStyle w:val="Paragraph"/>
        <w:keepNext/>
        <w:spacing w:after="0"/>
        <w:jc w:val="center"/>
      </w:pPr>
      <w:r>
        <w:rPr>
          <w:noProof/>
          <w:sz w:val="26"/>
          <w:szCs w:val="26"/>
          <w:lang w:val="vi-VN" w:eastAsia="vi-VN"/>
        </w:rPr>
        <w:drawing>
          <wp:inline distT="0" distB="0" distL="0" distR="0" wp14:anchorId="0F13064D" wp14:editId="78095C68">
            <wp:extent cx="5392800" cy="2343600"/>
            <wp:effectExtent l="19050" t="19050" r="1778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tl.png"/>
                    <pic:cNvPicPr/>
                  </pic:nvPicPr>
                  <pic:blipFill>
                    <a:blip r:embed="rId69">
                      <a:extLst>
                        <a:ext uri="{28A0092B-C50C-407E-A947-70E740481C1C}">
                          <a14:useLocalDpi xmlns:a14="http://schemas.microsoft.com/office/drawing/2010/main" val="0"/>
                        </a:ext>
                      </a:extLst>
                    </a:blip>
                    <a:stretch>
                      <a:fillRect/>
                    </a:stretch>
                  </pic:blipFill>
                  <pic:spPr>
                    <a:xfrm>
                      <a:off x="0" y="0"/>
                      <a:ext cx="5392800" cy="2343600"/>
                    </a:xfrm>
                    <a:prstGeom prst="rect">
                      <a:avLst/>
                    </a:prstGeom>
                    <a:ln w="3175">
                      <a:solidFill>
                        <a:schemeClr val="tx1"/>
                      </a:solidFill>
                    </a:ln>
                  </pic:spPr>
                </pic:pic>
              </a:graphicData>
            </a:graphic>
          </wp:inline>
        </w:drawing>
      </w:r>
    </w:p>
    <w:p w14:paraId="77B4006A" w14:textId="56A7FFF6" w:rsidR="004D447B" w:rsidRDefault="004D447B" w:rsidP="00C719EC">
      <w:pPr>
        <w:pStyle w:val="ThesisTable"/>
      </w:pPr>
      <w:bookmarkStart w:id="236" w:name="_Toc93179989"/>
      <w:r>
        <w:t xml:space="preserve">Hình </w:t>
      </w:r>
      <w:fldSimple w:instr=" STYLEREF 1 \s ">
        <w:r w:rsidR="00822049">
          <w:rPr>
            <w:noProof/>
          </w:rPr>
          <w:t>3</w:t>
        </w:r>
      </w:fldSimple>
      <w:r w:rsidR="00860410">
        <w:noBreakHyphen/>
      </w:r>
      <w:fldSimple w:instr=" SEQ Hình \* ARABIC \s 1 ">
        <w:r w:rsidR="00822049">
          <w:rPr>
            <w:noProof/>
          </w:rPr>
          <w:t>44</w:t>
        </w:r>
      </w:fldSimple>
      <w:r>
        <w:t>. Quy trình thực hiện ETL</w:t>
      </w:r>
      <w:bookmarkEnd w:id="236"/>
    </w:p>
    <w:p w14:paraId="0D4AFEF6" w14:textId="6EB79D3D" w:rsidR="009406B5" w:rsidRDefault="004B3853" w:rsidP="00C719EC">
      <w:pPr>
        <w:ind w:firstLine="357"/>
      </w:pPr>
      <w:r>
        <w:t>Giai đoạn T</w:t>
      </w:r>
      <w:r w:rsidR="004D447B">
        <w:t xml:space="preserve">rích xuất – Extract: </w:t>
      </w:r>
      <w:r w:rsidR="002B3811">
        <w:t xml:space="preserve">Dữ liệu </w:t>
      </w:r>
      <w:r>
        <w:t>đến từ rất nhiều nguồn cả có cấu trúc (structured) và không cấu trúc (unstructured)</w:t>
      </w:r>
      <w:r w:rsidR="009546A7">
        <w:t>,</w:t>
      </w:r>
      <w:r>
        <w:t xml:space="preserve"> ví dụ như ứng dụng bán hàng, hệ thống quản lý khách hàng, nền tảng lưu trữ dữ liệu … </w:t>
      </w:r>
    </w:p>
    <w:p w14:paraId="2A572737" w14:textId="5D04BACF" w:rsidR="009406B5" w:rsidRDefault="004B3853" w:rsidP="00C719EC">
      <w:pPr>
        <w:ind w:firstLine="357"/>
      </w:pPr>
      <w:r>
        <w:t xml:space="preserve">Giai đoạn Chuyển đổi – Transform: Áp dụng các quy định và quy tắc để áp dụng nhằm đảm bảo </w:t>
      </w:r>
      <w:r w:rsidR="000C7D59">
        <w:t xml:space="preserve">khả năng truy cập </w:t>
      </w:r>
      <w:r>
        <w:t>và</w:t>
      </w:r>
      <w:r w:rsidR="000C7D59" w:rsidRPr="000C7D59">
        <w:t xml:space="preserve"> </w:t>
      </w:r>
      <w:r w:rsidR="000C7D59">
        <w:t>chất lượng dữ liệu</w:t>
      </w:r>
      <w:r>
        <w:t>, quy trình chuyển đổi dữ liệu gồm: làm sạch dữ liệu (data cleaning), tiêu chuẩn hóa</w:t>
      </w:r>
      <w:r w:rsidR="00331D86">
        <w:t xml:space="preserve"> (</w:t>
      </w:r>
      <w:r w:rsidR="00331D86" w:rsidRPr="00331D86">
        <w:t>standardize</w:t>
      </w:r>
      <w:r w:rsidR="00331D86">
        <w:t>)</w:t>
      </w:r>
      <w:r>
        <w:t xml:space="preserve">, xác minh, sắp xếp, loại bỏ dữ liệu trùng lặp (remove duplicate) … </w:t>
      </w:r>
    </w:p>
    <w:p w14:paraId="48A6F84F" w14:textId="5ACF9B23" w:rsidR="002C5425" w:rsidRPr="00F93450" w:rsidRDefault="00710AEF" w:rsidP="00C719EC">
      <w:pPr>
        <w:ind w:firstLine="357"/>
      </w:pPr>
      <w:r>
        <w:t>Giai đoạn Tải: T</w:t>
      </w:r>
      <w:r w:rsidR="004B3853">
        <w:t>ải dữ liệu vào một đích mới</w:t>
      </w:r>
      <w:r w:rsidR="009406B5">
        <w:t xml:space="preserve">, dữ liệu có thể được tải tất cả cùng một lúc (tải đầy đủ) hoặc theo từng khoảng theo lịch trình thời gian (tải tăng dần). </w:t>
      </w:r>
    </w:p>
    <w:p w14:paraId="3F27BCE9" w14:textId="66499E8B" w:rsidR="009F2223" w:rsidRDefault="00C75E9B" w:rsidP="009F2223">
      <w:pPr>
        <w:pStyle w:val="Heading3"/>
      </w:pPr>
      <w:bookmarkStart w:id="237" w:name="_Toc93179914"/>
      <w:r>
        <w:lastRenderedPageBreak/>
        <w:t>Tự động hóa bằng Apache Airflow và triển khai bằng Docker</w:t>
      </w:r>
      <w:bookmarkEnd w:id="237"/>
    </w:p>
    <w:p w14:paraId="106E62B8" w14:textId="1BCB7622" w:rsidR="002F71D4" w:rsidRDefault="008C0514" w:rsidP="009923CC">
      <w:pPr>
        <w:pStyle w:val="Paragraph"/>
        <w:spacing w:after="0"/>
        <w:ind w:firstLine="357"/>
        <w:rPr>
          <w:sz w:val="26"/>
          <w:szCs w:val="26"/>
        </w:rPr>
      </w:pPr>
      <w:r>
        <w:rPr>
          <w:sz w:val="26"/>
          <w:szCs w:val="26"/>
        </w:rPr>
        <w:t xml:space="preserve">Trong phần này, </w:t>
      </w:r>
      <w:r w:rsidR="00C54746">
        <w:rPr>
          <w:sz w:val="26"/>
          <w:szCs w:val="26"/>
        </w:rPr>
        <w:t>tôi</w:t>
      </w:r>
      <w:r>
        <w:rPr>
          <w:sz w:val="26"/>
          <w:szCs w:val="26"/>
        </w:rPr>
        <w:t xml:space="preserve"> sử dụng Docker và Apache Airflow để cài đặt và thiết lập một quy trình ETL từ các nguồn dữ liệu đến Cơ sở dữ liệu. Để cài đặt Apache Airflow, </w:t>
      </w:r>
      <w:r w:rsidR="00C54746">
        <w:rPr>
          <w:sz w:val="26"/>
          <w:szCs w:val="26"/>
        </w:rPr>
        <w:t>tôi</w:t>
      </w:r>
      <w:r>
        <w:rPr>
          <w:sz w:val="26"/>
          <w:szCs w:val="26"/>
        </w:rPr>
        <w:t xml:space="preserve"> sử dụng Docker để tạo các </w:t>
      </w:r>
      <w:r w:rsidR="001B594C">
        <w:rPr>
          <w:sz w:val="26"/>
          <w:szCs w:val="26"/>
        </w:rPr>
        <w:t>Container</w:t>
      </w:r>
      <w:r>
        <w:rPr>
          <w:sz w:val="26"/>
          <w:szCs w:val="26"/>
        </w:rPr>
        <w:t xml:space="preserve"> chứa các image của các thành phần cần thiết</w:t>
      </w:r>
      <w:r w:rsidR="00083E86">
        <w:rPr>
          <w:sz w:val="26"/>
          <w:szCs w:val="26"/>
        </w:rPr>
        <w:t>.</w:t>
      </w:r>
    </w:p>
    <w:p w14:paraId="4A0C0C0F" w14:textId="0CBC0720" w:rsidR="00835239" w:rsidRDefault="00272A92" w:rsidP="00AC2FA9">
      <w:pPr>
        <w:pStyle w:val="Paragraph"/>
        <w:keepNext/>
        <w:spacing w:after="0"/>
        <w:jc w:val="center"/>
      </w:pPr>
      <w:r>
        <w:rPr>
          <w:noProof/>
          <w:lang w:val="vi-VN" w:eastAsia="vi-VN"/>
        </w:rPr>
        <w:drawing>
          <wp:inline distT="0" distB="0" distL="0" distR="0" wp14:anchorId="246A162B" wp14:editId="2BAE4E8E">
            <wp:extent cx="5698800" cy="178200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ocker.drawio (1).png"/>
                    <pic:cNvPicPr/>
                  </pic:nvPicPr>
                  <pic:blipFill>
                    <a:blip r:embed="rId70">
                      <a:extLst>
                        <a:ext uri="{28A0092B-C50C-407E-A947-70E740481C1C}">
                          <a14:useLocalDpi xmlns:a14="http://schemas.microsoft.com/office/drawing/2010/main" val="0"/>
                        </a:ext>
                      </a:extLst>
                    </a:blip>
                    <a:stretch>
                      <a:fillRect/>
                    </a:stretch>
                  </pic:blipFill>
                  <pic:spPr>
                    <a:xfrm>
                      <a:off x="0" y="0"/>
                      <a:ext cx="5698800" cy="1782000"/>
                    </a:xfrm>
                    <a:prstGeom prst="rect">
                      <a:avLst/>
                    </a:prstGeom>
                  </pic:spPr>
                </pic:pic>
              </a:graphicData>
            </a:graphic>
          </wp:inline>
        </w:drawing>
      </w:r>
    </w:p>
    <w:p w14:paraId="1D60AC1A" w14:textId="10619CAF" w:rsidR="00835239" w:rsidRDefault="00835239" w:rsidP="009923CC">
      <w:pPr>
        <w:pStyle w:val="ThesisTable"/>
      </w:pPr>
      <w:bookmarkStart w:id="238" w:name="_Toc93179990"/>
      <w:r>
        <w:t xml:space="preserve">Hình </w:t>
      </w:r>
      <w:fldSimple w:instr=" STYLEREF 1 \s ">
        <w:r w:rsidR="00822049">
          <w:rPr>
            <w:noProof/>
          </w:rPr>
          <w:t>3</w:t>
        </w:r>
      </w:fldSimple>
      <w:r w:rsidR="00860410">
        <w:noBreakHyphen/>
      </w:r>
      <w:fldSimple w:instr=" SEQ Hình \* ARABIC \s 1 ">
        <w:r w:rsidR="00822049">
          <w:rPr>
            <w:noProof/>
          </w:rPr>
          <w:t>45</w:t>
        </w:r>
      </w:fldSimple>
      <w:r>
        <w:t>. Các thành phần của Docker</w:t>
      </w:r>
      <w:bookmarkEnd w:id="238"/>
    </w:p>
    <w:p w14:paraId="5EFD2E84" w14:textId="3701B223" w:rsidR="00083E86" w:rsidRDefault="00656566" w:rsidP="009923CC">
      <w:pPr>
        <w:pStyle w:val="ThesisTable"/>
        <w:ind w:firstLine="357"/>
        <w:jc w:val="both"/>
        <w:rPr>
          <w:b w:val="0"/>
          <w:sz w:val="26"/>
          <w:szCs w:val="26"/>
        </w:rPr>
      </w:pPr>
      <w:r>
        <w:rPr>
          <w:b w:val="0"/>
          <w:sz w:val="26"/>
          <w:szCs w:val="26"/>
        </w:rPr>
        <w:t>Hình 3-45</w:t>
      </w:r>
      <w:r w:rsidR="00083E86">
        <w:rPr>
          <w:b w:val="0"/>
          <w:sz w:val="26"/>
          <w:szCs w:val="26"/>
        </w:rPr>
        <w:t xml:space="preserve"> là các thành phần</w:t>
      </w:r>
      <w:r w:rsidR="00425A41">
        <w:rPr>
          <w:b w:val="0"/>
          <w:sz w:val="26"/>
          <w:szCs w:val="26"/>
        </w:rPr>
        <w:t xml:space="preserve"> kiến trúc</w:t>
      </w:r>
      <w:r w:rsidR="00083E86">
        <w:rPr>
          <w:b w:val="0"/>
          <w:sz w:val="26"/>
          <w:szCs w:val="26"/>
        </w:rPr>
        <w:t xml:space="preserve"> của Docker bao gồm: Webserver, Scheduler</w:t>
      </w:r>
      <w:r w:rsidR="008B7A79">
        <w:rPr>
          <w:b w:val="0"/>
          <w:sz w:val="26"/>
          <w:szCs w:val="26"/>
        </w:rPr>
        <w:t>, Executor</w:t>
      </w:r>
      <w:r w:rsidR="00083E86">
        <w:rPr>
          <w:b w:val="0"/>
          <w:sz w:val="26"/>
          <w:szCs w:val="26"/>
        </w:rPr>
        <w:t xml:space="preserve"> và Meta</w:t>
      </w:r>
      <w:r w:rsidR="00425A41">
        <w:rPr>
          <w:b w:val="0"/>
          <w:sz w:val="26"/>
          <w:szCs w:val="26"/>
        </w:rPr>
        <w:t>data</w:t>
      </w:r>
      <w:r w:rsidR="00083E86">
        <w:rPr>
          <w:b w:val="0"/>
          <w:sz w:val="26"/>
          <w:szCs w:val="26"/>
        </w:rPr>
        <w:t xml:space="preserve"> Database. Mỗi thành phần được chứa trong 1 </w:t>
      </w:r>
      <w:r w:rsidR="001B594C">
        <w:rPr>
          <w:b w:val="0"/>
          <w:sz w:val="26"/>
          <w:szCs w:val="26"/>
        </w:rPr>
        <w:t xml:space="preserve">Container </w:t>
      </w:r>
      <w:r w:rsidR="007430A5">
        <w:rPr>
          <w:b w:val="0"/>
          <w:sz w:val="26"/>
          <w:szCs w:val="26"/>
        </w:rPr>
        <w:t>hay được gọi là I</w:t>
      </w:r>
      <w:r w:rsidR="00083E86">
        <w:rPr>
          <w:b w:val="0"/>
          <w:sz w:val="26"/>
          <w:szCs w:val="26"/>
        </w:rPr>
        <w:t xml:space="preserve">mage, những </w:t>
      </w:r>
      <w:r w:rsidR="001B594C">
        <w:rPr>
          <w:b w:val="0"/>
          <w:sz w:val="26"/>
          <w:szCs w:val="26"/>
        </w:rPr>
        <w:t>Container</w:t>
      </w:r>
      <w:r w:rsidR="00083E86">
        <w:rPr>
          <w:b w:val="0"/>
          <w:sz w:val="26"/>
          <w:szCs w:val="26"/>
        </w:rPr>
        <w:t xml:space="preserve"> này giao tiếp được với nhau khi cùng được chạy trên cùng 1 Docker Engine.</w:t>
      </w:r>
    </w:p>
    <w:p w14:paraId="36FC10C7" w14:textId="306D521F" w:rsidR="00F1691B" w:rsidRDefault="00F1691B" w:rsidP="00F1691B">
      <w:pPr>
        <w:pStyle w:val="Paragraph"/>
        <w:numPr>
          <w:ilvl w:val="0"/>
          <w:numId w:val="68"/>
        </w:numPr>
        <w:spacing w:after="0"/>
        <w:rPr>
          <w:sz w:val="26"/>
          <w:szCs w:val="26"/>
        </w:rPr>
      </w:pPr>
      <w:r>
        <w:rPr>
          <w:sz w:val="26"/>
          <w:szCs w:val="26"/>
        </w:rPr>
        <w:t>Webserver: là giao diện web để quản lý các quy trình công việc (DAG), quản lý môi trường, các luồng môi trường Airflow và thực hiện các hành động quản trị</w:t>
      </w:r>
      <w:r w:rsidR="00883204">
        <w:rPr>
          <w:sz w:val="26"/>
          <w:szCs w:val="26"/>
        </w:rPr>
        <w:t xml:space="preserve"> cung cấp khả năng</w:t>
      </w:r>
      <w:r w:rsidR="004328AC">
        <w:rPr>
          <w:sz w:val="26"/>
          <w:szCs w:val="26"/>
        </w:rPr>
        <w:t xml:space="preserve"> quản lý người dùng, vai trò và các cấu hình khác nhau</w:t>
      </w:r>
      <w:r>
        <w:rPr>
          <w:sz w:val="26"/>
          <w:szCs w:val="26"/>
        </w:rPr>
        <w:t xml:space="preserve">. </w:t>
      </w:r>
    </w:p>
    <w:p w14:paraId="7F1C7097" w14:textId="290D62A7" w:rsidR="00F1691B" w:rsidRDefault="00F1691B" w:rsidP="00F1691B">
      <w:pPr>
        <w:pStyle w:val="Paragraph"/>
        <w:numPr>
          <w:ilvl w:val="0"/>
          <w:numId w:val="68"/>
        </w:numPr>
        <w:spacing w:after="0"/>
        <w:rPr>
          <w:sz w:val="26"/>
          <w:szCs w:val="26"/>
        </w:rPr>
      </w:pPr>
      <w:r>
        <w:rPr>
          <w:sz w:val="26"/>
          <w:szCs w:val="26"/>
        </w:rPr>
        <w:t>Scheduler: là bộ lập lịch giám sát tất cả các tác vụ và DAG, sau đó kích hoạt các thực thể (</w:t>
      </w:r>
      <w:r w:rsidRPr="0066048D">
        <w:rPr>
          <w:sz w:val="26"/>
          <w:szCs w:val="26"/>
        </w:rPr>
        <w:t>instances</w:t>
      </w:r>
      <w:r>
        <w:rPr>
          <w:sz w:val="26"/>
          <w:szCs w:val="26"/>
        </w:rPr>
        <w:t>) của tác vụ ngay khi các phần phụ thuộc (</w:t>
      </w:r>
      <w:r w:rsidRPr="0066048D">
        <w:rPr>
          <w:sz w:val="26"/>
          <w:szCs w:val="26"/>
        </w:rPr>
        <w:t>dependencies</w:t>
      </w:r>
      <w:r>
        <w:rPr>
          <w:sz w:val="26"/>
          <w:szCs w:val="26"/>
        </w:rPr>
        <w:t xml:space="preserve">) đã hoàn tất. Đằng sau mỗi scheduler là thực hiện những quy trình phụ, dùng để giám sát và đồng bộ hóa với tất cả các DAG trong thư mục DAG đã chỉ định. </w:t>
      </w:r>
    </w:p>
    <w:p w14:paraId="57E49DB3" w14:textId="6EF8FC25" w:rsidR="00B76DB9" w:rsidRDefault="00B76DB9" w:rsidP="00B76DB9">
      <w:pPr>
        <w:pStyle w:val="Paragraph"/>
        <w:numPr>
          <w:ilvl w:val="0"/>
          <w:numId w:val="68"/>
        </w:numPr>
        <w:spacing w:after="0"/>
        <w:rPr>
          <w:sz w:val="26"/>
          <w:szCs w:val="26"/>
        </w:rPr>
      </w:pPr>
      <w:r>
        <w:rPr>
          <w:sz w:val="26"/>
          <w:szCs w:val="26"/>
        </w:rPr>
        <w:t>Executor: là thành phần thực thi các tác vụ</w:t>
      </w:r>
      <w:r w:rsidR="00B609A1">
        <w:rPr>
          <w:sz w:val="26"/>
          <w:szCs w:val="26"/>
        </w:rPr>
        <w:t xml:space="preserve"> trong khi Scheduler tổ chức, sắp xếp các tác vụ. C</w:t>
      </w:r>
      <w:r>
        <w:rPr>
          <w:sz w:val="26"/>
          <w:szCs w:val="26"/>
        </w:rPr>
        <w:t xml:space="preserve">ó nhiều loại thực thi đi kèm với Airflow như </w:t>
      </w:r>
      <w:r w:rsidRPr="00B76DB9">
        <w:rPr>
          <w:sz w:val="26"/>
          <w:szCs w:val="26"/>
        </w:rPr>
        <w:t>SequentialExecutor, LocalExecutor, CeleryExecutor và KubernetesExecutor.</w:t>
      </w:r>
    </w:p>
    <w:p w14:paraId="057E1F00" w14:textId="10BC4667" w:rsidR="00642772" w:rsidRPr="00642772" w:rsidRDefault="00DD11FC" w:rsidP="00DD5A13">
      <w:pPr>
        <w:pStyle w:val="Paragraph"/>
        <w:numPr>
          <w:ilvl w:val="0"/>
          <w:numId w:val="68"/>
        </w:numPr>
        <w:spacing w:after="0"/>
        <w:rPr>
          <w:sz w:val="26"/>
          <w:szCs w:val="26"/>
        </w:rPr>
      </w:pPr>
      <w:r>
        <w:rPr>
          <w:sz w:val="26"/>
          <w:szCs w:val="26"/>
        </w:rPr>
        <w:t>Metadata Database: là Cơ sở</w:t>
      </w:r>
      <w:r w:rsidR="006536D4" w:rsidRPr="00642772">
        <w:rPr>
          <w:sz w:val="26"/>
          <w:szCs w:val="26"/>
        </w:rPr>
        <w:t xml:space="preserve"> dữ liệu lưu trữ các cấu hình, như là các biến và kết nối, thông tin người dùng, vai trò và chính sách. Là nguồn cung trung thực của Airflow Scheduler cho tất cả các </w:t>
      </w:r>
      <w:r w:rsidR="00642772" w:rsidRPr="00642772">
        <w:rPr>
          <w:sz w:val="26"/>
          <w:szCs w:val="26"/>
        </w:rPr>
        <w:t>siêu dữ liệu (metadata)</w:t>
      </w:r>
      <w:r w:rsidR="006536D4" w:rsidRPr="00642772">
        <w:rPr>
          <w:sz w:val="26"/>
          <w:szCs w:val="26"/>
        </w:rPr>
        <w:t xml:space="preserve"> liên quan đến DAG, thời </w:t>
      </w:r>
      <w:r w:rsidR="006536D4" w:rsidRPr="00642772">
        <w:rPr>
          <w:sz w:val="26"/>
          <w:szCs w:val="26"/>
        </w:rPr>
        <w:lastRenderedPageBreak/>
        <w:t xml:space="preserve">gian biểu, số liệu thống kê từ các lần chạy DAG. Airflow sử dụng SQLAlchemy và </w:t>
      </w:r>
      <w:r w:rsidR="002200FC">
        <w:rPr>
          <w:sz w:val="26"/>
          <w:szCs w:val="26"/>
        </w:rPr>
        <w:t>ORM</w:t>
      </w:r>
      <w:r w:rsidR="002200FC" w:rsidRPr="00642772">
        <w:rPr>
          <w:sz w:val="26"/>
          <w:szCs w:val="26"/>
        </w:rPr>
        <w:t xml:space="preserve"> </w:t>
      </w:r>
      <w:r w:rsidR="002200FC">
        <w:rPr>
          <w:sz w:val="26"/>
          <w:szCs w:val="26"/>
        </w:rPr>
        <w:t>(</w:t>
      </w:r>
      <w:r w:rsidR="006536D4" w:rsidRPr="004B0E62">
        <w:rPr>
          <w:b/>
          <w:sz w:val="26"/>
          <w:szCs w:val="26"/>
        </w:rPr>
        <w:t>O</w:t>
      </w:r>
      <w:r w:rsidR="006536D4" w:rsidRPr="00642772">
        <w:rPr>
          <w:sz w:val="26"/>
          <w:szCs w:val="26"/>
        </w:rPr>
        <w:t xml:space="preserve">bject </w:t>
      </w:r>
      <w:r w:rsidR="006536D4" w:rsidRPr="004B0E62">
        <w:rPr>
          <w:b/>
          <w:sz w:val="26"/>
          <w:szCs w:val="26"/>
        </w:rPr>
        <w:t>R</w:t>
      </w:r>
      <w:r w:rsidR="006536D4" w:rsidRPr="00642772">
        <w:rPr>
          <w:sz w:val="26"/>
          <w:szCs w:val="26"/>
        </w:rPr>
        <w:t xml:space="preserve">elational </w:t>
      </w:r>
      <w:r w:rsidR="006536D4" w:rsidRPr="004B0E62">
        <w:rPr>
          <w:b/>
          <w:sz w:val="26"/>
          <w:szCs w:val="26"/>
        </w:rPr>
        <w:t>M</w:t>
      </w:r>
      <w:r w:rsidR="002200FC">
        <w:rPr>
          <w:sz w:val="26"/>
          <w:szCs w:val="26"/>
        </w:rPr>
        <w:t>apping)</w:t>
      </w:r>
      <w:r w:rsidR="006536D4" w:rsidRPr="00642772">
        <w:rPr>
          <w:sz w:val="26"/>
          <w:szCs w:val="26"/>
        </w:rPr>
        <w:t xml:space="preserve"> bằng Python để kết nối và tương tác với Cơ sở siêu dữ liệu ở lớp ứng dụng ở bên dưới. </w:t>
      </w:r>
      <w:r w:rsidR="00642772" w:rsidRPr="00642772">
        <w:rPr>
          <w:sz w:val="26"/>
          <w:szCs w:val="26"/>
        </w:rPr>
        <w:t>Cơ sở siêu dữ liệu của Airflow có tổng cộng 30 bảng được lưu trữ trên lược đồ.</w:t>
      </w:r>
    </w:p>
    <w:p w14:paraId="6453DB66" w14:textId="16F053BE" w:rsidR="002E5980" w:rsidRDefault="00083E86" w:rsidP="009923CC">
      <w:pPr>
        <w:pStyle w:val="ThesisTable"/>
        <w:ind w:firstLine="357"/>
        <w:jc w:val="both"/>
        <w:rPr>
          <w:b w:val="0"/>
          <w:sz w:val="26"/>
          <w:szCs w:val="26"/>
        </w:rPr>
      </w:pPr>
      <w:r>
        <w:rPr>
          <w:b w:val="0"/>
          <w:sz w:val="26"/>
          <w:szCs w:val="26"/>
        </w:rPr>
        <w:t xml:space="preserve">Các </w:t>
      </w:r>
      <w:r w:rsidR="001B594C">
        <w:rPr>
          <w:b w:val="0"/>
          <w:sz w:val="26"/>
          <w:szCs w:val="26"/>
        </w:rPr>
        <w:t>Container</w:t>
      </w:r>
      <w:r w:rsidR="002B7F42">
        <w:rPr>
          <w:b w:val="0"/>
          <w:sz w:val="26"/>
          <w:szCs w:val="26"/>
        </w:rPr>
        <w:t xml:space="preserve"> </w:t>
      </w:r>
      <w:r>
        <w:rPr>
          <w:b w:val="0"/>
          <w:sz w:val="26"/>
          <w:szCs w:val="26"/>
        </w:rPr>
        <w:t>của Docker được định nghĩa bằng công cụ có tên là</w:t>
      </w:r>
      <w:r w:rsidR="0042271E">
        <w:rPr>
          <w:b w:val="0"/>
          <w:sz w:val="26"/>
          <w:szCs w:val="26"/>
        </w:rPr>
        <w:t xml:space="preserve"> Docker-Compose, </w:t>
      </w:r>
      <w:r>
        <w:rPr>
          <w:b w:val="0"/>
          <w:sz w:val="26"/>
          <w:szCs w:val="26"/>
        </w:rPr>
        <w:t>là công cụ để định nghĩa và chạy multi-container cho ứng dụng Docker. Với Docker-Compose, lập trình viên sử dụng file YAML để thiết lập các services cho ứng dụn</w:t>
      </w:r>
      <w:r w:rsidR="002E5980">
        <w:rPr>
          <w:b w:val="0"/>
          <w:sz w:val="26"/>
          <w:szCs w:val="26"/>
        </w:rPr>
        <w:t xml:space="preserve">g. Sau đó dùng những command để create và run những thiết lập đó. Sử dụng khá đơn giản chỉ với 3 bước: </w:t>
      </w:r>
    </w:p>
    <w:p w14:paraId="1049FFEB" w14:textId="510F152B" w:rsidR="002E5980" w:rsidRPr="002E5980" w:rsidRDefault="002E5980" w:rsidP="009923CC">
      <w:pPr>
        <w:pStyle w:val="ThesisTable"/>
        <w:numPr>
          <w:ilvl w:val="0"/>
          <w:numId w:val="67"/>
        </w:numPr>
        <w:jc w:val="both"/>
        <w:rPr>
          <w:b w:val="0"/>
          <w:sz w:val="26"/>
          <w:szCs w:val="26"/>
        </w:rPr>
      </w:pPr>
      <w:r>
        <w:rPr>
          <w:b w:val="0"/>
          <w:sz w:val="26"/>
          <w:szCs w:val="26"/>
        </w:rPr>
        <w:t>Khai báo môi trường cho ứng dụng bằng Dockerfile (là một dạng text dùng để thiết lập cấu trúc cho docker image nhờ chứa một tập hợp các câu lệnh ví dụ như RUN, COPY, FROM, CMD …).</w:t>
      </w:r>
    </w:p>
    <w:p w14:paraId="7F8E6C78" w14:textId="17D9F68C" w:rsidR="00083E86" w:rsidRDefault="002E5980" w:rsidP="009923CC">
      <w:pPr>
        <w:pStyle w:val="ThesisTable"/>
        <w:numPr>
          <w:ilvl w:val="0"/>
          <w:numId w:val="67"/>
        </w:numPr>
        <w:jc w:val="both"/>
        <w:rPr>
          <w:b w:val="0"/>
          <w:sz w:val="26"/>
          <w:szCs w:val="26"/>
        </w:rPr>
      </w:pPr>
      <w:r>
        <w:rPr>
          <w:b w:val="0"/>
          <w:sz w:val="26"/>
          <w:szCs w:val="26"/>
        </w:rPr>
        <w:t>Khai báo các services</w:t>
      </w:r>
      <w:r w:rsidR="00083E86">
        <w:rPr>
          <w:b w:val="0"/>
          <w:sz w:val="26"/>
          <w:szCs w:val="26"/>
        </w:rPr>
        <w:t xml:space="preserve"> </w:t>
      </w:r>
      <w:r>
        <w:rPr>
          <w:b w:val="0"/>
          <w:sz w:val="26"/>
          <w:szCs w:val="26"/>
        </w:rPr>
        <w:t>cần th</w:t>
      </w:r>
      <w:r w:rsidR="00941E47">
        <w:rPr>
          <w:b w:val="0"/>
          <w:sz w:val="26"/>
          <w:szCs w:val="26"/>
        </w:rPr>
        <w:t>iết để</w:t>
      </w:r>
      <w:r>
        <w:rPr>
          <w:b w:val="0"/>
          <w:sz w:val="26"/>
          <w:szCs w:val="26"/>
        </w:rPr>
        <w:t xml:space="preserve"> chạy ứng dụng trong file docker-compose.yaml.</w:t>
      </w:r>
    </w:p>
    <w:p w14:paraId="0219FADD" w14:textId="7664AEFB" w:rsidR="00941E47" w:rsidRPr="00941E47" w:rsidRDefault="002E5980" w:rsidP="009923CC">
      <w:pPr>
        <w:pStyle w:val="ThesisTable"/>
        <w:numPr>
          <w:ilvl w:val="0"/>
          <w:numId w:val="67"/>
        </w:numPr>
        <w:jc w:val="both"/>
        <w:rPr>
          <w:b w:val="0"/>
          <w:sz w:val="26"/>
          <w:szCs w:val="26"/>
        </w:rPr>
      </w:pPr>
      <w:r>
        <w:rPr>
          <w:b w:val="0"/>
          <w:sz w:val="26"/>
          <w:szCs w:val="26"/>
        </w:rPr>
        <w:t>Chạy docker-compose up để khởi động và chạy ứng dụng.</w:t>
      </w:r>
    </w:p>
    <w:p w14:paraId="000C8A84" w14:textId="77777777" w:rsidR="00941E47" w:rsidRDefault="00105970" w:rsidP="009923CC">
      <w:pPr>
        <w:pStyle w:val="Paragraph"/>
        <w:keepNext/>
        <w:spacing w:after="0"/>
        <w:jc w:val="center"/>
      </w:pPr>
      <w:r>
        <w:rPr>
          <w:noProof/>
          <w:sz w:val="26"/>
          <w:szCs w:val="26"/>
          <w:lang w:val="vi-VN" w:eastAsia="vi-VN"/>
        </w:rPr>
        <w:drawing>
          <wp:inline distT="0" distB="0" distL="0" distR="0" wp14:anchorId="1F0201C6" wp14:editId="590860A5">
            <wp:extent cx="5266800" cy="1555200"/>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what-is-dockerfile-and-how-to-create-a-docker.png"/>
                    <pic:cNvPicPr/>
                  </pic:nvPicPr>
                  <pic:blipFill>
                    <a:blip r:embed="rId71">
                      <a:extLst>
                        <a:ext uri="{28A0092B-C50C-407E-A947-70E740481C1C}">
                          <a14:useLocalDpi xmlns:a14="http://schemas.microsoft.com/office/drawing/2010/main" val="0"/>
                        </a:ext>
                      </a:extLst>
                    </a:blip>
                    <a:stretch>
                      <a:fillRect/>
                    </a:stretch>
                  </pic:blipFill>
                  <pic:spPr>
                    <a:xfrm>
                      <a:off x="0" y="0"/>
                      <a:ext cx="5266800" cy="1555200"/>
                    </a:xfrm>
                    <a:prstGeom prst="rect">
                      <a:avLst/>
                    </a:prstGeom>
                  </pic:spPr>
                </pic:pic>
              </a:graphicData>
            </a:graphic>
          </wp:inline>
        </w:drawing>
      </w:r>
    </w:p>
    <w:p w14:paraId="3154292B" w14:textId="6DA45B4B" w:rsidR="008C0514" w:rsidRPr="008C0514" w:rsidRDefault="00941E47" w:rsidP="00485F26">
      <w:pPr>
        <w:pStyle w:val="ThesisTable"/>
        <w:rPr>
          <w:sz w:val="26"/>
          <w:szCs w:val="26"/>
        </w:rPr>
      </w:pPr>
      <w:bookmarkStart w:id="239" w:name="_Toc93179991"/>
      <w:r>
        <w:t xml:space="preserve">Hình </w:t>
      </w:r>
      <w:fldSimple w:instr=" STYLEREF 1 \s ">
        <w:r w:rsidR="00822049">
          <w:rPr>
            <w:noProof/>
          </w:rPr>
          <w:t>3</w:t>
        </w:r>
      </w:fldSimple>
      <w:r w:rsidR="00860410">
        <w:noBreakHyphen/>
      </w:r>
      <w:fldSimple w:instr=" SEQ Hình \* ARABIC \s 1 ">
        <w:r w:rsidR="00822049">
          <w:rPr>
            <w:noProof/>
          </w:rPr>
          <w:t>46</w:t>
        </w:r>
      </w:fldSimple>
      <w:r>
        <w:t>. Cách tạo Docker Container từ Dockerfile</w:t>
      </w:r>
      <w:bookmarkEnd w:id="239"/>
    </w:p>
    <w:p w14:paraId="2C83AB44" w14:textId="4BA62543" w:rsidR="0066048D" w:rsidRDefault="001242D8" w:rsidP="001242D8">
      <w:pPr>
        <w:pStyle w:val="Paragraph"/>
        <w:spacing w:after="0"/>
        <w:ind w:firstLine="357"/>
        <w:rPr>
          <w:sz w:val="26"/>
          <w:szCs w:val="26"/>
        </w:rPr>
      </w:pPr>
      <w:r>
        <w:rPr>
          <w:sz w:val="26"/>
          <w:szCs w:val="26"/>
        </w:rPr>
        <w:t xml:space="preserve">Để khởi động Docker, cần thiết lập các cấu hình cần thiết cho 3 </w:t>
      </w:r>
      <w:r w:rsidR="001B594C">
        <w:rPr>
          <w:sz w:val="26"/>
          <w:szCs w:val="26"/>
        </w:rPr>
        <w:t>Container</w:t>
      </w:r>
      <w:r>
        <w:rPr>
          <w:sz w:val="26"/>
          <w:szCs w:val="26"/>
        </w:rPr>
        <w:t>: Webserver, Scheduler và Metadata Database tro</w:t>
      </w:r>
      <w:r w:rsidR="00122C63">
        <w:rPr>
          <w:sz w:val="26"/>
          <w:szCs w:val="26"/>
        </w:rPr>
        <w:t xml:space="preserve">ng file “docker-compose.yaml” để </w:t>
      </w:r>
      <w:r w:rsidR="00183EF0">
        <w:rPr>
          <w:sz w:val="26"/>
          <w:szCs w:val="26"/>
        </w:rPr>
        <w:t xml:space="preserve">định nghĩa các Image như </w:t>
      </w:r>
      <w:r w:rsidR="00122C63">
        <w:rPr>
          <w:sz w:val="26"/>
          <w:szCs w:val="26"/>
        </w:rPr>
        <w:t>khai báo</w:t>
      </w:r>
      <w:r>
        <w:rPr>
          <w:sz w:val="26"/>
          <w:szCs w:val="26"/>
        </w:rPr>
        <w:t xml:space="preserve"> môi trường, phiên bản Airflow, thiết lập thư mục, các thư viện cần thiết. Sử dụng terminal để khởi động Docker bằng lệnh “docker-compose up –build”. Sử dụng port localhost</w:t>
      </w:r>
      <w:r w:rsidR="002B7A63">
        <w:rPr>
          <w:sz w:val="26"/>
          <w:szCs w:val="26"/>
        </w:rPr>
        <w:t>:8080</w:t>
      </w:r>
      <w:r>
        <w:rPr>
          <w:sz w:val="26"/>
          <w:szCs w:val="26"/>
        </w:rPr>
        <w:t xml:space="preserve"> cho Webserver</w:t>
      </w:r>
      <w:r w:rsidR="002B7A63">
        <w:rPr>
          <w:sz w:val="26"/>
          <w:szCs w:val="26"/>
        </w:rPr>
        <w:t xml:space="preserve"> và Scheduler,</w:t>
      </w:r>
      <w:r>
        <w:rPr>
          <w:sz w:val="26"/>
          <w:szCs w:val="26"/>
        </w:rPr>
        <w:t xml:space="preserve"> Cơ sở dữ l</w:t>
      </w:r>
      <w:r w:rsidR="002A218D">
        <w:rPr>
          <w:sz w:val="26"/>
          <w:szCs w:val="26"/>
        </w:rPr>
        <w:t>iệu Postgre</w:t>
      </w:r>
      <w:r w:rsidR="002B7A63">
        <w:rPr>
          <w:sz w:val="26"/>
          <w:szCs w:val="26"/>
        </w:rPr>
        <w:t>SQL để lưu trữ Metadata.</w:t>
      </w:r>
    </w:p>
    <w:p w14:paraId="05791BAA" w14:textId="2D643094" w:rsidR="002B7A63" w:rsidRDefault="00681E44" w:rsidP="00AC2FA9">
      <w:pPr>
        <w:pStyle w:val="Paragraph"/>
        <w:keepNext/>
        <w:spacing w:after="0"/>
        <w:jc w:val="center"/>
      </w:pPr>
      <w:r>
        <w:rPr>
          <w:noProof/>
          <w:lang w:val="vi-VN" w:eastAsia="vi-VN"/>
        </w:rPr>
        <w:lastRenderedPageBreak/>
        <w:drawing>
          <wp:inline distT="0" distB="0" distL="0" distR="0" wp14:anchorId="77A86C83" wp14:editId="7DB380EF">
            <wp:extent cx="5581650" cy="31394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1650" cy="3139440"/>
                    </a:xfrm>
                    <a:prstGeom prst="rect">
                      <a:avLst/>
                    </a:prstGeom>
                  </pic:spPr>
                </pic:pic>
              </a:graphicData>
            </a:graphic>
          </wp:inline>
        </w:drawing>
      </w:r>
    </w:p>
    <w:p w14:paraId="1B281DDB" w14:textId="7770209B" w:rsidR="002B7A63" w:rsidRDefault="002B7A63" w:rsidP="00485F26">
      <w:pPr>
        <w:pStyle w:val="ThesisTable"/>
        <w:rPr>
          <w:sz w:val="26"/>
          <w:szCs w:val="26"/>
        </w:rPr>
      </w:pPr>
      <w:bookmarkStart w:id="240" w:name="_Toc93179992"/>
      <w:r>
        <w:t xml:space="preserve">Hình </w:t>
      </w:r>
      <w:fldSimple w:instr=" STYLEREF 1 \s ">
        <w:r w:rsidR="00822049">
          <w:rPr>
            <w:noProof/>
          </w:rPr>
          <w:t>3</w:t>
        </w:r>
      </w:fldSimple>
      <w:r w:rsidR="00860410">
        <w:noBreakHyphen/>
      </w:r>
      <w:fldSimple w:instr=" SEQ Hình \* ARABIC \s 1 ">
        <w:r w:rsidR="00822049">
          <w:rPr>
            <w:noProof/>
          </w:rPr>
          <w:t>47</w:t>
        </w:r>
      </w:fldSimple>
      <w:r>
        <w:t>. Log của DAG khi đã thực hiện thành công</w:t>
      </w:r>
      <w:bookmarkEnd w:id="240"/>
    </w:p>
    <w:p w14:paraId="44452310" w14:textId="5E823913" w:rsidR="009F2223" w:rsidRPr="002B7A63" w:rsidRDefault="00656566" w:rsidP="00EA31D0">
      <w:pPr>
        <w:pStyle w:val="Paragraph"/>
        <w:spacing w:after="0"/>
        <w:ind w:firstLine="357"/>
        <w:rPr>
          <w:sz w:val="26"/>
          <w:szCs w:val="26"/>
        </w:rPr>
      </w:pPr>
      <w:r>
        <w:rPr>
          <w:sz w:val="26"/>
          <w:szCs w:val="26"/>
        </w:rPr>
        <w:t>Hình 3-47</w:t>
      </w:r>
      <w:r w:rsidR="00B77ABB">
        <w:rPr>
          <w:sz w:val="26"/>
          <w:szCs w:val="26"/>
        </w:rPr>
        <w:t xml:space="preserve"> là log của DAG sau khi đã thực hiện thành công, các thiết lập của DAG bao gồm: retries=1 (số lần chạy lại khi bị lỗi), retry_delay=</w:t>
      </w:r>
      <w:r w:rsidR="00B77ABB" w:rsidRPr="00B77ABB">
        <w:rPr>
          <w:sz w:val="26"/>
          <w:szCs w:val="26"/>
        </w:rPr>
        <w:t>timedelta(minutes=5)</w:t>
      </w:r>
      <w:r w:rsidR="00B77ABB">
        <w:rPr>
          <w:sz w:val="26"/>
          <w:szCs w:val="26"/>
        </w:rPr>
        <w:t xml:space="preserve"> (</w:t>
      </w:r>
      <w:r w:rsidR="00B5389C">
        <w:rPr>
          <w:sz w:val="26"/>
          <w:szCs w:val="26"/>
        </w:rPr>
        <w:t>thời gian để</w:t>
      </w:r>
      <w:r w:rsidR="00B77ABB">
        <w:rPr>
          <w:sz w:val="26"/>
          <w:szCs w:val="26"/>
        </w:rPr>
        <w:t xml:space="preserve"> chạy lại khi bị lỗi), start_date=</w:t>
      </w:r>
      <w:r w:rsidR="00B77ABB" w:rsidRPr="00B77ABB">
        <w:rPr>
          <w:sz w:val="26"/>
          <w:szCs w:val="26"/>
        </w:rPr>
        <w:t>datetime(2021, 1, 1)</w:t>
      </w:r>
      <w:r w:rsidR="00B77ABB">
        <w:rPr>
          <w:sz w:val="26"/>
          <w:szCs w:val="26"/>
        </w:rPr>
        <w:t xml:space="preserve"> (ngày bắt đầu chạy DAG).</w:t>
      </w:r>
    </w:p>
    <w:p w14:paraId="7D8C4251" w14:textId="20FEAC1D" w:rsidR="00443497" w:rsidRDefault="00B27650" w:rsidP="00443497">
      <w:pPr>
        <w:pStyle w:val="Paragraph"/>
        <w:keepNext/>
        <w:spacing w:after="0"/>
        <w:ind w:firstLine="357"/>
        <w:rPr>
          <w:noProof/>
          <w:lang w:val="vi-VN" w:eastAsia="vi-VN"/>
        </w:rPr>
      </w:pPr>
      <w:r>
        <w:rPr>
          <w:sz w:val="26"/>
          <w:szCs w:val="26"/>
        </w:rPr>
        <w:t xml:space="preserve">Dữ liệu sau quy trình ETL sẽ được lưu trữ vào </w:t>
      </w:r>
      <w:r w:rsidR="001B594C">
        <w:rPr>
          <w:sz w:val="26"/>
          <w:szCs w:val="26"/>
        </w:rPr>
        <w:t>Container</w:t>
      </w:r>
      <w:r w:rsidR="00766925">
        <w:rPr>
          <w:sz w:val="26"/>
          <w:szCs w:val="26"/>
        </w:rPr>
        <w:t xml:space="preserve"> chứa Cơ sở</w:t>
      </w:r>
      <w:r w:rsidR="007614DA">
        <w:rPr>
          <w:sz w:val="26"/>
          <w:szCs w:val="26"/>
        </w:rPr>
        <w:t xml:space="preserve"> dữ liệu PostgreSQL. Đ</w:t>
      </w:r>
      <w:r>
        <w:rPr>
          <w:sz w:val="26"/>
          <w:szCs w:val="26"/>
        </w:rPr>
        <w:t xml:space="preserve">ể </w:t>
      </w:r>
      <w:r w:rsidR="001B1013">
        <w:rPr>
          <w:sz w:val="26"/>
          <w:szCs w:val="26"/>
        </w:rPr>
        <w:t>kết nối</w:t>
      </w:r>
      <w:r>
        <w:rPr>
          <w:sz w:val="26"/>
          <w:szCs w:val="26"/>
        </w:rPr>
        <w:t xml:space="preserve"> vào Cơ sở dữ liệu </w:t>
      </w:r>
      <w:r w:rsidR="001D0204">
        <w:rPr>
          <w:sz w:val="26"/>
          <w:szCs w:val="26"/>
        </w:rPr>
        <w:t>PostgreSQL</w:t>
      </w:r>
      <w:r w:rsidR="001B1013">
        <w:rPr>
          <w:sz w:val="26"/>
          <w:szCs w:val="26"/>
        </w:rPr>
        <w:t xml:space="preserve"> cần thực thi</w:t>
      </w:r>
      <w:r>
        <w:rPr>
          <w:sz w:val="26"/>
          <w:szCs w:val="26"/>
        </w:rPr>
        <w:t xml:space="preserve"> câ</w:t>
      </w:r>
      <w:r w:rsidR="007614DA">
        <w:rPr>
          <w:sz w:val="26"/>
          <w:szCs w:val="26"/>
        </w:rPr>
        <w:t>u lệnh của Docker trên Terminal</w:t>
      </w:r>
      <w:r w:rsidR="001B1013">
        <w:rPr>
          <w:sz w:val="26"/>
          <w:szCs w:val="26"/>
        </w:rPr>
        <w:t xml:space="preserve"> bằng cách sử dụng tên </w:t>
      </w:r>
      <w:r w:rsidR="001B594C">
        <w:rPr>
          <w:sz w:val="26"/>
          <w:szCs w:val="26"/>
        </w:rPr>
        <w:t>Container</w:t>
      </w:r>
      <w:r w:rsidR="001B1013">
        <w:rPr>
          <w:sz w:val="26"/>
          <w:szCs w:val="26"/>
        </w:rPr>
        <w:t xml:space="preserve"> và bật psql (giao diện dòng lệnh cho Postgres</w:t>
      </w:r>
      <w:r w:rsidR="007614DA">
        <w:rPr>
          <w:sz w:val="26"/>
          <w:szCs w:val="26"/>
        </w:rPr>
        <w:t xml:space="preserve">, </w:t>
      </w:r>
      <w:r w:rsidR="00830C86">
        <w:rPr>
          <w:sz w:val="26"/>
          <w:szCs w:val="26"/>
        </w:rPr>
        <w:t xml:space="preserve">với </w:t>
      </w:r>
      <w:r w:rsidR="007614DA">
        <w:rPr>
          <w:sz w:val="26"/>
          <w:szCs w:val="26"/>
        </w:rPr>
        <w:t>cú pháp là “</w:t>
      </w:r>
      <w:r w:rsidR="001B1013" w:rsidRPr="001B1013">
        <w:rPr>
          <w:sz w:val="26"/>
          <w:szCs w:val="26"/>
        </w:rPr>
        <w:t>docker exec -it [container_name] psql -U [postgres_user]</w:t>
      </w:r>
      <w:r w:rsidR="007614DA">
        <w:rPr>
          <w:sz w:val="26"/>
          <w:szCs w:val="26"/>
        </w:rPr>
        <w:t>”</w:t>
      </w:r>
      <w:r w:rsidR="00A6472A">
        <w:rPr>
          <w:sz w:val="26"/>
          <w:szCs w:val="26"/>
        </w:rPr>
        <w:t>, trong trường hợp này cú pháp sẽ là “</w:t>
      </w:r>
      <w:r w:rsidR="00A6472A" w:rsidRPr="00A6472A">
        <w:rPr>
          <w:sz w:val="26"/>
          <w:szCs w:val="26"/>
        </w:rPr>
        <w:t>docker exec -it covid-19_postgres_1 psql -U airflow</w:t>
      </w:r>
      <w:r w:rsidR="00A6472A">
        <w:rPr>
          <w:sz w:val="26"/>
          <w:szCs w:val="26"/>
        </w:rPr>
        <w:t>”.</w:t>
      </w:r>
      <w:r w:rsidR="00A6472A" w:rsidRPr="00A6472A">
        <w:rPr>
          <w:noProof/>
          <w:lang w:val="vi-VN" w:eastAsia="vi-VN"/>
        </w:rPr>
        <w:t xml:space="preserve"> </w:t>
      </w:r>
    </w:p>
    <w:p w14:paraId="5DA03DB8" w14:textId="08D9274C" w:rsidR="00A6472A" w:rsidRDefault="00A6472A" w:rsidP="00443497">
      <w:pPr>
        <w:pStyle w:val="Paragraph"/>
        <w:keepNext/>
        <w:spacing w:after="0"/>
      </w:pPr>
      <w:r>
        <w:rPr>
          <w:noProof/>
          <w:lang w:val="vi-VN" w:eastAsia="vi-VN"/>
        </w:rPr>
        <w:drawing>
          <wp:inline distT="0" distB="0" distL="0" distR="0" wp14:anchorId="5051E95F" wp14:editId="19E9BF9D">
            <wp:extent cx="5581650" cy="15405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1650" cy="1540510"/>
                    </a:xfrm>
                    <a:prstGeom prst="rect">
                      <a:avLst/>
                    </a:prstGeom>
                  </pic:spPr>
                </pic:pic>
              </a:graphicData>
            </a:graphic>
          </wp:inline>
        </w:drawing>
      </w:r>
    </w:p>
    <w:p w14:paraId="2B5EE9C4" w14:textId="13C00D45" w:rsidR="009F2223" w:rsidRDefault="00A6472A" w:rsidP="00A6472A">
      <w:pPr>
        <w:pStyle w:val="ThesisTable"/>
        <w:rPr>
          <w:sz w:val="26"/>
          <w:szCs w:val="26"/>
        </w:rPr>
      </w:pPr>
      <w:bookmarkStart w:id="241" w:name="_Toc93179993"/>
      <w:r>
        <w:t xml:space="preserve">Hình </w:t>
      </w:r>
      <w:fldSimple w:instr=" STYLEREF 1 \s ">
        <w:r w:rsidR="00822049">
          <w:rPr>
            <w:noProof/>
          </w:rPr>
          <w:t>3</w:t>
        </w:r>
      </w:fldSimple>
      <w:r w:rsidR="00860410">
        <w:noBreakHyphen/>
      </w:r>
      <w:fldSimple w:instr=" SEQ Hình \* ARABIC \s 1 ">
        <w:r w:rsidR="00822049">
          <w:rPr>
            <w:noProof/>
          </w:rPr>
          <w:t>48</w:t>
        </w:r>
      </w:fldSimple>
      <w:r>
        <w:t xml:space="preserve">. Dữ liệu </w:t>
      </w:r>
      <w:r w:rsidR="004A1C0E">
        <w:t>được lưu trữ trong CSDL Postgre</w:t>
      </w:r>
      <w:r w:rsidR="004725C0">
        <w:t>s</w:t>
      </w:r>
      <w:bookmarkEnd w:id="241"/>
    </w:p>
    <w:p w14:paraId="136EDA34" w14:textId="77777777" w:rsidR="009F2223" w:rsidRDefault="009F2223" w:rsidP="009F2223">
      <w:pPr>
        <w:pStyle w:val="Paragraph"/>
      </w:pPr>
    </w:p>
    <w:p w14:paraId="3B6F957E" w14:textId="77777777" w:rsidR="009F2223" w:rsidRPr="009F2223" w:rsidRDefault="009F2223" w:rsidP="009F2223">
      <w:pPr>
        <w:pStyle w:val="Paragraph"/>
      </w:pPr>
    </w:p>
    <w:p w14:paraId="723A78D7" w14:textId="7A21C90B" w:rsidR="00835239" w:rsidRDefault="00835239">
      <w:pPr>
        <w:pStyle w:val="Heading3"/>
      </w:pPr>
      <w:bookmarkStart w:id="242" w:name="_Toc93179915"/>
      <w:r>
        <w:lastRenderedPageBreak/>
        <w:t>Tự động hóa bằng Task Scheduler</w:t>
      </w:r>
      <w:bookmarkEnd w:id="242"/>
    </w:p>
    <w:p w14:paraId="24DF1A5D" w14:textId="1BD7E477" w:rsidR="00E47660" w:rsidRDefault="00192576" w:rsidP="007A2EB8">
      <w:pPr>
        <w:pStyle w:val="Paragraph"/>
        <w:spacing w:after="0"/>
        <w:ind w:firstLine="357"/>
        <w:rPr>
          <w:sz w:val="26"/>
          <w:szCs w:val="26"/>
        </w:rPr>
      </w:pPr>
      <w:r>
        <w:rPr>
          <w:sz w:val="26"/>
          <w:szCs w:val="26"/>
        </w:rPr>
        <w:t xml:space="preserve">Task Scheduler là một công cụ có sẵn của Windows, giúp người dùng thực hiện một số tác vụ và hành động trên máy tính một cách tự động. Task Scheduler có nhiều tính năng hỗ trợ cho máy tính, khả năng tự động hóa tác vụ người dùng muốn chạy trên Windows một cách hiệu quả và nhanh chóng. </w:t>
      </w:r>
    </w:p>
    <w:p w14:paraId="1FE20B52" w14:textId="1E0332EF" w:rsidR="002A17A1" w:rsidRDefault="00192576" w:rsidP="007A2EB8">
      <w:pPr>
        <w:pStyle w:val="Paragraph"/>
        <w:spacing w:after="0"/>
        <w:ind w:firstLine="357"/>
        <w:rPr>
          <w:sz w:val="26"/>
          <w:szCs w:val="26"/>
        </w:rPr>
      </w:pPr>
      <w:r>
        <w:rPr>
          <w:sz w:val="26"/>
          <w:szCs w:val="26"/>
        </w:rPr>
        <w:t>Task Scheduler cho phép người dùng thiết lập những cài đặt, yêu cầu cũng như điều kiện để kích hoạt tự động, cung cấp lịch sử thực thi để người dùng quản lý.</w:t>
      </w:r>
      <w:r w:rsidR="002A17A1">
        <w:rPr>
          <w:sz w:val="26"/>
          <w:szCs w:val="26"/>
        </w:rPr>
        <w:t xml:space="preserve"> Task Scheduler cho phép người dùng sử dụng nhiều loại định dạng file để chạy như .exe, .bat hoặc bằng những câu lệnh.</w:t>
      </w:r>
    </w:p>
    <w:p w14:paraId="72BF416D" w14:textId="77777777" w:rsidR="002A17A1" w:rsidRDefault="002A17A1" w:rsidP="007A2EB8">
      <w:pPr>
        <w:pStyle w:val="Paragraph"/>
        <w:keepNext/>
        <w:spacing w:after="0"/>
      </w:pPr>
      <w:r>
        <w:rPr>
          <w:noProof/>
          <w:lang w:val="vi-VN" w:eastAsia="vi-VN"/>
        </w:rPr>
        <w:drawing>
          <wp:inline distT="0" distB="0" distL="0" distR="0" wp14:anchorId="74328D00" wp14:editId="5F3A3596">
            <wp:extent cx="5799600" cy="6372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9600" cy="637200"/>
                    </a:xfrm>
                    <a:prstGeom prst="rect">
                      <a:avLst/>
                    </a:prstGeom>
                  </pic:spPr>
                </pic:pic>
              </a:graphicData>
            </a:graphic>
          </wp:inline>
        </w:drawing>
      </w:r>
    </w:p>
    <w:p w14:paraId="1AE63D71" w14:textId="3AF33904" w:rsidR="002A17A1" w:rsidRDefault="002A17A1" w:rsidP="007A2EB8">
      <w:pPr>
        <w:pStyle w:val="ThesisTable"/>
        <w:rPr>
          <w:sz w:val="26"/>
          <w:szCs w:val="26"/>
        </w:rPr>
      </w:pPr>
      <w:bookmarkStart w:id="243" w:name="_Toc93179994"/>
      <w:r>
        <w:t xml:space="preserve">Hình </w:t>
      </w:r>
      <w:fldSimple w:instr=" STYLEREF 1 \s ">
        <w:r w:rsidR="00822049">
          <w:rPr>
            <w:noProof/>
          </w:rPr>
          <w:t>3</w:t>
        </w:r>
      </w:fldSimple>
      <w:r w:rsidR="00860410">
        <w:noBreakHyphen/>
      </w:r>
      <w:fldSimple w:instr=" SEQ Hình \* ARABIC \s 1 ">
        <w:r w:rsidR="00822049">
          <w:rPr>
            <w:noProof/>
          </w:rPr>
          <w:t>49</w:t>
        </w:r>
      </w:fldSimple>
      <w:r>
        <w:t>. File BAT sử dụng trong Task Scheduler</w:t>
      </w:r>
      <w:bookmarkEnd w:id="243"/>
    </w:p>
    <w:p w14:paraId="4386A7D9" w14:textId="2856DF40" w:rsidR="002A17A1" w:rsidRPr="00832098" w:rsidRDefault="00656566" w:rsidP="007A2EB8">
      <w:pPr>
        <w:pStyle w:val="Paragraph"/>
        <w:spacing w:after="0"/>
        <w:ind w:firstLine="357"/>
        <w:rPr>
          <w:sz w:val="26"/>
          <w:szCs w:val="26"/>
        </w:rPr>
      </w:pPr>
      <w:r>
        <w:rPr>
          <w:sz w:val="26"/>
          <w:szCs w:val="26"/>
        </w:rPr>
        <w:t>Hình 3-49</w:t>
      </w:r>
      <w:r w:rsidR="002A17A1">
        <w:rPr>
          <w:sz w:val="26"/>
          <w:szCs w:val="26"/>
        </w:rPr>
        <w:t xml:space="preserve"> là nội dung file </w:t>
      </w:r>
      <w:r w:rsidR="007A2EB8">
        <w:rPr>
          <w:sz w:val="26"/>
          <w:szCs w:val="26"/>
        </w:rPr>
        <w:t>scheduler.bat</w:t>
      </w:r>
      <w:r w:rsidR="002A17A1">
        <w:rPr>
          <w:sz w:val="26"/>
          <w:szCs w:val="26"/>
        </w:rPr>
        <w:t xml:space="preserve"> để kích hoạt tự động chạy file Python bằng Task Scheduler</w:t>
      </w:r>
      <w:r w:rsidR="00673960">
        <w:rPr>
          <w:sz w:val="26"/>
          <w:szCs w:val="26"/>
        </w:rPr>
        <w:t xml:space="preserve"> và sử dụng để ghi file log của chương trình chạy.</w:t>
      </w:r>
    </w:p>
    <w:p w14:paraId="1BD5A555" w14:textId="77777777" w:rsidR="007A2EB8" w:rsidRDefault="007A2EB8" w:rsidP="00E47660">
      <w:pPr>
        <w:pStyle w:val="Paragraph"/>
        <w:keepNext/>
        <w:spacing w:after="0"/>
      </w:pPr>
      <w:r>
        <w:rPr>
          <w:noProof/>
          <w:lang w:val="vi-VN" w:eastAsia="vi-VN"/>
        </w:rPr>
        <w:drawing>
          <wp:inline distT="0" distB="0" distL="0" distR="0" wp14:anchorId="51C34271" wp14:editId="72C7349C">
            <wp:extent cx="5641200" cy="214920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ntitled Diagram.drawio.png"/>
                    <pic:cNvPicPr/>
                  </pic:nvPicPr>
                  <pic:blipFill>
                    <a:blip r:embed="rId75">
                      <a:extLst>
                        <a:ext uri="{28A0092B-C50C-407E-A947-70E740481C1C}">
                          <a14:useLocalDpi xmlns:a14="http://schemas.microsoft.com/office/drawing/2010/main" val="0"/>
                        </a:ext>
                      </a:extLst>
                    </a:blip>
                    <a:stretch>
                      <a:fillRect/>
                    </a:stretch>
                  </pic:blipFill>
                  <pic:spPr>
                    <a:xfrm>
                      <a:off x="0" y="0"/>
                      <a:ext cx="5641200" cy="2149200"/>
                    </a:xfrm>
                    <a:prstGeom prst="rect">
                      <a:avLst/>
                    </a:prstGeom>
                  </pic:spPr>
                </pic:pic>
              </a:graphicData>
            </a:graphic>
          </wp:inline>
        </w:drawing>
      </w:r>
    </w:p>
    <w:p w14:paraId="470CA0FF" w14:textId="0BCA68BA" w:rsidR="00F20CFD" w:rsidRDefault="007A2EB8" w:rsidP="007A2EB8">
      <w:pPr>
        <w:pStyle w:val="ThesisTable"/>
      </w:pPr>
      <w:bookmarkStart w:id="244" w:name="_Toc93179995"/>
      <w:r>
        <w:t xml:space="preserve">Hình </w:t>
      </w:r>
      <w:fldSimple w:instr=" STYLEREF 1 \s ">
        <w:r w:rsidR="00822049">
          <w:rPr>
            <w:noProof/>
          </w:rPr>
          <w:t>3</w:t>
        </w:r>
      </w:fldSimple>
      <w:r w:rsidR="00860410">
        <w:noBreakHyphen/>
      </w:r>
      <w:fldSimple w:instr=" SEQ Hình \* ARABIC \s 1 ">
        <w:r w:rsidR="00822049">
          <w:rPr>
            <w:noProof/>
          </w:rPr>
          <w:t>50</w:t>
        </w:r>
      </w:fldSimple>
      <w:r>
        <w:t>. Thiết lập trong Task Scheduler</w:t>
      </w:r>
      <w:bookmarkEnd w:id="244"/>
    </w:p>
    <w:p w14:paraId="5266337B" w14:textId="757997AC" w:rsidR="00F20CFD" w:rsidRDefault="00656566" w:rsidP="00E47660">
      <w:pPr>
        <w:pStyle w:val="ThesisTable"/>
        <w:ind w:firstLine="357"/>
        <w:jc w:val="both"/>
      </w:pPr>
      <w:r>
        <w:rPr>
          <w:b w:val="0"/>
          <w:sz w:val="26"/>
          <w:szCs w:val="26"/>
        </w:rPr>
        <w:t>Hình 3-50</w:t>
      </w:r>
      <w:r w:rsidR="007A2EB8">
        <w:rPr>
          <w:b w:val="0"/>
          <w:sz w:val="26"/>
          <w:szCs w:val="26"/>
        </w:rPr>
        <w:t xml:space="preserve"> là thiết lập “Triggers” và “Actions” trong Task Scheduler. Với “Triggers”, tác vụ sẽ được khởi chạy vào lúc 12:00AM hằng ngày. Với “Actions”, tác vụ sẽ khởi chạy file </w:t>
      </w:r>
      <w:r w:rsidR="003472CC">
        <w:rPr>
          <w:b w:val="0"/>
          <w:sz w:val="26"/>
          <w:szCs w:val="26"/>
        </w:rPr>
        <w:t>“scheduler.bat”.</w:t>
      </w:r>
    </w:p>
    <w:p w14:paraId="35D1D0A6" w14:textId="77777777" w:rsidR="00F20CFD" w:rsidRDefault="00F20CFD" w:rsidP="00F20CFD">
      <w:pPr>
        <w:pStyle w:val="Paragraph"/>
      </w:pPr>
    </w:p>
    <w:p w14:paraId="34C26EA6" w14:textId="77777777" w:rsidR="00F20CFD" w:rsidRPr="00F20CFD" w:rsidRDefault="00F20CFD" w:rsidP="00F20CFD">
      <w:pPr>
        <w:pStyle w:val="Paragraph"/>
      </w:pPr>
    </w:p>
    <w:p w14:paraId="484E4106" w14:textId="77777777" w:rsidR="003D3196" w:rsidRPr="00160AA9" w:rsidRDefault="003D3196" w:rsidP="003D3196">
      <w:pPr>
        <w:pStyle w:val="Heading1"/>
      </w:pPr>
      <w:bookmarkStart w:id="245" w:name="_Toc93179916"/>
      <w:r>
        <w:lastRenderedPageBreak/>
        <w:t>XÂY DỰNG MÔ HÌNH DỰ ĐOÁN</w:t>
      </w:r>
      <w:bookmarkEnd w:id="233"/>
      <w:bookmarkEnd w:id="245"/>
      <w:r>
        <w:t xml:space="preserve"> </w:t>
      </w:r>
    </w:p>
    <w:p w14:paraId="7D215440" w14:textId="77777777" w:rsidR="003D3196" w:rsidRDefault="003D3196" w:rsidP="003D3196">
      <w:pPr>
        <w:pStyle w:val="Heading2"/>
        <w:numPr>
          <w:ilvl w:val="1"/>
          <w:numId w:val="3"/>
        </w:numPr>
      </w:pPr>
      <w:bookmarkStart w:id="246" w:name="_Toc92274308"/>
      <w:bookmarkStart w:id="247" w:name="_Toc93179917"/>
      <w:r>
        <w:t>Thuật toán SVM, Linear Regression và Bayesian Ridge Regression</w:t>
      </w:r>
      <w:bookmarkEnd w:id="246"/>
      <w:bookmarkEnd w:id="247"/>
    </w:p>
    <w:p w14:paraId="02AA09A0" w14:textId="0BF4C8EB" w:rsidR="003D3196" w:rsidRDefault="003D3196" w:rsidP="003D3196">
      <w:pPr>
        <w:pStyle w:val="Heading3"/>
        <w:numPr>
          <w:ilvl w:val="2"/>
          <w:numId w:val="3"/>
        </w:numPr>
      </w:pPr>
      <w:bookmarkStart w:id="248" w:name="_Toc92274309"/>
      <w:bookmarkStart w:id="249" w:name="_Toc93179918"/>
      <w:r>
        <w:t>Thuật toán SVM</w:t>
      </w:r>
      <w:bookmarkEnd w:id="248"/>
      <w:bookmarkEnd w:id="249"/>
    </w:p>
    <w:p w14:paraId="503FE1AB" w14:textId="5724796E" w:rsidR="003D3196" w:rsidRDefault="00B72FAC" w:rsidP="008A727B">
      <w:pPr>
        <w:pStyle w:val="Paragraph"/>
        <w:spacing w:after="0"/>
        <w:ind w:firstLine="357"/>
        <w:rPr>
          <w:sz w:val="26"/>
          <w:szCs w:val="26"/>
        </w:rPr>
      </w:pPr>
      <w:r>
        <w:rPr>
          <w:sz w:val="26"/>
          <w:szCs w:val="26"/>
        </w:rPr>
        <w:t>SVM</w:t>
      </w:r>
      <w:r w:rsidR="001633E4">
        <w:rPr>
          <w:sz w:val="26"/>
          <w:szCs w:val="26"/>
        </w:rPr>
        <w:t xml:space="preserve"> viết tắt của </w:t>
      </w:r>
      <w:r w:rsidR="001633E4" w:rsidRPr="001633E4">
        <w:rPr>
          <w:b/>
          <w:sz w:val="26"/>
          <w:szCs w:val="26"/>
        </w:rPr>
        <w:t>S</w:t>
      </w:r>
      <w:r w:rsidR="001633E4" w:rsidRPr="001633E4">
        <w:rPr>
          <w:sz w:val="26"/>
          <w:szCs w:val="26"/>
        </w:rPr>
        <w:t xml:space="preserve">upport </w:t>
      </w:r>
      <w:r w:rsidR="001633E4" w:rsidRPr="001633E4">
        <w:rPr>
          <w:b/>
          <w:sz w:val="26"/>
          <w:szCs w:val="26"/>
        </w:rPr>
        <w:t>V</w:t>
      </w:r>
      <w:r w:rsidR="001633E4" w:rsidRPr="001633E4">
        <w:rPr>
          <w:sz w:val="26"/>
          <w:szCs w:val="26"/>
        </w:rPr>
        <w:t xml:space="preserve">ector </w:t>
      </w:r>
      <w:r w:rsidR="001633E4" w:rsidRPr="001633E4">
        <w:rPr>
          <w:b/>
          <w:sz w:val="26"/>
          <w:szCs w:val="26"/>
        </w:rPr>
        <w:t>M</w:t>
      </w:r>
      <w:r w:rsidR="001633E4" w:rsidRPr="001633E4">
        <w:rPr>
          <w:sz w:val="26"/>
          <w:szCs w:val="26"/>
        </w:rPr>
        <w:t xml:space="preserve">achines </w:t>
      </w:r>
      <w:r w:rsidR="003D3196">
        <w:rPr>
          <w:sz w:val="26"/>
          <w:szCs w:val="26"/>
        </w:rPr>
        <w:t>là thuật toán máy học (Machine Learning) có giám sát, được sử dụng phổ biến trong các bài toán phân lớp (classification) và hồi quy (regression). SVMs được chia thành 2 loại:</w:t>
      </w:r>
    </w:p>
    <w:p w14:paraId="3DC12CD9" w14:textId="77777777" w:rsidR="003D3196" w:rsidRPr="00B60029" w:rsidRDefault="003D3196" w:rsidP="008A727B">
      <w:pPr>
        <w:pStyle w:val="Paragraph"/>
        <w:numPr>
          <w:ilvl w:val="0"/>
          <w:numId w:val="34"/>
        </w:numPr>
        <w:spacing w:after="0"/>
        <w:rPr>
          <w:sz w:val="26"/>
          <w:szCs w:val="26"/>
        </w:rPr>
      </w:pPr>
      <w:r w:rsidRPr="00B60029">
        <w:rPr>
          <w:sz w:val="26"/>
          <w:szCs w:val="26"/>
        </w:rPr>
        <w:t>SVM: dùng cho các bài toán phân lớp</w:t>
      </w:r>
      <w:r>
        <w:rPr>
          <w:sz w:val="26"/>
          <w:szCs w:val="26"/>
        </w:rPr>
        <w:t>.</w:t>
      </w:r>
    </w:p>
    <w:p w14:paraId="36E25580" w14:textId="77777777" w:rsidR="003D3196" w:rsidRDefault="003D3196" w:rsidP="008A727B">
      <w:pPr>
        <w:pStyle w:val="Paragraph"/>
        <w:numPr>
          <w:ilvl w:val="0"/>
          <w:numId w:val="34"/>
        </w:numPr>
        <w:spacing w:after="0"/>
        <w:rPr>
          <w:sz w:val="26"/>
          <w:szCs w:val="26"/>
        </w:rPr>
      </w:pPr>
      <w:r w:rsidRPr="00B60029">
        <w:rPr>
          <w:sz w:val="26"/>
          <w:szCs w:val="26"/>
        </w:rPr>
        <w:t>SVR (</w:t>
      </w:r>
      <w:r w:rsidRPr="007C59B5">
        <w:rPr>
          <w:b/>
          <w:sz w:val="26"/>
          <w:szCs w:val="26"/>
        </w:rPr>
        <w:t>S</w:t>
      </w:r>
      <w:r w:rsidRPr="00B60029">
        <w:rPr>
          <w:sz w:val="26"/>
          <w:szCs w:val="26"/>
        </w:rPr>
        <w:t xml:space="preserve">upport </w:t>
      </w:r>
      <w:r w:rsidRPr="007C59B5">
        <w:rPr>
          <w:b/>
          <w:sz w:val="26"/>
          <w:szCs w:val="26"/>
        </w:rPr>
        <w:t>V</w:t>
      </w:r>
      <w:r w:rsidRPr="00B60029">
        <w:rPr>
          <w:sz w:val="26"/>
          <w:szCs w:val="26"/>
        </w:rPr>
        <w:t xml:space="preserve">ector </w:t>
      </w:r>
      <w:r w:rsidRPr="007C59B5">
        <w:rPr>
          <w:b/>
          <w:sz w:val="26"/>
          <w:szCs w:val="26"/>
        </w:rPr>
        <w:t>R</w:t>
      </w:r>
      <w:r w:rsidRPr="00B60029">
        <w:rPr>
          <w:sz w:val="26"/>
          <w:szCs w:val="26"/>
        </w:rPr>
        <w:t>egression): dùng cho các bài toán hồi quy</w:t>
      </w:r>
      <w:r>
        <w:rPr>
          <w:sz w:val="26"/>
          <w:szCs w:val="26"/>
        </w:rPr>
        <w:t>.</w:t>
      </w:r>
    </w:p>
    <w:p w14:paraId="53D82F77" w14:textId="49CEF8F0" w:rsidR="003D3196" w:rsidRDefault="003D3196" w:rsidP="005557F4">
      <w:pPr>
        <w:pStyle w:val="Paragraph"/>
        <w:spacing w:after="0"/>
        <w:ind w:firstLine="357"/>
        <w:rPr>
          <w:sz w:val="26"/>
          <w:szCs w:val="26"/>
        </w:rPr>
      </w:pPr>
      <w:r>
        <w:rPr>
          <w:sz w:val="26"/>
          <w:szCs w:val="26"/>
        </w:rPr>
        <w:t xml:space="preserve">SVM có nhiều loại bài toán con như: </w:t>
      </w:r>
      <w:r w:rsidR="00B34293">
        <w:rPr>
          <w:sz w:val="26"/>
          <w:szCs w:val="26"/>
        </w:rPr>
        <w:t>Linear, N</w:t>
      </w:r>
      <w:r w:rsidRPr="00B60029">
        <w:rPr>
          <w:sz w:val="26"/>
          <w:szCs w:val="26"/>
        </w:rPr>
        <w:t>on-linear</w:t>
      </w:r>
      <w:r>
        <w:rPr>
          <w:sz w:val="26"/>
          <w:szCs w:val="26"/>
        </w:rPr>
        <w:t>,</w:t>
      </w:r>
      <w:r w:rsidR="00B34293">
        <w:rPr>
          <w:sz w:val="26"/>
          <w:szCs w:val="26"/>
        </w:rPr>
        <w:t xml:space="preserve"> S</w:t>
      </w:r>
      <w:r w:rsidRPr="00B60029">
        <w:rPr>
          <w:sz w:val="26"/>
          <w:szCs w:val="26"/>
        </w:rPr>
        <w:t>oft-margin</w:t>
      </w:r>
      <w:r>
        <w:rPr>
          <w:sz w:val="26"/>
          <w:szCs w:val="26"/>
        </w:rPr>
        <w:t xml:space="preserve">, </w:t>
      </w:r>
      <w:r w:rsidR="00B34293">
        <w:rPr>
          <w:sz w:val="26"/>
          <w:szCs w:val="26"/>
        </w:rPr>
        <w:t>H</w:t>
      </w:r>
      <w:r w:rsidRPr="00B60029">
        <w:rPr>
          <w:sz w:val="26"/>
          <w:szCs w:val="26"/>
        </w:rPr>
        <w:t>ard-margin, binary-class và multi-class</w:t>
      </w:r>
      <w:r>
        <w:rPr>
          <w:sz w:val="26"/>
          <w:szCs w:val="26"/>
        </w:rPr>
        <w:t xml:space="preserve">. </w:t>
      </w:r>
      <w:r w:rsidR="004A5549">
        <w:rPr>
          <w:sz w:val="26"/>
          <w:szCs w:val="26"/>
        </w:rPr>
        <w:t>Với</w:t>
      </w:r>
      <w:r w:rsidR="00521CFB">
        <w:rPr>
          <w:sz w:val="26"/>
          <w:szCs w:val="26"/>
        </w:rPr>
        <w:t xml:space="preserve"> bài toán SVM, ý tưởng </w:t>
      </w:r>
      <w:r>
        <w:rPr>
          <w:sz w:val="26"/>
          <w:szCs w:val="26"/>
        </w:rPr>
        <w:t>là tìm một siêu phẳ</w:t>
      </w:r>
      <w:r w:rsidR="008F19E2">
        <w:rPr>
          <w:sz w:val="26"/>
          <w:szCs w:val="26"/>
        </w:rPr>
        <w:t>ng (hyper-plane) để</w:t>
      </w:r>
      <w:r>
        <w:rPr>
          <w:sz w:val="26"/>
          <w:szCs w:val="26"/>
        </w:rPr>
        <w:t xml:space="preserve"> phân tách các điểm dữ liệu, siêu phẳng này sẽ chia không gian dữ liệu thành các vùng khác nhau và mỗi vùng sẽ chứa một loại dữ liệu.</w:t>
      </w:r>
    </w:p>
    <w:p w14:paraId="27A1C2F8" w14:textId="77777777" w:rsidR="003D3196" w:rsidRDefault="003D3196" w:rsidP="008A727B">
      <w:pPr>
        <w:pStyle w:val="Paragraph"/>
        <w:keepNext/>
        <w:spacing w:after="0"/>
        <w:jc w:val="center"/>
      </w:pPr>
      <w:r>
        <w:rPr>
          <w:noProof/>
          <w:sz w:val="26"/>
          <w:szCs w:val="26"/>
          <w:lang w:val="vi-VN" w:eastAsia="vi-VN"/>
        </w:rPr>
        <w:drawing>
          <wp:inline distT="0" distB="0" distL="0" distR="0" wp14:anchorId="00D578D3" wp14:editId="1888EBDB">
            <wp:extent cx="3520800" cy="2757600"/>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vm2.png"/>
                    <pic:cNvPicPr/>
                  </pic:nvPicPr>
                  <pic:blipFill>
                    <a:blip r:embed="rId76">
                      <a:extLst>
                        <a:ext uri="{28A0092B-C50C-407E-A947-70E740481C1C}">
                          <a14:useLocalDpi xmlns:a14="http://schemas.microsoft.com/office/drawing/2010/main" val="0"/>
                        </a:ext>
                      </a:extLst>
                    </a:blip>
                    <a:stretch>
                      <a:fillRect/>
                    </a:stretch>
                  </pic:blipFill>
                  <pic:spPr>
                    <a:xfrm>
                      <a:off x="0" y="0"/>
                      <a:ext cx="3520800" cy="2757600"/>
                    </a:xfrm>
                    <a:prstGeom prst="rect">
                      <a:avLst/>
                    </a:prstGeom>
                  </pic:spPr>
                </pic:pic>
              </a:graphicData>
            </a:graphic>
          </wp:inline>
        </w:drawing>
      </w:r>
    </w:p>
    <w:p w14:paraId="03C17CAA" w14:textId="52CCC4A0" w:rsidR="003D3196" w:rsidRDefault="003D3196" w:rsidP="008A727B">
      <w:pPr>
        <w:pStyle w:val="ThesisTable"/>
      </w:pPr>
      <w:bookmarkStart w:id="250" w:name="_Toc92231097"/>
      <w:bookmarkStart w:id="251" w:name="_Toc93179996"/>
      <w:r>
        <w:t xml:space="preserve">Hình </w:t>
      </w:r>
      <w:fldSimple w:instr=" STYLEREF 1 \s ">
        <w:r w:rsidR="00822049">
          <w:rPr>
            <w:noProof/>
          </w:rPr>
          <w:t>4</w:t>
        </w:r>
      </w:fldSimple>
      <w:r w:rsidR="00860410">
        <w:noBreakHyphen/>
      </w:r>
      <w:fldSimple w:instr=" SEQ Hình \* ARABIC \s 1 ">
        <w:r w:rsidR="00822049">
          <w:rPr>
            <w:noProof/>
          </w:rPr>
          <w:t>1</w:t>
        </w:r>
      </w:fldSimple>
      <w:r>
        <w:t xml:space="preserve">. </w:t>
      </w:r>
      <w:r w:rsidRPr="00C15725">
        <w:t>Siêu phẳng (hyper-plane) trong SVM</w:t>
      </w:r>
      <w:bookmarkEnd w:id="250"/>
      <w:bookmarkEnd w:id="251"/>
    </w:p>
    <w:p w14:paraId="30D82DB2" w14:textId="3B5165B6" w:rsidR="003D3196" w:rsidRDefault="003D3196" w:rsidP="008A727B">
      <w:pPr>
        <w:ind w:firstLine="357"/>
      </w:pPr>
      <w:r>
        <w:t>Trong một không gian có rất nhiều siêu phẳng (Hình 4-1), để tối ưu hóa và mang lại kết quả chính xác cần phải tìm ra siêu phẳng tối ưu nhất</w:t>
      </w:r>
      <w:r w:rsidR="00322B7F">
        <w:t xml:space="preserve"> (</w:t>
      </w:r>
      <w:r w:rsidR="00322B7F" w:rsidRPr="00322B7F">
        <w:t>Optimal hyperplane</w:t>
      </w:r>
      <w:r w:rsidR="00322B7F">
        <w:t>)</w:t>
      </w:r>
      <w:r>
        <w:t xml:space="preserve">. Siêu phẳng </w:t>
      </w:r>
      <w:r w:rsidR="00F56993">
        <w:t xml:space="preserve">này </w:t>
      </w:r>
      <w:r>
        <w:t>được biểu diễn bằng hàm số</w:t>
      </w:r>
      <w:r w:rsidR="004063A4">
        <w:t xml:space="preserve">: </w:t>
      </w:r>
      <w:r w:rsidR="00CD06A7" w:rsidRPr="00C205DF">
        <w:rPr>
          <w:position w:val="-6"/>
        </w:rPr>
        <w:object w:dxaOrig="1359" w:dyaOrig="300" w14:anchorId="5115B2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0pt;height:16pt" o:ole="">
            <v:imagedata r:id="rId77" o:title=""/>
          </v:shape>
          <o:OLEObject Type="Embed" ProgID="Equation.DSMT4" ShapeID="_x0000_i1025" DrawAspect="Content" ObjectID="_1703792992" r:id="rId78"/>
        </w:object>
      </w:r>
      <w:r>
        <w:t xml:space="preserve"> (với W và X là vector </w:t>
      </w:r>
      <w:r>
        <w:lastRenderedPageBreak/>
        <w:t xml:space="preserve">&lt;W.X&gt; là tích vô hướng) hay </w:t>
      </w:r>
      <w:r w:rsidR="00CD06A7" w:rsidRPr="00C205DF">
        <w:rPr>
          <w:position w:val="-6"/>
        </w:rPr>
        <w:object w:dxaOrig="859" w:dyaOrig="340" w14:anchorId="486032A5">
          <v:shape id="_x0000_i1026" type="#_x0000_t75" style="width:44.65pt;height:16pt" o:ole="">
            <v:imagedata r:id="rId79" o:title=""/>
          </v:shape>
          <o:OLEObject Type="Embed" ProgID="Equation.DSMT4" ShapeID="_x0000_i1026" DrawAspect="Content" ObjectID="_1703792993" r:id="rId80"/>
        </w:object>
      </w:r>
      <w:r>
        <w:t xml:space="preserve"> (W</w:t>
      </w:r>
      <w:r w:rsidRPr="00647B35">
        <w:rPr>
          <w:vertAlign w:val="superscript"/>
        </w:rPr>
        <w:t>T</w:t>
      </w:r>
      <w:r>
        <w:t xml:space="preserve"> là ma trận chuyển vị). Cách chọn siêu phẳng tối ưu:</w:t>
      </w:r>
    </w:p>
    <w:p w14:paraId="705DD862" w14:textId="77777777" w:rsidR="003D3196" w:rsidRDefault="003D3196" w:rsidP="008A727B">
      <w:pPr>
        <w:keepNext/>
        <w:jc w:val="center"/>
      </w:pPr>
      <w:r>
        <w:rPr>
          <w:noProof/>
          <w:lang w:val="vi-VN" w:eastAsia="vi-VN"/>
        </w:rPr>
        <w:drawing>
          <wp:inline distT="0" distB="0" distL="0" distR="0" wp14:anchorId="57CCE2B0" wp14:editId="6A214CC5">
            <wp:extent cx="3639600" cy="2786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vm3.png"/>
                    <pic:cNvPicPr/>
                  </pic:nvPicPr>
                  <pic:blipFill>
                    <a:blip r:embed="rId81">
                      <a:extLst>
                        <a:ext uri="{28A0092B-C50C-407E-A947-70E740481C1C}">
                          <a14:useLocalDpi xmlns:a14="http://schemas.microsoft.com/office/drawing/2010/main" val="0"/>
                        </a:ext>
                      </a:extLst>
                    </a:blip>
                    <a:stretch>
                      <a:fillRect/>
                    </a:stretch>
                  </pic:blipFill>
                  <pic:spPr>
                    <a:xfrm>
                      <a:off x="0" y="0"/>
                      <a:ext cx="3639600" cy="2786400"/>
                    </a:xfrm>
                    <a:prstGeom prst="rect">
                      <a:avLst/>
                    </a:prstGeom>
                  </pic:spPr>
                </pic:pic>
              </a:graphicData>
            </a:graphic>
          </wp:inline>
        </w:drawing>
      </w:r>
    </w:p>
    <w:p w14:paraId="5B4315D2" w14:textId="5862A4E8" w:rsidR="003D3196" w:rsidRDefault="003D3196" w:rsidP="008A727B">
      <w:pPr>
        <w:pStyle w:val="ThesisTable"/>
      </w:pPr>
      <w:bookmarkStart w:id="252" w:name="_Toc91407486"/>
      <w:bookmarkStart w:id="253" w:name="_Toc91407647"/>
      <w:bookmarkStart w:id="254" w:name="_Toc92231098"/>
      <w:bookmarkStart w:id="255" w:name="_Toc93179997"/>
      <w:r>
        <w:t xml:space="preserve">Hình </w:t>
      </w:r>
      <w:fldSimple w:instr=" STYLEREF 1 \s ">
        <w:r w:rsidR="00822049">
          <w:rPr>
            <w:noProof/>
          </w:rPr>
          <w:t>4</w:t>
        </w:r>
      </w:fldSimple>
      <w:r w:rsidR="00860410">
        <w:noBreakHyphen/>
      </w:r>
      <w:fldSimple w:instr=" SEQ Hình \* ARABIC \s 1 ">
        <w:r w:rsidR="00822049">
          <w:rPr>
            <w:noProof/>
          </w:rPr>
          <w:t>2</w:t>
        </w:r>
      </w:fldSimple>
      <w:r>
        <w:t xml:space="preserve">. </w:t>
      </w:r>
      <w:r w:rsidRPr="00F66748">
        <w:t>Margin của siêu phẳng trong SVM</w:t>
      </w:r>
      <w:bookmarkEnd w:id="252"/>
      <w:bookmarkEnd w:id="253"/>
      <w:bookmarkEnd w:id="254"/>
      <w:bookmarkEnd w:id="255"/>
    </w:p>
    <w:p w14:paraId="37A8FA9F" w14:textId="77777777" w:rsidR="003D3196" w:rsidRDefault="003D3196" w:rsidP="008A727B">
      <w:pPr>
        <w:ind w:firstLine="357"/>
      </w:pPr>
      <w:r>
        <w:t>Trong hình 4-2, siêu phẳng phân tách tập dữ liệu thành 2 lớp (chấm đỏ và chấm xanh) H</w:t>
      </w:r>
      <w:r w:rsidRPr="001F7149">
        <w:rPr>
          <w:vertAlign w:val="subscript"/>
        </w:rPr>
        <w:t>0</w:t>
      </w:r>
      <w:r>
        <w:t xml:space="preserve"> thỏa mãn </w:t>
      </w:r>
      <w:r w:rsidRPr="00425B8B">
        <w:t>&lt;W.X&gt; + b =0</w:t>
      </w:r>
      <w:r>
        <w:t>, siêu phẳng này tạo ra thêm 2 nửa không gian (half-space) dữ liệu: Không gian chứa dữ liệu lớp chấm đỏ X</w:t>
      </w:r>
      <w:r w:rsidRPr="00425B8B">
        <w:rPr>
          <w:vertAlign w:val="subscript"/>
        </w:rPr>
        <w:t>i</w:t>
      </w:r>
      <w:r>
        <w:rPr>
          <w:vertAlign w:val="subscript"/>
        </w:rPr>
        <w:t xml:space="preserve"> </w:t>
      </w:r>
      <w:r>
        <w:t>thỏa mãn</w:t>
      </w:r>
      <w:r w:rsidR="004B5F31" w:rsidRPr="004B5F31">
        <w:rPr>
          <w:position w:val="-12"/>
        </w:rPr>
        <w:object w:dxaOrig="1840" w:dyaOrig="360" w14:anchorId="2D83D1CA">
          <v:shape id="_x0000_i1027" type="#_x0000_t75" style="width:92pt;height:17.35pt" o:ole="">
            <v:imagedata r:id="rId82" o:title=""/>
          </v:shape>
          <o:OLEObject Type="Embed" ProgID="Equation.DSMT4" ShapeID="_x0000_i1027" DrawAspect="Content" ObjectID="_1703792994" r:id="rId83"/>
        </w:object>
      </w:r>
      <w:r>
        <w:t xml:space="preserve"> và không gian chứa dữ liệu chấm xanh X</w:t>
      </w:r>
      <w:r>
        <w:rPr>
          <w:vertAlign w:val="subscript"/>
        </w:rPr>
        <w:t>j</w:t>
      </w:r>
      <w:r>
        <w:t xml:space="preserve"> thỏa mãn</w:t>
      </w:r>
      <w:r w:rsidR="004B5F31" w:rsidRPr="004B5F31">
        <w:rPr>
          <w:position w:val="-14"/>
        </w:rPr>
        <w:object w:dxaOrig="1880" w:dyaOrig="380" w14:anchorId="3513F0CD">
          <v:shape id="_x0000_i1028" type="#_x0000_t75" style="width:93.35pt;height:16.65pt" o:ole="">
            <v:imagedata r:id="rId84" o:title=""/>
          </v:shape>
          <o:OLEObject Type="Embed" ProgID="Equation.DSMT4" ShapeID="_x0000_i1028" DrawAspect="Content" ObjectID="_1703792995" r:id="rId85"/>
        </w:object>
      </w:r>
      <w:r>
        <w:t xml:space="preserve">. </w:t>
      </w:r>
    </w:p>
    <w:p w14:paraId="68A37DBA" w14:textId="77777777" w:rsidR="003D3196" w:rsidRDefault="003D3196" w:rsidP="008A727B">
      <w:pPr>
        <w:ind w:firstLine="357"/>
        <w:rPr>
          <w:vertAlign w:val="subscript"/>
        </w:rPr>
      </w:pPr>
      <w:r>
        <w:t>Chọn hai siêu phẳng lề H</w:t>
      </w:r>
      <w:r w:rsidRPr="00281B31">
        <w:rPr>
          <w:vertAlign w:val="subscript"/>
        </w:rPr>
        <w:t>1</w:t>
      </w:r>
      <w:r w:rsidRPr="00281B31">
        <w:t xml:space="preserve"> đi qua điểm thu</w:t>
      </w:r>
      <w:r>
        <w:t>ộc lớp chấm đỏ và H</w:t>
      </w:r>
      <w:r w:rsidRPr="00281B31">
        <w:rPr>
          <w:vertAlign w:val="subscript"/>
        </w:rPr>
        <w:t>2</w:t>
      </w:r>
      <w:r>
        <w:t xml:space="preserve"> </w:t>
      </w:r>
      <w:r w:rsidRPr="00281B31">
        <w:t xml:space="preserve">đi qua điểm thuộc lớp </w:t>
      </w:r>
      <w:r>
        <w:t>chấm xanh đều song song với H</w:t>
      </w:r>
      <w:r w:rsidRPr="00281B31">
        <w:rPr>
          <w:vertAlign w:val="subscript"/>
        </w:rPr>
        <w:t>0</w:t>
      </w:r>
      <w:r>
        <w:rPr>
          <w:vertAlign w:val="subscript"/>
        </w:rPr>
        <w:t xml:space="preserve">. </w:t>
      </w:r>
    </w:p>
    <w:p w14:paraId="631B2BD9" w14:textId="77777777" w:rsidR="003D3196" w:rsidRDefault="003D3196" w:rsidP="008A727B">
      <w:pPr>
        <w:pStyle w:val="ListParagraph"/>
        <w:numPr>
          <w:ilvl w:val="0"/>
          <w:numId w:val="35"/>
        </w:numPr>
        <w:ind w:left="714" w:hanging="357"/>
        <w:contextualSpacing w:val="0"/>
      </w:pPr>
      <w:r>
        <w:t>H</w:t>
      </w:r>
      <w:r w:rsidRPr="009F76E0">
        <w:rPr>
          <w:vertAlign w:val="subscript"/>
        </w:rPr>
        <w:t>1</w:t>
      </w:r>
      <w:r>
        <w:t xml:space="preserve"> :  &lt;W.X&gt; + b =-1</w:t>
      </w:r>
    </w:p>
    <w:p w14:paraId="246E1786" w14:textId="77777777" w:rsidR="003D3196" w:rsidRDefault="003D3196" w:rsidP="008A727B">
      <w:pPr>
        <w:pStyle w:val="ListParagraph"/>
        <w:numPr>
          <w:ilvl w:val="0"/>
          <w:numId w:val="35"/>
        </w:numPr>
        <w:ind w:left="714" w:hanging="357"/>
        <w:contextualSpacing w:val="0"/>
      </w:pPr>
      <w:r>
        <w:t>H</w:t>
      </w:r>
      <w:r w:rsidRPr="009F76E0">
        <w:rPr>
          <w:vertAlign w:val="subscript"/>
        </w:rPr>
        <w:t>2</w:t>
      </w:r>
      <w:r>
        <w:t xml:space="preserve"> :  &lt;W.X&gt; + b =1</w:t>
      </w:r>
    </w:p>
    <w:p w14:paraId="2E89348A" w14:textId="77777777" w:rsidR="003D3196" w:rsidRDefault="003D3196" w:rsidP="008A727B">
      <w:pPr>
        <w:ind w:left="357"/>
      </w:pPr>
      <w:r>
        <w:t>Khoảng cách từ H</w:t>
      </w:r>
      <w:r w:rsidRPr="009F76E0">
        <w:rPr>
          <w:vertAlign w:val="subscript"/>
        </w:rPr>
        <w:t>1</w:t>
      </w:r>
      <w:r>
        <w:rPr>
          <w:vertAlign w:val="subscript"/>
        </w:rPr>
        <w:t xml:space="preserve"> </w:t>
      </w:r>
      <w:r>
        <w:t>đến H</w:t>
      </w:r>
      <w:r w:rsidRPr="00281B31">
        <w:rPr>
          <w:vertAlign w:val="subscript"/>
        </w:rPr>
        <w:t>0</w:t>
      </w:r>
      <w:r>
        <w:rPr>
          <w:vertAlign w:val="subscript"/>
        </w:rPr>
        <w:t xml:space="preserve"> </w:t>
      </w:r>
      <w:r>
        <w:t>là d</w:t>
      </w:r>
      <w:r w:rsidRPr="009F76E0">
        <w:rPr>
          <w:vertAlign w:val="subscript"/>
        </w:rPr>
        <w:t>-</w:t>
      </w:r>
      <w:r>
        <w:t xml:space="preserve"> </w:t>
      </w:r>
    </w:p>
    <w:p w14:paraId="60B16933" w14:textId="77777777" w:rsidR="003D3196" w:rsidRDefault="003D3196" w:rsidP="008A727B">
      <w:pPr>
        <w:ind w:left="357"/>
      </w:pPr>
      <w:r>
        <w:t>Khoảng cách từ H</w:t>
      </w:r>
      <w:r w:rsidRPr="009F76E0">
        <w:rPr>
          <w:vertAlign w:val="subscript"/>
        </w:rPr>
        <w:t>2</w:t>
      </w:r>
      <w:r>
        <w:t xml:space="preserve"> đến H</w:t>
      </w:r>
      <w:r w:rsidRPr="00281B31">
        <w:rPr>
          <w:vertAlign w:val="subscript"/>
        </w:rPr>
        <w:t>0</w:t>
      </w:r>
      <w:r>
        <w:rPr>
          <w:vertAlign w:val="subscript"/>
        </w:rPr>
        <w:t xml:space="preserve"> </w:t>
      </w:r>
      <w:r>
        <w:t>là d</w:t>
      </w:r>
      <w:r w:rsidRPr="009F76E0">
        <w:rPr>
          <w:vertAlign w:val="subscript"/>
        </w:rPr>
        <w:t>+</w:t>
      </w:r>
      <w:r>
        <w:t xml:space="preserve"> </w:t>
      </w:r>
    </w:p>
    <w:p w14:paraId="111DA5EB" w14:textId="77777777" w:rsidR="003D3196" w:rsidRPr="00CF766E" w:rsidRDefault="003D3196" w:rsidP="008A727B">
      <w:pPr>
        <w:ind w:left="357"/>
      </w:pPr>
      <w:r>
        <w:t>m = d</w:t>
      </w:r>
      <w:r w:rsidRPr="009F76E0">
        <w:rPr>
          <w:vertAlign w:val="subscript"/>
        </w:rPr>
        <w:t>-</w:t>
      </w:r>
      <w:r>
        <w:rPr>
          <w:vertAlign w:val="subscript"/>
        </w:rPr>
        <w:t xml:space="preserve"> </w:t>
      </w:r>
      <w:r>
        <w:t>+ d</w:t>
      </w:r>
      <w:r w:rsidRPr="009F76E0">
        <w:rPr>
          <w:vertAlign w:val="subscript"/>
        </w:rPr>
        <w:t>+</w:t>
      </w:r>
      <w:r>
        <w:rPr>
          <w:vertAlign w:val="subscript"/>
        </w:rPr>
        <w:t xml:space="preserve"> </w:t>
      </w:r>
      <w:r>
        <w:t>được gọi là mức lề</w:t>
      </w:r>
    </w:p>
    <w:p w14:paraId="3972DA6D" w14:textId="144BF66F" w:rsidR="003D3196" w:rsidRDefault="003D3196" w:rsidP="008A727B">
      <w:pPr>
        <w:pStyle w:val="ListParagraph"/>
        <w:numPr>
          <w:ilvl w:val="0"/>
          <w:numId w:val="61"/>
        </w:numPr>
        <w:contextualSpacing w:val="0"/>
      </w:pPr>
      <w:r w:rsidRPr="000E0416">
        <w:rPr>
          <w:b/>
        </w:rPr>
        <w:t>Siêu phẳng tối ưu</w:t>
      </w:r>
      <w:r>
        <w:t xml:space="preserve"> là siêu phẳng phân tách có lề (margin) lớn nhất, t</w:t>
      </w:r>
      <w:r w:rsidR="002B62C3">
        <w:t>rong lý thuyết học máy: M</w:t>
      </w:r>
      <w:r>
        <w:t>ột siêu phẳng tối ưu sẽ cực tiểu hóa giới hạn lỗi mắc phải.</w:t>
      </w:r>
    </w:p>
    <w:p w14:paraId="55ECC83E" w14:textId="77777777" w:rsidR="004B5F31" w:rsidRDefault="004B5F31" w:rsidP="004B5F31">
      <w:pPr>
        <w:pStyle w:val="ListParagraph"/>
        <w:ind w:left="360"/>
        <w:contextualSpacing w:val="0"/>
      </w:pPr>
    </w:p>
    <w:p w14:paraId="320A5B1E" w14:textId="77777777" w:rsidR="0076344D" w:rsidRDefault="0076344D" w:rsidP="0076344D"/>
    <w:p w14:paraId="47646D29" w14:textId="77777777" w:rsidR="0076344D" w:rsidRDefault="0076344D" w:rsidP="0076344D"/>
    <w:p w14:paraId="7F3E1DD8" w14:textId="173A89D6" w:rsidR="003D3196" w:rsidRDefault="003D3196" w:rsidP="008A727B">
      <w:pPr>
        <w:pStyle w:val="MTDisplayEquation"/>
      </w:pPr>
      <w:r>
        <w:lastRenderedPageBreak/>
        <w:t>Để tìm được siêu phẳng tối ưu, trong thuật toán SVM cần phải tìm được margin</w:t>
      </w:r>
      <w:r w:rsidR="00163BF7">
        <w:t xml:space="preserve"> (lề)</w:t>
      </w:r>
      <w:r>
        <w:t>:</w:t>
      </w:r>
    </w:p>
    <w:p w14:paraId="0D0BE1AE" w14:textId="77777777" w:rsidR="003D3196" w:rsidRDefault="003D3196" w:rsidP="008A727B">
      <w:pPr>
        <w:pStyle w:val="MTDisplayEquation"/>
      </w:pPr>
      <w:r>
        <w:t>Khoảng cách từ 1 điểm X</w:t>
      </w:r>
      <w:r w:rsidRPr="00394437">
        <w:rPr>
          <w:vertAlign w:val="subscript"/>
        </w:rPr>
        <w:t>k</w:t>
      </w:r>
      <w:r>
        <w:t xml:space="preserve"> đến siêu phẳng</w:t>
      </w:r>
      <w:r>
        <w:tab/>
        <w:t xml:space="preserve"> H</w:t>
      </w:r>
      <w:r w:rsidRPr="009814A5">
        <w:rPr>
          <w:vertAlign w:val="subscript"/>
        </w:rPr>
        <w:t>0</w:t>
      </w:r>
      <w:r>
        <w:t xml:space="preserve">: </w:t>
      </w:r>
      <w:r w:rsidR="004B5F31" w:rsidRPr="004B5F31">
        <w:rPr>
          <w:position w:val="-28"/>
        </w:rPr>
        <w:object w:dxaOrig="1540" w:dyaOrig="680" w14:anchorId="5909A7B6">
          <v:shape id="_x0000_i1029" type="#_x0000_t75" style="width:77.35pt;height:32.65pt" o:ole="">
            <v:imagedata r:id="rId86" o:title=""/>
          </v:shape>
          <o:OLEObject Type="Embed" ProgID="Equation.DSMT4" ShapeID="_x0000_i1029" DrawAspect="Content" ObjectID="_1703792996" r:id="rId87"/>
        </w:object>
      </w:r>
      <w:r>
        <w:t>trong đó ||W|| là độ dài vector W: ||W||=&lt;W.W&gt;=</w:t>
      </w:r>
      <w:r w:rsidRPr="00957414">
        <w:t xml:space="preserve"> </w:t>
      </w:r>
      <w:r w:rsidR="004B5F31" w:rsidRPr="00BE0707">
        <w:rPr>
          <w:position w:val="-14"/>
        </w:rPr>
        <w:object w:dxaOrig="1920" w:dyaOrig="460" w14:anchorId="6273D6A5">
          <v:shape id="_x0000_i1030" type="#_x0000_t75" style="width:96pt;height:25.35pt" o:ole="">
            <v:imagedata r:id="rId88" o:title=""/>
          </v:shape>
          <o:OLEObject Type="Embed" ProgID="Equation.DSMT4" ShapeID="_x0000_i1030" DrawAspect="Content" ObjectID="_1703792997" r:id="rId89"/>
        </w:object>
      </w:r>
    </w:p>
    <w:p w14:paraId="1BDD8D94" w14:textId="77777777" w:rsidR="003D3196" w:rsidRDefault="003D3196" w:rsidP="008A727B">
      <w:r>
        <w:t>Khoảng cách từ một điểm X</w:t>
      </w:r>
      <w:r>
        <w:rPr>
          <w:vertAlign w:val="subscript"/>
        </w:rPr>
        <w:t>i</w:t>
      </w:r>
      <w:r>
        <w:t xml:space="preserve"> nằm trên H</w:t>
      </w:r>
      <w:r>
        <w:rPr>
          <w:vertAlign w:val="subscript"/>
        </w:rPr>
        <w:t>1</w:t>
      </w:r>
      <w:r>
        <w:t xml:space="preserve"> và H</w:t>
      </w:r>
      <w:r>
        <w:rPr>
          <w:vertAlign w:val="subscript"/>
        </w:rPr>
        <w:t>0</w:t>
      </w:r>
      <w:r>
        <w:t xml:space="preserve">: </w:t>
      </w:r>
      <w:r w:rsidR="004B5F31" w:rsidRPr="004B5F31">
        <w:rPr>
          <w:position w:val="-28"/>
        </w:rPr>
        <w:object w:dxaOrig="2780" w:dyaOrig="660" w14:anchorId="10FE5681">
          <v:shape id="_x0000_i1031" type="#_x0000_t75" style="width:140pt;height:32pt" o:ole="">
            <v:imagedata r:id="rId90" o:title=""/>
          </v:shape>
          <o:OLEObject Type="Embed" ProgID="Equation.DSMT4" ShapeID="_x0000_i1031" DrawAspect="Content" ObjectID="_1703792998" r:id="rId91"/>
        </w:object>
      </w:r>
    </w:p>
    <w:p w14:paraId="1D8D378A" w14:textId="77777777" w:rsidR="003D3196" w:rsidRPr="00C36403" w:rsidRDefault="003D3196" w:rsidP="008A727B">
      <w:r>
        <w:t>Khoảng cách từ một điểm X</w:t>
      </w:r>
      <w:r>
        <w:rPr>
          <w:vertAlign w:val="subscript"/>
        </w:rPr>
        <w:t>j</w:t>
      </w:r>
      <w:r>
        <w:t xml:space="preserve"> nằm trên H</w:t>
      </w:r>
      <w:r>
        <w:rPr>
          <w:vertAlign w:val="subscript"/>
        </w:rPr>
        <w:t>2</w:t>
      </w:r>
      <w:r>
        <w:t xml:space="preserve"> và H</w:t>
      </w:r>
      <w:r>
        <w:rPr>
          <w:vertAlign w:val="subscript"/>
        </w:rPr>
        <w:t>0</w:t>
      </w:r>
      <w:r>
        <w:t xml:space="preserve">: </w:t>
      </w:r>
      <w:r w:rsidR="004B5F31" w:rsidRPr="004B5F31">
        <w:rPr>
          <w:position w:val="-28"/>
        </w:rPr>
        <w:object w:dxaOrig="2780" w:dyaOrig="660" w14:anchorId="08494F2F">
          <v:shape id="_x0000_i1032" type="#_x0000_t75" style="width:140pt;height:32pt" o:ole="">
            <v:imagedata r:id="rId92" o:title=""/>
          </v:shape>
          <o:OLEObject Type="Embed" ProgID="Equation.DSMT4" ShapeID="_x0000_i1032" DrawAspect="Content" ObjectID="_1703792999" r:id="rId93"/>
        </w:object>
      </w:r>
    </w:p>
    <w:p w14:paraId="4D987BA1" w14:textId="77777777" w:rsidR="003D3196" w:rsidRDefault="003D3196" w:rsidP="008A727B">
      <w:pPr>
        <w:pStyle w:val="MTDisplayEquation"/>
      </w:pPr>
      <w:r>
        <w:sym w:font="Wingdings" w:char="F0E0"/>
      </w:r>
      <w:r>
        <w:t xml:space="preserve"> Các điểm nằm trên 2 mặt phẳng H</w:t>
      </w:r>
      <w:r w:rsidRPr="00957414">
        <w:rPr>
          <w:vertAlign w:val="subscript"/>
        </w:rPr>
        <w:t>1</w:t>
      </w:r>
      <w:r>
        <w:t xml:space="preserve"> và H</w:t>
      </w:r>
      <w:r w:rsidRPr="00DD31D8">
        <w:rPr>
          <w:vertAlign w:val="subscript"/>
        </w:rPr>
        <w:t>2</w:t>
      </w:r>
      <w:r>
        <w:t xml:space="preserve"> được gọi là Support Vector.</w:t>
      </w:r>
    </w:p>
    <w:p w14:paraId="6DCBA8CD" w14:textId="77777777" w:rsidR="003D3196" w:rsidRDefault="003D3196" w:rsidP="008A727B">
      <w:pPr>
        <w:pStyle w:val="MTDisplayEquation"/>
      </w:pPr>
      <w:r>
        <w:t>Cực tiểu hóa (minimization):</w:t>
      </w:r>
      <w:r w:rsidR="004B5F31" w:rsidRPr="00BE0707">
        <w:rPr>
          <w:position w:val="-24"/>
        </w:rPr>
        <w:object w:dxaOrig="999" w:dyaOrig="620" w14:anchorId="7F6F7A03">
          <v:shape id="_x0000_i1033" type="#_x0000_t75" style="width:48pt;height:32.65pt" o:ole="">
            <v:imagedata r:id="rId94" o:title=""/>
          </v:shape>
          <o:OLEObject Type="Embed" ProgID="Equation.DSMT4" ShapeID="_x0000_i1033" DrawAspect="Content" ObjectID="_1703793000" r:id="rId95"/>
        </w:object>
      </w:r>
      <w:r>
        <w:t xml:space="preserve"> với điều kiện:</w:t>
      </w:r>
    </w:p>
    <w:p w14:paraId="3917AE18" w14:textId="77777777" w:rsidR="003D3196" w:rsidRDefault="004B5F31" w:rsidP="008A727B">
      <w:pPr>
        <w:pStyle w:val="ListParagraph"/>
        <w:numPr>
          <w:ilvl w:val="0"/>
          <w:numId w:val="36"/>
        </w:numPr>
        <w:contextualSpacing w:val="0"/>
      </w:pPr>
      <w:r w:rsidRPr="00BE0707">
        <w:rPr>
          <w:position w:val="-12"/>
        </w:rPr>
        <w:object w:dxaOrig="1840" w:dyaOrig="360" w14:anchorId="72A8D147">
          <v:shape id="_x0000_i1034" type="#_x0000_t75" style="width:92.65pt;height:17.35pt" o:ole="">
            <v:imagedata r:id="rId96" o:title=""/>
          </v:shape>
          <o:OLEObject Type="Embed" ProgID="Equation.DSMT4" ShapeID="_x0000_i1034" DrawAspect="Content" ObjectID="_1703793001" r:id="rId97"/>
        </w:object>
      </w:r>
      <w:r w:rsidR="003D3196">
        <w:t>, nếu y</w:t>
      </w:r>
      <w:r w:rsidR="003D3196" w:rsidRPr="007A5823">
        <w:rPr>
          <w:vertAlign w:val="subscript"/>
        </w:rPr>
        <w:t>i</w:t>
      </w:r>
      <w:r w:rsidR="003D3196">
        <w:t>=-1</w:t>
      </w:r>
    </w:p>
    <w:p w14:paraId="5C7E9EAA" w14:textId="77777777" w:rsidR="003D3196" w:rsidRPr="002F3099" w:rsidRDefault="004B5F31" w:rsidP="008A727B">
      <w:pPr>
        <w:pStyle w:val="ListParagraph"/>
        <w:numPr>
          <w:ilvl w:val="0"/>
          <w:numId w:val="36"/>
        </w:numPr>
        <w:contextualSpacing w:val="0"/>
      </w:pPr>
      <w:r w:rsidRPr="00BE0707">
        <w:rPr>
          <w:position w:val="-12"/>
        </w:rPr>
        <w:object w:dxaOrig="1840" w:dyaOrig="360" w14:anchorId="51718B4D">
          <v:shape id="_x0000_i1035" type="#_x0000_t75" style="width:92.65pt;height:17.35pt" o:ole="">
            <v:imagedata r:id="rId98" o:title=""/>
          </v:shape>
          <o:OLEObject Type="Embed" ProgID="Equation.DSMT4" ShapeID="_x0000_i1035" DrawAspect="Content" ObjectID="_1703793002" r:id="rId99"/>
        </w:object>
      </w:r>
      <w:r w:rsidR="003D3196">
        <w:t>, nếu y</w:t>
      </w:r>
      <w:r w:rsidR="003D3196" w:rsidRPr="007A5823">
        <w:rPr>
          <w:vertAlign w:val="subscript"/>
        </w:rPr>
        <w:t>i</w:t>
      </w:r>
      <w:r w:rsidR="003D3196">
        <w:t>=1</w:t>
      </w:r>
    </w:p>
    <w:p w14:paraId="0099D8B2" w14:textId="77777777" w:rsidR="003D3196" w:rsidRDefault="003D3196" w:rsidP="008A727B">
      <w:pPr>
        <w:pStyle w:val="MTDisplayEquation"/>
        <w:numPr>
          <w:ilvl w:val="0"/>
          <w:numId w:val="42"/>
        </w:numPr>
      </w:pPr>
      <w:r>
        <w:t xml:space="preserve">Bài toán </w:t>
      </w:r>
      <w:r>
        <w:rPr>
          <w:b/>
        </w:rPr>
        <w:t>H</w:t>
      </w:r>
      <w:r w:rsidRPr="00917444">
        <w:rPr>
          <w:b/>
        </w:rPr>
        <w:t>ard-margin</w:t>
      </w:r>
      <w:r>
        <w:t xml:space="preserve"> của SVM.</w:t>
      </w:r>
    </w:p>
    <w:p w14:paraId="291ADE96" w14:textId="77777777" w:rsidR="003D3196" w:rsidRDefault="003D3196" w:rsidP="00757420">
      <w:pPr>
        <w:ind w:firstLine="357"/>
        <w:rPr>
          <w:b/>
        </w:rPr>
      </w:pPr>
      <w:r>
        <w:t>Ở hình 4-2, việc xác định siêu phẳng trong điều kiện lý tưởng khi mà tập dữ liệu có thể phân tách tuyến tính, tìm được 2 siêu phẳng lề H</w:t>
      </w:r>
      <w:r w:rsidRPr="00917444">
        <w:rPr>
          <w:vertAlign w:val="subscript"/>
        </w:rPr>
        <w:t>1</w:t>
      </w:r>
      <w:r>
        <w:t xml:space="preserve"> và H</w:t>
      </w:r>
      <w:r w:rsidRPr="00917444">
        <w:rPr>
          <w:vertAlign w:val="subscript"/>
        </w:rPr>
        <w:t>2</w:t>
      </w:r>
      <w:r>
        <w:t xml:space="preserve"> mà không có điểm nhiễu nào nằm giữa chúng. Vậy trong trường hợp có nhiễu, bài toán cần sử dụng biến </w:t>
      </w:r>
      <w:r w:rsidRPr="00917444">
        <w:rPr>
          <w:b/>
        </w:rPr>
        <w:t>slack</w:t>
      </w:r>
      <w:r>
        <w:rPr>
          <w:b/>
        </w:rPr>
        <w:t>.</w:t>
      </w:r>
    </w:p>
    <w:p w14:paraId="06D9E3A2" w14:textId="77777777" w:rsidR="003D3196" w:rsidRDefault="003D3196" w:rsidP="003D3196">
      <w:pPr>
        <w:keepNext/>
        <w:jc w:val="center"/>
      </w:pPr>
      <w:r>
        <w:rPr>
          <w:noProof/>
          <w:lang w:val="vi-VN" w:eastAsia="vi-VN"/>
        </w:rPr>
        <w:drawing>
          <wp:inline distT="0" distB="0" distL="0" distR="0" wp14:anchorId="1A8B0706" wp14:editId="62992268">
            <wp:extent cx="3783600" cy="2775600"/>
            <wp:effectExtent l="0" t="0" r="762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vmslack.png"/>
                    <pic:cNvPicPr/>
                  </pic:nvPicPr>
                  <pic:blipFill>
                    <a:blip r:embed="rId100">
                      <a:extLst>
                        <a:ext uri="{28A0092B-C50C-407E-A947-70E740481C1C}">
                          <a14:useLocalDpi xmlns:a14="http://schemas.microsoft.com/office/drawing/2010/main" val="0"/>
                        </a:ext>
                      </a:extLst>
                    </a:blip>
                    <a:stretch>
                      <a:fillRect/>
                    </a:stretch>
                  </pic:blipFill>
                  <pic:spPr>
                    <a:xfrm>
                      <a:off x="0" y="0"/>
                      <a:ext cx="3783600" cy="2775600"/>
                    </a:xfrm>
                    <a:prstGeom prst="rect">
                      <a:avLst/>
                    </a:prstGeom>
                  </pic:spPr>
                </pic:pic>
              </a:graphicData>
            </a:graphic>
          </wp:inline>
        </w:drawing>
      </w:r>
    </w:p>
    <w:p w14:paraId="0F97C1E5" w14:textId="7012F296" w:rsidR="003D3196" w:rsidRDefault="003D3196" w:rsidP="00A42842">
      <w:pPr>
        <w:pStyle w:val="ThesisTable"/>
      </w:pPr>
      <w:bookmarkStart w:id="256" w:name="_Toc91407487"/>
      <w:bookmarkStart w:id="257" w:name="_Toc91407648"/>
      <w:bookmarkStart w:id="258" w:name="_Toc92231099"/>
      <w:bookmarkStart w:id="259" w:name="_Toc93179998"/>
      <w:r>
        <w:t xml:space="preserve">Hình </w:t>
      </w:r>
      <w:fldSimple w:instr=" STYLEREF 1 \s ">
        <w:r w:rsidR="00822049">
          <w:rPr>
            <w:noProof/>
          </w:rPr>
          <w:t>4</w:t>
        </w:r>
      </w:fldSimple>
      <w:r w:rsidR="00860410">
        <w:noBreakHyphen/>
      </w:r>
      <w:fldSimple w:instr=" SEQ Hình \* ARABIC \s 1 ">
        <w:r w:rsidR="00822049">
          <w:rPr>
            <w:noProof/>
          </w:rPr>
          <w:t>3</w:t>
        </w:r>
      </w:fldSimple>
      <w:r>
        <w:t xml:space="preserve">. </w:t>
      </w:r>
      <w:r w:rsidRPr="00916A3D">
        <w:t>Siêu phẳng có chứa tín hiệu nhiễu</w:t>
      </w:r>
      <w:bookmarkEnd w:id="256"/>
      <w:bookmarkEnd w:id="257"/>
      <w:bookmarkEnd w:id="258"/>
      <w:bookmarkEnd w:id="259"/>
    </w:p>
    <w:p w14:paraId="4BF61813" w14:textId="77777777" w:rsidR="003D3196" w:rsidRDefault="003D3196" w:rsidP="008A727B">
      <w:r>
        <w:lastRenderedPageBreak/>
        <w:t>Với trường hợp có tín hiệu nhiễu, cần sử dụng biến slack</w:t>
      </w:r>
      <w:r w:rsidR="00CD06A7" w:rsidRPr="00BE0707">
        <w:rPr>
          <w:position w:val="-12"/>
        </w:rPr>
        <w:object w:dxaOrig="660" w:dyaOrig="360" w14:anchorId="0BF9E237">
          <v:shape id="_x0000_i1036" type="#_x0000_t75" style="width:33.35pt;height:17.35pt" o:ole="">
            <v:imagedata r:id="rId101" o:title=""/>
          </v:shape>
          <o:OLEObject Type="Embed" ProgID="Equation.DSMT4" ShapeID="_x0000_i1036" DrawAspect="Content" ObjectID="_1703793003" r:id="rId102"/>
        </w:object>
      </w:r>
      <w:r>
        <w:t>:</w:t>
      </w:r>
    </w:p>
    <w:p w14:paraId="3B067F59" w14:textId="77777777" w:rsidR="003D3196" w:rsidRDefault="004B5F31" w:rsidP="008A727B">
      <w:pPr>
        <w:pStyle w:val="ListParagraph"/>
        <w:numPr>
          <w:ilvl w:val="0"/>
          <w:numId w:val="37"/>
        </w:numPr>
        <w:contextualSpacing w:val="0"/>
      </w:pPr>
      <w:r w:rsidRPr="00BE0707">
        <w:rPr>
          <w:position w:val="-12"/>
        </w:rPr>
        <w:object w:dxaOrig="2240" w:dyaOrig="360" w14:anchorId="0C681846">
          <v:shape id="_x0000_i1037" type="#_x0000_t75" style="width:111.35pt;height:17.35pt" o:ole="">
            <v:imagedata r:id="rId103" o:title=""/>
          </v:shape>
          <o:OLEObject Type="Embed" ProgID="Equation.DSMT4" ShapeID="_x0000_i1037" DrawAspect="Content" ObjectID="_1703793004" r:id="rId104"/>
        </w:object>
      </w:r>
      <w:r w:rsidR="003D3196">
        <w:t>, nếu y</w:t>
      </w:r>
      <w:r w:rsidR="003D3196" w:rsidRPr="007A5823">
        <w:rPr>
          <w:vertAlign w:val="subscript"/>
        </w:rPr>
        <w:t>i</w:t>
      </w:r>
      <w:r w:rsidR="003D3196">
        <w:t>=-1</w:t>
      </w:r>
    </w:p>
    <w:p w14:paraId="03504922" w14:textId="77777777" w:rsidR="003D3196" w:rsidRDefault="004B5F31" w:rsidP="008A727B">
      <w:pPr>
        <w:pStyle w:val="ListParagraph"/>
        <w:numPr>
          <w:ilvl w:val="0"/>
          <w:numId w:val="37"/>
        </w:numPr>
        <w:contextualSpacing w:val="0"/>
      </w:pPr>
      <w:r w:rsidRPr="00BE0707">
        <w:rPr>
          <w:position w:val="-12"/>
        </w:rPr>
        <w:object w:dxaOrig="2060" w:dyaOrig="360" w14:anchorId="1077E310">
          <v:shape id="_x0000_i1038" type="#_x0000_t75" style="width:103.35pt;height:17.35pt" o:ole="">
            <v:imagedata r:id="rId105" o:title=""/>
          </v:shape>
          <o:OLEObject Type="Embed" ProgID="Equation.DSMT4" ShapeID="_x0000_i1038" DrawAspect="Content" ObjectID="_1703793005" r:id="rId106"/>
        </w:object>
      </w:r>
      <w:r w:rsidR="003D3196">
        <w:t>, nếu y</w:t>
      </w:r>
      <w:r w:rsidR="003D3196" w:rsidRPr="007A5823">
        <w:rPr>
          <w:vertAlign w:val="subscript"/>
        </w:rPr>
        <w:t>i</w:t>
      </w:r>
      <w:r w:rsidR="003D3196">
        <w:t>=-1</w:t>
      </w:r>
    </w:p>
    <w:p w14:paraId="3A1261FD" w14:textId="77777777" w:rsidR="003D3196" w:rsidRDefault="003D3196" w:rsidP="008A727B">
      <w:r>
        <w:t xml:space="preserve">Cực tiểu hóa: </w:t>
      </w:r>
      <w:r w:rsidR="004B5F31" w:rsidRPr="00BE0707">
        <w:rPr>
          <w:position w:val="-28"/>
        </w:rPr>
        <w:object w:dxaOrig="1460" w:dyaOrig="680" w14:anchorId="624EA80A">
          <v:shape id="_x0000_i1039" type="#_x0000_t75" style="width:72.65pt;height:32pt" o:ole="">
            <v:imagedata r:id="rId107" o:title=""/>
          </v:shape>
          <o:OLEObject Type="Embed" ProgID="Equation.DSMT4" ShapeID="_x0000_i1039" DrawAspect="Content" ObjectID="_1703793006" r:id="rId108"/>
        </w:object>
      </w:r>
    </w:p>
    <w:p w14:paraId="6E45E912" w14:textId="77777777" w:rsidR="003D3196" w:rsidRDefault="003D3196" w:rsidP="008A727B">
      <w:r>
        <w:t xml:space="preserve">Với điều kiện: </w:t>
      </w:r>
    </w:p>
    <w:p w14:paraId="0B0B574C" w14:textId="77777777" w:rsidR="003D3196" w:rsidRDefault="004B5F31" w:rsidP="008A727B">
      <w:pPr>
        <w:pStyle w:val="ListParagraph"/>
        <w:numPr>
          <w:ilvl w:val="0"/>
          <w:numId w:val="38"/>
        </w:numPr>
        <w:contextualSpacing w:val="0"/>
      </w:pPr>
      <w:r w:rsidRPr="00BE0707">
        <w:rPr>
          <w:position w:val="-12"/>
        </w:rPr>
        <w:object w:dxaOrig="2820" w:dyaOrig="360" w14:anchorId="7E916F8E">
          <v:shape id="_x0000_i1040" type="#_x0000_t75" style="width:138.65pt;height:17.35pt" o:ole="">
            <v:imagedata r:id="rId109" o:title=""/>
          </v:shape>
          <o:OLEObject Type="Embed" ProgID="Equation.DSMT4" ShapeID="_x0000_i1040" DrawAspect="Content" ObjectID="_1703793007" r:id="rId110"/>
        </w:object>
      </w:r>
    </w:p>
    <w:p w14:paraId="4D20A68C" w14:textId="77777777" w:rsidR="003D3196" w:rsidRDefault="004B5F31" w:rsidP="008A727B">
      <w:pPr>
        <w:pStyle w:val="ListParagraph"/>
        <w:numPr>
          <w:ilvl w:val="0"/>
          <w:numId w:val="38"/>
        </w:numPr>
        <w:contextualSpacing w:val="0"/>
      </w:pPr>
      <w:r w:rsidRPr="007A5823">
        <w:rPr>
          <w:position w:val="-12"/>
        </w:rPr>
        <w:object w:dxaOrig="1640" w:dyaOrig="360" w14:anchorId="2C719851">
          <v:shape id="_x0000_i1041" type="#_x0000_t75" style="width:81.35pt;height:17.35pt" o:ole="">
            <v:imagedata r:id="rId111" o:title=""/>
          </v:shape>
          <o:OLEObject Type="Embed" ProgID="Equation.DSMT4" ShapeID="_x0000_i1041" DrawAspect="Content" ObjectID="_1703793008" r:id="rId112"/>
        </w:object>
      </w:r>
    </w:p>
    <w:p w14:paraId="78A21B94" w14:textId="364824E0" w:rsidR="003D3196" w:rsidRDefault="00823171" w:rsidP="008A727B">
      <w:r>
        <w:t>C:</w:t>
      </w:r>
      <w:r w:rsidR="003D3196">
        <w:t xml:space="preserve"> tham số xác định mức độ phạt (penalty degree) đối với lỗi, là một tham số quan trọng mà cần phải tối ưu trong các bài toán SVM.</w:t>
      </w:r>
    </w:p>
    <w:p w14:paraId="7E08EAFB" w14:textId="77777777" w:rsidR="003D3196" w:rsidRDefault="003D3196" w:rsidP="008A727B">
      <w:pPr>
        <w:pStyle w:val="ListParagraph"/>
        <w:numPr>
          <w:ilvl w:val="0"/>
          <w:numId w:val="39"/>
        </w:numPr>
        <w:contextualSpacing w:val="0"/>
      </w:pPr>
      <w:r>
        <w:t xml:space="preserve">Bài toán </w:t>
      </w:r>
      <w:r w:rsidRPr="00ED11FC">
        <w:rPr>
          <w:b/>
        </w:rPr>
        <w:t>Soft-margin</w:t>
      </w:r>
      <w:r>
        <w:t xml:space="preserve"> của SVM </w:t>
      </w:r>
    </w:p>
    <w:p w14:paraId="570E221A" w14:textId="285A8B09" w:rsidR="004E5CCC" w:rsidRDefault="004E5CCC" w:rsidP="004E5CCC">
      <w:pPr>
        <w:ind w:firstLine="349"/>
      </w:pPr>
      <w:r>
        <w:t xml:space="preserve">Với </w:t>
      </w:r>
      <w:r w:rsidR="003D3196">
        <w:t>bài toán có không gian dữ liệu phi tuyến tính (non-linear) khi không tìm được siêu phẳng H</w:t>
      </w:r>
      <w:r w:rsidR="003D3196">
        <w:rPr>
          <w:vertAlign w:val="subscript"/>
        </w:rPr>
        <w:t>0</w:t>
      </w:r>
      <w:r w:rsidR="003D3196">
        <w:rPr>
          <w:vertAlign w:val="subscript"/>
        </w:rPr>
        <w:softHyphen/>
      </w:r>
      <w:r w:rsidRPr="004E5CCC">
        <w:t xml:space="preserve"> </w:t>
      </w:r>
      <w:r>
        <w:t>Chúng ta cần phải biểu diễn (ánh xạ) dữ liệu từ dữ liệu từ không gian ban đầu X sang không gian F bằng một hàm ánh xạ phi tuyến để giải quyết bài toán:</w:t>
      </w:r>
    </w:p>
    <w:p w14:paraId="543F1756" w14:textId="77777777" w:rsidR="004E5CCC" w:rsidRDefault="004B5F31" w:rsidP="004E5CCC">
      <w:pPr>
        <w:pStyle w:val="ListParagraph"/>
        <w:numPr>
          <w:ilvl w:val="0"/>
          <w:numId w:val="40"/>
        </w:numPr>
        <w:ind w:left="709"/>
        <w:contextualSpacing w:val="0"/>
      </w:pPr>
      <w:r w:rsidRPr="0063572B">
        <w:rPr>
          <w:position w:val="-10"/>
        </w:rPr>
        <w:object w:dxaOrig="1100" w:dyaOrig="320" w14:anchorId="31D748FF">
          <v:shape id="_x0000_i1042" type="#_x0000_t75" style="width:54.65pt;height:15.35pt" o:ole="">
            <v:imagedata r:id="rId113" o:title=""/>
          </v:shape>
          <o:OLEObject Type="Embed" ProgID="Equation.DSMT4" ShapeID="_x0000_i1042" DrawAspect="Content" ObjectID="_1703793009" r:id="rId114"/>
        </w:object>
      </w:r>
    </w:p>
    <w:p w14:paraId="136F1A8F" w14:textId="77777777" w:rsidR="004E5CCC" w:rsidRDefault="004B5F31" w:rsidP="004E5CCC">
      <w:pPr>
        <w:pStyle w:val="ListParagraph"/>
        <w:numPr>
          <w:ilvl w:val="0"/>
          <w:numId w:val="40"/>
        </w:numPr>
        <w:ind w:left="709"/>
        <w:contextualSpacing w:val="0"/>
      </w:pPr>
      <w:r w:rsidRPr="004B5F31">
        <w:rPr>
          <w:position w:val="-10"/>
        </w:rPr>
        <w:object w:dxaOrig="1020" w:dyaOrig="340" w14:anchorId="2B181C9B">
          <v:shape id="_x0000_i1043" type="#_x0000_t75" style="width:49.35pt;height:16.65pt" o:ole="">
            <v:imagedata r:id="rId115" o:title=""/>
          </v:shape>
          <o:OLEObject Type="Embed" ProgID="Equation.DSMT4" ShapeID="_x0000_i1043" DrawAspect="Content" ObjectID="_1703793010" r:id="rId116"/>
        </w:object>
      </w:r>
    </w:p>
    <w:p w14:paraId="444E72B4" w14:textId="77777777" w:rsidR="004E5CCC" w:rsidRPr="00917444" w:rsidRDefault="004E5CCC" w:rsidP="004E5CCC">
      <w:pPr>
        <w:pStyle w:val="ListParagraph"/>
        <w:numPr>
          <w:ilvl w:val="0"/>
          <w:numId w:val="61"/>
        </w:numPr>
      </w:pPr>
      <w:r>
        <w:t xml:space="preserve">Bài toán </w:t>
      </w:r>
      <w:r w:rsidRPr="004E5CCC">
        <w:rPr>
          <w:b/>
        </w:rPr>
        <w:t>Non-linear</w:t>
      </w:r>
      <w:r>
        <w:t xml:space="preserve"> của SVM</w:t>
      </w:r>
    </w:p>
    <w:p w14:paraId="372BA6E1" w14:textId="1BC363C5" w:rsidR="003D3196" w:rsidRPr="0063572B" w:rsidRDefault="003D3196" w:rsidP="008A727B">
      <w:pPr>
        <w:ind w:firstLine="357"/>
      </w:pPr>
    </w:p>
    <w:p w14:paraId="20ADDDC8" w14:textId="77777777" w:rsidR="003D3196" w:rsidRDefault="003D3196" w:rsidP="008A727B">
      <w:pPr>
        <w:keepNext/>
        <w:jc w:val="center"/>
      </w:pPr>
      <w:r>
        <w:rPr>
          <w:noProof/>
          <w:lang w:val="vi-VN" w:eastAsia="vi-VN"/>
        </w:rPr>
        <w:drawing>
          <wp:inline distT="0" distB="0" distL="0" distR="0" wp14:anchorId="27C9D696" wp14:editId="0539F410">
            <wp:extent cx="3902400" cy="266760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onlinear.png"/>
                    <pic:cNvPicPr/>
                  </pic:nvPicPr>
                  <pic:blipFill>
                    <a:blip r:embed="rId117">
                      <a:extLst>
                        <a:ext uri="{28A0092B-C50C-407E-A947-70E740481C1C}">
                          <a14:useLocalDpi xmlns:a14="http://schemas.microsoft.com/office/drawing/2010/main" val="0"/>
                        </a:ext>
                      </a:extLst>
                    </a:blip>
                    <a:stretch>
                      <a:fillRect/>
                    </a:stretch>
                  </pic:blipFill>
                  <pic:spPr>
                    <a:xfrm>
                      <a:off x="0" y="0"/>
                      <a:ext cx="3902400" cy="2667600"/>
                    </a:xfrm>
                    <a:prstGeom prst="rect">
                      <a:avLst/>
                    </a:prstGeom>
                  </pic:spPr>
                </pic:pic>
              </a:graphicData>
            </a:graphic>
          </wp:inline>
        </w:drawing>
      </w:r>
    </w:p>
    <w:p w14:paraId="4922058B" w14:textId="12EE91BC" w:rsidR="003D3196" w:rsidRDefault="003D3196" w:rsidP="008A727B">
      <w:pPr>
        <w:pStyle w:val="ThesisTable"/>
      </w:pPr>
      <w:bookmarkStart w:id="260" w:name="_Toc91407488"/>
      <w:bookmarkStart w:id="261" w:name="_Toc91407649"/>
      <w:bookmarkStart w:id="262" w:name="_Toc92231100"/>
      <w:bookmarkStart w:id="263" w:name="_Toc93179999"/>
      <w:r>
        <w:t xml:space="preserve">Hình </w:t>
      </w:r>
      <w:fldSimple w:instr=" STYLEREF 1 \s ">
        <w:r w:rsidR="00822049">
          <w:rPr>
            <w:noProof/>
          </w:rPr>
          <w:t>4</w:t>
        </w:r>
      </w:fldSimple>
      <w:r w:rsidR="00860410">
        <w:noBreakHyphen/>
      </w:r>
      <w:fldSimple w:instr=" SEQ Hình \* ARABIC \s 1 ">
        <w:r w:rsidR="00822049">
          <w:rPr>
            <w:noProof/>
          </w:rPr>
          <w:t>4</w:t>
        </w:r>
      </w:fldSimple>
      <w:r>
        <w:t xml:space="preserve">. </w:t>
      </w:r>
      <w:r w:rsidRPr="005149FB">
        <w:t>Non-linear trong SVM</w:t>
      </w:r>
      <w:bookmarkEnd w:id="260"/>
      <w:bookmarkEnd w:id="261"/>
      <w:bookmarkEnd w:id="262"/>
      <w:bookmarkEnd w:id="263"/>
    </w:p>
    <w:p w14:paraId="306819FE" w14:textId="77777777" w:rsidR="003D3196" w:rsidRPr="00505DF6" w:rsidRDefault="003D3196" w:rsidP="003D3196">
      <w:pPr>
        <w:pStyle w:val="Heading3"/>
        <w:numPr>
          <w:ilvl w:val="2"/>
          <w:numId w:val="3"/>
        </w:numPr>
      </w:pPr>
      <w:bookmarkStart w:id="264" w:name="_Toc92274310"/>
      <w:bookmarkStart w:id="265" w:name="_Toc93179919"/>
      <w:r>
        <w:lastRenderedPageBreak/>
        <w:t>Thuật toán Linear Regression</w:t>
      </w:r>
      <w:bookmarkEnd w:id="264"/>
      <w:bookmarkEnd w:id="265"/>
    </w:p>
    <w:p w14:paraId="24B9FA65" w14:textId="77777777" w:rsidR="003D3196" w:rsidRDefault="003D3196" w:rsidP="003D3196">
      <w:pPr>
        <w:pStyle w:val="Heading4"/>
        <w:numPr>
          <w:ilvl w:val="3"/>
          <w:numId w:val="3"/>
        </w:numPr>
      </w:pPr>
      <w:bookmarkStart w:id="266" w:name="_Toc92274311"/>
      <w:bookmarkStart w:id="267" w:name="_Toc93179920"/>
      <w:r>
        <w:t>Giới thiệu Linear Regression</w:t>
      </w:r>
      <w:bookmarkEnd w:id="266"/>
      <w:bookmarkEnd w:id="267"/>
    </w:p>
    <w:p w14:paraId="0DC7B55C" w14:textId="341BF915" w:rsidR="003D3196" w:rsidRDefault="003D3196" w:rsidP="008A727B">
      <w:pPr>
        <w:pStyle w:val="Paragraph"/>
        <w:spacing w:after="0"/>
        <w:ind w:firstLine="357"/>
        <w:rPr>
          <w:sz w:val="26"/>
          <w:szCs w:val="26"/>
        </w:rPr>
      </w:pPr>
      <w:r>
        <w:rPr>
          <w:sz w:val="26"/>
          <w:szCs w:val="26"/>
        </w:rPr>
        <w:t xml:space="preserve">Thuật toán Linear Regression (Hồi quy tuyến tính) là </w:t>
      </w:r>
      <w:r w:rsidR="00E031D1">
        <w:rPr>
          <w:sz w:val="26"/>
          <w:szCs w:val="26"/>
        </w:rPr>
        <w:t xml:space="preserve">thuật toán với </w:t>
      </w:r>
      <w:r>
        <w:rPr>
          <w:sz w:val="26"/>
          <w:szCs w:val="26"/>
        </w:rPr>
        <w:t>phương pháp tiếp cận tuyến tính để dự đoán mối quan hệ giữa biến phụ thuộc Y (</w:t>
      </w:r>
      <w:r w:rsidR="005A753B">
        <w:rPr>
          <w:sz w:val="26"/>
          <w:szCs w:val="26"/>
        </w:rPr>
        <w:t xml:space="preserve">còn được gọi là </w:t>
      </w:r>
      <w:r>
        <w:rPr>
          <w:sz w:val="26"/>
          <w:szCs w:val="26"/>
        </w:rPr>
        <w:t xml:space="preserve">biến kết cục) trên trục tung </w:t>
      </w:r>
      <w:r w:rsidR="006F2A2E">
        <w:rPr>
          <w:sz w:val="26"/>
          <w:szCs w:val="26"/>
        </w:rPr>
        <w:t>Oy</w:t>
      </w:r>
      <w:r>
        <w:rPr>
          <w:sz w:val="26"/>
          <w:szCs w:val="26"/>
        </w:rPr>
        <w:t xml:space="preserve"> dự trên các biến độc lập X (</w:t>
      </w:r>
      <w:r w:rsidR="005A753B">
        <w:rPr>
          <w:sz w:val="26"/>
          <w:szCs w:val="26"/>
        </w:rPr>
        <w:t xml:space="preserve">còn được gọi là </w:t>
      </w:r>
      <w:r>
        <w:rPr>
          <w:sz w:val="26"/>
          <w:szCs w:val="26"/>
        </w:rPr>
        <w:t>bi</w:t>
      </w:r>
      <w:r w:rsidR="006F2A2E">
        <w:rPr>
          <w:sz w:val="26"/>
          <w:szCs w:val="26"/>
        </w:rPr>
        <w:t>ến giải thích) trên trục hoành Ox</w:t>
      </w:r>
      <w:r>
        <w:rPr>
          <w:sz w:val="26"/>
          <w:szCs w:val="26"/>
        </w:rPr>
        <w:t xml:space="preserve"> trong mô hình. Hồi quy tuyến tính được phát </w:t>
      </w:r>
      <w:r>
        <w:rPr>
          <w:color w:val="000000"/>
          <w:sz w:val="26"/>
          <w:szCs w:val="26"/>
        </w:rPr>
        <w:t xml:space="preserve">triển </w:t>
      </w:r>
      <w:r>
        <w:rPr>
          <w:sz w:val="26"/>
          <w:szCs w:val="26"/>
        </w:rPr>
        <w:t>thành Mô hình hồi quy tuyến tính (</w:t>
      </w:r>
      <w:r w:rsidRPr="000E0833">
        <w:rPr>
          <w:sz w:val="26"/>
          <w:szCs w:val="26"/>
        </w:rPr>
        <w:t>Line</w:t>
      </w:r>
      <w:r>
        <w:rPr>
          <w:sz w:val="26"/>
          <w:szCs w:val="26"/>
        </w:rPr>
        <w:t>a</w:t>
      </w:r>
      <w:r w:rsidRPr="000E0833">
        <w:rPr>
          <w:sz w:val="26"/>
          <w:szCs w:val="26"/>
        </w:rPr>
        <w:t>r Regression Model</w:t>
      </w:r>
      <w:r>
        <w:rPr>
          <w:sz w:val="26"/>
          <w:szCs w:val="26"/>
        </w:rPr>
        <w:t xml:space="preserve">) là công cụ quan trọng </w:t>
      </w:r>
      <w:r w:rsidR="00234598">
        <w:rPr>
          <w:sz w:val="26"/>
          <w:szCs w:val="26"/>
        </w:rPr>
        <w:t xml:space="preserve">trong lĩnh vực Kinh tế lượng, </w:t>
      </w:r>
      <w:r>
        <w:rPr>
          <w:sz w:val="26"/>
          <w:szCs w:val="26"/>
        </w:rPr>
        <w:t>là phương pháp thống kê hồi quy và dự báo dữ liệu.</w:t>
      </w:r>
    </w:p>
    <w:p w14:paraId="41853488" w14:textId="77777777" w:rsidR="003D3196" w:rsidRDefault="003D3196" w:rsidP="008A727B">
      <w:pPr>
        <w:pStyle w:val="Paragraph"/>
        <w:spacing w:after="0"/>
        <w:ind w:firstLine="357"/>
        <w:rPr>
          <w:sz w:val="26"/>
          <w:szCs w:val="26"/>
        </w:rPr>
      </w:pPr>
      <w:r>
        <w:rPr>
          <w:sz w:val="26"/>
          <w:szCs w:val="26"/>
        </w:rPr>
        <w:t>Phương pháp Hồi quy Tuyến tính tổng quát: Mô hình Hồi quy Tuyến tính bội (Multiple R</w:t>
      </w:r>
      <w:r w:rsidRPr="000E0833">
        <w:rPr>
          <w:sz w:val="26"/>
          <w:szCs w:val="26"/>
        </w:rPr>
        <w:t>egression model</w:t>
      </w:r>
      <w:r>
        <w:rPr>
          <w:sz w:val="26"/>
          <w:szCs w:val="26"/>
        </w:rPr>
        <w:t>) với dạng Mô hình Hồi quy tổng thể (Population R</w:t>
      </w:r>
      <w:r w:rsidRPr="000E0833">
        <w:rPr>
          <w:sz w:val="26"/>
          <w:szCs w:val="26"/>
        </w:rPr>
        <w:t>egression model</w:t>
      </w:r>
      <w:r>
        <w:rPr>
          <w:sz w:val="26"/>
          <w:szCs w:val="26"/>
        </w:rPr>
        <w:t>) với n-1 biến giải thích có dạng:</w:t>
      </w:r>
    </w:p>
    <w:p w14:paraId="2E3D2265" w14:textId="77777777" w:rsidR="003D3196" w:rsidRDefault="004B5F31" w:rsidP="008A727B">
      <w:pPr>
        <w:pStyle w:val="Paragraph"/>
        <w:spacing w:after="0"/>
        <w:ind w:left="357" w:firstLine="357"/>
        <w:jc w:val="center"/>
        <w:rPr>
          <w:sz w:val="26"/>
          <w:szCs w:val="26"/>
        </w:rPr>
      </w:pPr>
      <w:r w:rsidRPr="004B5F31">
        <w:rPr>
          <w:position w:val="-12"/>
          <w:sz w:val="26"/>
          <w:szCs w:val="26"/>
        </w:rPr>
        <w:object w:dxaOrig="4440" w:dyaOrig="360" w14:anchorId="71878EA2">
          <v:shape id="_x0000_i1044" type="#_x0000_t75" style="width:222pt;height:17.35pt" o:ole="">
            <v:imagedata r:id="rId118" o:title=""/>
          </v:shape>
          <o:OLEObject Type="Embed" ProgID="Equation.DSMT4" ShapeID="_x0000_i1044" DrawAspect="Content" ObjectID="_1703793011" r:id="rId119"/>
        </w:object>
      </w:r>
      <w:r w:rsidR="003D3196">
        <w:rPr>
          <w:sz w:val="26"/>
          <w:szCs w:val="26"/>
        </w:rPr>
        <w:t>(1)</w:t>
      </w:r>
    </w:p>
    <w:p w14:paraId="425731CE" w14:textId="40A59C82" w:rsidR="00977CFE" w:rsidRDefault="00977CFE" w:rsidP="00977CFE">
      <w:pPr>
        <w:pStyle w:val="Paragraph"/>
        <w:spacing w:after="0"/>
        <w:jc w:val="left"/>
        <w:rPr>
          <w:sz w:val="26"/>
          <w:szCs w:val="26"/>
        </w:rPr>
      </w:pPr>
      <w:r>
        <w:rPr>
          <w:sz w:val="26"/>
          <w:szCs w:val="26"/>
        </w:rPr>
        <w:t>Trong đó:</w:t>
      </w:r>
    </w:p>
    <w:p w14:paraId="7A5D4020" w14:textId="52B3F1E7" w:rsidR="003D3196" w:rsidRDefault="003D3196" w:rsidP="008A727B">
      <w:pPr>
        <w:pStyle w:val="MTDisplayEquation"/>
        <w:numPr>
          <w:ilvl w:val="0"/>
          <w:numId w:val="43"/>
        </w:numPr>
        <w:ind w:left="714" w:hanging="357"/>
      </w:pPr>
      <w:r>
        <w:t>Y</w:t>
      </w:r>
      <w:r w:rsidR="00977CFE">
        <w:t>:</w:t>
      </w:r>
      <w:r>
        <w:t xml:space="preserve"> biến phụ thuộc (dependent variable).</w:t>
      </w:r>
    </w:p>
    <w:p w14:paraId="6671F7BF" w14:textId="035FA175" w:rsidR="003D3196" w:rsidRDefault="00977CFE" w:rsidP="008A727B">
      <w:pPr>
        <w:pStyle w:val="MTDisplayEquation"/>
        <w:numPr>
          <w:ilvl w:val="0"/>
          <w:numId w:val="43"/>
        </w:numPr>
        <w:ind w:left="714" w:hanging="357"/>
      </w:pPr>
      <w:r>
        <w:t xml:space="preserve">X: </w:t>
      </w:r>
      <w:r w:rsidR="003D3196">
        <w:t xml:space="preserve">các biến giải thích hay biến độc lập (explanatory/independent variables). </w:t>
      </w:r>
    </w:p>
    <w:p w14:paraId="3D3A386C" w14:textId="2871E3D1" w:rsidR="003D3196" w:rsidRDefault="003D3196" w:rsidP="008A727B">
      <w:pPr>
        <w:pStyle w:val="MTDisplayEquation"/>
        <w:numPr>
          <w:ilvl w:val="0"/>
          <w:numId w:val="43"/>
        </w:numPr>
        <w:ind w:left="714" w:hanging="357"/>
      </w:pPr>
      <w:r>
        <w:t>β</w:t>
      </w:r>
      <w:r w:rsidRPr="00276E29">
        <w:rPr>
          <w:vertAlign w:val="subscript"/>
        </w:rPr>
        <w:t>n</w:t>
      </w:r>
      <w:r w:rsidR="00977CFE">
        <w:t xml:space="preserve">: </w:t>
      </w:r>
      <w:r>
        <w:t xml:space="preserve">hệ số của các biến độc lập, trong đó </w:t>
      </w:r>
      <w:r w:rsidR="007F434A">
        <w:t>β</w:t>
      </w:r>
      <w:r w:rsidR="007F434A">
        <w:rPr>
          <w:vertAlign w:val="subscript"/>
        </w:rPr>
        <w:t>1</w:t>
      </w:r>
      <w:r>
        <w:t xml:space="preserve"> là hệ số tự do.</w:t>
      </w:r>
    </w:p>
    <w:p w14:paraId="7D935F7F" w14:textId="6F1CD071" w:rsidR="003D3196" w:rsidRDefault="00977CFE" w:rsidP="008A727B">
      <w:pPr>
        <w:pStyle w:val="MTDisplayEquation"/>
        <w:numPr>
          <w:ilvl w:val="0"/>
          <w:numId w:val="43"/>
        </w:numPr>
        <w:ind w:left="714" w:hanging="357"/>
      </w:pPr>
      <w:r>
        <w:t xml:space="preserve">u: </w:t>
      </w:r>
      <w:r w:rsidR="003D3196">
        <w:t>hạng nhiễu hay sai số ngẫu nhiên (random hay stochastic error term).</w:t>
      </w:r>
    </w:p>
    <w:p w14:paraId="19C38A4B" w14:textId="3B5EE3D5" w:rsidR="003D3196" w:rsidRDefault="00977CFE" w:rsidP="008A727B">
      <w:pPr>
        <w:pStyle w:val="MTDisplayEquation"/>
        <w:numPr>
          <w:ilvl w:val="0"/>
          <w:numId w:val="43"/>
        </w:numPr>
        <w:ind w:left="714" w:hanging="357"/>
      </w:pPr>
      <w:r>
        <w:t xml:space="preserve">i: </w:t>
      </w:r>
      <w:r w:rsidR="003D3196">
        <w:t>ký hiệu cho quan sát thứ i trong tổng thể.</w:t>
      </w:r>
    </w:p>
    <w:p w14:paraId="7D9D1C29" w14:textId="77777777" w:rsidR="003D3196" w:rsidRDefault="003D3196" w:rsidP="008A727B">
      <w:r>
        <w:t>Phương trình (1) rút gọn thành mô hình tổng thể (</w:t>
      </w:r>
      <w:r w:rsidRPr="00505DF6">
        <w:t>population model</w:t>
      </w:r>
      <w:r>
        <w:t xml:space="preserve">): </w:t>
      </w:r>
    </w:p>
    <w:p w14:paraId="0F4E4496" w14:textId="77777777" w:rsidR="003D3196" w:rsidRDefault="004B5F31" w:rsidP="008A727B">
      <w:pPr>
        <w:jc w:val="center"/>
      </w:pPr>
      <w:r w:rsidRPr="00132B86">
        <w:rPr>
          <w:position w:val="-12"/>
        </w:rPr>
        <w:object w:dxaOrig="1359" w:dyaOrig="360" w14:anchorId="7877D0D6">
          <v:shape id="_x0000_i1045" type="#_x0000_t75" style="width:68pt;height:17.35pt" o:ole="">
            <v:imagedata r:id="rId120" o:title=""/>
          </v:shape>
          <o:OLEObject Type="Embed" ProgID="Equation.DSMT4" ShapeID="_x0000_i1045" DrawAspect="Content" ObjectID="_1703793012" r:id="rId121"/>
        </w:object>
      </w:r>
      <w:r w:rsidR="003D3196">
        <w:t xml:space="preserve"> Với </w:t>
      </w:r>
      <w:r w:rsidRPr="004B5F31">
        <w:rPr>
          <w:position w:val="-12"/>
        </w:rPr>
        <w:object w:dxaOrig="4099" w:dyaOrig="360" w14:anchorId="2793A8D7">
          <v:shape id="_x0000_i1046" type="#_x0000_t75" style="width:204pt;height:17.35pt" o:ole="">
            <v:imagedata r:id="rId122" o:title=""/>
          </v:shape>
          <o:OLEObject Type="Embed" ProgID="Equation.DSMT4" ShapeID="_x0000_i1046" DrawAspect="Content" ObjectID="_1703793013" r:id="rId123"/>
        </w:object>
      </w:r>
    </w:p>
    <w:p w14:paraId="48A9F35A" w14:textId="1FCC0192" w:rsidR="003D3196" w:rsidRDefault="003D3196" w:rsidP="008A727B">
      <w:pPr>
        <w:pStyle w:val="ListParagraph"/>
        <w:numPr>
          <w:ilvl w:val="0"/>
          <w:numId w:val="44"/>
        </w:numPr>
        <w:ind w:left="714" w:hanging="357"/>
        <w:contextualSpacing w:val="0"/>
      </w:pPr>
      <w:r>
        <w:t>β</w:t>
      </w:r>
      <w:r>
        <w:rPr>
          <w:vertAlign w:val="subscript"/>
        </w:rPr>
        <w:t>x</w:t>
      </w:r>
      <w:r w:rsidR="00977CFE">
        <w:t xml:space="preserve">: </w:t>
      </w:r>
      <w:r>
        <w:t>thành phần tất định (deterministic component), là 1 trung bình có điều kiện (conditional mean) của Y</w:t>
      </w:r>
      <w:r w:rsidRPr="003C3BB3">
        <w:rPr>
          <w:vertAlign w:val="subscript"/>
        </w:rPr>
        <w:t>i</w:t>
      </w:r>
      <w:r>
        <w:t>, nghĩa là E(Y</w:t>
      </w:r>
      <w:r w:rsidRPr="003C3BB3">
        <w:rPr>
          <w:vertAlign w:val="subscript"/>
        </w:rPr>
        <w:t>i</w:t>
      </w:r>
      <w:r>
        <w:t>|X): giá trị trung bình của Y khi X là giá trị được cho trước.</w:t>
      </w:r>
    </w:p>
    <w:p w14:paraId="3AE99AC3" w14:textId="748B0086" w:rsidR="003D3196" w:rsidRDefault="003C3BB3" w:rsidP="008A727B">
      <w:pPr>
        <w:pStyle w:val="ListParagraph"/>
        <w:numPr>
          <w:ilvl w:val="0"/>
          <w:numId w:val="44"/>
        </w:numPr>
        <w:ind w:left="714" w:hanging="357"/>
        <w:contextualSpacing w:val="0"/>
      </w:pPr>
      <w:r>
        <w:t>u</w:t>
      </w:r>
      <w:r w:rsidR="00977CFE" w:rsidRPr="003C3BB3">
        <w:rPr>
          <w:vertAlign w:val="subscript"/>
        </w:rPr>
        <w:t>i</w:t>
      </w:r>
      <w:r w:rsidR="00977CFE">
        <w:t xml:space="preserve">: </w:t>
      </w:r>
      <w:r w:rsidR="003D3196">
        <w:t>thành phần phi hệ thống (nonsystematic component).</w:t>
      </w:r>
    </w:p>
    <w:p w14:paraId="2EE3073A" w14:textId="77777777" w:rsidR="003D3196" w:rsidRDefault="003D3196" w:rsidP="008A727B">
      <w:r>
        <w:t>Phương trình:</w:t>
      </w:r>
      <w:r w:rsidRPr="001325D7">
        <w:t xml:space="preserve"> Y = β</w:t>
      </w:r>
      <w:r w:rsidRPr="003C3BB3">
        <w:rPr>
          <w:vertAlign w:val="subscript"/>
        </w:rPr>
        <w:t>0</w:t>
      </w:r>
      <w:r w:rsidRPr="001325D7">
        <w:t xml:space="preserve"> + β</w:t>
      </w:r>
      <w:r w:rsidRPr="003C3BB3">
        <w:rPr>
          <w:vertAlign w:val="subscript"/>
        </w:rPr>
        <w:t>1</w:t>
      </w:r>
      <w:r w:rsidRPr="001325D7">
        <w:t>*X</w:t>
      </w:r>
      <w:r>
        <w:t xml:space="preserve">, Với </w:t>
      </w:r>
      <w:r w:rsidRPr="00E53CA1">
        <w:t>β</w:t>
      </w:r>
      <w:r w:rsidRPr="00E53CA1">
        <w:rPr>
          <w:vertAlign w:val="subscript"/>
        </w:rPr>
        <w:t>1</w:t>
      </w:r>
      <w:r w:rsidRPr="00E53CA1">
        <w:t xml:space="preserve"> là độ dốc (slope); β</w:t>
      </w:r>
      <w:r w:rsidRPr="00E53CA1">
        <w:rPr>
          <w:vertAlign w:val="subscript"/>
        </w:rPr>
        <w:t>0</w:t>
      </w:r>
      <w:r w:rsidRPr="00E53CA1">
        <w:t xml:space="preserve"> là chặn (intercept)</w:t>
      </w:r>
    </w:p>
    <w:p w14:paraId="5699147C" w14:textId="77777777" w:rsidR="003D3196" w:rsidRDefault="003D3196" w:rsidP="008A727B">
      <w:pPr>
        <w:pStyle w:val="ListParagraph"/>
        <w:numPr>
          <w:ilvl w:val="0"/>
          <w:numId w:val="45"/>
        </w:numPr>
        <w:contextualSpacing w:val="0"/>
      </w:pPr>
      <w:r w:rsidRPr="00E53CA1">
        <w:t>β</w:t>
      </w:r>
      <w:r w:rsidRPr="00E53CA1">
        <w:rPr>
          <w:vertAlign w:val="subscript"/>
        </w:rPr>
        <w:t>1</w:t>
      </w:r>
      <w:r w:rsidRPr="00E53CA1">
        <w:t xml:space="preserve"> = Tương quan * ( Độ lệch chuẩn của Y / Độ lệch chuẩn của X)</w:t>
      </w:r>
    </w:p>
    <w:p w14:paraId="49B3BFC6" w14:textId="77777777" w:rsidR="003D3196" w:rsidRDefault="003D3196" w:rsidP="008A727B">
      <w:pPr>
        <w:pStyle w:val="ListParagraph"/>
        <w:numPr>
          <w:ilvl w:val="0"/>
          <w:numId w:val="45"/>
        </w:numPr>
        <w:contextualSpacing w:val="0"/>
      </w:pPr>
      <w:r w:rsidRPr="00E53CA1">
        <w:t>β</w:t>
      </w:r>
      <w:r w:rsidRPr="00E53CA1">
        <w:rPr>
          <w:vertAlign w:val="subscript"/>
        </w:rPr>
        <w:t>0</w:t>
      </w:r>
      <w:r w:rsidRPr="00E53CA1">
        <w:t xml:space="preserve"> = Trung bình (Y) – B</w:t>
      </w:r>
      <w:r w:rsidRPr="007216C0">
        <w:rPr>
          <w:vertAlign w:val="subscript"/>
        </w:rPr>
        <w:t>1</w:t>
      </w:r>
      <w:r w:rsidRPr="00E53CA1">
        <w:t xml:space="preserve"> * Trung bình (X)</w:t>
      </w:r>
    </w:p>
    <w:p w14:paraId="0FD0E9E5" w14:textId="77777777" w:rsidR="003D3196" w:rsidRDefault="003D3196" w:rsidP="003D3196">
      <w:pPr>
        <w:pStyle w:val="Caption"/>
      </w:pPr>
      <w:r>
        <w:rPr>
          <w:noProof/>
          <w:lang w:val="vi-VN" w:eastAsia="vi-VN"/>
        </w:rPr>
        <w:lastRenderedPageBreak/>
        <w:drawing>
          <wp:inline distT="0" distB="0" distL="0" distR="0" wp14:anchorId="1B54CCCD" wp14:editId="3AA55905">
            <wp:extent cx="3132000" cy="2613600"/>
            <wp:effectExtent l="19050" t="19050" r="11430" b="15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inear+Regression+Process.png"/>
                    <pic:cNvPicPr/>
                  </pic:nvPicPr>
                  <pic:blipFill>
                    <a:blip r:embed="rId124">
                      <a:extLst>
                        <a:ext uri="{28A0092B-C50C-407E-A947-70E740481C1C}">
                          <a14:useLocalDpi xmlns:a14="http://schemas.microsoft.com/office/drawing/2010/main" val="0"/>
                        </a:ext>
                      </a:extLst>
                    </a:blip>
                    <a:stretch>
                      <a:fillRect/>
                    </a:stretch>
                  </pic:blipFill>
                  <pic:spPr>
                    <a:xfrm>
                      <a:off x="0" y="0"/>
                      <a:ext cx="3132000" cy="2613600"/>
                    </a:xfrm>
                    <a:prstGeom prst="rect">
                      <a:avLst/>
                    </a:prstGeom>
                    <a:ln w="3175">
                      <a:solidFill>
                        <a:schemeClr val="tx1"/>
                      </a:solidFill>
                    </a:ln>
                  </pic:spPr>
                </pic:pic>
              </a:graphicData>
            </a:graphic>
          </wp:inline>
        </w:drawing>
      </w:r>
    </w:p>
    <w:p w14:paraId="5CA9BD4C" w14:textId="13B1CE34" w:rsidR="003D3196" w:rsidRDefault="003D3196" w:rsidP="003D3196">
      <w:pPr>
        <w:pStyle w:val="ThesisTable"/>
      </w:pPr>
      <w:bookmarkStart w:id="268" w:name="_Toc91407489"/>
      <w:bookmarkStart w:id="269" w:name="_Toc91407650"/>
      <w:bookmarkStart w:id="270" w:name="_Toc92231101"/>
      <w:bookmarkStart w:id="271" w:name="_Toc93180000"/>
      <w:r>
        <w:t xml:space="preserve">Hình </w:t>
      </w:r>
      <w:fldSimple w:instr=" STYLEREF 1 \s ">
        <w:r w:rsidR="00822049">
          <w:rPr>
            <w:noProof/>
          </w:rPr>
          <w:t>4</w:t>
        </w:r>
      </w:fldSimple>
      <w:r w:rsidR="00860410">
        <w:noBreakHyphen/>
      </w:r>
      <w:fldSimple w:instr=" SEQ Hình \* ARABIC \s 1 ">
        <w:r w:rsidR="00822049">
          <w:rPr>
            <w:noProof/>
          </w:rPr>
          <w:t>5</w:t>
        </w:r>
      </w:fldSimple>
      <w:r>
        <w:t>. Mô hình Hồi quy tuyến tính Linear Regression</w:t>
      </w:r>
      <w:bookmarkEnd w:id="268"/>
      <w:bookmarkEnd w:id="269"/>
      <w:bookmarkEnd w:id="270"/>
      <w:bookmarkEnd w:id="271"/>
    </w:p>
    <w:p w14:paraId="76CFF4E8" w14:textId="77777777" w:rsidR="003D3196" w:rsidRDefault="003D3196" w:rsidP="003D3196">
      <w:r>
        <w:t>Với</w:t>
      </w:r>
      <w:r w:rsidRPr="00132B86">
        <w:rPr>
          <w:position w:val="-4"/>
        </w:rPr>
        <w:object w:dxaOrig="279" w:dyaOrig="320" w14:anchorId="66C106C3">
          <v:shape id="_x0000_i1047" type="#_x0000_t75" style="width:14.65pt;height:15.35pt" o:ole="">
            <v:imagedata r:id="rId125" o:title=""/>
          </v:shape>
          <o:OLEObject Type="Embed" ProgID="Equation.DSMT4" ShapeID="_x0000_i1047" DrawAspect="Content" ObjectID="_1703793014" r:id="rId126"/>
        </w:object>
      </w:r>
      <w:r>
        <w:t>: Độ lệch chuẩn của X.</w:t>
      </w:r>
    </w:p>
    <w:p w14:paraId="60B198D7" w14:textId="137F3BC8" w:rsidR="001D0A8A" w:rsidRDefault="001D0A8A" w:rsidP="001D0A8A">
      <w:r>
        <w:t>Với</w:t>
      </w:r>
      <w:r w:rsidRPr="00132B86">
        <w:rPr>
          <w:position w:val="-4"/>
        </w:rPr>
        <w:object w:dxaOrig="220" w:dyaOrig="320" w14:anchorId="05DF4047">
          <v:shape id="_x0000_i1048" type="#_x0000_t75" style="width:11.35pt;height:15.35pt" o:ole="">
            <v:imagedata r:id="rId127" o:title=""/>
          </v:shape>
          <o:OLEObject Type="Embed" ProgID="Equation.DSMT4" ShapeID="_x0000_i1048" DrawAspect="Content" ObjectID="_1703793015" r:id="rId128"/>
        </w:object>
      </w:r>
      <w:r>
        <w:t>: Độ lệch chuẩn của Y.</w:t>
      </w:r>
    </w:p>
    <w:p w14:paraId="6E163923" w14:textId="77777777" w:rsidR="003D3196" w:rsidRPr="001D0A8A" w:rsidRDefault="003D3196" w:rsidP="001D0A8A">
      <w:pPr>
        <w:ind w:firstLine="357"/>
        <w:rPr>
          <w:szCs w:val="26"/>
        </w:rPr>
      </w:pPr>
      <w:r w:rsidRPr="001D0A8A">
        <w:t xml:space="preserve">Độ mạnh của Mô hình hồi quy tuyến tính: được đo lường thông qua </w:t>
      </w:r>
      <w:r w:rsidRPr="001D0A8A">
        <w:rPr>
          <w:b/>
        </w:rPr>
        <w:t>hệ số xác định r2</w:t>
      </w:r>
      <w:r w:rsidRPr="001D0A8A">
        <w:t xml:space="preserve"> (coefficient of determination) hay </w:t>
      </w:r>
      <w:r w:rsidRPr="001D0A8A">
        <w:rPr>
          <w:b/>
          <w:szCs w:val="26"/>
        </w:rPr>
        <w:t>R-Square (R</w:t>
      </w:r>
      <w:r w:rsidRPr="001D0A8A">
        <w:rPr>
          <w:b/>
          <w:szCs w:val="26"/>
          <w:vertAlign w:val="superscript"/>
        </w:rPr>
        <w:t>2</w:t>
      </w:r>
      <w:r w:rsidRPr="001D0A8A">
        <w:rPr>
          <w:b/>
          <w:szCs w:val="26"/>
        </w:rPr>
        <w:t>)</w:t>
      </w:r>
      <w:r w:rsidRPr="001D0A8A">
        <w:rPr>
          <w:szCs w:val="26"/>
        </w:rPr>
        <w:t xml:space="preserve"> với dao động từ 0 đến 1. </w:t>
      </w:r>
    </w:p>
    <w:p w14:paraId="659AEAD9" w14:textId="6DF91073" w:rsidR="003D3196" w:rsidRPr="001D0A8A" w:rsidRDefault="003D3196" w:rsidP="003D3196">
      <w:pPr>
        <w:rPr>
          <w:rStyle w:val="Emphasis"/>
          <w:b/>
          <w:bCs/>
          <w:szCs w:val="26"/>
          <w:shd w:val="clear" w:color="auto" w:fill="FFFFFF"/>
        </w:rPr>
      </w:pPr>
      <w:r w:rsidRPr="001D0A8A">
        <w:rPr>
          <w:szCs w:val="26"/>
        </w:rPr>
        <w:t>Công thức tính R-Square (R</w:t>
      </w:r>
      <w:r w:rsidRPr="001D0A8A">
        <w:rPr>
          <w:szCs w:val="26"/>
          <w:vertAlign w:val="superscript"/>
        </w:rPr>
        <w:t>2</w:t>
      </w:r>
      <w:r w:rsidRPr="001D0A8A">
        <w:rPr>
          <w:szCs w:val="26"/>
        </w:rPr>
        <w:t xml:space="preserve">): </w:t>
      </w:r>
      <w:r w:rsidR="001D0A8A" w:rsidRPr="00BA5FC0">
        <w:rPr>
          <w:b/>
          <w:i/>
          <w:szCs w:val="26"/>
        </w:rPr>
        <w:t>R</w:t>
      </w:r>
      <w:r w:rsidR="001D0A8A" w:rsidRPr="00BA5FC0">
        <w:rPr>
          <w:b/>
          <w:i/>
          <w:szCs w:val="26"/>
          <w:vertAlign w:val="superscript"/>
        </w:rPr>
        <w:t>2</w:t>
      </w:r>
      <w:r w:rsidRPr="00BA5FC0">
        <w:rPr>
          <w:rStyle w:val="Emphasis"/>
          <w:b/>
          <w:bCs/>
          <w:i w:val="0"/>
          <w:szCs w:val="26"/>
          <w:shd w:val="clear" w:color="auto" w:fill="FFFFFF"/>
        </w:rPr>
        <w:t> </w:t>
      </w:r>
      <w:r w:rsidRPr="001D0A8A">
        <w:rPr>
          <w:rStyle w:val="Emphasis"/>
          <w:b/>
          <w:bCs/>
          <w:szCs w:val="26"/>
          <w:shd w:val="clear" w:color="auto" w:fill="FFFFFF"/>
        </w:rPr>
        <w:t>= (TSS – RSS)/TSS.</w:t>
      </w:r>
    </w:p>
    <w:p w14:paraId="03307FD8" w14:textId="77777777" w:rsidR="003D3196" w:rsidRDefault="003D3196" w:rsidP="003D3196">
      <w:pPr>
        <w:keepNext/>
        <w:jc w:val="center"/>
      </w:pPr>
      <w:r>
        <w:rPr>
          <w:noProof/>
          <w:lang w:val="vi-VN" w:eastAsia="vi-VN"/>
        </w:rPr>
        <w:drawing>
          <wp:inline distT="0" distB="0" distL="0" distR="0" wp14:anchorId="32426D58" wp14:editId="22DB404E">
            <wp:extent cx="3837600" cy="2728800"/>
            <wp:effectExtent l="19050" t="19050" r="10795" b="146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gression-terminologies.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837600" cy="2728800"/>
                    </a:xfrm>
                    <a:prstGeom prst="rect">
                      <a:avLst/>
                    </a:prstGeom>
                    <a:ln>
                      <a:solidFill>
                        <a:schemeClr val="tx1"/>
                      </a:solidFill>
                    </a:ln>
                  </pic:spPr>
                </pic:pic>
              </a:graphicData>
            </a:graphic>
          </wp:inline>
        </w:drawing>
      </w:r>
    </w:p>
    <w:p w14:paraId="76A5425B" w14:textId="405E226E" w:rsidR="003D3196" w:rsidRPr="00AF2AE4" w:rsidRDefault="003D3196" w:rsidP="003D3196">
      <w:pPr>
        <w:pStyle w:val="ThesisTable"/>
      </w:pPr>
      <w:bookmarkStart w:id="272" w:name="_Toc91407490"/>
      <w:bookmarkStart w:id="273" w:name="_Toc91407651"/>
      <w:bookmarkStart w:id="274" w:name="_Toc92231102"/>
      <w:bookmarkStart w:id="275" w:name="_Toc93180001"/>
      <w:r>
        <w:t xml:space="preserve">Hình </w:t>
      </w:r>
      <w:fldSimple w:instr=" STYLEREF 1 \s ">
        <w:r w:rsidR="00822049">
          <w:rPr>
            <w:noProof/>
          </w:rPr>
          <w:t>4</w:t>
        </w:r>
      </w:fldSimple>
      <w:r w:rsidR="00860410">
        <w:noBreakHyphen/>
      </w:r>
      <w:fldSimple w:instr=" SEQ Hình \* ARABIC \s 1 ">
        <w:r w:rsidR="00822049">
          <w:rPr>
            <w:noProof/>
          </w:rPr>
          <w:t>6</w:t>
        </w:r>
      </w:fldSimple>
      <w:r>
        <w:t>. R-Square (</w:t>
      </w:r>
      <w:r w:rsidRPr="003B02EF">
        <w:t>R</w:t>
      </w:r>
      <w:r w:rsidRPr="00372ED7">
        <w:rPr>
          <w:vertAlign w:val="superscript"/>
        </w:rPr>
        <w:t>2</w:t>
      </w:r>
      <w:r>
        <w:t>) của Mô hình hồi quy tuyến tính</w:t>
      </w:r>
      <w:bookmarkEnd w:id="272"/>
      <w:bookmarkEnd w:id="273"/>
      <w:bookmarkEnd w:id="274"/>
      <w:bookmarkEnd w:id="275"/>
    </w:p>
    <w:p w14:paraId="3CEF8270" w14:textId="1F1732F2" w:rsidR="003D3196" w:rsidRDefault="003D3196" w:rsidP="00854F68">
      <w:pPr>
        <w:pStyle w:val="ListParagraph"/>
        <w:numPr>
          <w:ilvl w:val="0"/>
          <w:numId w:val="46"/>
        </w:numPr>
        <w:ind w:left="357" w:hanging="357"/>
        <w:contextualSpacing w:val="0"/>
      </w:pPr>
      <w:r>
        <w:t xml:space="preserve">Tổng các diện tích </w:t>
      </w:r>
      <w:r w:rsidR="00F72813">
        <w:t>TSS (</w:t>
      </w:r>
      <w:r w:rsidR="00F72813" w:rsidRPr="00F72813">
        <w:rPr>
          <w:b/>
        </w:rPr>
        <w:t>T</w:t>
      </w:r>
      <w:r w:rsidR="00F72813">
        <w:t xml:space="preserve">otal </w:t>
      </w:r>
      <w:r w:rsidR="00F72813" w:rsidRPr="00F72813">
        <w:rPr>
          <w:b/>
        </w:rPr>
        <w:t>S</w:t>
      </w:r>
      <w:r w:rsidR="00F72813">
        <w:t xml:space="preserve">um of </w:t>
      </w:r>
      <w:r w:rsidR="00F72813" w:rsidRPr="00F72813">
        <w:rPr>
          <w:b/>
        </w:rPr>
        <w:t>S</w:t>
      </w:r>
      <w:r w:rsidR="00F72813">
        <w:t>quare</w:t>
      </w:r>
      <w:r w:rsidR="00ED3A4F">
        <w:t>s</w:t>
      </w:r>
      <w:r w:rsidR="00F72813">
        <w:t>)</w:t>
      </w:r>
      <w:r>
        <w:t xml:space="preserve">: phép đo tổng hợp biến thiên trong tỷ lệ đáp ứng / biến phụ thuộc và </w:t>
      </w:r>
      <w:r w:rsidR="00A35CF8">
        <w:t xml:space="preserve">là số lượng biến thiên </w:t>
      </w:r>
      <w:r>
        <w:t>có trong đáp ứng trước khi hồi quy được thực hiện.</w:t>
      </w:r>
    </w:p>
    <w:p w14:paraId="4B6BEA50" w14:textId="46817CD6" w:rsidR="003D3196" w:rsidRDefault="00BA5FC0" w:rsidP="00854F68">
      <w:pPr>
        <w:pStyle w:val="ListParagraph"/>
        <w:numPr>
          <w:ilvl w:val="0"/>
          <w:numId w:val="46"/>
        </w:numPr>
        <w:ind w:left="357" w:hanging="357"/>
        <w:contextualSpacing w:val="0"/>
      </w:pPr>
      <w:r w:rsidRPr="00BA5FC0">
        <w:rPr>
          <w:b/>
        </w:rPr>
        <w:lastRenderedPageBreak/>
        <w:t>R</w:t>
      </w:r>
      <w:r>
        <w:t xml:space="preserve">esidual </w:t>
      </w:r>
      <w:r w:rsidR="003D3196" w:rsidRPr="00BA5FC0">
        <w:rPr>
          <w:b/>
        </w:rPr>
        <w:t>S</w:t>
      </w:r>
      <w:r w:rsidR="003D3196">
        <w:t xml:space="preserve">um of </w:t>
      </w:r>
      <w:r w:rsidR="003D3196" w:rsidRPr="00BA5FC0">
        <w:rPr>
          <w:b/>
        </w:rPr>
        <w:t>S</w:t>
      </w:r>
      <w:r w:rsidR="003D3196">
        <w:t xml:space="preserve">quares (RSS): RSS đo lường </w:t>
      </w:r>
      <w:r w:rsidR="00253DDB">
        <w:t>s</w:t>
      </w:r>
      <w:r w:rsidR="00144861">
        <w:t>ố phương sai</w:t>
      </w:r>
      <w:r w:rsidR="003D3196">
        <w:t xml:space="preserve"> không giải thích được sau khi thực hiện </w:t>
      </w:r>
      <w:r w:rsidR="00144861">
        <w:t xml:space="preserve">mô hình </w:t>
      </w:r>
      <w:r w:rsidR="003D3196">
        <w:t>hồi quy</w:t>
      </w:r>
      <w:r w:rsidR="002346B5">
        <w:t xml:space="preserve"> trong một tập dữ liệu</w:t>
      </w:r>
      <w:r w:rsidR="003D3196">
        <w:t>.</w:t>
      </w:r>
    </w:p>
    <w:p w14:paraId="0608E0EC" w14:textId="2107A00F" w:rsidR="003D3196" w:rsidRDefault="00271A18" w:rsidP="00854F68">
      <w:pPr>
        <w:pStyle w:val="ListParagraph"/>
        <w:numPr>
          <w:ilvl w:val="0"/>
          <w:numId w:val="46"/>
        </w:numPr>
        <w:ind w:left="357" w:hanging="357"/>
        <w:contextualSpacing w:val="0"/>
        <w:jc w:val="left"/>
      </w:pPr>
      <w:r>
        <w:t xml:space="preserve">TSS – RSS: </w:t>
      </w:r>
      <w:r w:rsidR="00A02438">
        <w:t xml:space="preserve">là hiệu số giữa TSS và RSS để </w:t>
      </w:r>
      <w:r w:rsidR="003D3196">
        <w:t>đo lường mức độ thay đổi trong đáp ứng được giải thích.</w:t>
      </w:r>
    </w:p>
    <w:p w14:paraId="1DA979C1" w14:textId="18B9AAE2" w:rsidR="003D3196" w:rsidRDefault="003D3196" w:rsidP="003D3196">
      <w:pPr>
        <w:pStyle w:val="Heading4"/>
        <w:numPr>
          <w:ilvl w:val="3"/>
          <w:numId w:val="3"/>
        </w:numPr>
      </w:pPr>
      <w:bookmarkStart w:id="276" w:name="_Toc92274312"/>
      <w:bookmarkStart w:id="277" w:name="_Toc93179921"/>
      <w:r>
        <w:t xml:space="preserve">GIới thiệu </w:t>
      </w:r>
      <w:r w:rsidR="007C59B5">
        <w:t>OLS</w:t>
      </w:r>
      <w:bookmarkEnd w:id="276"/>
      <w:bookmarkEnd w:id="277"/>
    </w:p>
    <w:p w14:paraId="3AAAC8D9" w14:textId="77777777" w:rsidR="002346B5" w:rsidRDefault="004A415E" w:rsidP="002346B5">
      <w:pPr>
        <w:pStyle w:val="Paragraph"/>
        <w:spacing w:after="0"/>
        <w:ind w:firstLine="357"/>
        <w:rPr>
          <w:sz w:val="26"/>
          <w:szCs w:val="26"/>
        </w:rPr>
      </w:pPr>
      <w:r>
        <w:rPr>
          <w:sz w:val="26"/>
          <w:szCs w:val="26"/>
        </w:rPr>
        <w:t>OLS là</w:t>
      </w:r>
      <w:r w:rsidR="007C59B5">
        <w:rPr>
          <w:sz w:val="26"/>
          <w:szCs w:val="26"/>
        </w:rPr>
        <w:t xml:space="preserve"> viết tắt của</w:t>
      </w:r>
      <w:r w:rsidR="007C59B5" w:rsidRPr="007C59B5">
        <w:t xml:space="preserve"> </w:t>
      </w:r>
      <w:r w:rsidR="007C59B5" w:rsidRPr="007C59B5">
        <w:rPr>
          <w:b/>
          <w:sz w:val="26"/>
          <w:szCs w:val="26"/>
        </w:rPr>
        <w:t>O</w:t>
      </w:r>
      <w:r w:rsidR="007C59B5" w:rsidRPr="007C59B5">
        <w:rPr>
          <w:sz w:val="26"/>
          <w:szCs w:val="26"/>
        </w:rPr>
        <w:t xml:space="preserve">rdinary </w:t>
      </w:r>
      <w:r w:rsidR="007C59B5" w:rsidRPr="007C59B5">
        <w:rPr>
          <w:b/>
          <w:sz w:val="26"/>
          <w:szCs w:val="26"/>
        </w:rPr>
        <w:t>L</w:t>
      </w:r>
      <w:r w:rsidR="007C59B5" w:rsidRPr="007C59B5">
        <w:rPr>
          <w:sz w:val="26"/>
          <w:szCs w:val="26"/>
        </w:rPr>
        <w:t xml:space="preserve">east </w:t>
      </w:r>
      <w:r w:rsidR="007C59B5" w:rsidRPr="007C59B5">
        <w:rPr>
          <w:b/>
          <w:sz w:val="26"/>
          <w:szCs w:val="26"/>
        </w:rPr>
        <w:t>S</w:t>
      </w:r>
      <w:r w:rsidR="007C59B5" w:rsidRPr="007C59B5">
        <w:rPr>
          <w:sz w:val="26"/>
          <w:szCs w:val="26"/>
        </w:rPr>
        <w:t>quare</w:t>
      </w:r>
      <w:r w:rsidR="003D3196">
        <w:rPr>
          <w:sz w:val="26"/>
          <w:szCs w:val="26"/>
        </w:rPr>
        <w:t xml:space="preserve"> mô hình hồi quy bằng phươn</w:t>
      </w:r>
      <w:r w:rsidR="00472FA5">
        <w:rPr>
          <w:sz w:val="26"/>
          <w:szCs w:val="26"/>
        </w:rPr>
        <w:t xml:space="preserve">g pháp bình phương </w:t>
      </w:r>
      <w:r w:rsidR="003D3196">
        <w:rPr>
          <w:sz w:val="26"/>
          <w:szCs w:val="26"/>
        </w:rPr>
        <w:t>cực tiểu hay được gọi là m</w:t>
      </w:r>
      <w:r w:rsidR="002D5E36">
        <w:rPr>
          <w:sz w:val="26"/>
          <w:szCs w:val="26"/>
        </w:rPr>
        <w:t xml:space="preserve">ô hình Pooled OLS (Pool) là </w:t>
      </w:r>
      <w:r w:rsidR="003D3196">
        <w:rPr>
          <w:sz w:val="26"/>
          <w:szCs w:val="26"/>
        </w:rPr>
        <w:t>trường hợp đặc biệt của phương pháp bình phương cực tiểu tổng quát (</w:t>
      </w:r>
      <w:r w:rsidR="00E1413F" w:rsidRPr="00E1413F">
        <w:rPr>
          <w:b/>
          <w:sz w:val="26"/>
          <w:szCs w:val="26"/>
        </w:rPr>
        <w:t>G</w:t>
      </w:r>
      <w:r w:rsidR="00E1413F">
        <w:rPr>
          <w:sz w:val="26"/>
          <w:szCs w:val="26"/>
        </w:rPr>
        <w:t xml:space="preserve">eneralized </w:t>
      </w:r>
      <w:r w:rsidR="00E1413F" w:rsidRPr="00E1413F">
        <w:rPr>
          <w:b/>
          <w:sz w:val="26"/>
          <w:szCs w:val="26"/>
        </w:rPr>
        <w:t>L</w:t>
      </w:r>
      <w:r w:rsidR="00E1413F">
        <w:rPr>
          <w:sz w:val="26"/>
          <w:szCs w:val="26"/>
        </w:rPr>
        <w:t xml:space="preserve">east </w:t>
      </w:r>
      <w:r w:rsidR="00E1413F" w:rsidRPr="00E1413F">
        <w:rPr>
          <w:b/>
          <w:sz w:val="26"/>
          <w:szCs w:val="26"/>
        </w:rPr>
        <w:t>S</w:t>
      </w:r>
      <w:r w:rsidR="003D3196" w:rsidRPr="004D5751">
        <w:rPr>
          <w:sz w:val="26"/>
          <w:szCs w:val="26"/>
        </w:rPr>
        <w:t>quares method – GLS</w:t>
      </w:r>
      <w:r w:rsidR="003D3196">
        <w:rPr>
          <w:sz w:val="26"/>
          <w:szCs w:val="26"/>
        </w:rPr>
        <w:t xml:space="preserve">) để tìm đường hồi quy gần nhất với giá trị liên tục của biến phụ thuộc (tổng bình phương của các nhiễu hay sai số </w:t>
      </w:r>
      <w:r w:rsidR="003D3196" w:rsidRPr="004D5751">
        <w:rPr>
          <w:sz w:val="26"/>
          <w:szCs w:val="26"/>
        </w:rPr>
        <w:t>∑u</w:t>
      </w:r>
      <w:r w:rsidR="003D3196">
        <w:rPr>
          <w:sz w:val="26"/>
          <w:szCs w:val="26"/>
          <w:vertAlign w:val="subscript"/>
        </w:rPr>
        <w:t>i</w:t>
      </w:r>
      <w:r w:rsidR="003D3196">
        <w:rPr>
          <w:sz w:val="26"/>
          <w:szCs w:val="26"/>
          <w:vertAlign w:val="superscript"/>
        </w:rPr>
        <w:t>2</w:t>
      </w:r>
      <w:r w:rsidR="003D3196">
        <w:rPr>
          <w:sz w:val="26"/>
          <w:szCs w:val="26"/>
        </w:rPr>
        <w:t xml:space="preserve"> nhỏ nhất).</w:t>
      </w:r>
      <w:r w:rsidR="002346B5">
        <w:rPr>
          <w:sz w:val="26"/>
          <w:szCs w:val="26"/>
        </w:rPr>
        <w:t xml:space="preserve"> </w:t>
      </w:r>
      <w:r w:rsidR="003D3196" w:rsidRPr="00F21C9E">
        <w:rPr>
          <w:sz w:val="26"/>
          <w:szCs w:val="26"/>
        </w:rPr>
        <w:t xml:space="preserve">Công thức tổng quát: </w:t>
      </w:r>
    </w:p>
    <w:p w14:paraId="591875CF" w14:textId="1574393A" w:rsidR="003D3196" w:rsidRPr="00F21C9E" w:rsidRDefault="003D3196" w:rsidP="002346B5">
      <w:pPr>
        <w:pStyle w:val="Paragraph"/>
        <w:spacing w:after="0"/>
        <w:ind w:firstLine="357"/>
        <w:jc w:val="center"/>
        <w:rPr>
          <w:sz w:val="26"/>
          <w:szCs w:val="26"/>
        </w:rPr>
      </w:pPr>
      <w:r w:rsidRPr="00F21C9E">
        <w:rPr>
          <w:sz w:val="26"/>
          <w:szCs w:val="26"/>
        </w:rPr>
        <w:t>Y</w:t>
      </w:r>
      <w:r w:rsidRPr="00F21C9E">
        <w:rPr>
          <w:sz w:val="26"/>
          <w:szCs w:val="26"/>
          <w:vertAlign w:val="subscript"/>
        </w:rPr>
        <w:t>i</w:t>
      </w:r>
      <w:r w:rsidRPr="00F21C9E">
        <w:rPr>
          <w:sz w:val="26"/>
          <w:szCs w:val="26"/>
        </w:rPr>
        <w:t xml:space="preserve"> = b</w:t>
      </w:r>
      <w:r w:rsidRPr="00F21C9E">
        <w:rPr>
          <w:sz w:val="26"/>
          <w:szCs w:val="26"/>
          <w:vertAlign w:val="subscript"/>
        </w:rPr>
        <w:t>1</w:t>
      </w:r>
      <w:r w:rsidRPr="00F21C9E">
        <w:rPr>
          <w:sz w:val="26"/>
          <w:szCs w:val="26"/>
        </w:rPr>
        <w:t xml:space="preserve"> + b</w:t>
      </w:r>
      <w:r w:rsidRPr="00F21C9E">
        <w:rPr>
          <w:sz w:val="26"/>
          <w:szCs w:val="26"/>
          <w:vertAlign w:val="subscript"/>
        </w:rPr>
        <w:t>2</w:t>
      </w:r>
      <w:r w:rsidRPr="00F21C9E">
        <w:rPr>
          <w:sz w:val="26"/>
          <w:szCs w:val="26"/>
        </w:rPr>
        <w:t>X</w:t>
      </w:r>
      <w:r w:rsidRPr="00F21C9E">
        <w:rPr>
          <w:sz w:val="26"/>
          <w:szCs w:val="26"/>
          <w:vertAlign w:val="subscript"/>
        </w:rPr>
        <w:t>2i</w:t>
      </w:r>
      <w:r w:rsidRPr="00F21C9E">
        <w:rPr>
          <w:sz w:val="26"/>
          <w:szCs w:val="26"/>
        </w:rPr>
        <w:t>+ b</w:t>
      </w:r>
      <w:r w:rsidRPr="00F21C9E">
        <w:rPr>
          <w:sz w:val="26"/>
          <w:szCs w:val="26"/>
          <w:vertAlign w:val="subscript"/>
        </w:rPr>
        <w:t>3</w:t>
      </w:r>
      <w:r w:rsidRPr="00F21C9E">
        <w:rPr>
          <w:sz w:val="26"/>
          <w:szCs w:val="26"/>
        </w:rPr>
        <w:t>X</w:t>
      </w:r>
      <w:r w:rsidRPr="00F21C9E">
        <w:rPr>
          <w:sz w:val="26"/>
          <w:szCs w:val="26"/>
          <w:vertAlign w:val="subscript"/>
        </w:rPr>
        <w:t>3i</w:t>
      </w:r>
      <w:r w:rsidRPr="00F21C9E">
        <w:rPr>
          <w:sz w:val="26"/>
          <w:szCs w:val="26"/>
        </w:rPr>
        <w:t xml:space="preserve"> +…+ b</w:t>
      </w:r>
      <w:r w:rsidRPr="00F21C9E">
        <w:rPr>
          <w:sz w:val="26"/>
          <w:szCs w:val="26"/>
          <w:vertAlign w:val="subscript"/>
        </w:rPr>
        <w:t>k</w:t>
      </w:r>
      <w:r w:rsidRPr="00F21C9E">
        <w:rPr>
          <w:sz w:val="26"/>
          <w:szCs w:val="26"/>
        </w:rPr>
        <w:t>X</w:t>
      </w:r>
      <w:r w:rsidRPr="00F21C9E">
        <w:rPr>
          <w:sz w:val="26"/>
          <w:szCs w:val="26"/>
          <w:vertAlign w:val="subscript"/>
        </w:rPr>
        <w:t>ki</w:t>
      </w:r>
      <w:r w:rsidRPr="00F21C9E">
        <w:rPr>
          <w:sz w:val="26"/>
          <w:szCs w:val="26"/>
        </w:rPr>
        <w:t>+u</w:t>
      </w:r>
      <w:r w:rsidRPr="00F21C9E">
        <w:rPr>
          <w:sz w:val="26"/>
          <w:szCs w:val="26"/>
          <w:vertAlign w:val="subscript"/>
        </w:rPr>
        <w:t>i</w:t>
      </w:r>
    </w:p>
    <w:p w14:paraId="1A6C58C6" w14:textId="77777777" w:rsidR="003D3196" w:rsidRPr="00F21C9E" w:rsidRDefault="003D3196" w:rsidP="00CD6CF1">
      <w:pPr>
        <w:pStyle w:val="Paragraph"/>
        <w:spacing w:after="0"/>
        <w:rPr>
          <w:sz w:val="26"/>
          <w:szCs w:val="26"/>
        </w:rPr>
      </w:pPr>
      <w:r w:rsidRPr="00F21C9E">
        <w:rPr>
          <w:sz w:val="26"/>
          <w:szCs w:val="26"/>
        </w:rPr>
        <w:t xml:space="preserve">Phương sai và sai số chuẩn: </w:t>
      </w:r>
      <w:r w:rsidR="004B5F31" w:rsidRPr="00F21C9E">
        <w:rPr>
          <w:position w:val="-24"/>
        </w:rPr>
        <w:object w:dxaOrig="1180" w:dyaOrig="980" w14:anchorId="62BDB1DF">
          <v:shape id="_x0000_i1049" type="#_x0000_t75" style="width:59.35pt;height:46.65pt" o:ole="">
            <v:imagedata r:id="rId130" o:title=""/>
          </v:shape>
          <o:OLEObject Type="Embed" ProgID="Equation.DSMT4" ShapeID="_x0000_i1049" DrawAspect="Content" ObjectID="_1703793016" r:id="rId131"/>
        </w:object>
      </w:r>
      <w:r w:rsidRPr="00F21C9E">
        <w:rPr>
          <w:sz w:val="26"/>
          <w:szCs w:val="26"/>
        </w:rPr>
        <w:t>, trong đó:</w:t>
      </w:r>
    </w:p>
    <w:p w14:paraId="49965DD9" w14:textId="3340A0C9" w:rsidR="003D3196" w:rsidRPr="00F21C9E" w:rsidRDefault="00455007" w:rsidP="00576DDA">
      <w:pPr>
        <w:pStyle w:val="Paragraph"/>
        <w:numPr>
          <w:ilvl w:val="0"/>
          <w:numId w:val="47"/>
        </w:numPr>
        <w:spacing w:after="0"/>
        <w:ind w:left="357" w:hanging="357"/>
        <w:rPr>
          <w:sz w:val="26"/>
          <w:szCs w:val="26"/>
        </w:rPr>
      </w:pPr>
      <w:r>
        <w:rPr>
          <w:sz w:val="26"/>
          <w:szCs w:val="26"/>
        </w:rPr>
        <w:t>Phương sai</w:t>
      </w:r>
      <w:r w:rsidR="0076202D">
        <w:rPr>
          <w:sz w:val="26"/>
          <w:szCs w:val="26"/>
        </w:rPr>
        <w:t xml:space="preserve"> (Variance)</w:t>
      </w:r>
      <w:r>
        <w:rPr>
          <w:sz w:val="26"/>
          <w:szCs w:val="26"/>
        </w:rPr>
        <w:t>: T</w:t>
      </w:r>
      <w:r w:rsidR="003D3196" w:rsidRPr="00F21C9E">
        <w:rPr>
          <w:sz w:val="26"/>
          <w:szCs w:val="26"/>
        </w:rPr>
        <w:t xml:space="preserve">ỷ lệ của tổng bình phương phần dư (RSS) chia cho (n – k) với bậc tự do, </w:t>
      </w:r>
      <w:r w:rsidR="002812EB">
        <w:rPr>
          <w:sz w:val="26"/>
          <w:szCs w:val="26"/>
        </w:rPr>
        <w:t xml:space="preserve">với </w:t>
      </w:r>
      <w:r w:rsidR="003D3196" w:rsidRPr="00F21C9E">
        <w:rPr>
          <w:sz w:val="26"/>
          <w:szCs w:val="26"/>
        </w:rPr>
        <w:t>n là cỡ mẫu và k là số tham số hồi quy ước lượng.</w:t>
      </w:r>
    </w:p>
    <w:p w14:paraId="289B3755" w14:textId="4F2759D3" w:rsidR="003D3196" w:rsidRDefault="003D3196" w:rsidP="00576DDA">
      <w:pPr>
        <w:pStyle w:val="Paragraph"/>
        <w:numPr>
          <w:ilvl w:val="0"/>
          <w:numId w:val="47"/>
        </w:numPr>
        <w:spacing w:after="0"/>
        <w:ind w:left="357" w:hanging="357"/>
        <w:rPr>
          <w:sz w:val="26"/>
          <w:szCs w:val="26"/>
        </w:rPr>
      </w:pPr>
      <w:r w:rsidRPr="00C2751F">
        <w:rPr>
          <w:rFonts w:ascii="Cambria Math" w:hAnsi="Cambria Math" w:cs="Cambria Math"/>
          <w:sz w:val="26"/>
          <w:szCs w:val="26"/>
        </w:rPr>
        <w:t>𝜎</w:t>
      </w:r>
      <w:r w:rsidRPr="00C2751F">
        <w:rPr>
          <w:sz w:val="26"/>
          <w:szCs w:val="26"/>
        </w:rPr>
        <w:t>̂</w:t>
      </w:r>
      <w:r w:rsidR="002346B5">
        <w:rPr>
          <w:sz w:val="26"/>
          <w:szCs w:val="26"/>
        </w:rPr>
        <w:t xml:space="preserve"> (</w:t>
      </w:r>
      <w:r w:rsidR="002346B5" w:rsidRPr="00B41FC8">
        <w:rPr>
          <w:b/>
          <w:sz w:val="26"/>
          <w:szCs w:val="26"/>
        </w:rPr>
        <w:t>S</w:t>
      </w:r>
      <w:r w:rsidR="002346B5" w:rsidRPr="00C2751F">
        <w:rPr>
          <w:sz w:val="26"/>
          <w:szCs w:val="26"/>
        </w:rPr>
        <w:t>tandar</w:t>
      </w:r>
      <w:r w:rsidR="002346B5">
        <w:rPr>
          <w:sz w:val="26"/>
          <w:szCs w:val="26"/>
        </w:rPr>
        <w:t xml:space="preserve">d </w:t>
      </w:r>
      <w:r w:rsidR="002346B5" w:rsidRPr="00B41FC8">
        <w:rPr>
          <w:b/>
          <w:sz w:val="26"/>
          <w:szCs w:val="26"/>
        </w:rPr>
        <w:t>E</w:t>
      </w:r>
      <w:r w:rsidR="002346B5">
        <w:rPr>
          <w:sz w:val="26"/>
          <w:szCs w:val="26"/>
        </w:rPr>
        <w:t xml:space="preserve">rror of the </w:t>
      </w:r>
      <w:r w:rsidR="002346B5" w:rsidRPr="00B41FC8">
        <w:rPr>
          <w:b/>
          <w:sz w:val="26"/>
          <w:szCs w:val="26"/>
        </w:rPr>
        <w:t>R</w:t>
      </w:r>
      <w:r w:rsidR="002346B5">
        <w:rPr>
          <w:sz w:val="26"/>
          <w:szCs w:val="26"/>
        </w:rPr>
        <w:t>egression - SER)</w:t>
      </w:r>
      <w:r w:rsidR="00455007">
        <w:rPr>
          <w:sz w:val="26"/>
          <w:szCs w:val="26"/>
        </w:rPr>
        <w:t>: S</w:t>
      </w:r>
      <w:r>
        <w:rPr>
          <w:sz w:val="26"/>
          <w:szCs w:val="26"/>
        </w:rPr>
        <w:t>ai</w:t>
      </w:r>
      <w:r w:rsidR="00B41FC8">
        <w:rPr>
          <w:sz w:val="26"/>
          <w:szCs w:val="26"/>
        </w:rPr>
        <w:t xml:space="preserve"> số chuẩn của hồi quy</w:t>
      </w:r>
      <w:r>
        <w:rPr>
          <w:sz w:val="26"/>
          <w:szCs w:val="26"/>
        </w:rPr>
        <w:t>,</w:t>
      </w:r>
      <w:r w:rsidRPr="00C2751F">
        <w:rPr>
          <w:sz w:val="26"/>
          <w:szCs w:val="26"/>
        </w:rPr>
        <w:t xml:space="preserve"> là độ lệch chuẩn của các giá trị Y xoay quanh đư</w:t>
      </w:r>
      <w:r>
        <w:rPr>
          <w:sz w:val="26"/>
          <w:szCs w:val="26"/>
        </w:rPr>
        <w:t>ờng hồi quy.</w:t>
      </w:r>
    </w:p>
    <w:p w14:paraId="65A68820" w14:textId="77777777" w:rsidR="003D3196" w:rsidRDefault="003D3196" w:rsidP="00576DDA">
      <w:pPr>
        <w:pStyle w:val="Paragraph"/>
        <w:keepNext/>
        <w:spacing w:after="0"/>
        <w:jc w:val="center"/>
      </w:pPr>
      <w:r>
        <w:rPr>
          <w:noProof/>
          <w:sz w:val="26"/>
          <w:szCs w:val="26"/>
          <w:lang w:val="vi-VN" w:eastAsia="vi-VN"/>
        </w:rPr>
        <w:drawing>
          <wp:inline distT="0" distB="0" distL="0" distR="0" wp14:anchorId="22F9C37F" wp14:editId="4FAE375C">
            <wp:extent cx="3967200" cy="2880000"/>
            <wp:effectExtent l="19050" t="19050" r="14605" b="158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LS.png"/>
                    <pic:cNvPicPr/>
                  </pic:nvPicPr>
                  <pic:blipFill>
                    <a:blip r:embed="rId132">
                      <a:extLst>
                        <a:ext uri="{28A0092B-C50C-407E-A947-70E740481C1C}">
                          <a14:useLocalDpi xmlns:a14="http://schemas.microsoft.com/office/drawing/2010/main" val="0"/>
                        </a:ext>
                      </a:extLst>
                    </a:blip>
                    <a:stretch>
                      <a:fillRect/>
                    </a:stretch>
                  </pic:blipFill>
                  <pic:spPr>
                    <a:xfrm>
                      <a:off x="0" y="0"/>
                      <a:ext cx="3967200" cy="2880000"/>
                    </a:xfrm>
                    <a:prstGeom prst="rect">
                      <a:avLst/>
                    </a:prstGeom>
                    <a:ln w="3175">
                      <a:solidFill>
                        <a:schemeClr val="tx1"/>
                      </a:solidFill>
                    </a:ln>
                  </pic:spPr>
                </pic:pic>
              </a:graphicData>
            </a:graphic>
          </wp:inline>
        </w:drawing>
      </w:r>
    </w:p>
    <w:p w14:paraId="40C12212" w14:textId="12BBDCF8" w:rsidR="003D3196" w:rsidRPr="00111E66" w:rsidRDefault="003D3196" w:rsidP="00576DDA">
      <w:pPr>
        <w:pStyle w:val="ThesisTable"/>
      </w:pPr>
      <w:bookmarkStart w:id="278" w:name="_Toc92231103"/>
      <w:bookmarkStart w:id="279" w:name="_Toc93180002"/>
      <w:r>
        <w:t xml:space="preserve">Hình </w:t>
      </w:r>
      <w:fldSimple w:instr=" STYLEREF 1 \s ">
        <w:r w:rsidR="00822049">
          <w:rPr>
            <w:noProof/>
          </w:rPr>
          <w:t>4</w:t>
        </w:r>
      </w:fldSimple>
      <w:r w:rsidR="00860410">
        <w:noBreakHyphen/>
      </w:r>
      <w:fldSimple w:instr=" SEQ Hình \* ARABIC \s 1 ">
        <w:r w:rsidR="00822049">
          <w:rPr>
            <w:noProof/>
          </w:rPr>
          <w:t>7</w:t>
        </w:r>
      </w:fldSimple>
      <w:r>
        <w:t xml:space="preserve">. Phương </w:t>
      </w:r>
      <w:r w:rsidRPr="00BF6511">
        <w:t>pháp</w:t>
      </w:r>
      <w:r>
        <w:t xml:space="preserve"> </w:t>
      </w:r>
      <w:r w:rsidRPr="009074D9">
        <w:t>Ordinary Least Square</w:t>
      </w:r>
      <w:bookmarkEnd w:id="278"/>
      <w:bookmarkEnd w:id="279"/>
    </w:p>
    <w:p w14:paraId="4C44DC56" w14:textId="77777777" w:rsidR="003D3196" w:rsidRDefault="003D3196" w:rsidP="003D3196">
      <w:pPr>
        <w:pStyle w:val="Heading3"/>
        <w:numPr>
          <w:ilvl w:val="2"/>
          <w:numId w:val="3"/>
        </w:numPr>
      </w:pPr>
      <w:bookmarkStart w:id="280" w:name="_Toc92274313"/>
      <w:bookmarkStart w:id="281" w:name="_Toc93179922"/>
      <w:r>
        <w:lastRenderedPageBreak/>
        <w:t xml:space="preserve">Thuật toán </w:t>
      </w:r>
      <w:r w:rsidRPr="00CF151C">
        <w:t>Bayesian Ridge Regression</w:t>
      </w:r>
      <w:bookmarkEnd w:id="280"/>
      <w:bookmarkEnd w:id="281"/>
    </w:p>
    <w:p w14:paraId="08C5BA3E" w14:textId="119A4C25" w:rsidR="003D3196" w:rsidRDefault="003D3196" w:rsidP="00DE053F">
      <w:pPr>
        <w:pStyle w:val="Paragraph"/>
        <w:spacing w:after="0"/>
        <w:ind w:firstLine="357"/>
        <w:rPr>
          <w:sz w:val="26"/>
          <w:szCs w:val="26"/>
        </w:rPr>
      </w:pPr>
      <w:r>
        <w:rPr>
          <w:sz w:val="26"/>
          <w:szCs w:val="26"/>
        </w:rPr>
        <w:t xml:space="preserve">Kỹ thuật hồi quy Bayes (Bayesian Regression) được sử dụng để bao gồm các tham số chính quy hóa trong quá trình ước lượng: tham số chính quy hóa không được định cứng mà sẽ được điều chỉnh theo dữ liệu có sẵn. Điều này thực hiện bằng cách giới thiệu cò mồi không thông tin trên các siêu tham số của mô hình. Các </w:t>
      </w:r>
      <w:r w:rsidRPr="00921938">
        <w:rPr>
          <w:i/>
          <w:sz w:val="26"/>
          <w:szCs w:val="26"/>
        </w:rPr>
        <w:t>l</w:t>
      </w:r>
      <w:r w:rsidRPr="00921938">
        <w:rPr>
          <w:i/>
          <w:sz w:val="26"/>
          <w:szCs w:val="26"/>
          <w:vertAlign w:val="subscript"/>
        </w:rPr>
        <w:t>2</w:t>
      </w:r>
      <w:r>
        <w:rPr>
          <w:i/>
          <w:sz w:val="26"/>
          <w:szCs w:val="26"/>
        </w:rPr>
        <w:t xml:space="preserve"> </w:t>
      </w:r>
      <w:r>
        <w:rPr>
          <w:sz w:val="26"/>
          <w:szCs w:val="26"/>
        </w:rPr>
        <w:t>chính quy hóa được sử dụng trong hồi quy và phân loại Ridge bằng với việc tìm 1 ước lượng hậu kỳ tối đa Gaussian trên các hệ số</w:t>
      </w:r>
      <w:r w:rsidR="009B6DB0">
        <w:rPr>
          <w:sz w:val="26"/>
          <w:szCs w:val="26"/>
        </w:rPr>
        <w:t xml:space="preserve"> </w:t>
      </w:r>
      <w:r w:rsidRPr="00BD40D5">
        <w:rPr>
          <w:i/>
          <w:position w:val="-6"/>
          <w:sz w:val="26"/>
          <w:szCs w:val="26"/>
        </w:rPr>
        <w:object w:dxaOrig="240" w:dyaOrig="220" w14:anchorId="225D996C">
          <v:shape id="_x0000_i1050" type="#_x0000_t75" style="width:12.65pt;height:10pt" o:ole="">
            <v:imagedata r:id="rId133" o:title=""/>
          </v:shape>
          <o:OLEObject Type="Embed" ProgID="Equation.DSMT4" ShapeID="_x0000_i1050" DrawAspect="Content" ObjectID="_1703793017" r:id="rId134"/>
        </w:object>
      </w:r>
      <w:r w:rsidR="009B6DB0">
        <w:rPr>
          <w:i/>
          <w:sz w:val="26"/>
          <w:szCs w:val="26"/>
        </w:rPr>
        <w:t xml:space="preserve"> </w:t>
      </w:r>
      <w:r>
        <w:rPr>
          <w:sz w:val="26"/>
          <w:szCs w:val="26"/>
        </w:rPr>
        <w:t xml:space="preserve">với độ chính xác </w:t>
      </w:r>
      <w:r w:rsidRPr="00CD72C9">
        <w:rPr>
          <w:b/>
          <w:position w:val="-6"/>
          <w:sz w:val="26"/>
          <w:szCs w:val="26"/>
        </w:rPr>
        <w:object w:dxaOrig="360" w:dyaOrig="320" w14:anchorId="7BD37CCD">
          <v:shape id="_x0000_i1051" type="#_x0000_t75" style="width:17.35pt;height:16pt" o:ole="">
            <v:imagedata r:id="rId135" o:title=""/>
          </v:shape>
          <o:OLEObject Type="Embed" ProgID="Equation.DSMT4" ShapeID="_x0000_i1051" DrawAspect="Content" ObjectID="_1703793018" r:id="rId136"/>
        </w:object>
      </w:r>
      <w:r>
        <w:rPr>
          <w:sz w:val="26"/>
          <w:szCs w:val="26"/>
        </w:rPr>
        <w:t>.  Hồi quy Ridge giúp gi</w:t>
      </w:r>
      <w:r w:rsidR="00B41FC8">
        <w:rPr>
          <w:sz w:val="26"/>
          <w:szCs w:val="26"/>
        </w:rPr>
        <w:t xml:space="preserve">ải quyết một số vấn đề của OLS </w:t>
      </w:r>
      <w:r>
        <w:rPr>
          <w:sz w:val="26"/>
          <w:szCs w:val="26"/>
        </w:rPr>
        <w:t>bằng cách áp đặt hình phạt (penalty) với kích cỡ của các hệ số, hệ số Ridge tối thiểu hóa tổng bình phương (RSS) còn lại:</w:t>
      </w:r>
    </w:p>
    <w:p w14:paraId="24869EB0" w14:textId="77777777" w:rsidR="003D3196" w:rsidRDefault="003D3196" w:rsidP="00DE053F">
      <w:pPr>
        <w:pStyle w:val="Paragraph"/>
        <w:spacing w:after="0"/>
        <w:ind w:firstLine="357"/>
        <w:jc w:val="center"/>
        <w:rPr>
          <w:sz w:val="26"/>
          <w:szCs w:val="26"/>
        </w:rPr>
      </w:pPr>
      <w:r w:rsidRPr="00D71372">
        <w:rPr>
          <w:position w:val="-4"/>
          <w:sz w:val="26"/>
          <w:szCs w:val="26"/>
        </w:rPr>
        <w:object w:dxaOrig="180" w:dyaOrig="279" w14:anchorId="7B67C9FE">
          <v:shape id="_x0000_i1052" type="#_x0000_t75" style="width:8.65pt;height:14.65pt" o:ole="">
            <v:imagedata r:id="rId137" o:title=""/>
          </v:shape>
          <o:OLEObject Type="Embed" ProgID="Equation.DSMT4" ShapeID="_x0000_i1052" DrawAspect="Content" ObjectID="_1703793019" r:id="rId138"/>
        </w:object>
      </w:r>
      <w:r w:rsidR="004B5F31" w:rsidRPr="009E5F1A">
        <w:rPr>
          <w:position w:val="-12"/>
          <w:sz w:val="26"/>
          <w:szCs w:val="26"/>
        </w:rPr>
        <w:object w:dxaOrig="2460" w:dyaOrig="380" w14:anchorId="57BD097C">
          <v:shape id="_x0000_i1053" type="#_x0000_t75" style="width:122.65pt;height:18.65pt" o:ole="">
            <v:imagedata r:id="rId139" o:title=""/>
          </v:shape>
          <o:OLEObject Type="Embed" ProgID="Equation.DSMT4" ShapeID="_x0000_i1053" DrawAspect="Content" ObjectID="_1703793020" r:id="rId140"/>
        </w:object>
      </w:r>
    </w:p>
    <w:p w14:paraId="5B828853" w14:textId="77777777" w:rsidR="003D3196" w:rsidRDefault="003D3196" w:rsidP="00DE053F">
      <w:pPr>
        <w:pStyle w:val="Paragraph"/>
        <w:spacing w:after="0"/>
        <w:ind w:firstLine="357"/>
        <w:rPr>
          <w:sz w:val="26"/>
          <w:szCs w:val="26"/>
        </w:rPr>
      </w:pPr>
      <w:r>
        <w:rPr>
          <w:sz w:val="26"/>
          <w:szCs w:val="26"/>
        </w:rPr>
        <w:t xml:space="preserve">Thay vì đặt </w:t>
      </w:r>
      <w:r w:rsidRPr="0029573A">
        <w:rPr>
          <w:position w:val="-6"/>
          <w:sz w:val="26"/>
          <w:szCs w:val="26"/>
        </w:rPr>
        <w:object w:dxaOrig="220" w:dyaOrig="279" w14:anchorId="0A21CFC3">
          <v:shape id="_x0000_i1054" type="#_x0000_t75" style="width:10pt;height:14.65pt" o:ole="">
            <v:imagedata r:id="rId141" o:title=""/>
          </v:shape>
          <o:OLEObject Type="Embed" ProgID="Equation.DSMT4" ShapeID="_x0000_i1054" DrawAspect="Content" ObjectID="_1703793021" r:id="rId142"/>
        </w:object>
      </w:r>
      <w:r>
        <w:rPr>
          <w:sz w:val="26"/>
          <w:szCs w:val="26"/>
        </w:rPr>
        <w:t xml:space="preserve"> thủ công, cho nó như 1 biến ngẫu nhiên ước lượng từ dữ liệu. Với mô hình xác suất đầy đủ, đầu ra </w:t>
      </w:r>
      <w:r w:rsidRPr="00CD72C9">
        <w:rPr>
          <w:b/>
          <w:i/>
          <w:sz w:val="26"/>
          <w:szCs w:val="26"/>
        </w:rPr>
        <w:t>y</w:t>
      </w:r>
      <w:r>
        <w:rPr>
          <w:i/>
          <w:sz w:val="26"/>
          <w:szCs w:val="26"/>
        </w:rPr>
        <w:t xml:space="preserve"> </w:t>
      </w:r>
      <w:r>
        <w:rPr>
          <w:sz w:val="26"/>
          <w:szCs w:val="26"/>
        </w:rPr>
        <w:t>là Gaussian được phân phối xung quanh</w:t>
      </w:r>
      <w:r w:rsidRPr="00CD72C9">
        <w:rPr>
          <w:position w:val="-6"/>
          <w:sz w:val="26"/>
          <w:szCs w:val="26"/>
        </w:rPr>
        <w:object w:dxaOrig="440" w:dyaOrig="279" w14:anchorId="4E2C2D07">
          <v:shape id="_x0000_i1055" type="#_x0000_t75" style="width:22pt;height:14.65pt" o:ole="">
            <v:imagedata r:id="rId143" o:title=""/>
          </v:shape>
          <o:OLEObject Type="Embed" ProgID="Equation.DSMT4" ShapeID="_x0000_i1055" DrawAspect="Content" ObjectID="_1703793022" r:id="rId144"/>
        </w:object>
      </w:r>
      <w:r>
        <w:rPr>
          <w:sz w:val="26"/>
          <w:szCs w:val="26"/>
        </w:rPr>
        <w:t xml:space="preserve">: </w:t>
      </w:r>
      <w:r w:rsidR="004B5F31" w:rsidRPr="004B5F31">
        <w:rPr>
          <w:position w:val="-10"/>
          <w:sz w:val="26"/>
          <w:szCs w:val="26"/>
        </w:rPr>
        <w:object w:dxaOrig="3019" w:dyaOrig="340" w14:anchorId="0FC8406F">
          <v:shape id="_x0000_i1056" type="#_x0000_t75" style="width:150.65pt;height:17.35pt" o:ole="">
            <v:imagedata r:id="rId145" o:title=""/>
          </v:shape>
          <o:OLEObject Type="Embed" ProgID="Equation.DSMT4" ShapeID="_x0000_i1056" DrawAspect="Content" ObjectID="_1703793023" r:id="rId146"/>
        </w:object>
      </w:r>
      <w:r>
        <w:rPr>
          <w:sz w:val="26"/>
          <w:szCs w:val="26"/>
        </w:rPr>
        <w:t xml:space="preserve"> với </w:t>
      </w:r>
      <w:r w:rsidRPr="00771D9B">
        <w:rPr>
          <w:position w:val="-6"/>
          <w:sz w:val="26"/>
          <w:szCs w:val="26"/>
        </w:rPr>
        <w:object w:dxaOrig="240" w:dyaOrig="220" w14:anchorId="105CA277">
          <v:shape id="_x0000_i1057" type="#_x0000_t75" style="width:12.65pt;height:10pt" o:ole="">
            <v:imagedata r:id="rId147" o:title=""/>
          </v:shape>
          <o:OLEObject Type="Embed" ProgID="Equation.DSMT4" ShapeID="_x0000_i1057" DrawAspect="Content" ObjectID="_1703793024" r:id="rId148"/>
        </w:object>
      </w:r>
      <w:r>
        <w:rPr>
          <w:sz w:val="26"/>
          <w:szCs w:val="26"/>
        </w:rPr>
        <w:t>là biến ngẫu nhiên được ước tính từ dữ liệu.</w:t>
      </w:r>
    </w:p>
    <w:p w14:paraId="39B4AF72" w14:textId="77777777" w:rsidR="003D3196" w:rsidRPr="00F5174C" w:rsidRDefault="003D3196" w:rsidP="00DE053F">
      <w:pPr>
        <w:pStyle w:val="Paragraph"/>
        <w:numPr>
          <w:ilvl w:val="0"/>
          <w:numId w:val="28"/>
        </w:numPr>
        <w:spacing w:after="0"/>
        <w:ind w:left="360"/>
        <w:rPr>
          <w:sz w:val="26"/>
          <w:szCs w:val="26"/>
        </w:rPr>
      </w:pPr>
      <w:r>
        <w:rPr>
          <w:sz w:val="26"/>
          <w:szCs w:val="26"/>
        </w:rPr>
        <w:t>Ưu điểm của Hồi quy Bayes</w:t>
      </w:r>
      <w:r w:rsidRPr="00F5174C">
        <w:rPr>
          <w:sz w:val="26"/>
          <w:szCs w:val="26"/>
        </w:rPr>
        <w:t>:</w:t>
      </w:r>
    </w:p>
    <w:p w14:paraId="63BB7357" w14:textId="77777777" w:rsidR="003D3196" w:rsidRPr="00F5174C" w:rsidRDefault="003D3196" w:rsidP="00DE053F">
      <w:pPr>
        <w:pStyle w:val="Paragraph"/>
        <w:numPr>
          <w:ilvl w:val="0"/>
          <w:numId w:val="62"/>
        </w:numPr>
        <w:spacing w:after="0"/>
        <w:ind w:left="717"/>
        <w:rPr>
          <w:sz w:val="26"/>
          <w:szCs w:val="26"/>
        </w:rPr>
      </w:pPr>
      <w:r>
        <w:rPr>
          <w:sz w:val="26"/>
          <w:szCs w:val="26"/>
        </w:rPr>
        <w:t>T</w:t>
      </w:r>
      <w:r w:rsidRPr="00F5174C">
        <w:rPr>
          <w:sz w:val="26"/>
          <w:szCs w:val="26"/>
        </w:rPr>
        <w:t>hích ứng với dữ liệu trong tầm tay.</w:t>
      </w:r>
    </w:p>
    <w:p w14:paraId="2944C306" w14:textId="77777777" w:rsidR="003D3196" w:rsidRPr="00F5174C" w:rsidRDefault="003D3196" w:rsidP="00DE053F">
      <w:pPr>
        <w:pStyle w:val="Paragraph"/>
        <w:numPr>
          <w:ilvl w:val="0"/>
          <w:numId w:val="62"/>
        </w:numPr>
        <w:spacing w:after="0"/>
        <w:ind w:left="717"/>
        <w:rPr>
          <w:sz w:val="26"/>
          <w:szCs w:val="26"/>
        </w:rPr>
      </w:pPr>
      <w:r>
        <w:rPr>
          <w:sz w:val="26"/>
          <w:szCs w:val="26"/>
        </w:rPr>
        <w:t>S</w:t>
      </w:r>
      <w:r w:rsidRPr="00F5174C">
        <w:rPr>
          <w:sz w:val="26"/>
          <w:szCs w:val="26"/>
        </w:rPr>
        <w:t>ử dụng để bao gồm các tham số chính quy hóa trong quy trình ước tính.</w:t>
      </w:r>
    </w:p>
    <w:p w14:paraId="4DFA7EAB" w14:textId="77777777" w:rsidR="003D3196" w:rsidRPr="00F5174C" w:rsidRDefault="003D3196" w:rsidP="00DE053F">
      <w:pPr>
        <w:pStyle w:val="Paragraph"/>
        <w:numPr>
          <w:ilvl w:val="0"/>
          <w:numId w:val="28"/>
        </w:numPr>
        <w:spacing w:after="0"/>
        <w:ind w:left="360"/>
        <w:rPr>
          <w:sz w:val="26"/>
          <w:szCs w:val="26"/>
        </w:rPr>
      </w:pPr>
      <w:r>
        <w:rPr>
          <w:sz w:val="26"/>
          <w:szCs w:val="26"/>
        </w:rPr>
        <w:t>Nhược điểm của Hồi quy Bayes:</w:t>
      </w:r>
    </w:p>
    <w:p w14:paraId="1DDA3686" w14:textId="77777777" w:rsidR="003D3196" w:rsidRPr="00921938" w:rsidRDefault="003D3196" w:rsidP="00DE053F">
      <w:pPr>
        <w:pStyle w:val="Paragraph"/>
        <w:numPr>
          <w:ilvl w:val="0"/>
          <w:numId w:val="63"/>
        </w:numPr>
        <w:spacing w:after="0"/>
        <w:ind w:left="717"/>
        <w:rPr>
          <w:sz w:val="26"/>
          <w:szCs w:val="26"/>
        </w:rPr>
      </w:pPr>
      <w:r w:rsidRPr="00F5174C">
        <w:rPr>
          <w:sz w:val="26"/>
          <w:szCs w:val="26"/>
        </w:rPr>
        <w:t>Việc suy diễn mô hình có thể tốn nhiều thời gian.</w:t>
      </w:r>
      <w:r>
        <w:rPr>
          <w:sz w:val="26"/>
          <w:szCs w:val="26"/>
        </w:rPr>
        <w:tab/>
      </w:r>
    </w:p>
    <w:p w14:paraId="576A6255" w14:textId="5A189898" w:rsidR="003D3196" w:rsidRDefault="003D3196" w:rsidP="00DE053F">
      <w:pPr>
        <w:pStyle w:val="Paragraph"/>
        <w:keepLines/>
        <w:spacing w:after="0"/>
        <w:ind w:firstLine="357"/>
        <w:rPr>
          <w:sz w:val="26"/>
          <w:szCs w:val="26"/>
        </w:rPr>
      </w:pPr>
      <w:r>
        <w:rPr>
          <w:sz w:val="26"/>
          <w:szCs w:val="26"/>
        </w:rPr>
        <w:t>Hồi Quy Bayesian Ridge ước tính một mô hình xác suất của bài toán Hồi quy, giá trị trước cho hệ số</w:t>
      </w:r>
      <w:r w:rsidRPr="00BD40D5">
        <w:rPr>
          <w:i/>
          <w:position w:val="-6"/>
          <w:sz w:val="26"/>
          <w:szCs w:val="26"/>
        </w:rPr>
        <w:object w:dxaOrig="240" w:dyaOrig="220" w14:anchorId="4CD1754A">
          <v:shape id="_x0000_i1058" type="#_x0000_t75" style="width:12.65pt;height:10pt" o:ole="">
            <v:imagedata r:id="rId149" o:title=""/>
          </v:shape>
          <o:OLEObject Type="Embed" ProgID="Equation.DSMT4" ShapeID="_x0000_i1058" DrawAspect="Content" ObjectID="_1703793025" r:id="rId150"/>
        </w:object>
      </w:r>
      <w:r>
        <w:rPr>
          <w:sz w:val="26"/>
          <w:szCs w:val="26"/>
        </w:rPr>
        <w:t>đưa ra bởi Gaussian hình cầu:</w:t>
      </w:r>
      <w:r w:rsidR="004B5F31" w:rsidRPr="004B5F31">
        <w:rPr>
          <w:position w:val="-14"/>
          <w:sz w:val="26"/>
          <w:szCs w:val="26"/>
        </w:rPr>
        <w:object w:dxaOrig="2600" w:dyaOrig="400" w14:anchorId="1A8D6B5B">
          <v:shape id="_x0000_i1059" type="#_x0000_t75" style="width:130.65pt;height:20.65pt" o:ole="">
            <v:imagedata r:id="rId151" o:title=""/>
          </v:shape>
          <o:OLEObject Type="Embed" ProgID="Equation.DSMT4" ShapeID="_x0000_i1059" DrawAspect="Content" ObjectID="_1703793026" r:id="rId152"/>
        </w:object>
      </w:r>
      <w:r>
        <w:rPr>
          <w:sz w:val="26"/>
          <w:szCs w:val="26"/>
        </w:rPr>
        <w:t>. Các mồi</w:t>
      </w:r>
      <w:r w:rsidRPr="004E5A82">
        <w:rPr>
          <w:position w:val="-6"/>
          <w:sz w:val="26"/>
          <w:szCs w:val="26"/>
        </w:rPr>
        <w:object w:dxaOrig="240" w:dyaOrig="220" w14:anchorId="3E5C42DF">
          <v:shape id="_x0000_i1060" type="#_x0000_t75" style="width:12.65pt;height:10pt" o:ole="">
            <v:imagedata r:id="rId153" o:title=""/>
          </v:shape>
          <o:OLEObject Type="Embed" ProgID="Equation.DSMT4" ShapeID="_x0000_i1060" DrawAspect="Content" ObjectID="_1703793027" r:id="rId154"/>
        </w:object>
      </w:r>
      <w:r>
        <w:rPr>
          <w:sz w:val="26"/>
          <w:szCs w:val="26"/>
        </w:rPr>
        <w:t>và</w:t>
      </w:r>
      <w:r w:rsidRPr="004E5A82">
        <w:rPr>
          <w:position w:val="-6"/>
          <w:sz w:val="26"/>
          <w:szCs w:val="26"/>
        </w:rPr>
        <w:object w:dxaOrig="220" w:dyaOrig="279" w14:anchorId="747E436B">
          <v:shape id="_x0000_i1061" type="#_x0000_t75" style="width:10pt;height:14.65pt" o:ole="">
            <v:imagedata r:id="rId155" o:title=""/>
          </v:shape>
          <o:OLEObject Type="Embed" ProgID="Equation.DSMT4" ShapeID="_x0000_i1061" DrawAspect="Content" ObjectID="_1703793028" r:id="rId156"/>
        </w:object>
      </w:r>
      <w:r w:rsidR="00997F0C">
        <w:rPr>
          <w:sz w:val="26"/>
          <w:szCs w:val="26"/>
        </w:rPr>
        <w:t xml:space="preserve"> </w:t>
      </w:r>
      <w:r>
        <w:rPr>
          <w:sz w:val="26"/>
          <w:szCs w:val="26"/>
        </w:rPr>
        <w:t>được chọn là phân bố Gamma, liên hợp cho độ chính xác Gaussian, mô hình kết quả gọi là Hồi quy Bayesian Ridge. Các tham số</w:t>
      </w:r>
      <w:r w:rsidR="004B5F31" w:rsidRPr="008E5474">
        <w:rPr>
          <w:position w:val="-6"/>
          <w:sz w:val="26"/>
          <w:szCs w:val="26"/>
        </w:rPr>
        <w:object w:dxaOrig="260" w:dyaOrig="240" w14:anchorId="2AED5AFB">
          <v:shape id="_x0000_i1062" type="#_x0000_t75" style="width:14pt;height:10.65pt" o:ole="">
            <v:imagedata r:id="rId157" o:title=""/>
          </v:shape>
          <o:OLEObject Type="Embed" ProgID="Equation.DSMT4" ShapeID="_x0000_i1062" DrawAspect="Content" ObjectID="_1703793029" r:id="rId158"/>
        </w:object>
      </w:r>
      <w:r>
        <w:rPr>
          <w:sz w:val="26"/>
          <w:szCs w:val="26"/>
        </w:rPr>
        <w:t xml:space="preserve">, </w:t>
      </w:r>
      <w:r w:rsidR="004B5F31" w:rsidRPr="008E5474">
        <w:rPr>
          <w:position w:val="-6"/>
          <w:sz w:val="26"/>
          <w:szCs w:val="26"/>
        </w:rPr>
        <w:object w:dxaOrig="240" w:dyaOrig="240" w14:anchorId="6EC81371">
          <v:shape id="_x0000_i1063" type="#_x0000_t75" style="width:12.65pt;height:10.65pt" o:ole="">
            <v:imagedata r:id="rId159" o:title=""/>
          </v:shape>
          <o:OLEObject Type="Embed" ProgID="Equation.DSMT4" ShapeID="_x0000_i1063" DrawAspect="Content" ObjectID="_1703793030" r:id="rId160"/>
        </w:object>
      </w:r>
      <w:r>
        <w:rPr>
          <w:sz w:val="26"/>
          <w:szCs w:val="26"/>
        </w:rPr>
        <w:t xml:space="preserve">và </w:t>
      </w:r>
      <w:r w:rsidR="004B5F31" w:rsidRPr="008E5474">
        <w:rPr>
          <w:position w:val="-6"/>
          <w:sz w:val="26"/>
          <w:szCs w:val="26"/>
        </w:rPr>
        <w:object w:dxaOrig="240" w:dyaOrig="279" w14:anchorId="0C9EC21A">
          <v:shape id="_x0000_i1064" type="#_x0000_t75" style="width:10.65pt;height:14.65pt" o:ole="">
            <v:imagedata r:id="rId161" o:title=""/>
          </v:shape>
          <o:OLEObject Type="Embed" ProgID="Equation.DSMT4" ShapeID="_x0000_i1064" DrawAspect="Content" ObjectID="_1703793031" r:id="rId162"/>
        </w:object>
      </w:r>
      <w:r w:rsidR="004B5F31">
        <w:rPr>
          <w:sz w:val="26"/>
          <w:szCs w:val="26"/>
        </w:rPr>
        <w:t xml:space="preserve"> </w:t>
      </w:r>
      <w:r>
        <w:rPr>
          <w:sz w:val="26"/>
          <w:szCs w:val="26"/>
        </w:rPr>
        <w:t xml:space="preserve">được ước tính phù hợp với mô hình, các tham số chính quy hóa </w:t>
      </w:r>
      <w:r w:rsidR="004B5F31" w:rsidRPr="00527F0D">
        <w:rPr>
          <w:position w:val="-6"/>
          <w:sz w:val="26"/>
          <w:szCs w:val="26"/>
        </w:rPr>
        <w:object w:dxaOrig="240" w:dyaOrig="240" w14:anchorId="41891039">
          <v:shape id="_x0000_i1065" type="#_x0000_t75" style="width:12.65pt;height:10.65pt" o:ole="">
            <v:imagedata r:id="rId163" o:title=""/>
          </v:shape>
          <o:OLEObject Type="Embed" ProgID="Equation.DSMT4" ShapeID="_x0000_i1065" DrawAspect="Content" ObjectID="_1703793032" r:id="rId164"/>
        </w:object>
      </w:r>
      <w:r>
        <w:rPr>
          <w:sz w:val="26"/>
          <w:szCs w:val="26"/>
        </w:rPr>
        <w:t xml:space="preserve">và </w:t>
      </w:r>
      <w:r w:rsidR="004B5F31" w:rsidRPr="00527F0D">
        <w:rPr>
          <w:position w:val="-6"/>
          <w:sz w:val="26"/>
          <w:szCs w:val="26"/>
        </w:rPr>
        <w:object w:dxaOrig="240" w:dyaOrig="279" w14:anchorId="42403E10">
          <v:shape id="_x0000_i1066" type="#_x0000_t75" style="width:10.65pt;height:14.65pt" o:ole="">
            <v:imagedata r:id="rId165" o:title=""/>
          </v:shape>
          <o:OLEObject Type="Embed" ProgID="Equation.DSMT4" ShapeID="_x0000_i1066" DrawAspect="Content" ObjectID="_1703793033" r:id="rId166"/>
        </w:object>
      </w:r>
      <w:r>
        <w:rPr>
          <w:sz w:val="26"/>
          <w:szCs w:val="26"/>
        </w:rPr>
        <w:t xml:space="preserve"> ước tính bằng tối đa hóa khả năng cận biên log (</w:t>
      </w:r>
      <w:r w:rsidRPr="00EB1A0A">
        <w:rPr>
          <w:sz w:val="26"/>
          <w:szCs w:val="26"/>
        </w:rPr>
        <w:t>log marginal likelihood</w:t>
      </w:r>
      <w:r>
        <w:rPr>
          <w:sz w:val="26"/>
          <w:szCs w:val="26"/>
        </w:rPr>
        <w:t xml:space="preserve">). Giá trị ban đầu của tối đa hóa có </w:t>
      </w:r>
      <w:r w:rsidRPr="00527F0D">
        <w:rPr>
          <w:sz w:val="26"/>
          <w:szCs w:val="26"/>
        </w:rPr>
        <w:t>được đặt bằng siêu tham số alpha_init và lambda_init</w:t>
      </w:r>
      <w:r>
        <w:rPr>
          <w:sz w:val="26"/>
          <w:szCs w:val="26"/>
        </w:rPr>
        <w:t xml:space="preserve">. Có 4 siêu tham </w:t>
      </w:r>
      <w:r w:rsidR="00CD06A7">
        <w:rPr>
          <w:sz w:val="26"/>
          <w:szCs w:val="26"/>
        </w:rPr>
        <w:t xml:space="preserve">số </w:t>
      </w:r>
      <w:r w:rsidR="004B5F31" w:rsidRPr="00336F63">
        <w:rPr>
          <w:position w:val="-12"/>
          <w:sz w:val="26"/>
          <w:szCs w:val="26"/>
        </w:rPr>
        <w:object w:dxaOrig="279" w:dyaOrig="360" w14:anchorId="3599C01C">
          <v:shape id="_x0000_i1067" type="#_x0000_t75" style="width:14.65pt;height:17.35pt" o:ole="">
            <v:imagedata r:id="rId167" o:title=""/>
          </v:shape>
          <o:OLEObject Type="Embed" ProgID="Equation.DSMT4" ShapeID="_x0000_i1067" DrawAspect="Content" ObjectID="_1703793034" r:id="rId168"/>
        </w:object>
      </w:r>
      <w:r w:rsidR="008A727B">
        <w:rPr>
          <w:sz w:val="26"/>
          <w:szCs w:val="26"/>
        </w:rPr>
        <w:t>,</w:t>
      </w:r>
      <w:r w:rsidR="00CD06A7">
        <w:rPr>
          <w:sz w:val="26"/>
          <w:szCs w:val="26"/>
        </w:rPr>
        <w:t xml:space="preserve"> </w:t>
      </w:r>
      <w:r w:rsidR="004B5F31" w:rsidRPr="00336F63">
        <w:rPr>
          <w:position w:val="-12"/>
          <w:sz w:val="26"/>
          <w:szCs w:val="26"/>
        </w:rPr>
        <w:object w:dxaOrig="320" w:dyaOrig="360" w14:anchorId="666BB2E8">
          <v:shape id="_x0000_i1068" type="#_x0000_t75" style="width:16.65pt;height:17.35pt" o:ole="">
            <v:imagedata r:id="rId169" o:title=""/>
          </v:shape>
          <o:OLEObject Type="Embed" ProgID="Equation.DSMT4" ShapeID="_x0000_i1068" DrawAspect="Content" ObjectID="_1703793035" r:id="rId170"/>
        </w:object>
      </w:r>
      <w:r>
        <w:rPr>
          <w:sz w:val="26"/>
          <w:szCs w:val="26"/>
        </w:rPr>
        <w:t>,</w:t>
      </w:r>
      <w:r w:rsidR="008A727B">
        <w:rPr>
          <w:sz w:val="26"/>
          <w:szCs w:val="26"/>
        </w:rPr>
        <w:t xml:space="preserve"> </w:t>
      </w:r>
      <w:r w:rsidR="004B5F31" w:rsidRPr="00B82FCD">
        <w:rPr>
          <w:position w:val="-12"/>
          <w:sz w:val="26"/>
          <w:szCs w:val="26"/>
        </w:rPr>
        <w:object w:dxaOrig="260" w:dyaOrig="360" w14:anchorId="4CBB6C16">
          <v:shape id="_x0000_i1069" type="#_x0000_t75" style="width:14pt;height:17.35pt" o:ole="">
            <v:imagedata r:id="rId171" o:title=""/>
          </v:shape>
          <o:OLEObject Type="Embed" ProgID="Equation.DSMT4" ShapeID="_x0000_i1069" DrawAspect="Content" ObjectID="_1703793036" r:id="rId172"/>
        </w:object>
      </w:r>
      <w:r>
        <w:rPr>
          <w:sz w:val="26"/>
          <w:szCs w:val="26"/>
        </w:rPr>
        <w:t xml:space="preserve"> và </w:t>
      </w:r>
      <w:r w:rsidR="004B5F31" w:rsidRPr="00B82FCD">
        <w:rPr>
          <w:position w:val="-12"/>
          <w:sz w:val="26"/>
          <w:szCs w:val="26"/>
        </w:rPr>
        <w:object w:dxaOrig="300" w:dyaOrig="360" w14:anchorId="4D2E60DB">
          <v:shape id="_x0000_i1070" type="#_x0000_t75" style="width:16pt;height:17.35pt" o:ole="">
            <v:imagedata r:id="rId173" o:title=""/>
          </v:shape>
          <o:OLEObject Type="Embed" ProgID="Equation.DSMT4" ShapeID="_x0000_i1070" DrawAspect="Content" ObjectID="_1703793037" r:id="rId174"/>
        </w:object>
      </w:r>
      <w:r>
        <w:rPr>
          <w:sz w:val="26"/>
          <w:szCs w:val="26"/>
        </w:rPr>
        <w:t xml:space="preserve"> của các phân phối Gamma </w:t>
      </w:r>
      <w:r w:rsidR="004B5F31" w:rsidRPr="007C29D5">
        <w:rPr>
          <w:position w:val="-6"/>
          <w:sz w:val="26"/>
          <w:szCs w:val="26"/>
        </w:rPr>
        <w:object w:dxaOrig="240" w:dyaOrig="240" w14:anchorId="07469BBC">
          <v:shape id="_x0000_i1071" type="#_x0000_t75" style="width:12.65pt;height:10.65pt" o:ole="">
            <v:imagedata r:id="rId175" o:title=""/>
          </v:shape>
          <o:OLEObject Type="Embed" ProgID="Equation.DSMT4" ShapeID="_x0000_i1071" DrawAspect="Content" ObjectID="_1703793038" r:id="rId176"/>
        </w:object>
      </w:r>
      <w:r>
        <w:rPr>
          <w:sz w:val="26"/>
          <w:szCs w:val="26"/>
        </w:rPr>
        <w:t xml:space="preserve">và </w:t>
      </w:r>
      <w:r w:rsidR="004B5F31" w:rsidRPr="007C29D5">
        <w:rPr>
          <w:position w:val="-6"/>
          <w:sz w:val="26"/>
          <w:szCs w:val="26"/>
        </w:rPr>
        <w:object w:dxaOrig="240" w:dyaOrig="279" w14:anchorId="3AD13D89">
          <v:shape id="_x0000_i1072" type="#_x0000_t75" style="width:10.65pt;height:14.65pt" o:ole="">
            <v:imagedata r:id="rId177" o:title=""/>
          </v:shape>
          <o:OLEObject Type="Embed" ProgID="Equation.DSMT4" ShapeID="_x0000_i1072" DrawAspect="Content" ObjectID="_1703793039" r:id="rId178"/>
        </w:object>
      </w:r>
      <w:r>
        <w:rPr>
          <w:sz w:val="26"/>
          <w:szCs w:val="26"/>
        </w:rPr>
        <w:t xml:space="preserve">, mặc định </w:t>
      </w:r>
      <w:r w:rsidR="004B5F31" w:rsidRPr="007C29D5">
        <w:rPr>
          <w:position w:val="-12"/>
          <w:sz w:val="26"/>
          <w:szCs w:val="26"/>
        </w:rPr>
        <w:object w:dxaOrig="2420" w:dyaOrig="380" w14:anchorId="08327A21">
          <v:shape id="_x0000_i1073" type="#_x0000_t75" style="width:121.35pt;height:18.65pt" o:ole="">
            <v:imagedata r:id="rId179" o:title=""/>
          </v:shape>
          <o:OLEObject Type="Embed" ProgID="Equation.DSMT4" ShapeID="_x0000_i1073" DrawAspect="Content" ObjectID="_1703793040" r:id="rId180"/>
        </w:object>
      </w:r>
      <w:r>
        <w:rPr>
          <w:sz w:val="26"/>
          <w:szCs w:val="26"/>
        </w:rPr>
        <w:t>.</w:t>
      </w:r>
    </w:p>
    <w:p w14:paraId="274B44CD" w14:textId="77777777" w:rsidR="003D3196" w:rsidRDefault="003D3196" w:rsidP="003D3196">
      <w:pPr>
        <w:pStyle w:val="Paragraph"/>
        <w:keepLines/>
        <w:spacing w:after="0"/>
        <w:ind w:firstLine="357"/>
        <w:rPr>
          <w:sz w:val="26"/>
          <w:szCs w:val="26"/>
        </w:rPr>
      </w:pPr>
      <w:r>
        <w:rPr>
          <w:sz w:val="26"/>
          <w:szCs w:val="26"/>
        </w:rPr>
        <w:lastRenderedPageBreak/>
        <w:t>So sánh với ước lượng OLS, trọng số có xu hướng dịch chuyển về phía số không, điểu giúp ổn định thuật toán. Việc ước lượng hóa mô hình được lặp đi lặp lại tối đa hóa khả năng log biên của các quan sát.</w:t>
      </w:r>
    </w:p>
    <w:p w14:paraId="0D9B31DC" w14:textId="77777777" w:rsidR="003D3196" w:rsidRDefault="003D3196" w:rsidP="00165311">
      <w:pPr>
        <w:pStyle w:val="Paragraph"/>
        <w:keepNext/>
        <w:spacing w:after="0"/>
        <w:jc w:val="center"/>
      </w:pPr>
      <w:r>
        <w:rPr>
          <w:noProof/>
          <w:lang w:val="vi-VN" w:eastAsia="vi-VN"/>
        </w:rPr>
        <w:drawing>
          <wp:inline distT="0" distB="0" distL="0" distR="0" wp14:anchorId="061F0473" wp14:editId="6EFA5D8E">
            <wp:extent cx="2847600" cy="2383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ayesian_ridge.png"/>
                    <pic:cNvPicPr/>
                  </pic:nvPicPr>
                  <pic:blipFill>
                    <a:blip r:embed="rId181">
                      <a:extLst>
                        <a:ext uri="{28A0092B-C50C-407E-A947-70E740481C1C}">
                          <a14:useLocalDpi xmlns:a14="http://schemas.microsoft.com/office/drawing/2010/main" val="0"/>
                        </a:ext>
                      </a:extLst>
                    </a:blip>
                    <a:stretch>
                      <a:fillRect/>
                    </a:stretch>
                  </pic:blipFill>
                  <pic:spPr>
                    <a:xfrm>
                      <a:off x="0" y="0"/>
                      <a:ext cx="2847600" cy="2383200"/>
                    </a:xfrm>
                    <a:prstGeom prst="rect">
                      <a:avLst/>
                    </a:prstGeom>
                  </pic:spPr>
                </pic:pic>
              </a:graphicData>
            </a:graphic>
          </wp:inline>
        </w:drawing>
      </w:r>
    </w:p>
    <w:p w14:paraId="15D4800B" w14:textId="3AD5B0C1" w:rsidR="003D3196" w:rsidRPr="001244EA" w:rsidRDefault="003D3196" w:rsidP="003D3196">
      <w:pPr>
        <w:pStyle w:val="ThesisTable"/>
        <w:rPr>
          <w:sz w:val="26"/>
          <w:szCs w:val="26"/>
        </w:rPr>
      </w:pPr>
      <w:bookmarkStart w:id="282" w:name="_Toc92231104"/>
      <w:bookmarkStart w:id="283" w:name="_Toc93180003"/>
      <w:r>
        <w:t xml:space="preserve">Hình </w:t>
      </w:r>
      <w:fldSimple w:instr=" STYLEREF 1 \s ">
        <w:r w:rsidR="00822049">
          <w:rPr>
            <w:noProof/>
          </w:rPr>
          <w:t>4</w:t>
        </w:r>
      </w:fldSimple>
      <w:r w:rsidR="00860410">
        <w:noBreakHyphen/>
      </w:r>
      <w:fldSimple w:instr=" SEQ Hình \* ARABIC \s 1 ">
        <w:r w:rsidR="00822049">
          <w:rPr>
            <w:noProof/>
          </w:rPr>
          <w:t>8</w:t>
        </w:r>
      </w:fldSimple>
      <w:r>
        <w:t>. So sánh các trọng số của mô hình</w:t>
      </w:r>
      <w:bookmarkEnd w:id="282"/>
      <w:bookmarkEnd w:id="283"/>
    </w:p>
    <w:p w14:paraId="1440E58A" w14:textId="77777777" w:rsidR="003D3196" w:rsidRDefault="003D3196" w:rsidP="003D3196">
      <w:pPr>
        <w:pStyle w:val="Paragraph"/>
        <w:spacing w:after="0"/>
        <w:ind w:firstLine="357"/>
        <w:rPr>
          <w:sz w:val="26"/>
          <w:szCs w:val="26"/>
        </w:rPr>
      </w:pPr>
      <w:r>
        <w:rPr>
          <w:sz w:val="26"/>
          <w:szCs w:val="26"/>
        </w:rPr>
        <w:t xml:space="preserve">Hình 4-8 là biểu đồ so sánh các dự đoán và độ không chắc chắn của </w:t>
      </w:r>
      <w:r w:rsidRPr="00906CB6">
        <w:rPr>
          <w:sz w:val="26"/>
          <w:szCs w:val="26"/>
        </w:rPr>
        <w:t>Hồi quy Bayesian Ridge</w:t>
      </w:r>
      <w:r>
        <w:rPr>
          <w:sz w:val="26"/>
          <w:szCs w:val="26"/>
        </w:rPr>
        <w:t xml:space="preserve"> cho hồi quy một chiều bằng phương pháp Polynomial Feature và ước lượng OLS. </w:t>
      </w:r>
    </w:p>
    <w:p w14:paraId="18B293CF" w14:textId="77777777" w:rsidR="003D3196" w:rsidRPr="00906CB6" w:rsidRDefault="003D3196" w:rsidP="00576DDA">
      <w:pPr>
        <w:pStyle w:val="Paragraph"/>
        <w:spacing w:after="0"/>
        <w:ind w:firstLine="357"/>
        <w:rPr>
          <w:sz w:val="26"/>
          <w:szCs w:val="26"/>
        </w:rPr>
      </w:pPr>
      <w:r>
        <w:rPr>
          <w:sz w:val="26"/>
          <w:szCs w:val="26"/>
        </w:rPr>
        <w:t xml:space="preserve">Việc lựa chọn các tham số khởi tạo tham số chính quy hóa (alpha, lambda) khá quan trọng. Do các tham số chính quy hóa được xác định bởi quy trình lặp đi lặp lại phụ thuộc vào biến khởi tạo khi điều chỉnh đường cong </w:t>
      </w:r>
      <w:r w:rsidRPr="00906CB6">
        <w:rPr>
          <w:sz w:val="26"/>
          <w:szCs w:val="26"/>
        </w:rPr>
        <w:t>Hồi quy Bayesian Ridge</w:t>
      </w:r>
      <w:r>
        <w:rPr>
          <w:sz w:val="26"/>
          <w:szCs w:val="26"/>
        </w:rPr>
        <w:t>.</w:t>
      </w:r>
    </w:p>
    <w:p w14:paraId="15DD3A47" w14:textId="77777777" w:rsidR="003D3196" w:rsidRDefault="003D3196" w:rsidP="00576DDA">
      <w:pPr>
        <w:pStyle w:val="Paragraph"/>
        <w:keepNext/>
        <w:spacing w:after="0"/>
        <w:jc w:val="center"/>
      </w:pPr>
      <w:r>
        <w:rPr>
          <w:noProof/>
          <w:lang w:val="vi-VN" w:eastAsia="vi-VN"/>
        </w:rPr>
        <w:drawing>
          <wp:inline distT="0" distB="0" distL="0" distR="0" wp14:anchorId="15E4101E" wp14:editId="694B085E">
            <wp:extent cx="3672000" cy="183600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ayesian_ridge_curvefit.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672000" cy="1836000"/>
                    </a:xfrm>
                    <a:prstGeom prst="rect">
                      <a:avLst/>
                    </a:prstGeom>
                  </pic:spPr>
                </pic:pic>
              </a:graphicData>
            </a:graphic>
          </wp:inline>
        </w:drawing>
      </w:r>
    </w:p>
    <w:p w14:paraId="6311739B" w14:textId="0C175523" w:rsidR="003D3196" w:rsidRDefault="003D3196" w:rsidP="00576DDA">
      <w:pPr>
        <w:pStyle w:val="ThesisTable"/>
      </w:pPr>
      <w:bookmarkStart w:id="284" w:name="_Toc92231105"/>
      <w:bookmarkStart w:id="285" w:name="_Toc93180004"/>
      <w:r>
        <w:t xml:space="preserve">Hình </w:t>
      </w:r>
      <w:fldSimple w:instr=" STYLEREF 1 \s ">
        <w:r w:rsidR="00822049">
          <w:rPr>
            <w:noProof/>
          </w:rPr>
          <w:t>4</w:t>
        </w:r>
      </w:fldSimple>
      <w:r w:rsidR="00860410">
        <w:noBreakHyphen/>
      </w:r>
      <w:fldSimple w:instr=" SEQ Hình \* ARABIC \s 1 ">
        <w:r w:rsidR="00822049">
          <w:rPr>
            <w:noProof/>
          </w:rPr>
          <w:t>9</w:t>
        </w:r>
      </w:fldSimple>
      <w:r>
        <w:t xml:space="preserve">. Curve Fitting với Hồi quy </w:t>
      </w:r>
      <w:r w:rsidRPr="000E5146">
        <w:t>Bayesian Ridge</w:t>
      </w:r>
      <w:bookmarkEnd w:id="284"/>
      <w:bookmarkEnd w:id="285"/>
    </w:p>
    <w:p w14:paraId="2F8CFBE5" w14:textId="77777777" w:rsidR="003D3196" w:rsidRPr="00850865" w:rsidRDefault="003D3196" w:rsidP="00576DDA">
      <w:pPr>
        <w:overflowPunct/>
        <w:autoSpaceDE/>
        <w:autoSpaceDN/>
        <w:adjustRightInd/>
        <w:textAlignment w:val="auto"/>
        <w:rPr>
          <w:sz w:val="18"/>
          <w:szCs w:val="18"/>
        </w:rPr>
      </w:pPr>
      <w:r>
        <w:tab/>
        <w:t>Hình 4-9 là ví dụ hình sin được tính bằng đa thức được sử dụng các cặp giá trị ban đầu. Với cặp mặc định (</w:t>
      </w:r>
      <w:r w:rsidR="00594CCE" w:rsidRPr="00594CCE">
        <w:rPr>
          <w:position w:val="-10"/>
        </w:rPr>
        <w:object w:dxaOrig="820" w:dyaOrig="320" w14:anchorId="1383F0CC">
          <v:shape id="_x0000_i1074" type="#_x0000_t75" style="width:40.65pt;height:16.65pt" o:ole="">
            <v:imagedata r:id="rId183" o:title=""/>
          </v:shape>
          <o:OLEObject Type="Embed" ProgID="Equation.DSMT4" ShapeID="_x0000_i1074" DrawAspect="Content" ObjectID="_1703793041" r:id="rId184"/>
        </w:object>
      </w:r>
      <w:r>
        <w:t xml:space="preserve">=1.9, </w:t>
      </w:r>
      <w:r w:rsidR="00594CCE" w:rsidRPr="00594CCE">
        <w:rPr>
          <w:position w:val="-10"/>
        </w:rPr>
        <w:object w:dxaOrig="800" w:dyaOrig="320" w14:anchorId="47B98D6A">
          <v:shape id="_x0000_i1075" type="#_x0000_t75" style="width:40pt;height:15.35pt" o:ole="">
            <v:imagedata r:id="rId185" o:title=""/>
          </v:shape>
          <o:OLEObject Type="Embed" ProgID="Equation.DSMT4" ShapeID="_x0000_i1075" DrawAspect="Content" ObjectID="_1703793042" r:id="rId186"/>
        </w:object>
      </w:r>
      <w:r>
        <w:t xml:space="preserve">=1) độ lệch đường cong quá lớn và phương sai nhỏ. Thay vào đó là </w:t>
      </w:r>
      <w:r w:rsidR="00594CCE" w:rsidRPr="00594CCE">
        <w:rPr>
          <w:position w:val="-10"/>
        </w:rPr>
        <w:object w:dxaOrig="820" w:dyaOrig="320" w14:anchorId="3472E40A">
          <v:shape id="_x0000_i1076" type="#_x0000_t75" style="width:40.65pt;height:16.65pt" o:ole="">
            <v:imagedata r:id="rId187" o:title=""/>
          </v:shape>
          <o:OLEObject Type="Embed" ProgID="Equation.DSMT4" ShapeID="_x0000_i1076" DrawAspect="Content" ObjectID="_1703793043" r:id="rId188"/>
        </w:object>
      </w:r>
      <w:r>
        <w:t xml:space="preserve">=1, </w:t>
      </w:r>
      <w:r w:rsidR="00594CCE" w:rsidRPr="00594CCE">
        <w:rPr>
          <w:position w:val="-10"/>
        </w:rPr>
        <w:object w:dxaOrig="800" w:dyaOrig="320" w14:anchorId="36A326E1">
          <v:shape id="_x0000_i1077" type="#_x0000_t75" style="width:40pt;height:15.35pt" o:ole="">
            <v:imagedata r:id="rId189" o:title=""/>
          </v:shape>
          <o:OLEObject Type="Embed" ProgID="Equation.DSMT4" ShapeID="_x0000_i1077" DrawAspect="Content" ObjectID="_1703793044" r:id="rId190"/>
        </w:object>
      </w:r>
      <w:r>
        <w:t>=10</w:t>
      </w:r>
      <w:r w:rsidRPr="005E6B52">
        <w:rPr>
          <w:vertAlign w:val="superscript"/>
        </w:rPr>
        <w:t>-3</w:t>
      </w:r>
      <w:r>
        <w:t xml:space="preserve"> để giảm độ lệch.</w:t>
      </w:r>
      <w:r>
        <w:br w:type="page"/>
      </w:r>
    </w:p>
    <w:p w14:paraId="4EA839F6" w14:textId="77777777" w:rsidR="003D3196" w:rsidRDefault="003D3196" w:rsidP="003D3196">
      <w:pPr>
        <w:pStyle w:val="Heading2"/>
        <w:numPr>
          <w:ilvl w:val="1"/>
          <w:numId w:val="3"/>
        </w:numPr>
      </w:pPr>
      <w:bookmarkStart w:id="286" w:name="_Toc92274314"/>
      <w:bookmarkStart w:id="287" w:name="_Toc93179923"/>
      <w:r>
        <w:lastRenderedPageBreak/>
        <w:t>Áp dụng vào mô hình dự đoán</w:t>
      </w:r>
      <w:bookmarkEnd w:id="286"/>
      <w:bookmarkEnd w:id="287"/>
    </w:p>
    <w:p w14:paraId="26C46DEE" w14:textId="1AA537F4" w:rsidR="003D3196" w:rsidRPr="00B724EB" w:rsidRDefault="003D3196" w:rsidP="003D3196">
      <w:pPr>
        <w:ind w:firstLine="357"/>
      </w:pPr>
      <w:r>
        <w:t xml:space="preserve">Trong phần này, </w:t>
      </w:r>
      <w:r w:rsidR="00C54746">
        <w:t>tôi</w:t>
      </w:r>
      <w:r>
        <w:t xml:space="preserve"> sử dụng 3 thuật toán: SVR, </w:t>
      </w:r>
      <w:r w:rsidRPr="00B724EB">
        <w:t>Linear Regression</w:t>
      </w:r>
      <w:r>
        <w:t xml:space="preserve"> và </w:t>
      </w:r>
      <w:r w:rsidRPr="00B724EB">
        <w:t>Linear Regression</w:t>
      </w:r>
      <w:r>
        <w:t xml:space="preserve"> để dự đoán số ca nhiễm của Thế giới trong 15 ngày tiếp theo.</w:t>
      </w:r>
    </w:p>
    <w:p w14:paraId="58BA1BF3" w14:textId="77777777" w:rsidR="003D3196" w:rsidRDefault="003D3196" w:rsidP="003D3196">
      <w:pPr>
        <w:pStyle w:val="Heading3"/>
        <w:numPr>
          <w:ilvl w:val="2"/>
          <w:numId w:val="3"/>
        </w:numPr>
      </w:pPr>
      <w:bookmarkStart w:id="288" w:name="_Toc92274315"/>
      <w:bookmarkStart w:id="289" w:name="_Toc93179924"/>
      <w:r>
        <w:t>Áp dụng thuật toán SVR</w:t>
      </w:r>
      <w:bookmarkEnd w:id="288"/>
      <w:bookmarkEnd w:id="289"/>
    </w:p>
    <w:p w14:paraId="76CF26F8" w14:textId="0DCCC82B" w:rsidR="003D3196" w:rsidRDefault="00772DB8" w:rsidP="00576DDA">
      <w:pPr>
        <w:pStyle w:val="ListParagraph"/>
        <w:keepNext/>
        <w:ind w:left="0"/>
        <w:contextualSpacing w:val="0"/>
        <w:jc w:val="center"/>
      </w:pPr>
      <w:r>
        <w:rPr>
          <w:noProof/>
          <w:lang w:val="vi-VN" w:eastAsia="vi-VN"/>
        </w:rPr>
        <w:drawing>
          <wp:inline distT="0" distB="0" distL="0" distR="0" wp14:anchorId="0427D5CB" wp14:editId="7F27824B">
            <wp:extent cx="4960800" cy="32940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output.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4960800" cy="3294000"/>
                    </a:xfrm>
                    <a:prstGeom prst="rect">
                      <a:avLst/>
                    </a:prstGeom>
                  </pic:spPr>
                </pic:pic>
              </a:graphicData>
            </a:graphic>
          </wp:inline>
        </w:drawing>
      </w:r>
    </w:p>
    <w:p w14:paraId="0416F54E" w14:textId="751A353F" w:rsidR="003D3196" w:rsidRDefault="003D3196" w:rsidP="00576DDA">
      <w:pPr>
        <w:pStyle w:val="ThesisTable"/>
      </w:pPr>
      <w:bookmarkStart w:id="290" w:name="_Toc92231106"/>
      <w:bookmarkStart w:id="291" w:name="_Toc93180005"/>
      <w:r>
        <w:t xml:space="preserve">Hình </w:t>
      </w:r>
      <w:fldSimple w:instr=" STYLEREF 1 \s ">
        <w:r w:rsidR="00822049">
          <w:rPr>
            <w:noProof/>
          </w:rPr>
          <w:t>4</w:t>
        </w:r>
      </w:fldSimple>
      <w:r w:rsidR="00860410">
        <w:noBreakHyphen/>
      </w:r>
      <w:fldSimple w:instr=" SEQ Hình \* ARABIC \s 1 ">
        <w:r w:rsidR="00822049">
          <w:rPr>
            <w:noProof/>
          </w:rPr>
          <w:t>10</w:t>
        </w:r>
      </w:fldSimple>
      <w:r w:rsidR="00CB71EB">
        <w:t>. D</w:t>
      </w:r>
      <w:r>
        <w:t>ự đoán của</w:t>
      </w:r>
      <w:r w:rsidRPr="00C16043">
        <w:t xml:space="preserve"> thuật toán </w:t>
      </w:r>
      <w:r>
        <w:t>SVR</w:t>
      </w:r>
      <w:bookmarkEnd w:id="290"/>
      <w:bookmarkEnd w:id="291"/>
    </w:p>
    <w:p w14:paraId="7FCD5287" w14:textId="77777777" w:rsidR="003D3196" w:rsidRDefault="003D3196" w:rsidP="00576DDA">
      <w:r>
        <w:tab/>
        <w:t>Hình 4-10 là biểu đồ đường thể hiện kết quả dự đoán của thuật toán SVR. Đường màu xanh là số ca nhiễm thực tế và đường màu tím gạch đứt là số ca nhiễm dự đoán.</w:t>
      </w:r>
    </w:p>
    <w:p w14:paraId="02E3F0CB" w14:textId="77777777" w:rsidR="003D3196" w:rsidRDefault="003D3196" w:rsidP="00576DDA">
      <w:r>
        <w:tab/>
        <w:t xml:space="preserve">Tham số được sử dụng trong mô hình SVR: </w:t>
      </w:r>
    </w:p>
    <w:p w14:paraId="7D995703" w14:textId="77777777" w:rsidR="003D3196" w:rsidRDefault="003D3196" w:rsidP="00576DDA">
      <w:pPr>
        <w:pStyle w:val="ListParagraph"/>
        <w:numPr>
          <w:ilvl w:val="0"/>
          <w:numId w:val="55"/>
        </w:numPr>
        <w:contextualSpacing w:val="0"/>
      </w:pPr>
      <w:r>
        <w:t>kernel: “poly”, gamma (hệ số Kernel) = 0.01, epsilon=1, degree (hàm của đa thức Kernel)=2, C (tham số chính quy)=0.1</w:t>
      </w:r>
    </w:p>
    <w:p w14:paraId="7EAC01EE" w14:textId="77777777" w:rsidR="003D3196" w:rsidRPr="00F31359" w:rsidRDefault="003D3196" w:rsidP="00576DDA">
      <w:pPr>
        <w:ind w:firstLine="357"/>
        <w:rPr>
          <w:i/>
          <w:szCs w:val="26"/>
        </w:rPr>
      </w:pPr>
      <w:r>
        <w:rPr>
          <w:szCs w:val="26"/>
        </w:rPr>
        <w:t xml:space="preserve">Thông số </w:t>
      </w:r>
      <w:r>
        <w:rPr>
          <w:color w:val="000000"/>
          <w:szCs w:val="26"/>
        </w:rPr>
        <w:t xml:space="preserve">kỹ </w:t>
      </w:r>
      <w:r>
        <w:rPr>
          <w:szCs w:val="26"/>
        </w:rPr>
        <w:t xml:space="preserve">thuật (metric) của mô hình thuật toán </w:t>
      </w:r>
      <w:r w:rsidRPr="00850865">
        <w:t>Polynomial Regression</w:t>
      </w:r>
      <w:r>
        <w:t>:</w:t>
      </w:r>
    </w:p>
    <w:p w14:paraId="27D2F156" w14:textId="4A1F2F3B" w:rsidR="003D3196" w:rsidRDefault="003D3196" w:rsidP="00772DB8">
      <w:pPr>
        <w:pStyle w:val="ListParagraph"/>
        <w:numPr>
          <w:ilvl w:val="0"/>
          <w:numId w:val="50"/>
        </w:numPr>
        <w:contextualSpacing w:val="0"/>
      </w:pPr>
      <w:r>
        <w:t>Lỗi trung bình tuyệt đối (Mean Absolute Error): MAE=</w:t>
      </w:r>
      <w:r w:rsidR="00772DB8" w:rsidRPr="00772DB8">
        <w:t>9748265.19</w:t>
      </w:r>
    </w:p>
    <w:p w14:paraId="62813D0B" w14:textId="78F9370E" w:rsidR="003D3196" w:rsidRDefault="003D3196" w:rsidP="00772DB8">
      <w:pPr>
        <w:pStyle w:val="ListParagraph"/>
        <w:numPr>
          <w:ilvl w:val="0"/>
          <w:numId w:val="50"/>
        </w:numPr>
        <w:contextualSpacing w:val="0"/>
      </w:pPr>
      <w:r>
        <w:t>Lỗi bình phương trung bình (Mean Squared Error): MSE=</w:t>
      </w:r>
      <w:r w:rsidR="00772DB8">
        <w:t>105786660194903</w:t>
      </w:r>
    </w:p>
    <w:p w14:paraId="130FAFCE" w14:textId="77777777" w:rsidR="003D3196" w:rsidRDefault="003D3196" w:rsidP="00576DDA">
      <w:pPr>
        <w:pStyle w:val="ListParagraph"/>
        <w:numPr>
          <w:ilvl w:val="0"/>
          <w:numId w:val="50"/>
        </w:numPr>
        <w:contextualSpacing w:val="0"/>
      </w:pPr>
      <w:r>
        <w:t>R-Square=</w:t>
      </w:r>
      <w:r w:rsidRPr="00DE4518">
        <w:t xml:space="preserve"> 0.98</w:t>
      </w:r>
    </w:p>
    <w:p w14:paraId="5BD83F63" w14:textId="6905F71F" w:rsidR="003D3196" w:rsidRPr="00CF2C6C" w:rsidRDefault="003D3196" w:rsidP="00772DB8">
      <w:pPr>
        <w:pStyle w:val="ListParagraph"/>
        <w:numPr>
          <w:ilvl w:val="0"/>
          <w:numId w:val="50"/>
        </w:numPr>
        <w:contextualSpacing w:val="0"/>
      </w:pPr>
      <w:r>
        <w:t xml:space="preserve">Hệ số chặn: </w:t>
      </w:r>
      <w:r w:rsidRPr="004F5624">
        <w:t>intercept</w:t>
      </w:r>
      <w:r>
        <w:t>=</w:t>
      </w:r>
      <w:r w:rsidR="00772DB8" w:rsidRPr="00772DB8">
        <w:t>5371633.7</w:t>
      </w:r>
      <w:r w:rsidR="00772DB8">
        <w:t>3</w:t>
      </w:r>
    </w:p>
    <w:p w14:paraId="120492BB" w14:textId="77777777" w:rsidR="003D3196" w:rsidRDefault="003D3196" w:rsidP="003D3196">
      <w:pPr>
        <w:pStyle w:val="Heading3"/>
        <w:numPr>
          <w:ilvl w:val="2"/>
          <w:numId w:val="3"/>
        </w:numPr>
      </w:pPr>
      <w:bookmarkStart w:id="292" w:name="_Toc92274316"/>
      <w:bookmarkStart w:id="293" w:name="_Toc93179925"/>
      <w:r>
        <w:lastRenderedPageBreak/>
        <w:t>Áp dụng thuật toán Linear Regression</w:t>
      </w:r>
      <w:bookmarkEnd w:id="292"/>
      <w:bookmarkEnd w:id="293"/>
    </w:p>
    <w:p w14:paraId="547DDAA3" w14:textId="4D376B1F" w:rsidR="003D3196" w:rsidRDefault="00772DB8" w:rsidP="00576DDA">
      <w:pPr>
        <w:pStyle w:val="Paragraph"/>
        <w:keepNext/>
        <w:spacing w:after="0"/>
        <w:jc w:val="center"/>
      </w:pPr>
      <w:r>
        <w:rPr>
          <w:noProof/>
          <w:lang w:val="vi-VN" w:eastAsia="vi-VN"/>
        </w:rPr>
        <w:drawing>
          <wp:inline distT="0" distB="0" distL="0" distR="0" wp14:anchorId="621559FA" wp14:editId="5DF2CB38">
            <wp:extent cx="4960800" cy="3294000"/>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output.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960800" cy="3294000"/>
                    </a:xfrm>
                    <a:prstGeom prst="rect">
                      <a:avLst/>
                    </a:prstGeom>
                  </pic:spPr>
                </pic:pic>
              </a:graphicData>
            </a:graphic>
          </wp:inline>
        </w:drawing>
      </w:r>
    </w:p>
    <w:p w14:paraId="7B397CB9" w14:textId="58977E90" w:rsidR="003D3196" w:rsidRDefault="003D3196" w:rsidP="00576DDA">
      <w:pPr>
        <w:pStyle w:val="ThesisTable"/>
      </w:pPr>
      <w:bookmarkStart w:id="294" w:name="_Toc92231107"/>
      <w:bookmarkStart w:id="295" w:name="_Toc93180006"/>
      <w:r>
        <w:t xml:space="preserve">Hình </w:t>
      </w:r>
      <w:fldSimple w:instr=" STYLEREF 1 \s ">
        <w:r w:rsidR="00822049">
          <w:rPr>
            <w:noProof/>
          </w:rPr>
          <w:t>4</w:t>
        </w:r>
      </w:fldSimple>
      <w:r w:rsidR="00860410">
        <w:noBreakHyphen/>
      </w:r>
      <w:fldSimple w:instr=" SEQ Hình \* ARABIC \s 1 ">
        <w:r w:rsidR="00822049">
          <w:rPr>
            <w:noProof/>
          </w:rPr>
          <w:t>11</w:t>
        </w:r>
      </w:fldSimple>
      <w:r w:rsidR="00CB71EB">
        <w:t>.</w:t>
      </w:r>
      <w:r>
        <w:t xml:space="preserve"> </w:t>
      </w:r>
      <w:r w:rsidR="00CB71EB">
        <w:t>D</w:t>
      </w:r>
      <w:r>
        <w:t>ự đoán của</w:t>
      </w:r>
      <w:r w:rsidRPr="00C16043">
        <w:t xml:space="preserve"> thuật toán </w:t>
      </w:r>
      <w:r w:rsidRPr="00850865">
        <w:t>Polynomial Regression</w:t>
      </w:r>
      <w:bookmarkEnd w:id="294"/>
      <w:bookmarkEnd w:id="295"/>
    </w:p>
    <w:p w14:paraId="6772B96B" w14:textId="77777777" w:rsidR="003D3196" w:rsidRDefault="003D3196" w:rsidP="00576DDA">
      <w:pPr>
        <w:ind w:firstLine="357"/>
      </w:pPr>
      <w:r>
        <w:t xml:space="preserve">Hình 4-11 là biểu đồ đường thể hiện kết quả dự đoán của thuật toán </w:t>
      </w:r>
      <w:r w:rsidRPr="00850865">
        <w:t>Polynomial Regression</w:t>
      </w:r>
      <w:r>
        <w:t>.</w:t>
      </w:r>
      <w:r w:rsidRPr="009B7A9B">
        <w:t xml:space="preserve"> </w:t>
      </w:r>
      <w:r>
        <w:t>Đường màu xanh là số ca nhiễm thực tế và đường màu cam gạch đứt là số ca nhiễm dự đoán.</w:t>
      </w:r>
    </w:p>
    <w:p w14:paraId="37403396" w14:textId="77777777" w:rsidR="003D3196" w:rsidRDefault="003D3196" w:rsidP="00576DDA">
      <w:pPr>
        <w:ind w:firstLine="357"/>
      </w:pPr>
      <w:r>
        <w:t xml:space="preserve">Do số lượng feature đầu vào để training nhỏ (hơn 700) nên cần sử dụng </w:t>
      </w:r>
      <w:r w:rsidRPr="00A64BBE">
        <w:t>Polynomia</w:t>
      </w:r>
      <w:r>
        <w:t>l F</w:t>
      </w:r>
      <w:r w:rsidRPr="00A64BBE">
        <w:t>eatures</w:t>
      </w:r>
      <w:r>
        <w:t xml:space="preserve"> để cải thiện các feature của thuật toán. </w:t>
      </w:r>
    </w:p>
    <w:p w14:paraId="3507C2AE" w14:textId="77777777" w:rsidR="003D3196" w:rsidRDefault="003D3196" w:rsidP="00576DDA">
      <w:pPr>
        <w:pStyle w:val="ListParagraph"/>
        <w:numPr>
          <w:ilvl w:val="0"/>
          <w:numId w:val="51"/>
        </w:numPr>
        <w:contextualSpacing w:val="0"/>
      </w:pPr>
      <w:r>
        <w:t xml:space="preserve">Giới thiệu về </w:t>
      </w:r>
      <w:r w:rsidRPr="00027A02">
        <w:rPr>
          <w:b/>
        </w:rPr>
        <w:t>Polynomial Feature</w:t>
      </w:r>
      <w:r>
        <w:t xml:space="preserve"> và công dụng:</w:t>
      </w:r>
    </w:p>
    <w:p w14:paraId="05C4681A" w14:textId="77777777" w:rsidR="003D3196" w:rsidRDefault="003D3196" w:rsidP="00576DDA">
      <w:pPr>
        <w:ind w:firstLine="357"/>
        <w:rPr>
          <w:i/>
          <w:szCs w:val="26"/>
          <w:vertAlign w:val="subscript"/>
        </w:rPr>
      </w:pPr>
      <w:r>
        <w:t xml:space="preserve">Trong các bài toán với số lượng dữ liệu đầu vào nhỏ, tạo Polynomial Feature để cải thiện thuật toán. Để cải thiện các feature của thuật toán bằng nhiều cách khác nhau, có thể kết hợp nhiều feature lại thành 1. Cách thường được sử dụng nhất là thêm vào các bậc cao hơn cho cùng 1 feature để nâng bậc cho hàm: </w:t>
      </w:r>
      <w:r>
        <w:rPr>
          <w:i/>
          <w:szCs w:val="26"/>
        </w:rPr>
        <w:t>y=f(x)</w:t>
      </w:r>
      <w:r w:rsidRPr="00CE2390">
        <w:rPr>
          <w:i/>
          <w:szCs w:val="26"/>
        </w:rPr>
        <w:t>=b</w:t>
      </w:r>
      <w:r w:rsidRPr="00CE2390">
        <w:rPr>
          <w:i/>
          <w:szCs w:val="26"/>
          <w:vertAlign w:val="subscript"/>
        </w:rPr>
        <w:t>0</w:t>
      </w:r>
      <w:r>
        <w:rPr>
          <w:i/>
          <w:szCs w:val="26"/>
        </w:rPr>
        <w:t>+</w:t>
      </w:r>
      <w:r w:rsidRPr="00CE2390">
        <w:rPr>
          <w:i/>
          <w:szCs w:val="26"/>
        </w:rPr>
        <w:t>b</w:t>
      </w:r>
      <w:r>
        <w:rPr>
          <w:i/>
          <w:szCs w:val="26"/>
          <w:vertAlign w:val="subscript"/>
        </w:rPr>
        <w:t>1</w:t>
      </w:r>
      <w:r w:rsidRPr="00CE2390">
        <w:rPr>
          <w:i/>
          <w:szCs w:val="26"/>
        </w:rPr>
        <w:t>x</w:t>
      </w:r>
      <w:r w:rsidRPr="00CE2390">
        <w:rPr>
          <w:i/>
          <w:szCs w:val="26"/>
          <w:vertAlign w:val="subscript"/>
        </w:rPr>
        <w:t>1</w:t>
      </w:r>
      <w:r>
        <w:rPr>
          <w:i/>
          <w:szCs w:val="26"/>
          <w:vertAlign w:val="subscript"/>
        </w:rPr>
        <w:t xml:space="preserve"> </w:t>
      </w:r>
      <w:r>
        <w:rPr>
          <w:szCs w:val="26"/>
        </w:rPr>
        <w:t xml:space="preserve">thành hàm bậc 2: </w:t>
      </w:r>
      <w:r>
        <w:rPr>
          <w:i/>
          <w:szCs w:val="26"/>
        </w:rPr>
        <w:t>y=f(x)</w:t>
      </w:r>
      <w:r w:rsidRPr="00CE2390">
        <w:rPr>
          <w:i/>
          <w:szCs w:val="26"/>
        </w:rPr>
        <w:t>=b</w:t>
      </w:r>
      <w:r w:rsidRPr="00CE2390">
        <w:rPr>
          <w:i/>
          <w:szCs w:val="26"/>
          <w:vertAlign w:val="subscript"/>
        </w:rPr>
        <w:t>0</w:t>
      </w:r>
      <w:r w:rsidRPr="00CE2390">
        <w:rPr>
          <w:i/>
          <w:szCs w:val="26"/>
        </w:rPr>
        <w:t>+b</w:t>
      </w:r>
      <w:r>
        <w:rPr>
          <w:i/>
          <w:szCs w:val="26"/>
          <w:vertAlign w:val="subscript"/>
        </w:rPr>
        <w:t>1</w:t>
      </w:r>
      <w:r w:rsidRPr="00CE2390">
        <w:rPr>
          <w:i/>
          <w:szCs w:val="26"/>
        </w:rPr>
        <w:t>x</w:t>
      </w:r>
      <w:r w:rsidRPr="00CE2390">
        <w:rPr>
          <w:i/>
          <w:szCs w:val="26"/>
          <w:vertAlign w:val="subscript"/>
        </w:rPr>
        <w:t>1</w:t>
      </w:r>
      <w:r w:rsidRPr="00CE2390">
        <w:rPr>
          <w:i/>
          <w:szCs w:val="26"/>
        </w:rPr>
        <w:t>+b</w:t>
      </w:r>
      <w:r>
        <w:rPr>
          <w:i/>
          <w:szCs w:val="26"/>
          <w:vertAlign w:val="subscript"/>
        </w:rPr>
        <w:t>2</w:t>
      </w:r>
      <w:r w:rsidRPr="00CE2390">
        <w:rPr>
          <w:i/>
          <w:szCs w:val="26"/>
        </w:rPr>
        <w:t>x</w:t>
      </w:r>
      <w:r w:rsidRPr="00CE2390">
        <w:rPr>
          <w:i/>
          <w:szCs w:val="26"/>
          <w:vertAlign w:val="subscript"/>
        </w:rPr>
        <w:t>1</w:t>
      </w:r>
      <w:r w:rsidRPr="00CE2390">
        <w:rPr>
          <w:i/>
          <w:szCs w:val="26"/>
          <w:vertAlign w:val="superscript"/>
        </w:rPr>
        <w:t>2</w:t>
      </w:r>
      <w:r>
        <w:rPr>
          <w:szCs w:val="26"/>
          <w:vertAlign w:val="subscript"/>
        </w:rPr>
        <w:t xml:space="preserve">  </w:t>
      </w:r>
      <w:r>
        <w:rPr>
          <w:szCs w:val="26"/>
        </w:rPr>
        <w:t xml:space="preserve">hay bậc 3: </w:t>
      </w:r>
      <w:r>
        <w:rPr>
          <w:i/>
          <w:szCs w:val="26"/>
        </w:rPr>
        <w:t>y=f(x)</w:t>
      </w:r>
      <w:r w:rsidRPr="00CE2390">
        <w:rPr>
          <w:i/>
          <w:szCs w:val="26"/>
        </w:rPr>
        <w:t>=b</w:t>
      </w:r>
      <w:r w:rsidRPr="00CE2390">
        <w:rPr>
          <w:i/>
          <w:szCs w:val="26"/>
          <w:vertAlign w:val="subscript"/>
        </w:rPr>
        <w:t>0</w:t>
      </w:r>
      <w:r w:rsidRPr="00CE2390">
        <w:rPr>
          <w:i/>
          <w:szCs w:val="26"/>
        </w:rPr>
        <w:t>+b</w:t>
      </w:r>
      <w:r>
        <w:rPr>
          <w:i/>
          <w:szCs w:val="26"/>
          <w:vertAlign w:val="subscript"/>
        </w:rPr>
        <w:t>1</w:t>
      </w:r>
      <w:r w:rsidRPr="00CE2390">
        <w:rPr>
          <w:i/>
          <w:szCs w:val="26"/>
        </w:rPr>
        <w:t>x</w:t>
      </w:r>
      <w:r w:rsidRPr="00CE2390">
        <w:rPr>
          <w:i/>
          <w:szCs w:val="26"/>
          <w:vertAlign w:val="subscript"/>
        </w:rPr>
        <w:t>1</w:t>
      </w:r>
      <w:r w:rsidRPr="00CE2390">
        <w:rPr>
          <w:i/>
          <w:szCs w:val="26"/>
        </w:rPr>
        <w:t>+b</w:t>
      </w:r>
      <w:r>
        <w:rPr>
          <w:i/>
          <w:szCs w:val="26"/>
          <w:vertAlign w:val="subscript"/>
        </w:rPr>
        <w:t>2</w:t>
      </w:r>
      <w:r w:rsidRPr="00CE2390">
        <w:rPr>
          <w:i/>
          <w:szCs w:val="26"/>
        </w:rPr>
        <w:t>x</w:t>
      </w:r>
      <w:r w:rsidRPr="00CE2390">
        <w:rPr>
          <w:i/>
          <w:szCs w:val="26"/>
          <w:vertAlign w:val="subscript"/>
        </w:rPr>
        <w:t>1</w:t>
      </w:r>
      <w:r w:rsidRPr="00CE2390">
        <w:rPr>
          <w:i/>
          <w:szCs w:val="26"/>
          <w:vertAlign w:val="superscript"/>
        </w:rPr>
        <w:t>2</w:t>
      </w:r>
      <w:r>
        <w:rPr>
          <w:i/>
          <w:szCs w:val="26"/>
        </w:rPr>
        <w:t>+</w:t>
      </w:r>
      <w:r w:rsidRPr="00712658">
        <w:rPr>
          <w:i/>
          <w:szCs w:val="26"/>
        </w:rPr>
        <w:t xml:space="preserve"> </w:t>
      </w:r>
      <w:r w:rsidRPr="00CE2390">
        <w:rPr>
          <w:i/>
          <w:szCs w:val="26"/>
        </w:rPr>
        <w:t>b</w:t>
      </w:r>
      <w:r>
        <w:rPr>
          <w:i/>
          <w:szCs w:val="26"/>
          <w:vertAlign w:val="subscript"/>
        </w:rPr>
        <w:t>3</w:t>
      </w:r>
      <w:r w:rsidRPr="00CE2390">
        <w:rPr>
          <w:i/>
          <w:szCs w:val="26"/>
        </w:rPr>
        <w:t>x</w:t>
      </w:r>
      <w:r w:rsidRPr="00CE2390">
        <w:rPr>
          <w:i/>
          <w:szCs w:val="26"/>
          <w:vertAlign w:val="subscript"/>
        </w:rPr>
        <w:t>1</w:t>
      </w:r>
      <w:r>
        <w:rPr>
          <w:i/>
          <w:szCs w:val="26"/>
          <w:vertAlign w:val="superscript"/>
        </w:rPr>
        <w:t>3</w:t>
      </w:r>
      <w:r>
        <w:rPr>
          <w:i/>
          <w:szCs w:val="26"/>
          <w:vertAlign w:val="subscript"/>
        </w:rPr>
        <w:t>.</w:t>
      </w:r>
    </w:p>
    <w:p w14:paraId="5ADA6D95" w14:textId="77777777" w:rsidR="003D3196" w:rsidRDefault="003D3196" w:rsidP="00576DDA">
      <w:pPr>
        <w:ind w:firstLine="357"/>
      </w:pPr>
      <w:r>
        <w:rPr>
          <w:szCs w:val="26"/>
        </w:rPr>
        <w:t>Một điều quan trọng trong triển khai hồi quy đa thức (</w:t>
      </w:r>
      <w:r w:rsidRPr="00850865">
        <w:t>Polynomial Regression</w:t>
      </w:r>
      <w:r>
        <w:t xml:space="preserve">) là việc lựa chọn mức độ tối ưu của hàm hồi quy đa thức. Việc lựa chọn này không có quy tắc cụ thể, tùy thuộc vào từng bài toán, có 2 vấn đề cần chú ý khi lựa chọn bậc cho hàm (degree): underfitting and overfitting. </w:t>
      </w:r>
    </w:p>
    <w:p w14:paraId="08AAD98E" w14:textId="77777777" w:rsidR="003D3196" w:rsidRDefault="003D3196" w:rsidP="00165311">
      <w:pPr>
        <w:keepNext/>
        <w:jc w:val="center"/>
      </w:pPr>
      <w:r>
        <w:rPr>
          <w:noProof/>
          <w:lang w:val="vi-VN" w:eastAsia="vi-VN"/>
        </w:rPr>
        <w:lastRenderedPageBreak/>
        <w:drawing>
          <wp:inline distT="0" distB="0" distL="0" distR="0" wp14:anchorId="7909DA3A" wp14:editId="0A05E9F2">
            <wp:extent cx="3600000" cy="35496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oly-reg.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600000" cy="3549600"/>
                    </a:xfrm>
                    <a:prstGeom prst="rect">
                      <a:avLst/>
                    </a:prstGeom>
                  </pic:spPr>
                </pic:pic>
              </a:graphicData>
            </a:graphic>
          </wp:inline>
        </w:drawing>
      </w:r>
    </w:p>
    <w:p w14:paraId="1D68C9B2" w14:textId="3A2D807E" w:rsidR="003D3196" w:rsidRDefault="003D3196" w:rsidP="003D3196">
      <w:pPr>
        <w:pStyle w:val="ThesisTable"/>
      </w:pPr>
      <w:bookmarkStart w:id="296" w:name="_Toc92231108"/>
      <w:bookmarkStart w:id="297" w:name="_Toc93180007"/>
      <w:r>
        <w:t xml:space="preserve">Hình </w:t>
      </w:r>
      <w:fldSimple w:instr=" STYLEREF 1 \s ">
        <w:r w:rsidR="00822049">
          <w:rPr>
            <w:noProof/>
          </w:rPr>
          <w:t>4</w:t>
        </w:r>
      </w:fldSimple>
      <w:r w:rsidR="00860410">
        <w:noBreakHyphen/>
      </w:r>
      <w:fldSimple w:instr=" SEQ Hình \* ARABIC \s 1 ">
        <w:r w:rsidR="00822049">
          <w:rPr>
            <w:noProof/>
          </w:rPr>
          <w:t>12</w:t>
        </w:r>
      </w:fldSimple>
      <w:r>
        <w:t>. Các mô hình U</w:t>
      </w:r>
      <w:r w:rsidRPr="003E73AA">
        <w:t>nderfitted, w</w:t>
      </w:r>
      <w:r>
        <w:t>ell-fitted and overfitted</w:t>
      </w:r>
      <w:bookmarkEnd w:id="296"/>
      <w:bookmarkEnd w:id="297"/>
    </w:p>
    <w:p w14:paraId="580E727A" w14:textId="709F0451" w:rsidR="003D3196" w:rsidRPr="005A6DCA" w:rsidRDefault="003D3196" w:rsidP="003D3196">
      <w:pPr>
        <w:ind w:firstLine="357"/>
      </w:pPr>
      <w:r>
        <w:t>Hình 4-12 là các ví dụ về các trường hợp Underf</w:t>
      </w:r>
      <w:r w:rsidR="00253DDB">
        <w:t>i</w:t>
      </w:r>
      <w:r>
        <w:t xml:space="preserve">tting, Overfitting và Well-fitting khi </w:t>
      </w:r>
      <w:r w:rsidR="000F482A">
        <w:t>s</w:t>
      </w:r>
      <w:r>
        <w:t>ử dụng bậc 1, 2, 3 và 5. Underfitting là khi một mô hình có kết quả dự đoán không chính xác, không thể nắm bắt chính xác các yếu tố phụ thuộc của dữ liệu. Overfitting là khi một mô hình học quá tốt dữ liệu hiện có, tuy nhiên không khái quát tốt và có R</w:t>
      </w:r>
      <w:r w:rsidRPr="00264B0A">
        <w:rPr>
          <w:vertAlign w:val="superscript"/>
        </w:rPr>
        <w:t>2</w:t>
      </w:r>
      <w:r>
        <w:t xml:space="preserve"> thấp khi có dữ liệu mới.</w:t>
      </w:r>
    </w:p>
    <w:p w14:paraId="3D4A90BB" w14:textId="034BF6E2" w:rsidR="003D3196" w:rsidRDefault="003D3196" w:rsidP="003D3196">
      <w:pPr>
        <w:ind w:firstLine="357"/>
        <w:rPr>
          <w:i/>
          <w:szCs w:val="26"/>
        </w:rPr>
      </w:pPr>
      <w:r>
        <w:t xml:space="preserve">Trong bài toán dự đoán này, dữ liệu training đầu vào là số ngày nên </w:t>
      </w:r>
      <w:r w:rsidR="00C54746">
        <w:t>tôi</w:t>
      </w:r>
      <w:r>
        <w:t xml:space="preserve"> dùng </w:t>
      </w:r>
      <w:r w:rsidRPr="00A64BBE">
        <w:t>Polynomia</w:t>
      </w:r>
      <w:r>
        <w:t>l F</w:t>
      </w:r>
      <w:r w:rsidRPr="00A64BBE">
        <w:t>eatures</w:t>
      </w:r>
      <w:r>
        <w:t xml:space="preserve"> để nâng lên bậc 3 (degree=3) nên thuật toán này có tên </w:t>
      </w:r>
      <w:r w:rsidRPr="00850865">
        <w:t>Polynomial Regression</w:t>
      </w:r>
      <w:r>
        <w:t xml:space="preserve">, phương trình có dạng: </w:t>
      </w:r>
      <w:r>
        <w:rPr>
          <w:i/>
          <w:szCs w:val="26"/>
        </w:rPr>
        <w:t>y=f(x)</w:t>
      </w:r>
      <w:r w:rsidRPr="00CE2390">
        <w:rPr>
          <w:i/>
          <w:szCs w:val="26"/>
        </w:rPr>
        <w:t>=b</w:t>
      </w:r>
      <w:r w:rsidRPr="00CE2390">
        <w:rPr>
          <w:i/>
          <w:szCs w:val="26"/>
          <w:vertAlign w:val="subscript"/>
        </w:rPr>
        <w:t>0</w:t>
      </w:r>
      <w:r w:rsidRPr="00CE2390">
        <w:rPr>
          <w:i/>
          <w:szCs w:val="26"/>
        </w:rPr>
        <w:t>+b</w:t>
      </w:r>
      <w:r>
        <w:rPr>
          <w:i/>
          <w:szCs w:val="26"/>
          <w:vertAlign w:val="subscript"/>
        </w:rPr>
        <w:t>1</w:t>
      </w:r>
      <w:r w:rsidRPr="00CE2390">
        <w:rPr>
          <w:i/>
          <w:szCs w:val="26"/>
        </w:rPr>
        <w:t>x</w:t>
      </w:r>
      <w:r w:rsidRPr="00CE2390">
        <w:rPr>
          <w:i/>
          <w:szCs w:val="26"/>
          <w:vertAlign w:val="subscript"/>
        </w:rPr>
        <w:t>1</w:t>
      </w:r>
      <w:r w:rsidRPr="00CE2390">
        <w:rPr>
          <w:i/>
          <w:szCs w:val="26"/>
        </w:rPr>
        <w:t>+b</w:t>
      </w:r>
      <w:r>
        <w:rPr>
          <w:i/>
          <w:szCs w:val="26"/>
          <w:vertAlign w:val="subscript"/>
        </w:rPr>
        <w:t>2</w:t>
      </w:r>
      <w:r w:rsidRPr="00CE2390">
        <w:rPr>
          <w:i/>
          <w:szCs w:val="26"/>
        </w:rPr>
        <w:t>x</w:t>
      </w:r>
      <w:r w:rsidRPr="00CE2390">
        <w:rPr>
          <w:i/>
          <w:szCs w:val="26"/>
          <w:vertAlign w:val="subscript"/>
        </w:rPr>
        <w:t>1</w:t>
      </w:r>
      <w:r w:rsidRPr="00CE2390">
        <w:rPr>
          <w:i/>
          <w:szCs w:val="26"/>
          <w:vertAlign w:val="superscript"/>
        </w:rPr>
        <w:t>2</w:t>
      </w:r>
      <w:r>
        <w:rPr>
          <w:i/>
          <w:szCs w:val="26"/>
        </w:rPr>
        <w:t>+</w:t>
      </w:r>
      <w:r w:rsidRPr="00712658">
        <w:rPr>
          <w:i/>
          <w:szCs w:val="26"/>
        </w:rPr>
        <w:t xml:space="preserve"> </w:t>
      </w:r>
      <w:r w:rsidRPr="00CE2390">
        <w:rPr>
          <w:i/>
          <w:szCs w:val="26"/>
        </w:rPr>
        <w:t>b</w:t>
      </w:r>
      <w:r>
        <w:rPr>
          <w:i/>
          <w:szCs w:val="26"/>
          <w:vertAlign w:val="subscript"/>
        </w:rPr>
        <w:t>3</w:t>
      </w:r>
      <w:r w:rsidRPr="00CE2390">
        <w:rPr>
          <w:i/>
          <w:szCs w:val="26"/>
        </w:rPr>
        <w:t>x</w:t>
      </w:r>
      <w:r w:rsidRPr="00CE2390">
        <w:rPr>
          <w:i/>
          <w:szCs w:val="26"/>
          <w:vertAlign w:val="subscript"/>
        </w:rPr>
        <w:t>1</w:t>
      </w:r>
      <w:r>
        <w:rPr>
          <w:i/>
          <w:szCs w:val="26"/>
          <w:vertAlign w:val="superscript"/>
        </w:rPr>
        <w:t>3</w:t>
      </w:r>
      <w:r>
        <w:rPr>
          <w:i/>
          <w:szCs w:val="26"/>
        </w:rPr>
        <w:t>.</w:t>
      </w:r>
    </w:p>
    <w:p w14:paraId="709F2AAD" w14:textId="77777777" w:rsidR="003D3196" w:rsidRPr="00F31359" w:rsidRDefault="003D3196" w:rsidP="003D3196">
      <w:pPr>
        <w:ind w:firstLine="357"/>
        <w:rPr>
          <w:i/>
          <w:szCs w:val="26"/>
        </w:rPr>
      </w:pPr>
      <w:r>
        <w:rPr>
          <w:szCs w:val="26"/>
        </w:rPr>
        <w:t xml:space="preserve">Thông số </w:t>
      </w:r>
      <w:r>
        <w:rPr>
          <w:color w:val="000000"/>
          <w:szCs w:val="26"/>
        </w:rPr>
        <w:t xml:space="preserve">kỹ </w:t>
      </w:r>
      <w:r>
        <w:rPr>
          <w:szCs w:val="26"/>
        </w:rPr>
        <w:t xml:space="preserve">thuật (metric) của mô hình thuật toán </w:t>
      </w:r>
      <w:r w:rsidRPr="00850865">
        <w:t>Polynomial Regression</w:t>
      </w:r>
      <w:r>
        <w:t>:</w:t>
      </w:r>
    </w:p>
    <w:p w14:paraId="25351966" w14:textId="56B2EE91" w:rsidR="003D3196" w:rsidRDefault="003D3196" w:rsidP="00772DB8">
      <w:pPr>
        <w:pStyle w:val="ListParagraph"/>
        <w:numPr>
          <w:ilvl w:val="0"/>
          <w:numId w:val="50"/>
        </w:numPr>
        <w:contextualSpacing w:val="0"/>
      </w:pPr>
      <w:r>
        <w:t>Lỗi trung bình tuyệt đối (Mean Absolute Error): MAE=</w:t>
      </w:r>
      <w:r w:rsidR="00772DB8" w:rsidRPr="00772DB8">
        <w:t>8417567.3</w:t>
      </w:r>
    </w:p>
    <w:p w14:paraId="011C1CEC" w14:textId="7D868719" w:rsidR="003D3196" w:rsidRDefault="003D3196" w:rsidP="00772DB8">
      <w:pPr>
        <w:pStyle w:val="ListParagraph"/>
        <w:numPr>
          <w:ilvl w:val="0"/>
          <w:numId w:val="50"/>
        </w:numPr>
        <w:contextualSpacing w:val="0"/>
      </w:pPr>
      <w:r>
        <w:t>Lỗi bình phương trung bình (Mean Squared Error): MSE=</w:t>
      </w:r>
      <w:r w:rsidR="00772DB8" w:rsidRPr="00772DB8">
        <w:t>159201722308772</w:t>
      </w:r>
    </w:p>
    <w:p w14:paraId="2E8E4C6C" w14:textId="77777777" w:rsidR="003D3196" w:rsidRDefault="003D3196" w:rsidP="00854F68">
      <w:pPr>
        <w:pStyle w:val="ListParagraph"/>
        <w:numPr>
          <w:ilvl w:val="0"/>
          <w:numId w:val="50"/>
        </w:numPr>
        <w:contextualSpacing w:val="0"/>
      </w:pPr>
      <w:r>
        <w:t>R-Square=0.998</w:t>
      </w:r>
    </w:p>
    <w:p w14:paraId="2416980A" w14:textId="77777777" w:rsidR="003D3196" w:rsidRDefault="003D3196" w:rsidP="00854F68">
      <w:pPr>
        <w:pStyle w:val="ListParagraph"/>
        <w:numPr>
          <w:ilvl w:val="0"/>
          <w:numId w:val="50"/>
        </w:numPr>
        <w:contextualSpacing w:val="0"/>
      </w:pPr>
      <w:r>
        <w:t xml:space="preserve">Hệ số chặn: </w:t>
      </w:r>
      <w:r w:rsidRPr="004F5624">
        <w:t>intercept</w:t>
      </w:r>
      <w:r>
        <w:t>=0</w:t>
      </w:r>
    </w:p>
    <w:p w14:paraId="11D37D95" w14:textId="53F4B793" w:rsidR="003D3196" w:rsidRDefault="003D3196" w:rsidP="00854F68">
      <w:pPr>
        <w:pStyle w:val="ListParagraph"/>
        <w:numPr>
          <w:ilvl w:val="0"/>
          <w:numId w:val="50"/>
        </w:numPr>
        <w:contextualSpacing w:val="0"/>
      </w:pPr>
      <w:r>
        <w:t xml:space="preserve">Hệ số góc: </w:t>
      </w:r>
      <w:r w:rsidRPr="004F5624">
        <w:t>coefficients</w:t>
      </w:r>
      <w:r>
        <w:t>=(</w:t>
      </w:r>
      <w:r w:rsidR="00772DB8">
        <w:t>6.962</w:t>
      </w:r>
      <w:r w:rsidRPr="005569BA">
        <w:t>e</w:t>
      </w:r>
      <w:r>
        <w:rPr>
          <w:vertAlign w:val="superscript"/>
        </w:rPr>
        <w:t>+</w:t>
      </w:r>
      <w:r w:rsidRPr="00265520">
        <w:rPr>
          <w:vertAlign w:val="superscript"/>
        </w:rPr>
        <w:t>6</w:t>
      </w:r>
      <w:r w:rsidR="00772DB8">
        <w:t>, -2.349</w:t>
      </w:r>
      <w:r w:rsidRPr="005569BA">
        <w:t>e</w:t>
      </w:r>
      <w:r>
        <w:rPr>
          <w:vertAlign w:val="superscript"/>
        </w:rPr>
        <w:t>+5</w:t>
      </w:r>
      <w:r>
        <w:t xml:space="preserve">, </w:t>
      </w:r>
      <w:r w:rsidR="00772DB8">
        <w:t>1.745</w:t>
      </w:r>
      <w:r w:rsidRPr="005569BA">
        <w:t>e</w:t>
      </w:r>
      <w:r>
        <w:rPr>
          <w:vertAlign w:val="superscript"/>
        </w:rPr>
        <w:t>+3</w:t>
      </w:r>
      <w:r>
        <w:t>, -1.24</w:t>
      </w:r>
      <w:r w:rsidR="00772DB8">
        <w:t>7</w:t>
      </w:r>
      <w:r w:rsidRPr="005569BA">
        <w:t>e</w:t>
      </w:r>
      <w:r>
        <w:rPr>
          <w:vertAlign w:val="superscript"/>
        </w:rPr>
        <w:t>+0</w:t>
      </w:r>
      <w:r>
        <w:t>)</w:t>
      </w:r>
    </w:p>
    <w:p w14:paraId="798572F6" w14:textId="6B99F260" w:rsidR="003D3196" w:rsidRPr="00475342" w:rsidRDefault="003D3196" w:rsidP="00854F68">
      <w:pPr>
        <w:pStyle w:val="ListParagraph"/>
        <w:numPr>
          <w:ilvl w:val="0"/>
          <w:numId w:val="52"/>
        </w:numPr>
        <w:contextualSpacing w:val="0"/>
      </w:pPr>
      <w:r>
        <w:t>y=f(x)=</w:t>
      </w:r>
      <w:r w:rsidRPr="00D00A8A">
        <w:t xml:space="preserve"> </w:t>
      </w:r>
      <w:r w:rsidR="00772DB8">
        <w:t>6.962</w:t>
      </w:r>
      <w:r w:rsidRPr="005569BA">
        <w:t>e</w:t>
      </w:r>
      <w:r>
        <w:rPr>
          <w:vertAlign w:val="superscript"/>
        </w:rPr>
        <w:t>+</w:t>
      </w:r>
      <w:r w:rsidRPr="00265520">
        <w:rPr>
          <w:vertAlign w:val="superscript"/>
        </w:rPr>
        <w:t>6</w:t>
      </w:r>
      <w:r>
        <w:rPr>
          <w:vertAlign w:val="superscript"/>
        </w:rPr>
        <w:t xml:space="preserve"> </w:t>
      </w:r>
      <w:r w:rsidR="00772DB8">
        <w:t>-2.349</w:t>
      </w:r>
      <w:r w:rsidRPr="005569BA">
        <w:t>e</w:t>
      </w:r>
      <w:r>
        <w:rPr>
          <w:vertAlign w:val="superscript"/>
        </w:rPr>
        <w:t>+5</w:t>
      </w:r>
      <w:r w:rsidRPr="00CE2390">
        <w:rPr>
          <w:i/>
          <w:szCs w:val="26"/>
        </w:rPr>
        <w:t>x</w:t>
      </w:r>
      <w:r w:rsidRPr="00CE2390">
        <w:rPr>
          <w:i/>
          <w:szCs w:val="26"/>
          <w:vertAlign w:val="subscript"/>
        </w:rPr>
        <w:t>1</w:t>
      </w:r>
      <w:r>
        <w:t>+</w:t>
      </w:r>
      <w:r w:rsidR="00772DB8">
        <w:t>1.745</w:t>
      </w:r>
      <w:r w:rsidRPr="005569BA">
        <w:t>e</w:t>
      </w:r>
      <w:r>
        <w:rPr>
          <w:vertAlign w:val="superscript"/>
        </w:rPr>
        <w:t>+3</w:t>
      </w:r>
      <w:r w:rsidRPr="00CE2390">
        <w:rPr>
          <w:i/>
          <w:szCs w:val="26"/>
        </w:rPr>
        <w:t>x</w:t>
      </w:r>
      <w:r w:rsidRPr="00CE2390">
        <w:rPr>
          <w:i/>
          <w:szCs w:val="26"/>
          <w:vertAlign w:val="subscript"/>
        </w:rPr>
        <w:t>1</w:t>
      </w:r>
      <w:r w:rsidRPr="00CE2390">
        <w:rPr>
          <w:i/>
          <w:szCs w:val="26"/>
          <w:vertAlign w:val="superscript"/>
        </w:rPr>
        <w:t>2</w:t>
      </w:r>
      <w:r>
        <w:t>-1.24</w:t>
      </w:r>
      <w:r w:rsidR="00772DB8">
        <w:t>7</w:t>
      </w:r>
      <w:r w:rsidRPr="005569BA">
        <w:t>e</w:t>
      </w:r>
      <w:r>
        <w:rPr>
          <w:vertAlign w:val="superscript"/>
        </w:rPr>
        <w:t>+0</w:t>
      </w:r>
      <w:r w:rsidRPr="00CE2390">
        <w:rPr>
          <w:i/>
          <w:szCs w:val="26"/>
        </w:rPr>
        <w:t>x</w:t>
      </w:r>
      <w:r w:rsidRPr="00CE2390">
        <w:rPr>
          <w:i/>
          <w:szCs w:val="26"/>
          <w:vertAlign w:val="subscript"/>
        </w:rPr>
        <w:t>1</w:t>
      </w:r>
      <w:r>
        <w:rPr>
          <w:i/>
          <w:szCs w:val="26"/>
          <w:vertAlign w:val="superscript"/>
        </w:rPr>
        <w:t>3</w:t>
      </w:r>
    </w:p>
    <w:p w14:paraId="0F9847E9" w14:textId="77777777" w:rsidR="003D3196" w:rsidRDefault="003D3196" w:rsidP="003D3196">
      <w:pPr>
        <w:pStyle w:val="Heading3"/>
        <w:numPr>
          <w:ilvl w:val="2"/>
          <w:numId w:val="3"/>
        </w:numPr>
      </w:pPr>
      <w:bookmarkStart w:id="298" w:name="_Toc92274317"/>
      <w:bookmarkStart w:id="299" w:name="_Toc93179926"/>
      <w:r>
        <w:lastRenderedPageBreak/>
        <w:t xml:space="preserve">Áp dụng thuật toán </w:t>
      </w:r>
      <w:r w:rsidRPr="00110AB2">
        <w:t>Bayesian Ridge Regression</w:t>
      </w:r>
      <w:bookmarkEnd w:id="298"/>
      <w:bookmarkEnd w:id="299"/>
    </w:p>
    <w:p w14:paraId="600B6D2A" w14:textId="4404813B" w:rsidR="003D3196" w:rsidRDefault="00101904" w:rsidP="00576DDA">
      <w:pPr>
        <w:pStyle w:val="Paragraph"/>
        <w:keepNext/>
        <w:spacing w:after="0"/>
        <w:jc w:val="center"/>
      </w:pPr>
      <w:r>
        <w:rPr>
          <w:noProof/>
          <w:lang w:val="vi-VN" w:eastAsia="vi-VN"/>
        </w:rPr>
        <w:drawing>
          <wp:inline distT="0" distB="0" distL="0" distR="0" wp14:anchorId="7BDE7D8F" wp14:editId="66AD1BE0">
            <wp:extent cx="4960800" cy="3294000"/>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utput.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4960800" cy="3294000"/>
                    </a:xfrm>
                    <a:prstGeom prst="rect">
                      <a:avLst/>
                    </a:prstGeom>
                  </pic:spPr>
                </pic:pic>
              </a:graphicData>
            </a:graphic>
          </wp:inline>
        </w:drawing>
      </w:r>
    </w:p>
    <w:p w14:paraId="3167D4F4" w14:textId="4A34F6FC" w:rsidR="003D3196" w:rsidRDefault="003D3196" w:rsidP="00576DDA">
      <w:pPr>
        <w:pStyle w:val="ThesisTable"/>
      </w:pPr>
      <w:bookmarkStart w:id="300" w:name="_Toc92231109"/>
      <w:bookmarkStart w:id="301" w:name="_Toc93180008"/>
      <w:r>
        <w:t xml:space="preserve">Hình </w:t>
      </w:r>
      <w:fldSimple w:instr=" STYLEREF 1 \s ">
        <w:r w:rsidR="00822049">
          <w:rPr>
            <w:noProof/>
          </w:rPr>
          <w:t>4</w:t>
        </w:r>
      </w:fldSimple>
      <w:r w:rsidR="00860410">
        <w:noBreakHyphen/>
      </w:r>
      <w:fldSimple w:instr=" SEQ Hình \* ARABIC \s 1 ">
        <w:r w:rsidR="00822049">
          <w:rPr>
            <w:noProof/>
          </w:rPr>
          <w:t>13</w:t>
        </w:r>
      </w:fldSimple>
      <w:r w:rsidR="00CB71EB">
        <w:t>. D</w:t>
      </w:r>
      <w:r>
        <w:t>ự đoán của</w:t>
      </w:r>
      <w:r w:rsidRPr="00C16043">
        <w:t xml:space="preserve"> thuật toán </w:t>
      </w:r>
      <w:r w:rsidRPr="00557822">
        <w:t>Bayesian Ridge Regression</w:t>
      </w:r>
      <w:bookmarkEnd w:id="300"/>
      <w:bookmarkEnd w:id="301"/>
    </w:p>
    <w:p w14:paraId="77614F4E" w14:textId="77777777" w:rsidR="003D3196" w:rsidRDefault="003D3196" w:rsidP="00576DDA">
      <w:pPr>
        <w:ind w:firstLine="357"/>
      </w:pPr>
      <w:r>
        <w:t xml:space="preserve">Hình 4-13 là biểu đồ đường thể hiện kết quả dự đoán của thuật toán </w:t>
      </w:r>
      <w:r w:rsidRPr="00CF2C6C">
        <w:t>Bayesian Ridge Regression</w:t>
      </w:r>
      <w:r>
        <w:t>.</w:t>
      </w:r>
      <w:r w:rsidRPr="009B7A9B">
        <w:t xml:space="preserve"> </w:t>
      </w:r>
      <w:r>
        <w:t>Đường màu xanh là số ca nhiễm thực tế và đường màu xanh lá gạch đứt là số ca nhiễm dự đoán.</w:t>
      </w:r>
    </w:p>
    <w:p w14:paraId="6B2C6C27" w14:textId="77777777" w:rsidR="003D3196" w:rsidRDefault="003D3196" w:rsidP="00576DDA">
      <w:pPr>
        <w:ind w:firstLine="357"/>
      </w:pPr>
      <w:r>
        <w:t>Sử dụng tham số:</w:t>
      </w:r>
    </w:p>
    <w:p w14:paraId="223E0816" w14:textId="77777777" w:rsidR="003D3196" w:rsidRDefault="003D3196" w:rsidP="00576DDA">
      <w:pPr>
        <w:pStyle w:val="ListParagraph"/>
        <w:numPr>
          <w:ilvl w:val="0"/>
          <w:numId w:val="64"/>
        </w:numPr>
        <w:ind w:left="709"/>
        <w:contextualSpacing w:val="0"/>
      </w:pPr>
      <w:r>
        <w:t>n_iter (số lần lặp tối đa)=40</w:t>
      </w:r>
    </w:p>
    <w:p w14:paraId="40C8E778" w14:textId="77777777" w:rsidR="003D3196" w:rsidRDefault="003D3196" w:rsidP="00576DDA">
      <w:pPr>
        <w:pStyle w:val="ListParagraph"/>
        <w:numPr>
          <w:ilvl w:val="0"/>
          <w:numId w:val="63"/>
        </w:numPr>
        <w:ind w:left="709"/>
        <w:contextualSpacing w:val="0"/>
      </w:pPr>
      <w:r w:rsidRPr="005164D7">
        <w:rPr>
          <w:position w:val="-12"/>
        </w:rPr>
        <w:object w:dxaOrig="1660" w:dyaOrig="360" w14:anchorId="2C175803">
          <v:shape id="_x0000_i1078" type="#_x0000_t75" style="width:83.35pt;height:17.35pt" o:ole="">
            <v:imagedata r:id="rId195" o:title=""/>
          </v:shape>
          <o:OLEObject Type="Embed" ProgID="Equation.DSMT4" ShapeID="_x0000_i1078" DrawAspect="Content" ObjectID="_1703793045" r:id="rId196"/>
        </w:object>
      </w:r>
      <w:r>
        <w:t>=[1e</w:t>
      </w:r>
      <w:r>
        <w:rPr>
          <w:vertAlign w:val="superscript"/>
        </w:rPr>
        <w:t>-</w:t>
      </w:r>
      <w:r w:rsidRPr="005164D7">
        <w:rPr>
          <w:vertAlign w:val="superscript"/>
        </w:rPr>
        <w:t>7</w:t>
      </w:r>
      <w:r>
        <w:t>, 1e</w:t>
      </w:r>
      <w:r>
        <w:rPr>
          <w:vertAlign w:val="superscript"/>
        </w:rPr>
        <w:t>-</w:t>
      </w:r>
      <w:r w:rsidRPr="005164D7">
        <w:rPr>
          <w:vertAlign w:val="superscript"/>
        </w:rPr>
        <w:t>6</w:t>
      </w:r>
      <w:r>
        <w:t>, 1e</w:t>
      </w:r>
      <w:r>
        <w:rPr>
          <w:vertAlign w:val="superscript"/>
        </w:rPr>
        <w:t>-</w:t>
      </w:r>
      <w:r w:rsidRPr="005164D7">
        <w:rPr>
          <w:vertAlign w:val="superscript"/>
        </w:rPr>
        <w:t>5</w:t>
      </w:r>
      <w:r>
        <w:t>, 0.0001,0.001]</w:t>
      </w:r>
    </w:p>
    <w:p w14:paraId="7664B843" w14:textId="77777777" w:rsidR="003D3196" w:rsidRDefault="003D3196" w:rsidP="00576DDA">
      <w:pPr>
        <w:pStyle w:val="ListParagraph"/>
        <w:numPr>
          <w:ilvl w:val="0"/>
          <w:numId w:val="63"/>
        </w:numPr>
        <w:ind w:left="709"/>
        <w:contextualSpacing w:val="0"/>
      </w:pPr>
      <w:r w:rsidRPr="009F2712">
        <w:t>tol = [1e</w:t>
      </w:r>
      <w:r w:rsidRPr="0007456F">
        <w:rPr>
          <w:vertAlign w:val="superscript"/>
        </w:rPr>
        <w:t>-6</w:t>
      </w:r>
      <w:r w:rsidRPr="009F2712">
        <w:t>, 1e</w:t>
      </w:r>
      <w:r w:rsidRPr="0007456F">
        <w:rPr>
          <w:vertAlign w:val="superscript"/>
        </w:rPr>
        <w:t>-5</w:t>
      </w:r>
      <w:r w:rsidRPr="009F2712">
        <w:t>, 1e</w:t>
      </w:r>
      <w:r w:rsidRPr="0007456F">
        <w:rPr>
          <w:vertAlign w:val="superscript"/>
        </w:rPr>
        <w:t>-4</w:t>
      </w:r>
      <w:r w:rsidRPr="009F2712">
        <w:t>, 1e</w:t>
      </w:r>
      <w:r w:rsidRPr="0007456F">
        <w:rPr>
          <w:vertAlign w:val="superscript"/>
        </w:rPr>
        <w:t>-3</w:t>
      </w:r>
      <w:r w:rsidRPr="009F2712">
        <w:t>, 1e</w:t>
      </w:r>
      <w:r w:rsidRPr="0007456F">
        <w:rPr>
          <w:vertAlign w:val="superscript"/>
        </w:rPr>
        <w:t>-2</w:t>
      </w:r>
      <w:r w:rsidRPr="009F2712">
        <w:t>]</w:t>
      </w:r>
    </w:p>
    <w:p w14:paraId="10FDE219" w14:textId="77777777" w:rsidR="003D3196" w:rsidRDefault="003D3196" w:rsidP="00576DDA">
      <w:pPr>
        <w:pStyle w:val="ListParagraph"/>
        <w:numPr>
          <w:ilvl w:val="0"/>
          <w:numId w:val="63"/>
        </w:numPr>
        <w:ind w:left="709"/>
        <w:contextualSpacing w:val="0"/>
      </w:pPr>
      <w:r w:rsidRPr="0007456F">
        <w:t>normalize = [True, False]</w:t>
      </w:r>
    </w:p>
    <w:p w14:paraId="76D78104" w14:textId="77777777" w:rsidR="003D3196" w:rsidRPr="00F31359" w:rsidRDefault="003D3196" w:rsidP="00576DDA">
      <w:pPr>
        <w:ind w:firstLine="357"/>
        <w:rPr>
          <w:i/>
          <w:szCs w:val="26"/>
        </w:rPr>
      </w:pPr>
      <w:r>
        <w:rPr>
          <w:szCs w:val="26"/>
        </w:rPr>
        <w:t xml:space="preserve">Thông số </w:t>
      </w:r>
      <w:r>
        <w:rPr>
          <w:color w:val="000000"/>
          <w:szCs w:val="26"/>
        </w:rPr>
        <w:t xml:space="preserve">kỹ </w:t>
      </w:r>
      <w:r>
        <w:rPr>
          <w:szCs w:val="26"/>
        </w:rPr>
        <w:t xml:space="preserve">thuật (metric) của mô hình thuật toán </w:t>
      </w:r>
      <w:r w:rsidRPr="00CF2C6C">
        <w:t>Bayesian Ridge Regression</w:t>
      </w:r>
      <w:r>
        <w:t>:</w:t>
      </w:r>
    </w:p>
    <w:p w14:paraId="447D6F8A" w14:textId="4B3A022B" w:rsidR="003D3196" w:rsidRDefault="003D3196" w:rsidP="00101904">
      <w:pPr>
        <w:pStyle w:val="ListParagraph"/>
        <w:numPr>
          <w:ilvl w:val="0"/>
          <w:numId w:val="50"/>
        </w:numPr>
        <w:contextualSpacing w:val="0"/>
      </w:pPr>
      <w:r>
        <w:t>Lỗi trung bình tuyệt đối (Mean Absolute Error): MAE=</w:t>
      </w:r>
      <w:r w:rsidR="00101904" w:rsidRPr="00101904">
        <w:t>8367661.38</w:t>
      </w:r>
    </w:p>
    <w:p w14:paraId="1B2CC8FE" w14:textId="681792AD" w:rsidR="003D3196" w:rsidRDefault="003D3196" w:rsidP="00101904">
      <w:pPr>
        <w:pStyle w:val="ListParagraph"/>
        <w:numPr>
          <w:ilvl w:val="0"/>
          <w:numId w:val="50"/>
        </w:numPr>
        <w:contextualSpacing w:val="0"/>
      </w:pPr>
      <w:r>
        <w:t>Lỗi bình phương trung bình (Mean Squared Error): MSE=</w:t>
      </w:r>
      <w:r w:rsidR="00101904" w:rsidRPr="00101904">
        <w:t>158067576289895</w:t>
      </w:r>
    </w:p>
    <w:p w14:paraId="2027732B" w14:textId="77777777" w:rsidR="003D3196" w:rsidRDefault="003D3196" w:rsidP="00576DDA">
      <w:pPr>
        <w:pStyle w:val="ListParagraph"/>
        <w:numPr>
          <w:ilvl w:val="0"/>
          <w:numId w:val="50"/>
        </w:numPr>
        <w:contextualSpacing w:val="0"/>
      </w:pPr>
      <w:r>
        <w:t>R-Square=0.998</w:t>
      </w:r>
    </w:p>
    <w:p w14:paraId="247A099F" w14:textId="77777777" w:rsidR="003D3196" w:rsidRDefault="003D3196" w:rsidP="00576DDA">
      <w:pPr>
        <w:pStyle w:val="ListParagraph"/>
        <w:numPr>
          <w:ilvl w:val="0"/>
          <w:numId w:val="50"/>
        </w:numPr>
        <w:contextualSpacing w:val="0"/>
      </w:pPr>
      <w:r>
        <w:t xml:space="preserve">Hệ số chặn: </w:t>
      </w:r>
      <w:r w:rsidRPr="004F5624">
        <w:t>intercept</w:t>
      </w:r>
      <w:r>
        <w:t>=0</w:t>
      </w:r>
    </w:p>
    <w:p w14:paraId="78CFD9CC" w14:textId="29C51CC3" w:rsidR="003D3196" w:rsidRDefault="003D3196" w:rsidP="00576DDA">
      <w:pPr>
        <w:pStyle w:val="ListParagraph"/>
        <w:numPr>
          <w:ilvl w:val="0"/>
          <w:numId w:val="50"/>
        </w:numPr>
        <w:contextualSpacing w:val="0"/>
      </w:pPr>
      <w:r>
        <w:t xml:space="preserve">Hệ số góc: </w:t>
      </w:r>
      <w:r w:rsidRPr="004F5624">
        <w:t>coefficients</w:t>
      </w:r>
      <w:r w:rsidR="00101904">
        <w:t>=(6.843</w:t>
      </w:r>
      <w:r w:rsidRPr="005569BA">
        <w:t>e</w:t>
      </w:r>
      <w:r>
        <w:rPr>
          <w:vertAlign w:val="superscript"/>
        </w:rPr>
        <w:t>+</w:t>
      </w:r>
      <w:r w:rsidRPr="00265520">
        <w:rPr>
          <w:vertAlign w:val="superscript"/>
        </w:rPr>
        <w:t>6</w:t>
      </w:r>
      <w:r w:rsidR="00101904">
        <w:t>, -2.335</w:t>
      </w:r>
      <w:r w:rsidRPr="005569BA">
        <w:t>e</w:t>
      </w:r>
      <w:r>
        <w:rPr>
          <w:vertAlign w:val="superscript"/>
        </w:rPr>
        <w:t>+5</w:t>
      </w:r>
      <w:r w:rsidR="00101904">
        <w:t>, 1.741</w:t>
      </w:r>
      <w:r w:rsidRPr="005569BA">
        <w:t>e</w:t>
      </w:r>
      <w:r>
        <w:rPr>
          <w:vertAlign w:val="superscript"/>
        </w:rPr>
        <w:t>+3</w:t>
      </w:r>
      <w:r>
        <w:t>, -1.24</w:t>
      </w:r>
      <w:r w:rsidR="00101904">
        <w:t>4</w:t>
      </w:r>
      <w:r w:rsidRPr="005569BA">
        <w:t>e</w:t>
      </w:r>
      <w:r>
        <w:rPr>
          <w:vertAlign w:val="superscript"/>
        </w:rPr>
        <w:t>+0</w:t>
      </w:r>
      <w:r>
        <w:t>)</w:t>
      </w:r>
    </w:p>
    <w:p w14:paraId="2510D00E" w14:textId="77777777" w:rsidR="003D3196" w:rsidRDefault="003D3196" w:rsidP="003D3196">
      <w:pPr>
        <w:pStyle w:val="Heading2"/>
        <w:numPr>
          <w:ilvl w:val="1"/>
          <w:numId w:val="3"/>
        </w:numPr>
      </w:pPr>
      <w:bookmarkStart w:id="302" w:name="_Toc92274318"/>
      <w:bookmarkStart w:id="303" w:name="_Toc93179927"/>
      <w:r>
        <w:lastRenderedPageBreak/>
        <w:t>Kết quả dự đoán và so sánh</w:t>
      </w:r>
      <w:bookmarkEnd w:id="302"/>
      <w:bookmarkEnd w:id="303"/>
    </w:p>
    <w:tbl>
      <w:tblPr>
        <w:tblStyle w:val="GridTable1Light"/>
        <w:tblW w:w="0" w:type="auto"/>
        <w:tblLayout w:type="fixed"/>
        <w:tblLook w:val="04A0" w:firstRow="1" w:lastRow="0" w:firstColumn="1" w:lastColumn="0" w:noHBand="0" w:noVBand="1"/>
      </w:tblPr>
      <w:tblGrid>
        <w:gridCol w:w="2195"/>
        <w:gridCol w:w="2195"/>
        <w:gridCol w:w="2195"/>
        <w:gridCol w:w="2195"/>
      </w:tblGrid>
      <w:tr w:rsidR="003D3196" w14:paraId="20FE4766" w14:textId="77777777" w:rsidTr="005A21D4">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95" w:type="dxa"/>
          </w:tcPr>
          <w:p w14:paraId="110A755E" w14:textId="77777777" w:rsidR="003D3196" w:rsidRDefault="003D3196" w:rsidP="00FF7FD3">
            <w:pPr>
              <w:jc w:val="center"/>
            </w:pPr>
            <w:r>
              <w:t>Ngày</w:t>
            </w:r>
          </w:p>
        </w:tc>
        <w:tc>
          <w:tcPr>
            <w:tcW w:w="2195" w:type="dxa"/>
          </w:tcPr>
          <w:p w14:paraId="5945472D" w14:textId="77777777" w:rsidR="003D3196" w:rsidRDefault="003D3196" w:rsidP="00FF7FD3">
            <w:pPr>
              <w:jc w:val="center"/>
              <w:cnfStyle w:val="100000000000" w:firstRow="1" w:lastRow="0" w:firstColumn="0" w:lastColumn="0" w:oddVBand="0" w:evenVBand="0" w:oddHBand="0" w:evenHBand="0" w:firstRowFirstColumn="0" w:firstRowLastColumn="0" w:lastRowFirstColumn="0" w:lastRowLastColumn="0"/>
            </w:pPr>
            <w:r>
              <w:t>SVR</w:t>
            </w:r>
          </w:p>
        </w:tc>
        <w:tc>
          <w:tcPr>
            <w:tcW w:w="2195" w:type="dxa"/>
          </w:tcPr>
          <w:p w14:paraId="51C873BF" w14:textId="77777777" w:rsidR="003D3196" w:rsidRDefault="003D3196" w:rsidP="00FF7FD3">
            <w:pPr>
              <w:jc w:val="center"/>
              <w:cnfStyle w:val="100000000000" w:firstRow="1" w:lastRow="0" w:firstColumn="0" w:lastColumn="0" w:oddVBand="0" w:evenVBand="0" w:oddHBand="0" w:evenHBand="0" w:firstRowFirstColumn="0" w:firstRowLastColumn="0" w:lastRowFirstColumn="0" w:lastRowLastColumn="0"/>
            </w:pPr>
            <w:r>
              <w:t>Polynomial</w:t>
            </w:r>
          </w:p>
        </w:tc>
        <w:tc>
          <w:tcPr>
            <w:tcW w:w="2195" w:type="dxa"/>
          </w:tcPr>
          <w:p w14:paraId="120D3D88" w14:textId="77777777" w:rsidR="003D3196" w:rsidRDefault="003D3196" w:rsidP="00FF7FD3">
            <w:pPr>
              <w:jc w:val="center"/>
              <w:cnfStyle w:val="100000000000" w:firstRow="1" w:lastRow="0" w:firstColumn="0" w:lastColumn="0" w:oddVBand="0" w:evenVBand="0" w:oddHBand="0" w:evenHBand="0" w:firstRowFirstColumn="0" w:firstRowLastColumn="0" w:lastRowFirstColumn="0" w:lastRowLastColumn="0"/>
            </w:pPr>
            <w:r w:rsidRPr="00EB76AC">
              <w:t>Bayesian Ridge</w:t>
            </w:r>
          </w:p>
        </w:tc>
      </w:tr>
      <w:tr w:rsidR="00FD0038" w14:paraId="7A846859"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5605E859" w14:textId="44FAB238" w:rsidR="00FD0038" w:rsidRDefault="00FD0038" w:rsidP="00FD0038">
            <w:pPr>
              <w:jc w:val="center"/>
            </w:pPr>
            <w:r w:rsidRPr="008205E3">
              <w:t>12/01/2022</w:t>
            </w:r>
          </w:p>
        </w:tc>
        <w:tc>
          <w:tcPr>
            <w:tcW w:w="2195" w:type="dxa"/>
          </w:tcPr>
          <w:p w14:paraId="3BAF856F" w14:textId="2ADD1604"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307974931</w:t>
            </w:r>
          </w:p>
        </w:tc>
        <w:tc>
          <w:tcPr>
            <w:tcW w:w="2195" w:type="dxa"/>
          </w:tcPr>
          <w:p w14:paraId="579ECAC4" w14:textId="0F244F94" w:rsidR="00FD0038" w:rsidRPr="006B48E7" w:rsidRDefault="00FD0038" w:rsidP="00FD0038">
            <w:pPr>
              <w:jc w:val="center"/>
              <w:cnfStyle w:val="000000000000" w:firstRow="0" w:lastRow="0" w:firstColumn="0" w:lastColumn="0" w:oddVBand="0" w:evenVBand="0" w:oddHBand="0" w:evenHBand="0" w:firstRowFirstColumn="0" w:firstRowLastColumn="0" w:lastRowFirstColumn="0" w:lastRowLastColumn="0"/>
              <w:rPr>
                <w:szCs w:val="26"/>
              </w:rPr>
            </w:pPr>
            <w:r w:rsidRPr="005006F0">
              <w:t>277142061</w:t>
            </w:r>
          </w:p>
        </w:tc>
        <w:tc>
          <w:tcPr>
            <w:tcW w:w="2195" w:type="dxa"/>
          </w:tcPr>
          <w:p w14:paraId="01D59A12" w14:textId="43E604FF"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277222710</w:t>
            </w:r>
          </w:p>
        </w:tc>
      </w:tr>
      <w:tr w:rsidR="00FD0038" w14:paraId="7021D8C3" w14:textId="77777777" w:rsidTr="005A21D4">
        <w:trPr>
          <w:trHeight w:val="268"/>
        </w:trPr>
        <w:tc>
          <w:tcPr>
            <w:cnfStyle w:val="001000000000" w:firstRow="0" w:lastRow="0" w:firstColumn="1" w:lastColumn="0" w:oddVBand="0" w:evenVBand="0" w:oddHBand="0" w:evenHBand="0" w:firstRowFirstColumn="0" w:firstRowLastColumn="0" w:lastRowFirstColumn="0" w:lastRowLastColumn="0"/>
            <w:tcW w:w="2195" w:type="dxa"/>
          </w:tcPr>
          <w:p w14:paraId="44A406EF" w14:textId="79BAA9FB" w:rsidR="00FD0038" w:rsidRDefault="00FD0038" w:rsidP="00FD0038">
            <w:pPr>
              <w:jc w:val="center"/>
            </w:pPr>
            <w:r>
              <w:t>13</w:t>
            </w:r>
            <w:r w:rsidRPr="008205E3">
              <w:t>/01/2022</w:t>
            </w:r>
          </w:p>
        </w:tc>
        <w:tc>
          <w:tcPr>
            <w:tcW w:w="2195" w:type="dxa"/>
          </w:tcPr>
          <w:p w14:paraId="63AADF41" w14:textId="33D0B63F"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308814912</w:t>
            </w:r>
          </w:p>
        </w:tc>
        <w:tc>
          <w:tcPr>
            <w:tcW w:w="2195" w:type="dxa"/>
          </w:tcPr>
          <w:p w14:paraId="2D43B80D" w14:textId="47D4767F"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277476946</w:t>
            </w:r>
          </w:p>
        </w:tc>
        <w:tc>
          <w:tcPr>
            <w:tcW w:w="2195" w:type="dxa"/>
          </w:tcPr>
          <w:p w14:paraId="19F892BB" w14:textId="2B124B18"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277558670</w:t>
            </w:r>
          </w:p>
        </w:tc>
      </w:tr>
      <w:tr w:rsidR="00FD0038" w14:paraId="0FA1C5C1"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5D859FF5" w14:textId="77827455" w:rsidR="00FD0038" w:rsidRDefault="00FD0038" w:rsidP="00FD0038">
            <w:pPr>
              <w:jc w:val="center"/>
            </w:pPr>
            <w:r>
              <w:t>14</w:t>
            </w:r>
            <w:r w:rsidRPr="008205E3">
              <w:t>/01/2022</w:t>
            </w:r>
          </w:p>
        </w:tc>
        <w:tc>
          <w:tcPr>
            <w:tcW w:w="2195" w:type="dxa"/>
          </w:tcPr>
          <w:p w14:paraId="6A56623A" w14:textId="4D3E9E7D"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309656057</w:t>
            </w:r>
          </w:p>
        </w:tc>
        <w:tc>
          <w:tcPr>
            <w:tcW w:w="2195" w:type="dxa"/>
          </w:tcPr>
          <w:p w14:paraId="0F033E50" w14:textId="7BB9EFE3"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277809916</w:t>
            </w:r>
          </w:p>
        </w:tc>
        <w:tc>
          <w:tcPr>
            <w:tcW w:w="2195" w:type="dxa"/>
          </w:tcPr>
          <w:p w14:paraId="0A7A447A" w14:textId="23ECA45D"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277892724</w:t>
            </w:r>
          </w:p>
        </w:tc>
      </w:tr>
      <w:tr w:rsidR="00FD0038" w14:paraId="38D81874"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4C2C30E3" w14:textId="7474EC5F" w:rsidR="00FD0038" w:rsidRDefault="00FD0038" w:rsidP="00FD0038">
            <w:pPr>
              <w:jc w:val="center"/>
            </w:pPr>
            <w:r>
              <w:t>15</w:t>
            </w:r>
            <w:r w:rsidRPr="008205E3">
              <w:t>/01/2022</w:t>
            </w:r>
          </w:p>
        </w:tc>
        <w:tc>
          <w:tcPr>
            <w:tcW w:w="2195" w:type="dxa"/>
          </w:tcPr>
          <w:p w14:paraId="565C6202" w14:textId="68105CD6" w:rsidR="00FD0038" w:rsidRDefault="00FD0038" w:rsidP="00FD0038">
            <w:pPr>
              <w:ind w:left="357" w:hanging="357"/>
              <w:jc w:val="center"/>
              <w:cnfStyle w:val="000000000000" w:firstRow="0" w:lastRow="0" w:firstColumn="0" w:lastColumn="0" w:oddVBand="0" w:evenVBand="0" w:oddHBand="0" w:evenHBand="0" w:firstRowFirstColumn="0" w:firstRowLastColumn="0" w:lastRowFirstColumn="0" w:lastRowLastColumn="0"/>
            </w:pPr>
            <w:r w:rsidRPr="0053483C">
              <w:t>310498366</w:t>
            </w:r>
          </w:p>
        </w:tc>
        <w:tc>
          <w:tcPr>
            <w:tcW w:w="2195" w:type="dxa"/>
          </w:tcPr>
          <w:p w14:paraId="3128D5FF" w14:textId="2F31A4AA"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278140965</w:t>
            </w:r>
          </w:p>
        </w:tc>
        <w:tc>
          <w:tcPr>
            <w:tcW w:w="2195" w:type="dxa"/>
          </w:tcPr>
          <w:p w14:paraId="06A6675D" w14:textId="2F8043DF"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278224863</w:t>
            </w:r>
          </w:p>
        </w:tc>
      </w:tr>
      <w:tr w:rsidR="00FD0038" w14:paraId="52B7FF4F"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552EE06C" w14:textId="5648E76E" w:rsidR="00FD0038" w:rsidRDefault="00FD0038" w:rsidP="00FD0038">
            <w:pPr>
              <w:jc w:val="center"/>
            </w:pPr>
            <w:r>
              <w:t>16</w:t>
            </w:r>
            <w:r w:rsidRPr="008205E3">
              <w:t>/01/2022</w:t>
            </w:r>
          </w:p>
        </w:tc>
        <w:tc>
          <w:tcPr>
            <w:tcW w:w="2195" w:type="dxa"/>
          </w:tcPr>
          <w:p w14:paraId="0264779D" w14:textId="12823C26"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311341840</w:t>
            </w:r>
          </w:p>
        </w:tc>
        <w:tc>
          <w:tcPr>
            <w:tcW w:w="2195" w:type="dxa"/>
          </w:tcPr>
          <w:p w14:paraId="634D767C" w14:textId="3810CE86"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278470085</w:t>
            </w:r>
          </w:p>
        </w:tc>
        <w:tc>
          <w:tcPr>
            <w:tcW w:w="2195" w:type="dxa"/>
          </w:tcPr>
          <w:p w14:paraId="2DC75296" w14:textId="53C405EB"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278555080</w:t>
            </w:r>
          </w:p>
        </w:tc>
      </w:tr>
      <w:tr w:rsidR="00FD0038" w14:paraId="33C2AC79"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77CA6A17" w14:textId="3A36EA46" w:rsidR="00FD0038" w:rsidRDefault="00FD0038" w:rsidP="00FD0038">
            <w:pPr>
              <w:jc w:val="center"/>
            </w:pPr>
            <w:r>
              <w:t>17</w:t>
            </w:r>
            <w:r w:rsidRPr="008205E3">
              <w:t>/01/2022</w:t>
            </w:r>
          </w:p>
        </w:tc>
        <w:tc>
          <w:tcPr>
            <w:tcW w:w="2195" w:type="dxa"/>
          </w:tcPr>
          <w:p w14:paraId="2B54DFE1" w14:textId="1F03A0D0"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312186478</w:t>
            </w:r>
          </w:p>
        </w:tc>
        <w:tc>
          <w:tcPr>
            <w:tcW w:w="2195" w:type="dxa"/>
          </w:tcPr>
          <w:p w14:paraId="721D8763" w14:textId="7603F2E5"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278797268</w:t>
            </w:r>
          </w:p>
        </w:tc>
        <w:tc>
          <w:tcPr>
            <w:tcW w:w="2195" w:type="dxa"/>
          </w:tcPr>
          <w:p w14:paraId="71DFDA32" w14:textId="55EF002F"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278883368</w:t>
            </w:r>
          </w:p>
        </w:tc>
      </w:tr>
      <w:tr w:rsidR="00FD0038" w14:paraId="51DD8443"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4E5F5E9F" w14:textId="3FE85767" w:rsidR="00FD0038" w:rsidRDefault="00FD0038" w:rsidP="00FD0038">
            <w:pPr>
              <w:jc w:val="center"/>
            </w:pPr>
            <w:r>
              <w:t>18</w:t>
            </w:r>
            <w:r w:rsidRPr="008205E3">
              <w:t>/01/2022</w:t>
            </w:r>
          </w:p>
        </w:tc>
        <w:tc>
          <w:tcPr>
            <w:tcW w:w="2195" w:type="dxa"/>
          </w:tcPr>
          <w:p w14:paraId="3BBDCA3C" w14:textId="65F3DE93"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313032280</w:t>
            </w:r>
          </w:p>
        </w:tc>
        <w:tc>
          <w:tcPr>
            <w:tcW w:w="2195" w:type="dxa"/>
          </w:tcPr>
          <w:p w14:paraId="7B043CC8" w14:textId="2026F9AF"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279122507</w:t>
            </w:r>
          </w:p>
        </w:tc>
        <w:tc>
          <w:tcPr>
            <w:tcW w:w="2195" w:type="dxa"/>
          </w:tcPr>
          <w:p w14:paraId="6C9CAE74" w14:textId="53445B85"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279209719</w:t>
            </w:r>
          </w:p>
        </w:tc>
      </w:tr>
      <w:tr w:rsidR="00FD0038" w14:paraId="02C56AEC"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3A27DC60" w14:textId="44453BE2" w:rsidR="00FD0038" w:rsidRDefault="00FD0038" w:rsidP="00FD0038">
            <w:pPr>
              <w:jc w:val="center"/>
            </w:pPr>
            <w:r>
              <w:t>19</w:t>
            </w:r>
            <w:r w:rsidRPr="008205E3">
              <w:t>/01/2022</w:t>
            </w:r>
          </w:p>
        </w:tc>
        <w:tc>
          <w:tcPr>
            <w:tcW w:w="2195" w:type="dxa"/>
          </w:tcPr>
          <w:p w14:paraId="263E2724" w14:textId="62F0A8DC"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313879246</w:t>
            </w:r>
          </w:p>
        </w:tc>
        <w:tc>
          <w:tcPr>
            <w:tcW w:w="2195" w:type="dxa"/>
          </w:tcPr>
          <w:p w14:paraId="397068DE" w14:textId="0E86D397"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279445794</w:t>
            </w:r>
          </w:p>
        </w:tc>
        <w:tc>
          <w:tcPr>
            <w:tcW w:w="2195" w:type="dxa"/>
          </w:tcPr>
          <w:p w14:paraId="2873EFDB" w14:textId="12FE4EC1"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279534127</w:t>
            </w:r>
          </w:p>
        </w:tc>
      </w:tr>
      <w:tr w:rsidR="00FD0038" w14:paraId="7CEDEA31"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6AA38259" w14:textId="2704144D" w:rsidR="00FD0038" w:rsidRDefault="00FD0038" w:rsidP="00FD0038">
            <w:pPr>
              <w:jc w:val="center"/>
            </w:pPr>
            <w:r>
              <w:t>20</w:t>
            </w:r>
            <w:r w:rsidRPr="008205E3">
              <w:t>/01/2022</w:t>
            </w:r>
          </w:p>
        </w:tc>
        <w:tc>
          <w:tcPr>
            <w:tcW w:w="2195" w:type="dxa"/>
          </w:tcPr>
          <w:p w14:paraId="1DCC8D64" w14:textId="7C07518B"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314727377</w:t>
            </w:r>
          </w:p>
        </w:tc>
        <w:tc>
          <w:tcPr>
            <w:tcW w:w="2195" w:type="dxa"/>
          </w:tcPr>
          <w:p w14:paraId="4B5905E0" w14:textId="168500F9"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279767122</w:t>
            </w:r>
          </w:p>
        </w:tc>
        <w:tc>
          <w:tcPr>
            <w:tcW w:w="2195" w:type="dxa"/>
          </w:tcPr>
          <w:p w14:paraId="31434655" w14:textId="0428A77F"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279856582</w:t>
            </w:r>
          </w:p>
        </w:tc>
      </w:tr>
      <w:tr w:rsidR="00FD0038" w14:paraId="20D4EE78"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4E3E464C" w14:textId="2041E44D" w:rsidR="00FD0038" w:rsidRDefault="00FD0038" w:rsidP="00FD0038">
            <w:pPr>
              <w:jc w:val="center"/>
            </w:pPr>
            <w:r>
              <w:t>21</w:t>
            </w:r>
            <w:r w:rsidRPr="008205E3">
              <w:t>/01/2022</w:t>
            </w:r>
          </w:p>
        </w:tc>
        <w:tc>
          <w:tcPr>
            <w:tcW w:w="2195" w:type="dxa"/>
          </w:tcPr>
          <w:p w14:paraId="461BAC0C" w14:textId="2FEEAA62"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315576671</w:t>
            </w:r>
          </w:p>
        </w:tc>
        <w:tc>
          <w:tcPr>
            <w:tcW w:w="2195" w:type="dxa"/>
          </w:tcPr>
          <w:p w14:paraId="2EA42B6A" w14:textId="49A7C912"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280086483</w:t>
            </w:r>
          </w:p>
        </w:tc>
        <w:tc>
          <w:tcPr>
            <w:tcW w:w="2195" w:type="dxa"/>
          </w:tcPr>
          <w:p w14:paraId="6B22604A" w14:textId="0A9812BD"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280177079</w:t>
            </w:r>
          </w:p>
        </w:tc>
      </w:tr>
      <w:tr w:rsidR="00FD0038" w14:paraId="28FCCE22"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23CD478A" w14:textId="22C206AA" w:rsidR="00FD0038" w:rsidRDefault="00FD0038" w:rsidP="00FD0038">
            <w:pPr>
              <w:jc w:val="center"/>
            </w:pPr>
            <w:r>
              <w:t>22</w:t>
            </w:r>
            <w:r w:rsidRPr="008205E3">
              <w:t>/01/2022</w:t>
            </w:r>
          </w:p>
        </w:tc>
        <w:tc>
          <w:tcPr>
            <w:tcW w:w="2195" w:type="dxa"/>
          </w:tcPr>
          <w:p w14:paraId="153E39B9" w14:textId="35C76652"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316427130</w:t>
            </w:r>
          </w:p>
        </w:tc>
        <w:tc>
          <w:tcPr>
            <w:tcW w:w="2195" w:type="dxa"/>
          </w:tcPr>
          <w:p w14:paraId="0F3937B7" w14:textId="6BA7D104"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280403870</w:t>
            </w:r>
          </w:p>
        </w:tc>
        <w:tc>
          <w:tcPr>
            <w:tcW w:w="2195" w:type="dxa"/>
          </w:tcPr>
          <w:p w14:paraId="211B223A" w14:textId="146DC1D0"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280495609</w:t>
            </w:r>
          </w:p>
        </w:tc>
      </w:tr>
      <w:tr w:rsidR="00FD0038" w14:paraId="4D858927"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057CB7A3" w14:textId="289459DF" w:rsidR="00FD0038" w:rsidRDefault="00FD0038" w:rsidP="00FD0038">
            <w:pPr>
              <w:jc w:val="center"/>
            </w:pPr>
            <w:r>
              <w:t>23</w:t>
            </w:r>
            <w:r w:rsidRPr="008205E3">
              <w:t>/01/2022</w:t>
            </w:r>
          </w:p>
        </w:tc>
        <w:tc>
          <w:tcPr>
            <w:tcW w:w="2195" w:type="dxa"/>
          </w:tcPr>
          <w:p w14:paraId="1C9D8E0E" w14:textId="3547E256"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317278753</w:t>
            </w:r>
          </w:p>
        </w:tc>
        <w:tc>
          <w:tcPr>
            <w:tcW w:w="2195" w:type="dxa"/>
          </w:tcPr>
          <w:p w14:paraId="635F7E82" w14:textId="4EB74E89"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280719275</w:t>
            </w:r>
          </w:p>
        </w:tc>
        <w:tc>
          <w:tcPr>
            <w:tcW w:w="2195" w:type="dxa"/>
          </w:tcPr>
          <w:p w14:paraId="61852FBE" w14:textId="0EBBF20E"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280812164</w:t>
            </w:r>
          </w:p>
        </w:tc>
      </w:tr>
      <w:tr w:rsidR="00FD0038" w14:paraId="2604A7B0"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16EB840C" w14:textId="1FE48D28" w:rsidR="00FD0038" w:rsidRDefault="00FD0038" w:rsidP="00FD0038">
            <w:pPr>
              <w:jc w:val="center"/>
            </w:pPr>
            <w:r>
              <w:t>24</w:t>
            </w:r>
            <w:r w:rsidRPr="008205E3">
              <w:t>/01/2022</w:t>
            </w:r>
          </w:p>
        </w:tc>
        <w:tc>
          <w:tcPr>
            <w:tcW w:w="2195" w:type="dxa"/>
          </w:tcPr>
          <w:p w14:paraId="643582E5" w14:textId="4BF2C498"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318131541</w:t>
            </w:r>
          </w:p>
        </w:tc>
        <w:tc>
          <w:tcPr>
            <w:tcW w:w="2195" w:type="dxa"/>
          </w:tcPr>
          <w:p w14:paraId="73EB706B" w14:textId="3DB9DE07"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281032691</w:t>
            </w:r>
          </w:p>
        </w:tc>
        <w:tc>
          <w:tcPr>
            <w:tcW w:w="2195" w:type="dxa"/>
          </w:tcPr>
          <w:p w14:paraId="2A44A1EC" w14:textId="06B73971"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281126739</w:t>
            </w:r>
          </w:p>
        </w:tc>
      </w:tr>
      <w:tr w:rsidR="00FD0038" w14:paraId="6E88212F"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1BA1D352" w14:textId="34927213" w:rsidR="00FD0038" w:rsidRDefault="00FD0038" w:rsidP="00FD0038">
            <w:pPr>
              <w:jc w:val="center"/>
            </w:pPr>
            <w:r>
              <w:t>25</w:t>
            </w:r>
            <w:r w:rsidRPr="008205E3">
              <w:t>/01/2022</w:t>
            </w:r>
          </w:p>
        </w:tc>
        <w:tc>
          <w:tcPr>
            <w:tcW w:w="2195" w:type="dxa"/>
          </w:tcPr>
          <w:p w14:paraId="2A34B619" w14:textId="56EC0C81"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318985492</w:t>
            </w:r>
          </w:p>
        </w:tc>
        <w:tc>
          <w:tcPr>
            <w:tcW w:w="2195" w:type="dxa"/>
          </w:tcPr>
          <w:p w14:paraId="433AB798" w14:textId="503E477D"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281344111</w:t>
            </w:r>
          </w:p>
        </w:tc>
        <w:tc>
          <w:tcPr>
            <w:tcW w:w="2195" w:type="dxa"/>
          </w:tcPr>
          <w:p w14:paraId="3EA22C3E" w14:textId="6AD95F1F"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281439324</w:t>
            </w:r>
          </w:p>
        </w:tc>
      </w:tr>
      <w:tr w:rsidR="00FD0038" w14:paraId="5353D12A"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776E0008" w14:textId="37715691" w:rsidR="00FD0038" w:rsidRDefault="00FD0038" w:rsidP="00FD0038">
            <w:pPr>
              <w:jc w:val="center"/>
            </w:pPr>
            <w:r>
              <w:t>26</w:t>
            </w:r>
            <w:r w:rsidRPr="008205E3">
              <w:t>/01/2022</w:t>
            </w:r>
          </w:p>
        </w:tc>
        <w:tc>
          <w:tcPr>
            <w:tcW w:w="2195" w:type="dxa"/>
          </w:tcPr>
          <w:p w14:paraId="52042BC4" w14:textId="344E3388"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319840608</w:t>
            </w:r>
          </w:p>
        </w:tc>
        <w:tc>
          <w:tcPr>
            <w:tcW w:w="2195" w:type="dxa"/>
          </w:tcPr>
          <w:p w14:paraId="050FD799" w14:textId="1CB8C980"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281653527</w:t>
            </w:r>
          </w:p>
        </w:tc>
        <w:tc>
          <w:tcPr>
            <w:tcW w:w="2195" w:type="dxa"/>
          </w:tcPr>
          <w:p w14:paraId="4BCEB072" w14:textId="4C8FB489" w:rsidR="00FD0038" w:rsidRDefault="00FD0038" w:rsidP="00FD0038">
            <w:pPr>
              <w:keepNext/>
              <w:jc w:val="center"/>
              <w:cnfStyle w:val="000000000000" w:firstRow="0" w:lastRow="0" w:firstColumn="0" w:lastColumn="0" w:oddVBand="0" w:evenVBand="0" w:oddHBand="0" w:evenHBand="0" w:firstRowFirstColumn="0" w:firstRowLastColumn="0" w:lastRowFirstColumn="0" w:lastRowLastColumn="0"/>
            </w:pPr>
            <w:r w:rsidRPr="00045CE5">
              <w:t>281749913</w:t>
            </w:r>
          </w:p>
        </w:tc>
      </w:tr>
    </w:tbl>
    <w:p w14:paraId="518C2A99" w14:textId="06D14A04" w:rsidR="003D3196" w:rsidRDefault="003D3196" w:rsidP="003D3196">
      <w:pPr>
        <w:pStyle w:val="ThesisTable"/>
      </w:pPr>
      <w:bookmarkStart w:id="304" w:name="_Toc91889243"/>
      <w:bookmarkStart w:id="305" w:name="_Toc92983596"/>
      <w:r>
        <w:t xml:space="preserve">Bảng </w:t>
      </w:r>
      <w:fldSimple w:instr=" STYLEREF 1 \s ">
        <w:r w:rsidR="00822049">
          <w:rPr>
            <w:noProof/>
          </w:rPr>
          <w:t>4</w:t>
        </w:r>
      </w:fldSimple>
      <w:r w:rsidR="003601E9">
        <w:noBreakHyphen/>
      </w:r>
      <w:fldSimple w:instr=" SEQ Bảng \* ARABIC \s 1 ">
        <w:r w:rsidR="00822049">
          <w:rPr>
            <w:noProof/>
          </w:rPr>
          <w:t>1</w:t>
        </w:r>
      </w:fldSimple>
      <w:r>
        <w:t xml:space="preserve">. </w:t>
      </w:r>
      <w:r w:rsidRPr="00157F8D">
        <w:t>Bảng so sánh kết quả dự đoán</w:t>
      </w:r>
      <w:bookmarkEnd w:id="304"/>
      <w:bookmarkEnd w:id="305"/>
    </w:p>
    <w:p w14:paraId="032D1228" w14:textId="16829728" w:rsidR="00DA036E" w:rsidRDefault="003D3196" w:rsidP="00A030AA">
      <w:r>
        <w:tab/>
        <w:t xml:space="preserve">Bảng 4-1 là bảng kết quả dự đoán của 3 thuật toán SVR, </w:t>
      </w:r>
      <w:r w:rsidRPr="00850865">
        <w:t>Polynomial Regression</w:t>
      </w:r>
      <w:r>
        <w:t xml:space="preserve"> và </w:t>
      </w:r>
      <w:r w:rsidRPr="00CF2C6C">
        <w:t>Bayesian Ridge Regression</w:t>
      </w:r>
      <w:r>
        <w:t xml:space="preserve">. Thời gian dự đoán là 15 ngày từ </w:t>
      </w:r>
      <w:r w:rsidR="00B95D57">
        <w:t>1</w:t>
      </w:r>
      <w:r w:rsidR="00806819">
        <w:t>2/</w:t>
      </w:r>
      <w:r w:rsidR="00B95D57">
        <w:t>1/2022</w:t>
      </w:r>
      <w:r w:rsidR="00806819">
        <w:t xml:space="preserve"> đến 26</w:t>
      </w:r>
      <w:r>
        <w:t xml:space="preserve">/1/2022. Với thuật toán SVR, số ca nhiễm dự đoán tăng từ </w:t>
      </w:r>
      <w:r w:rsidR="00D141F7">
        <w:t>307.9 triệu đến 319.8</w:t>
      </w:r>
      <w:r>
        <w:t xml:space="preserve"> triệu với độ dao động </w:t>
      </w:r>
      <w:r>
        <w:rPr>
          <w:rFonts w:ascii="Cambria Math" w:hAnsi="Cambria Math"/>
        </w:rPr>
        <w:t>∆</w:t>
      </w:r>
      <w:r>
        <w:t>=</w:t>
      </w:r>
      <w:r w:rsidR="00D902EA">
        <w:t>11.865.</w:t>
      </w:r>
      <w:r w:rsidR="00D902EA" w:rsidRPr="00D902EA">
        <w:t>677</w:t>
      </w:r>
      <w:r>
        <w:t xml:space="preserve">, trung bình </w:t>
      </w:r>
      <w:r w:rsidR="00D902EA">
        <w:t>791.</w:t>
      </w:r>
      <w:r w:rsidR="00D902EA" w:rsidRPr="00D902EA">
        <w:t>045</w:t>
      </w:r>
      <w:r>
        <w:t xml:space="preserve"> ca nhiễm/ngày. Với thuật toán </w:t>
      </w:r>
      <w:r w:rsidRPr="00850865">
        <w:t>Polynomial Regression</w:t>
      </w:r>
      <w:r>
        <w:t>, số ca nhiễm dự đo</w:t>
      </w:r>
      <w:r w:rsidR="00D141F7">
        <w:t>án tăng từ 277.1 triệu đến 281.6</w:t>
      </w:r>
      <w:r>
        <w:t xml:space="preserve"> triệu với độ dao động </w:t>
      </w:r>
      <w:r>
        <w:rPr>
          <w:rFonts w:ascii="Cambria Math" w:hAnsi="Cambria Math"/>
        </w:rPr>
        <w:t>∆</w:t>
      </w:r>
      <w:r>
        <w:t>=</w:t>
      </w:r>
      <w:r w:rsidR="00D141F7">
        <w:t>4.511.</w:t>
      </w:r>
      <w:r w:rsidR="00D141F7" w:rsidRPr="00D141F7">
        <w:t>466</w:t>
      </w:r>
      <w:r>
        <w:t xml:space="preserve">, trung bình </w:t>
      </w:r>
      <w:r w:rsidR="00D141F7">
        <w:t>300.</w:t>
      </w:r>
      <w:r w:rsidR="00D141F7" w:rsidRPr="00D141F7">
        <w:t>764</w:t>
      </w:r>
      <w:r w:rsidR="00D141F7">
        <w:t xml:space="preserve"> </w:t>
      </w:r>
      <w:r>
        <w:t xml:space="preserve">ca nhiễm/ngày. Với thuật toán </w:t>
      </w:r>
      <w:r w:rsidRPr="00CF2C6C">
        <w:t>Bayesian Ridge Regression</w:t>
      </w:r>
      <w:r>
        <w:t>,</w:t>
      </w:r>
      <w:r w:rsidR="00D141F7">
        <w:t xml:space="preserve"> số ca nhiễm dự đoán tăng từ 277.2 triệu đến 281.7</w:t>
      </w:r>
      <w:r>
        <w:t xml:space="preserve"> triệu với độ dao động </w:t>
      </w:r>
      <w:r>
        <w:rPr>
          <w:rFonts w:ascii="Cambria Math" w:hAnsi="Cambria Math"/>
        </w:rPr>
        <w:t>∆</w:t>
      </w:r>
      <w:r>
        <w:t>=</w:t>
      </w:r>
      <w:r w:rsidR="00D141F7">
        <w:t>4.527.</w:t>
      </w:r>
      <w:r w:rsidR="00D141F7" w:rsidRPr="00D141F7">
        <w:t>203</w:t>
      </w:r>
      <w:r>
        <w:t xml:space="preserve">, trung bình </w:t>
      </w:r>
      <w:r w:rsidR="00D30644">
        <w:t>301.</w:t>
      </w:r>
      <w:r w:rsidR="00D30644" w:rsidRPr="00D30644">
        <w:t>813</w:t>
      </w:r>
      <w:r w:rsidR="00D30644">
        <w:t xml:space="preserve"> </w:t>
      </w:r>
      <w:r>
        <w:t xml:space="preserve">ca nhiễm/ngày. Thuật toán SVR là thuật toán cho ra dự đoán có số ca nhiều nhất gấp 2 lần so với </w:t>
      </w:r>
      <w:r w:rsidRPr="00850865">
        <w:t>Polynomial Regression</w:t>
      </w:r>
      <w:r>
        <w:t xml:space="preserve"> và </w:t>
      </w:r>
      <w:r w:rsidRPr="00CF2C6C">
        <w:t>Bayesian Ridge Regression</w:t>
      </w:r>
      <w:r>
        <w:t xml:space="preserve">. </w:t>
      </w:r>
    </w:p>
    <w:tbl>
      <w:tblPr>
        <w:tblStyle w:val="GridTable1Light"/>
        <w:tblW w:w="0" w:type="auto"/>
        <w:tblLook w:val="04A0" w:firstRow="1" w:lastRow="0" w:firstColumn="1" w:lastColumn="0" w:noHBand="0" w:noVBand="1"/>
      </w:tblPr>
      <w:tblGrid>
        <w:gridCol w:w="1401"/>
        <w:gridCol w:w="1126"/>
        <w:gridCol w:w="996"/>
        <w:gridCol w:w="855"/>
        <w:gridCol w:w="1473"/>
        <w:gridCol w:w="801"/>
        <w:gridCol w:w="1213"/>
        <w:gridCol w:w="801"/>
      </w:tblGrid>
      <w:tr w:rsidR="00A90F56" w:rsidRPr="00E76750" w14:paraId="18EAFBD9" w14:textId="77777777" w:rsidTr="003A1845">
        <w:trPr>
          <w:cnfStyle w:val="100000000000" w:firstRow="1" w:lastRow="0" w:firstColumn="0" w:lastColumn="0" w:oddVBand="0" w:evenVBand="0" w:oddHBand="0" w:evenHBand="0" w:firstRowFirstColumn="0" w:firstRowLastColumn="0" w:lastRowFirstColumn="0" w:lastRowLastColumn="0"/>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713551A7" w14:textId="77777777" w:rsidR="00E76750" w:rsidRPr="00E76750" w:rsidRDefault="00E76750" w:rsidP="00590EDD">
            <w:pPr>
              <w:jc w:val="center"/>
            </w:pPr>
            <w:r w:rsidRPr="00E76750">
              <w:lastRenderedPageBreak/>
              <w:t>Ngày</w:t>
            </w:r>
          </w:p>
        </w:tc>
        <w:tc>
          <w:tcPr>
            <w:tcW w:w="1126" w:type="dxa"/>
            <w:noWrap/>
            <w:hideMark/>
          </w:tcPr>
          <w:p w14:paraId="258A761F" w14:textId="6E733A96" w:rsidR="00E76750" w:rsidRPr="00E76750" w:rsidRDefault="005A21D4" w:rsidP="00590EDD">
            <w:pPr>
              <w:jc w:val="center"/>
              <w:cnfStyle w:val="100000000000" w:firstRow="1" w:lastRow="0" w:firstColumn="0" w:lastColumn="0" w:oddVBand="0" w:evenVBand="0" w:oddHBand="0" w:evenHBand="0" w:firstRowFirstColumn="0" w:firstRowLastColumn="0" w:lastRowFirstColumn="0" w:lastRowLastColumn="0"/>
            </w:pPr>
            <w:r>
              <w:t>Thực tế</w:t>
            </w:r>
          </w:p>
        </w:tc>
        <w:tc>
          <w:tcPr>
            <w:tcW w:w="996" w:type="dxa"/>
            <w:noWrap/>
            <w:hideMark/>
          </w:tcPr>
          <w:p w14:paraId="4BE23FE1" w14:textId="202A2767" w:rsidR="00E76750" w:rsidRPr="00E76750" w:rsidRDefault="005A21D4" w:rsidP="00590EDD">
            <w:pPr>
              <w:jc w:val="center"/>
              <w:cnfStyle w:val="100000000000" w:firstRow="1" w:lastRow="0" w:firstColumn="0" w:lastColumn="0" w:oddVBand="0" w:evenVBand="0" w:oddHBand="0" w:evenHBand="0" w:firstRowFirstColumn="0" w:firstRowLastColumn="0" w:lastRowFirstColumn="0" w:lastRowLastColumn="0"/>
            </w:pPr>
            <w:r>
              <w:t>SVR</w:t>
            </w:r>
          </w:p>
        </w:tc>
        <w:tc>
          <w:tcPr>
            <w:tcW w:w="855" w:type="dxa"/>
            <w:noWrap/>
            <w:hideMark/>
          </w:tcPr>
          <w:p w14:paraId="41B9728E" w14:textId="0510118B" w:rsidR="00E76750" w:rsidRPr="00E76750" w:rsidRDefault="004C4B6B" w:rsidP="00590EDD">
            <w:pPr>
              <w:jc w:val="center"/>
              <w:cnfStyle w:val="100000000000" w:firstRow="1" w:lastRow="0" w:firstColumn="0" w:lastColumn="0" w:oddVBand="0" w:evenVBand="0" w:oddHBand="0" w:evenHBand="0" w:firstRowFirstColumn="0" w:firstRowLastColumn="0" w:lastRowFirstColumn="0" w:lastRowLastColumn="0"/>
            </w:pPr>
            <w:r>
              <w:t>%</w:t>
            </w:r>
            <w:r w:rsidR="00E76750" w:rsidRPr="00E76750">
              <w:t>Δ</w:t>
            </w:r>
          </w:p>
        </w:tc>
        <w:tc>
          <w:tcPr>
            <w:tcW w:w="1473" w:type="dxa"/>
            <w:noWrap/>
            <w:hideMark/>
          </w:tcPr>
          <w:p w14:paraId="026C86EF" w14:textId="77777777" w:rsidR="00E76750" w:rsidRPr="00E76750" w:rsidRDefault="00E76750" w:rsidP="00590EDD">
            <w:pPr>
              <w:jc w:val="center"/>
              <w:cnfStyle w:val="100000000000" w:firstRow="1" w:lastRow="0" w:firstColumn="0" w:lastColumn="0" w:oddVBand="0" w:evenVBand="0" w:oddHBand="0" w:evenHBand="0" w:firstRowFirstColumn="0" w:firstRowLastColumn="0" w:lastRowFirstColumn="0" w:lastRowLastColumn="0"/>
            </w:pPr>
            <w:r w:rsidRPr="00E76750">
              <w:t>Polynomial</w:t>
            </w:r>
          </w:p>
        </w:tc>
        <w:tc>
          <w:tcPr>
            <w:tcW w:w="801" w:type="dxa"/>
            <w:noWrap/>
            <w:hideMark/>
          </w:tcPr>
          <w:p w14:paraId="18812E08" w14:textId="3FA411F8" w:rsidR="00E76750" w:rsidRPr="00E76750" w:rsidRDefault="004C4B6B" w:rsidP="00590EDD">
            <w:pPr>
              <w:jc w:val="center"/>
              <w:cnfStyle w:val="100000000000" w:firstRow="1" w:lastRow="0" w:firstColumn="0" w:lastColumn="0" w:oddVBand="0" w:evenVBand="0" w:oddHBand="0" w:evenHBand="0" w:firstRowFirstColumn="0" w:firstRowLastColumn="0" w:lastRowFirstColumn="0" w:lastRowLastColumn="0"/>
            </w:pPr>
            <w:r>
              <w:t>%</w:t>
            </w:r>
            <w:r w:rsidR="00E76750" w:rsidRPr="00E76750">
              <w:t>Δ</w:t>
            </w:r>
          </w:p>
        </w:tc>
        <w:tc>
          <w:tcPr>
            <w:tcW w:w="1213" w:type="dxa"/>
            <w:noWrap/>
            <w:hideMark/>
          </w:tcPr>
          <w:p w14:paraId="2ECFAD05" w14:textId="77777777" w:rsidR="00E76750" w:rsidRPr="00E76750" w:rsidRDefault="00E76750" w:rsidP="00590EDD">
            <w:pPr>
              <w:jc w:val="center"/>
              <w:cnfStyle w:val="100000000000" w:firstRow="1" w:lastRow="0" w:firstColumn="0" w:lastColumn="0" w:oddVBand="0" w:evenVBand="0" w:oddHBand="0" w:evenHBand="0" w:firstRowFirstColumn="0" w:firstRowLastColumn="0" w:lastRowFirstColumn="0" w:lastRowLastColumn="0"/>
            </w:pPr>
            <w:r w:rsidRPr="00E76750">
              <w:t>Bayesian</w:t>
            </w:r>
          </w:p>
        </w:tc>
        <w:tc>
          <w:tcPr>
            <w:tcW w:w="801" w:type="dxa"/>
            <w:noWrap/>
            <w:hideMark/>
          </w:tcPr>
          <w:p w14:paraId="702D6790" w14:textId="2E070B33" w:rsidR="00E76750" w:rsidRPr="00E76750" w:rsidRDefault="004C4B6B" w:rsidP="00590EDD">
            <w:pPr>
              <w:jc w:val="center"/>
              <w:cnfStyle w:val="100000000000" w:firstRow="1" w:lastRow="0" w:firstColumn="0" w:lastColumn="0" w:oddVBand="0" w:evenVBand="0" w:oddHBand="0" w:evenHBand="0" w:firstRowFirstColumn="0" w:firstRowLastColumn="0" w:lastRowFirstColumn="0" w:lastRowLastColumn="0"/>
            </w:pPr>
            <w:r>
              <w:t>%</w:t>
            </w:r>
            <w:r w:rsidR="00E76750" w:rsidRPr="00E76750">
              <w:t>Δ</w:t>
            </w:r>
          </w:p>
        </w:tc>
      </w:tr>
      <w:tr w:rsidR="005A21D4" w:rsidRPr="00E76750" w14:paraId="32AB8F20"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09CC631E" w14:textId="3C288D78" w:rsidR="00E76750" w:rsidRPr="00E76750" w:rsidRDefault="00E76750" w:rsidP="00590EDD">
            <w:pPr>
              <w:jc w:val="center"/>
            </w:pPr>
            <w:r w:rsidRPr="00E76750">
              <w:t>28/</w:t>
            </w:r>
            <w:r w:rsidR="00A90F56">
              <w:t>12/</w:t>
            </w:r>
            <w:r w:rsidRPr="00E76750">
              <w:t>2021</w:t>
            </w:r>
          </w:p>
        </w:tc>
        <w:tc>
          <w:tcPr>
            <w:tcW w:w="1126" w:type="dxa"/>
            <w:noWrap/>
            <w:hideMark/>
          </w:tcPr>
          <w:p w14:paraId="01031A9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282870</w:t>
            </w:r>
          </w:p>
        </w:tc>
        <w:tc>
          <w:tcPr>
            <w:tcW w:w="996" w:type="dxa"/>
            <w:noWrap/>
            <w:hideMark/>
          </w:tcPr>
          <w:p w14:paraId="6F20D305"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295514</w:t>
            </w:r>
          </w:p>
        </w:tc>
        <w:tc>
          <w:tcPr>
            <w:tcW w:w="855" w:type="dxa"/>
            <w:noWrap/>
            <w:hideMark/>
          </w:tcPr>
          <w:p w14:paraId="594C6CCA"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4.47</w:t>
            </w:r>
          </w:p>
        </w:tc>
        <w:tc>
          <w:tcPr>
            <w:tcW w:w="1473" w:type="dxa"/>
            <w:noWrap/>
            <w:hideMark/>
          </w:tcPr>
          <w:p w14:paraId="63F65E11"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271894</w:t>
            </w:r>
          </w:p>
        </w:tc>
        <w:tc>
          <w:tcPr>
            <w:tcW w:w="801" w:type="dxa"/>
            <w:noWrap/>
            <w:hideMark/>
          </w:tcPr>
          <w:p w14:paraId="7D83A676"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3.88</w:t>
            </w:r>
          </w:p>
        </w:tc>
        <w:tc>
          <w:tcPr>
            <w:tcW w:w="1213" w:type="dxa"/>
            <w:noWrap/>
            <w:hideMark/>
          </w:tcPr>
          <w:p w14:paraId="3E95F979"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271959</w:t>
            </w:r>
          </w:p>
        </w:tc>
        <w:tc>
          <w:tcPr>
            <w:tcW w:w="801" w:type="dxa"/>
            <w:noWrap/>
            <w:hideMark/>
          </w:tcPr>
          <w:p w14:paraId="1A90737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3.86</w:t>
            </w:r>
          </w:p>
        </w:tc>
      </w:tr>
      <w:tr w:rsidR="005A21D4" w:rsidRPr="00E76750" w14:paraId="3A8D6578"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7A9E9D1B" w14:textId="32530135" w:rsidR="00E76750" w:rsidRPr="00E76750" w:rsidRDefault="00E76750" w:rsidP="00590EDD">
            <w:pPr>
              <w:jc w:val="center"/>
            </w:pPr>
            <w:r w:rsidRPr="00E76750">
              <w:t>29/</w:t>
            </w:r>
            <w:r w:rsidR="00A90F56">
              <w:t>12/</w:t>
            </w:r>
            <w:r w:rsidRPr="00E76750">
              <w:t>2021</w:t>
            </w:r>
          </w:p>
        </w:tc>
        <w:tc>
          <w:tcPr>
            <w:tcW w:w="1126" w:type="dxa"/>
            <w:noWrap/>
            <w:hideMark/>
          </w:tcPr>
          <w:p w14:paraId="31FE16E3"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284576</w:t>
            </w:r>
          </w:p>
        </w:tc>
        <w:tc>
          <w:tcPr>
            <w:tcW w:w="996" w:type="dxa"/>
            <w:noWrap/>
            <w:hideMark/>
          </w:tcPr>
          <w:p w14:paraId="7BC0C286"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296337</w:t>
            </w:r>
          </w:p>
        </w:tc>
        <w:tc>
          <w:tcPr>
            <w:tcW w:w="855" w:type="dxa"/>
            <w:noWrap/>
            <w:hideMark/>
          </w:tcPr>
          <w:p w14:paraId="2CF39A7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4.13</w:t>
            </w:r>
          </w:p>
        </w:tc>
        <w:tc>
          <w:tcPr>
            <w:tcW w:w="1473" w:type="dxa"/>
            <w:noWrap/>
            <w:hideMark/>
          </w:tcPr>
          <w:p w14:paraId="187AD1E1"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272256</w:t>
            </w:r>
          </w:p>
        </w:tc>
        <w:tc>
          <w:tcPr>
            <w:tcW w:w="801" w:type="dxa"/>
            <w:noWrap/>
            <w:hideMark/>
          </w:tcPr>
          <w:p w14:paraId="3AD2731D"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4.33</w:t>
            </w:r>
          </w:p>
        </w:tc>
        <w:tc>
          <w:tcPr>
            <w:tcW w:w="1213" w:type="dxa"/>
            <w:noWrap/>
            <w:hideMark/>
          </w:tcPr>
          <w:p w14:paraId="3696F93A"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272323</w:t>
            </w:r>
          </w:p>
        </w:tc>
        <w:tc>
          <w:tcPr>
            <w:tcW w:w="801" w:type="dxa"/>
            <w:noWrap/>
            <w:hideMark/>
          </w:tcPr>
          <w:p w14:paraId="58E3E9C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4.31</w:t>
            </w:r>
          </w:p>
        </w:tc>
      </w:tr>
      <w:tr w:rsidR="005A21D4" w:rsidRPr="00E76750" w14:paraId="133DDB98"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5D7A7A11" w14:textId="47FFD8F3" w:rsidR="00E76750" w:rsidRPr="00E76750" w:rsidRDefault="00E76750" w:rsidP="00590EDD">
            <w:pPr>
              <w:jc w:val="center"/>
            </w:pPr>
            <w:r w:rsidRPr="00E76750">
              <w:t>30/</w:t>
            </w:r>
            <w:r w:rsidR="00A90F56">
              <w:t>12/</w:t>
            </w:r>
            <w:r w:rsidRPr="00E76750">
              <w:t>2021</w:t>
            </w:r>
          </w:p>
        </w:tc>
        <w:tc>
          <w:tcPr>
            <w:tcW w:w="1126" w:type="dxa"/>
            <w:noWrap/>
            <w:hideMark/>
          </w:tcPr>
          <w:p w14:paraId="3EA9D756"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286550</w:t>
            </w:r>
          </w:p>
        </w:tc>
        <w:tc>
          <w:tcPr>
            <w:tcW w:w="996" w:type="dxa"/>
            <w:noWrap/>
            <w:hideMark/>
          </w:tcPr>
          <w:p w14:paraId="14B6CD12"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297161</w:t>
            </w:r>
          </w:p>
        </w:tc>
        <w:tc>
          <w:tcPr>
            <w:tcW w:w="855" w:type="dxa"/>
            <w:noWrap/>
            <w:hideMark/>
          </w:tcPr>
          <w:p w14:paraId="43E5E250"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3.70</w:t>
            </w:r>
          </w:p>
        </w:tc>
        <w:tc>
          <w:tcPr>
            <w:tcW w:w="1473" w:type="dxa"/>
            <w:noWrap/>
            <w:hideMark/>
          </w:tcPr>
          <w:p w14:paraId="6527E86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272617</w:t>
            </w:r>
          </w:p>
        </w:tc>
        <w:tc>
          <w:tcPr>
            <w:tcW w:w="801" w:type="dxa"/>
            <w:noWrap/>
            <w:hideMark/>
          </w:tcPr>
          <w:p w14:paraId="470CCE34"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4.86</w:t>
            </w:r>
          </w:p>
        </w:tc>
        <w:tc>
          <w:tcPr>
            <w:tcW w:w="1213" w:type="dxa"/>
            <w:noWrap/>
            <w:hideMark/>
          </w:tcPr>
          <w:p w14:paraId="514F7F99"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272685</w:t>
            </w:r>
          </w:p>
        </w:tc>
        <w:tc>
          <w:tcPr>
            <w:tcW w:w="801" w:type="dxa"/>
            <w:noWrap/>
            <w:hideMark/>
          </w:tcPr>
          <w:p w14:paraId="71DF0132"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4.84</w:t>
            </w:r>
          </w:p>
        </w:tc>
      </w:tr>
      <w:tr w:rsidR="005A21D4" w:rsidRPr="00E76750" w14:paraId="27F64661"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471E1695" w14:textId="7D6BCB15" w:rsidR="00E76750" w:rsidRPr="00E76750" w:rsidRDefault="00E76750" w:rsidP="00590EDD">
            <w:pPr>
              <w:jc w:val="center"/>
            </w:pPr>
            <w:r w:rsidRPr="00E76750">
              <w:t>31/</w:t>
            </w:r>
            <w:r w:rsidR="00A90F56">
              <w:t>12/</w:t>
            </w:r>
            <w:r w:rsidRPr="00E76750">
              <w:t>2021</w:t>
            </w:r>
          </w:p>
        </w:tc>
        <w:tc>
          <w:tcPr>
            <w:tcW w:w="1126" w:type="dxa"/>
            <w:noWrap/>
            <w:hideMark/>
          </w:tcPr>
          <w:p w14:paraId="68552D1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288221</w:t>
            </w:r>
          </w:p>
        </w:tc>
        <w:tc>
          <w:tcPr>
            <w:tcW w:w="996" w:type="dxa"/>
            <w:noWrap/>
            <w:hideMark/>
          </w:tcPr>
          <w:p w14:paraId="26AFB8D4"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297985</w:t>
            </w:r>
          </w:p>
        </w:tc>
        <w:tc>
          <w:tcPr>
            <w:tcW w:w="855" w:type="dxa"/>
            <w:noWrap/>
            <w:hideMark/>
          </w:tcPr>
          <w:p w14:paraId="3E525EF4"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3.39</w:t>
            </w:r>
          </w:p>
        </w:tc>
        <w:tc>
          <w:tcPr>
            <w:tcW w:w="1473" w:type="dxa"/>
            <w:noWrap/>
            <w:hideMark/>
          </w:tcPr>
          <w:p w14:paraId="79118A7B"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272976</w:t>
            </w:r>
          </w:p>
        </w:tc>
        <w:tc>
          <w:tcPr>
            <w:tcW w:w="801" w:type="dxa"/>
            <w:noWrap/>
            <w:hideMark/>
          </w:tcPr>
          <w:p w14:paraId="30FA9AB4"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5.29</w:t>
            </w:r>
          </w:p>
        </w:tc>
        <w:tc>
          <w:tcPr>
            <w:tcW w:w="1213" w:type="dxa"/>
            <w:noWrap/>
            <w:hideMark/>
          </w:tcPr>
          <w:p w14:paraId="190DB559"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273045</w:t>
            </w:r>
          </w:p>
        </w:tc>
        <w:tc>
          <w:tcPr>
            <w:tcW w:w="801" w:type="dxa"/>
            <w:noWrap/>
            <w:hideMark/>
          </w:tcPr>
          <w:p w14:paraId="3DF2D586"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5.27</w:t>
            </w:r>
          </w:p>
        </w:tc>
      </w:tr>
      <w:tr w:rsidR="005A21D4" w:rsidRPr="00E76750" w14:paraId="161E3482"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2DF6C2C4" w14:textId="66B7FF15" w:rsidR="00E76750" w:rsidRPr="00E76750" w:rsidRDefault="00B95D57" w:rsidP="00590EDD">
            <w:pPr>
              <w:jc w:val="center"/>
            </w:pPr>
            <w:r>
              <w:t>0</w:t>
            </w:r>
            <w:r w:rsidR="00E76750" w:rsidRPr="00E76750">
              <w:t>1/</w:t>
            </w:r>
            <w:r>
              <w:t>0</w:t>
            </w:r>
            <w:r w:rsidR="00E76750" w:rsidRPr="00E76750">
              <w:t>1/2022</w:t>
            </w:r>
          </w:p>
        </w:tc>
        <w:tc>
          <w:tcPr>
            <w:tcW w:w="1126" w:type="dxa"/>
            <w:noWrap/>
            <w:hideMark/>
          </w:tcPr>
          <w:p w14:paraId="6E9AB6A3"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289348</w:t>
            </w:r>
          </w:p>
        </w:tc>
        <w:tc>
          <w:tcPr>
            <w:tcW w:w="996" w:type="dxa"/>
            <w:noWrap/>
            <w:hideMark/>
          </w:tcPr>
          <w:p w14:paraId="405D7876"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298811</w:t>
            </w:r>
          </w:p>
        </w:tc>
        <w:tc>
          <w:tcPr>
            <w:tcW w:w="855" w:type="dxa"/>
            <w:noWrap/>
            <w:hideMark/>
          </w:tcPr>
          <w:p w14:paraId="5CE31A69"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3.27</w:t>
            </w:r>
          </w:p>
        </w:tc>
        <w:tc>
          <w:tcPr>
            <w:tcW w:w="1473" w:type="dxa"/>
            <w:noWrap/>
            <w:hideMark/>
          </w:tcPr>
          <w:p w14:paraId="0F791C4B"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273334</w:t>
            </w:r>
          </w:p>
        </w:tc>
        <w:tc>
          <w:tcPr>
            <w:tcW w:w="801" w:type="dxa"/>
            <w:noWrap/>
            <w:hideMark/>
          </w:tcPr>
          <w:p w14:paraId="343F1D2C"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5.53</w:t>
            </w:r>
          </w:p>
        </w:tc>
        <w:tc>
          <w:tcPr>
            <w:tcW w:w="1213" w:type="dxa"/>
            <w:tcBorders>
              <w:bottom w:val="single" w:sz="4" w:space="0" w:color="auto"/>
            </w:tcBorders>
            <w:noWrap/>
            <w:hideMark/>
          </w:tcPr>
          <w:p w14:paraId="744EF61A"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273403</w:t>
            </w:r>
          </w:p>
        </w:tc>
        <w:tc>
          <w:tcPr>
            <w:tcW w:w="801" w:type="dxa"/>
            <w:noWrap/>
            <w:hideMark/>
          </w:tcPr>
          <w:p w14:paraId="14442A7A"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5.51</w:t>
            </w:r>
          </w:p>
        </w:tc>
      </w:tr>
      <w:tr w:rsidR="005A21D4" w:rsidRPr="00E76750" w14:paraId="7DE09655"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1FD11CD2" w14:textId="118224BD" w:rsidR="00E76750" w:rsidRPr="00E76750" w:rsidRDefault="00B95D57" w:rsidP="00590EDD">
            <w:pPr>
              <w:jc w:val="center"/>
            </w:pPr>
            <w:r>
              <w:t>0</w:t>
            </w:r>
            <w:r w:rsidR="00A90F56">
              <w:t>2/</w:t>
            </w:r>
            <w:r>
              <w:t>0</w:t>
            </w:r>
            <w:r w:rsidR="00A90F56">
              <w:t>1</w:t>
            </w:r>
            <w:r w:rsidR="00E76750" w:rsidRPr="00E76750">
              <w:t>/2022</w:t>
            </w:r>
          </w:p>
        </w:tc>
        <w:tc>
          <w:tcPr>
            <w:tcW w:w="1126" w:type="dxa"/>
            <w:noWrap/>
            <w:hideMark/>
          </w:tcPr>
          <w:p w14:paraId="344B639B"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290217</w:t>
            </w:r>
          </w:p>
        </w:tc>
        <w:tc>
          <w:tcPr>
            <w:tcW w:w="996" w:type="dxa"/>
            <w:noWrap/>
            <w:hideMark/>
          </w:tcPr>
          <w:p w14:paraId="4B38F771"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299639</w:t>
            </w:r>
          </w:p>
        </w:tc>
        <w:tc>
          <w:tcPr>
            <w:tcW w:w="855" w:type="dxa"/>
            <w:noWrap/>
            <w:hideMark/>
          </w:tcPr>
          <w:p w14:paraId="6379847D"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3.25</w:t>
            </w:r>
          </w:p>
        </w:tc>
        <w:tc>
          <w:tcPr>
            <w:tcW w:w="1473" w:type="dxa"/>
            <w:noWrap/>
            <w:hideMark/>
          </w:tcPr>
          <w:p w14:paraId="47DC927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273689</w:t>
            </w:r>
          </w:p>
        </w:tc>
        <w:tc>
          <w:tcPr>
            <w:tcW w:w="801" w:type="dxa"/>
            <w:noWrap/>
            <w:hideMark/>
          </w:tcPr>
          <w:p w14:paraId="73EBBE03"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5.70</w:t>
            </w:r>
          </w:p>
        </w:tc>
        <w:tc>
          <w:tcPr>
            <w:tcW w:w="1213" w:type="dxa"/>
            <w:tcBorders>
              <w:top w:val="single" w:sz="4" w:space="0" w:color="auto"/>
            </w:tcBorders>
            <w:noWrap/>
            <w:hideMark/>
          </w:tcPr>
          <w:p w14:paraId="35E570AD"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273759</w:t>
            </w:r>
          </w:p>
        </w:tc>
        <w:tc>
          <w:tcPr>
            <w:tcW w:w="801" w:type="dxa"/>
            <w:noWrap/>
            <w:hideMark/>
          </w:tcPr>
          <w:p w14:paraId="3E2072CA"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5.67</w:t>
            </w:r>
          </w:p>
        </w:tc>
      </w:tr>
      <w:tr w:rsidR="005A21D4" w:rsidRPr="00E76750" w14:paraId="45BEA1A1"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2BF42AC0" w14:textId="4162CE15" w:rsidR="00E76750" w:rsidRPr="00E76750" w:rsidRDefault="00B95D57" w:rsidP="00590EDD">
            <w:pPr>
              <w:jc w:val="center"/>
            </w:pPr>
            <w:r>
              <w:t>0</w:t>
            </w:r>
            <w:r w:rsidR="00A90F56">
              <w:t>3/</w:t>
            </w:r>
            <w:r>
              <w:t>0</w:t>
            </w:r>
            <w:r w:rsidR="00A90F56">
              <w:t>1</w:t>
            </w:r>
            <w:r w:rsidR="00E76750" w:rsidRPr="00E76750">
              <w:t>/2022</w:t>
            </w:r>
          </w:p>
        </w:tc>
        <w:tc>
          <w:tcPr>
            <w:tcW w:w="1126" w:type="dxa"/>
            <w:noWrap/>
            <w:hideMark/>
          </w:tcPr>
          <w:p w14:paraId="5118C291"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292741</w:t>
            </w:r>
          </w:p>
        </w:tc>
        <w:tc>
          <w:tcPr>
            <w:tcW w:w="996" w:type="dxa"/>
            <w:noWrap/>
            <w:hideMark/>
          </w:tcPr>
          <w:p w14:paraId="3DED2512"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300467</w:t>
            </w:r>
          </w:p>
        </w:tc>
        <w:tc>
          <w:tcPr>
            <w:tcW w:w="855" w:type="dxa"/>
            <w:noWrap/>
            <w:hideMark/>
          </w:tcPr>
          <w:p w14:paraId="4DB3E8B3"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2.64</w:t>
            </w:r>
          </w:p>
        </w:tc>
        <w:tc>
          <w:tcPr>
            <w:tcW w:w="1473" w:type="dxa"/>
            <w:noWrap/>
            <w:hideMark/>
          </w:tcPr>
          <w:p w14:paraId="09F2E79C"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274043</w:t>
            </w:r>
          </w:p>
        </w:tc>
        <w:tc>
          <w:tcPr>
            <w:tcW w:w="801" w:type="dxa"/>
            <w:noWrap/>
            <w:hideMark/>
          </w:tcPr>
          <w:p w14:paraId="46ABF136"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6.39</w:t>
            </w:r>
          </w:p>
        </w:tc>
        <w:tc>
          <w:tcPr>
            <w:tcW w:w="1213" w:type="dxa"/>
            <w:noWrap/>
            <w:hideMark/>
          </w:tcPr>
          <w:p w14:paraId="4D517E88"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274114</w:t>
            </w:r>
          </w:p>
        </w:tc>
        <w:tc>
          <w:tcPr>
            <w:tcW w:w="801" w:type="dxa"/>
            <w:noWrap/>
            <w:hideMark/>
          </w:tcPr>
          <w:p w14:paraId="4A70000C"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6.36</w:t>
            </w:r>
          </w:p>
        </w:tc>
      </w:tr>
      <w:tr w:rsidR="005A21D4" w:rsidRPr="00E76750" w14:paraId="08F50A95"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tcBorders>
            <w:noWrap/>
            <w:hideMark/>
          </w:tcPr>
          <w:p w14:paraId="3D4B6C17" w14:textId="4B27461E" w:rsidR="00E76750" w:rsidRPr="00E76750" w:rsidRDefault="00B95D57" w:rsidP="00590EDD">
            <w:pPr>
              <w:jc w:val="center"/>
            </w:pPr>
            <w:r>
              <w:t>0</w:t>
            </w:r>
            <w:r w:rsidR="00A90F56">
              <w:t>4/</w:t>
            </w:r>
            <w:r>
              <w:t>0</w:t>
            </w:r>
            <w:r w:rsidR="00A90F56">
              <w:t>1</w:t>
            </w:r>
            <w:r w:rsidR="00E76750" w:rsidRPr="00E76750">
              <w:t>/2022</w:t>
            </w:r>
          </w:p>
        </w:tc>
        <w:tc>
          <w:tcPr>
            <w:tcW w:w="1126" w:type="dxa"/>
            <w:tcBorders>
              <w:top w:val="single" w:sz="4" w:space="0" w:color="auto"/>
            </w:tcBorders>
            <w:noWrap/>
            <w:hideMark/>
          </w:tcPr>
          <w:p w14:paraId="117E769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295285</w:t>
            </w:r>
          </w:p>
        </w:tc>
        <w:tc>
          <w:tcPr>
            <w:tcW w:w="996" w:type="dxa"/>
            <w:tcBorders>
              <w:top w:val="single" w:sz="4" w:space="0" w:color="auto"/>
            </w:tcBorders>
            <w:noWrap/>
            <w:hideMark/>
          </w:tcPr>
          <w:p w14:paraId="3B98363A"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301296</w:t>
            </w:r>
          </w:p>
        </w:tc>
        <w:tc>
          <w:tcPr>
            <w:tcW w:w="855" w:type="dxa"/>
            <w:tcBorders>
              <w:top w:val="single" w:sz="4" w:space="0" w:color="auto"/>
            </w:tcBorders>
            <w:noWrap/>
            <w:hideMark/>
          </w:tcPr>
          <w:p w14:paraId="596531D3"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2.04</w:t>
            </w:r>
          </w:p>
        </w:tc>
        <w:tc>
          <w:tcPr>
            <w:tcW w:w="1473" w:type="dxa"/>
            <w:tcBorders>
              <w:top w:val="single" w:sz="4" w:space="0" w:color="auto"/>
            </w:tcBorders>
            <w:noWrap/>
            <w:hideMark/>
          </w:tcPr>
          <w:p w14:paraId="1A3554E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274394</w:t>
            </w:r>
          </w:p>
        </w:tc>
        <w:tc>
          <w:tcPr>
            <w:tcW w:w="801" w:type="dxa"/>
            <w:tcBorders>
              <w:top w:val="single" w:sz="4" w:space="0" w:color="auto"/>
            </w:tcBorders>
            <w:noWrap/>
            <w:hideMark/>
          </w:tcPr>
          <w:p w14:paraId="0B07E9C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7.07</w:t>
            </w:r>
          </w:p>
        </w:tc>
        <w:tc>
          <w:tcPr>
            <w:tcW w:w="1213" w:type="dxa"/>
            <w:tcBorders>
              <w:top w:val="single" w:sz="4" w:space="0" w:color="auto"/>
            </w:tcBorders>
            <w:noWrap/>
            <w:hideMark/>
          </w:tcPr>
          <w:p w14:paraId="49A15848"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274467</w:t>
            </w:r>
          </w:p>
        </w:tc>
        <w:tc>
          <w:tcPr>
            <w:tcW w:w="801" w:type="dxa"/>
            <w:tcBorders>
              <w:top w:val="single" w:sz="4" w:space="0" w:color="auto"/>
            </w:tcBorders>
            <w:noWrap/>
            <w:hideMark/>
          </w:tcPr>
          <w:p w14:paraId="4DC490D5"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7.05</w:t>
            </w:r>
          </w:p>
        </w:tc>
      </w:tr>
      <w:tr w:rsidR="005A21D4" w:rsidRPr="00E76750" w14:paraId="79DF8582"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3BA3A961" w14:textId="3F4EE3B8" w:rsidR="00E76750" w:rsidRPr="00E76750" w:rsidRDefault="00B95D57" w:rsidP="00590EDD">
            <w:pPr>
              <w:jc w:val="center"/>
            </w:pPr>
            <w:r>
              <w:t>0</w:t>
            </w:r>
            <w:r w:rsidR="00A90F56">
              <w:t>5/</w:t>
            </w:r>
            <w:r>
              <w:t>0</w:t>
            </w:r>
            <w:r w:rsidR="00A90F56">
              <w:t>1</w:t>
            </w:r>
            <w:r w:rsidR="00E76750" w:rsidRPr="00E76750">
              <w:t>/2022</w:t>
            </w:r>
          </w:p>
        </w:tc>
        <w:tc>
          <w:tcPr>
            <w:tcW w:w="1126" w:type="dxa"/>
            <w:noWrap/>
            <w:hideMark/>
          </w:tcPr>
          <w:p w14:paraId="10A5D15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297798</w:t>
            </w:r>
          </w:p>
        </w:tc>
        <w:tc>
          <w:tcPr>
            <w:tcW w:w="996" w:type="dxa"/>
            <w:noWrap/>
            <w:hideMark/>
          </w:tcPr>
          <w:p w14:paraId="445DE8E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302127</w:t>
            </w:r>
          </w:p>
        </w:tc>
        <w:tc>
          <w:tcPr>
            <w:tcW w:w="855" w:type="dxa"/>
            <w:noWrap/>
            <w:hideMark/>
          </w:tcPr>
          <w:p w14:paraId="61BCB304"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1.45</w:t>
            </w:r>
          </w:p>
        </w:tc>
        <w:tc>
          <w:tcPr>
            <w:tcW w:w="1473" w:type="dxa"/>
            <w:noWrap/>
            <w:hideMark/>
          </w:tcPr>
          <w:p w14:paraId="1F2C9D23"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274744</w:t>
            </w:r>
          </w:p>
        </w:tc>
        <w:tc>
          <w:tcPr>
            <w:tcW w:w="801" w:type="dxa"/>
            <w:noWrap/>
            <w:hideMark/>
          </w:tcPr>
          <w:p w14:paraId="0D9504C9"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7.74</w:t>
            </w:r>
          </w:p>
        </w:tc>
        <w:tc>
          <w:tcPr>
            <w:tcW w:w="1213" w:type="dxa"/>
            <w:noWrap/>
            <w:hideMark/>
          </w:tcPr>
          <w:p w14:paraId="28E547EC"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274818</w:t>
            </w:r>
          </w:p>
        </w:tc>
        <w:tc>
          <w:tcPr>
            <w:tcW w:w="801" w:type="dxa"/>
            <w:noWrap/>
            <w:hideMark/>
          </w:tcPr>
          <w:p w14:paraId="7F04E559"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7.72</w:t>
            </w:r>
          </w:p>
        </w:tc>
      </w:tr>
      <w:tr w:rsidR="005A21D4" w:rsidRPr="00E76750" w14:paraId="6640F6A8"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0F11C7F0" w14:textId="47882C34" w:rsidR="00E76750" w:rsidRPr="00E76750" w:rsidRDefault="00B95D57" w:rsidP="00590EDD">
            <w:pPr>
              <w:jc w:val="center"/>
            </w:pPr>
            <w:r>
              <w:t>0</w:t>
            </w:r>
            <w:r w:rsidR="00A90F56">
              <w:t>6/</w:t>
            </w:r>
            <w:r>
              <w:t>0</w:t>
            </w:r>
            <w:r w:rsidR="00A90F56">
              <w:t>1</w:t>
            </w:r>
            <w:r w:rsidR="00E76750" w:rsidRPr="00E76750">
              <w:t>/2022</w:t>
            </w:r>
          </w:p>
        </w:tc>
        <w:tc>
          <w:tcPr>
            <w:tcW w:w="1126" w:type="dxa"/>
            <w:noWrap/>
            <w:hideMark/>
          </w:tcPr>
          <w:p w14:paraId="382FF178"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300355</w:t>
            </w:r>
          </w:p>
        </w:tc>
        <w:tc>
          <w:tcPr>
            <w:tcW w:w="996" w:type="dxa"/>
            <w:noWrap/>
            <w:hideMark/>
          </w:tcPr>
          <w:p w14:paraId="224F53AD"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302959</w:t>
            </w:r>
          </w:p>
        </w:tc>
        <w:tc>
          <w:tcPr>
            <w:tcW w:w="855" w:type="dxa"/>
            <w:noWrap/>
            <w:hideMark/>
          </w:tcPr>
          <w:p w14:paraId="5849C779"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0.87</w:t>
            </w:r>
          </w:p>
        </w:tc>
        <w:tc>
          <w:tcPr>
            <w:tcW w:w="1473" w:type="dxa"/>
            <w:noWrap/>
            <w:hideMark/>
          </w:tcPr>
          <w:p w14:paraId="21764C91"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275092</w:t>
            </w:r>
          </w:p>
        </w:tc>
        <w:tc>
          <w:tcPr>
            <w:tcW w:w="801" w:type="dxa"/>
            <w:noWrap/>
            <w:hideMark/>
          </w:tcPr>
          <w:p w14:paraId="526427D3"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8.41</w:t>
            </w:r>
          </w:p>
        </w:tc>
        <w:tc>
          <w:tcPr>
            <w:tcW w:w="1213" w:type="dxa"/>
            <w:noWrap/>
            <w:hideMark/>
          </w:tcPr>
          <w:p w14:paraId="675898A0"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275167</w:t>
            </w:r>
          </w:p>
        </w:tc>
        <w:tc>
          <w:tcPr>
            <w:tcW w:w="801" w:type="dxa"/>
            <w:noWrap/>
            <w:hideMark/>
          </w:tcPr>
          <w:p w14:paraId="4CE41D32"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8.39</w:t>
            </w:r>
          </w:p>
        </w:tc>
      </w:tr>
      <w:tr w:rsidR="005A21D4" w:rsidRPr="00E76750" w14:paraId="4151B690"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65436FA8" w14:textId="09E54669" w:rsidR="00E76750" w:rsidRPr="00E76750" w:rsidRDefault="00B95D57" w:rsidP="00590EDD">
            <w:pPr>
              <w:jc w:val="center"/>
            </w:pPr>
            <w:r>
              <w:t>0</w:t>
            </w:r>
            <w:r w:rsidR="00A90F56">
              <w:t>7/</w:t>
            </w:r>
            <w:r>
              <w:t>0</w:t>
            </w:r>
            <w:r w:rsidR="00A90F56">
              <w:t>1</w:t>
            </w:r>
            <w:r w:rsidR="00E76750" w:rsidRPr="00E76750">
              <w:t>/2022</w:t>
            </w:r>
          </w:p>
        </w:tc>
        <w:tc>
          <w:tcPr>
            <w:tcW w:w="1126" w:type="dxa"/>
            <w:noWrap/>
            <w:hideMark/>
          </w:tcPr>
          <w:p w14:paraId="671F7E0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303270</w:t>
            </w:r>
          </w:p>
        </w:tc>
        <w:tc>
          <w:tcPr>
            <w:tcW w:w="996" w:type="dxa"/>
            <w:noWrap/>
            <w:hideMark/>
          </w:tcPr>
          <w:p w14:paraId="3E33F338"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303792</w:t>
            </w:r>
          </w:p>
        </w:tc>
        <w:tc>
          <w:tcPr>
            <w:tcW w:w="855" w:type="dxa"/>
            <w:noWrap/>
            <w:hideMark/>
          </w:tcPr>
          <w:p w14:paraId="6A06892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0.17</w:t>
            </w:r>
          </w:p>
        </w:tc>
        <w:tc>
          <w:tcPr>
            <w:tcW w:w="1473" w:type="dxa"/>
            <w:noWrap/>
            <w:hideMark/>
          </w:tcPr>
          <w:p w14:paraId="17C886E5"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275439</w:t>
            </w:r>
          </w:p>
        </w:tc>
        <w:tc>
          <w:tcPr>
            <w:tcW w:w="801" w:type="dxa"/>
            <w:noWrap/>
            <w:hideMark/>
          </w:tcPr>
          <w:p w14:paraId="02EBBDFC"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9.18</w:t>
            </w:r>
          </w:p>
        </w:tc>
        <w:tc>
          <w:tcPr>
            <w:tcW w:w="1213" w:type="dxa"/>
            <w:noWrap/>
            <w:hideMark/>
          </w:tcPr>
          <w:p w14:paraId="28E42844"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275514</w:t>
            </w:r>
          </w:p>
        </w:tc>
        <w:tc>
          <w:tcPr>
            <w:tcW w:w="801" w:type="dxa"/>
            <w:noWrap/>
            <w:hideMark/>
          </w:tcPr>
          <w:p w14:paraId="53E989A1"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9.15</w:t>
            </w:r>
          </w:p>
        </w:tc>
      </w:tr>
      <w:tr w:rsidR="005A21D4" w:rsidRPr="00E76750" w14:paraId="6D306FF9"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76D57A51" w14:textId="6EED2238" w:rsidR="00E76750" w:rsidRPr="00E76750" w:rsidRDefault="00B95D57" w:rsidP="00590EDD">
            <w:pPr>
              <w:jc w:val="center"/>
            </w:pPr>
            <w:r>
              <w:t>0</w:t>
            </w:r>
            <w:r w:rsidR="00A90F56">
              <w:t>8/</w:t>
            </w:r>
            <w:r>
              <w:t>0</w:t>
            </w:r>
            <w:r w:rsidR="00A90F56">
              <w:t>1</w:t>
            </w:r>
            <w:r w:rsidR="00E76750" w:rsidRPr="00E76750">
              <w:t>/2022</w:t>
            </w:r>
          </w:p>
        </w:tc>
        <w:tc>
          <w:tcPr>
            <w:tcW w:w="1126" w:type="dxa"/>
            <w:noWrap/>
            <w:hideMark/>
          </w:tcPr>
          <w:p w14:paraId="76C2649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305334</w:t>
            </w:r>
          </w:p>
        </w:tc>
        <w:tc>
          <w:tcPr>
            <w:tcW w:w="996" w:type="dxa"/>
            <w:noWrap/>
            <w:hideMark/>
          </w:tcPr>
          <w:p w14:paraId="1A9AF085"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304626</w:t>
            </w:r>
          </w:p>
        </w:tc>
        <w:tc>
          <w:tcPr>
            <w:tcW w:w="855" w:type="dxa"/>
            <w:noWrap/>
            <w:hideMark/>
          </w:tcPr>
          <w:p w14:paraId="4509E02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0.23</w:t>
            </w:r>
          </w:p>
        </w:tc>
        <w:tc>
          <w:tcPr>
            <w:tcW w:w="1473" w:type="dxa"/>
            <w:noWrap/>
            <w:hideMark/>
          </w:tcPr>
          <w:p w14:paraId="26EA119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275783</w:t>
            </w:r>
          </w:p>
        </w:tc>
        <w:tc>
          <w:tcPr>
            <w:tcW w:w="801" w:type="dxa"/>
            <w:noWrap/>
            <w:hideMark/>
          </w:tcPr>
          <w:p w14:paraId="7CB18F44"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9.68</w:t>
            </w:r>
          </w:p>
        </w:tc>
        <w:tc>
          <w:tcPr>
            <w:tcW w:w="1213" w:type="dxa"/>
            <w:noWrap/>
            <w:hideMark/>
          </w:tcPr>
          <w:p w14:paraId="42D2137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275859</w:t>
            </w:r>
          </w:p>
        </w:tc>
        <w:tc>
          <w:tcPr>
            <w:tcW w:w="801" w:type="dxa"/>
            <w:noWrap/>
            <w:hideMark/>
          </w:tcPr>
          <w:p w14:paraId="1042C94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9.65</w:t>
            </w:r>
          </w:p>
        </w:tc>
      </w:tr>
      <w:tr w:rsidR="005A21D4" w:rsidRPr="00E76750" w14:paraId="5A2ED87A"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764492B9" w14:textId="23B8D8AF" w:rsidR="00E76750" w:rsidRPr="00E76750" w:rsidRDefault="00B95D57" w:rsidP="00590EDD">
            <w:pPr>
              <w:jc w:val="center"/>
            </w:pPr>
            <w:r>
              <w:t>0</w:t>
            </w:r>
            <w:r w:rsidR="00A90F56">
              <w:t>9/</w:t>
            </w:r>
            <w:r>
              <w:t>0</w:t>
            </w:r>
            <w:r w:rsidR="00A90F56">
              <w:t>1</w:t>
            </w:r>
            <w:r w:rsidR="00E76750" w:rsidRPr="00E76750">
              <w:t>/2022</w:t>
            </w:r>
          </w:p>
        </w:tc>
        <w:tc>
          <w:tcPr>
            <w:tcW w:w="1126" w:type="dxa"/>
            <w:noWrap/>
            <w:hideMark/>
          </w:tcPr>
          <w:p w14:paraId="3FBDB95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307343</w:t>
            </w:r>
          </w:p>
        </w:tc>
        <w:tc>
          <w:tcPr>
            <w:tcW w:w="996" w:type="dxa"/>
            <w:noWrap/>
            <w:hideMark/>
          </w:tcPr>
          <w:p w14:paraId="6C7D3638"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305461</w:t>
            </w:r>
          </w:p>
        </w:tc>
        <w:tc>
          <w:tcPr>
            <w:tcW w:w="855" w:type="dxa"/>
            <w:noWrap/>
            <w:hideMark/>
          </w:tcPr>
          <w:p w14:paraId="1A95F1D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0.61</w:t>
            </w:r>
          </w:p>
        </w:tc>
        <w:tc>
          <w:tcPr>
            <w:tcW w:w="1473" w:type="dxa"/>
            <w:noWrap/>
            <w:hideMark/>
          </w:tcPr>
          <w:p w14:paraId="056B8360"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276125</w:t>
            </w:r>
          </w:p>
        </w:tc>
        <w:tc>
          <w:tcPr>
            <w:tcW w:w="801" w:type="dxa"/>
            <w:noWrap/>
            <w:hideMark/>
          </w:tcPr>
          <w:p w14:paraId="089BAB2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10.16</w:t>
            </w:r>
          </w:p>
        </w:tc>
        <w:tc>
          <w:tcPr>
            <w:tcW w:w="1213" w:type="dxa"/>
            <w:noWrap/>
            <w:hideMark/>
          </w:tcPr>
          <w:p w14:paraId="5702CB1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276203</w:t>
            </w:r>
          </w:p>
        </w:tc>
        <w:tc>
          <w:tcPr>
            <w:tcW w:w="801" w:type="dxa"/>
            <w:noWrap/>
            <w:hideMark/>
          </w:tcPr>
          <w:p w14:paraId="21371BB6"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10.13</w:t>
            </w:r>
          </w:p>
        </w:tc>
      </w:tr>
      <w:tr w:rsidR="005A21D4" w:rsidRPr="00E76750" w14:paraId="189DDBC2"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5233A579" w14:textId="055D7F0E" w:rsidR="00E76750" w:rsidRPr="00E76750" w:rsidRDefault="00A90F56" w:rsidP="00590EDD">
            <w:pPr>
              <w:jc w:val="center"/>
            </w:pPr>
            <w:r>
              <w:t>10/</w:t>
            </w:r>
            <w:r w:rsidR="00B95D57">
              <w:t>0</w:t>
            </w:r>
            <w:r>
              <w:t>1</w:t>
            </w:r>
            <w:r w:rsidR="00E76750" w:rsidRPr="00E76750">
              <w:t>/2022</w:t>
            </w:r>
          </w:p>
        </w:tc>
        <w:tc>
          <w:tcPr>
            <w:tcW w:w="1126" w:type="dxa"/>
            <w:noWrap/>
            <w:hideMark/>
          </w:tcPr>
          <w:p w14:paraId="225FF50A"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310629</w:t>
            </w:r>
          </w:p>
        </w:tc>
        <w:tc>
          <w:tcPr>
            <w:tcW w:w="996" w:type="dxa"/>
            <w:noWrap/>
            <w:hideMark/>
          </w:tcPr>
          <w:p w14:paraId="5648518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306298</w:t>
            </w:r>
          </w:p>
        </w:tc>
        <w:tc>
          <w:tcPr>
            <w:tcW w:w="855" w:type="dxa"/>
            <w:noWrap/>
            <w:hideMark/>
          </w:tcPr>
          <w:p w14:paraId="2F6D9505"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1.39</w:t>
            </w:r>
          </w:p>
        </w:tc>
        <w:tc>
          <w:tcPr>
            <w:tcW w:w="1473" w:type="dxa"/>
            <w:noWrap/>
            <w:hideMark/>
          </w:tcPr>
          <w:p w14:paraId="19FAB1E4"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276466</w:t>
            </w:r>
          </w:p>
        </w:tc>
        <w:tc>
          <w:tcPr>
            <w:tcW w:w="801" w:type="dxa"/>
            <w:noWrap/>
            <w:hideMark/>
          </w:tcPr>
          <w:p w14:paraId="41873FD6"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11.00</w:t>
            </w:r>
          </w:p>
        </w:tc>
        <w:tc>
          <w:tcPr>
            <w:tcW w:w="1213" w:type="dxa"/>
            <w:noWrap/>
            <w:hideMark/>
          </w:tcPr>
          <w:p w14:paraId="7CA8BD92"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276545</w:t>
            </w:r>
          </w:p>
        </w:tc>
        <w:tc>
          <w:tcPr>
            <w:tcW w:w="801" w:type="dxa"/>
            <w:noWrap/>
            <w:hideMark/>
          </w:tcPr>
          <w:p w14:paraId="707D7928"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10.97</w:t>
            </w:r>
          </w:p>
        </w:tc>
      </w:tr>
      <w:tr w:rsidR="005A21D4" w:rsidRPr="00E76750" w14:paraId="171612A7"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7B046E6D" w14:textId="6EDFE884" w:rsidR="00E76750" w:rsidRPr="00E76750" w:rsidRDefault="00A90F56" w:rsidP="00590EDD">
            <w:pPr>
              <w:jc w:val="center"/>
            </w:pPr>
            <w:r>
              <w:t>11/</w:t>
            </w:r>
            <w:r w:rsidR="00B95D57">
              <w:t>0</w:t>
            </w:r>
            <w:r>
              <w:t>1</w:t>
            </w:r>
            <w:r w:rsidR="00E76750" w:rsidRPr="00E76750">
              <w:t>/2022</w:t>
            </w:r>
          </w:p>
        </w:tc>
        <w:tc>
          <w:tcPr>
            <w:tcW w:w="1126" w:type="dxa"/>
            <w:noWrap/>
            <w:hideMark/>
          </w:tcPr>
          <w:p w14:paraId="740D3A5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313498</w:t>
            </w:r>
          </w:p>
        </w:tc>
        <w:tc>
          <w:tcPr>
            <w:tcW w:w="996" w:type="dxa"/>
            <w:noWrap/>
            <w:hideMark/>
          </w:tcPr>
          <w:p w14:paraId="3A84076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307136</w:t>
            </w:r>
          </w:p>
        </w:tc>
        <w:tc>
          <w:tcPr>
            <w:tcW w:w="855" w:type="dxa"/>
            <w:noWrap/>
            <w:hideMark/>
          </w:tcPr>
          <w:p w14:paraId="761DC91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2.03</w:t>
            </w:r>
          </w:p>
        </w:tc>
        <w:tc>
          <w:tcPr>
            <w:tcW w:w="1473" w:type="dxa"/>
            <w:noWrap/>
            <w:hideMark/>
          </w:tcPr>
          <w:p w14:paraId="6FB99302"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276805</w:t>
            </w:r>
          </w:p>
        </w:tc>
        <w:tc>
          <w:tcPr>
            <w:tcW w:w="801" w:type="dxa"/>
            <w:noWrap/>
            <w:hideMark/>
          </w:tcPr>
          <w:p w14:paraId="3D49B188"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11.70</w:t>
            </w:r>
          </w:p>
        </w:tc>
        <w:tc>
          <w:tcPr>
            <w:tcW w:w="1213" w:type="dxa"/>
            <w:noWrap/>
            <w:hideMark/>
          </w:tcPr>
          <w:p w14:paraId="4F2C8758"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276884</w:t>
            </w:r>
          </w:p>
        </w:tc>
        <w:tc>
          <w:tcPr>
            <w:tcW w:w="801" w:type="dxa"/>
            <w:noWrap/>
            <w:hideMark/>
          </w:tcPr>
          <w:p w14:paraId="7A512C1B" w14:textId="77777777" w:rsidR="00E76750" w:rsidRPr="00E76750" w:rsidRDefault="00E76750" w:rsidP="00590EDD">
            <w:pPr>
              <w:keepNext/>
              <w:jc w:val="center"/>
              <w:cnfStyle w:val="000000000000" w:firstRow="0" w:lastRow="0" w:firstColumn="0" w:lastColumn="0" w:oddVBand="0" w:evenVBand="0" w:oddHBand="0" w:evenHBand="0" w:firstRowFirstColumn="0" w:firstRowLastColumn="0" w:lastRowFirstColumn="0" w:lastRowLastColumn="0"/>
            </w:pPr>
            <w:r w:rsidRPr="00E76750">
              <w:t>11.68</w:t>
            </w:r>
          </w:p>
        </w:tc>
      </w:tr>
    </w:tbl>
    <w:p w14:paraId="19C03E8B" w14:textId="6F7278CA" w:rsidR="00B94CD4" w:rsidRDefault="00A90F56" w:rsidP="003601E9">
      <w:pPr>
        <w:pStyle w:val="ThesisTable"/>
      </w:pPr>
      <w:bookmarkStart w:id="306" w:name="_Toc92983597"/>
      <w:r>
        <w:t xml:space="preserve">Bảng </w:t>
      </w:r>
      <w:fldSimple w:instr=" STYLEREF 1 \s ">
        <w:r w:rsidR="00822049">
          <w:rPr>
            <w:noProof/>
          </w:rPr>
          <w:t>4</w:t>
        </w:r>
      </w:fldSimple>
      <w:r w:rsidR="003601E9">
        <w:noBreakHyphen/>
      </w:r>
      <w:fldSimple w:instr=" SEQ Bảng \* ARABIC \s 1 ">
        <w:r w:rsidR="00822049">
          <w:rPr>
            <w:noProof/>
          </w:rPr>
          <w:t>2</w:t>
        </w:r>
      </w:fldSimple>
      <w:r w:rsidR="00230D4A">
        <w:t>. Bảng so sánh</w:t>
      </w:r>
      <w:r w:rsidR="003601E9">
        <w:t xml:space="preserve"> </w:t>
      </w:r>
      <w:r>
        <w:t xml:space="preserve">và sai số </w:t>
      </w:r>
      <w:r w:rsidR="00230D4A">
        <w:t xml:space="preserve">theo ngày </w:t>
      </w:r>
      <w:r>
        <w:t>của các thuật toán so với thực tế</w:t>
      </w:r>
      <w:bookmarkEnd w:id="306"/>
    </w:p>
    <w:p w14:paraId="36445879" w14:textId="30A8FDBB" w:rsidR="00121887" w:rsidRDefault="00121887" w:rsidP="005A21D4">
      <w:pPr>
        <w:jc w:val="right"/>
        <w:rPr>
          <w:sz w:val="22"/>
          <w:szCs w:val="22"/>
        </w:rPr>
      </w:pPr>
      <w:r w:rsidRPr="005A21D4">
        <w:rPr>
          <w:sz w:val="22"/>
          <w:szCs w:val="22"/>
        </w:rPr>
        <w:t>*Đơn vị:</w:t>
      </w:r>
      <w:r w:rsidR="005A21D4" w:rsidRPr="005A21D4">
        <w:rPr>
          <w:sz w:val="22"/>
          <w:szCs w:val="22"/>
        </w:rPr>
        <w:t xml:space="preserve"> Nghìn ca</w:t>
      </w:r>
    </w:p>
    <w:p w14:paraId="6AD74A46" w14:textId="22A479B9" w:rsidR="005A21D4" w:rsidRDefault="005A21D4" w:rsidP="00002240">
      <w:pPr>
        <w:ind w:firstLine="357"/>
        <w:rPr>
          <w:szCs w:val="26"/>
        </w:rPr>
      </w:pPr>
      <w:r>
        <w:rPr>
          <w:szCs w:val="26"/>
        </w:rPr>
        <w:t>Bảng 4-2 là bảng so sánh số ca nhiễm thực tế và số ca nhiễm dự đoán của 3 thuật toán SVR, Polynomial Regression và Bayesian Ridge Regression cùng với phần trăm sai số (</w:t>
      </w:r>
      <w:r w:rsidR="00D17222">
        <w:rPr>
          <w:szCs w:val="26"/>
        </w:rPr>
        <w:t>%</w:t>
      </w:r>
      <w:r w:rsidRPr="005A21D4">
        <w:rPr>
          <w:szCs w:val="26"/>
        </w:rPr>
        <w:t>Δ</w:t>
      </w:r>
      <w:r>
        <w:rPr>
          <w:szCs w:val="26"/>
        </w:rPr>
        <w:t>) của từng thuật toán so với thực tế, số ca nhiễm sử dụng đơn vị là ng</w:t>
      </w:r>
      <w:r w:rsidR="003601E9">
        <w:rPr>
          <w:szCs w:val="26"/>
        </w:rPr>
        <w:t xml:space="preserve">hìn ca. Với thuật toán SVR </w:t>
      </w:r>
      <w:r>
        <w:rPr>
          <w:szCs w:val="26"/>
        </w:rPr>
        <w:t xml:space="preserve">có </w:t>
      </w:r>
      <w:r w:rsidR="004C4B6B">
        <w:t>%</w:t>
      </w:r>
      <w:r w:rsidR="004C4B6B" w:rsidRPr="00E76750">
        <w:t>Δ</w:t>
      </w:r>
      <w:r w:rsidR="004C4B6B">
        <w:t xml:space="preserve"> cao nhất là 4.47</w:t>
      </w:r>
      <w:r w:rsidR="003601E9">
        <w:t>%</w:t>
      </w:r>
      <w:r w:rsidR="004C4B6B">
        <w:t xml:space="preserve"> vào ngày 28/12/2021 và thấp nhất là 0.17</w:t>
      </w:r>
      <w:r w:rsidR="003601E9">
        <w:t>%</w:t>
      </w:r>
      <w:r w:rsidR="004C4B6B">
        <w:t xml:space="preserve"> vào ngày 7/1/2022. </w:t>
      </w:r>
      <w:r w:rsidR="004C4B6B">
        <w:rPr>
          <w:szCs w:val="26"/>
        </w:rPr>
        <w:t xml:space="preserve">Với thuật </w:t>
      </w:r>
      <w:r w:rsidR="003601E9">
        <w:rPr>
          <w:szCs w:val="26"/>
        </w:rPr>
        <w:t xml:space="preserve">toán Polynomial Regression </w:t>
      </w:r>
      <w:r w:rsidR="004C4B6B">
        <w:rPr>
          <w:szCs w:val="26"/>
        </w:rPr>
        <w:t xml:space="preserve">có </w:t>
      </w:r>
      <w:r w:rsidR="004C4B6B">
        <w:t>%</w:t>
      </w:r>
      <w:r w:rsidR="004C4B6B" w:rsidRPr="00E76750">
        <w:t>Δ</w:t>
      </w:r>
      <w:r w:rsidR="004C4B6B">
        <w:t xml:space="preserve"> cao nhất là 4.47</w:t>
      </w:r>
      <w:r w:rsidR="003601E9">
        <w:t>%</w:t>
      </w:r>
      <w:r w:rsidR="004C4B6B">
        <w:t xml:space="preserve"> vào ngày 28/12/2021 và thấp nhất là </w:t>
      </w:r>
      <w:r w:rsidR="00D17222">
        <w:t>3.88</w:t>
      </w:r>
      <w:r w:rsidR="003601E9">
        <w:t>%</w:t>
      </w:r>
      <w:r w:rsidR="004C4B6B">
        <w:t xml:space="preserve"> vào ngày 7/1/2022. </w:t>
      </w:r>
      <w:r w:rsidR="004C4B6B">
        <w:rPr>
          <w:szCs w:val="26"/>
        </w:rPr>
        <w:t>Với thuật toán</w:t>
      </w:r>
      <w:r w:rsidR="003601E9">
        <w:rPr>
          <w:szCs w:val="26"/>
        </w:rPr>
        <w:t xml:space="preserve"> Bayesian Ridge Regression </w:t>
      </w:r>
      <w:r w:rsidR="004C4B6B">
        <w:rPr>
          <w:szCs w:val="26"/>
        </w:rPr>
        <w:t xml:space="preserve">có </w:t>
      </w:r>
      <w:r w:rsidR="00D17222">
        <w:t>%</w:t>
      </w:r>
      <w:r w:rsidR="004C4B6B" w:rsidRPr="00E76750">
        <w:t>Δ</w:t>
      </w:r>
      <w:r w:rsidR="004C4B6B">
        <w:t xml:space="preserve"> cao nhất là </w:t>
      </w:r>
      <w:r w:rsidR="00D17222">
        <w:t>11.68</w:t>
      </w:r>
      <w:r w:rsidR="004C4B6B">
        <w:t xml:space="preserve">% vào ngày 11/1/2022 và thấp nhất là </w:t>
      </w:r>
      <w:r w:rsidR="00D17222">
        <w:t>3.86</w:t>
      </w:r>
      <w:r w:rsidR="003601E9">
        <w:t>%</w:t>
      </w:r>
      <w:r w:rsidR="004C4B6B">
        <w:t xml:space="preserve"> vào ngày </w:t>
      </w:r>
      <w:r w:rsidR="003601E9">
        <w:t xml:space="preserve">28/12/2021. </w:t>
      </w:r>
      <w:r w:rsidR="00D17222">
        <w:t>Trong khoảng 15 ngày từ ngày 28/12/2021 đến ngày 11/1/2022, SVR là thuật toán có khả năng dự đoán tốt hơn so với 2 thuật toán còn lại khi mà %</w:t>
      </w:r>
      <w:r w:rsidR="00D17222" w:rsidRPr="00E76750">
        <w:t>Δ</w:t>
      </w:r>
      <w:r w:rsidR="00D17222">
        <w:t xml:space="preserve"> trung bình là 2.243</w:t>
      </w:r>
      <w:r w:rsidR="00C63D3D">
        <w:t>%</w:t>
      </w:r>
      <w:r w:rsidR="00002240">
        <w:t xml:space="preserve"> so với 7.39</w:t>
      </w:r>
      <w:r w:rsidR="00C63D3D">
        <w:t>%</w:t>
      </w:r>
      <w:r w:rsidR="00002240">
        <w:t xml:space="preserve"> của Polynomial Regression và 7.37</w:t>
      </w:r>
      <w:r w:rsidR="00C63D3D">
        <w:t>%</w:t>
      </w:r>
      <w:r w:rsidR="00002240">
        <w:t xml:space="preserve"> của </w:t>
      </w:r>
      <w:r w:rsidR="00002240">
        <w:rPr>
          <w:szCs w:val="26"/>
        </w:rPr>
        <w:t>Bayesian Ridge Regression.</w:t>
      </w:r>
    </w:p>
    <w:p w14:paraId="2AEDA5E3" w14:textId="282AD5B2" w:rsidR="00A030AA" w:rsidRPr="005A21D4" w:rsidRDefault="00A030AA" w:rsidP="00002240">
      <w:pPr>
        <w:ind w:firstLine="357"/>
        <w:rPr>
          <w:sz w:val="22"/>
          <w:szCs w:val="22"/>
        </w:rPr>
      </w:pPr>
      <w:r w:rsidRPr="00230D4A">
        <w:rPr>
          <w:b/>
        </w:rPr>
        <w:lastRenderedPageBreak/>
        <w:t>Nhận xét và đánh giá</w:t>
      </w:r>
      <w:r w:rsidR="00010D79">
        <w:rPr>
          <w:b/>
        </w:rPr>
        <w:t>:</w:t>
      </w:r>
      <w:r>
        <w:t xml:space="preserve"> Các kết quả dự đoán sẽ có tỷ lệ sai số trong mức cho phép và chỉ mang tính chất tham khảo nhằm giúp cho việc đối mặt với số ca nhiễm trong tương lai gần. Trong cả 3 mô hình dự đoán SVR, </w:t>
      </w:r>
      <w:r w:rsidRPr="00850865">
        <w:t>Polynomial Regression</w:t>
      </w:r>
      <w:r>
        <w:t xml:space="preserve"> và </w:t>
      </w:r>
      <w:r w:rsidRPr="00CF2C6C">
        <w:t>Bayesian Ridge Regression</w:t>
      </w:r>
      <w:r>
        <w:t xml:space="preserve"> đều sử dụng để dự đoán số ca nhiễm chỉ trong 15 ngày tiếp theo vì số ca nhiễm tăng hay giảm còn phụ thuộc vào nhiều yếu tố khác như khả năng tiêm ngừa, mức an sinh, điều kiện kinh tế và thói quen sinh hoạt của từng khu vực trên Thế giới.</w:t>
      </w:r>
      <w:r w:rsidRPr="007C4855">
        <w:t xml:space="preserve"> </w:t>
      </w:r>
      <w:r>
        <w:t>Số ca nhiễm dự đoán dựa theo dữ liệu có sẵn, tuy nhiên khả năng bùng phát dịch Toàn cầu vẫn đang ở trước mắt nên mọi người phải luôn đề cao tinh thần tự giác và bảo vệ bản thân.</w:t>
      </w:r>
    </w:p>
    <w:p w14:paraId="1FC379C0" w14:textId="77777777" w:rsidR="003D3196" w:rsidRDefault="003D3196" w:rsidP="003D3196">
      <w:pPr>
        <w:pStyle w:val="Heading2"/>
        <w:numPr>
          <w:ilvl w:val="1"/>
          <w:numId w:val="3"/>
        </w:numPr>
      </w:pPr>
      <w:bookmarkStart w:id="307" w:name="_Toc92274319"/>
      <w:bookmarkStart w:id="308" w:name="_Toc93179928"/>
      <w:r>
        <w:t xml:space="preserve">Áp dụng </w:t>
      </w:r>
      <w:r w:rsidRPr="002C0C27">
        <w:t>Polynomial Regression</w:t>
      </w:r>
      <w:r>
        <w:t xml:space="preserve"> dự đoán số ca nhiễm ở Việt Nam</w:t>
      </w:r>
      <w:bookmarkEnd w:id="307"/>
      <w:bookmarkEnd w:id="308"/>
    </w:p>
    <w:p w14:paraId="2E0A3DC5" w14:textId="14F0FF4C" w:rsidR="003D3196" w:rsidRDefault="003B05A8" w:rsidP="007B440B">
      <w:pPr>
        <w:keepNext/>
        <w:jc w:val="center"/>
      </w:pPr>
      <w:r>
        <w:rPr>
          <w:noProof/>
          <w:lang w:val="vi-VN" w:eastAsia="vi-VN"/>
        </w:rPr>
        <w:drawing>
          <wp:inline distT="0" distB="0" distL="0" distR="0" wp14:anchorId="7C7EC266" wp14:editId="27EDB631">
            <wp:extent cx="4960800" cy="32940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output.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960800" cy="3294000"/>
                    </a:xfrm>
                    <a:prstGeom prst="rect">
                      <a:avLst/>
                    </a:prstGeom>
                  </pic:spPr>
                </pic:pic>
              </a:graphicData>
            </a:graphic>
          </wp:inline>
        </w:drawing>
      </w:r>
    </w:p>
    <w:p w14:paraId="59F0888E" w14:textId="05EE4820" w:rsidR="003D3196" w:rsidRDefault="003D3196" w:rsidP="007B440B">
      <w:pPr>
        <w:pStyle w:val="ThesisTable"/>
      </w:pPr>
      <w:bookmarkStart w:id="309" w:name="_Toc92231110"/>
      <w:bookmarkStart w:id="310" w:name="_Toc93180009"/>
      <w:r>
        <w:t xml:space="preserve">Hình </w:t>
      </w:r>
      <w:fldSimple w:instr=" STYLEREF 1 \s ">
        <w:r w:rsidR="00822049">
          <w:rPr>
            <w:noProof/>
          </w:rPr>
          <w:t>4</w:t>
        </w:r>
      </w:fldSimple>
      <w:r w:rsidR="00860410">
        <w:noBreakHyphen/>
      </w:r>
      <w:fldSimple w:instr=" SEQ Hình \* ARABIC \s 1 ">
        <w:r w:rsidR="00822049">
          <w:rPr>
            <w:noProof/>
          </w:rPr>
          <w:t>14</w:t>
        </w:r>
      </w:fldSimple>
      <w:r>
        <w:t>. Dự đoán số ca nhiễm ở Việt Nam</w:t>
      </w:r>
      <w:bookmarkEnd w:id="309"/>
      <w:bookmarkEnd w:id="310"/>
    </w:p>
    <w:p w14:paraId="7BB38F31" w14:textId="77777777" w:rsidR="003D3196" w:rsidRPr="00E05C98" w:rsidRDefault="003D3196" w:rsidP="007B440B">
      <w:pPr>
        <w:ind w:firstLine="357"/>
      </w:pPr>
      <w:r>
        <w:t xml:space="preserve">Hình 4-14 là biểu đồ đường thể hiện kết quả dự đoán số ca nhiễm trong 30 ngày tiếp theo của Việt Nam sử dụng thuật toán </w:t>
      </w:r>
      <w:r w:rsidRPr="00850865">
        <w:t>Polynomial Regression</w:t>
      </w:r>
      <w:r>
        <w:t>.</w:t>
      </w:r>
      <w:r w:rsidRPr="009B7A9B">
        <w:t xml:space="preserve"> </w:t>
      </w:r>
      <w:r>
        <w:t>Đường màu xanh là số ca nhiễm thực tế và đường màu đỏ gạch đứt là số ca nhiễm dự đoán.</w:t>
      </w:r>
    </w:p>
    <w:p w14:paraId="32894250" w14:textId="77777777" w:rsidR="003D3196" w:rsidRPr="00F31359" w:rsidRDefault="003D3196" w:rsidP="007B440B">
      <w:pPr>
        <w:ind w:firstLine="357"/>
        <w:rPr>
          <w:i/>
          <w:szCs w:val="26"/>
        </w:rPr>
      </w:pPr>
      <w:r>
        <w:rPr>
          <w:szCs w:val="26"/>
        </w:rPr>
        <w:t xml:space="preserve">Thông số kỹ thuật (metric) của mô hình thuật toán </w:t>
      </w:r>
      <w:r w:rsidRPr="00850865">
        <w:t>Polynomial Regression</w:t>
      </w:r>
      <w:r>
        <w:t>:</w:t>
      </w:r>
    </w:p>
    <w:p w14:paraId="56C1C61C" w14:textId="797E0F5B" w:rsidR="003D3196" w:rsidRDefault="003D3196" w:rsidP="006940FC">
      <w:pPr>
        <w:pStyle w:val="ListParagraph"/>
        <w:numPr>
          <w:ilvl w:val="0"/>
          <w:numId w:val="50"/>
        </w:numPr>
        <w:contextualSpacing w:val="0"/>
      </w:pPr>
      <w:r>
        <w:t>Lỗi trung bình tuyệt đối (Mean Absolute Error): MAE=</w:t>
      </w:r>
      <w:r w:rsidR="006940FC" w:rsidRPr="006940FC">
        <w:t>135543.06</w:t>
      </w:r>
    </w:p>
    <w:p w14:paraId="62DA1236" w14:textId="61E575CB" w:rsidR="003D3196" w:rsidRDefault="003D3196" w:rsidP="006940FC">
      <w:pPr>
        <w:pStyle w:val="ListParagraph"/>
        <w:numPr>
          <w:ilvl w:val="0"/>
          <w:numId w:val="50"/>
        </w:numPr>
        <w:contextualSpacing w:val="0"/>
      </w:pPr>
      <w:r>
        <w:lastRenderedPageBreak/>
        <w:t>Lỗi bình phương trung bình (Mean Squared Error): MSE=</w:t>
      </w:r>
      <w:r w:rsidR="006940FC" w:rsidRPr="006940FC">
        <w:t>25902047353</w:t>
      </w:r>
    </w:p>
    <w:p w14:paraId="62F98CFD" w14:textId="764432EB" w:rsidR="003D3196" w:rsidRDefault="003D3196" w:rsidP="007B440B">
      <w:pPr>
        <w:pStyle w:val="ListParagraph"/>
        <w:numPr>
          <w:ilvl w:val="0"/>
          <w:numId w:val="50"/>
        </w:numPr>
        <w:contextualSpacing w:val="0"/>
      </w:pPr>
      <w:r>
        <w:t>R-Square=</w:t>
      </w:r>
      <w:r w:rsidR="006940FC">
        <w:t>0.92</w:t>
      </w:r>
      <w:r w:rsidRPr="00FC4C3D">
        <w:t>5</w:t>
      </w:r>
    </w:p>
    <w:p w14:paraId="1AA2AAEB" w14:textId="77777777" w:rsidR="003D3196" w:rsidRDefault="003D3196" w:rsidP="007B440B">
      <w:pPr>
        <w:pStyle w:val="ListParagraph"/>
        <w:numPr>
          <w:ilvl w:val="0"/>
          <w:numId w:val="50"/>
        </w:numPr>
        <w:contextualSpacing w:val="0"/>
      </w:pPr>
      <w:r>
        <w:t xml:space="preserve">Hệ số chặn: </w:t>
      </w:r>
      <w:r w:rsidRPr="004F5624">
        <w:t>intercept</w:t>
      </w:r>
      <w:r>
        <w:t>=0</w:t>
      </w:r>
    </w:p>
    <w:p w14:paraId="6D83A726" w14:textId="7DCFBA1B" w:rsidR="003D3196" w:rsidRDefault="003D3196" w:rsidP="007B440B">
      <w:pPr>
        <w:pStyle w:val="ListParagraph"/>
        <w:numPr>
          <w:ilvl w:val="0"/>
          <w:numId w:val="50"/>
        </w:numPr>
        <w:contextualSpacing w:val="0"/>
      </w:pPr>
      <w:r>
        <w:t xml:space="preserve">Hệ số góc: </w:t>
      </w:r>
      <w:r w:rsidRPr="004F5624">
        <w:t>coefficients</w:t>
      </w:r>
      <w:r>
        <w:t>=(-1</w:t>
      </w:r>
      <w:r w:rsidRPr="005569BA">
        <w:t>.</w:t>
      </w:r>
      <w:r w:rsidR="006940FC">
        <w:t>17</w:t>
      </w:r>
      <w:r>
        <w:t>7</w:t>
      </w:r>
      <w:r w:rsidRPr="005569BA">
        <w:t>e</w:t>
      </w:r>
      <w:r>
        <w:rPr>
          <w:vertAlign w:val="superscript"/>
        </w:rPr>
        <w:t>+5</w:t>
      </w:r>
      <w:r w:rsidR="006940FC">
        <w:t>, 2.996</w:t>
      </w:r>
      <w:r w:rsidRPr="005569BA">
        <w:t>e</w:t>
      </w:r>
      <w:r>
        <w:rPr>
          <w:vertAlign w:val="superscript"/>
        </w:rPr>
        <w:t>+3</w:t>
      </w:r>
      <w:r w:rsidR="006940FC">
        <w:t>, -1.519</w:t>
      </w:r>
      <w:r w:rsidRPr="005569BA">
        <w:t>e</w:t>
      </w:r>
      <w:r>
        <w:rPr>
          <w:vertAlign w:val="superscript"/>
        </w:rPr>
        <w:t>+1</w:t>
      </w:r>
      <w:r>
        <w:t xml:space="preserve">, </w:t>
      </w:r>
      <w:r w:rsidR="006940FC">
        <w:t>2.002</w:t>
      </w:r>
      <w:r w:rsidRPr="005569BA">
        <w:t>e</w:t>
      </w:r>
      <w:r>
        <w:rPr>
          <w:vertAlign w:val="superscript"/>
        </w:rPr>
        <w:t>-2</w:t>
      </w:r>
      <w:r>
        <w:t>)</w:t>
      </w:r>
    </w:p>
    <w:p w14:paraId="7ED308B5" w14:textId="7C6C19B5" w:rsidR="003D3196" w:rsidRPr="00475342" w:rsidRDefault="003D3196" w:rsidP="006940FC">
      <w:pPr>
        <w:pStyle w:val="ListParagraph"/>
        <w:numPr>
          <w:ilvl w:val="0"/>
          <w:numId w:val="52"/>
        </w:numPr>
        <w:contextualSpacing w:val="0"/>
      </w:pPr>
      <w:r>
        <w:t>y=f(x)=</w:t>
      </w:r>
      <w:r w:rsidRPr="00D00A8A">
        <w:t xml:space="preserve"> </w:t>
      </w:r>
      <w:r>
        <w:t>-1</w:t>
      </w:r>
      <w:r w:rsidRPr="005569BA">
        <w:t>.</w:t>
      </w:r>
      <w:r>
        <w:t>167</w:t>
      </w:r>
      <w:r w:rsidRPr="005569BA">
        <w:t>e</w:t>
      </w:r>
      <w:r w:rsidRPr="006940FC">
        <w:rPr>
          <w:vertAlign w:val="superscript"/>
        </w:rPr>
        <w:t>+5</w:t>
      </w:r>
      <w:r>
        <w:t>+2.97</w:t>
      </w:r>
      <w:r w:rsidRPr="005569BA">
        <w:t>e</w:t>
      </w:r>
      <w:r w:rsidRPr="006940FC">
        <w:rPr>
          <w:vertAlign w:val="superscript"/>
        </w:rPr>
        <w:t>+3</w:t>
      </w:r>
      <w:r w:rsidRPr="006940FC">
        <w:rPr>
          <w:i/>
          <w:szCs w:val="26"/>
        </w:rPr>
        <w:t>x</w:t>
      </w:r>
      <w:r w:rsidRPr="006940FC">
        <w:rPr>
          <w:i/>
          <w:szCs w:val="26"/>
          <w:vertAlign w:val="subscript"/>
        </w:rPr>
        <w:t>1</w:t>
      </w:r>
      <w:r>
        <w:t>-1.508</w:t>
      </w:r>
      <w:r w:rsidRPr="005569BA">
        <w:t>e</w:t>
      </w:r>
      <w:r w:rsidRPr="006940FC">
        <w:rPr>
          <w:vertAlign w:val="superscript"/>
        </w:rPr>
        <w:t>+1</w:t>
      </w:r>
      <w:r w:rsidRPr="006940FC">
        <w:rPr>
          <w:i/>
          <w:szCs w:val="26"/>
        </w:rPr>
        <w:t>x</w:t>
      </w:r>
      <w:r w:rsidRPr="006940FC">
        <w:rPr>
          <w:i/>
          <w:szCs w:val="26"/>
          <w:vertAlign w:val="subscript"/>
        </w:rPr>
        <w:t>1</w:t>
      </w:r>
      <w:r w:rsidRPr="006940FC">
        <w:rPr>
          <w:i/>
          <w:szCs w:val="26"/>
          <w:vertAlign w:val="superscript"/>
        </w:rPr>
        <w:t>2</w:t>
      </w:r>
      <w:r>
        <w:t>+1.99</w:t>
      </w:r>
      <w:r w:rsidRPr="005569BA">
        <w:t>e</w:t>
      </w:r>
      <w:r w:rsidRPr="006940FC">
        <w:rPr>
          <w:vertAlign w:val="superscript"/>
        </w:rPr>
        <w:t>-2</w:t>
      </w:r>
      <w:r w:rsidRPr="006940FC">
        <w:rPr>
          <w:i/>
          <w:szCs w:val="26"/>
        </w:rPr>
        <w:t>x</w:t>
      </w:r>
      <w:r w:rsidRPr="006940FC">
        <w:rPr>
          <w:i/>
          <w:szCs w:val="26"/>
          <w:vertAlign w:val="subscript"/>
        </w:rPr>
        <w:t>1</w:t>
      </w:r>
      <w:r w:rsidRPr="006940FC">
        <w:rPr>
          <w:i/>
          <w:szCs w:val="26"/>
          <w:vertAlign w:val="superscript"/>
        </w:rPr>
        <w:t>3</w:t>
      </w:r>
    </w:p>
    <w:tbl>
      <w:tblPr>
        <w:tblStyle w:val="GridTable1Light"/>
        <w:tblW w:w="5000" w:type="pct"/>
        <w:tblLook w:val="04A0" w:firstRow="1" w:lastRow="0" w:firstColumn="1" w:lastColumn="0" w:noHBand="0" w:noVBand="1"/>
      </w:tblPr>
      <w:tblGrid>
        <w:gridCol w:w="2434"/>
        <w:gridCol w:w="1956"/>
        <w:gridCol w:w="2434"/>
        <w:gridCol w:w="1956"/>
      </w:tblGrid>
      <w:tr w:rsidR="003D3196" w14:paraId="795E75CC" w14:textId="77777777" w:rsidTr="003A1845">
        <w:trPr>
          <w:cnfStyle w:val="100000000000" w:firstRow="1" w:lastRow="0" w:firstColumn="0" w:lastColumn="0" w:oddVBand="0" w:evenVBand="0" w:oddHBand="0" w:evenHBand="0" w:firstRowFirstColumn="0" w:firstRowLastColumn="0" w:lastRowFirstColumn="0" w:lastRowLastColumn="0"/>
          <w:trHeight w:val="23"/>
        </w:trPr>
        <w:tc>
          <w:tcPr>
            <w:cnfStyle w:val="001000000000" w:firstRow="0" w:lastRow="0" w:firstColumn="1" w:lastColumn="0" w:oddVBand="0" w:evenVBand="0" w:oddHBand="0" w:evenHBand="0" w:firstRowFirstColumn="0" w:firstRowLastColumn="0" w:lastRowFirstColumn="0" w:lastRowLastColumn="0"/>
            <w:tcW w:w="1386" w:type="pct"/>
          </w:tcPr>
          <w:p w14:paraId="01021440" w14:textId="77777777" w:rsidR="003D3196" w:rsidRPr="00E715B1" w:rsidRDefault="003D3196" w:rsidP="00590EDD">
            <w:pPr>
              <w:overflowPunct/>
              <w:autoSpaceDE/>
              <w:autoSpaceDN/>
              <w:adjustRightInd/>
              <w:jc w:val="center"/>
              <w:textAlignment w:val="auto"/>
            </w:pPr>
            <w:r w:rsidRPr="00E715B1">
              <w:t>Ngày</w:t>
            </w:r>
          </w:p>
        </w:tc>
        <w:tc>
          <w:tcPr>
            <w:tcW w:w="1114" w:type="pct"/>
          </w:tcPr>
          <w:p w14:paraId="47CF7E8B" w14:textId="77777777" w:rsidR="003D3196" w:rsidRPr="00E715B1" w:rsidRDefault="003D3196" w:rsidP="00590EDD">
            <w:pPr>
              <w:overflowPunct/>
              <w:autoSpaceDE/>
              <w:autoSpaceDN/>
              <w:adjustRightInd/>
              <w:jc w:val="center"/>
              <w:textAlignment w:val="auto"/>
              <w:cnfStyle w:val="100000000000" w:firstRow="1" w:lastRow="0" w:firstColumn="0" w:lastColumn="0" w:oddVBand="0" w:evenVBand="0" w:oddHBand="0" w:evenHBand="0" w:firstRowFirstColumn="0" w:firstRowLastColumn="0" w:lastRowFirstColumn="0" w:lastRowLastColumn="0"/>
            </w:pPr>
            <w:r w:rsidRPr="00E715B1">
              <w:t>Kết quả</w:t>
            </w:r>
          </w:p>
        </w:tc>
        <w:tc>
          <w:tcPr>
            <w:tcW w:w="1386" w:type="pct"/>
          </w:tcPr>
          <w:p w14:paraId="7E36632D" w14:textId="77777777" w:rsidR="003D3196" w:rsidRPr="00E715B1" w:rsidRDefault="003D3196" w:rsidP="00590EDD">
            <w:pPr>
              <w:overflowPunct/>
              <w:autoSpaceDE/>
              <w:autoSpaceDN/>
              <w:adjustRightInd/>
              <w:jc w:val="center"/>
              <w:textAlignment w:val="auto"/>
              <w:cnfStyle w:val="100000000000" w:firstRow="1" w:lastRow="0" w:firstColumn="0" w:lastColumn="0" w:oddVBand="0" w:evenVBand="0" w:oddHBand="0" w:evenHBand="0" w:firstRowFirstColumn="0" w:firstRowLastColumn="0" w:lastRowFirstColumn="0" w:lastRowLastColumn="0"/>
            </w:pPr>
            <w:r w:rsidRPr="00E715B1">
              <w:t>Ngày</w:t>
            </w:r>
          </w:p>
        </w:tc>
        <w:tc>
          <w:tcPr>
            <w:tcW w:w="1114" w:type="pct"/>
          </w:tcPr>
          <w:p w14:paraId="0787A1FF" w14:textId="77777777" w:rsidR="003D3196" w:rsidRPr="00E715B1" w:rsidRDefault="003D3196" w:rsidP="00590EDD">
            <w:pPr>
              <w:overflowPunct/>
              <w:autoSpaceDE/>
              <w:autoSpaceDN/>
              <w:adjustRightInd/>
              <w:jc w:val="center"/>
              <w:textAlignment w:val="auto"/>
              <w:cnfStyle w:val="100000000000" w:firstRow="1" w:lastRow="0" w:firstColumn="0" w:lastColumn="0" w:oddVBand="0" w:evenVBand="0" w:oddHBand="0" w:evenHBand="0" w:firstRowFirstColumn="0" w:firstRowLastColumn="0" w:lastRowFirstColumn="0" w:lastRowLastColumn="0"/>
            </w:pPr>
            <w:r w:rsidRPr="00E715B1">
              <w:t>Kết quả</w:t>
            </w:r>
          </w:p>
        </w:tc>
      </w:tr>
      <w:tr w:rsidR="009F2DDC" w14:paraId="751490EB"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37D9FBDC" w14:textId="4AFFD228" w:rsidR="009F2DDC" w:rsidRPr="00E715B1" w:rsidRDefault="009F2DDC" w:rsidP="00590EDD">
            <w:pPr>
              <w:overflowPunct/>
              <w:autoSpaceDE/>
              <w:autoSpaceDN/>
              <w:adjustRightInd/>
              <w:jc w:val="center"/>
              <w:textAlignment w:val="auto"/>
            </w:pPr>
            <w:r w:rsidRPr="00E715B1">
              <w:t>12/01/2022</w:t>
            </w:r>
          </w:p>
        </w:tc>
        <w:tc>
          <w:tcPr>
            <w:tcW w:w="1114" w:type="pct"/>
          </w:tcPr>
          <w:p w14:paraId="409FFE5D" w14:textId="70D0DDA3"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1651869</w:t>
            </w:r>
          </w:p>
        </w:tc>
        <w:tc>
          <w:tcPr>
            <w:tcW w:w="1386" w:type="pct"/>
          </w:tcPr>
          <w:p w14:paraId="54EE0EA6" w14:textId="7636DA67"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27/01/2022</w:t>
            </w:r>
          </w:p>
        </w:tc>
        <w:tc>
          <w:tcPr>
            <w:tcW w:w="1114" w:type="pct"/>
          </w:tcPr>
          <w:p w14:paraId="4BB4E07A" w14:textId="36D616C0"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1843105</w:t>
            </w:r>
          </w:p>
        </w:tc>
      </w:tr>
      <w:tr w:rsidR="009F2DDC" w14:paraId="6BCA5DBB"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31087717" w14:textId="5F2B438F" w:rsidR="009F2DDC" w:rsidRPr="00E715B1" w:rsidRDefault="009F2DDC" w:rsidP="00590EDD">
            <w:pPr>
              <w:overflowPunct/>
              <w:autoSpaceDE/>
              <w:autoSpaceDN/>
              <w:adjustRightInd/>
              <w:jc w:val="center"/>
              <w:textAlignment w:val="auto"/>
            </w:pPr>
            <w:r w:rsidRPr="00E715B1">
              <w:t>13/01/2022</w:t>
            </w:r>
          </w:p>
        </w:tc>
        <w:tc>
          <w:tcPr>
            <w:tcW w:w="1114" w:type="pct"/>
          </w:tcPr>
          <w:p w14:paraId="2CCD809A" w14:textId="2D9D148E"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1664219</w:t>
            </w:r>
          </w:p>
        </w:tc>
        <w:tc>
          <w:tcPr>
            <w:tcW w:w="1386" w:type="pct"/>
          </w:tcPr>
          <w:p w14:paraId="62CB6637" w14:textId="1FB1A812"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28/01/2022</w:t>
            </w:r>
          </w:p>
        </w:tc>
        <w:tc>
          <w:tcPr>
            <w:tcW w:w="1114" w:type="pct"/>
          </w:tcPr>
          <w:p w14:paraId="301D36C1" w14:textId="2EBE29AF"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1856314</w:t>
            </w:r>
          </w:p>
        </w:tc>
      </w:tr>
      <w:tr w:rsidR="009F2DDC" w14:paraId="37240C9B"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4D7AC40C" w14:textId="3515CBDB" w:rsidR="009F2DDC" w:rsidRPr="00E715B1" w:rsidRDefault="009F2DDC" w:rsidP="00590EDD">
            <w:pPr>
              <w:overflowPunct/>
              <w:autoSpaceDE/>
              <w:autoSpaceDN/>
              <w:adjustRightInd/>
              <w:jc w:val="center"/>
              <w:textAlignment w:val="auto"/>
            </w:pPr>
            <w:r w:rsidRPr="00E715B1">
              <w:t>14/01/2022</w:t>
            </w:r>
          </w:p>
        </w:tc>
        <w:tc>
          <w:tcPr>
            <w:tcW w:w="1114" w:type="pct"/>
          </w:tcPr>
          <w:p w14:paraId="79BFD699" w14:textId="37E721C9"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1676627</w:t>
            </w:r>
          </w:p>
        </w:tc>
        <w:tc>
          <w:tcPr>
            <w:tcW w:w="1386" w:type="pct"/>
          </w:tcPr>
          <w:p w14:paraId="4F98AE68" w14:textId="3ADF6A34"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29/01/2022</w:t>
            </w:r>
          </w:p>
        </w:tc>
        <w:tc>
          <w:tcPr>
            <w:tcW w:w="1114" w:type="pct"/>
          </w:tcPr>
          <w:p w14:paraId="2F67AB51" w14:textId="6EE58387"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1869581</w:t>
            </w:r>
          </w:p>
        </w:tc>
      </w:tr>
      <w:tr w:rsidR="009F2DDC" w14:paraId="4D477083"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7D046967" w14:textId="7A58D083" w:rsidR="009F2DDC" w:rsidRPr="00E715B1" w:rsidRDefault="009F2DDC" w:rsidP="00590EDD">
            <w:pPr>
              <w:overflowPunct/>
              <w:autoSpaceDE/>
              <w:autoSpaceDN/>
              <w:adjustRightInd/>
              <w:jc w:val="center"/>
              <w:textAlignment w:val="auto"/>
            </w:pPr>
            <w:r w:rsidRPr="00E715B1">
              <w:t>15/01/2022</w:t>
            </w:r>
          </w:p>
        </w:tc>
        <w:tc>
          <w:tcPr>
            <w:tcW w:w="1114" w:type="pct"/>
          </w:tcPr>
          <w:p w14:paraId="2D4C7F1E" w14:textId="7E67AD82" w:rsidR="009F2DDC" w:rsidRPr="00590EDD" w:rsidRDefault="009F2DDC" w:rsidP="00590EDD">
            <w:pPr>
              <w:overflowPunct/>
              <w:autoSpaceDE/>
              <w:autoSpaceDN/>
              <w:adjustRightInd/>
              <w:ind w:left="357" w:hanging="357"/>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1689090</w:t>
            </w:r>
          </w:p>
        </w:tc>
        <w:tc>
          <w:tcPr>
            <w:tcW w:w="1386" w:type="pct"/>
          </w:tcPr>
          <w:p w14:paraId="6AB56E8C" w14:textId="435BFDB7"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30/01/2022</w:t>
            </w:r>
          </w:p>
        </w:tc>
        <w:tc>
          <w:tcPr>
            <w:tcW w:w="1114" w:type="pct"/>
          </w:tcPr>
          <w:p w14:paraId="4D5EEA18" w14:textId="25A1CEF7"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1882907</w:t>
            </w:r>
          </w:p>
        </w:tc>
      </w:tr>
      <w:tr w:rsidR="009F2DDC" w14:paraId="24BBC472"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48B42A9B" w14:textId="1BE71092" w:rsidR="009F2DDC" w:rsidRPr="00E715B1" w:rsidRDefault="009F2DDC" w:rsidP="00590EDD">
            <w:pPr>
              <w:overflowPunct/>
              <w:autoSpaceDE/>
              <w:autoSpaceDN/>
              <w:adjustRightInd/>
              <w:jc w:val="center"/>
              <w:textAlignment w:val="auto"/>
            </w:pPr>
            <w:r w:rsidRPr="00E715B1">
              <w:t>16/01/2022</w:t>
            </w:r>
          </w:p>
        </w:tc>
        <w:tc>
          <w:tcPr>
            <w:tcW w:w="1114" w:type="pct"/>
          </w:tcPr>
          <w:p w14:paraId="42D34E0E" w14:textId="2540523A"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1701611</w:t>
            </w:r>
          </w:p>
        </w:tc>
        <w:tc>
          <w:tcPr>
            <w:tcW w:w="1386" w:type="pct"/>
          </w:tcPr>
          <w:p w14:paraId="3F664F72" w14:textId="3A567BE0"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31/01/2022</w:t>
            </w:r>
          </w:p>
        </w:tc>
        <w:tc>
          <w:tcPr>
            <w:tcW w:w="1114" w:type="pct"/>
          </w:tcPr>
          <w:p w14:paraId="53029284" w14:textId="110A34F2"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1896291</w:t>
            </w:r>
          </w:p>
        </w:tc>
      </w:tr>
      <w:tr w:rsidR="009F2DDC" w14:paraId="0BA91029"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526C11DE" w14:textId="0BC960C1" w:rsidR="009F2DDC" w:rsidRPr="00E715B1" w:rsidRDefault="009F2DDC" w:rsidP="00590EDD">
            <w:pPr>
              <w:overflowPunct/>
              <w:autoSpaceDE/>
              <w:autoSpaceDN/>
              <w:adjustRightInd/>
              <w:jc w:val="center"/>
              <w:textAlignment w:val="auto"/>
            </w:pPr>
            <w:r w:rsidRPr="00E715B1">
              <w:t>17/01/2022</w:t>
            </w:r>
          </w:p>
        </w:tc>
        <w:tc>
          <w:tcPr>
            <w:tcW w:w="1114" w:type="pct"/>
          </w:tcPr>
          <w:p w14:paraId="16F6644B" w14:textId="0C3BFAD5"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1714188</w:t>
            </w:r>
          </w:p>
        </w:tc>
        <w:tc>
          <w:tcPr>
            <w:tcW w:w="1386" w:type="pct"/>
          </w:tcPr>
          <w:p w14:paraId="05724147" w14:textId="0D30A9B3"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01/02/2022</w:t>
            </w:r>
          </w:p>
        </w:tc>
        <w:tc>
          <w:tcPr>
            <w:tcW w:w="1114" w:type="pct"/>
          </w:tcPr>
          <w:p w14:paraId="0B3F04D5" w14:textId="770A5095"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1909733</w:t>
            </w:r>
          </w:p>
        </w:tc>
      </w:tr>
      <w:tr w:rsidR="009F2DDC" w14:paraId="7E7A3F02"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6FDDB1E2" w14:textId="3232088A" w:rsidR="009F2DDC" w:rsidRPr="00E715B1" w:rsidRDefault="009F2DDC" w:rsidP="00590EDD">
            <w:pPr>
              <w:overflowPunct/>
              <w:autoSpaceDE/>
              <w:autoSpaceDN/>
              <w:adjustRightInd/>
              <w:jc w:val="center"/>
              <w:textAlignment w:val="auto"/>
            </w:pPr>
            <w:r w:rsidRPr="00E715B1">
              <w:t>18/01/2022</w:t>
            </w:r>
          </w:p>
        </w:tc>
        <w:tc>
          <w:tcPr>
            <w:tcW w:w="1114" w:type="pct"/>
          </w:tcPr>
          <w:p w14:paraId="26FE25C3" w14:textId="028EB296"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1726822</w:t>
            </w:r>
          </w:p>
        </w:tc>
        <w:tc>
          <w:tcPr>
            <w:tcW w:w="1386" w:type="pct"/>
          </w:tcPr>
          <w:p w14:paraId="7EFB6AA6" w14:textId="6FB51B9E"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02/02/2022</w:t>
            </w:r>
          </w:p>
        </w:tc>
        <w:tc>
          <w:tcPr>
            <w:tcW w:w="1114" w:type="pct"/>
          </w:tcPr>
          <w:p w14:paraId="0E376715" w14:textId="77B2B817"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1923234</w:t>
            </w:r>
          </w:p>
        </w:tc>
      </w:tr>
      <w:tr w:rsidR="009F2DDC" w14:paraId="2F5F7083"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32D01A47" w14:textId="4055A3BE" w:rsidR="009F2DDC" w:rsidRPr="00E715B1" w:rsidRDefault="009F2DDC" w:rsidP="00590EDD">
            <w:pPr>
              <w:overflowPunct/>
              <w:autoSpaceDE/>
              <w:autoSpaceDN/>
              <w:adjustRightInd/>
              <w:jc w:val="center"/>
              <w:textAlignment w:val="auto"/>
            </w:pPr>
            <w:r w:rsidRPr="00E715B1">
              <w:t>19/01/2022</w:t>
            </w:r>
          </w:p>
        </w:tc>
        <w:tc>
          <w:tcPr>
            <w:tcW w:w="1114" w:type="pct"/>
          </w:tcPr>
          <w:p w14:paraId="748CD4A8" w14:textId="5BB5F8C3"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1739513</w:t>
            </w:r>
          </w:p>
        </w:tc>
        <w:tc>
          <w:tcPr>
            <w:tcW w:w="1386" w:type="pct"/>
          </w:tcPr>
          <w:p w14:paraId="59C71A14" w14:textId="7523F5B2"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03/02/2022</w:t>
            </w:r>
          </w:p>
        </w:tc>
        <w:tc>
          <w:tcPr>
            <w:tcW w:w="1114" w:type="pct"/>
          </w:tcPr>
          <w:p w14:paraId="46406495" w14:textId="1635017F"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1936794</w:t>
            </w:r>
          </w:p>
        </w:tc>
      </w:tr>
      <w:tr w:rsidR="009F2DDC" w14:paraId="45B96245"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7B6C16E5" w14:textId="3491775C" w:rsidR="009F2DDC" w:rsidRPr="00E715B1" w:rsidRDefault="009F2DDC" w:rsidP="00590EDD">
            <w:pPr>
              <w:overflowPunct/>
              <w:autoSpaceDE/>
              <w:autoSpaceDN/>
              <w:adjustRightInd/>
              <w:jc w:val="center"/>
              <w:textAlignment w:val="auto"/>
            </w:pPr>
            <w:r w:rsidRPr="00E715B1">
              <w:t>20/01/2022</w:t>
            </w:r>
          </w:p>
        </w:tc>
        <w:tc>
          <w:tcPr>
            <w:tcW w:w="1114" w:type="pct"/>
          </w:tcPr>
          <w:p w14:paraId="7CB75011" w14:textId="1DE75AC9"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1752261</w:t>
            </w:r>
          </w:p>
        </w:tc>
        <w:tc>
          <w:tcPr>
            <w:tcW w:w="1386" w:type="pct"/>
          </w:tcPr>
          <w:p w14:paraId="1F878634" w14:textId="2BFF9230"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04/02/2022</w:t>
            </w:r>
          </w:p>
        </w:tc>
        <w:tc>
          <w:tcPr>
            <w:tcW w:w="1114" w:type="pct"/>
          </w:tcPr>
          <w:p w14:paraId="2D342D44" w14:textId="7B18B898"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1950413</w:t>
            </w:r>
          </w:p>
        </w:tc>
      </w:tr>
      <w:tr w:rsidR="009F2DDC" w14:paraId="33C6BF48"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73FBBF5D" w14:textId="58DFC65A" w:rsidR="009F2DDC" w:rsidRPr="00E715B1" w:rsidRDefault="009F2DDC" w:rsidP="00590EDD">
            <w:pPr>
              <w:overflowPunct/>
              <w:autoSpaceDE/>
              <w:autoSpaceDN/>
              <w:adjustRightInd/>
              <w:jc w:val="center"/>
              <w:textAlignment w:val="auto"/>
            </w:pPr>
            <w:r w:rsidRPr="00E715B1">
              <w:t>21/01/2022</w:t>
            </w:r>
          </w:p>
        </w:tc>
        <w:tc>
          <w:tcPr>
            <w:tcW w:w="1114" w:type="pct"/>
          </w:tcPr>
          <w:p w14:paraId="1BE94BDF" w14:textId="4502B603"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1765066</w:t>
            </w:r>
          </w:p>
        </w:tc>
        <w:tc>
          <w:tcPr>
            <w:tcW w:w="1386" w:type="pct"/>
          </w:tcPr>
          <w:p w14:paraId="601071DE" w14:textId="11363055"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05/02/2022</w:t>
            </w:r>
          </w:p>
        </w:tc>
        <w:tc>
          <w:tcPr>
            <w:tcW w:w="1114" w:type="pct"/>
          </w:tcPr>
          <w:p w14:paraId="71ED32E7" w14:textId="7243424C"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1964091</w:t>
            </w:r>
          </w:p>
        </w:tc>
      </w:tr>
      <w:tr w:rsidR="009F2DDC" w14:paraId="52E9FE43"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6AA4EE44" w14:textId="1456E1EF" w:rsidR="009F2DDC" w:rsidRPr="00E715B1" w:rsidRDefault="009F2DDC" w:rsidP="00590EDD">
            <w:pPr>
              <w:overflowPunct/>
              <w:autoSpaceDE/>
              <w:autoSpaceDN/>
              <w:adjustRightInd/>
              <w:jc w:val="center"/>
              <w:textAlignment w:val="auto"/>
            </w:pPr>
            <w:r w:rsidRPr="00E715B1">
              <w:t>22/01/2022</w:t>
            </w:r>
          </w:p>
        </w:tc>
        <w:tc>
          <w:tcPr>
            <w:tcW w:w="1114" w:type="pct"/>
          </w:tcPr>
          <w:p w14:paraId="5455A0FC" w14:textId="6313AF63"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1777928</w:t>
            </w:r>
          </w:p>
        </w:tc>
        <w:tc>
          <w:tcPr>
            <w:tcW w:w="1386" w:type="pct"/>
          </w:tcPr>
          <w:p w14:paraId="740DCE2B" w14:textId="11AB7570"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06/02/2022</w:t>
            </w:r>
          </w:p>
        </w:tc>
        <w:tc>
          <w:tcPr>
            <w:tcW w:w="1114" w:type="pct"/>
          </w:tcPr>
          <w:p w14:paraId="50AB33AB" w14:textId="29DBF902"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1977828</w:t>
            </w:r>
          </w:p>
        </w:tc>
      </w:tr>
      <w:tr w:rsidR="009F2DDC" w14:paraId="55CC8201"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75CC33B1" w14:textId="2D197C53" w:rsidR="009F2DDC" w:rsidRPr="00E715B1" w:rsidRDefault="009F2DDC" w:rsidP="00590EDD">
            <w:pPr>
              <w:overflowPunct/>
              <w:autoSpaceDE/>
              <w:autoSpaceDN/>
              <w:adjustRightInd/>
              <w:jc w:val="center"/>
              <w:textAlignment w:val="auto"/>
            </w:pPr>
            <w:r w:rsidRPr="00E715B1">
              <w:t>23/01/2022</w:t>
            </w:r>
          </w:p>
        </w:tc>
        <w:tc>
          <w:tcPr>
            <w:tcW w:w="1114" w:type="pct"/>
          </w:tcPr>
          <w:p w14:paraId="35E807F6" w14:textId="781FF95C"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1790848</w:t>
            </w:r>
          </w:p>
        </w:tc>
        <w:tc>
          <w:tcPr>
            <w:tcW w:w="1386" w:type="pct"/>
          </w:tcPr>
          <w:p w14:paraId="2186292F" w14:textId="15258673"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07/02/2022</w:t>
            </w:r>
          </w:p>
        </w:tc>
        <w:tc>
          <w:tcPr>
            <w:tcW w:w="1114" w:type="pct"/>
          </w:tcPr>
          <w:p w14:paraId="32E6A81F" w14:textId="69F42B11"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1991624</w:t>
            </w:r>
          </w:p>
        </w:tc>
      </w:tr>
      <w:tr w:rsidR="009F2DDC" w14:paraId="316E5A83"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21A44AEA" w14:textId="6EB04682" w:rsidR="009F2DDC" w:rsidRPr="00E715B1" w:rsidRDefault="009F2DDC" w:rsidP="00590EDD">
            <w:pPr>
              <w:overflowPunct/>
              <w:autoSpaceDE/>
              <w:autoSpaceDN/>
              <w:adjustRightInd/>
              <w:jc w:val="center"/>
              <w:textAlignment w:val="auto"/>
            </w:pPr>
            <w:r w:rsidRPr="00E715B1">
              <w:t>24/01/2022</w:t>
            </w:r>
          </w:p>
        </w:tc>
        <w:tc>
          <w:tcPr>
            <w:tcW w:w="1114" w:type="pct"/>
          </w:tcPr>
          <w:p w14:paraId="36DAB1B9" w14:textId="219C86C0"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1803826</w:t>
            </w:r>
          </w:p>
        </w:tc>
        <w:tc>
          <w:tcPr>
            <w:tcW w:w="1386" w:type="pct"/>
          </w:tcPr>
          <w:p w14:paraId="7EE0E151" w14:textId="31417C5A"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08/02/2022</w:t>
            </w:r>
          </w:p>
        </w:tc>
        <w:tc>
          <w:tcPr>
            <w:tcW w:w="1114" w:type="pct"/>
          </w:tcPr>
          <w:p w14:paraId="1430DBD6" w14:textId="45DBD27B"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2005479</w:t>
            </w:r>
          </w:p>
        </w:tc>
      </w:tr>
      <w:tr w:rsidR="009F2DDC" w14:paraId="4C3D6AE1"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71932F26" w14:textId="0B8C31F4" w:rsidR="009F2DDC" w:rsidRPr="00E715B1" w:rsidRDefault="009F2DDC" w:rsidP="00590EDD">
            <w:pPr>
              <w:overflowPunct/>
              <w:autoSpaceDE/>
              <w:autoSpaceDN/>
              <w:adjustRightInd/>
              <w:jc w:val="center"/>
              <w:textAlignment w:val="auto"/>
            </w:pPr>
            <w:r w:rsidRPr="00E715B1">
              <w:t>25/01/2022</w:t>
            </w:r>
          </w:p>
        </w:tc>
        <w:tc>
          <w:tcPr>
            <w:tcW w:w="1114" w:type="pct"/>
          </w:tcPr>
          <w:p w14:paraId="3684C3A9" w14:textId="134DAFED"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1816861</w:t>
            </w:r>
          </w:p>
        </w:tc>
        <w:tc>
          <w:tcPr>
            <w:tcW w:w="1386" w:type="pct"/>
          </w:tcPr>
          <w:p w14:paraId="1E52F1CE" w14:textId="6430C1AA"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09/02/2022</w:t>
            </w:r>
          </w:p>
        </w:tc>
        <w:tc>
          <w:tcPr>
            <w:tcW w:w="1114" w:type="pct"/>
          </w:tcPr>
          <w:p w14:paraId="6F132348" w14:textId="6E1A55F7"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2019394</w:t>
            </w:r>
          </w:p>
        </w:tc>
      </w:tr>
      <w:tr w:rsidR="009F2DDC" w14:paraId="712B8A64"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6B3A1EF7" w14:textId="6DB2ED88" w:rsidR="009F2DDC" w:rsidRPr="00E715B1" w:rsidRDefault="009F2DDC" w:rsidP="00590EDD">
            <w:pPr>
              <w:overflowPunct/>
              <w:autoSpaceDE/>
              <w:autoSpaceDN/>
              <w:adjustRightInd/>
              <w:jc w:val="center"/>
              <w:textAlignment w:val="auto"/>
            </w:pPr>
            <w:r w:rsidRPr="00E715B1">
              <w:t>26/01/2022</w:t>
            </w:r>
          </w:p>
        </w:tc>
        <w:tc>
          <w:tcPr>
            <w:tcW w:w="1114" w:type="pct"/>
          </w:tcPr>
          <w:p w14:paraId="2FC2D2C8" w14:textId="3AB110A8"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1829954</w:t>
            </w:r>
          </w:p>
        </w:tc>
        <w:tc>
          <w:tcPr>
            <w:tcW w:w="1386" w:type="pct"/>
          </w:tcPr>
          <w:p w14:paraId="601D0F9B" w14:textId="3A9D0A21"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10/02/2022</w:t>
            </w:r>
          </w:p>
        </w:tc>
        <w:tc>
          <w:tcPr>
            <w:tcW w:w="1114" w:type="pct"/>
          </w:tcPr>
          <w:p w14:paraId="55EC9C0D" w14:textId="37A8B1A8" w:rsidR="009F2DDC" w:rsidRPr="00590EDD" w:rsidRDefault="009F2DDC" w:rsidP="00590EDD">
            <w:pPr>
              <w:keepNext/>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2033369</w:t>
            </w:r>
          </w:p>
        </w:tc>
      </w:tr>
    </w:tbl>
    <w:p w14:paraId="2E691F35" w14:textId="4BA92CE5" w:rsidR="003D3196" w:rsidRDefault="003D3196" w:rsidP="003D3196">
      <w:pPr>
        <w:pStyle w:val="ThesisTable"/>
      </w:pPr>
      <w:bookmarkStart w:id="311" w:name="_Toc91889244"/>
      <w:bookmarkStart w:id="312" w:name="_Toc92983598"/>
      <w:r>
        <w:t xml:space="preserve">Bảng </w:t>
      </w:r>
      <w:fldSimple w:instr=" STYLEREF 1 \s ">
        <w:r w:rsidR="00822049">
          <w:rPr>
            <w:noProof/>
          </w:rPr>
          <w:t>4</w:t>
        </w:r>
      </w:fldSimple>
      <w:r w:rsidR="003601E9">
        <w:noBreakHyphen/>
      </w:r>
      <w:fldSimple w:instr=" SEQ Bảng \* ARABIC \s 1 ">
        <w:r w:rsidR="00822049">
          <w:rPr>
            <w:noProof/>
          </w:rPr>
          <w:t>3</w:t>
        </w:r>
      </w:fldSimple>
      <w:r>
        <w:t xml:space="preserve">. </w:t>
      </w:r>
      <w:r w:rsidRPr="00CA48C4">
        <w:t>Bảng kết quả dự đoán số ca nhiễm của Việt Nam</w:t>
      </w:r>
      <w:bookmarkEnd w:id="311"/>
      <w:bookmarkEnd w:id="312"/>
    </w:p>
    <w:p w14:paraId="31D9A6AC" w14:textId="0980A9F2" w:rsidR="003D3196" w:rsidRDefault="006940FC" w:rsidP="00AB237B">
      <w:pPr>
        <w:ind w:firstLine="357"/>
      </w:pPr>
      <w:r>
        <w:t>Bảng 4-3</w:t>
      </w:r>
      <w:r w:rsidR="003D3196">
        <w:t xml:space="preserve"> là bảng kết quả dự đoán</w:t>
      </w:r>
      <w:r w:rsidR="00841CE1">
        <w:t xml:space="preserve"> số ca nhiễm</w:t>
      </w:r>
      <w:r w:rsidR="003D3196">
        <w:t xml:space="preserve"> sử dụng thuật toán </w:t>
      </w:r>
      <w:r w:rsidR="003D3196" w:rsidRPr="00850865">
        <w:t>Polynomial Regression</w:t>
      </w:r>
      <w:r w:rsidR="00F60177">
        <w:t xml:space="preserve"> với t</w:t>
      </w:r>
      <w:r w:rsidR="003D3196">
        <w:t xml:space="preserve">hời gian dự đoán là 30 ngày từ </w:t>
      </w:r>
      <w:r w:rsidR="00417507">
        <w:t xml:space="preserve">ngày </w:t>
      </w:r>
      <w:r w:rsidR="009F2DDC">
        <w:t xml:space="preserve">12/01/2022 đến </w:t>
      </w:r>
      <w:r w:rsidR="00417507">
        <w:t xml:space="preserve">ngày </w:t>
      </w:r>
      <w:r w:rsidR="009F2DDC">
        <w:t>10/02</w:t>
      </w:r>
      <w:r w:rsidR="003D3196" w:rsidRPr="009005FB">
        <w:t>/2022</w:t>
      </w:r>
      <w:r w:rsidR="003D3196">
        <w:t>. S</w:t>
      </w:r>
      <w:r w:rsidR="009F2DDC">
        <w:t>ố ca nh</w:t>
      </w:r>
      <w:r w:rsidR="003601E9">
        <w:t>iễm dự đoán tăng từ 1.652 triệu</w:t>
      </w:r>
      <w:r w:rsidR="00F94514">
        <w:t xml:space="preserve"> </w:t>
      </w:r>
      <w:r w:rsidR="009F2DDC">
        <w:t>đến 203.33</w:t>
      </w:r>
      <w:r w:rsidR="003601E9">
        <w:t xml:space="preserve"> triệu</w:t>
      </w:r>
      <w:r w:rsidR="00F94514">
        <w:t xml:space="preserve"> </w:t>
      </w:r>
      <w:r w:rsidR="003D3196">
        <w:t xml:space="preserve">với độ dao động </w:t>
      </w:r>
      <w:r w:rsidR="003D3196">
        <w:rPr>
          <w:rFonts w:ascii="Cambria Math" w:hAnsi="Cambria Math"/>
        </w:rPr>
        <w:t>∆</w:t>
      </w:r>
      <w:r w:rsidR="003D3196">
        <w:t>=</w:t>
      </w:r>
      <w:r w:rsidR="009F2DDC">
        <w:t>381.</w:t>
      </w:r>
      <w:r w:rsidR="009F2DDC" w:rsidRPr="009F2DDC">
        <w:t>500</w:t>
      </w:r>
      <w:r w:rsidR="003D3196">
        <w:t xml:space="preserve">, trung bình </w:t>
      </w:r>
      <w:r w:rsidR="009F2DDC">
        <w:t>12.</w:t>
      </w:r>
      <w:r w:rsidR="009F2DDC" w:rsidRPr="009F2DDC">
        <w:t>716</w:t>
      </w:r>
      <w:r w:rsidR="00AB237B">
        <w:t xml:space="preserve"> ca nhiễm/ngày. </w:t>
      </w:r>
      <w:r w:rsidR="00841CE1">
        <w:t xml:space="preserve">Với số ca nhiễm trung bình này, con số này </w:t>
      </w:r>
      <w:r w:rsidR="00F94514">
        <w:t>gần bằng với số ca nhiễm mỗi ngày thực tế của Việt Nam trong khoảng 5 tháng gần đây.</w:t>
      </w:r>
    </w:p>
    <w:p w14:paraId="7DF16C14" w14:textId="77777777" w:rsidR="00841CE1" w:rsidRDefault="00841CE1" w:rsidP="00F94514"/>
    <w:tbl>
      <w:tblPr>
        <w:tblStyle w:val="GridTable1Light"/>
        <w:tblW w:w="5000" w:type="pct"/>
        <w:tblLook w:val="04A0" w:firstRow="1" w:lastRow="0" w:firstColumn="1" w:lastColumn="0" w:noHBand="0" w:noVBand="1"/>
      </w:tblPr>
      <w:tblGrid>
        <w:gridCol w:w="2294"/>
        <w:gridCol w:w="1846"/>
        <w:gridCol w:w="2320"/>
        <w:gridCol w:w="2320"/>
      </w:tblGrid>
      <w:tr w:rsidR="003941DB" w14:paraId="5D66A9C0" w14:textId="383D4CB4" w:rsidTr="003A1845">
        <w:trPr>
          <w:cnfStyle w:val="100000000000" w:firstRow="1" w:lastRow="0" w:firstColumn="0" w:lastColumn="0" w:oddVBand="0" w:evenVBand="0" w:oddHBand="0" w:evenHBand="0" w:firstRowFirstColumn="0" w:firstRowLastColumn="0" w:lastRowFirstColumn="0" w:lastRowLastColumn="0"/>
          <w:trHeight w:val="23"/>
        </w:trPr>
        <w:tc>
          <w:tcPr>
            <w:cnfStyle w:val="001000000000" w:firstRow="0" w:lastRow="0" w:firstColumn="1" w:lastColumn="0" w:oddVBand="0" w:evenVBand="0" w:oddHBand="0" w:evenHBand="0" w:firstRowFirstColumn="0" w:firstRowLastColumn="0" w:lastRowFirstColumn="0" w:lastRowLastColumn="0"/>
            <w:tcW w:w="1306" w:type="pct"/>
          </w:tcPr>
          <w:p w14:paraId="64399742" w14:textId="1984E3B5" w:rsidR="003941DB" w:rsidRDefault="003941DB" w:rsidP="003A1845">
            <w:pPr>
              <w:overflowPunct/>
              <w:autoSpaceDE/>
              <w:autoSpaceDN/>
              <w:adjustRightInd/>
              <w:jc w:val="center"/>
              <w:textAlignment w:val="auto"/>
            </w:pPr>
            <w:r>
              <w:lastRenderedPageBreak/>
              <w:t>Ngày</w:t>
            </w:r>
          </w:p>
        </w:tc>
        <w:tc>
          <w:tcPr>
            <w:tcW w:w="1051" w:type="pct"/>
          </w:tcPr>
          <w:p w14:paraId="106C98F8" w14:textId="1583DC40" w:rsidR="003941DB" w:rsidRDefault="003941DB" w:rsidP="003A1845">
            <w:pPr>
              <w:overflowPunct/>
              <w:autoSpaceDE/>
              <w:autoSpaceDN/>
              <w:adjustRightInd/>
              <w:jc w:val="center"/>
              <w:textAlignment w:val="auto"/>
              <w:cnfStyle w:val="100000000000" w:firstRow="1" w:lastRow="0" w:firstColumn="0" w:lastColumn="0" w:oddVBand="0" w:evenVBand="0" w:oddHBand="0" w:evenHBand="0" w:firstRowFirstColumn="0" w:firstRowLastColumn="0" w:lastRowFirstColumn="0" w:lastRowLastColumn="0"/>
            </w:pPr>
            <w:r>
              <w:t>Thực tế</w:t>
            </w:r>
          </w:p>
        </w:tc>
        <w:tc>
          <w:tcPr>
            <w:tcW w:w="1321" w:type="pct"/>
          </w:tcPr>
          <w:p w14:paraId="31351B57" w14:textId="225876A1" w:rsidR="003941DB" w:rsidRDefault="003941DB" w:rsidP="003A1845">
            <w:pPr>
              <w:overflowPunct/>
              <w:autoSpaceDE/>
              <w:autoSpaceDN/>
              <w:adjustRightInd/>
              <w:jc w:val="center"/>
              <w:textAlignment w:val="auto"/>
              <w:cnfStyle w:val="100000000000" w:firstRow="1" w:lastRow="0" w:firstColumn="0" w:lastColumn="0" w:oddVBand="0" w:evenVBand="0" w:oddHBand="0" w:evenHBand="0" w:firstRowFirstColumn="0" w:firstRowLastColumn="0" w:lastRowFirstColumn="0" w:lastRowLastColumn="0"/>
            </w:pPr>
            <w:r w:rsidRPr="00143A49">
              <w:t>Polynomial</w:t>
            </w:r>
          </w:p>
        </w:tc>
        <w:tc>
          <w:tcPr>
            <w:tcW w:w="1321" w:type="pct"/>
          </w:tcPr>
          <w:p w14:paraId="22B474A0" w14:textId="4AB7C765" w:rsidR="003941DB" w:rsidRPr="00143A49" w:rsidRDefault="003941DB" w:rsidP="003A1845">
            <w:pPr>
              <w:overflowPunct/>
              <w:autoSpaceDE/>
              <w:autoSpaceDN/>
              <w:adjustRightInd/>
              <w:jc w:val="center"/>
              <w:textAlignment w:val="auto"/>
              <w:cnfStyle w:val="100000000000" w:firstRow="1" w:lastRow="0" w:firstColumn="0" w:lastColumn="0" w:oddVBand="0" w:evenVBand="0" w:oddHBand="0" w:evenHBand="0" w:firstRowFirstColumn="0" w:firstRowLastColumn="0" w:lastRowFirstColumn="0" w:lastRowLastColumn="0"/>
            </w:pPr>
            <w:r>
              <w:t>%</w:t>
            </w:r>
            <w:r w:rsidRPr="00E76750">
              <w:t>Δ</w:t>
            </w:r>
          </w:p>
        </w:tc>
      </w:tr>
      <w:tr w:rsidR="003941DB" w14:paraId="695644F6" w14:textId="7FEAF2CA"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468B2016" w14:textId="6384035A" w:rsidR="003941DB" w:rsidRDefault="00D35E0D" w:rsidP="00D35E0D">
            <w:pPr>
              <w:overflowPunct/>
              <w:autoSpaceDE/>
              <w:autoSpaceDN/>
              <w:adjustRightInd/>
              <w:jc w:val="center"/>
              <w:textAlignment w:val="auto"/>
            </w:pPr>
            <w:r>
              <w:t>28/12</w:t>
            </w:r>
            <w:r w:rsidR="003941DB" w:rsidRPr="001E45BE">
              <w:t>/2021</w:t>
            </w:r>
          </w:p>
        </w:tc>
        <w:tc>
          <w:tcPr>
            <w:tcW w:w="1051" w:type="pct"/>
          </w:tcPr>
          <w:p w14:paraId="625AD710" w14:textId="27D1D874"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1680985</w:t>
            </w:r>
          </w:p>
        </w:tc>
        <w:tc>
          <w:tcPr>
            <w:tcW w:w="1321" w:type="pct"/>
          </w:tcPr>
          <w:p w14:paraId="51F9704E" w14:textId="36CBC0F3"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1473288</w:t>
            </w:r>
          </w:p>
        </w:tc>
        <w:tc>
          <w:tcPr>
            <w:tcW w:w="1321" w:type="pct"/>
          </w:tcPr>
          <w:p w14:paraId="73713953" w14:textId="158E5C2A" w:rsidR="003941DB" w:rsidRPr="00143A49"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12.356</w:t>
            </w:r>
          </w:p>
        </w:tc>
      </w:tr>
      <w:tr w:rsidR="003941DB" w14:paraId="1FBB0D93" w14:textId="59B10E6D"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2DA08F66" w14:textId="58ED20E8" w:rsidR="003941DB" w:rsidRDefault="00D35E0D" w:rsidP="003A1845">
            <w:pPr>
              <w:overflowPunct/>
              <w:autoSpaceDE/>
              <w:autoSpaceDN/>
              <w:adjustRightInd/>
              <w:jc w:val="center"/>
              <w:textAlignment w:val="auto"/>
            </w:pPr>
            <w:r>
              <w:t>29/12</w:t>
            </w:r>
            <w:r w:rsidR="003941DB" w:rsidRPr="001E45BE">
              <w:t>/2021</w:t>
            </w:r>
          </w:p>
        </w:tc>
        <w:tc>
          <w:tcPr>
            <w:tcW w:w="1051" w:type="pct"/>
          </w:tcPr>
          <w:p w14:paraId="03AA0377" w14:textId="3869A06D"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1694874</w:t>
            </w:r>
          </w:p>
        </w:tc>
        <w:tc>
          <w:tcPr>
            <w:tcW w:w="1321" w:type="pct"/>
          </w:tcPr>
          <w:p w14:paraId="2C53A3AE" w14:textId="41B6088A"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1484808</w:t>
            </w:r>
          </w:p>
        </w:tc>
        <w:tc>
          <w:tcPr>
            <w:tcW w:w="1321" w:type="pct"/>
          </w:tcPr>
          <w:p w14:paraId="78834D60" w14:textId="1172668A" w:rsidR="003941DB" w:rsidRPr="00143A49"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12.394</w:t>
            </w:r>
          </w:p>
        </w:tc>
      </w:tr>
      <w:tr w:rsidR="003941DB" w14:paraId="4F41959D" w14:textId="603C5DA6"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66047F31" w14:textId="4EE24578" w:rsidR="003941DB" w:rsidRDefault="00D35E0D" w:rsidP="003A1845">
            <w:pPr>
              <w:overflowPunct/>
              <w:autoSpaceDE/>
              <w:autoSpaceDN/>
              <w:adjustRightInd/>
              <w:jc w:val="center"/>
              <w:textAlignment w:val="auto"/>
            </w:pPr>
            <w:r>
              <w:t>30/12</w:t>
            </w:r>
            <w:r w:rsidR="003941DB" w:rsidRPr="001E45BE">
              <w:t>/2021</w:t>
            </w:r>
          </w:p>
        </w:tc>
        <w:tc>
          <w:tcPr>
            <w:tcW w:w="1051" w:type="pct"/>
          </w:tcPr>
          <w:p w14:paraId="55905CE2" w14:textId="473C379C"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1714742</w:t>
            </w:r>
          </w:p>
        </w:tc>
        <w:tc>
          <w:tcPr>
            <w:tcW w:w="1321" w:type="pct"/>
          </w:tcPr>
          <w:p w14:paraId="1E481B07" w14:textId="7F725CF0"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1496382</w:t>
            </w:r>
          </w:p>
        </w:tc>
        <w:tc>
          <w:tcPr>
            <w:tcW w:w="1321" w:type="pct"/>
          </w:tcPr>
          <w:p w14:paraId="06E19A3A" w14:textId="6CD48735" w:rsidR="003941DB" w:rsidRPr="00143A49"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12.734</w:t>
            </w:r>
          </w:p>
        </w:tc>
      </w:tr>
      <w:tr w:rsidR="003941DB" w14:paraId="57CF1D40" w14:textId="17E64C49"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2215791C" w14:textId="37C1F8A7" w:rsidR="003941DB" w:rsidRDefault="00D35E0D" w:rsidP="003A1845">
            <w:pPr>
              <w:overflowPunct/>
              <w:autoSpaceDE/>
              <w:autoSpaceDN/>
              <w:adjustRightInd/>
              <w:jc w:val="center"/>
              <w:textAlignment w:val="auto"/>
            </w:pPr>
            <w:r>
              <w:t>31/12</w:t>
            </w:r>
            <w:r w:rsidR="003941DB" w:rsidRPr="001E45BE">
              <w:t>/2021</w:t>
            </w:r>
          </w:p>
        </w:tc>
        <w:tc>
          <w:tcPr>
            <w:tcW w:w="1051" w:type="pct"/>
          </w:tcPr>
          <w:p w14:paraId="2CD3EF2E" w14:textId="6C2E367C"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1731257</w:t>
            </w:r>
          </w:p>
        </w:tc>
        <w:tc>
          <w:tcPr>
            <w:tcW w:w="1321" w:type="pct"/>
          </w:tcPr>
          <w:p w14:paraId="598B808A" w14:textId="616455FA"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1508011</w:t>
            </w:r>
          </w:p>
        </w:tc>
        <w:tc>
          <w:tcPr>
            <w:tcW w:w="1321" w:type="pct"/>
          </w:tcPr>
          <w:p w14:paraId="79093C3F" w14:textId="3053FC9B" w:rsidR="003941DB" w:rsidRPr="00143A49"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12.895</w:t>
            </w:r>
          </w:p>
        </w:tc>
      </w:tr>
      <w:tr w:rsidR="003941DB" w14:paraId="4A9DECC7" w14:textId="725931C6"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3FA20867" w14:textId="1B07CA8C" w:rsidR="003941DB" w:rsidRDefault="00D35E0D" w:rsidP="003A1845">
            <w:pPr>
              <w:overflowPunct/>
              <w:autoSpaceDE/>
              <w:autoSpaceDN/>
              <w:adjustRightInd/>
              <w:jc w:val="center"/>
              <w:textAlignment w:val="auto"/>
            </w:pPr>
            <w:r>
              <w:t>0</w:t>
            </w:r>
            <w:r w:rsidR="003941DB" w:rsidRPr="001E45BE">
              <w:t>1/</w:t>
            </w:r>
            <w:r>
              <w:t>0</w:t>
            </w:r>
            <w:r w:rsidR="003941DB" w:rsidRPr="001E45BE">
              <w:t>1/2022</w:t>
            </w:r>
          </w:p>
        </w:tc>
        <w:tc>
          <w:tcPr>
            <w:tcW w:w="1051" w:type="pct"/>
          </w:tcPr>
          <w:p w14:paraId="46291D53" w14:textId="43ED1295"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1746092</w:t>
            </w:r>
          </w:p>
        </w:tc>
        <w:tc>
          <w:tcPr>
            <w:tcW w:w="1321" w:type="pct"/>
          </w:tcPr>
          <w:p w14:paraId="3256E50D" w14:textId="61433C26"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1519695</w:t>
            </w:r>
          </w:p>
        </w:tc>
        <w:tc>
          <w:tcPr>
            <w:tcW w:w="1321" w:type="pct"/>
          </w:tcPr>
          <w:p w14:paraId="62D7608E" w14:textId="210EA5FF" w:rsidR="003941DB" w:rsidRPr="00143A49"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12.966</w:t>
            </w:r>
          </w:p>
        </w:tc>
      </w:tr>
      <w:tr w:rsidR="00D35E0D" w14:paraId="4998CE9B" w14:textId="7BA00984"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27916BF5" w14:textId="7B21D4C4" w:rsidR="00D35E0D" w:rsidRDefault="00D35E0D" w:rsidP="00D35E0D">
            <w:pPr>
              <w:overflowPunct/>
              <w:autoSpaceDE/>
              <w:autoSpaceDN/>
              <w:adjustRightInd/>
              <w:jc w:val="center"/>
              <w:textAlignment w:val="auto"/>
            </w:pPr>
            <w:r w:rsidRPr="00AE0AB8">
              <w:t>0</w:t>
            </w:r>
            <w:r>
              <w:t>2</w:t>
            </w:r>
            <w:r w:rsidRPr="00AE0AB8">
              <w:t>/01/2022</w:t>
            </w:r>
          </w:p>
        </w:tc>
        <w:tc>
          <w:tcPr>
            <w:tcW w:w="1051" w:type="pct"/>
          </w:tcPr>
          <w:p w14:paraId="10E74B6E" w14:textId="78EEA861"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1763040</w:t>
            </w:r>
          </w:p>
        </w:tc>
        <w:tc>
          <w:tcPr>
            <w:tcW w:w="1321" w:type="pct"/>
          </w:tcPr>
          <w:p w14:paraId="144581FF" w14:textId="6B675FF5"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1531434</w:t>
            </w:r>
          </w:p>
        </w:tc>
        <w:tc>
          <w:tcPr>
            <w:tcW w:w="1321" w:type="pct"/>
          </w:tcPr>
          <w:p w14:paraId="4599F64D" w14:textId="4A02D964" w:rsidR="00D35E0D" w:rsidRPr="00143A49"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13.137</w:t>
            </w:r>
          </w:p>
        </w:tc>
      </w:tr>
      <w:tr w:rsidR="00D35E0D" w14:paraId="6F1FA945" w14:textId="3E8AD0CC"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063AE847" w14:textId="139DA1E9" w:rsidR="00D35E0D" w:rsidRDefault="00D35E0D" w:rsidP="00D35E0D">
            <w:pPr>
              <w:overflowPunct/>
              <w:autoSpaceDE/>
              <w:autoSpaceDN/>
              <w:adjustRightInd/>
              <w:jc w:val="center"/>
              <w:textAlignment w:val="auto"/>
            </w:pPr>
            <w:r w:rsidRPr="00AE0AB8">
              <w:t>0</w:t>
            </w:r>
            <w:r>
              <w:t>3</w:t>
            </w:r>
            <w:r w:rsidRPr="00AE0AB8">
              <w:t>/01/2022</w:t>
            </w:r>
          </w:p>
        </w:tc>
        <w:tc>
          <w:tcPr>
            <w:tcW w:w="1051" w:type="pct"/>
          </w:tcPr>
          <w:p w14:paraId="1CEDA8B6" w14:textId="76BE91AA"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1778976</w:t>
            </w:r>
          </w:p>
        </w:tc>
        <w:tc>
          <w:tcPr>
            <w:tcW w:w="1321" w:type="pct"/>
          </w:tcPr>
          <w:p w14:paraId="646E1B71" w14:textId="77D93841"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1543228</w:t>
            </w:r>
          </w:p>
        </w:tc>
        <w:tc>
          <w:tcPr>
            <w:tcW w:w="1321" w:type="pct"/>
          </w:tcPr>
          <w:p w14:paraId="6E79005E" w14:textId="6A5A9C2E" w:rsidR="00D35E0D" w:rsidRPr="00143A49"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13.252</w:t>
            </w:r>
          </w:p>
        </w:tc>
      </w:tr>
      <w:tr w:rsidR="00D35E0D" w14:paraId="3C0C0D3A" w14:textId="33100352"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2CADB97F" w14:textId="7657B90E" w:rsidR="00D35E0D" w:rsidRDefault="00D35E0D" w:rsidP="00D35E0D">
            <w:pPr>
              <w:overflowPunct/>
              <w:autoSpaceDE/>
              <w:autoSpaceDN/>
              <w:adjustRightInd/>
              <w:jc w:val="center"/>
              <w:textAlignment w:val="auto"/>
            </w:pPr>
            <w:r w:rsidRPr="00AE0AB8">
              <w:t>0</w:t>
            </w:r>
            <w:r>
              <w:t>4</w:t>
            </w:r>
            <w:r w:rsidRPr="00AE0AB8">
              <w:t>/01/2022</w:t>
            </w:r>
          </w:p>
        </w:tc>
        <w:tc>
          <w:tcPr>
            <w:tcW w:w="1051" w:type="pct"/>
          </w:tcPr>
          <w:p w14:paraId="1FB219AD" w14:textId="07E70D7D"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1800704</w:t>
            </w:r>
          </w:p>
        </w:tc>
        <w:tc>
          <w:tcPr>
            <w:tcW w:w="1321" w:type="pct"/>
          </w:tcPr>
          <w:p w14:paraId="0E8FC1D7" w14:textId="6350185C"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1555076</w:t>
            </w:r>
          </w:p>
        </w:tc>
        <w:tc>
          <w:tcPr>
            <w:tcW w:w="1321" w:type="pct"/>
          </w:tcPr>
          <w:p w14:paraId="085C2D4B" w14:textId="31267C29" w:rsidR="00D35E0D" w:rsidRPr="00143A49"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13.641</w:t>
            </w:r>
          </w:p>
        </w:tc>
      </w:tr>
      <w:tr w:rsidR="00D35E0D" w14:paraId="6DAF6C38" w14:textId="53425B2E"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356445C9" w14:textId="6118B190" w:rsidR="00D35E0D" w:rsidRDefault="00D35E0D" w:rsidP="00D35E0D">
            <w:pPr>
              <w:overflowPunct/>
              <w:autoSpaceDE/>
              <w:autoSpaceDN/>
              <w:adjustRightInd/>
              <w:jc w:val="center"/>
              <w:textAlignment w:val="auto"/>
            </w:pPr>
            <w:r w:rsidRPr="00AE0AB8">
              <w:t>0</w:t>
            </w:r>
            <w:r>
              <w:t>5</w:t>
            </w:r>
            <w:r w:rsidRPr="00AE0AB8">
              <w:t>/01/2022</w:t>
            </w:r>
          </w:p>
        </w:tc>
        <w:tc>
          <w:tcPr>
            <w:tcW w:w="1051" w:type="pct"/>
          </w:tcPr>
          <w:p w14:paraId="62D5F015" w14:textId="45FD2916"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1817721</w:t>
            </w:r>
          </w:p>
        </w:tc>
        <w:tc>
          <w:tcPr>
            <w:tcW w:w="1321" w:type="pct"/>
          </w:tcPr>
          <w:p w14:paraId="44683B15" w14:textId="12C38047"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1566981</w:t>
            </w:r>
          </w:p>
        </w:tc>
        <w:tc>
          <w:tcPr>
            <w:tcW w:w="1321" w:type="pct"/>
          </w:tcPr>
          <w:p w14:paraId="33B0D1BF" w14:textId="2C75F681" w:rsidR="00D35E0D" w:rsidRPr="00143A49"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13.794</w:t>
            </w:r>
          </w:p>
        </w:tc>
      </w:tr>
      <w:tr w:rsidR="00D35E0D" w14:paraId="46296978" w14:textId="216B64A8"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7DD78724" w14:textId="1D73853E" w:rsidR="00D35E0D" w:rsidRDefault="00D35E0D" w:rsidP="00D35E0D">
            <w:pPr>
              <w:overflowPunct/>
              <w:autoSpaceDE/>
              <w:autoSpaceDN/>
              <w:adjustRightInd/>
              <w:jc w:val="center"/>
              <w:textAlignment w:val="auto"/>
            </w:pPr>
            <w:r w:rsidRPr="00AE0AB8">
              <w:t>0</w:t>
            </w:r>
            <w:r>
              <w:t>6</w:t>
            </w:r>
            <w:r w:rsidRPr="00AE0AB8">
              <w:t>/01/2022</w:t>
            </w:r>
          </w:p>
        </w:tc>
        <w:tc>
          <w:tcPr>
            <w:tcW w:w="1051" w:type="pct"/>
          </w:tcPr>
          <w:p w14:paraId="5068785F" w14:textId="1C1DFF12"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1843563</w:t>
            </w:r>
          </w:p>
        </w:tc>
        <w:tc>
          <w:tcPr>
            <w:tcW w:w="1321" w:type="pct"/>
          </w:tcPr>
          <w:p w14:paraId="52DEBDEF" w14:textId="711CEB1F"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1578940</w:t>
            </w:r>
          </w:p>
        </w:tc>
        <w:tc>
          <w:tcPr>
            <w:tcW w:w="1321" w:type="pct"/>
          </w:tcPr>
          <w:p w14:paraId="30013376" w14:textId="447E82E3" w:rsidR="00D35E0D" w:rsidRPr="00143A49"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14.354</w:t>
            </w:r>
          </w:p>
        </w:tc>
      </w:tr>
      <w:tr w:rsidR="00D35E0D" w14:paraId="4BCFD2DD" w14:textId="391FF2B6"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3DBFECCC" w14:textId="5A5D5C44" w:rsidR="00D35E0D" w:rsidRDefault="00D35E0D" w:rsidP="00D35E0D">
            <w:pPr>
              <w:overflowPunct/>
              <w:autoSpaceDE/>
              <w:autoSpaceDN/>
              <w:adjustRightInd/>
              <w:jc w:val="center"/>
              <w:textAlignment w:val="auto"/>
            </w:pPr>
            <w:r w:rsidRPr="00AE0AB8">
              <w:t>0</w:t>
            </w:r>
            <w:r>
              <w:t>7</w:t>
            </w:r>
            <w:r w:rsidRPr="00AE0AB8">
              <w:t>/01/2022</w:t>
            </w:r>
          </w:p>
        </w:tc>
        <w:tc>
          <w:tcPr>
            <w:tcW w:w="1051" w:type="pct"/>
          </w:tcPr>
          <w:p w14:paraId="06EC1D8A" w14:textId="45CF135B"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1859841</w:t>
            </w:r>
          </w:p>
        </w:tc>
        <w:tc>
          <w:tcPr>
            <w:tcW w:w="1321" w:type="pct"/>
          </w:tcPr>
          <w:p w14:paraId="2B35D8ED" w14:textId="7D750177"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1590956</w:t>
            </w:r>
          </w:p>
        </w:tc>
        <w:tc>
          <w:tcPr>
            <w:tcW w:w="1321" w:type="pct"/>
          </w:tcPr>
          <w:p w14:paraId="19AEF67A" w14:textId="44701801" w:rsidR="00D35E0D" w:rsidRPr="00143A49"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14.457</w:t>
            </w:r>
          </w:p>
        </w:tc>
      </w:tr>
      <w:tr w:rsidR="00D35E0D" w14:paraId="4A530995" w14:textId="68326F4C"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7ED94F28" w14:textId="624103A6" w:rsidR="00D35E0D" w:rsidRDefault="00D35E0D" w:rsidP="00D35E0D">
            <w:pPr>
              <w:overflowPunct/>
              <w:autoSpaceDE/>
              <w:autoSpaceDN/>
              <w:adjustRightInd/>
              <w:jc w:val="center"/>
              <w:textAlignment w:val="auto"/>
            </w:pPr>
            <w:r w:rsidRPr="00AE0AB8">
              <w:t>0</w:t>
            </w:r>
            <w:r>
              <w:t>8</w:t>
            </w:r>
            <w:r w:rsidRPr="00AE0AB8">
              <w:t>/01/2022</w:t>
            </w:r>
          </w:p>
        </w:tc>
        <w:tc>
          <w:tcPr>
            <w:tcW w:w="1051" w:type="pct"/>
          </w:tcPr>
          <w:p w14:paraId="71BEC0CB" w14:textId="34265E47"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1876394</w:t>
            </w:r>
          </w:p>
        </w:tc>
        <w:tc>
          <w:tcPr>
            <w:tcW w:w="1321" w:type="pct"/>
          </w:tcPr>
          <w:p w14:paraId="3DF710FA" w14:textId="0CC62027"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1603026</w:t>
            </w:r>
          </w:p>
        </w:tc>
        <w:tc>
          <w:tcPr>
            <w:tcW w:w="1321" w:type="pct"/>
          </w:tcPr>
          <w:p w14:paraId="71E4B3A9" w14:textId="1B55BA87" w:rsidR="00D35E0D" w:rsidRPr="00143A49"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14.569</w:t>
            </w:r>
          </w:p>
        </w:tc>
      </w:tr>
      <w:tr w:rsidR="00D35E0D" w14:paraId="0875B9E5" w14:textId="6DCD60AA"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6EA36CE5" w14:textId="75DB6520" w:rsidR="00D35E0D" w:rsidRDefault="00D35E0D" w:rsidP="00D35E0D">
            <w:pPr>
              <w:overflowPunct/>
              <w:autoSpaceDE/>
              <w:autoSpaceDN/>
              <w:adjustRightInd/>
              <w:jc w:val="center"/>
              <w:textAlignment w:val="auto"/>
            </w:pPr>
            <w:r w:rsidRPr="00AE0AB8">
              <w:t>0</w:t>
            </w:r>
            <w:r>
              <w:t>9</w:t>
            </w:r>
            <w:r w:rsidRPr="00AE0AB8">
              <w:t>/01/2022</w:t>
            </w:r>
          </w:p>
        </w:tc>
        <w:tc>
          <w:tcPr>
            <w:tcW w:w="1051" w:type="pct"/>
          </w:tcPr>
          <w:p w14:paraId="0E95903F" w14:textId="3EFBA9ED"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1899575</w:t>
            </w:r>
          </w:p>
        </w:tc>
        <w:tc>
          <w:tcPr>
            <w:tcW w:w="1321" w:type="pct"/>
          </w:tcPr>
          <w:p w14:paraId="1ACB6887" w14:textId="27CC3DA1"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1615153</w:t>
            </w:r>
          </w:p>
        </w:tc>
        <w:tc>
          <w:tcPr>
            <w:tcW w:w="1321" w:type="pct"/>
          </w:tcPr>
          <w:p w14:paraId="7B0246C6" w14:textId="42E1908E" w:rsidR="00D35E0D" w:rsidRPr="00143A49"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14.973</w:t>
            </w:r>
          </w:p>
        </w:tc>
      </w:tr>
      <w:tr w:rsidR="00D35E0D" w14:paraId="1A43AFE3" w14:textId="21622539"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2769382C" w14:textId="6D3D6C61" w:rsidR="00D35E0D" w:rsidRDefault="00D35E0D" w:rsidP="00D35E0D">
            <w:pPr>
              <w:overflowPunct/>
              <w:autoSpaceDE/>
              <w:autoSpaceDN/>
              <w:adjustRightInd/>
              <w:jc w:val="center"/>
              <w:textAlignment w:val="auto"/>
            </w:pPr>
            <w:r>
              <w:t>10</w:t>
            </w:r>
            <w:r w:rsidRPr="00AE0AB8">
              <w:t>/01/2022</w:t>
            </w:r>
          </w:p>
        </w:tc>
        <w:tc>
          <w:tcPr>
            <w:tcW w:w="1051" w:type="pct"/>
          </w:tcPr>
          <w:p w14:paraId="0A9CA962" w14:textId="57B2C4A9"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1914393</w:t>
            </w:r>
          </w:p>
        </w:tc>
        <w:tc>
          <w:tcPr>
            <w:tcW w:w="1321" w:type="pct"/>
          </w:tcPr>
          <w:p w14:paraId="371ACD53" w14:textId="61650B93"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1627335</w:t>
            </w:r>
          </w:p>
        </w:tc>
        <w:tc>
          <w:tcPr>
            <w:tcW w:w="1321" w:type="pct"/>
          </w:tcPr>
          <w:p w14:paraId="4D3AC8F5" w14:textId="62736450" w:rsidR="00D35E0D" w:rsidRPr="00143A49"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14.995</w:t>
            </w:r>
          </w:p>
        </w:tc>
      </w:tr>
      <w:tr w:rsidR="00D35E0D" w14:paraId="69A42AF8" w14:textId="633C4342"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31BF5CED" w14:textId="3C1E61C8" w:rsidR="00D35E0D" w:rsidRDefault="00D35E0D" w:rsidP="00D35E0D">
            <w:pPr>
              <w:overflowPunct/>
              <w:autoSpaceDE/>
              <w:autoSpaceDN/>
              <w:adjustRightInd/>
              <w:jc w:val="center"/>
              <w:textAlignment w:val="auto"/>
            </w:pPr>
            <w:r>
              <w:t>11</w:t>
            </w:r>
            <w:r w:rsidRPr="00AE0AB8">
              <w:t>/01/2022</w:t>
            </w:r>
          </w:p>
        </w:tc>
        <w:tc>
          <w:tcPr>
            <w:tcW w:w="1051" w:type="pct"/>
          </w:tcPr>
          <w:p w14:paraId="155CB230" w14:textId="002F5FE4"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1930428</w:t>
            </w:r>
          </w:p>
        </w:tc>
        <w:tc>
          <w:tcPr>
            <w:tcW w:w="1321" w:type="pct"/>
          </w:tcPr>
          <w:p w14:paraId="202C96DC" w14:textId="7C79E82E"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1639574</w:t>
            </w:r>
          </w:p>
        </w:tc>
        <w:tc>
          <w:tcPr>
            <w:tcW w:w="1321" w:type="pct"/>
          </w:tcPr>
          <w:p w14:paraId="19ED162B" w14:textId="7FDC2AE6" w:rsidR="00D35E0D" w:rsidRPr="00143A49" w:rsidRDefault="00D35E0D" w:rsidP="00D35E0D">
            <w:pPr>
              <w:keepNext/>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15.067</w:t>
            </w:r>
          </w:p>
        </w:tc>
      </w:tr>
    </w:tbl>
    <w:p w14:paraId="7367376E" w14:textId="7E242020" w:rsidR="003601E9" w:rsidRDefault="003601E9" w:rsidP="007A51A0">
      <w:pPr>
        <w:pStyle w:val="ThesisTable"/>
      </w:pPr>
      <w:bookmarkStart w:id="313" w:name="_Toc92983599"/>
      <w:r>
        <w:t xml:space="preserve">Bảng </w:t>
      </w:r>
      <w:fldSimple w:instr=" STYLEREF 1 \s ">
        <w:r w:rsidR="00822049">
          <w:rPr>
            <w:noProof/>
          </w:rPr>
          <w:t>4</w:t>
        </w:r>
      </w:fldSimple>
      <w:r>
        <w:noBreakHyphen/>
      </w:r>
      <w:fldSimple w:instr=" SEQ Bảng \* ARABIC \s 1 ">
        <w:r w:rsidR="00822049">
          <w:rPr>
            <w:noProof/>
          </w:rPr>
          <w:t>4</w:t>
        </w:r>
      </w:fldSimple>
      <w:r>
        <w:t xml:space="preserve">. </w:t>
      </w:r>
      <w:r w:rsidR="00230D4A">
        <w:t>Bảng so sánh</w:t>
      </w:r>
      <w:r w:rsidRPr="00325709">
        <w:t xml:space="preserve"> và sai số </w:t>
      </w:r>
      <w:r w:rsidR="00230D4A">
        <w:t xml:space="preserve">theo ngày </w:t>
      </w:r>
      <w:r w:rsidRPr="00325709">
        <w:t>của các thuật toán so với thực tế</w:t>
      </w:r>
      <w:bookmarkEnd w:id="313"/>
    </w:p>
    <w:p w14:paraId="05DBE616" w14:textId="1C36DA3A" w:rsidR="003D3196" w:rsidRDefault="003601E9" w:rsidP="00C63D3D">
      <w:pPr>
        <w:overflowPunct/>
        <w:autoSpaceDE/>
        <w:autoSpaceDN/>
        <w:adjustRightInd/>
        <w:ind w:firstLine="357"/>
        <w:textAlignment w:val="auto"/>
      </w:pPr>
      <w:r>
        <w:t xml:space="preserve">Bảng 4-4 </w:t>
      </w:r>
      <w:r w:rsidR="00230D4A">
        <w:t xml:space="preserve">là bảng so sánh kết quả dự đoán và phần trăm sai số của thuật toán Polynomial Regression so với dữ liệu thực tế ở Việt Nam. </w:t>
      </w:r>
      <w:r w:rsidR="00230D4A" w:rsidRPr="00230D4A">
        <w:t>%Δ</w:t>
      </w:r>
      <w:r w:rsidR="003A1845">
        <w:t xml:space="preserve"> lớn nhất là 15.067</w:t>
      </w:r>
      <w:r w:rsidR="00C63D3D">
        <w:t>%</w:t>
      </w:r>
      <w:r w:rsidR="003A1845">
        <w:t xml:space="preserve"> vào ngày </w:t>
      </w:r>
      <w:r w:rsidR="00C63D3D">
        <w:t xml:space="preserve">11/01/2022 và </w:t>
      </w:r>
      <w:r w:rsidR="00C63D3D" w:rsidRPr="00230D4A">
        <w:t>%Δ</w:t>
      </w:r>
      <w:r w:rsidR="00C63D3D">
        <w:t xml:space="preserve"> thấp nhất là 12.356% vào ngày </w:t>
      </w:r>
      <w:r w:rsidR="00B92174" w:rsidRPr="00B92174">
        <w:t>28/12/2021</w:t>
      </w:r>
      <w:r w:rsidR="00B92174">
        <w:t xml:space="preserve"> </w:t>
      </w:r>
      <w:r w:rsidR="00C63D3D">
        <w:t xml:space="preserve">với </w:t>
      </w:r>
      <w:r w:rsidR="00C63D3D" w:rsidRPr="00230D4A">
        <w:t>%Δ</w:t>
      </w:r>
      <w:r w:rsidR="00C63D3D">
        <w:t xml:space="preserve"> trung bình là 13.706%</w:t>
      </w:r>
      <w:r w:rsidR="007A51A0">
        <w:t>. Số ca nhiễm dự đoán thấp hơn so với số ca nhiễm thực tế có thể đến từ việc dữ liệu đầu vào có sự biến động mạnh vào tháng 4/2021 dẫn đến mô hình thuật toán cho ra kết quả không chính xác.</w:t>
      </w:r>
    </w:p>
    <w:p w14:paraId="33B3D1A1" w14:textId="6E54D28D" w:rsidR="003A1845" w:rsidRPr="001F2007" w:rsidRDefault="007A51A0" w:rsidP="003A1845">
      <w:pPr>
        <w:overflowPunct/>
        <w:autoSpaceDE/>
        <w:autoSpaceDN/>
        <w:adjustRightInd/>
        <w:textAlignment w:val="auto"/>
      </w:pPr>
      <w:r>
        <w:tab/>
      </w:r>
      <w:r w:rsidRPr="007A51A0">
        <w:rPr>
          <w:b/>
        </w:rPr>
        <w:t xml:space="preserve">Nhận xét và đánh giá: </w:t>
      </w:r>
      <w:r>
        <w:t xml:space="preserve">Kết quả dự đoán </w:t>
      </w:r>
      <w:r w:rsidR="00B92174">
        <w:t xml:space="preserve">có </w:t>
      </w:r>
      <w:r w:rsidR="00B92174" w:rsidRPr="00230D4A">
        <w:t>%Δ</w:t>
      </w:r>
      <w:r w:rsidR="00B92174">
        <w:t xml:space="preserve"> khá lớn từ 12% đến 15% trong khoảng thời gian từ ngày 28/12/2021 đến ngày 11/01/2022 cho thấy mô hình thuật toán không được chính xác như mong đợi. Kết quả dự đoán chỉ mang tính chất tham khảo để Việt Nam có những bước chuẩn bị trước với số ca nhiễm trong tương lai, tuy nhiên việc bùng phát dịch vẫn có thể xảy ra nên mọi người hãy đề cao sự tự giác, tự bảo vệ bản thân và tuân thủ các biện pháp phòng dịch theo thông điệp “5K”.</w:t>
      </w:r>
    </w:p>
    <w:p w14:paraId="6016860C" w14:textId="77777777" w:rsidR="003D3196" w:rsidRDefault="003D3196" w:rsidP="003D3196">
      <w:pPr>
        <w:pStyle w:val="Heading1"/>
      </w:pPr>
      <w:bookmarkStart w:id="314" w:name="_Toc92274320"/>
      <w:bookmarkStart w:id="315" w:name="_Toc93179929"/>
      <w:r>
        <w:lastRenderedPageBreak/>
        <w:t>KẾT LUẬN</w:t>
      </w:r>
      <w:bookmarkEnd w:id="314"/>
      <w:bookmarkEnd w:id="315"/>
    </w:p>
    <w:p w14:paraId="5B217311" w14:textId="77777777" w:rsidR="003D3196" w:rsidRDefault="003D3196" w:rsidP="003D3196">
      <w:pPr>
        <w:pStyle w:val="Heading2"/>
        <w:numPr>
          <w:ilvl w:val="1"/>
          <w:numId w:val="3"/>
        </w:numPr>
      </w:pPr>
      <w:bookmarkStart w:id="316" w:name="_Toc92274321"/>
      <w:bookmarkStart w:id="317" w:name="_Toc93179930"/>
      <w:r>
        <w:t>Kết luận</w:t>
      </w:r>
      <w:bookmarkEnd w:id="316"/>
      <w:bookmarkEnd w:id="317"/>
    </w:p>
    <w:p w14:paraId="2D4844EB" w14:textId="63625397" w:rsidR="003D3196" w:rsidRDefault="00CD6CF1" w:rsidP="003D3196">
      <w:pPr>
        <w:ind w:firstLine="357"/>
      </w:pPr>
      <w:r>
        <w:t>Dịch COVID-19 đang diễn ra một</w:t>
      </w:r>
      <w:r w:rsidR="003D3196">
        <w:t xml:space="preserve"> cách phức tạp và khó lường ở khắp mọi nơi trên Thế giới, Châu Âu và Châu Á là 2 châu lục bị ảnh hưởng nhiều nhất cùng với số ca nhiễm và số ca tử vong rất cao. Tiếp </w:t>
      </w:r>
      <w:r w:rsidR="000F482A">
        <w:t>đến là khu vực Bắc Mỹ cũng có số</w:t>
      </w:r>
      <w:r w:rsidR="003D3196">
        <w:t xml:space="preserve"> ca nhiễm và tử vong cao, tuy nhiên Mỹ là quốc gia chiếm tỷ trọng cao nhất về số ca nhiễm (chiếm hơn 80%) và số ca tử vong (chiếm gần 70%). Bên cạnh số ca nhiễm và tử vong cao thì số ca hồi phục cũng là 1 tín hiệu tốt khi đã có gần 90% số người mắc bệnh đã hồi phục. Tuy số ca nhiễm cao nhưng tỷ lệ tử vong của dịch COVID-19 so với các đại dịch khác là nhỏ hơn nhiều, khi mà tỷ lệ tử vong chỉ 1.78% (so với dịch SARS-2003 có tỷ lệ tử vong 10%, dịch MERS-2012 có tỷ lệ tử vong 34.4%, dịch Ebola có tỷ lệ tử vong 43.9%). Sự nguy hiểm của dịch COVID-19 đó là tốc độ lây lan rất nhanh và </w:t>
      </w:r>
      <w:r w:rsidR="009A3711">
        <w:t xml:space="preserve">sức khỏe của người bệnh </w:t>
      </w:r>
      <w:r w:rsidR="003D3196">
        <w:t xml:space="preserve">chuyển biến xấu </w:t>
      </w:r>
      <w:r w:rsidR="009A3711">
        <w:t xml:space="preserve">rất nhanh </w:t>
      </w:r>
      <w:r w:rsidR="003D3196">
        <w:t xml:space="preserve">khiến cho cả Thế giới lo sợ và hoang mang, tuy nhiên cùng với sự phát triển của Vắc-xin COVID-19 </w:t>
      </w:r>
      <w:r w:rsidR="003D3196" w:rsidRPr="00757B29">
        <w:t>đã đem đến sự an tâm</w:t>
      </w:r>
      <w:r w:rsidR="00E41C9D">
        <w:t>, hạn chế việc lây lan cũng như giảm nhẹ các triệu chứng khi mắc bệnh</w:t>
      </w:r>
      <w:r w:rsidR="003D3196" w:rsidRPr="00757B29">
        <w:t xml:space="preserve"> và giúp cho Th</w:t>
      </w:r>
      <w:r w:rsidR="003D3196">
        <w:t>ế giới trở lại được trạng thái “</w:t>
      </w:r>
      <w:r w:rsidR="00D830AA">
        <w:t>Bình thường</w:t>
      </w:r>
      <w:r w:rsidR="003D3196">
        <w:t xml:space="preserve"> mới”</w:t>
      </w:r>
      <w:r w:rsidR="003D3196" w:rsidRPr="00757B29">
        <w:t>.</w:t>
      </w:r>
    </w:p>
    <w:p w14:paraId="4888BADF" w14:textId="77777777" w:rsidR="003D3196" w:rsidRDefault="003D3196" w:rsidP="003D3196">
      <w:pPr>
        <w:ind w:firstLine="357"/>
      </w:pPr>
      <w:r>
        <w:t>Việt Nam cũng là quốc gia bị ảnh hưởng không ít bởi đại dịch COVID-19 khi số ca nhiễm và cả tử vong ngày một tăng và đã trải qua nhiều đợt giãn cách xã hội nhằm truy vết và ngăn chặn sự lây lan của dịch. Ở khu vực châu Á, Việt Nam thuộc top 10 quốc gia bị ảnh hưởng chỉ đứng sau Ấn Độ, Iran, Nhật Bản … và ở khu vực Đông Nam Á, Việt Nam thuộc top 5 quốc gia có số ca nhiễm và tử vong cao trong khu vực. Bên cạnh đó, Việt Nam đang thực hiện rất tốt về quy định phòng chống dịch, cũng như khả năng ứng phó và điều trị nhanh của các lực lượng tuyến đầu.</w:t>
      </w:r>
    </w:p>
    <w:p w14:paraId="4075CC23" w14:textId="3200D4FF" w:rsidR="003D3196" w:rsidRDefault="003D3196" w:rsidP="003D3196">
      <w:pPr>
        <w:ind w:firstLine="357"/>
      </w:pPr>
      <w:r>
        <w:t>Để có được trạng thái “</w:t>
      </w:r>
      <w:r w:rsidR="00D830AA">
        <w:t>Bình thường</w:t>
      </w:r>
      <w:r>
        <w:t xml:space="preserve"> mới” như hiện nay, Vắc-xin đóng vai trò rất quan trọng. Vắc-xin đã được triển khai và sử dụng bởi rất nhiều quốc gia trên Thế giới, trong đó có Việt Nam. Tỷ lệ tiêm ngừa (1 mũi và 2 mũi) của các quốc gia tình tới thời điểm hiện tại là rất cao (từ 70-150% dân số). Việt Nam đang triển khai việc </w:t>
      </w:r>
      <w:r>
        <w:lastRenderedPageBreak/>
        <w:t>tiêm Vắc-xin nhanh khi đã có hơn 130% dân số đã được tiêm ngừa so với khu vực châu Á nói chung và Đông Nam Á nói riêng.</w:t>
      </w:r>
    </w:p>
    <w:p w14:paraId="26E3DA55" w14:textId="77777777" w:rsidR="006940FC" w:rsidRDefault="003D3196" w:rsidP="00854F68">
      <w:pPr>
        <w:pStyle w:val="ListParagraph"/>
        <w:numPr>
          <w:ilvl w:val="0"/>
          <w:numId w:val="65"/>
        </w:numPr>
        <w:ind w:left="357" w:hanging="357"/>
        <w:contextualSpacing w:val="0"/>
      </w:pPr>
      <w:r>
        <w:t xml:space="preserve">Ưu điểm: </w:t>
      </w:r>
    </w:p>
    <w:p w14:paraId="06CD80AA" w14:textId="5CF95453" w:rsidR="001807A9" w:rsidRDefault="001807A9" w:rsidP="001807A9">
      <w:pPr>
        <w:pStyle w:val="ListParagraph"/>
        <w:numPr>
          <w:ilvl w:val="0"/>
          <w:numId w:val="73"/>
        </w:numPr>
        <w:contextualSpacing w:val="0"/>
      </w:pPr>
      <w:r>
        <w:t>Đồ án này giúp tôi có thêm nhiều kiến thức về xử lý dữ liệu, thống kê và trau dồi kỹ năng vẽ biểu đồ bằng phần mềm Power Bi và sử dụng các thư viện Python để trực quan hóa.</w:t>
      </w:r>
    </w:p>
    <w:p w14:paraId="27085804" w14:textId="77777777" w:rsidR="006940FC" w:rsidRDefault="003D3196" w:rsidP="006940FC">
      <w:pPr>
        <w:pStyle w:val="ListParagraph"/>
        <w:numPr>
          <w:ilvl w:val="0"/>
          <w:numId w:val="70"/>
        </w:numPr>
        <w:contextualSpacing w:val="0"/>
      </w:pPr>
      <w:r>
        <w:t xml:space="preserve">Đồ án này giúp </w:t>
      </w:r>
      <w:r w:rsidR="00C54746">
        <w:t>tôi</w:t>
      </w:r>
      <w:r>
        <w:t xml:space="preserve"> có cái nhìn rõ hơn về đại dịch COVID-19 đang diễn ra về mặt tổng quát và chi tiết, so sánh được Việt Nam với các quốc gia ở Châu Á và khu vực Đông Nam Á, theo dõi được tình trạng tiêm chủng Vắc-xin COVID-19 của Thế giới nói chung, giữa Việt Nam và Châu Á, Đông Nam Á nói riêng. </w:t>
      </w:r>
    </w:p>
    <w:p w14:paraId="02252D5D" w14:textId="06255963" w:rsidR="003D3196" w:rsidRDefault="003D3196" w:rsidP="006940FC">
      <w:pPr>
        <w:pStyle w:val="ListParagraph"/>
        <w:numPr>
          <w:ilvl w:val="0"/>
          <w:numId w:val="70"/>
        </w:numPr>
        <w:contextualSpacing w:val="0"/>
      </w:pPr>
      <w:r>
        <w:t xml:space="preserve">Nhờ vào các thuật toán Machine Learning, </w:t>
      </w:r>
      <w:r w:rsidR="00C54746">
        <w:t>tôi</w:t>
      </w:r>
      <w:r>
        <w:t xml:space="preserve"> có thể xây dựng được mô hình dự đoán về số ca nhiễm trong thời gian gần của Thế giới và Việt Nam.</w:t>
      </w:r>
    </w:p>
    <w:p w14:paraId="1E4F51F7" w14:textId="77777777" w:rsidR="006940FC" w:rsidRDefault="003D3196" w:rsidP="00854F68">
      <w:pPr>
        <w:pStyle w:val="ListParagraph"/>
        <w:numPr>
          <w:ilvl w:val="0"/>
          <w:numId w:val="65"/>
        </w:numPr>
        <w:ind w:left="357" w:hanging="357"/>
        <w:contextualSpacing w:val="0"/>
      </w:pPr>
      <w:r>
        <w:t xml:space="preserve">Nhược điểm: </w:t>
      </w:r>
    </w:p>
    <w:p w14:paraId="1F903C9A" w14:textId="79F6EE18" w:rsidR="006940FC" w:rsidRDefault="006940FC" w:rsidP="006940FC">
      <w:pPr>
        <w:pStyle w:val="ListParagraph"/>
        <w:numPr>
          <w:ilvl w:val="0"/>
          <w:numId w:val="72"/>
        </w:numPr>
        <w:contextualSpacing w:val="0"/>
      </w:pPr>
      <w:r>
        <w:t>Kiến thức và kĩ năng phân tích dữ liệu của tôi còn hạn chế nên vẫn chưa thể khai thác hết tất cả những thông tin cần thiết.</w:t>
      </w:r>
    </w:p>
    <w:p w14:paraId="674A09AC" w14:textId="64083C7B" w:rsidR="003D3196" w:rsidRPr="0032384E" w:rsidRDefault="003D3196" w:rsidP="006940FC">
      <w:pPr>
        <w:pStyle w:val="ListParagraph"/>
        <w:numPr>
          <w:ilvl w:val="0"/>
          <w:numId w:val="71"/>
        </w:numPr>
        <w:contextualSpacing w:val="0"/>
      </w:pPr>
      <w:r>
        <w:t>Do số lượng dữ liệu đầu vào không đủ lớn, dẫn đến sai số khiến cho kết quả dự đoán không được chính xác như mong đợi.</w:t>
      </w:r>
    </w:p>
    <w:p w14:paraId="1E61F0DE" w14:textId="77777777" w:rsidR="003D3196" w:rsidRDefault="003D3196" w:rsidP="003D3196">
      <w:pPr>
        <w:pStyle w:val="Heading2"/>
        <w:numPr>
          <w:ilvl w:val="1"/>
          <w:numId w:val="3"/>
        </w:numPr>
      </w:pPr>
      <w:bookmarkStart w:id="318" w:name="_Toc92274322"/>
      <w:bookmarkStart w:id="319" w:name="_Toc93179931"/>
      <w:r>
        <w:t>Hướng phát triển</w:t>
      </w:r>
      <w:bookmarkEnd w:id="318"/>
      <w:bookmarkEnd w:id="319"/>
    </w:p>
    <w:p w14:paraId="2E6235EA" w14:textId="2B5F1C5D" w:rsidR="003D3196" w:rsidRDefault="003D3196" w:rsidP="003D3196">
      <w:r>
        <w:t xml:space="preserve">Trong đề tài này, hướng phát triển của </w:t>
      </w:r>
      <w:r w:rsidR="00C54746">
        <w:t>tôi</w:t>
      </w:r>
      <w:r>
        <w:t xml:space="preserve"> là:</w:t>
      </w:r>
    </w:p>
    <w:p w14:paraId="6D777BFD" w14:textId="40A1C7A7" w:rsidR="007E4CD3" w:rsidRDefault="007E4CD3" w:rsidP="00A72FDC">
      <w:pPr>
        <w:pStyle w:val="ListParagraph"/>
        <w:numPr>
          <w:ilvl w:val="0"/>
          <w:numId w:val="74"/>
        </w:numPr>
        <w:ind w:left="717"/>
      </w:pPr>
      <w:r>
        <w:t xml:space="preserve">Thu thập thông tin theo hướng thời gian thực </w:t>
      </w:r>
      <w:r w:rsidR="005B3F2C">
        <w:t>(</w:t>
      </w:r>
      <w:r>
        <w:t>real-time</w:t>
      </w:r>
      <w:r w:rsidR="005B3F2C">
        <w:t>)</w:t>
      </w:r>
      <w:r>
        <w:t xml:space="preserve"> để dữ liệu có thể cập nhật sớm nhất có thể.</w:t>
      </w:r>
    </w:p>
    <w:p w14:paraId="08BB0D81" w14:textId="77777777" w:rsidR="003D3196" w:rsidRDefault="003D3196" w:rsidP="00A72FDC">
      <w:pPr>
        <w:pStyle w:val="ListParagraph"/>
        <w:numPr>
          <w:ilvl w:val="0"/>
          <w:numId w:val="54"/>
        </w:numPr>
        <w:ind w:left="717"/>
        <w:contextualSpacing w:val="0"/>
      </w:pPr>
      <w:r>
        <w:t>Sử dụng ngôn ngữ Python để tạo ra các báo cáo bằng file pdf.</w:t>
      </w:r>
    </w:p>
    <w:p w14:paraId="0B01C9E2" w14:textId="77777777" w:rsidR="003D3196" w:rsidRDefault="003D3196" w:rsidP="00A72FDC">
      <w:pPr>
        <w:pStyle w:val="ListParagraph"/>
        <w:numPr>
          <w:ilvl w:val="0"/>
          <w:numId w:val="54"/>
        </w:numPr>
        <w:ind w:left="717"/>
        <w:contextualSpacing w:val="0"/>
      </w:pPr>
      <w:r>
        <w:t>Gửi email cho những người đã được cài đặt sẵn thông qua giao thức SMTP.</w:t>
      </w:r>
    </w:p>
    <w:p w14:paraId="5EAAA988" w14:textId="77777777" w:rsidR="003D3196" w:rsidRDefault="003D3196" w:rsidP="00A72FDC">
      <w:pPr>
        <w:pStyle w:val="ListParagraph"/>
        <w:numPr>
          <w:ilvl w:val="0"/>
          <w:numId w:val="54"/>
        </w:numPr>
        <w:ind w:left="717"/>
        <w:contextualSpacing w:val="0"/>
      </w:pPr>
      <w:r>
        <w:t>Sử dụng Power BI để tạo ra các Dashboard tự động cập nhật.</w:t>
      </w:r>
    </w:p>
    <w:p w14:paraId="5436BCB8" w14:textId="557D1111" w:rsidR="003D3196" w:rsidRPr="00945FC3" w:rsidRDefault="003D3196" w:rsidP="00A72FDC">
      <w:pPr>
        <w:pStyle w:val="ListParagraph"/>
        <w:numPr>
          <w:ilvl w:val="0"/>
          <w:numId w:val="54"/>
        </w:numPr>
        <w:ind w:left="717"/>
        <w:contextualSpacing w:val="0"/>
      </w:pPr>
      <w:r>
        <w:t>Triển khai</w:t>
      </w:r>
      <w:r w:rsidR="006F1F3D">
        <w:t xml:space="preserve"> các báo cáo bằng các nền tảng Web/A</w:t>
      </w:r>
      <w:r>
        <w:t>pp cho Desktop và Mobile.</w:t>
      </w:r>
    </w:p>
    <w:p w14:paraId="52F2B16A" w14:textId="77777777" w:rsidR="003D3196" w:rsidRDefault="003D3196" w:rsidP="003D3196">
      <w:pPr>
        <w:pStyle w:val="Paragraph"/>
      </w:pPr>
    </w:p>
    <w:p w14:paraId="438D0FCA" w14:textId="77777777" w:rsidR="003D3196" w:rsidRDefault="003D3196" w:rsidP="003D3196">
      <w:pPr>
        <w:overflowPunct/>
        <w:autoSpaceDE/>
        <w:autoSpaceDN/>
        <w:adjustRightInd/>
        <w:jc w:val="left"/>
        <w:textAlignment w:val="auto"/>
        <w:rPr>
          <w:sz w:val="18"/>
          <w:szCs w:val="18"/>
        </w:rPr>
      </w:pPr>
      <w:r>
        <w:br w:type="page"/>
      </w:r>
    </w:p>
    <w:p w14:paraId="15A3A1E2" w14:textId="77777777" w:rsidR="003D3196" w:rsidRDefault="003D3196" w:rsidP="003D3196">
      <w:pPr>
        <w:pStyle w:val="Heading1"/>
        <w:numPr>
          <w:ilvl w:val="0"/>
          <w:numId w:val="0"/>
        </w:numPr>
        <w:ind w:left="360"/>
      </w:pPr>
      <w:bookmarkStart w:id="320" w:name="_Toc92274323"/>
      <w:bookmarkStart w:id="321" w:name="_Toc93179932"/>
      <w:r>
        <w:lastRenderedPageBreak/>
        <w:t>TÀI LIỆU THAM KHẢO</w:t>
      </w:r>
      <w:bookmarkEnd w:id="320"/>
      <w:bookmarkEnd w:id="321"/>
    </w:p>
    <w:p w14:paraId="41862B5A" w14:textId="77777777" w:rsidR="003D3196" w:rsidRDefault="003D3196" w:rsidP="003D3196">
      <w:pPr>
        <w:rPr>
          <w:b/>
          <w:bCs/>
          <w:color w:val="000000"/>
          <w:sz w:val="24"/>
          <w:szCs w:val="24"/>
        </w:rPr>
      </w:pPr>
      <w:r w:rsidRPr="00EF397A">
        <w:rPr>
          <w:b/>
          <w:bCs/>
          <w:color w:val="000000"/>
          <w:sz w:val="24"/>
          <w:szCs w:val="24"/>
        </w:rPr>
        <w:t>Tiếng Việt</w:t>
      </w:r>
    </w:p>
    <w:p w14:paraId="5339E3C7" w14:textId="3FC3B492" w:rsidR="003D3196" w:rsidRPr="00EB36B8" w:rsidRDefault="003D3196" w:rsidP="003D3196">
      <w:pPr>
        <w:overflowPunct/>
        <w:autoSpaceDE/>
        <w:autoSpaceDN/>
        <w:adjustRightInd/>
        <w:jc w:val="left"/>
        <w:textAlignment w:val="auto"/>
        <w:rPr>
          <w:color w:val="212529"/>
          <w:szCs w:val="26"/>
          <w:shd w:val="clear" w:color="auto" w:fill="FFFFFF"/>
        </w:rPr>
      </w:pPr>
      <w:r w:rsidRPr="00EB36B8">
        <w:rPr>
          <w:color w:val="212529"/>
          <w:szCs w:val="26"/>
          <w:shd w:val="clear" w:color="auto" w:fill="FFFFFF"/>
        </w:rPr>
        <w:t xml:space="preserve">Vũ Hữu Tiệp (2018), </w:t>
      </w:r>
      <w:r w:rsidRPr="00EB36B8">
        <w:rPr>
          <w:i/>
          <w:color w:val="212529"/>
          <w:szCs w:val="26"/>
          <w:shd w:val="clear" w:color="auto" w:fill="FFFFFF"/>
        </w:rPr>
        <w:t>Machine Learning cơ bản</w:t>
      </w:r>
      <w:r>
        <w:rPr>
          <w:i/>
          <w:color w:val="212529"/>
          <w:szCs w:val="26"/>
          <w:shd w:val="clear" w:color="auto" w:fill="FFFFFF"/>
        </w:rPr>
        <w:t>.</w:t>
      </w:r>
    </w:p>
    <w:p w14:paraId="6EE41917" w14:textId="77777777" w:rsidR="003D3196" w:rsidRDefault="003D3196" w:rsidP="003D3196">
      <w:pPr>
        <w:rPr>
          <w:b/>
          <w:bCs/>
          <w:color w:val="000000"/>
          <w:sz w:val="24"/>
          <w:szCs w:val="24"/>
        </w:rPr>
      </w:pPr>
      <w:r w:rsidRPr="00EF397A">
        <w:rPr>
          <w:b/>
          <w:bCs/>
          <w:color w:val="000000"/>
          <w:sz w:val="24"/>
          <w:szCs w:val="24"/>
        </w:rPr>
        <w:t>Tiếng Anh</w:t>
      </w:r>
    </w:p>
    <w:p w14:paraId="3FA3725A" w14:textId="2FFAB377" w:rsidR="003D3196" w:rsidRDefault="003D3196" w:rsidP="003D3196">
      <w:pPr>
        <w:overflowPunct/>
        <w:autoSpaceDE/>
        <w:autoSpaceDN/>
        <w:adjustRightInd/>
        <w:jc w:val="left"/>
        <w:textAlignment w:val="auto"/>
        <w:rPr>
          <w:b/>
          <w:bCs/>
          <w:color w:val="000000"/>
          <w:szCs w:val="26"/>
        </w:rPr>
      </w:pPr>
      <w:r w:rsidRPr="00C70D46">
        <w:rPr>
          <w:color w:val="212529"/>
          <w:szCs w:val="26"/>
          <w:shd w:val="clear" w:color="auto" w:fill="FFFFFF"/>
        </w:rPr>
        <w:t>D. J. C. MacKay</w:t>
      </w:r>
      <w:r w:rsidRPr="00C70D46">
        <w:rPr>
          <w:b/>
          <w:bCs/>
          <w:color w:val="000000"/>
          <w:szCs w:val="26"/>
        </w:rPr>
        <w:t xml:space="preserve"> </w:t>
      </w:r>
      <w:r w:rsidRPr="00803144">
        <w:rPr>
          <w:bCs/>
          <w:color w:val="000000"/>
          <w:szCs w:val="26"/>
        </w:rPr>
        <w:t>(1992),</w:t>
      </w:r>
      <w:r w:rsidRPr="00C70D46">
        <w:rPr>
          <w:b/>
          <w:bCs/>
          <w:color w:val="000000"/>
          <w:szCs w:val="26"/>
        </w:rPr>
        <w:t xml:space="preserve"> </w:t>
      </w:r>
      <w:r w:rsidRPr="00C70D46">
        <w:rPr>
          <w:i/>
          <w:color w:val="212529"/>
          <w:szCs w:val="26"/>
          <w:shd w:val="clear" w:color="auto" w:fill="FFFFFF"/>
        </w:rPr>
        <w:t xml:space="preserve">Bayesian Interpolation, Computation and Neural Systems, </w:t>
      </w:r>
      <w:r w:rsidRPr="00BD3773">
        <w:rPr>
          <w:color w:val="212529"/>
          <w:szCs w:val="26"/>
          <w:shd w:val="clear" w:color="auto" w:fill="FFFFFF"/>
        </w:rPr>
        <w:t>Vol. 4, No. 3</w:t>
      </w:r>
      <w:r w:rsidR="004E41C2">
        <w:rPr>
          <w:b/>
          <w:bCs/>
          <w:color w:val="000000"/>
          <w:szCs w:val="26"/>
        </w:rPr>
        <w:t>.</w:t>
      </w:r>
    </w:p>
    <w:p w14:paraId="7C66CF38" w14:textId="77777777" w:rsidR="003D3196" w:rsidRPr="00EB36B8" w:rsidRDefault="003D3196" w:rsidP="003D3196">
      <w:pPr>
        <w:overflowPunct/>
        <w:autoSpaceDE/>
        <w:autoSpaceDN/>
        <w:adjustRightInd/>
        <w:jc w:val="left"/>
        <w:textAlignment w:val="auto"/>
        <w:rPr>
          <w:bCs/>
          <w:color w:val="000000"/>
          <w:szCs w:val="26"/>
        </w:rPr>
      </w:pPr>
      <w:r w:rsidRPr="00EB36B8">
        <w:rPr>
          <w:color w:val="212529"/>
          <w:shd w:val="clear" w:color="auto" w:fill="FFFFFF"/>
        </w:rPr>
        <w:t>M. E. Tipping</w:t>
      </w:r>
      <w:r w:rsidRPr="00EB36B8">
        <w:rPr>
          <w:bCs/>
          <w:color w:val="000000"/>
          <w:szCs w:val="26"/>
        </w:rPr>
        <w:t xml:space="preserve"> (2001), </w:t>
      </w:r>
      <w:r w:rsidRPr="00EB36B8">
        <w:rPr>
          <w:i/>
          <w:color w:val="212529"/>
          <w:shd w:val="clear" w:color="auto" w:fill="FFFFFF"/>
        </w:rPr>
        <w:t xml:space="preserve">Sparse Bayesian Learning and the Relevance Vector Machine, </w:t>
      </w:r>
      <w:r w:rsidRPr="00C862EF">
        <w:rPr>
          <w:color w:val="212529"/>
          <w:shd w:val="clear" w:color="auto" w:fill="FFFFFF"/>
        </w:rPr>
        <w:t>Journal of Machine Learning Research, Vol. 1</w:t>
      </w:r>
      <w:r w:rsidRPr="00EB36B8">
        <w:rPr>
          <w:bCs/>
          <w:color w:val="000000"/>
          <w:szCs w:val="26"/>
        </w:rPr>
        <w:t xml:space="preserve"> </w:t>
      </w:r>
    </w:p>
    <w:p w14:paraId="0F288019"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Platt, John (1999), </w:t>
      </w:r>
      <w:r w:rsidRPr="00EB36B8">
        <w:rPr>
          <w:bCs/>
          <w:i/>
          <w:color w:val="000000"/>
          <w:szCs w:val="26"/>
        </w:rPr>
        <w:t>Probabilistic outputs for support vector machines and comparison to regularizedlikelihood methods.</w:t>
      </w:r>
    </w:p>
    <w:p w14:paraId="1FC6F02A"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Chih-Chung Chang and Chih-Jen Lin (2001), </w:t>
      </w:r>
      <w:r w:rsidRPr="00EB36B8">
        <w:rPr>
          <w:bCs/>
          <w:i/>
          <w:color w:val="000000"/>
          <w:szCs w:val="26"/>
        </w:rPr>
        <w:t>A Library for Support Vector Machines.</w:t>
      </w:r>
    </w:p>
    <w:p w14:paraId="2DF82DC3"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Andreas C. Müller and Sarah Guido (2016), </w:t>
      </w:r>
      <w:r w:rsidRPr="00EB36B8">
        <w:rPr>
          <w:bCs/>
          <w:i/>
          <w:color w:val="000000"/>
          <w:szCs w:val="26"/>
        </w:rPr>
        <w:t xml:space="preserve">Introduction to Machine Learning with Python: A Guide for Data Scientists, </w:t>
      </w:r>
      <w:r w:rsidRPr="00C862EF">
        <w:rPr>
          <w:bCs/>
          <w:color w:val="000000"/>
          <w:szCs w:val="26"/>
        </w:rPr>
        <w:t>O'Reilly Media</w:t>
      </w:r>
      <w:r w:rsidRPr="00EB36B8">
        <w:rPr>
          <w:bCs/>
          <w:i/>
          <w:color w:val="000000"/>
          <w:szCs w:val="26"/>
        </w:rPr>
        <w:t>.</w:t>
      </w:r>
    </w:p>
    <w:p w14:paraId="250055A7"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O Theobald (2017), </w:t>
      </w:r>
      <w:r w:rsidRPr="00EB36B8">
        <w:rPr>
          <w:bCs/>
          <w:i/>
          <w:color w:val="000000"/>
          <w:szCs w:val="26"/>
        </w:rPr>
        <w:t>Machine Learning For Absolute Beginners: A Plain English Introduction (Second Edition) (Machine Learning From Scratch Book 1)</w:t>
      </w:r>
      <w:r w:rsidRPr="00EB36B8">
        <w:rPr>
          <w:bCs/>
          <w:color w:val="000000"/>
          <w:szCs w:val="26"/>
        </w:rPr>
        <w:t xml:space="preserve"> </w:t>
      </w:r>
    </w:p>
    <w:p w14:paraId="18E2A9E8"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O Theobald (2019), </w:t>
      </w:r>
      <w:r w:rsidRPr="00EB36B8">
        <w:rPr>
          <w:bCs/>
          <w:i/>
          <w:color w:val="000000"/>
          <w:szCs w:val="26"/>
        </w:rPr>
        <w:t>Machine Learning with Python: A Practical Beginners’ Guide (Machine Learning From Scratch Book 2)</w:t>
      </w:r>
      <w:r>
        <w:rPr>
          <w:bCs/>
          <w:i/>
          <w:color w:val="000000"/>
          <w:szCs w:val="26"/>
        </w:rPr>
        <w:t>.</w:t>
      </w:r>
    </w:p>
    <w:p w14:paraId="4A9CF2A3"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O Theobald (2017), </w:t>
      </w:r>
      <w:r w:rsidRPr="00EB36B8">
        <w:rPr>
          <w:bCs/>
          <w:i/>
          <w:color w:val="000000"/>
          <w:szCs w:val="26"/>
        </w:rPr>
        <w:t>Data Analytics for Absolute Beginners: Make Decisions Using Every Variable: (Introduction to Data, Data Visualization, Business Intelligence &amp; Machine Learning).</w:t>
      </w:r>
    </w:p>
    <w:p w14:paraId="02152A64"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Brady Ellison (2021), </w:t>
      </w:r>
      <w:r w:rsidRPr="00EB36B8">
        <w:rPr>
          <w:bCs/>
          <w:i/>
          <w:color w:val="000000"/>
          <w:szCs w:val="26"/>
        </w:rPr>
        <w:t>Python for Data Analysis: A Beginners Guide to Master the Fundamentals of Data Science and Data Analysis by Using Pandas, Numpy and Ipython.</w:t>
      </w:r>
    </w:p>
    <w:p w14:paraId="0107E346" w14:textId="77777777" w:rsidR="003D3196" w:rsidRDefault="003D3196" w:rsidP="003D3196">
      <w:pPr>
        <w:overflowPunct/>
        <w:autoSpaceDE/>
        <w:autoSpaceDN/>
        <w:adjustRightInd/>
        <w:jc w:val="left"/>
        <w:textAlignment w:val="auto"/>
        <w:rPr>
          <w:bCs/>
          <w:i/>
          <w:color w:val="000000"/>
          <w:szCs w:val="26"/>
        </w:rPr>
      </w:pPr>
      <w:r w:rsidRPr="00EB36B8">
        <w:rPr>
          <w:bCs/>
          <w:color w:val="000000"/>
          <w:szCs w:val="26"/>
        </w:rPr>
        <w:t xml:space="preserve">Wes McKinney (2012), </w:t>
      </w:r>
      <w:r w:rsidRPr="00EB36B8">
        <w:rPr>
          <w:bCs/>
          <w:i/>
          <w:color w:val="000000"/>
          <w:szCs w:val="26"/>
        </w:rPr>
        <w:t>Python for Data Analysis: A Beginners Guide to Master the Fundamentals of Data Science and Data Analysis by Using Pandas, Numpy and Ipython.</w:t>
      </w:r>
    </w:p>
    <w:p w14:paraId="00DA8A4A" w14:textId="169A53DB" w:rsidR="00313F74" w:rsidRPr="00313F74" w:rsidRDefault="003D3196" w:rsidP="003D3196">
      <w:pPr>
        <w:pStyle w:val="Reference"/>
        <w:numPr>
          <w:ilvl w:val="0"/>
          <w:numId w:val="0"/>
        </w:numPr>
        <w:rPr>
          <w:bCs/>
          <w:color w:val="000000"/>
          <w:szCs w:val="26"/>
        </w:rPr>
      </w:pPr>
      <w:r w:rsidRPr="00AD2F11">
        <w:rPr>
          <w:bCs/>
          <w:color w:val="000000"/>
          <w:szCs w:val="26"/>
        </w:rPr>
        <w:lastRenderedPageBreak/>
        <w:t xml:space="preserve">Cole Nussbaumer Knaflic (2015), </w:t>
      </w:r>
      <w:r w:rsidRPr="00AD2F11">
        <w:rPr>
          <w:bCs/>
          <w:i/>
          <w:color w:val="000000"/>
          <w:szCs w:val="26"/>
        </w:rPr>
        <w:t>Storytelling with Data: A Data Visualization Guide for Business Professionals</w:t>
      </w:r>
      <w:r w:rsidRPr="00AD2F11">
        <w:rPr>
          <w:bCs/>
          <w:color w:val="000000"/>
          <w:szCs w:val="26"/>
        </w:rPr>
        <w:t>, Wiley; 1st edition</w:t>
      </w:r>
      <w:r>
        <w:rPr>
          <w:bCs/>
          <w:color w:val="000000"/>
          <w:szCs w:val="26"/>
        </w:rPr>
        <w:t>.</w:t>
      </w:r>
    </w:p>
    <w:p w14:paraId="4C1469B9" w14:textId="7E3EBE50" w:rsidR="00313F74" w:rsidRDefault="00313F74" w:rsidP="003D3196">
      <w:pPr>
        <w:pStyle w:val="Reference"/>
        <w:numPr>
          <w:ilvl w:val="0"/>
          <w:numId w:val="0"/>
        </w:numPr>
      </w:pPr>
      <w:r w:rsidRPr="00313F74">
        <w:t>Ian Miell</w:t>
      </w:r>
      <w:r>
        <w:t xml:space="preserve"> and </w:t>
      </w:r>
      <w:r w:rsidRPr="00313F74">
        <w:t>Aidan Hobson Sayers</w:t>
      </w:r>
      <w:r>
        <w:t xml:space="preserve"> (2016), </w:t>
      </w:r>
      <w:r w:rsidRPr="00313F74">
        <w:rPr>
          <w:i/>
        </w:rPr>
        <w:t>Docker in Practice 1st Edition</w:t>
      </w:r>
      <w:r>
        <w:t xml:space="preserve">, </w:t>
      </w:r>
      <w:r w:rsidRPr="00313F74">
        <w:t>Manning</w:t>
      </w:r>
      <w:r>
        <w:t>.</w:t>
      </w:r>
    </w:p>
    <w:p w14:paraId="71E3802E" w14:textId="2312E395" w:rsidR="004E41C2" w:rsidRDefault="00313F74" w:rsidP="004E41C2">
      <w:pPr>
        <w:pStyle w:val="Reference"/>
        <w:numPr>
          <w:ilvl w:val="0"/>
          <w:numId w:val="0"/>
        </w:numPr>
      </w:pPr>
      <w:r w:rsidRPr="00313F74">
        <w:t>Mark Reed</w:t>
      </w:r>
      <w:r w:rsidR="004E41C2">
        <w:t xml:space="preserve"> (2020)</w:t>
      </w:r>
      <w:r>
        <w:t xml:space="preserve">, </w:t>
      </w:r>
      <w:r w:rsidRPr="00313F74">
        <w:t xml:space="preserve">Docker: </w:t>
      </w:r>
      <w:r w:rsidRPr="004E41C2">
        <w:rPr>
          <w:i/>
        </w:rPr>
        <w:t>The Ultimate Beginners Guide to Learn Docker Step-by-Step (Computer Programming)</w:t>
      </w:r>
      <w:r w:rsidR="004E41C2">
        <w:rPr>
          <w:i/>
        </w:rPr>
        <w:t xml:space="preserve">, </w:t>
      </w:r>
      <w:r w:rsidR="004E41C2" w:rsidRPr="004E41C2">
        <w:t>Publishing Factory</w:t>
      </w:r>
      <w:r w:rsidR="004E41C2">
        <w:t>.</w:t>
      </w:r>
    </w:p>
    <w:p w14:paraId="59F0CDE8" w14:textId="04C6E42E" w:rsidR="0067547B" w:rsidRDefault="004E41C2" w:rsidP="004E41C2">
      <w:pPr>
        <w:pStyle w:val="Reference"/>
        <w:numPr>
          <w:ilvl w:val="0"/>
          <w:numId w:val="0"/>
        </w:numPr>
        <w:rPr>
          <w:i/>
        </w:rPr>
      </w:pPr>
      <w:r>
        <w:t xml:space="preserve">Christian Leornardo (2020), </w:t>
      </w:r>
      <w:r w:rsidRPr="004E41C2">
        <w:rPr>
          <w:i/>
        </w:rPr>
        <w:t>Docker: Docker for the Absolute Beginner</w:t>
      </w:r>
      <w:r w:rsidR="0067547B">
        <w:rPr>
          <w:i/>
        </w:rPr>
        <w:t>.</w:t>
      </w:r>
    </w:p>
    <w:p w14:paraId="1520AD33" w14:textId="7166F203" w:rsidR="00615286" w:rsidRDefault="0067547B" w:rsidP="004E41C2">
      <w:pPr>
        <w:pStyle w:val="Reference"/>
        <w:numPr>
          <w:ilvl w:val="0"/>
          <w:numId w:val="0"/>
        </w:numPr>
      </w:pPr>
      <w:r>
        <w:t>Bas P. Harenslak and</w:t>
      </w:r>
      <w:r w:rsidRPr="0067547B">
        <w:t xml:space="preserve"> Julian Rutger de Ruiter</w:t>
      </w:r>
      <w:r>
        <w:t xml:space="preserve"> (</w:t>
      </w:r>
      <w:r w:rsidRPr="0067547B">
        <w:t>2021</w:t>
      </w:r>
      <w:r>
        <w:t xml:space="preserve">), </w:t>
      </w:r>
      <w:r w:rsidRPr="0067547B">
        <w:rPr>
          <w:i/>
        </w:rPr>
        <w:t>Da</w:t>
      </w:r>
      <w:r>
        <w:rPr>
          <w:i/>
        </w:rPr>
        <w:t xml:space="preserve">ta Pipelines with Apache Airflow, </w:t>
      </w:r>
      <w:r w:rsidRPr="0067547B">
        <w:t>Manning</w:t>
      </w:r>
      <w:r w:rsidR="00615286">
        <w:t>.</w:t>
      </w:r>
    </w:p>
    <w:p w14:paraId="3EDF10AD" w14:textId="085B19D5" w:rsidR="00615286" w:rsidRPr="00615286" w:rsidRDefault="00615286" w:rsidP="004E41C2">
      <w:pPr>
        <w:pStyle w:val="Reference"/>
        <w:numPr>
          <w:ilvl w:val="0"/>
          <w:numId w:val="0"/>
        </w:numPr>
        <w:sectPr w:rsidR="00615286" w:rsidRPr="00615286" w:rsidSect="0026226D">
          <w:headerReference w:type="default" r:id="rId198"/>
          <w:footerReference w:type="default" r:id="rId199"/>
          <w:footnotePr>
            <w:numRestart w:val="eachPage"/>
          </w:footnotePr>
          <w:pgSz w:w="11909" w:h="16834" w:code="9"/>
          <w:pgMar w:top="1985" w:right="1134" w:bottom="1701" w:left="1985" w:header="576" w:footer="0" w:gutter="0"/>
          <w:pgNumType w:start="1"/>
          <w:cols w:space="0"/>
        </w:sectPr>
      </w:pPr>
      <w:r w:rsidRPr="00615286">
        <w:t>Dan Clark</w:t>
      </w:r>
      <w:r>
        <w:t xml:space="preserve"> (2017),</w:t>
      </w:r>
      <w:r w:rsidRPr="00615286">
        <w:t xml:space="preserve"> </w:t>
      </w:r>
      <w:r w:rsidRPr="00615286">
        <w:rPr>
          <w:i/>
        </w:rPr>
        <w:t>Beginning Power BI: A Practical Guide to Self-Service Data Analytics with Excel 2016 and Power BI Desktop</w:t>
      </w:r>
      <w:r>
        <w:rPr>
          <w:i/>
        </w:rPr>
        <w:t xml:space="preserve">, </w:t>
      </w:r>
      <w:r w:rsidRPr="00615286">
        <w:t>Apress</w:t>
      </w:r>
    </w:p>
    <w:p w14:paraId="5EA57F25" w14:textId="1BC284FE" w:rsidR="00106B8D" w:rsidRPr="00005C30" w:rsidRDefault="00E54F17" w:rsidP="00CF7F9E">
      <w:pPr>
        <w:pStyle w:val="Appendix"/>
        <w:numPr>
          <w:ilvl w:val="0"/>
          <w:numId w:val="13"/>
        </w:numPr>
      </w:pPr>
      <w:bookmarkStart w:id="322" w:name="_Toc93179933"/>
      <w:r>
        <w:lastRenderedPageBreak/>
        <w:t xml:space="preserve">MÃ NGUỒN </w:t>
      </w:r>
      <w:r w:rsidR="00407C76">
        <w:t>PYTHON</w:t>
      </w:r>
      <w:bookmarkEnd w:id="322"/>
    </w:p>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p w14:paraId="50B83D90" w14:textId="37E98B53" w:rsidR="00002C6D" w:rsidRPr="00002C6D" w:rsidRDefault="00002C6D" w:rsidP="00002C6D">
      <w:pPr>
        <w:rPr>
          <w:b/>
        </w:rPr>
      </w:pPr>
      <w:r>
        <w:rPr>
          <w:b/>
        </w:rPr>
        <w:t>Code lấy dữ liệu tổng hợp:</w:t>
      </w:r>
    </w:p>
    <w:p w14:paraId="3CBF4CF5" w14:textId="77777777" w:rsidR="00002C6D" w:rsidRDefault="00002C6D" w:rsidP="00002C6D">
      <w:r>
        <w:t>import requests</w:t>
      </w:r>
    </w:p>
    <w:p w14:paraId="11F82E0B" w14:textId="77777777" w:rsidR="00002C6D" w:rsidRDefault="00002C6D" w:rsidP="00002C6D">
      <w:r>
        <w:t>from datetime import date</w:t>
      </w:r>
    </w:p>
    <w:p w14:paraId="790B2A11" w14:textId="77777777" w:rsidR="00002C6D" w:rsidRDefault="00002C6D" w:rsidP="00002C6D">
      <w:r>
        <w:t>from connect_mysql import query</w:t>
      </w:r>
    </w:p>
    <w:p w14:paraId="3C59D8B8" w14:textId="77777777" w:rsidR="00002C6D" w:rsidRDefault="00002C6D" w:rsidP="00002C6D">
      <w:r>
        <w:t>import kaggle</w:t>
      </w:r>
    </w:p>
    <w:p w14:paraId="5DDBDF23" w14:textId="77777777" w:rsidR="00002C6D" w:rsidRDefault="00002C6D" w:rsidP="00002C6D">
      <w:r>
        <w:t>import os</w:t>
      </w:r>
    </w:p>
    <w:p w14:paraId="570C28D1" w14:textId="77777777" w:rsidR="00002C6D" w:rsidRDefault="00002C6D" w:rsidP="00002C6D">
      <w:r>
        <w:t>import pandas as pd</w:t>
      </w:r>
    </w:p>
    <w:p w14:paraId="24BE2944" w14:textId="3998914D" w:rsidR="00002C6D" w:rsidRDefault="00002C6D" w:rsidP="00002C6D">
      <w:r>
        <w:t>import numpy as np</w:t>
      </w:r>
    </w:p>
    <w:p w14:paraId="1483F474" w14:textId="1CD5CA22" w:rsidR="00002C6D" w:rsidRDefault="00002C6D" w:rsidP="00002C6D">
      <w:r>
        <w:t>WORKING_PATH = os.path.dirname(os.path.dirname(os.path.realpath(__file__)))</w:t>
      </w:r>
    </w:p>
    <w:p w14:paraId="2545D172" w14:textId="77777777" w:rsidR="00002C6D" w:rsidRDefault="00002C6D" w:rsidP="00002C6D">
      <w:r>
        <w:t># use rapid api to get info for all countries</w:t>
      </w:r>
    </w:p>
    <w:p w14:paraId="0280CAF3" w14:textId="77777777" w:rsidR="00002C6D" w:rsidRDefault="00002C6D" w:rsidP="00002C6D">
      <w:r>
        <w:t>def get_summary_data():</w:t>
      </w:r>
    </w:p>
    <w:p w14:paraId="21F67929" w14:textId="77777777" w:rsidR="00002C6D" w:rsidRDefault="00002C6D" w:rsidP="00002C6D">
      <w:r>
        <w:tab/>
        <w:t>params = ['asia', 'africa', 'europe',</w:t>
      </w:r>
    </w:p>
    <w:p w14:paraId="0792EC2C" w14:textId="77777777" w:rsidR="00002C6D" w:rsidRDefault="00002C6D" w:rsidP="00002C6D">
      <w:r>
        <w:tab/>
      </w:r>
      <w:r>
        <w:tab/>
      </w:r>
      <w:r>
        <w:tab/>
        <w:t xml:space="preserve">  'northamerica', 'southamerica', 'australia']</w:t>
      </w:r>
    </w:p>
    <w:p w14:paraId="2A7B0909" w14:textId="77777777" w:rsidR="00002C6D" w:rsidRDefault="00002C6D" w:rsidP="00002C6D">
      <w:r>
        <w:tab/>
        <w:t>sum_data = []</w:t>
      </w:r>
    </w:p>
    <w:p w14:paraId="4D1668D3" w14:textId="77777777" w:rsidR="00002C6D" w:rsidRDefault="00002C6D" w:rsidP="00002C6D">
      <w:r>
        <w:tab/>
        <w:t>for param in params:</w:t>
      </w:r>
    </w:p>
    <w:p w14:paraId="6FC03639" w14:textId="77777777" w:rsidR="00002C6D" w:rsidRDefault="00002C6D" w:rsidP="00002C6D">
      <w:r>
        <w:tab/>
      </w:r>
      <w:r>
        <w:tab/>
        <w:t>url = f"https://vaccovid-coronavirus-vaccine-and-treatment-tracker.p.rapidapi.com/api/npm-covid-data/{param}"</w:t>
      </w:r>
    </w:p>
    <w:p w14:paraId="3BED252A" w14:textId="77777777" w:rsidR="00002C6D" w:rsidRDefault="00002C6D" w:rsidP="00002C6D">
      <w:r>
        <w:tab/>
      </w:r>
      <w:r>
        <w:tab/>
        <w:t>headers = {</w:t>
      </w:r>
    </w:p>
    <w:p w14:paraId="13B78ADC" w14:textId="77777777" w:rsidR="00002C6D" w:rsidRDefault="00002C6D" w:rsidP="00002C6D">
      <w:r>
        <w:tab/>
      </w:r>
      <w:r>
        <w:tab/>
      </w:r>
      <w:r>
        <w:tab/>
        <w:t>'x-rapidapi-host': "vaccovid-coronavirus-vaccine-and-treatment-tracker.p.rapidapi.com",</w:t>
      </w:r>
    </w:p>
    <w:p w14:paraId="0356E228" w14:textId="77777777" w:rsidR="00002C6D" w:rsidRDefault="00002C6D" w:rsidP="00002C6D">
      <w:r>
        <w:tab/>
      </w:r>
      <w:r>
        <w:tab/>
      </w:r>
      <w:r>
        <w:tab/>
        <w:t>'x-rapidapi-key': "282e773d97msh20602f20182196ep1bbea3jsn8b10ac27c324"}</w:t>
      </w:r>
    </w:p>
    <w:p w14:paraId="372ECFE7" w14:textId="77777777" w:rsidR="00002C6D" w:rsidRDefault="00002C6D" w:rsidP="00002C6D">
      <w:r>
        <w:tab/>
      </w:r>
      <w:r>
        <w:tab/>
        <w:t>response = requests.request("GET", url, headers=headers).json()</w:t>
      </w:r>
    </w:p>
    <w:p w14:paraId="19EAB3AD" w14:textId="77777777" w:rsidR="00002C6D" w:rsidRDefault="00002C6D" w:rsidP="00002C6D">
      <w:r>
        <w:tab/>
      </w:r>
      <w:r>
        <w:tab/>
        <w:t>for country in response:</w:t>
      </w:r>
    </w:p>
    <w:p w14:paraId="5BFBB6C2" w14:textId="77777777" w:rsidR="00002C6D" w:rsidRDefault="00002C6D" w:rsidP="00002C6D">
      <w:r>
        <w:tab/>
      </w:r>
      <w:r>
        <w:tab/>
      </w:r>
      <w:r>
        <w:tab/>
        <w:t>rank = country['rank']</w:t>
      </w:r>
    </w:p>
    <w:p w14:paraId="629F122E" w14:textId="77777777" w:rsidR="00002C6D" w:rsidRDefault="00002C6D" w:rsidP="00002C6D">
      <w:r>
        <w:tab/>
      </w:r>
      <w:r>
        <w:tab/>
      </w:r>
      <w:r>
        <w:tab/>
        <w:t>name = country['Country']</w:t>
      </w:r>
    </w:p>
    <w:p w14:paraId="0B896986" w14:textId="77777777" w:rsidR="00002C6D" w:rsidRDefault="00002C6D" w:rsidP="00002C6D">
      <w:r>
        <w:lastRenderedPageBreak/>
        <w:tab/>
      </w:r>
      <w:r>
        <w:tab/>
      </w:r>
      <w:r>
        <w:tab/>
        <w:t>continent = country['Continent']</w:t>
      </w:r>
    </w:p>
    <w:p w14:paraId="31A1E1FE" w14:textId="77777777" w:rsidR="00002C6D" w:rsidRDefault="00002C6D" w:rsidP="00002C6D">
      <w:r>
        <w:tab/>
      </w:r>
      <w:r>
        <w:tab/>
      </w:r>
      <w:r>
        <w:tab/>
        <w:t>infection_risk = country['Infection_Risk']</w:t>
      </w:r>
    </w:p>
    <w:p w14:paraId="2A679C79" w14:textId="77777777" w:rsidR="00002C6D" w:rsidRDefault="00002C6D" w:rsidP="00002C6D">
      <w:r>
        <w:tab/>
      </w:r>
      <w:r>
        <w:tab/>
      </w:r>
      <w:r>
        <w:tab/>
        <w:t>serious_critical = country['Serious_Critical']</w:t>
      </w:r>
    </w:p>
    <w:p w14:paraId="63EAA792" w14:textId="77777777" w:rsidR="00002C6D" w:rsidRDefault="00002C6D" w:rsidP="00002C6D">
      <w:r>
        <w:tab/>
      </w:r>
      <w:r>
        <w:tab/>
      </w:r>
      <w:r>
        <w:tab/>
        <w:t>active_cases = country['ActiveCases']</w:t>
      </w:r>
    </w:p>
    <w:p w14:paraId="3C2B6F2B" w14:textId="77777777" w:rsidR="00002C6D" w:rsidRDefault="00002C6D" w:rsidP="00002C6D">
      <w:r>
        <w:tab/>
      </w:r>
      <w:r>
        <w:tab/>
      </w:r>
      <w:r>
        <w:tab/>
        <w:t>fatality_rate = country['Case_Fatality_Rate']</w:t>
      </w:r>
    </w:p>
    <w:p w14:paraId="6954AA5F" w14:textId="77777777" w:rsidR="00002C6D" w:rsidRDefault="00002C6D" w:rsidP="00002C6D">
      <w:r>
        <w:tab/>
      </w:r>
      <w:r>
        <w:tab/>
      </w:r>
      <w:r>
        <w:tab/>
        <w:t>test_percentage = country['Test_Percentage']</w:t>
      </w:r>
    </w:p>
    <w:p w14:paraId="7018F1F9" w14:textId="77777777" w:rsidR="00002C6D" w:rsidRDefault="00002C6D" w:rsidP="00002C6D">
      <w:r>
        <w:tab/>
      </w:r>
      <w:r>
        <w:tab/>
      </w:r>
      <w:r>
        <w:tab/>
        <w:t>recovery_proporation = country['Recovery_Proporation']</w:t>
      </w:r>
    </w:p>
    <w:p w14:paraId="0807DA24" w14:textId="77777777" w:rsidR="00002C6D" w:rsidRDefault="00002C6D" w:rsidP="00002C6D">
      <w:r>
        <w:tab/>
      </w:r>
      <w:r>
        <w:tab/>
      </w:r>
      <w:r>
        <w:tab/>
        <w:t>total_cases = country['TotalCases']</w:t>
      </w:r>
    </w:p>
    <w:p w14:paraId="30485425" w14:textId="77777777" w:rsidR="00002C6D" w:rsidRDefault="00002C6D" w:rsidP="00002C6D">
      <w:r>
        <w:tab/>
      </w:r>
      <w:r>
        <w:tab/>
      </w:r>
      <w:r>
        <w:tab/>
        <w:t>new_cases = country['NewCases']</w:t>
      </w:r>
    </w:p>
    <w:p w14:paraId="61D0EAB4" w14:textId="77777777" w:rsidR="00002C6D" w:rsidRDefault="00002C6D" w:rsidP="00002C6D">
      <w:r>
        <w:tab/>
      </w:r>
      <w:r>
        <w:tab/>
      </w:r>
      <w:r>
        <w:tab/>
        <w:t>total_deaths = country['TotalDeaths']</w:t>
      </w:r>
    </w:p>
    <w:p w14:paraId="26C8DE5F" w14:textId="77777777" w:rsidR="00002C6D" w:rsidRDefault="00002C6D" w:rsidP="00002C6D">
      <w:r>
        <w:tab/>
      </w:r>
      <w:r>
        <w:tab/>
      </w:r>
      <w:r>
        <w:tab/>
        <w:t>new_deaths = country['NewDeaths']</w:t>
      </w:r>
    </w:p>
    <w:p w14:paraId="0307BA55" w14:textId="77777777" w:rsidR="00002C6D" w:rsidRDefault="00002C6D" w:rsidP="00002C6D">
      <w:r>
        <w:tab/>
      </w:r>
      <w:r>
        <w:tab/>
      </w:r>
      <w:r>
        <w:tab/>
        <w:t>total_recovered = country['TotalRecovered']</w:t>
      </w:r>
    </w:p>
    <w:p w14:paraId="5A83FDDC" w14:textId="77777777" w:rsidR="00002C6D" w:rsidRDefault="00002C6D" w:rsidP="00002C6D">
      <w:r>
        <w:tab/>
      </w:r>
      <w:r>
        <w:tab/>
      </w:r>
      <w:r>
        <w:tab/>
        <w:t>total_tests = country['TotalTests']</w:t>
      </w:r>
    </w:p>
    <w:p w14:paraId="14AEB67F" w14:textId="77777777" w:rsidR="00002C6D" w:rsidRDefault="00002C6D" w:rsidP="00002C6D">
      <w:r>
        <w:tab/>
      </w:r>
      <w:r>
        <w:tab/>
      </w:r>
      <w:r>
        <w:tab/>
        <w:t>population = country['Population']</w:t>
      </w:r>
    </w:p>
    <w:p w14:paraId="0D9BDAE4" w14:textId="77777777" w:rsidR="00002C6D" w:rsidRDefault="00002C6D" w:rsidP="00002C6D">
      <w:r>
        <w:tab/>
      </w:r>
      <w:r>
        <w:tab/>
      </w:r>
      <w:r>
        <w:tab/>
        <w:t>run_date = date.today().strftime('%Y-%m-%d')</w:t>
      </w:r>
    </w:p>
    <w:p w14:paraId="2F290B83" w14:textId="77777777" w:rsidR="00002C6D" w:rsidRDefault="00002C6D" w:rsidP="00002C6D">
      <w:r>
        <w:tab/>
      </w:r>
      <w:r>
        <w:tab/>
      </w:r>
      <w:r>
        <w:tab/>
        <w:t>info = (rank, name, continent, infection_risk, serious_critical, fatality_rate, active_cases, total_cases,</w:t>
      </w:r>
    </w:p>
    <w:p w14:paraId="54AB5A49" w14:textId="77777777" w:rsidR="00002C6D" w:rsidRDefault="00002C6D" w:rsidP="00002C6D">
      <w:r>
        <w:tab/>
      </w:r>
      <w:r>
        <w:tab/>
      </w:r>
      <w:r>
        <w:tab/>
      </w:r>
      <w:r>
        <w:tab/>
      </w:r>
      <w:r>
        <w:tab/>
        <w:t>new_cases, total_deaths, new_deaths, total_recovered, recovery_proporation, total_tests, test_percentage, population, run_date)</w:t>
      </w:r>
    </w:p>
    <w:p w14:paraId="4CB3771D" w14:textId="77777777" w:rsidR="00002C6D" w:rsidRDefault="00002C6D" w:rsidP="00002C6D">
      <w:r>
        <w:tab/>
      </w:r>
      <w:r>
        <w:tab/>
      </w:r>
      <w:r>
        <w:tab/>
        <w:t>sum_data.append(info)</w:t>
      </w:r>
    </w:p>
    <w:p w14:paraId="1BED7026" w14:textId="77777777" w:rsidR="00002C6D" w:rsidRDefault="00002C6D" w:rsidP="00002C6D">
      <w:r>
        <w:tab/>
        <w:t>print('Crawl summary data successfully')</w:t>
      </w:r>
    </w:p>
    <w:p w14:paraId="7EF428C2" w14:textId="77777777" w:rsidR="00002C6D" w:rsidRDefault="00002C6D" w:rsidP="00002C6D">
      <w:r>
        <w:tab/>
        <w:t>query(keyw='Truncate', table_name='SUMMARY_COVID_DATA')</w:t>
      </w:r>
    </w:p>
    <w:p w14:paraId="45711A8B" w14:textId="443BEE59" w:rsidR="00002C6D" w:rsidRDefault="00002C6D" w:rsidP="00002C6D">
      <w:r>
        <w:tab/>
        <w:t>query(keyw='Insert', table_name='SUMMARY_COVID_DATA', num_cols=17, data_arr=sum_data)</w:t>
      </w:r>
    </w:p>
    <w:p w14:paraId="4A33B6A8" w14:textId="77777777" w:rsidR="00002C6D" w:rsidRDefault="00002C6D" w:rsidP="00002C6D"/>
    <w:p w14:paraId="1F141626" w14:textId="77777777" w:rsidR="00002C6D" w:rsidRDefault="00002C6D" w:rsidP="00002C6D">
      <w:r>
        <w:t>def get_vaccine_data():</w:t>
      </w:r>
    </w:p>
    <w:p w14:paraId="60A26680" w14:textId="77777777" w:rsidR="00002C6D" w:rsidRDefault="00002C6D" w:rsidP="00002C6D">
      <w:r>
        <w:tab/>
        <w:t>try:</w:t>
      </w:r>
    </w:p>
    <w:p w14:paraId="51432D44" w14:textId="77777777" w:rsidR="00002C6D" w:rsidRDefault="00002C6D" w:rsidP="00002C6D">
      <w:r>
        <w:tab/>
      </w:r>
      <w:r>
        <w:tab/>
        <w:t>kaggle.api.authenticate()</w:t>
      </w:r>
    </w:p>
    <w:p w14:paraId="192C71B5" w14:textId="77777777" w:rsidR="00002C6D" w:rsidRDefault="00002C6D" w:rsidP="00002C6D">
      <w:r>
        <w:tab/>
      </w:r>
      <w:r>
        <w:tab/>
        <w:t>kaggle.api.dataset_download_files(</w:t>
      </w:r>
    </w:p>
    <w:p w14:paraId="5912E4B9" w14:textId="77777777" w:rsidR="00002C6D" w:rsidRDefault="00002C6D" w:rsidP="00002C6D">
      <w:r>
        <w:lastRenderedPageBreak/>
        <w:tab/>
      </w:r>
      <w:r>
        <w:tab/>
      </w:r>
      <w:r>
        <w:tab/>
        <w:t>'gpreda/covid-world-vaccination-progress', path=f'{WORKING_PATH}/data', unzip=True)</w:t>
      </w:r>
    </w:p>
    <w:p w14:paraId="44DD8159" w14:textId="77777777" w:rsidR="00002C6D" w:rsidRDefault="00002C6D" w:rsidP="00002C6D">
      <w:r>
        <w:tab/>
      </w:r>
      <w:r>
        <w:tab/>
        <w:t>print('Download files successfully')</w:t>
      </w:r>
    </w:p>
    <w:p w14:paraId="00B7FBA4" w14:textId="77777777" w:rsidR="00002C6D" w:rsidRDefault="00002C6D" w:rsidP="00002C6D">
      <w:r>
        <w:tab/>
      </w:r>
      <w:r>
        <w:tab/>
        <w:t>file_path = fr'{WORKING_PATH}\data\country_vaccinations.csv'</w:t>
      </w:r>
    </w:p>
    <w:p w14:paraId="2D3D80EC" w14:textId="77777777" w:rsidR="00002C6D" w:rsidRDefault="00002C6D" w:rsidP="00002C6D">
      <w:r>
        <w:tab/>
      </w:r>
      <w:r>
        <w:tab/>
        <w:t>df = pd.read_csv(file_path)</w:t>
      </w:r>
    </w:p>
    <w:p w14:paraId="2B879602" w14:textId="77777777" w:rsidR="00002C6D" w:rsidRDefault="00002C6D" w:rsidP="00002C6D">
      <w:r>
        <w:tab/>
      </w:r>
      <w:r>
        <w:tab/>
        <w:t>use_cols = ['country', 'date', 'total_vaccinations', 'people_vaccinated',</w:t>
      </w:r>
    </w:p>
    <w:p w14:paraId="0B929984" w14:textId="77777777" w:rsidR="00002C6D" w:rsidRDefault="00002C6D" w:rsidP="00002C6D">
      <w:r>
        <w:tab/>
      </w:r>
      <w:r>
        <w:tab/>
      </w:r>
      <w:r>
        <w:tab/>
      </w:r>
      <w:r>
        <w:tab/>
      </w:r>
      <w:r>
        <w:tab/>
        <w:t>'people_fully_vaccinated', 'daily_vaccinations', 'vaccines']</w:t>
      </w:r>
    </w:p>
    <w:p w14:paraId="1218236D" w14:textId="77777777" w:rsidR="00002C6D" w:rsidRDefault="00002C6D" w:rsidP="00002C6D">
      <w:r>
        <w:tab/>
      </w:r>
      <w:r>
        <w:tab/>
        <w:t>final_df = df[use_cols]</w:t>
      </w:r>
    </w:p>
    <w:p w14:paraId="4313CCD9" w14:textId="77777777" w:rsidR="00002C6D" w:rsidRDefault="00002C6D" w:rsidP="00002C6D">
      <w:r>
        <w:tab/>
      </w:r>
      <w:r>
        <w:tab/>
        <w:t>final_df = final_df.replace({np.NAN: None})</w:t>
      </w:r>
    </w:p>
    <w:p w14:paraId="69A68486" w14:textId="77777777" w:rsidR="00002C6D" w:rsidRDefault="00002C6D" w:rsidP="00002C6D">
      <w:r>
        <w:tab/>
      </w:r>
      <w:r>
        <w:tab/>
        <w:t>final_df['run_date'] = date.today().strftime('%Y-%m-%d')</w:t>
      </w:r>
    </w:p>
    <w:p w14:paraId="3436E930" w14:textId="77777777" w:rsidR="00002C6D" w:rsidRDefault="00002C6D" w:rsidP="00002C6D">
      <w:r>
        <w:tab/>
        <w:t>except Exception as err:</w:t>
      </w:r>
    </w:p>
    <w:p w14:paraId="4ADE6891" w14:textId="2BD6D664" w:rsidR="00002C6D" w:rsidRDefault="00002C6D" w:rsidP="00002C6D">
      <w:r>
        <w:tab/>
      </w:r>
      <w:r>
        <w:tab/>
        <w:t>print(err)</w:t>
      </w:r>
    </w:p>
    <w:p w14:paraId="515E723E" w14:textId="77777777" w:rsidR="00002C6D" w:rsidRDefault="00002C6D" w:rsidP="00002C6D"/>
    <w:p w14:paraId="2F51A01F" w14:textId="77777777" w:rsidR="00002C6D" w:rsidRDefault="00002C6D" w:rsidP="00002C6D">
      <w:r>
        <w:t>def get_full_vaccines():</w:t>
      </w:r>
    </w:p>
    <w:p w14:paraId="697898CE" w14:textId="77777777" w:rsidR="00002C6D" w:rsidRDefault="00002C6D" w:rsidP="00002C6D">
      <w:r>
        <w:tab/>
        <w:t>df_with_vaccine = pd.read_csv(</w:t>
      </w:r>
    </w:p>
    <w:p w14:paraId="528B04FB" w14:textId="77777777" w:rsidR="00002C6D" w:rsidRDefault="00002C6D" w:rsidP="00002C6D">
      <w:r>
        <w:tab/>
      </w:r>
      <w:r>
        <w:tab/>
        <w:t>rf'{WORKING_PATH}\data\country_vaccinations.csv', usecols=['country', 'vaccines'])</w:t>
      </w:r>
    </w:p>
    <w:p w14:paraId="67385613" w14:textId="7978D6D6" w:rsidR="00002C6D" w:rsidRDefault="00002C6D" w:rsidP="00002C6D">
      <w:r>
        <w:tab/>
        <w:t>df_with_vaccine = df_with_vaccine.groupby(by='country').max()</w:t>
      </w:r>
    </w:p>
    <w:p w14:paraId="774AFDED" w14:textId="77777777" w:rsidR="00002C6D" w:rsidRDefault="00002C6D" w:rsidP="00002C6D">
      <w:r>
        <w:tab/>
        <w:t>df_no_vaccine = pd.read_csv(</w:t>
      </w:r>
    </w:p>
    <w:p w14:paraId="12FC63F0" w14:textId="77777777" w:rsidR="00002C6D" w:rsidRDefault="00002C6D" w:rsidP="00002C6D">
      <w:r>
        <w:tab/>
      </w:r>
      <w:r>
        <w:tab/>
        <w:t>'https://raw.githubusercontent.com/owid/covid-19-data/master/public/data/vaccinations/vaccinations.csv')</w:t>
      </w:r>
    </w:p>
    <w:p w14:paraId="7792A4F5" w14:textId="77777777" w:rsidR="00002C6D" w:rsidRDefault="00002C6D" w:rsidP="00002C6D">
      <w:r>
        <w:tab/>
        <w:t>df_no_vaccine['vaccines'] = ''</w:t>
      </w:r>
    </w:p>
    <w:p w14:paraId="5D4030B0" w14:textId="3CB4A709" w:rsidR="00002C6D" w:rsidRDefault="00002C6D" w:rsidP="00002C6D">
      <w:r>
        <w:tab/>
        <w:t>df_no_vaccine = df_no_vaccine.set_index('location')</w:t>
      </w:r>
    </w:p>
    <w:p w14:paraId="0298BC96" w14:textId="77777777" w:rsidR="00002C6D" w:rsidRDefault="00002C6D" w:rsidP="00002C6D">
      <w:r>
        <w:tab/>
        <w:t>### update 'vaccines' column from df_with_vaccine to df_no_vaccine</w:t>
      </w:r>
    </w:p>
    <w:p w14:paraId="38878881" w14:textId="77777777" w:rsidR="00002C6D" w:rsidRDefault="00002C6D" w:rsidP="00002C6D">
      <w:r>
        <w:tab/>
        <w:t>list_country = df_with_vaccine.index</w:t>
      </w:r>
    </w:p>
    <w:p w14:paraId="428C97AE" w14:textId="77777777" w:rsidR="00002C6D" w:rsidRDefault="00002C6D" w:rsidP="00002C6D">
      <w:r>
        <w:tab/>
        <w:t>for country in list_country:</w:t>
      </w:r>
    </w:p>
    <w:p w14:paraId="26A3BE63" w14:textId="77777777" w:rsidR="00002C6D" w:rsidRDefault="00002C6D" w:rsidP="00002C6D">
      <w:r>
        <w:tab/>
      </w:r>
      <w:r>
        <w:tab/>
        <w:t>vaccine = df_with_vaccine.loc[country, 'vaccines']</w:t>
      </w:r>
    </w:p>
    <w:p w14:paraId="0855DC30" w14:textId="46A4D60E" w:rsidR="00002C6D" w:rsidRDefault="00002C6D" w:rsidP="00002C6D">
      <w:r>
        <w:tab/>
      </w:r>
      <w:r>
        <w:tab/>
        <w:t>df_no_vaccine.loc[country, 'vaccines'] = vaccine</w:t>
      </w:r>
      <w:r>
        <w:tab/>
      </w:r>
      <w:r>
        <w:tab/>
      </w:r>
    </w:p>
    <w:p w14:paraId="60ECE1B2" w14:textId="77777777" w:rsidR="00002C6D" w:rsidRDefault="00002C6D" w:rsidP="00002C6D">
      <w:r>
        <w:tab/>
        <w:t>### reformat the vaccine df before update to dB</w:t>
      </w:r>
    </w:p>
    <w:p w14:paraId="7A9B55B5" w14:textId="77777777" w:rsidR="00002C6D" w:rsidRDefault="00002C6D" w:rsidP="00002C6D">
      <w:r>
        <w:lastRenderedPageBreak/>
        <w:tab/>
        <w:t>df_no_vaccine = df_no_vaccine.reset_index()</w:t>
      </w:r>
    </w:p>
    <w:p w14:paraId="3433FE1C" w14:textId="77777777" w:rsidR="00002C6D" w:rsidRDefault="00002C6D" w:rsidP="00002C6D">
      <w:r>
        <w:tab/>
        <w:t>final_df_vaccine = df_no_vaccine[df_no_vaccine['vaccines'] != '']</w:t>
      </w:r>
    </w:p>
    <w:p w14:paraId="49A84DAA" w14:textId="77777777" w:rsidR="00002C6D" w:rsidRDefault="00002C6D" w:rsidP="00002C6D">
      <w:r>
        <w:tab/>
        <w:t>final_df_vaccine.rename(columns={'location': 'country'}, inplace=True)</w:t>
      </w:r>
    </w:p>
    <w:p w14:paraId="58B85643" w14:textId="77777777" w:rsidR="00002C6D" w:rsidRDefault="00002C6D" w:rsidP="00002C6D">
      <w:r>
        <w:tab/>
        <w:t>use_cols = ['country', 'iso_code', 'date', 'total_vaccinations',</w:t>
      </w:r>
    </w:p>
    <w:p w14:paraId="32D22A92" w14:textId="77777777" w:rsidR="00002C6D" w:rsidRDefault="00002C6D" w:rsidP="00002C6D">
      <w:r>
        <w:tab/>
      </w:r>
      <w:r>
        <w:tab/>
      </w:r>
      <w:r>
        <w:tab/>
      </w:r>
      <w:r>
        <w:tab/>
        <w:t>'people_vaccinated', 'people_fully_vaccinated', 'daily_vaccinations',</w:t>
      </w:r>
    </w:p>
    <w:p w14:paraId="43B801E6" w14:textId="77777777" w:rsidR="00002C6D" w:rsidRDefault="00002C6D" w:rsidP="00002C6D">
      <w:r>
        <w:tab/>
      </w:r>
      <w:r>
        <w:tab/>
      </w:r>
      <w:r>
        <w:tab/>
      </w:r>
      <w:r>
        <w:tab/>
        <w:t>'total_vaccinations_per_hundred', 'people_vaccinated_per_hundred',</w:t>
      </w:r>
    </w:p>
    <w:p w14:paraId="052DACC0" w14:textId="77777777" w:rsidR="00002C6D" w:rsidRDefault="00002C6D" w:rsidP="00002C6D">
      <w:r>
        <w:tab/>
      </w:r>
      <w:r>
        <w:tab/>
      </w:r>
      <w:r>
        <w:tab/>
      </w:r>
      <w:r>
        <w:tab/>
        <w:t>'people_fully_vaccinated_per_hundred', 'daily_vaccinations_per_million', 'vaccines']</w:t>
      </w:r>
    </w:p>
    <w:p w14:paraId="4448ED35" w14:textId="77777777" w:rsidR="00002C6D" w:rsidRDefault="00002C6D" w:rsidP="00002C6D">
      <w:r>
        <w:tab/>
        <w:t>final_df_vaccine = final_df_vaccine[use_cols]</w:t>
      </w:r>
    </w:p>
    <w:p w14:paraId="5100A71C" w14:textId="45C2362A" w:rsidR="00002C6D" w:rsidRDefault="00002C6D" w:rsidP="00002C6D">
      <w:r>
        <w:tab/>
        <w:t>final_df_vaccine = final_df_vaccine.replace({np.NaN: None})</w:t>
      </w:r>
    </w:p>
    <w:p w14:paraId="2117D00A" w14:textId="77777777" w:rsidR="00002C6D" w:rsidRDefault="00002C6D" w:rsidP="00002C6D">
      <w:r>
        <w:tab/>
        <w:t># update daily vaccine data</w:t>
      </w:r>
    </w:p>
    <w:p w14:paraId="2994D492" w14:textId="77777777" w:rsidR="00002C6D" w:rsidRDefault="00002C6D" w:rsidP="00002C6D">
      <w:r>
        <w:tab/>
        <w:t>vaccine_data = [tuple(row) for row in final_df_vaccine.values]</w:t>
      </w:r>
    </w:p>
    <w:p w14:paraId="4DAB9CB6" w14:textId="77777777" w:rsidR="00002C6D" w:rsidRDefault="00002C6D" w:rsidP="00002C6D">
      <w:r>
        <w:tab/>
        <w:t>query(keyw='Truncate', table_name='VACCINE_COVID_DATA')</w:t>
      </w:r>
    </w:p>
    <w:p w14:paraId="4BA7CA62" w14:textId="77777777" w:rsidR="00002C6D" w:rsidRDefault="00002C6D" w:rsidP="00002C6D">
      <w:r>
        <w:tab/>
        <w:t>query(keyw='Insert', table_name='VACCINE_COVID_DATA', num_cols=12, data_arr=vaccine_data)</w:t>
      </w:r>
    </w:p>
    <w:p w14:paraId="39780B21" w14:textId="3786B45D" w:rsidR="00002C6D" w:rsidRDefault="00002C6D" w:rsidP="00002C6D">
      <w:r>
        <w:tab/>
        <w:t>final_df_vaccine.to_csv(rf'{WORKING_PATH}\data\full_vaccinations.csv', index=False)</w:t>
      </w:r>
    </w:p>
    <w:p w14:paraId="4D4FB9F8" w14:textId="77777777" w:rsidR="00002C6D" w:rsidRDefault="00002C6D" w:rsidP="00002C6D">
      <w:r>
        <w:t>def main():</w:t>
      </w:r>
    </w:p>
    <w:p w14:paraId="069E35CA" w14:textId="77777777" w:rsidR="00002C6D" w:rsidRDefault="00002C6D" w:rsidP="00002C6D">
      <w:r>
        <w:tab/>
        <w:t>get_summary_data()</w:t>
      </w:r>
    </w:p>
    <w:p w14:paraId="7E823FED" w14:textId="77777777" w:rsidR="00002C6D" w:rsidRDefault="00002C6D" w:rsidP="00002C6D">
      <w:r>
        <w:tab/>
        <w:t>get_vaccine_data()</w:t>
      </w:r>
    </w:p>
    <w:p w14:paraId="2A36E7D4" w14:textId="5567815E" w:rsidR="00002C6D" w:rsidRDefault="00002C6D" w:rsidP="00002C6D">
      <w:r>
        <w:tab/>
        <w:t>get_full_vaccines()</w:t>
      </w:r>
    </w:p>
    <w:p w14:paraId="0E0B85BC" w14:textId="17687D32" w:rsidR="003B6BA8" w:rsidRDefault="00002C6D" w:rsidP="00002C6D">
      <w:r>
        <w:t>main()</w:t>
      </w:r>
    </w:p>
    <w:p w14:paraId="3CF31B34" w14:textId="52FE9B3B" w:rsidR="00002C6D" w:rsidRDefault="00002C6D" w:rsidP="00002C6D">
      <w:pPr>
        <w:rPr>
          <w:b/>
        </w:rPr>
      </w:pPr>
      <w:r w:rsidRPr="00002C6D">
        <w:rPr>
          <w:b/>
        </w:rPr>
        <w:t>Code vẽ biểu đồ chi tiết:</w:t>
      </w:r>
    </w:p>
    <w:p w14:paraId="285A766F" w14:textId="77777777" w:rsidR="00002C6D" w:rsidRDefault="00002C6D" w:rsidP="00002C6D">
      <w:r>
        <w:t xml:space="preserve">import numpy as np </w:t>
      </w:r>
    </w:p>
    <w:p w14:paraId="317E463C" w14:textId="77777777" w:rsidR="00002C6D" w:rsidRDefault="00002C6D" w:rsidP="00002C6D">
      <w:r>
        <w:t xml:space="preserve">import matplotlib.pyplot as plt </w:t>
      </w:r>
    </w:p>
    <w:p w14:paraId="54593154" w14:textId="77777777" w:rsidR="00002C6D" w:rsidRDefault="00002C6D" w:rsidP="00002C6D">
      <w:r>
        <w:t>import plotly.express as px</w:t>
      </w:r>
    </w:p>
    <w:p w14:paraId="7CC652EE" w14:textId="77777777" w:rsidR="00002C6D" w:rsidRDefault="00002C6D" w:rsidP="00002C6D">
      <w:r>
        <w:t>import os</w:t>
      </w:r>
    </w:p>
    <w:p w14:paraId="5F68787C" w14:textId="77777777" w:rsidR="00002C6D" w:rsidRDefault="00002C6D" w:rsidP="00002C6D">
      <w:r>
        <w:t># for offline ploting</w:t>
      </w:r>
    </w:p>
    <w:p w14:paraId="45E308FC" w14:textId="77777777" w:rsidR="00002C6D" w:rsidRDefault="00002C6D" w:rsidP="00002C6D">
      <w:r>
        <w:t>from plotly.offline import plot</w:t>
      </w:r>
    </w:p>
    <w:p w14:paraId="31DC8084" w14:textId="77777777" w:rsidR="00002C6D" w:rsidRDefault="00002C6D" w:rsidP="00002C6D">
      <w:r>
        <w:lastRenderedPageBreak/>
        <w:t xml:space="preserve">import pandas as pd </w:t>
      </w:r>
    </w:p>
    <w:p w14:paraId="733B210A" w14:textId="77777777" w:rsidR="00002C6D" w:rsidRDefault="00002C6D" w:rsidP="00002C6D">
      <w:r>
        <w:t>from sklearn.linear_model import LinearRegression, BayesianRidge</w:t>
      </w:r>
    </w:p>
    <w:p w14:paraId="3E6F7BB6" w14:textId="77777777" w:rsidR="00002C6D" w:rsidRDefault="00002C6D" w:rsidP="00002C6D">
      <w:r>
        <w:t>from sklearn.model_selection import RandomizedSearchCV, train_test_split</w:t>
      </w:r>
    </w:p>
    <w:p w14:paraId="55E9D15A" w14:textId="77777777" w:rsidR="00002C6D" w:rsidRDefault="00002C6D" w:rsidP="00002C6D">
      <w:r>
        <w:t>from sklearn.preprocessing import PolynomialFeatures</w:t>
      </w:r>
    </w:p>
    <w:p w14:paraId="06115A8B" w14:textId="77777777" w:rsidR="00002C6D" w:rsidRDefault="00002C6D" w:rsidP="00002C6D">
      <w:r>
        <w:t>from sklearn.svm import SVR</w:t>
      </w:r>
    </w:p>
    <w:p w14:paraId="62CB28BD" w14:textId="77777777" w:rsidR="00002C6D" w:rsidRDefault="00002C6D" w:rsidP="00002C6D">
      <w:r>
        <w:t>from sklearn.metrics import mean_squared_error, mean_absolute_error</w:t>
      </w:r>
    </w:p>
    <w:p w14:paraId="26E6B4E0" w14:textId="77777777" w:rsidR="00002C6D" w:rsidRDefault="00002C6D" w:rsidP="00002C6D">
      <w:r>
        <w:t>import datetime</w:t>
      </w:r>
    </w:p>
    <w:p w14:paraId="7BB5C386" w14:textId="77777777" w:rsidR="00002C6D" w:rsidRDefault="00002C6D" w:rsidP="00002C6D">
      <w:r>
        <w:t xml:space="preserve">import operator </w:t>
      </w:r>
    </w:p>
    <w:p w14:paraId="071AD6D5" w14:textId="77777777" w:rsidR="00002C6D" w:rsidRDefault="00002C6D" w:rsidP="00002C6D">
      <w:r>
        <w:t>from task_scheduler.connect_mysql import query</w:t>
      </w:r>
    </w:p>
    <w:p w14:paraId="2BB05344" w14:textId="77777777" w:rsidR="00002C6D" w:rsidRDefault="00002C6D" w:rsidP="00002C6D">
      <w:r>
        <w:t>plt.style.use('seaborn-poster')</w:t>
      </w:r>
    </w:p>
    <w:p w14:paraId="26771FC9" w14:textId="77777777" w:rsidR="00002C6D" w:rsidRDefault="00002C6D" w:rsidP="00002C6D">
      <w:r>
        <w:t>%matplotlib inline</w:t>
      </w:r>
    </w:p>
    <w:p w14:paraId="430B31D1" w14:textId="77777777" w:rsidR="00002C6D" w:rsidRDefault="00002C6D" w:rsidP="00002C6D">
      <w:r>
        <w:t>from IPython.display import set_matplotlib_formats</w:t>
      </w:r>
    </w:p>
    <w:p w14:paraId="1F8309ED" w14:textId="77777777" w:rsidR="00002C6D" w:rsidRDefault="00002C6D" w:rsidP="00002C6D">
      <w:r>
        <w:t>set_matplotlib_formats('retina')</w:t>
      </w:r>
    </w:p>
    <w:p w14:paraId="01208B43" w14:textId="77777777" w:rsidR="00002C6D" w:rsidRDefault="00002C6D" w:rsidP="00002C6D">
      <w:r>
        <w:t>import warnings</w:t>
      </w:r>
    </w:p>
    <w:p w14:paraId="588B4BBA" w14:textId="77777777" w:rsidR="00002C6D" w:rsidRDefault="00002C6D" w:rsidP="00002C6D">
      <w:r>
        <w:t>warnings.filterwarnings('ignore')</w:t>
      </w:r>
    </w:p>
    <w:p w14:paraId="72E4F5DC" w14:textId="77777777" w:rsidR="00002C6D" w:rsidRDefault="00002C6D" w:rsidP="00002C6D">
      <w:r>
        <w:t>WORKING_PATH = os.getcwd()</w:t>
      </w:r>
    </w:p>
    <w:p w14:paraId="54B8F5AD" w14:textId="77777777" w:rsidR="00002C6D" w:rsidRDefault="00002C6D" w:rsidP="00002C6D">
      <w:r>
        <w:t>from IPython.display import Image</w:t>
      </w:r>
    </w:p>
    <w:p w14:paraId="0C960466" w14:textId="56B5D852" w:rsidR="00002C6D" w:rsidRDefault="00002C6D" w:rsidP="00002C6D">
      <w:r>
        <w:t>Image(filename = rf'{WORKING_PATH}\data\covid.jpg')</w:t>
      </w:r>
    </w:p>
    <w:p w14:paraId="5E05DFB2" w14:textId="77777777" w:rsidR="00002C6D" w:rsidRDefault="00002C6D" w:rsidP="00002C6D">
      <w:r>
        <w:t>PLOT_SIZE = (16, 10)</w:t>
      </w:r>
    </w:p>
    <w:p w14:paraId="22639E69" w14:textId="77777777" w:rsidR="00002C6D" w:rsidRDefault="00002C6D" w:rsidP="00002C6D">
      <w:r>
        <w:t>confirmed_df = pd.read_csv('https://raw.githubusercontent.com/CSSEGISandData/COVID-19/master/csse_covid_19_data/csse_covid_19_time_series/time_series_covid19_confirmed_global.csv')</w:t>
      </w:r>
    </w:p>
    <w:p w14:paraId="62C0E774" w14:textId="77777777" w:rsidR="00002C6D" w:rsidRDefault="00002C6D" w:rsidP="00002C6D">
      <w:r>
        <w:t>deaths_df = pd.read_csv('https://raw.githubusercontent.com/CSSEGISandData/COVID-19/master/csse_covid_19_data/csse_covid_19_time_series/time_series_covid19_deaths_global.csv')</w:t>
      </w:r>
    </w:p>
    <w:p w14:paraId="1D7C27A8" w14:textId="77777777" w:rsidR="00002C6D" w:rsidRDefault="00002C6D" w:rsidP="00002C6D">
      <w:r>
        <w:t>updated_date = (datetime.datetime.today()-datetime.timedelta(days=2)).strftime('%m-%d-%Y')</w:t>
      </w:r>
    </w:p>
    <w:p w14:paraId="3F0A1BB1" w14:textId="77777777" w:rsidR="00002C6D" w:rsidRDefault="00002C6D" w:rsidP="00002C6D">
      <w:r>
        <w:lastRenderedPageBreak/>
        <w:t>latest_data = pd.read_csv(f'https://raw.githubusercontent.com/CSSEGISandData/COVID-19/master/csse_covid_19_data/csse_covid_19_daily_reports/{updated_date}.csv')</w:t>
      </w:r>
    </w:p>
    <w:p w14:paraId="19389FE7" w14:textId="01D52FF8" w:rsidR="00002C6D" w:rsidRDefault="00002C6D" w:rsidP="00002C6D">
      <w:r>
        <w:t>sum_country = query(keyw='Read', table_name='SUMMARY_COVID_DATA')[['NAME', 'CONTINENT', 'TOTAL_CASES', 'TOTAL_DEATHS', 'TOTAL_RECOVERED', 'ACTIVE_CASES', 'SERIOUS_CRITICAL', 'FATALITY_RATE']] ### query from database and get specified columns</w:t>
      </w:r>
    </w:p>
    <w:p w14:paraId="41C0D2D8" w14:textId="77777777" w:rsidR="00002C6D" w:rsidRDefault="00002C6D" w:rsidP="00002C6D">
      <w:r>
        <w:t>df_continents_cases = sum_country[['CONTINENT', 'TOTAL_CASES', 'TOTAL_DEATHS', 'TOTAL_RECOVERED', 'ACTIVE_CASES', 'SERIOUS_CRITICAL']]</w:t>
      </w:r>
    </w:p>
    <w:p w14:paraId="6A9DE853" w14:textId="1D658263" w:rsidR="00002C6D" w:rsidRDefault="00002C6D" w:rsidP="00002C6D">
      <w:r>
        <w:t>df_continents_cases = df_continents_cases.groupby(by='CONTINENT').sum()</w:t>
      </w:r>
    </w:p>
    <w:p w14:paraId="4A2893F4" w14:textId="77777777" w:rsidR="00002C6D" w:rsidRDefault="00002C6D" w:rsidP="00002C6D">
      <w:r>
        <w:t>### gradient table of continents about confirmed, deaths, ...</w:t>
      </w:r>
    </w:p>
    <w:p w14:paraId="11C0C618" w14:textId="77777777" w:rsidR="00002C6D" w:rsidRDefault="00002C6D" w:rsidP="00002C6D">
      <w:r>
        <w:t>df_continents_cases['FATALITY_RATE (per 100)'] = np.round(100*df_continents_cases['TOTAL_DEATHS']/df_continents_cases['TOTAL_CASES'],2)</w:t>
      </w:r>
    </w:p>
    <w:p w14:paraId="2B7C4104" w14:textId="77777777" w:rsidR="00002C6D" w:rsidRDefault="00002C6D" w:rsidP="00002C6D">
      <w:r>
        <w:t>df_continents_cases.style.background_gradient(cmap='Blues',subset=['TOTAL_CASES'])\</w:t>
      </w:r>
    </w:p>
    <w:p w14:paraId="58D6F611" w14:textId="77777777" w:rsidR="00002C6D" w:rsidRDefault="00002C6D" w:rsidP="00002C6D">
      <w:r>
        <w:t xml:space="preserve">                        .background_gradient(cmap='Reds',subset=['TOTAL_DEATHS'])\</w:t>
      </w:r>
    </w:p>
    <w:p w14:paraId="49AACC2F" w14:textId="77777777" w:rsidR="00002C6D" w:rsidRDefault="00002C6D" w:rsidP="00002C6D">
      <w:r>
        <w:t xml:space="preserve">                        .background_gradient(cmap='Greens',subset=['TOTAL_RECOVERED'])\</w:t>
      </w:r>
    </w:p>
    <w:p w14:paraId="3867F107" w14:textId="77777777" w:rsidR="00002C6D" w:rsidRDefault="00002C6D" w:rsidP="00002C6D">
      <w:r>
        <w:t xml:space="preserve">                        .background_gradient(cmap='Purples',subset=['ACTIVE_CASES'])\</w:t>
      </w:r>
    </w:p>
    <w:p w14:paraId="06967E1A" w14:textId="77777777" w:rsidR="00002C6D" w:rsidRDefault="00002C6D" w:rsidP="00002C6D">
      <w:r>
        <w:t xml:space="preserve">                        .background_gradient(cmap='Pastel1_r',subset=['SERIOUS_CRITICAL'])\</w:t>
      </w:r>
    </w:p>
    <w:p w14:paraId="567055C7" w14:textId="77777777" w:rsidR="00002C6D" w:rsidRDefault="00002C6D" w:rsidP="00002C6D">
      <w:r>
        <w:t xml:space="preserve">                        .background_gradient(cmap='YlOrBr',subset=['FATALITY_RATE (per 100)'])\</w:t>
      </w:r>
    </w:p>
    <w:p w14:paraId="2E97A52F" w14:textId="77777777" w:rsidR="00002C6D" w:rsidRDefault="00002C6D" w:rsidP="00002C6D">
      <w:r>
        <w:t xml:space="preserve">                        .format('{:.2f}')\</w:t>
      </w:r>
    </w:p>
    <w:p w14:paraId="5A47C23E" w14:textId="0AA8D983" w:rsidR="00002C6D" w:rsidRDefault="00002C6D" w:rsidP="00002C6D">
      <w:r>
        <w:lastRenderedPageBreak/>
        <w:t xml:space="preserve">                        .format('{:.0f}',subset=['TOTAL_CASES','TOTAL_DEATHS','TOTAL_RECOVERED','ACTIVE_CASES', 'SERIOUS_CRITICAL'])</w:t>
      </w:r>
    </w:p>
    <w:p w14:paraId="0C9BD46C" w14:textId="77777777" w:rsidR="00002C6D" w:rsidRDefault="00002C6D" w:rsidP="00002C6D">
      <w:r>
        <w:t>### top 30 country with gradient table</w:t>
      </w:r>
    </w:p>
    <w:p w14:paraId="5130F4A5" w14:textId="77777777" w:rsidR="00002C6D" w:rsidRDefault="00002C6D" w:rsidP="00002C6D">
      <w:r>
        <w:t>sum_country.drop(['CONTINENT'], axis=1).sort_values('TOTAL_CASES', ascending= False).head(30).set_index(['NAME']).style.background_gradient(cmap='Blues',subset=['TOTAL_CASES'])\</w:t>
      </w:r>
    </w:p>
    <w:p w14:paraId="7E80FF6F" w14:textId="0A5838F3" w:rsidR="00002C6D" w:rsidRDefault="00002C6D" w:rsidP="00002C6D">
      <w:r>
        <w:t xml:space="preserve">                        .background_gradient(cmap='Reds',subset=['TOTAL_DEATHS'])\                        .background_gradient(cmap='Greens',subset=['TOTAL_RECOVERED'])\</w:t>
      </w:r>
    </w:p>
    <w:p w14:paraId="11158FD7" w14:textId="1FAB513C" w:rsidR="00002C6D" w:rsidRDefault="00002C6D" w:rsidP="00002C6D">
      <w:r>
        <w:t xml:space="preserve">                        .background_gradient(cmap='Purples',subset=['ACTIVE_CASES'])\                        .background_gradient(cmap='Pastel1_r',subset=['SERIOUS_CRITICAL'])\                        .background_gradient(cmap='YlOrBr',subset=['FATALITY_RATE'])\</w:t>
      </w:r>
    </w:p>
    <w:p w14:paraId="0AAD3D7A" w14:textId="407C1206" w:rsidR="00002C6D" w:rsidRDefault="00002C6D" w:rsidP="00002C6D">
      <w:r>
        <w:t xml:space="preserve">                        .format('{:.2f}')\                        .format('{:.0f}',subset=['TOTAL_CASES','TOTAL_DEATHS','TOTAL_RECOVERED','ACTIVE_CASES', 'SERIOUS_CRITICAL'])</w:t>
      </w:r>
    </w:p>
    <w:p w14:paraId="18687C7E" w14:textId="77777777" w:rsidR="00002C6D" w:rsidRDefault="00002C6D" w:rsidP="00002C6D">
      <w:r>
        <w:t>### create a plot map to show about the confirmed, deaths and recovered status</w:t>
      </w:r>
    </w:p>
    <w:p w14:paraId="7B7C9C3A" w14:textId="77777777" w:rsidR="00002C6D" w:rsidRDefault="00002C6D" w:rsidP="00002C6D">
      <w:r>
        <w:t>def plot_map(df, col):</w:t>
      </w:r>
    </w:p>
    <w:p w14:paraId="76824E95" w14:textId="77777777" w:rsidR="00002C6D" w:rsidRDefault="00002C6D" w:rsidP="00002C6D">
      <w:r>
        <w:t xml:space="preserve">    df = df[df[col]&gt;0]</w:t>
      </w:r>
    </w:p>
    <w:p w14:paraId="000DB187" w14:textId="77777777" w:rsidR="00002C6D" w:rsidRDefault="00002C6D" w:rsidP="00002C6D">
      <w:r>
        <w:t xml:space="preserve">    fig = px.choropleth(df, locations='NAME', locationmode='country names', </w:t>
      </w:r>
    </w:p>
    <w:p w14:paraId="28604436" w14:textId="77777777" w:rsidR="00002C6D" w:rsidRDefault="00002C6D" w:rsidP="00002C6D">
      <w:r>
        <w:t xml:space="preserve">                  color=col, hover_name='NAME', </w:t>
      </w:r>
    </w:p>
    <w:p w14:paraId="10259FFE" w14:textId="77777777" w:rsidR="00002C6D" w:rsidRDefault="00002C6D" w:rsidP="00002C6D">
      <w:r>
        <w:t xml:space="preserve">                  title=col, hover_data=[col], color_continuous_scale='matter')                </w:t>
      </w:r>
    </w:p>
    <w:p w14:paraId="758D870F" w14:textId="0E778242" w:rsidR="00002C6D" w:rsidRDefault="00002C6D" w:rsidP="00002C6D">
      <w:r>
        <w:t xml:space="preserve">    fig.show()</w:t>
      </w:r>
    </w:p>
    <w:p w14:paraId="49B9D0F6" w14:textId="77777777" w:rsidR="00002C6D" w:rsidRDefault="00002C6D" w:rsidP="00002C6D">
      <w:r>
        <w:t xml:space="preserve">### scatter plot with for top 20 country with total deaths and total cases </w:t>
      </w:r>
    </w:p>
    <w:p w14:paraId="78923C0A" w14:textId="77777777" w:rsidR="00002C6D" w:rsidRDefault="00002C6D" w:rsidP="00002C6D">
      <w:r>
        <w:t xml:space="preserve">fig = px.scatter(sum_country.sort_values('TOTAL_DEATHS', ascending=False).iloc[:20, :], </w:t>
      </w:r>
    </w:p>
    <w:p w14:paraId="1D164133" w14:textId="77777777" w:rsidR="00002C6D" w:rsidRDefault="00002C6D" w:rsidP="00002C6D">
      <w:r>
        <w:t xml:space="preserve">                 x='TOTAL_CASES', y='TOTAL_DEATHS', color='NAME', size='TOTAL_CASES', </w:t>
      </w:r>
    </w:p>
    <w:p w14:paraId="79CFF4DA" w14:textId="77777777" w:rsidR="00002C6D" w:rsidRDefault="00002C6D" w:rsidP="00002C6D">
      <w:r>
        <w:t xml:space="preserve">                 height=700, text='NAME', log_x=True, log_y=True, </w:t>
      </w:r>
    </w:p>
    <w:p w14:paraId="39F1394B" w14:textId="77777777" w:rsidR="00002C6D" w:rsidRDefault="00002C6D" w:rsidP="00002C6D">
      <w:r>
        <w:lastRenderedPageBreak/>
        <w:t xml:space="preserve">                 title='Deaths vs Confirmed')</w:t>
      </w:r>
    </w:p>
    <w:p w14:paraId="762FD3E0" w14:textId="77777777" w:rsidR="00002C6D" w:rsidRDefault="00002C6D" w:rsidP="00002C6D">
      <w:r>
        <w:t>fig.update_traces(textposition='top center')</w:t>
      </w:r>
    </w:p>
    <w:p w14:paraId="23E02C37" w14:textId="77777777" w:rsidR="00002C6D" w:rsidRDefault="00002C6D" w:rsidP="00002C6D">
      <w:r>
        <w:t>fig.update_layout(showlegend=False)</w:t>
      </w:r>
    </w:p>
    <w:p w14:paraId="6A0D0CED" w14:textId="77777777" w:rsidR="00002C6D" w:rsidRDefault="00002C6D" w:rsidP="00002C6D">
      <w:r>
        <w:t>fig.update_layout(xaxis_rangeslider_visible=True)</w:t>
      </w:r>
    </w:p>
    <w:p w14:paraId="19CCCD2F" w14:textId="11B5BCDD" w:rsidR="00002C6D" w:rsidRDefault="00002C6D" w:rsidP="00002C6D">
      <w:r>
        <w:t>fig.show()</w:t>
      </w:r>
    </w:p>
    <w:p w14:paraId="10335925" w14:textId="77777777" w:rsidR="00002C6D" w:rsidRDefault="00002C6D" w:rsidP="00002C6D">
      <w:r>
        <w:t>cols = confirmed_df.keys()</w:t>
      </w:r>
    </w:p>
    <w:p w14:paraId="1CEF8AC7" w14:textId="77777777" w:rsidR="00002C6D" w:rsidRDefault="00002C6D" w:rsidP="00002C6D">
      <w:r>
        <w:t>### get data from 22/1/2021 to updated_date</w:t>
      </w:r>
    </w:p>
    <w:p w14:paraId="2CABBFD2" w14:textId="77777777" w:rsidR="00002C6D" w:rsidRDefault="00002C6D" w:rsidP="00002C6D">
      <w:r>
        <w:t xml:space="preserve">confirmed = confirmed_df.loc[:, cols[4]:cols[-1]] </w:t>
      </w:r>
    </w:p>
    <w:p w14:paraId="53EAB8B9" w14:textId="77777777" w:rsidR="00002C6D" w:rsidRDefault="00002C6D" w:rsidP="00002C6D">
      <w:r>
        <w:t>deaths = deaths_df.loc[:, cols[4]:cols[-1]]</w:t>
      </w:r>
    </w:p>
    <w:p w14:paraId="6EBD7E73" w14:textId="77777777" w:rsidR="00002C6D" w:rsidRDefault="00002C6D" w:rsidP="00002C6D">
      <w:r>
        <w:t>dates = confirmed.keys() ### get list of date</w:t>
      </w:r>
    </w:p>
    <w:p w14:paraId="76A8FB88" w14:textId="77777777" w:rsidR="00002C6D" w:rsidRDefault="00002C6D" w:rsidP="00002C6D">
      <w:r>
        <w:t>total_cases = []</w:t>
      </w:r>
    </w:p>
    <w:p w14:paraId="4BC6970D" w14:textId="77777777" w:rsidR="00002C6D" w:rsidRDefault="00002C6D" w:rsidP="00002C6D">
      <w:r>
        <w:t xml:space="preserve">total_deaths = [] </w:t>
      </w:r>
    </w:p>
    <w:p w14:paraId="1C9DB74D" w14:textId="77777777" w:rsidR="00002C6D" w:rsidRDefault="00002C6D" w:rsidP="00002C6D">
      <w:r>
        <w:t>mortality_rate = []</w:t>
      </w:r>
    </w:p>
    <w:p w14:paraId="698DB5D3" w14:textId="77777777" w:rsidR="00002C6D" w:rsidRDefault="00002C6D" w:rsidP="00002C6D">
      <w:r>
        <w:t>for day in dates:</w:t>
      </w:r>
    </w:p>
    <w:p w14:paraId="7C8549F9" w14:textId="77777777" w:rsidR="00002C6D" w:rsidRDefault="00002C6D" w:rsidP="00002C6D">
      <w:r>
        <w:t xml:space="preserve">    confirmed_sum = confirmed[day].sum()</w:t>
      </w:r>
    </w:p>
    <w:p w14:paraId="1565B6E7" w14:textId="27DC2102" w:rsidR="00002C6D" w:rsidRDefault="00002C6D" w:rsidP="00002C6D">
      <w:r>
        <w:t xml:space="preserve">    death_sum = deaths[day].sum()    </w:t>
      </w:r>
    </w:p>
    <w:p w14:paraId="7A267768" w14:textId="77777777" w:rsidR="00002C6D" w:rsidRDefault="00002C6D" w:rsidP="00002C6D">
      <w:r>
        <w:t xml:space="preserve">    # confirmed, deaths</w:t>
      </w:r>
    </w:p>
    <w:p w14:paraId="30BFD987" w14:textId="77777777" w:rsidR="00002C6D" w:rsidRDefault="00002C6D" w:rsidP="00002C6D">
      <w:r>
        <w:t xml:space="preserve">    total_cases.append(confirmed_sum) ### total cases day by day</w:t>
      </w:r>
    </w:p>
    <w:p w14:paraId="2D1BB624" w14:textId="42EB055F" w:rsidR="00002C6D" w:rsidRDefault="00002C6D" w:rsidP="00002C6D">
      <w:r>
        <w:t xml:space="preserve">    total_deaths.append(death_sum) ### total deaths day by day    </w:t>
      </w:r>
    </w:p>
    <w:p w14:paraId="1B275188" w14:textId="77777777" w:rsidR="00002C6D" w:rsidRDefault="00002C6D" w:rsidP="00002C6D">
      <w:r>
        <w:t xml:space="preserve">    # calculate mortality rates</w:t>
      </w:r>
    </w:p>
    <w:p w14:paraId="041B18D2" w14:textId="4E6F88B3" w:rsidR="00002C6D" w:rsidRDefault="00002C6D" w:rsidP="00002C6D">
      <w:r>
        <w:t xml:space="preserve">    mortality_rate.append(death_sum/confirmed_sum) ### mortality rates day by day</w:t>
      </w:r>
    </w:p>
    <w:p w14:paraId="0DA4BB9F" w14:textId="77777777" w:rsidR="00002C6D" w:rsidRDefault="00002C6D" w:rsidP="00002C6D">
      <w:r>
        <w:t>### get the list of daily increase</w:t>
      </w:r>
    </w:p>
    <w:p w14:paraId="03BE8168" w14:textId="77777777" w:rsidR="00002C6D" w:rsidRDefault="00002C6D" w:rsidP="00002C6D">
      <w:r>
        <w:t>def daily_increase(data):</w:t>
      </w:r>
    </w:p>
    <w:p w14:paraId="3E772090" w14:textId="77777777" w:rsidR="00002C6D" w:rsidRDefault="00002C6D" w:rsidP="00002C6D">
      <w:r>
        <w:t xml:space="preserve">    d = [] </w:t>
      </w:r>
    </w:p>
    <w:p w14:paraId="7B290D79" w14:textId="77777777" w:rsidR="00002C6D" w:rsidRDefault="00002C6D" w:rsidP="00002C6D">
      <w:r>
        <w:t xml:space="preserve">    for i in range(len(data)):</w:t>
      </w:r>
    </w:p>
    <w:p w14:paraId="70F6E100" w14:textId="77777777" w:rsidR="00002C6D" w:rsidRDefault="00002C6D" w:rsidP="00002C6D">
      <w:r>
        <w:t xml:space="preserve">        if i == 0:</w:t>
      </w:r>
    </w:p>
    <w:p w14:paraId="4A22BB8E" w14:textId="77777777" w:rsidR="00002C6D" w:rsidRDefault="00002C6D" w:rsidP="00002C6D">
      <w:r>
        <w:t xml:space="preserve">            d.append(data[0])</w:t>
      </w:r>
    </w:p>
    <w:p w14:paraId="3182087C" w14:textId="77777777" w:rsidR="00002C6D" w:rsidRDefault="00002C6D" w:rsidP="00002C6D">
      <w:r>
        <w:t xml:space="preserve">        else:</w:t>
      </w:r>
    </w:p>
    <w:p w14:paraId="648C44FA" w14:textId="77777777" w:rsidR="00002C6D" w:rsidRDefault="00002C6D" w:rsidP="00002C6D">
      <w:r>
        <w:t xml:space="preserve">            d.append(data[i]-data[i-1])</w:t>
      </w:r>
    </w:p>
    <w:p w14:paraId="743F130B" w14:textId="77777777" w:rsidR="00002C6D" w:rsidRDefault="00002C6D" w:rsidP="00002C6D">
      <w:r>
        <w:lastRenderedPageBreak/>
        <w:t xml:space="preserve">    return d </w:t>
      </w:r>
    </w:p>
    <w:p w14:paraId="32CA803D" w14:textId="77777777" w:rsidR="00002C6D" w:rsidRDefault="00002C6D" w:rsidP="00002C6D">
      <w:r>
        <w:t>### list of moving average</w:t>
      </w:r>
    </w:p>
    <w:p w14:paraId="1DA665BA" w14:textId="77777777" w:rsidR="00002C6D" w:rsidRDefault="00002C6D" w:rsidP="00002C6D">
      <w:r>
        <w:t>def moving_average(data, window_size):</w:t>
      </w:r>
    </w:p>
    <w:p w14:paraId="13994194" w14:textId="77777777" w:rsidR="00002C6D" w:rsidRDefault="00002C6D" w:rsidP="00002C6D">
      <w:r>
        <w:t xml:space="preserve">    moving_average = []</w:t>
      </w:r>
    </w:p>
    <w:p w14:paraId="7975764C" w14:textId="77777777" w:rsidR="00002C6D" w:rsidRDefault="00002C6D" w:rsidP="00002C6D">
      <w:r>
        <w:t xml:space="preserve">    for i in range(len(data)):</w:t>
      </w:r>
    </w:p>
    <w:p w14:paraId="2A482FE8" w14:textId="77777777" w:rsidR="00002C6D" w:rsidRDefault="00002C6D" w:rsidP="00002C6D">
      <w:r>
        <w:t xml:space="preserve">        if i + window_size &lt; len(data):</w:t>
      </w:r>
    </w:p>
    <w:p w14:paraId="2E629925" w14:textId="77777777" w:rsidR="00002C6D" w:rsidRDefault="00002C6D" w:rsidP="00002C6D">
      <w:r>
        <w:t xml:space="preserve">            moving_average.append(np.mean(data[i:i+window_size]))</w:t>
      </w:r>
    </w:p>
    <w:p w14:paraId="1799ED52" w14:textId="77777777" w:rsidR="00002C6D" w:rsidRDefault="00002C6D" w:rsidP="00002C6D">
      <w:r>
        <w:t xml:space="preserve">        else:</w:t>
      </w:r>
    </w:p>
    <w:p w14:paraId="07322435" w14:textId="77777777" w:rsidR="00002C6D" w:rsidRDefault="00002C6D" w:rsidP="00002C6D">
      <w:r>
        <w:t xml:space="preserve">            moving_average.append(np.mean(data[i:len(data)]))</w:t>
      </w:r>
    </w:p>
    <w:p w14:paraId="067D2BEE" w14:textId="338B802E" w:rsidR="00002C6D" w:rsidRDefault="00002C6D" w:rsidP="00002C6D">
      <w:r>
        <w:t xml:space="preserve">    return moving_average</w:t>
      </w:r>
    </w:p>
    <w:p w14:paraId="0B0B10A5" w14:textId="77777777" w:rsidR="00002C6D" w:rsidRDefault="00002C6D" w:rsidP="00002C6D">
      <w:r>
        <w:t># window size</w:t>
      </w:r>
    </w:p>
    <w:p w14:paraId="4F991E8E" w14:textId="09C12A9F" w:rsidR="00002C6D" w:rsidRDefault="00002C6D" w:rsidP="00002C6D">
      <w:r>
        <w:t>window = 7</w:t>
      </w:r>
    </w:p>
    <w:p w14:paraId="4036119E" w14:textId="77777777" w:rsidR="00002C6D" w:rsidRDefault="00002C6D" w:rsidP="00002C6D">
      <w:r>
        <w:t># confirmed cases</w:t>
      </w:r>
    </w:p>
    <w:p w14:paraId="754EA0AE" w14:textId="77777777" w:rsidR="00002C6D" w:rsidRDefault="00002C6D" w:rsidP="00002C6D">
      <w:r>
        <w:t>world_daily_increase = daily_increase(total_cases)</w:t>
      </w:r>
    </w:p>
    <w:p w14:paraId="64771B96" w14:textId="77777777" w:rsidR="00002C6D" w:rsidRDefault="00002C6D" w:rsidP="00002C6D">
      <w:r>
        <w:t>world_confirmed_avg = moving_average(total_cases, window)</w:t>
      </w:r>
    </w:p>
    <w:p w14:paraId="2B0283BE" w14:textId="528CDB4B" w:rsidR="00002C6D" w:rsidRDefault="00002C6D" w:rsidP="00002C6D">
      <w:r>
        <w:t>world_daily_increase_avg = moving_average(world_daily_increase, window)</w:t>
      </w:r>
    </w:p>
    <w:p w14:paraId="1A84D616" w14:textId="77777777" w:rsidR="00002C6D" w:rsidRDefault="00002C6D" w:rsidP="00002C6D">
      <w:r>
        <w:t># deaths</w:t>
      </w:r>
    </w:p>
    <w:p w14:paraId="7515B719" w14:textId="77777777" w:rsidR="00002C6D" w:rsidRDefault="00002C6D" w:rsidP="00002C6D">
      <w:r>
        <w:t>world_daily_death = daily_increase(total_deaths)</w:t>
      </w:r>
    </w:p>
    <w:p w14:paraId="5D1E2142" w14:textId="77777777" w:rsidR="00002C6D" w:rsidRDefault="00002C6D" w:rsidP="00002C6D">
      <w:r>
        <w:t>world_death_avg = moving_average(total_deaths, window)</w:t>
      </w:r>
    </w:p>
    <w:p w14:paraId="4D33ED94" w14:textId="00C5BBAB" w:rsidR="00002C6D" w:rsidRDefault="00002C6D" w:rsidP="00002C6D">
      <w:r>
        <w:t>world_daily_death_avg = moving_average(world_daily_death, window)</w:t>
      </w:r>
    </w:p>
    <w:p w14:paraId="5C2E2D31" w14:textId="77777777" w:rsidR="00002C6D" w:rsidRDefault="00002C6D" w:rsidP="00002C6D">
      <w:r>
        <w:t>### since 22/1/2020</w:t>
      </w:r>
    </w:p>
    <w:p w14:paraId="72889640" w14:textId="77777777" w:rsidR="00002C6D" w:rsidRDefault="00002C6D" w:rsidP="00002C6D">
      <w:r>
        <w:t xml:space="preserve">num_of_days = np.array([i for i in range(len(dates))]) </w:t>
      </w:r>
    </w:p>
    <w:p w14:paraId="7CF91333" w14:textId="77777777" w:rsidR="00002C6D" w:rsidRDefault="00002C6D" w:rsidP="00002C6D">
      <w:r>
        <w:t>total_cases = np.array(total_cases).reshape(-1, 1)</w:t>
      </w:r>
    </w:p>
    <w:p w14:paraId="4D39D777" w14:textId="7A6298C4" w:rsidR="00002C6D" w:rsidRDefault="00002C6D" w:rsidP="00002C6D">
      <w:r>
        <w:t>total_deaths = np.array(total_deaths).reshape(-1, 1)</w:t>
      </w:r>
    </w:p>
    <w:p w14:paraId="18C08AC9" w14:textId="77777777" w:rsidR="00002C6D" w:rsidRDefault="00002C6D" w:rsidP="00002C6D">
      <w:r>
        <w:t xml:space="preserve">### line plot for world cases and moving average </w:t>
      </w:r>
    </w:p>
    <w:p w14:paraId="2D98F2EC" w14:textId="77777777" w:rsidR="00002C6D" w:rsidRDefault="00002C6D" w:rsidP="00002C6D">
      <w:r>
        <w:t>plt.figure(figsize=PLOT_SIZE)</w:t>
      </w:r>
    </w:p>
    <w:p w14:paraId="5FAC2086" w14:textId="77777777" w:rsidR="00002C6D" w:rsidRDefault="00002C6D" w:rsidP="00002C6D">
      <w:r>
        <w:t>plt.plot(num_of_days, total_cases, linewidth=4.5)</w:t>
      </w:r>
    </w:p>
    <w:p w14:paraId="696897E2" w14:textId="77777777" w:rsidR="00002C6D" w:rsidRDefault="00002C6D" w:rsidP="00002C6D">
      <w:r>
        <w:t>plt.plot(num_of_days, world_confirmed_avg, linestyle='dashed', color='red', linewidth=4.5)</w:t>
      </w:r>
    </w:p>
    <w:p w14:paraId="6C97A5D2" w14:textId="77777777" w:rsidR="00002C6D" w:rsidRDefault="00002C6D" w:rsidP="00002C6D">
      <w:r>
        <w:lastRenderedPageBreak/>
        <w:t>plt.title('Total of Coronavirus Cases Over Time', size=30)</w:t>
      </w:r>
    </w:p>
    <w:p w14:paraId="10C158A3" w14:textId="77777777" w:rsidR="00002C6D" w:rsidRDefault="00002C6D" w:rsidP="00002C6D">
      <w:r>
        <w:t>plt.xlabel('Days Since 22/1/2020', size=30)</w:t>
      </w:r>
    </w:p>
    <w:p w14:paraId="647215B1" w14:textId="77777777" w:rsidR="00002C6D" w:rsidRDefault="00002C6D" w:rsidP="00002C6D">
      <w:r>
        <w:t>plt.ylabel('# of Cases', size=30)</w:t>
      </w:r>
    </w:p>
    <w:p w14:paraId="07B71526" w14:textId="77777777" w:rsidR="00002C6D" w:rsidRDefault="00002C6D" w:rsidP="00002C6D">
      <w:r>
        <w:t>plt.legend(['Worldwide Coronavirus Cases', 'Moving Average {} Days'.format(window)], prop={'size': 15})</w:t>
      </w:r>
    </w:p>
    <w:p w14:paraId="15B31139" w14:textId="77777777" w:rsidR="00002C6D" w:rsidRDefault="00002C6D" w:rsidP="00002C6D">
      <w:r>
        <w:t>plt.xticks(size=20)</w:t>
      </w:r>
    </w:p>
    <w:p w14:paraId="11A876F3" w14:textId="77777777" w:rsidR="00002C6D" w:rsidRDefault="00002C6D" w:rsidP="00002C6D">
      <w:r>
        <w:t>plt.yticks(size=20)</w:t>
      </w:r>
    </w:p>
    <w:p w14:paraId="0E72589D" w14:textId="73C6A4B8" w:rsidR="00002C6D" w:rsidRDefault="00002C6D" w:rsidP="00002C6D">
      <w:r>
        <w:t>plt.show()</w:t>
      </w:r>
    </w:p>
    <w:p w14:paraId="53BE3B5A" w14:textId="77777777" w:rsidR="00002C6D" w:rsidRDefault="00002C6D" w:rsidP="00002C6D">
      <w:r>
        <w:t xml:space="preserve">### line plot for death cases and moving average </w:t>
      </w:r>
    </w:p>
    <w:p w14:paraId="43F7CE00" w14:textId="77777777" w:rsidR="00002C6D" w:rsidRDefault="00002C6D" w:rsidP="00002C6D">
      <w:r>
        <w:t>plt.figure(figsize=PLOT_SIZE)</w:t>
      </w:r>
    </w:p>
    <w:p w14:paraId="14A6BBD5" w14:textId="77777777" w:rsidR="00002C6D" w:rsidRDefault="00002C6D" w:rsidP="00002C6D">
      <w:r>
        <w:t>plt.plot(num_of_days, total_deaths, linewidth=4.5)</w:t>
      </w:r>
    </w:p>
    <w:p w14:paraId="5B808815" w14:textId="77777777" w:rsidR="00002C6D" w:rsidRDefault="00002C6D" w:rsidP="00002C6D">
      <w:r>
        <w:t>plt.plot(num_of_days, world_death_avg, linestyle='dashed', color='red', linewidth=4.5)</w:t>
      </w:r>
    </w:p>
    <w:p w14:paraId="6CF18630" w14:textId="77777777" w:rsidR="00002C6D" w:rsidRDefault="00002C6D" w:rsidP="00002C6D">
      <w:r>
        <w:t>plt.title('Total of Coronavirus Deaths Over Time', size=30)</w:t>
      </w:r>
    </w:p>
    <w:p w14:paraId="08B5C33F" w14:textId="77777777" w:rsidR="00002C6D" w:rsidRDefault="00002C6D" w:rsidP="00002C6D">
      <w:r>
        <w:t>plt.xlabel('Days Since 22/1/2020', size=30)</w:t>
      </w:r>
    </w:p>
    <w:p w14:paraId="400FF944" w14:textId="77777777" w:rsidR="00002C6D" w:rsidRDefault="00002C6D" w:rsidP="00002C6D">
      <w:r>
        <w:t>plt.ylabel('# of Cases', size=30)</w:t>
      </w:r>
    </w:p>
    <w:p w14:paraId="3FDA7414" w14:textId="77777777" w:rsidR="00002C6D" w:rsidRDefault="00002C6D" w:rsidP="00002C6D">
      <w:r>
        <w:t>plt.legend(['Worldwide Coronavirus Deaths', 'Moving Average {} Days'.format(window)], prop={'size': 15})</w:t>
      </w:r>
    </w:p>
    <w:p w14:paraId="3AA3FCF5" w14:textId="77777777" w:rsidR="00002C6D" w:rsidRDefault="00002C6D" w:rsidP="00002C6D">
      <w:r>
        <w:t>plt.xticks(size=20)</w:t>
      </w:r>
    </w:p>
    <w:p w14:paraId="402C06BD" w14:textId="77777777" w:rsidR="00002C6D" w:rsidRDefault="00002C6D" w:rsidP="00002C6D">
      <w:r>
        <w:t>plt.yticks(size=20)</w:t>
      </w:r>
    </w:p>
    <w:p w14:paraId="3CBD466B" w14:textId="740B624A" w:rsidR="00002C6D" w:rsidRDefault="00002C6D" w:rsidP="00002C6D">
      <w:r>
        <w:t>plt.show()</w:t>
      </w:r>
    </w:p>
    <w:p w14:paraId="0554C858" w14:textId="77777777" w:rsidR="00002C6D" w:rsidRDefault="00002C6D" w:rsidP="00002C6D">
      <w:r>
        <w:t xml:space="preserve">### bar plot for daily world cases and line plot moving average </w:t>
      </w:r>
    </w:p>
    <w:p w14:paraId="20969D0E" w14:textId="77777777" w:rsidR="00002C6D" w:rsidRDefault="00002C6D" w:rsidP="00002C6D">
      <w:r>
        <w:t>plt.figure(figsize=PLOT_SIZE)</w:t>
      </w:r>
    </w:p>
    <w:p w14:paraId="4D13E7B2" w14:textId="77777777" w:rsidR="00002C6D" w:rsidRDefault="00002C6D" w:rsidP="00002C6D">
      <w:r>
        <w:t>plt.bar(num_of_days, world_daily_increase)</w:t>
      </w:r>
    </w:p>
    <w:p w14:paraId="0FAC67B1" w14:textId="77777777" w:rsidR="00002C6D" w:rsidRDefault="00002C6D" w:rsidP="00002C6D">
      <w:r>
        <w:t>plt.plot(num_of_days, world_daily_increase_avg, color='red', linestyle='dashed', linewidth=4.5)</w:t>
      </w:r>
    </w:p>
    <w:p w14:paraId="6412A47A" w14:textId="77777777" w:rsidR="00002C6D" w:rsidRDefault="00002C6D" w:rsidP="00002C6D">
      <w:r>
        <w:t>plt.title('World Daily Increases in Confirmed Cases', size=30)</w:t>
      </w:r>
    </w:p>
    <w:p w14:paraId="3A3CB87C" w14:textId="77777777" w:rsidR="00002C6D" w:rsidRDefault="00002C6D" w:rsidP="00002C6D">
      <w:r>
        <w:t>plt.xlabel('Days Since 22/1/2020', size=30)</w:t>
      </w:r>
    </w:p>
    <w:p w14:paraId="467E308F" w14:textId="77777777" w:rsidR="00002C6D" w:rsidRDefault="00002C6D" w:rsidP="00002C6D">
      <w:r>
        <w:t>plt.ylabel('# of Cases', size=30)</w:t>
      </w:r>
    </w:p>
    <w:p w14:paraId="7219AAAC" w14:textId="77777777" w:rsidR="00002C6D" w:rsidRDefault="00002C6D" w:rsidP="00002C6D">
      <w:r>
        <w:lastRenderedPageBreak/>
        <w:t>plt.legend(['Moving Average {} Days'.format(window), 'World Daily Increase in COVID-19 Cases'], prop={'size': 15})</w:t>
      </w:r>
    </w:p>
    <w:p w14:paraId="5DB588AF" w14:textId="77777777" w:rsidR="00002C6D" w:rsidRDefault="00002C6D" w:rsidP="00002C6D">
      <w:r>
        <w:t>plt.xticks(size=20)</w:t>
      </w:r>
    </w:p>
    <w:p w14:paraId="184999B0" w14:textId="77777777" w:rsidR="00002C6D" w:rsidRDefault="00002C6D" w:rsidP="00002C6D">
      <w:r>
        <w:t>plt.yticks(size=20)</w:t>
      </w:r>
    </w:p>
    <w:p w14:paraId="5A99AEEE" w14:textId="77777777" w:rsidR="00002C6D" w:rsidRDefault="00002C6D" w:rsidP="00002C6D">
      <w:r>
        <w:t>plt.show()</w:t>
      </w:r>
    </w:p>
    <w:p w14:paraId="54D8D0ED" w14:textId="77777777" w:rsidR="00002C6D" w:rsidRDefault="00002C6D" w:rsidP="00002C6D"/>
    <w:p w14:paraId="1CD40697" w14:textId="77777777" w:rsidR="00002C6D" w:rsidRDefault="00002C6D" w:rsidP="00002C6D">
      <w:r>
        <w:t xml:space="preserve">### bar plot for daily world cases and line plot moving average </w:t>
      </w:r>
    </w:p>
    <w:p w14:paraId="0D0D9751" w14:textId="77777777" w:rsidR="00002C6D" w:rsidRDefault="00002C6D" w:rsidP="00002C6D">
      <w:r>
        <w:t>plt.figure(figsize=PLOT_SIZE)</w:t>
      </w:r>
    </w:p>
    <w:p w14:paraId="5D72A457" w14:textId="77777777" w:rsidR="00002C6D" w:rsidRDefault="00002C6D" w:rsidP="00002C6D">
      <w:r>
        <w:t>plt.bar(num_of_days, world_daily_death)</w:t>
      </w:r>
    </w:p>
    <w:p w14:paraId="12177400" w14:textId="77777777" w:rsidR="00002C6D" w:rsidRDefault="00002C6D" w:rsidP="00002C6D">
      <w:r>
        <w:t>plt.plot(num_of_days, world_daily_death_avg, color='red', linestyle='dashed')</w:t>
      </w:r>
    </w:p>
    <w:p w14:paraId="28C9E809" w14:textId="77777777" w:rsidR="00002C6D" w:rsidRDefault="00002C6D" w:rsidP="00002C6D">
      <w:r>
        <w:t>plt.title('World Daily Increases in Confirmed Deaths', size=30)</w:t>
      </w:r>
    </w:p>
    <w:p w14:paraId="64D77869" w14:textId="77777777" w:rsidR="00002C6D" w:rsidRDefault="00002C6D" w:rsidP="00002C6D">
      <w:r>
        <w:t>plt.xlabel('Days Since 22/1/2020', size=30)</w:t>
      </w:r>
    </w:p>
    <w:p w14:paraId="39333780" w14:textId="77777777" w:rsidR="00002C6D" w:rsidRDefault="00002C6D" w:rsidP="00002C6D">
      <w:r>
        <w:t>plt.ylabel('# of Cases', size=30)</w:t>
      </w:r>
    </w:p>
    <w:p w14:paraId="7CE4FDCA" w14:textId="77777777" w:rsidR="00002C6D" w:rsidRDefault="00002C6D" w:rsidP="00002C6D">
      <w:r>
        <w:t>plt.legend(['Moving Average {} Days'.format(window), 'World Daily Increase in COVID-19 Deaths'], prop={'size': 15})</w:t>
      </w:r>
    </w:p>
    <w:p w14:paraId="77E93BD8" w14:textId="77777777" w:rsidR="00002C6D" w:rsidRDefault="00002C6D" w:rsidP="00002C6D">
      <w:r>
        <w:t>plt.xticks(size=20)</w:t>
      </w:r>
    </w:p>
    <w:p w14:paraId="49A9CB46" w14:textId="77777777" w:rsidR="00002C6D" w:rsidRDefault="00002C6D" w:rsidP="00002C6D">
      <w:r>
        <w:t>plt.yticks(size=20)</w:t>
      </w:r>
    </w:p>
    <w:p w14:paraId="26AA2028" w14:textId="11E8155F" w:rsidR="00002C6D" w:rsidRDefault="00002C6D" w:rsidP="00002C6D">
      <w:r>
        <w:t>plt.show()</w:t>
      </w:r>
    </w:p>
    <w:p w14:paraId="3A1C1D6D" w14:textId="77777777" w:rsidR="00002C6D" w:rsidRDefault="00002C6D" w:rsidP="00002C6D">
      <w:r>
        <w:t>unique_countries = list(latest_data['Country_Region'].unique()) ### get list of unique country</w:t>
      </w:r>
    </w:p>
    <w:p w14:paraId="63A1BAFB" w14:textId="77777777" w:rsidR="00002C6D" w:rsidRDefault="00002C6D" w:rsidP="00002C6D">
      <w:r>
        <w:t>country_confirmed_cases = []</w:t>
      </w:r>
    </w:p>
    <w:p w14:paraId="4E8F2DF6" w14:textId="77777777" w:rsidR="00002C6D" w:rsidRDefault="00002C6D" w:rsidP="00002C6D">
      <w:r>
        <w:t xml:space="preserve">country_death_cases = [] </w:t>
      </w:r>
    </w:p>
    <w:p w14:paraId="65E31D18" w14:textId="77777777" w:rsidR="00002C6D" w:rsidRDefault="00002C6D" w:rsidP="00002C6D">
      <w:r>
        <w:t>country_active_cases = []</w:t>
      </w:r>
    </w:p>
    <w:p w14:paraId="54DFFCAE" w14:textId="77777777" w:rsidR="00002C6D" w:rsidRDefault="00002C6D" w:rsidP="00002C6D">
      <w:r>
        <w:t xml:space="preserve">country_incidence_rate = [] </w:t>
      </w:r>
    </w:p>
    <w:p w14:paraId="2FED8CAF" w14:textId="77777777" w:rsidR="00002C6D" w:rsidRDefault="00002C6D" w:rsidP="00002C6D">
      <w:r>
        <w:t xml:space="preserve">country_mortality_rate = [] </w:t>
      </w:r>
    </w:p>
    <w:p w14:paraId="473AD783" w14:textId="77777777" w:rsidR="00002C6D" w:rsidRDefault="00002C6D" w:rsidP="00002C6D">
      <w:r>
        <w:t>no_cases = []</w:t>
      </w:r>
    </w:p>
    <w:p w14:paraId="376A906F" w14:textId="77777777" w:rsidR="00002C6D" w:rsidRDefault="00002C6D" w:rsidP="00002C6D">
      <w:r>
        <w:t>for i in unique_countries:</w:t>
      </w:r>
    </w:p>
    <w:p w14:paraId="0E33D5FB" w14:textId="77777777" w:rsidR="00002C6D" w:rsidRDefault="00002C6D" w:rsidP="00002C6D">
      <w:r>
        <w:t xml:space="preserve">    cases = latest_data[latest_data['Country_Region']==i]['Confirmed'].sum()</w:t>
      </w:r>
    </w:p>
    <w:p w14:paraId="75A4C7FC" w14:textId="77777777" w:rsidR="00002C6D" w:rsidRDefault="00002C6D" w:rsidP="00002C6D">
      <w:r>
        <w:t xml:space="preserve">    if cases &gt; 0:</w:t>
      </w:r>
    </w:p>
    <w:p w14:paraId="4D990B87" w14:textId="77777777" w:rsidR="00002C6D" w:rsidRDefault="00002C6D" w:rsidP="00002C6D">
      <w:r>
        <w:lastRenderedPageBreak/>
        <w:t xml:space="preserve">        country_confirmed_cases.append(cases) ### list country has cases</w:t>
      </w:r>
    </w:p>
    <w:p w14:paraId="035C12FD" w14:textId="77777777" w:rsidR="00002C6D" w:rsidRDefault="00002C6D" w:rsidP="00002C6D">
      <w:r>
        <w:t xml:space="preserve">    else:</w:t>
      </w:r>
    </w:p>
    <w:p w14:paraId="081F0CA3" w14:textId="40E45DF0" w:rsidR="00002C6D" w:rsidRDefault="00002C6D" w:rsidP="00002C6D">
      <w:r>
        <w:t xml:space="preserve">        no_cases.append(i) ### list country has no cases        </w:t>
      </w:r>
    </w:p>
    <w:p w14:paraId="2A346CA8" w14:textId="77777777" w:rsidR="00002C6D" w:rsidRDefault="00002C6D" w:rsidP="00002C6D">
      <w:r>
        <w:t>for i in no_cases:</w:t>
      </w:r>
    </w:p>
    <w:p w14:paraId="074B9C40" w14:textId="2FF40EB1" w:rsidR="00002C6D" w:rsidRDefault="00002C6D" w:rsidP="00002C6D">
      <w:r>
        <w:t xml:space="preserve">    unique_countries.remove(i) ### final list country has cases    </w:t>
      </w:r>
    </w:p>
    <w:p w14:paraId="7AB5E7A9" w14:textId="77777777" w:rsidR="00002C6D" w:rsidRDefault="00002C6D" w:rsidP="00002C6D">
      <w:r>
        <w:t># sort countries by the number of confirmed cases</w:t>
      </w:r>
    </w:p>
    <w:p w14:paraId="2F85493D" w14:textId="77777777" w:rsidR="00002C6D" w:rsidRDefault="00002C6D" w:rsidP="00002C6D">
      <w:r>
        <w:t>unique_countries = [k for k, v in sorted(zip(unique_countries, country_confirmed_cases), key=operator.itemgetter(1), reverse=True)]</w:t>
      </w:r>
    </w:p>
    <w:p w14:paraId="275772F7" w14:textId="77777777" w:rsidR="00002C6D" w:rsidRDefault="00002C6D" w:rsidP="00002C6D">
      <w:r>
        <w:t>for i in range(len(unique_countries)):</w:t>
      </w:r>
    </w:p>
    <w:p w14:paraId="0F88A84B" w14:textId="56705EDC" w:rsidR="00002C6D" w:rsidRDefault="00002C6D" w:rsidP="00002C6D">
      <w:r>
        <w:t xml:space="preserve">    country_confirmed_cases[i] = latest_data[latest_data['Country_Region']==unique_countries[i]]['Confirmed'].sum()    country_death_cases.append(latest_data[latest_data['Country_Region']==unique_countries[i]]['Deaths'].sum())    country_incidence_rate.append(latest_data[latest_data['Country_Region']==unique_countries[i]]['Incident_Rate'].sum())    country_mortality_rate.append(country_death_cases[i]/country_confirmed_cases[i])</w:t>
      </w:r>
    </w:p>
    <w:p w14:paraId="602DC10D" w14:textId="77777777" w:rsidR="00F42A71" w:rsidRDefault="00F42A71" w:rsidP="00F42A71">
      <w:r>
        <w:t>### bar chart to compare confirmed cases and percentage with others</w:t>
      </w:r>
    </w:p>
    <w:p w14:paraId="56540955" w14:textId="77777777" w:rsidR="00F42A71" w:rsidRDefault="00F42A71" w:rsidP="00F42A71">
      <w:r>
        <w:t>total_world_cases = np.sum(country_confirmed_cases)</w:t>
      </w:r>
    </w:p>
    <w:p w14:paraId="70F6D426" w14:textId="77777777" w:rsidR="00F42A71" w:rsidRDefault="00F42A71" w:rsidP="00F42A71">
      <w:r>
        <w:t>us_confirmed = latest_data[latest_data['Country_Region']=='US']['Confirmed'].sum()</w:t>
      </w:r>
    </w:p>
    <w:p w14:paraId="4C5E2176" w14:textId="23872E0A" w:rsidR="00F42A71" w:rsidRDefault="00F42A71" w:rsidP="00F42A71">
      <w:r>
        <w:t>outside_us_confirmed = total_world_cases - us_confirmed</w:t>
      </w:r>
    </w:p>
    <w:p w14:paraId="52368196" w14:textId="77777777" w:rsidR="00F42A71" w:rsidRDefault="00F42A71" w:rsidP="00F42A71">
      <w:r>
        <w:t>plt.figure(figsize=(16, 9))</w:t>
      </w:r>
    </w:p>
    <w:p w14:paraId="1016298B" w14:textId="77777777" w:rsidR="00F42A71" w:rsidRDefault="00F42A71" w:rsidP="00F42A71">
      <w:r>
        <w:t>plt.barh('United States', us_confirmed)</w:t>
      </w:r>
    </w:p>
    <w:p w14:paraId="3D446900" w14:textId="77777777" w:rsidR="00F42A71" w:rsidRDefault="00F42A71" w:rsidP="00F42A71">
      <w:r>
        <w:t>plt.barh('Outside United States', outside_us_confirmed)</w:t>
      </w:r>
    </w:p>
    <w:p w14:paraId="047D04FD" w14:textId="77777777" w:rsidR="00F42A71" w:rsidRDefault="00F42A71" w:rsidP="00F42A71">
      <w:r>
        <w:t>plt.title('# of Total Coronavirus Confirmed Cases', size=20)</w:t>
      </w:r>
    </w:p>
    <w:p w14:paraId="4B35052C" w14:textId="77777777" w:rsidR="00F42A71" w:rsidRDefault="00F42A71" w:rsidP="00F42A71">
      <w:r>
        <w:t>plt.xticks(size=20)</w:t>
      </w:r>
    </w:p>
    <w:p w14:paraId="4C1449B7" w14:textId="77777777" w:rsidR="00F42A71" w:rsidRDefault="00F42A71" w:rsidP="00F42A71">
      <w:r>
        <w:t>plt.yticks(size=20)</w:t>
      </w:r>
    </w:p>
    <w:p w14:paraId="22CDD97C" w14:textId="651CF8F1" w:rsidR="00F42A71" w:rsidRDefault="00F42A71" w:rsidP="00F42A71">
      <w:r>
        <w:t>plt.show()</w:t>
      </w:r>
    </w:p>
    <w:p w14:paraId="4E1D3460" w14:textId="77777777" w:rsidR="00F42A71" w:rsidRDefault="00F42A71" w:rsidP="00F42A71">
      <w:r>
        <w:lastRenderedPageBreak/>
        <w:t>plt.figure(figsize=(16, 9))</w:t>
      </w:r>
    </w:p>
    <w:p w14:paraId="516F27E8" w14:textId="77777777" w:rsidR="00F42A71" w:rsidRDefault="00F42A71" w:rsidP="00F42A71">
      <w:r>
        <w:t>plt.barh('United States', us_confirmed/total_world_cases)</w:t>
      </w:r>
    </w:p>
    <w:p w14:paraId="305AD1BD" w14:textId="77777777" w:rsidR="00F42A71" w:rsidRDefault="00F42A71" w:rsidP="00F42A71">
      <w:r>
        <w:t>plt.barh('Outside United States', outside_us_confirmed/total_world_cases)</w:t>
      </w:r>
    </w:p>
    <w:p w14:paraId="272D0D10" w14:textId="77777777" w:rsidR="00F42A71" w:rsidRDefault="00F42A71" w:rsidP="00F42A71">
      <w:r>
        <w:t>plt.title('# of Coronavirus Confirmed Cases Expressed in Percentage', size=20)</w:t>
      </w:r>
    </w:p>
    <w:p w14:paraId="065AEAA5" w14:textId="77777777" w:rsidR="00F42A71" w:rsidRDefault="00F42A71" w:rsidP="00F42A71">
      <w:r>
        <w:t>plt.xticks(size=20)</w:t>
      </w:r>
    </w:p>
    <w:p w14:paraId="68E86886" w14:textId="77777777" w:rsidR="00F42A71" w:rsidRDefault="00F42A71" w:rsidP="00F42A71">
      <w:r>
        <w:t>plt.yticks(size=20)</w:t>
      </w:r>
    </w:p>
    <w:p w14:paraId="7D5278CE" w14:textId="36FEB971" w:rsidR="00F42A71" w:rsidRDefault="00F42A71" w:rsidP="00F42A71">
      <w:r>
        <w:t>plt.show()</w:t>
      </w:r>
    </w:p>
    <w:p w14:paraId="2025CE04" w14:textId="77777777" w:rsidR="00F42A71" w:rsidRDefault="00F42A71" w:rsidP="00F42A71">
      <w:r>
        <w:t># Only show 10 provinces with the most confirmed cases, the rest are grouped into the other category</w:t>
      </w:r>
    </w:p>
    <w:p w14:paraId="655D3C67" w14:textId="77777777" w:rsidR="00F42A71" w:rsidRDefault="00F42A71" w:rsidP="00F42A71">
      <w:r>
        <w:t xml:space="preserve">visual_unique_provinces = [] </w:t>
      </w:r>
    </w:p>
    <w:p w14:paraId="44E32A29" w14:textId="77777777" w:rsidR="00F42A71" w:rsidRDefault="00F42A71" w:rsidP="00F42A71">
      <w:r>
        <w:t>visual_confirmed_cases2 = []</w:t>
      </w:r>
    </w:p>
    <w:p w14:paraId="59D55291" w14:textId="77777777" w:rsidR="00F42A71" w:rsidRDefault="00F42A71" w:rsidP="00F42A71">
      <w:r>
        <w:t>others = np.sum(province_confirmed_cases[10:])</w:t>
      </w:r>
    </w:p>
    <w:p w14:paraId="67CD5F30" w14:textId="77777777" w:rsidR="00F42A71" w:rsidRDefault="00F42A71" w:rsidP="00F42A71">
      <w:r>
        <w:t>for i in range(len(province_confirmed_cases[:10])):</w:t>
      </w:r>
    </w:p>
    <w:p w14:paraId="4CC99E76" w14:textId="77777777" w:rsidR="00F42A71" w:rsidRDefault="00F42A71" w:rsidP="00F42A71">
      <w:r>
        <w:t xml:space="preserve">    visual_unique_provinces.append(unique_provinces[i])</w:t>
      </w:r>
    </w:p>
    <w:p w14:paraId="03820602" w14:textId="3841AE6B" w:rsidR="00F42A71" w:rsidRDefault="00F42A71" w:rsidP="00F42A71">
      <w:r>
        <w:t xml:space="preserve">    visual_confirmed_cases2.append(province_confirmed_cases[i])</w:t>
      </w:r>
    </w:p>
    <w:p w14:paraId="2E2D26DC" w14:textId="77777777" w:rsidR="00F42A71" w:rsidRDefault="00F42A71" w:rsidP="00F42A71">
      <w:r>
        <w:t>visual_unique_provinces.append('Others')</w:t>
      </w:r>
    </w:p>
    <w:p w14:paraId="13FDEC1C" w14:textId="15389F3D" w:rsidR="00F42A71" w:rsidRDefault="00F42A71" w:rsidP="00F42A71">
      <w:r>
        <w:t>visual_confirmed_cases2.append(others)</w:t>
      </w:r>
    </w:p>
    <w:p w14:paraId="2000ECEC" w14:textId="77777777" w:rsidR="00F42A71" w:rsidRDefault="00F42A71" w:rsidP="00F42A71">
      <w:r>
        <w:t>total_cases_asia = []</w:t>
      </w:r>
    </w:p>
    <w:p w14:paraId="5E8DD321" w14:textId="77777777" w:rsidR="00F42A71" w:rsidRDefault="00F42A71" w:rsidP="00F42A71">
      <w:r>
        <w:t xml:space="preserve">total_deaths_asia = [] </w:t>
      </w:r>
    </w:p>
    <w:p w14:paraId="01E97814" w14:textId="77777777" w:rsidR="00F42A71" w:rsidRDefault="00F42A71" w:rsidP="00F42A71">
      <w:r>
        <w:t>mortality_rate_asia = []</w:t>
      </w:r>
    </w:p>
    <w:p w14:paraId="74B037A2" w14:textId="77777777" w:rsidR="00F42A71" w:rsidRDefault="00F42A71" w:rsidP="00F42A71">
      <w:r>
        <w:t>for day in dates:</w:t>
      </w:r>
    </w:p>
    <w:p w14:paraId="27532DAD" w14:textId="77777777" w:rsidR="00F42A71" w:rsidRDefault="00F42A71" w:rsidP="00F42A71">
      <w:r>
        <w:t xml:space="preserve">    confirmed_sum_asia = confirmed_df_asia[day].sum()</w:t>
      </w:r>
    </w:p>
    <w:p w14:paraId="150BB5E8" w14:textId="7B37E6DE" w:rsidR="00F42A71" w:rsidRDefault="00F42A71" w:rsidP="00F42A71">
      <w:r>
        <w:t xml:space="preserve">    deaths_sum_asia = deaths_df_asia[day].sum()    </w:t>
      </w:r>
    </w:p>
    <w:p w14:paraId="7D4E3B27" w14:textId="77777777" w:rsidR="00F42A71" w:rsidRDefault="00F42A71" w:rsidP="00F42A71">
      <w:r>
        <w:t xml:space="preserve">    # confirmed, deaths</w:t>
      </w:r>
    </w:p>
    <w:p w14:paraId="3D403803" w14:textId="77777777" w:rsidR="00F42A71" w:rsidRDefault="00F42A71" w:rsidP="00F42A71">
      <w:r>
        <w:t xml:space="preserve">    total_cases_asia.append(confirmed_sum_asia) ### total cases day by day</w:t>
      </w:r>
    </w:p>
    <w:p w14:paraId="2E81AD9F" w14:textId="2AA0D6AC" w:rsidR="00F42A71" w:rsidRDefault="00F42A71" w:rsidP="00F42A71">
      <w:r>
        <w:t xml:space="preserve">    total_deaths_asia.append(deaths_sum_asia) ### total deaths day by day    </w:t>
      </w:r>
    </w:p>
    <w:p w14:paraId="3FEE72AC" w14:textId="77777777" w:rsidR="00F42A71" w:rsidRDefault="00F42A71" w:rsidP="00F42A71">
      <w:r>
        <w:t xml:space="preserve">    # calculate mortality rates</w:t>
      </w:r>
    </w:p>
    <w:p w14:paraId="4ACD0EBF" w14:textId="39B1F605" w:rsidR="00F42A71" w:rsidRDefault="00F42A71" w:rsidP="00F42A71">
      <w:r>
        <w:t xml:space="preserve">    mortality_rate_asia.append(deaths_sum_asia/confirmed_sum_asia) ### mortality rates day by day</w:t>
      </w:r>
    </w:p>
    <w:p w14:paraId="0E15BC22" w14:textId="77777777" w:rsidR="00F42A71" w:rsidRDefault="00F42A71" w:rsidP="00F42A71">
      <w:r>
        <w:lastRenderedPageBreak/>
        <w:t># asia confirmed cases</w:t>
      </w:r>
    </w:p>
    <w:p w14:paraId="72DF1AAC" w14:textId="77777777" w:rsidR="00F42A71" w:rsidRDefault="00F42A71" w:rsidP="00F42A71">
      <w:r>
        <w:t>asia_daily_increase = daily_increase(total_cases_asia)</w:t>
      </w:r>
    </w:p>
    <w:p w14:paraId="740F2CC5" w14:textId="77777777" w:rsidR="00F42A71" w:rsidRDefault="00F42A71" w:rsidP="00F42A71">
      <w:r>
        <w:t>asia_confirmed_avg = moving_average(total_cases_asia, window)</w:t>
      </w:r>
    </w:p>
    <w:p w14:paraId="70363A85" w14:textId="66F3D6A9" w:rsidR="00F42A71" w:rsidRDefault="00F42A71" w:rsidP="00F42A71">
      <w:r>
        <w:t>asia_daily_increase_avg = moving_average(asia_daily_increase, window)</w:t>
      </w:r>
    </w:p>
    <w:p w14:paraId="6B6FE6AB" w14:textId="77777777" w:rsidR="00F42A71" w:rsidRDefault="00F42A71" w:rsidP="00F42A71">
      <w:r>
        <w:t># asia deaths cases</w:t>
      </w:r>
    </w:p>
    <w:p w14:paraId="3EF10CC2" w14:textId="77777777" w:rsidR="00F42A71" w:rsidRDefault="00F42A71" w:rsidP="00F42A71">
      <w:r>
        <w:t>asia_daily_death = daily_increase(total_deaths_asia)</w:t>
      </w:r>
    </w:p>
    <w:p w14:paraId="408331D6" w14:textId="77777777" w:rsidR="00F42A71" w:rsidRDefault="00F42A71" w:rsidP="00F42A71">
      <w:r>
        <w:t>asia_death_avg = moving_average(total_deaths_asia, window)</w:t>
      </w:r>
    </w:p>
    <w:p w14:paraId="38370A46" w14:textId="337F114C" w:rsidR="00F42A71" w:rsidRDefault="00F42A71" w:rsidP="00F42A71">
      <w:r>
        <w:t>asia_daily_death_avg = moving_average(asia_daily_death, window)</w:t>
      </w:r>
    </w:p>
    <w:p w14:paraId="3291F05A" w14:textId="77777777" w:rsidR="00F42A71" w:rsidRDefault="00F42A71" w:rsidP="00F42A71">
      <w:r>
        <w:t># vietnam confirmed cases</w:t>
      </w:r>
    </w:p>
    <w:p w14:paraId="23BE8D21" w14:textId="77777777" w:rsidR="00F42A71" w:rsidRDefault="00F42A71" w:rsidP="00F42A71">
      <w:r>
        <w:t>vietnam_daily_increase = daily_increase(total_cases_vietnam)</w:t>
      </w:r>
    </w:p>
    <w:p w14:paraId="6038FC0F" w14:textId="77777777" w:rsidR="00F42A71" w:rsidRDefault="00F42A71" w:rsidP="00F42A71">
      <w:r>
        <w:t>vietnam_confirmed_avg = moving_average(total_cases_vietnam, window)</w:t>
      </w:r>
    </w:p>
    <w:p w14:paraId="5327761E" w14:textId="2CC76CC6" w:rsidR="00F42A71" w:rsidRDefault="00F42A71" w:rsidP="00F42A71">
      <w:r>
        <w:t>vietnam_daily_increase_avg = moving_average(vietnam_daily_increase, window)</w:t>
      </w:r>
    </w:p>
    <w:p w14:paraId="2BEB4C05" w14:textId="77777777" w:rsidR="00F42A71" w:rsidRDefault="00F42A71" w:rsidP="00F42A71">
      <w:r>
        <w:t># vietnam deaths cases</w:t>
      </w:r>
    </w:p>
    <w:p w14:paraId="7CD01D9A" w14:textId="77777777" w:rsidR="00F42A71" w:rsidRDefault="00F42A71" w:rsidP="00F42A71">
      <w:r>
        <w:t>vietnam_daily_death = daily_increase(total_deaths_vietnam)</w:t>
      </w:r>
    </w:p>
    <w:p w14:paraId="570C8937" w14:textId="77777777" w:rsidR="00F42A71" w:rsidRDefault="00F42A71" w:rsidP="00F42A71">
      <w:r>
        <w:t>vietnam_death_avg = moving_average(total_deaths_vietnam, window)</w:t>
      </w:r>
    </w:p>
    <w:p w14:paraId="70CB5888" w14:textId="16F8EEF4" w:rsidR="00F42A71" w:rsidRDefault="00F42A71" w:rsidP="00F42A71">
      <w:r>
        <w:t>vietnam_daily_death_avg = moving_average(vietnam_daily_death, window)</w:t>
      </w:r>
    </w:p>
    <w:p w14:paraId="3AD955B9" w14:textId="77777777" w:rsidR="00F42A71" w:rsidRDefault="00F42A71" w:rsidP="00F42A71">
      <w:r>
        <w:t>colors = ['red', 'green', 'purple', 'brown', 'gray', 'black']</w:t>
      </w:r>
    </w:p>
    <w:p w14:paraId="3EBA6210" w14:textId="77777777" w:rsidR="00F42A71" w:rsidRDefault="00F42A71" w:rsidP="00F42A71">
      <w:r>
        <w:t>plt.figure(figsize=PLOT_SIZE)</w:t>
      </w:r>
    </w:p>
    <w:p w14:paraId="0F50E113" w14:textId="77777777" w:rsidR="00F42A71" w:rsidRDefault="00F42A71" w:rsidP="00F42A71">
      <w:r>
        <w:t>for item, color in zip(dict_top6_asia.values(), colors):</w:t>
      </w:r>
    </w:p>
    <w:p w14:paraId="2CD7408A" w14:textId="77777777" w:rsidR="00F42A71" w:rsidRDefault="00F42A71" w:rsidP="00F42A71">
      <w:r>
        <w:t xml:space="preserve">    plt.plot(num_of_days, item[0], color=color, linewidth=4.5)</w:t>
      </w:r>
    </w:p>
    <w:p w14:paraId="58D3AF2B" w14:textId="77777777" w:rsidR="00F42A71" w:rsidRDefault="00F42A71" w:rsidP="00F42A71">
      <w:r>
        <w:t>plt.plot(num_of_days, total_cases_vietnam, linewidth=4.5)</w:t>
      </w:r>
    </w:p>
    <w:p w14:paraId="4BF3F7EF" w14:textId="77777777" w:rsidR="00F42A71" w:rsidRDefault="00F42A71" w:rsidP="00F42A71">
      <w:r>
        <w:t>plt.title('Vietnam and Top 6 Country with Confirmed Cases', size=30)</w:t>
      </w:r>
    </w:p>
    <w:p w14:paraId="697B7A91" w14:textId="77777777" w:rsidR="00F42A71" w:rsidRDefault="00F42A71" w:rsidP="00F42A71">
      <w:r>
        <w:t>plt.xlabel('Days Since 22/1/2020', size=30)</w:t>
      </w:r>
    </w:p>
    <w:p w14:paraId="4119F859" w14:textId="77777777" w:rsidR="00F42A71" w:rsidRDefault="00F42A71" w:rsidP="00F42A71">
      <w:r>
        <w:t>plt.ylabel('# of Cases', size=30)</w:t>
      </w:r>
    </w:p>
    <w:p w14:paraId="1C5948D9" w14:textId="77777777" w:rsidR="00F42A71" w:rsidRDefault="00F42A71" w:rsidP="00F42A71">
      <w:r>
        <w:t>plt.legend(top6_country_asia+['Vietnam'], prop={'size': 15})</w:t>
      </w:r>
    </w:p>
    <w:p w14:paraId="284C707E" w14:textId="77777777" w:rsidR="00F42A71" w:rsidRDefault="00F42A71" w:rsidP="00F42A71">
      <w:r>
        <w:t>plt.xticks(size=20)</w:t>
      </w:r>
    </w:p>
    <w:p w14:paraId="17846C71" w14:textId="77777777" w:rsidR="00F42A71" w:rsidRDefault="00F42A71" w:rsidP="00F42A71">
      <w:r>
        <w:t>plt.yticks(size=20)</w:t>
      </w:r>
    </w:p>
    <w:p w14:paraId="286980F1" w14:textId="23126E2F" w:rsidR="00F42A71" w:rsidRDefault="00F42A71" w:rsidP="00F42A71">
      <w:r>
        <w:t>plt.show()</w:t>
      </w:r>
    </w:p>
    <w:p w14:paraId="72846FE5" w14:textId="77777777" w:rsidR="00F42A71" w:rsidRDefault="00F42A71" w:rsidP="00F42A71">
      <w:r>
        <w:t>colors = ['red', 'green', 'purple', 'brown', 'gray', 'black']</w:t>
      </w:r>
    </w:p>
    <w:p w14:paraId="5DC595EE" w14:textId="77777777" w:rsidR="00F42A71" w:rsidRDefault="00F42A71" w:rsidP="00F42A71">
      <w:r>
        <w:lastRenderedPageBreak/>
        <w:t>plt.figure(figsize=PLOT_SIZE)</w:t>
      </w:r>
    </w:p>
    <w:p w14:paraId="0015C17A" w14:textId="77777777" w:rsidR="00F42A71" w:rsidRDefault="00F42A71" w:rsidP="00F42A71">
      <w:r>
        <w:t>for item, color in zip(dict_top6_asia.values(), colors):</w:t>
      </w:r>
    </w:p>
    <w:p w14:paraId="5DAC1C04" w14:textId="77777777" w:rsidR="00F42A71" w:rsidRDefault="00F42A71" w:rsidP="00F42A71">
      <w:r>
        <w:t xml:space="preserve">    plt.plot(num_of_days, item[1], color=color, linewidth=4.5)</w:t>
      </w:r>
    </w:p>
    <w:p w14:paraId="2EBBB639" w14:textId="77777777" w:rsidR="00F42A71" w:rsidRDefault="00F42A71" w:rsidP="00F42A71">
      <w:r>
        <w:t>plt.plot(num_of_days, total_deaths_vietnam, linewidth=4.5)</w:t>
      </w:r>
    </w:p>
    <w:p w14:paraId="724A77FA" w14:textId="77777777" w:rsidR="00F42A71" w:rsidRDefault="00F42A71" w:rsidP="00F42A71">
      <w:r>
        <w:t>plt.title('Vietnam and Top 6 Country with Deaths Cases', size=30)</w:t>
      </w:r>
    </w:p>
    <w:p w14:paraId="2DE9B8C5" w14:textId="77777777" w:rsidR="00F42A71" w:rsidRDefault="00F42A71" w:rsidP="00F42A71">
      <w:r>
        <w:t>plt.xlabel('Days Since 22/1/2020', size=30)</w:t>
      </w:r>
    </w:p>
    <w:p w14:paraId="7A621649" w14:textId="77777777" w:rsidR="00F42A71" w:rsidRDefault="00F42A71" w:rsidP="00F42A71">
      <w:r>
        <w:t>plt.ylabel('# of Cases', size=30)</w:t>
      </w:r>
    </w:p>
    <w:p w14:paraId="1FFDDB9E" w14:textId="77777777" w:rsidR="00F42A71" w:rsidRDefault="00F42A71" w:rsidP="00F42A71">
      <w:r>
        <w:t>plt.legend(top6_country_asia+['Vietnam'], prop={'size': 15})</w:t>
      </w:r>
    </w:p>
    <w:p w14:paraId="68DF01DB" w14:textId="77777777" w:rsidR="00F42A71" w:rsidRDefault="00F42A71" w:rsidP="00F42A71">
      <w:r>
        <w:t>plt.xticks(size=20)</w:t>
      </w:r>
    </w:p>
    <w:p w14:paraId="4E571702" w14:textId="77777777" w:rsidR="00F42A71" w:rsidRDefault="00F42A71" w:rsidP="00F42A71">
      <w:r>
        <w:t>plt.yticks(size=20)</w:t>
      </w:r>
    </w:p>
    <w:p w14:paraId="5B1A1BA3" w14:textId="63C54C71" w:rsidR="00F42A71" w:rsidRDefault="00F42A71" w:rsidP="00F42A71">
      <w:r>
        <w:t>plt.show()</w:t>
      </w:r>
    </w:p>
    <w:p w14:paraId="13A32D23" w14:textId="77777777" w:rsidR="00F42A71" w:rsidRDefault="00F42A71" w:rsidP="00F42A71">
      <w:r>
        <w:t>colors = ['red', 'green', 'purple', 'brown', 'gray', 'black']</w:t>
      </w:r>
    </w:p>
    <w:p w14:paraId="760740EC" w14:textId="77777777" w:rsidR="00F42A71" w:rsidRDefault="00F42A71" w:rsidP="00F42A71">
      <w:r>
        <w:t>plt.figure(figsize=PLOT_SIZE)</w:t>
      </w:r>
    </w:p>
    <w:p w14:paraId="0F529A32" w14:textId="77777777" w:rsidR="00F42A71" w:rsidRDefault="00F42A71" w:rsidP="00F42A71">
      <w:r>
        <w:t>for item, color in zip(dict_top6_asia.values(), colors):</w:t>
      </w:r>
    </w:p>
    <w:p w14:paraId="6EF21866" w14:textId="77777777" w:rsidR="00F42A71" w:rsidRDefault="00F42A71" w:rsidP="00F42A71">
      <w:r>
        <w:t xml:space="preserve">    plt.plot(num_of_days, item[2], color=color, linewidth=4.5)</w:t>
      </w:r>
    </w:p>
    <w:p w14:paraId="589EEFA6" w14:textId="77777777" w:rsidR="00F42A71" w:rsidRDefault="00F42A71" w:rsidP="00F42A71">
      <w:r>
        <w:t>plt.plot(num_of_days, mortality_rate_vietnam, linewidth=4.5)</w:t>
      </w:r>
    </w:p>
    <w:p w14:paraId="645C910A" w14:textId="77777777" w:rsidR="00F42A71" w:rsidRDefault="00F42A71" w:rsidP="00F42A71">
      <w:r>
        <w:t>plt.title('Vietnam and Top 6 Country with Mortality Rate', size=30)</w:t>
      </w:r>
    </w:p>
    <w:p w14:paraId="4E350F63" w14:textId="77777777" w:rsidR="00F42A71" w:rsidRDefault="00F42A71" w:rsidP="00F42A71">
      <w:r>
        <w:t>plt.xlabel('Days Since 22/1/2020', size=30)</w:t>
      </w:r>
    </w:p>
    <w:p w14:paraId="649C323D" w14:textId="77777777" w:rsidR="00F42A71" w:rsidRDefault="00F42A71" w:rsidP="00F42A71">
      <w:r>
        <w:t>plt.ylabel('# of Cases', size=30)</w:t>
      </w:r>
    </w:p>
    <w:p w14:paraId="57402FDE" w14:textId="77777777" w:rsidR="00F42A71" w:rsidRDefault="00F42A71" w:rsidP="00F42A71">
      <w:r>
        <w:t>plt.legend(top6_country_asia+['Vietnam'], prop={'size': 15})</w:t>
      </w:r>
    </w:p>
    <w:p w14:paraId="54792C17" w14:textId="77777777" w:rsidR="00F42A71" w:rsidRDefault="00F42A71" w:rsidP="00F42A71">
      <w:r>
        <w:t>plt.xticks(size=20)</w:t>
      </w:r>
    </w:p>
    <w:p w14:paraId="479D6365" w14:textId="77777777" w:rsidR="00F42A71" w:rsidRDefault="00F42A71" w:rsidP="00F42A71">
      <w:r>
        <w:t>plt.yticks(size=20)</w:t>
      </w:r>
    </w:p>
    <w:p w14:paraId="79A4AB70" w14:textId="7BFAE8E3" w:rsidR="00F42A71" w:rsidRDefault="00F42A71" w:rsidP="00F42A71">
      <w:r>
        <w:t>plt.show()</w:t>
      </w:r>
    </w:p>
    <w:p w14:paraId="7667907E" w14:textId="77777777" w:rsidR="00F42A71" w:rsidRDefault="00F42A71" w:rsidP="00F42A71">
      <w:r>
        <w:t>days_in_future = 15</w:t>
      </w:r>
    </w:p>
    <w:p w14:paraId="7E1F1739" w14:textId="77777777" w:rsidR="00F42A71" w:rsidRDefault="00F42A71" w:rsidP="00F42A71">
      <w:r>
        <w:t>future_forcast = np.array([i for i in range(len(dates)+days_in_future)]).reshape(-1, 1)</w:t>
      </w:r>
    </w:p>
    <w:p w14:paraId="09CAE3D1" w14:textId="77777777" w:rsidR="00F42A71" w:rsidRDefault="00F42A71" w:rsidP="00F42A71">
      <w:r>
        <w:t>adjusted_dates = future_forcast[:-days_in_future]</w:t>
      </w:r>
    </w:p>
    <w:p w14:paraId="47927103" w14:textId="77777777" w:rsidR="00F42A71" w:rsidRDefault="00F42A71" w:rsidP="00F42A71">
      <w:r>
        <w:t>start = '1/22/2020'</w:t>
      </w:r>
    </w:p>
    <w:p w14:paraId="580660BF" w14:textId="77777777" w:rsidR="00F42A71" w:rsidRDefault="00F42A71" w:rsidP="00F42A71">
      <w:r>
        <w:t>start_date = datetime.datetime.strptime(start, '%m/%d/%Y')</w:t>
      </w:r>
    </w:p>
    <w:p w14:paraId="07BA655E" w14:textId="77777777" w:rsidR="00F42A71" w:rsidRDefault="00F42A71" w:rsidP="00F42A71">
      <w:r>
        <w:t>future_forcast_dates = []</w:t>
      </w:r>
    </w:p>
    <w:p w14:paraId="14CF82CB" w14:textId="77777777" w:rsidR="00F42A71" w:rsidRDefault="00F42A71" w:rsidP="00F42A71">
      <w:r>
        <w:lastRenderedPageBreak/>
        <w:t>for i in range(len(future_forcast)):</w:t>
      </w:r>
    </w:p>
    <w:p w14:paraId="77D96FB2" w14:textId="77777777" w:rsidR="00F42A71" w:rsidRDefault="00F42A71" w:rsidP="00F42A71">
      <w:r>
        <w:t xml:space="preserve">    future_forcast_dates.append((start_date + datetime.timedelta(days=i)).strftime('%m/%d/%Y'))</w:t>
      </w:r>
    </w:p>
    <w:p w14:paraId="6B9F0A94" w14:textId="77777777" w:rsidR="00F42A71" w:rsidRDefault="00F42A71" w:rsidP="00F42A71">
      <w:r>
        <w:t>days_since_1_22 = np.array([i for i in range(len(dates))]).reshape(-1, 1)</w:t>
      </w:r>
    </w:p>
    <w:p w14:paraId="1519C077" w14:textId="4F65C6FA" w:rsidR="00F42A71" w:rsidRDefault="00F42A71" w:rsidP="00F42A71">
      <w:r>
        <w:t>X_train_confirmed, X_test_confirmed, y_train_confirmed, y_test_confirmed = train_test_split(days_since_1_22, total_cases, test_size=0.08, shuffle=False)</w:t>
      </w:r>
    </w:p>
    <w:p w14:paraId="654E21EE" w14:textId="77777777" w:rsidR="00F42A71" w:rsidRDefault="00F42A71" w:rsidP="00F42A71">
      <w:r>
        <w:t>### train SVR model and fit it to predict</w:t>
      </w:r>
    </w:p>
    <w:p w14:paraId="017899CE" w14:textId="77777777" w:rsidR="00F42A71" w:rsidRDefault="00F42A71" w:rsidP="00F42A71">
      <w:r>
        <w:t>svm_confirmed = SVR(shrinking=True, kernel='poly', gamma=0.01, epsilon=1, degree=2, C=0.1)</w:t>
      </w:r>
    </w:p>
    <w:p w14:paraId="0AB12E5C" w14:textId="77777777" w:rsidR="00F42A71" w:rsidRDefault="00F42A71" w:rsidP="00F42A71">
      <w:r>
        <w:t>svm_confirmed.fit(X_train_confirmed, y_train_confirmed)</w:t>
      </w:r>
    </w:p>
    <w:p w14:paraId="4A4C2D94" w14:textId="77777777" w:rsidR="00F42A71" w:rsidRDefault="00F42A71" w:rsidP="00F42A71">
      <w:r>
        <w:t>test_svm_pred = svm_confirmed.predict(X_test_confirmed)</w:t>
      </w:r>
    </w:p>
    <w:p w14:paraId="677D67E8" w14:textId="77777777" w:rsidR="00F42A71" w:rsidRDefault="00F42A71" w:rsidP="00F42A71">
      <w:r>
        <w:t>svm_pred = svm_confirmed.predict(future_forcast)</w:t>
      </w:r>
    </w:p>
    <w:p w14:paraId="51082F68" w14:textId="77777777" w:rsidR="00F42A71" w:rsidRDefault="00F42A71" w:rsidP="00F42A71">
      <w:r>
        <w:t>r_sq = svm_confirmed.score(X_train_confirmed, y_train_confirmed)</w:t>
      </w:r>
    </w:p>
    <w:p w14:paraId="420F99D9" w14:textId="77777777" w:rsidR="00F42A71" w:rsidRDefault="00F42A71" w:rsidP="00F42A71">
      <w:r>
        <w:t>print('MAE:', mean_absolute_error(test_svm_pred, y_test_confirmed))</w:t>
      </w:r>
    </w:p>
    <w:p w14:paraId="6B8DF757" w14:textId="77777777" w:rsidR="00F42A71" w:rsidRDefault="00F42A71" w:rsidP="00F42A71">
      <w:r>
        <w:t>print('MSE:',mean_squared_error(test_svm_pred, y_test_confirmed))</w:t>
      </w:r>
    </w:p>
    <w:p w14:paraId="4056B8D2" w14:textId="77777777" w:rsidR="00F42A71" w:rsidRDefault="00F42A71" w:rsidP="00F42A71">
      <w:r>
        <w:t>print('coefficient of determination:', r_sq)</w:t>
      </w:r>
    </w:p>
    <w:p w14:paraId="0E8F3E5D" w14:textId="59FD1FA3" w:rsidR="00F42A71" w:rsidRDefault="00F42A71" w:rsidP="00F42A71">
      <w:r>
        <w:t>print('intercept:', svm_confirmed.intercept_)</w:t>
      </w:r>
    </w:p>
    <w:p w14:paraId="57ED430F" w14:textId="77777777" w:rsidR="00F42A71" w:rsidRDefault="00F42A71" w:rsidP="00F42A71">
      <w:r>
        <w:t># transform our data for polynomial regression with degree=3</w:t>
      </w:r>
    </w:p>
    <w:p w14:paraId="44327F6C" w14:textId="77777777" w:rsidR="00F42A71" w:rsidRDefault="00F42A71" w:rsidP="00F42A71">
      <w:r>
        <w:t>poly = PolynomialFeatures(degree=3)</w:t>
      </w:r>
    </w:p>
    <w:p w14:paraId="604F3E6E" w14:textId="77777777" w:rsidR="00F42A71" w:rsidRDefault="00F42A71" w:rsidP="00F42A71">
      <w:r>
        <w:t>poly_X_train_confirmed = poly.fit_transform(X_train_confirmed)</w:t>
      </w:r>
    </w:p>
    <w:p w14:paraId="5B1AE6E3" w14:textId="77777777" w:rsidR="00F42A71" w:rsidRDefault="00F42A71" w:rsidP="00F42A71">
      <w:r>
        <w:t>poly_X_test_confirmed = poly.fit_transform(X_test_confirmed)</w:t>
      </w:r>
    </w:p>
    <w:p w14:paraId="5EB397C4" w14:textId="32188601" w:rsidR="00F42A71" w:rsidRDefault="00F42A71" w:rsidP="00F42A71">
      <w:r>
        <w:t>poly_future_forcast = poly.fit_transform(future_forcast)</w:t>
      </w:r>
    </w:p>
    <w:p w14:paraId="13376955" w14:textId="77777777" w:rsidR="00F42A71" w:rsidRDefault="00F42A71" w:rsidP="00F42A71">
      <w:r>
        <w:t># linear polynomial regression</w:t>
      </w:r>
    </w:p>
    <w:p w14:paraId="4FD0A47D" w14:textId="77777777" w:rsidR="00F42A71" w:rsidRDefault="00F42A71" w:rsidP="00F42A71">
      <w:r>
        <w:t>linear_model = LinearRegression(normalize=True, fit_intercept=False)</w:t>
      </w:r>
    </w:p>
    <w:p w14:paraId="12433B9C" w14:textId="77777777" w:rsidR="00F42A71" w:rsidRDefault="00F42A71" w:rsidP="00F42A71">
      <w:r>
        <w:t>linear_model.fit(poly_X_train_confirmed, y_train_confirmed)</w:t>
      </w:r>
    </w:p>
    <w:p w14:paraId="38528E3D" w14:textId="77777777" w:rsidR="00F42A71" w:rsidRDefault="00F42A71" w:rsidP="00F42A71">
      <w:r>
        <w:t>test_linear_pred = linear_model.predict(poly_X_test_confirmed)</w:t>
      </w:r>
    </w:p>
    <w:p w14:paraId="52278756" w14:textId="77777777" w:rsidR="00F42A71" w:rsidRDefault="00F42A71" w:rsidP="00F42A71">
      <w:r>
        <w:t>linear_pred = linear_model.predict(poly_future_forcast)</w:t>
      </w:r>
    </w:p>
    <w:p w14:paraId="517FCB87" w14:textId="77777777" w:rsidR="00F42A71" w:rsidRDefault="00F42A71" w:rsidP="00F42A71">
      <w:r>
        <w:t>r_sq = linear_model.score(poly_X_train_confirmed, y_train_confirmed)</w:t>
      </w:r>
    </w:p>
    <w:p w14:paraId="2EAFD95A" w14:textId="77777777" w:rsidR="00F42A71" w:rsidRDefault="00F42A71" w:rsidP="00F42A71">
      <w:r>
        <w:t>print('MAE:', mean_absolute_error(test_linear_pred, y_test_confirmed))</w:t>
      </w:r>
    </w:p>
    <w:p w14:paraId="2B322D56" w14:textId="77777777" w:rsidR="00F42A71" w:rsidRDefault="00F42A71" w:rsidP="00F42A71">
      <w:r>
        <w:lastRenderedPageBreak/>
        <w:t>print('MSE:',mean_squared_error(test_linear_pred, y_test_confirmed))</w:t>
      </w:r>
    </w:p>
    <w:p w14:paraId="3F01F557" w14:textId="77777777" w:rsidR="00F42A71" w:rsidRDefault="00F42A71" w:rsidP="00F42A71">
      <w:r>
        <w:t>print('coefficient of determination:', r_sq)</w:t>
      </w:r>
    </w:p>
    <w:p w14:paraId="492DCDD1" w14:textId="77777777" w:rsidR="00F42A71" w:rsidRDefault="00F42A71" w:rsidP="00F42A71">
      <w:r>
        <w:t>print('intercept:', linear_model.intercept_)</w:t>
      </w:r>
    </w:p>
    <w:p w14:paraId="71D9B1A5" w14:textId="7D3DA224" w:rsidR="00F42A71" w:rsidRDefault="00F42A71" w:rsidP="00F42A71">
      <w:r>
        <w:t>print('coefficients:', linear_model.coef_)</w:t>
      </w:r>
    </w:p>
    <w:p w14:paraId="5B8B6E8F" w14:textId="77777777" w:rsidR="00F42A71" w:rsidRDefault="00F42A71" w:rsidP="00F42A71">
      <w:r>
        <w:t># bayesian ridge polynomial regression</w:t>
      </w:r>
    </w:p>
    <w:p w14:paraId="0F1D5339" w14:textId="77777777" w:rsidR="00F42A71" w:rsidRDefault="00F42A71" w:rsidP="00F42A71">
      <w:r>
        <w:t>tol = [1e-6, 1e-5, 1e-4, 1e-3, 1e-2]</w:t>
      </w:r>
    </w:p>
    <w:p w14:paraId="730E5B11" w14:textId="77777777" w:rsidR="00F42A71" w:rsidRDefault="00F42A71" w:rsidP="00F42A71">
      <w:r>
        <w:t>alpha_1 = [1e-7, 1e-6, 1e-5, 1e-4, 1e-3]</w:t>
      </w:r>
    </w:p>
    <w:p w14:paraId="08C87F35" w14:textId="77777777" w:rsidR="00F42A71" w:rsidRDefault="00F42A71" w:rsidP="00F42A71">
      <w:r>
        <w:t>alpha_2 = [1e-7, 1e-6, 1e-5, 1e-4, 1e-3]</w:t>
      </w:r>
    </w:p>
    <w:p w14:paraId="0EC4DA9D" w14:textId="77777777" w:rsidR="00F42A71" w:rsidRDefault="00F42A71" w:rsidP="00F42A71">
      <w:r>
        <w:t>lambda_1 = [1e-7, 1e-6, 1e-5, 1e-4, 1e-3]</w:t>
      </w:r>
    </w:p>
    <w:p w14:paraId="31038204" w14:textId="77777777" w:rsidR="00F42A71" w:rsidRDefault="00F42A71" w:rsidP="00F42A71">
      <w:r>
        <w:t>lambda_2 = [1e-7, 1e-6, 1e-5, 1e-4, 1e-3]</w:t>
      </w:r>
    </w:p>
    <w:p w14:paraId="7E4F2D59" w14:textId="4632E1C0" w:rsidR="00F42A71" w:rsidRDefault="00F42A71" w:rsidP="00F42A71">
      <w:r>
        <w:t>normalize = [True, False]</w:t>
      </w:r>
    </w:p>
    <w:p w14:paraId="3E8B9C5A" w14:textId="77777777" w:rsidR="00F42A71" w:rsidRDefault="00F42A71" w:rsidP="00F42A71">
      <w:r>
        <w:t xml:space="preserve">bayesian_grid = {'tol': tol, 'alpha_1': alpha_1, 'alpha_2' : alpha_2, 'lambda_1': lambda_1, 'lambda_2' : lambda_2, </w:t>
      </w:r>
    </w:p>
    <w:p w14:paraId="6FE9804C" w14:textId="290B6894" w:rsidR="00F42A71" w:rsidRDefault="00F42A71" w:rsidP="00F42A71">
      <w:r>
        <w:t xml:space="preserve">                 'normalize' : normalize}</w:t>
      </w:r>
    </w:p>
    <w:p w14:paraId="6BEBE742" w14:textId="77777777" w:rsidR="00F42A71" w:rsidRDefault="00F42A71" w:rsidP="00F42A71">
      <w:r>
        <w:t>bayesian = BayesianRidge(fit_intercept=False)</w:t>
      </w:r>
    </w:p>
    <w:p w14:paraId="5413AE5C" w14:textId="77777777" w:rsidR="00F42A71" w:rsidRDefault="00F42A71" w:rsidP="00F42A71">
      <w:r>
        <w:t>bayesian_search = RandomizedSearchCV(bayesian, bayesian_grid, scoring='neg_mean_squared_error', cv=3, return_train_score=True, n_jobs=-1, n_iter=40, verbose=1)</w:t>
      </w:r>
    </w:p>
    <w:p w14:paraId="40822967" w14:textId="1214E21B" w:rsidR="00F42A71" w:rsidRDefault="00F42A71" w:rsidP="00F42A71">
      <w:r>
        <w:t>bayesian_search.fit(poly_X_train_confirmed, y_train_confirmed)</w:t>
      </w:r>
    </w:p>
    <w:p w14:paraId="24566192" w14:textId="77777777" w:rsidR="00F42A71" w:rsidRDefault="00F42A71" w:rsidP="00F42A71">
      <w:r>
        <w:t>bayesian_confirmed = bayesian_search.best_estimator_</w:t>
      </w:r>
    </w:p>
    <w:p w14:paraId="20E9F58F" w14:textId="77777777" w:rsidR="00F42A71" w:rsidRDefault="00F42A71" w:rsidP="00F42A71">
      <w:r>
        <w:t>test_bayesian_pred = bayesian_confirmed.predict(poly_X_test_confirmed)</w:t>
      </w:r>
    </w:p>
    <w:p w14:paraId="4A7E33EC" w14:textId="77777777" w:rsidR="00F42A71" w:rsidRDefault="00F42A71" w:rsidP="00F42A71">
      <w:r>
        <w:t>bayesian_pred = bayesian_confirmed.predict(poly_future_forcast)</w:t>
      </w:r>
    </w:p>
    <w:p w14:paraId="669AB312" w14:textId="77777777" w:rsidR="00F42A71" w:rsidRDefault="00F42A71" w:rsidP="00F42A71">
      <w:r>
        <w:t>r_sq = bayesian_confirmed.score(poly_X_train_confirmed, y_train_confirmed)</w:t>
      </w:r>
    </w:p>
    <w:p w14:paraId="57D4A2E3" w14:textId="77777777" w:rsidR="00F42A71" w:rsidRDefault="00F42A71" w:rsidP="00F42A71">
      <w:r>
        <w:t>print('MAE:', mean_absolute_error(test_bayesian_pred, y_test_confirmed))</w:t>
      </w:r>
    </w:p>
    <w:p w14:paraId="1379C725" w14:textId="77777777" w:rsidR="00F42A71" w:rsidRDefault="00F42A71" w:rsidP="00F42A71">
      <w:r>
        <w:t>print('MSE:',mean_squared_error(test_bayesian_pred, y_test_confirmed))</w:t>
      </w:r>
    </w:p>
    <w:p w14:paraId="41D98067" w14:textId="77777777" w:rsidR="00F42A71" w:rsidRDefault="00F42A71" w:rsidP="00F42A71">
      <w:r>
        <w:t>print('coefficient of determination:', r_sq)</w:t>
      </w:r>
    </w:p>
    <w:p w14:paraId="501FBE77" w14:textId="77777777" w:rsidR="00F42A71" w:rsidRDefault="00F42A71" w:rsidP="00F42A71">
      <w:r>
        <w:t>print('intercept:', bayesian_confirmed.intercept_)</w:t>
      </w:r>
    </w:p>
    <w:p w14:paraId="35B7C9D6" w14:textId="6CDACD45" w:rsidR="00F42A71" w:rsidRDefault="00F42A71" w:rsidP="00F42A71">
      <w:r>
        <w:t>print('coefficients:', bayesian_confirmed.coef_)</w:t>
      </w:r>
    </w:p>
    <w:p w14:paraId="2101BB71" w14:textId="77777777" w:rsidR="00F42A71" w:rsidRDefault="00F42A71" w:rsidP="00F42A71"/>
    <w:p w14:paraId="5A809CC4" w14:textId="2DEF06F4" w:rsidR="00F42A71" w:rsidRDefault="00F42A71" w:rsidP="00F42A71">
      <w:pPr>
        <w:rPr>
          <w:b/>
        </w:rPr>
      </w:pPr>
      <w:r w:rsidRPr="00F42A71">
        <w:rPr>
          <w:b/>
        </w:rPr>
        <w:lastRenderedPageBreak/>
        <w:t>Code vẽ biểu đồ Vắc-xin:</w:t>
      </w:r>
    </w:p>
    <w:p w14:paraId="1ED92C71" w14:textId="77777777" w:rsidR="00F42A71" w:rsidRDefault="00F42A71" w:rsidP="00F42A71">
      <w:r>
        <w:t>import os</w:t>
      </w:r>
    </w:p>
    <w:p w14:paraId="0C8ABEAD" w14:textId="77777777" w:rsidR="00F42A71" w:rsidRDefault="00F42A71" w:rsidP="00F42A71">
      <w:r>
        <w:t>import warnings</w:t>
      </w:r>
    </w:p>
    <w:p w14:paraId="41C19B3C" w14:textId="77777777" w:rsidR="00F42A71" w:rsidRDefault="00F42A71" w:rsidP="00F42A71">
      <w:r>
        <w:t>import numpy as np</w:t>
      </w:r>
    </w:p>
    <w:p w14:paraId="3B6D22F7" w14:textId="77777777" w:rsidR="00F42A71" w:rsidRDefault="00F42A71" w:rsidP="00F42A71">
      <w:r>
        <w:t>import pandas as pd</w:t>
      </w:r>
    </w:p>
    <w:p w14:paraId="64E33339" w14:textId="77777777" w:rsidR="00F42A71" w:rsidRDefault="00F42A71" w:rsidP="00F42A71">
      <w:r>
        <w:t>from datetime import timedelta</w:t>
      </w:r>
    </w:p>
    <w:p w14:paraId="7B30F535" w14:textId="77777777" w:rsidR="00F42A71" w:rsidRDefault="00F42A71" w:rsidP="00F42A71">
      <w:r>
        <w:t>import PIL</w:t>
      </w:r>
    </w:p>
    <w:p w14:paraId="203BFADA" w14:textId="77777777" w:rsidR="00F42A71" w:rsidRDefault="00F42A71" w:rsidP="00F42A71">
      <w:r>
        <w:t>from IPython.display import Image</w:t>
      </w:r>
    </w:p>
    <w:p w14:paraId="381335C4" w14:textId="77777777" w:rsidR="00F42A71" w:rsidRDefault="00F42A71" w:rsidP="00F42A71">
      <w:r>
        <w:t>import matplotlib.dates as mdates</w:t>
      </w:r>
    </w:p>
    <w:p w14:paraId="54027F5C" w14:textId="77777777" w:rsidR="00F42A71" w:rsidRDefault="00F42A71" w:rsidP="00F42A71">
      <w:r>
        <w:t>import matplotlib.pyplot as plt</w:t>
      </w:r>
    </w:p>
    <w:p w14:paraId="7EDCE07B" w14:textId="77777777" w:rsidR="00F42A71" w:rsidRDefault="00F42A71" w:rsidP="00F42A71">
      <w:r>
        <w:t>import matplotlib.ticker as ticker</w:t>
      </w:r>
    </w:p>
    <w:p w14:paraId="7A9CDCBF" w14:textId="77777777" w:rsidR="00F42A71" w:rsidRDefault="00F42A71" w:rsidP="00F42A71">
      <w:r>
        <w:t>from matplotlib.patches import Patch</w:t>
      </w:r>
    </w:p>
    <w:p w14:paraId="6ECD7435" w14:textId="77777777" w:rsidR="00F42A71" w:rsidRDefault="00F42A71" w:rsidP="00F42A71">
      <w:r>
        <w:t>from matplotlib.offsetbox import OffsetImage,AnnotationBbox</w:t>
      </w:r>
    </w:p>
    <w:p w14:paraId="5AF019F3" w14:textId="77777777" w:rsidR="00F42A71" w:rsidRDefault="00F42A71" w:rsidP="00F42A71">
      <w:r>
        <w:t>from matplotlib.animation import FuncAnimation</w:t>
      </w:r>
    </w:p>
    <w:p w14:paraId="4820737E" w14:textId="77777777" w:rsidR="00F42A71" w:rsidRDefault="00F42A71" w:rsidP="00F42A71">
      <w:r>
        <w:t>from IPython.display import HTML</w:t>
      </w:r>
    </w:p>
    <w:p w14:paraId="1FFB780D" w14:textId="77777777" w:rsidR="00F42A71" w:rsidRDefault="00F42A71" w:rsidP="00F42A71">
      <w:r>
        <w:t>import plotly.graph_objs as go</w:t>
      </w:r>
    </w:p>
    <w:p w14:paraId="0D3944F2" w14:textId="77777777" w:rsidR="00F42A71" w:rsidRDefault="00F42A71" w:rsidP="00F42A71">
      <w:r>
        <w:t>from plotly.offline import iplot</w:t>
      </w:r>
    </w:p>
    <w:p w14:paraId="6916B08F" w14:textId="77777777" w:rsidR="00F42A71" w:rsidRDefault="00F42A71" w:rsidP="00F42A71">
      <w:r>
        <w:t>import plotly.express as px</w:t>
      </w:r>
    </w:p>
    <w:p w14:paraId="26804414" w14:textId="77777777" w:rsidR="00F42A71" w:rsidRDefault="00F42A71" w:rsidP="00F42A71">
      <w:r>
        <w:t>import seaborn as sns</w:t>
      </w:r>
    </w:p>
    <w:p w14:paraId="21C07CD9" w14:textId="77777777" w:rsidR="00F42A71" w:rsidRDefault="00F42A71" w:rsidP="00F42A71">
      <w:r>
        <w:t>import textwrap</w:t>
      </w:r>
    </w:p>
    <w:p w14:paraId="7082528B" w14:textId="77777777" w:rsidR="00F42A71" w:rsidRDefault="00F42A71" w:rsidP="00F42A71">
      <w:r>
        <w:t>import pycountry</w:t>
      </w:r>
    </w:p>
    <w:p w14:paraId="52A583CC" w14:textId="77777777" w:rsidR="00F42A71" w:rsidRDefault="00F42A71" w:rsidP="00F42A71">
      <w:r>
        <w:t>import urllib</w:t>
      </w:r>
    </w:p>
    <w:p w14:paraId="32BE1921" w14:textId="77777777" w:rsidR="00F42A71" w:rsidRDefault="00F42A71" w:rsidP="00F42A71">
      <w:r>
        <w:t>from task_scheduler.connect_mysql import query</w:t>
      </w:r>
    </w:p>
    <w:p w14:paraId="41D6CFAB" w14:textId="77777777" w:rsidR="00F42A71" w:rsidRDefault="00F42A71" w:rsidP="00F42A71">
      <w:r>
        <w:t>warnings.filterwarnings('ignore')</w:t>
      </w:r>
    </w:p>
    <w:p w14:paraId="68E9B44D" w14:textId="77777777" w:rsidR="00F42A71" w:rsidRDefault="00F42A71" w:rsidP="00F42A71">
      <w:r>
        <w:t>WORKING_PATH = os.getcwd()</w:t>
      </w:r>
    </w:p>
    <w:p w14:paraId="45EA8599" w14:textId="68B6DE5D" w:rsidR="00F42A71" w:rsidRDefault="00F42A71" w:rsidP="00F42A71">
      <w:r>
        <w:t>Image(filename = rf'{WORKING_PATH}\data\vaccine.jpg')</w:t>
      </w:r>
    </w:p>
    <w:p w14:paraId="2305C893" w14:textId="77777777" w:rsidR="00F42A71" w:rsidRDefault="00F42A71" w:rsidP="00F42A71">
      <w:r>
        <w:t>df_vaccine = pd.read_csv(rf'{WORKING_PATH}\data\full_vaccinations.csv')</w:t>
      </w:r>
    </w:p>
    <w:p w14:paraId="2FEC7CA8" w14:textId="77777777" w:rsidR="00F42A71" w:rsidRDefault="00F42A71" w:rsidP="00F42A71">
      <w:r>
        <w:t>df_vaccine['date'] = pd.to_datetime(df_vaccine['date'])</w:t>
      </w:r>
    </w:p>
    <w:p w14:paraId="1E76F6ED" w14:textId="77777777" w:rsidR="00F42A71" w:rsidRDefault="00F42A71" w:rsidP="00F42A71">
      <w:r>
        <w:t>countries = list(df_vaccine['country'].unique()) ### list of unique country</w:t>
      </w:r>
    </w:p>
    <w:p w14:paraId="54EB96EC" w14:textId="77777777" w:rsidR="00F42A71" w:rsidRDefault="00F42A71" w:rsidP="00F42A71">
      <w:r>
        <w:lastRenderedPageBreak/>
        <w:t>vaccines_name = list(df_vaccine['vaccines'].unique())</w:t>
      </w:r>
    </w:p>
    <w:p w14:paraId="6D09B7BE" w14:textId="77777777" w:rsidR="00F42A71" w:rsidRDefault="00F42A71" w:rsidP="00F42A71">
      <w:r>
        <w:t>### create a dataframe to get all the lastest data of each unique country</w:t>
      </w:r>
    </w:p>
    <w:p w14:paraId="28DAF653" w14:textId="77777777" w:rsidR="00F42A71" w:rsidRDefault="00F42A71" w:rsidP="00F42A71">
      <w:r>
        <w:t>data_lastest = pd.DataFrame()</w:t>
      </w:r>
    </w:p>
    <w:p w14:paraId="7328A331" w14:textId="77777777" w:rsidR="00F42A71" w:rsidRDefault="00F42A71" w:rsidP="00F42A71">
      <w:r>
        <w:t>for country in countries:</w:t>
      </w:r>
    </w:p>
    <w:p w14:paraId="79099538" w14:textId="77777777" w:rsidR="00F42A71" w:rsidRDefault="00F42A71" w:rsidP="00F42A71">
      <w:r>
        <w:t xml:space="preserve">    temp = df_vaccine[df_vaccine['country']==country].reset_index(drop=True)</w:t>
      </w:r>
    </w:p>
    <w:p w14:paraId="7FAE8073" w14:textId="77777777" w:rsidR="00F42A71" w:rsidRDefault="00F42A71" w:rsidP="00F42A71">
      <w:r>
        <w:t xml:space="preserve">    temp = temp.iloc[-1, :]</w:t>
      </w:r>
    </w:p>
    <w:p w14:paraId="4A7D814F" w14:textId="6482A666" w:rsidR="00F42A71" w:rsidRDefault="00F42A71" w:rsidP="00F42A71">
      <w:r>
        <w:t xml:space="preserve">    data_lastest = data_lastest.append(temp, ignore_index=True)</w:t>
      </w:r>
    </w:p>
    <w:p w14:paraId="61B30533" w14:textId="77777777" w:rsidR="00F42A71" w:rsidRDefault="00F42A71" w:rsidP="00F42A71">
      <w:r>
        <w:t>### create a overview board about the vaccine status</w:t>
      </w:r>
    </w:p>
    <w:p w14:paraId="2BDB67DF" w14:textId="77777777" w:rsidR="00F42A71" w:rsidRDefault="00F42A71" w:rsidP="00F42A71">
      <w:r>
        <w:t>plt.rcParams['figure.dpi'] = 600</w:t>
      </w:r>
    </w:p>
    <w:p w14:paraId="1B2C9089" w14:textId="77777777" w:rsidR="00F42A71" w:rsidRDefault="00F42A71" w:rsidP="00F42A71">
      <w:r>
        <w:t>fig = plt.figure(figsize=(5, 0.8), facecolor='#f6f5f5')</w:t>
      </w:r>
    </w:p>
    <w:p w14:paraId="17B185EE" w14:textId="77777777" w:rsidR="00F42A71" w:rsidRDefault="00F42A71" w:rsidP="00F42A71">
      <w:r>
        <w:t>gs = fig.add_gridspec(1, 1)</w:t>
      </w:r>
    </w:p>
    <w:p w14:paraId="106BAABE" w14:textId="77777777" w:rsidR="00F42A71" w:rsidRDefault="00F42A71" w:rsidP="00F42A71">
      <w:r>
        <w:t>gs.update(wspace=0, hspace=0)</w:t>
      </w:r>
    </w:p>
    <w:p w14:paraId="0D82061B" w14:textId="77777777" w:rsidR="00F42A71" w:rsidRDefault="00F42A71" w:rsidP="00F42A71">
      <w:r>
        <w:t>background_color = '#f6f5f5'</w:t>
      </w:r>
    </w:p>
    <w:p w14:paraId="5030ED6F" w14:textId="77777777" w:rsidR="00F42A71" w:rsidRDefault="00F42A71" w:rsidP="00F42A71">
      <w:r>
        <w:t>ax0 = fig.add_subplot(gs[0, 0])</w:t>
      </w:r>
    </w:p>
    <w:p w14:paraId="00119AF0" w14:textId="77777777" w:rsidR="00F42A71" w:rsidRDefault="00F42A71" w:rsidP="00F42A71">
      <w:r>
        <w:t>ax0.set_facecolor(background_color)</w:t>
      </w:r>
    </w:p>
    <w:p w14:paraId="3E7193F9" w14:textId="77777777" w:rsidR="00F42A71" w:rsidRDefault="00F42A71" w:rsidP="00F42A71">
      <w:r>
        <w:t>for s in ['top','right', 'left', 'bottom']:</w:t>
      </w:r>
    </w:p>
    <w:p w14:paraId="2646866F" w14:textId="77777777" w:rsidR="00F42A71" w:rsidRDefault="00F42A71" w:rsidP="00F42A71">
      <w:r>
        <w:t xml:space="preserve">    ax0.spines[s].set_visible(False)</w:t>
      </w:r>
    </w:p>
    <w:p w14:paraId="7AA022AB" w14:textId="77777777" w:rsidR="00F42A71" w:rsidRDefault="00F42A71" w:rsidP="00F42A71">
      <w:r>
        <w:t>ax0.set_xticks([])</w:t>
      </w:r>
    </w:p>
    <w:p w14:paraId="6C5EEBDC" w14:textId="77777777" w:rsidR="00F42A71" w:rsidRDefault="00F42A71" w:rsidP="00F42A71">
      <w:r>
        <w:t>ax0.set_yticks([])</w:t>
      </w:r>
    </w:p>
    <w:p w14:paraId="108B4CF0" w14:textId="77777777" w:rsidR="00F42A71" w:rsidRDefault="00F42A71" w:rsidP="00F42A71">
      <w:r>
        <w:t>total_vaccine = round(data_lastest['total_vaccinations'].sum()/1000000)</w:t>
      </w:r>
    </w:p>
    <w:p w14:paraId="4B1349F6" w14:textId="77777777" w:rsidR="00F42A71" w:rsidRDefault="00F42A71" w:rsidP="00F42A71">
      <w:r>
        <w:t>people_vaccined = round(data_lastest['people_vaccinated'].sum()/1000000)</w:t>
      </w:r>
    </w:p>
    <w:p w14:paraId="3E0933BD" w14:textId="77777777" w:rsidR="00F42A71" w:rsidRDefault="00F42A71" w:rsidP="00F42A71">
      <w:r>
        <w:t>number_vaccines = len(set(data_lastest['vaccines'].to_list()))</w:t>
      </w:r>
    </w:p>
    <w:p w14:paraId="0212BD8B" w14:textId="77777777" w:rsidR="00F42A71" w:rsidRDefault="00F42A71" w:rsidP="00F42A71">
      <w:r>
        <w:t>lst_vaccines = set([y.strip() for i in data_lastest['vaccines'].to_list() for y in i.split(',')])</w:t>
      </w:r>
    </w:p>
    <w:p w14:paraId="23FE35D8" w14:textId="77777777" w:rsidR="00F42A71" w:rsidRDefault="00F42A71" w:rsidP="00F42A71">
      <w:r>
        <w:t>people_fully_vaccined = round(data_lastest['people_fully_vaccinated'].sum()/1000000)</w:t>
      </w:r>
    </w:p>
    <w:p w14:paraId="6A6469B9" w14:textId="77777777" w:rsidR="00F42A71" w:rsidRDefault="00F42A71" w:rsidP="00F42A71">
      <w:r>
        <w:t>ax0.grid(which='major', axis='y', zorder=0, color='#EEEEEE')</w:t>
      </w:r>
    </w:p>
    <w:p w14:paraId="2938CF47" w14:textId="77777777" w:rsidR="00F42A71" w:rsidRDefault="00F42A71" w:rsidP="00F42A71">
      <w:r>
        <w:t>ax0.text(-0.12, 0.8, 'General Overview', color='black', fontsize=7, ha='left', weight='bold', va='bottom')</w:t>
      </w:r>
    </w:p>
    <w:p w14:paraId="03748DF2" w14:textId="77777777" w:rsidR="00F42A71" w:rsidRDefault="00F42A71" w:rsidP="00F42A71">
      <w:r>
        <w:lastRenderedPageBreak/>
        <w:t>ax0.text(-0.12, 0.79, 'A quick glance of world vaccination progress', color='#292929', fontsize=5, ha='left', va='top')</w:t>
      </w:r>
    </w:p>
    <w:p w14:paraId="29762467" w14:textId="77777777" w:rsidR="00F42A71" w:rsidRDefault="00F42A71" w:rsidP="00F42A71">
      <w:r>
        <w:t>ax0.text(0, 0, len(countries), color='#2693d7', fontsize=20, ha='center', weight='bold', va='bottom')</w:t>
      </w:r>
    </w:p>
    <w:p w14:paraId="345F52B1" w14:textId="77777777" w:rsidR="00F42A71" w:rsidRDefault="00F42A71" w:rsidP="00F42A71">
      <w:r>
        <w:t>ax0.text(0, 0, 'country with\nVaccination Program', color='dimgray', fontsize=5, ha='center', va='top', weight='bold')</w:t>
      </w:r>
    </w:p>
    <w:p w14:paraId="47F430E2" w14:textId="77777777" w:rsidR="00F42A71" w:rsidRDefault="00F42A71" w:rsidP="00F42A71">
      <w:r>
        <w:t>ax0.text(0.2, 0, len(lst_vaccines), color='#2693d7', fontsize=20, ha='center', weight='bold', va='bottom')</w:t>
      </w:r>
    </w:p>
    <w:p w14:paraId="7E042D1B" w14:textId="77777777" w:rsidR="00F42A71" w:rsidRDefault="00F42A71" w:rsidP="00F42A71">
      <w:r>
        <w:t>ax0.text(0.2, 0, 'vaccines\nused', color='dimgray', fontsize=5, ha='center', va='top', weight='bold')</w:t>
      </w:r>
    </w:p>
    <w:p w14:paraId="0143714E" w14:textId="77777777" w:rsidR="00F42A71" w:rsidRDefault="00F42A71" w:rsidP="00F42A71">
      <w:r>
        <w:t>ax0.text(0.4, 0, total_vaccine, color='#2693d7', fontsize=20, ha='center', weight='bold', va='bottom')</w:t>
      </w:r>
    </w:p>
    <w:p w14:paraId="135E60A1" w14:textId="77777777" w:rsidR="00F42A71" w:rsidRDefault="00F42A71" w:rsidP="00F42A71">
      <w:r>
        <w:t>ax0.text(0.4, 0, 'million of\ntotal vaccinations', color='dimgray', fontsize=5, ha='center', va='top', weight='bold')</w:t>
      </w:r>
    </w:p>
    <w:p w14:paraId="26ADC92C" w14:textId="77777777" w:rsidR="00F42A71" w:rsidRDefault="00F42A71" w:rsidP="00F42A71">
      <w:r>
        <w:t>ax0.text(0.65, 0, people_vaccined, color='#2693d7', fontsize=20, ha='center', weight='bold', va='bottom')</w:t>
      </w:r>
    </w:p>
    <w:p w14:paraId="740B634D" w14:textId="77777777" w:rsidR="00F42A71" w:rsidRDefault="00F42A71" w:rsidP="00F42A71">
      <w:r>
        <w:t>ax0.text(0.65, 0, 'million of\npeople vaccinated', color='dimgray', fontsize=5, ha='center', va='top', weight='bold')</w:t>
      </w:r>
    </w:p>
    <w:p w14:paraId="73ED8003" w14:textId="77777777" w:rsidR="00F42A71" w:rsidRDefault="00F42A71" w:rsidP="00F42A71">
      <w:r>
        <w:t>ax0.text(0.9, 0, people_fully_vaccined, color='#2693d7', fontsize=20, ha='center', weight='bold', va='bottom')</w:t>
      </w:r>
    </w:p>
    <w:p w14:paraId="7954DF0F" w14:textId="77777777" w:rsidR="00F42A71" w:rsidRDefault="00F42A71" w:rsidP="00F42A71">
      <w:r>
        <w:t>ax0.text(0.9, 0, 'million of people\nfully vaccinated', color='dimgray', fontsize=6, ha='center', va='top', weight='bold')</w:t>
      </w:r>
    </w:p>
    <w:p w14:paraId="0336832E" w14:textId="47FE38E9" w:rsidR="00F42A71" w:rsidRDefault="00F42A71" w:rsidP="00F42A71">
      <w:r>
        <w:t>plt.show()</w:t>
      </w:r>
    </w:p>
    <w:p w14:paraId="046638CD" w14:textId="77777777" w:rsidR="00F42A71" w:rsidRDefault="00F42A71" w:rsidP="00F42A71">
      <w:r>
        <w:t>### create bar chart to show vaccine information of top 10 country</w:t>
      </w:r>
    </w:p>
    <w:p w14:paraId="609DC00D" w14:textId="77777777" w:rsidR="00F42A71" w:rsidRDefault="00F42A71" w:rsidP="00F42A71">
      <w:r>
        <w:t>def draw_trace_bar(data, feature, title, xlab, ylab, color):</w:t>
      </w:r>
    </w:p>
    <w:p w14:paraId="1EDD99AD" w14:textId="77777777" w:rsidR="00F42A71" w:rsidRDefault="00F42A71" w:rsidP="00F42A71">
      <w:r>
        <w:t xml:space="preserve">    data = data.sort_values(feature, ascending=False).head(10)</w:t>
      </w:r>
    </w:p>
    <w:p w14:paraId="365D4B5A" w14:textId="77777777" w:rsidR="00F42A71" w:rsidRDefault="00F42A71" w:rsidP="00F42A71">
      <w:r>
        <w:t xml:space="preserve">    trace = go.Bar(</w:t>
      </w:r>
    </w:p>
    <w:p w14:paraId="34209CCE" w14:textId="77777777" w:rsidR="00F42A71" w:rsidRDefault="00F42A71" w:rsidP="00F42A71">
      <w:r>
        <w:t xml:space="preserve">            x = data['Country'],</w:t>
      </w:r>
    </w:p>
    <w:p w14:paraId="622C4DE5" w14:textId="77777777" w:rsidR="00F42A71" w:rsidRDefault="00F42A71" w:rsidP="00F42A71">
      <w:r>
        <w:t xml:space="preserve">            y = data[feature],</w:t>
      </w:r>
    </w:p>
    <w:p w14:paraId="58B539D5" w14:textId="77777777" w:rsidR="00F42A71" w:rsidRDefault="00F42A71" w:rsidP="00F42A71">
      <w:r>
        <w:lastRenderedPageBreak/>
        <w:t xml:space="preserve">            marker=dict(color=color),</w:t>
      </w:r>
    </w:p>
    <w:p w14:paraId="3B7892F2" w14:textId="77777777" w:rsidR="00F42A71" w:rsidRDefault="00F42A71" w:rsidP="00F42A71">
      <w:r>
        <w:t xml:space="preserve">            text=data['Country']</w:t>
      </w:r>
    </w:p>
    <w:p w14:paraId="1BAA1D57" w14:textId="77777777" w:rsidR="00F42A71" w:rsidRDefault="00F42A71" w:rsidP="00F42A71">
      <w:r>
        <w:t xml:space="preserve">        )</w:t>
      </w:r>
    </w:p>
    <w:p w14:paraId="3B8AC19B" w14:textId="708C553F" w:rsidR="00F42A71" w:rsidRDefault="00F42A71" w:rsidP="00F42A71">
      <w:r>
        <w:t xml:space="preserve">    data = [trace]</w:t>
      </w:r>
    </w:p>
    <w:p w14:paraId="55323E2F" w14:textId="77777777" w:rsidR="00F42A71" w:rsidRDefault="00F42A71" w:rsidP="00F42A71">
      <w:r>
        <w:t xml:space="preserve">    layout = dict(title = title,</w:t>
      </w:r>
    </w:p>
    <w:p w14:paraId="038879FA" w14:textId="77777777" w:rsidR="00F42A71" w:rsidRDefault="00F42A71" w:rsidP="00F42A71">
      <w:r>
        <w:t xml:space="preserve">              xaxis = dict(title = xlab, showticklabels=True, tickangle=45, </w:t>
      </w:r>
    </w:p>
    <w:p w14:paraId="25BC2AB0" w14:textId="77777777" w:rsidR="00F42A71" w:rsidRDefault="00F42A71" w:rsidP="00F42A71">
      <w:r>
        <w:t xml:space="preserve">                           zeroline=True, zerolinewidth=1, zerolinecolor='grey',</w:t>
      </w:r>
    </w:p>
    <w:p w14:paraId="3EBE64A0" w14:textId="77777777" w:rsidR="00F42A71" w:rsidRDefault="00F42A71" w:rsidP="00F42A71">
      <w:r>
        <w:t xml:space="preserve">                           showline=True, linewidth=2, linecolor='black', mirror=True,</w:t>
      </w:r>
    </w:p>
    <w:p w14:paraId="29271AEE" w14:textId="77777777" w:rsidR="00F42A71" w:rsidRDefault="00F42A71" w:rsidP="00F42A71">
      <w:r>
        <w:t xml:space="preserve">                          tickfont=dict(</w:t>
      </w:r>
    </w:p>
    <w:p w14:paraId="5C40D6E7" w14:textId="77777777" w:rsidR="00F42A71" w:rsidRDefault="00F42A71" w:rsidP="00F42A71">
      <w:r>
        <w:t xml:space="preserve">                            size=10,</w:t>
      </w:r>
    </w:p>
    <w:p w14:paraId="3E814FD5" w14:textId="77777777" w:rsidR="00F42A71" w:rsidRDefault="00F42A71" w:rsidP="00F42A71">
      <w:r>
        <w:t xml:space="preserve">                            color='black'),), </w:t>
      </w:r>
    </w:p>
    <w:p w14:paraId="01E07826" w14:textId="77777777" w:rsidR="00F42A71" w:rsidRDefault="00F42A71" w:rsidP="00F42A71">
      <w:r>
        <w:t xml:space="preserve">              yaxis = dict(title = ylab, gridcolor='lightgrey', zeroline=True, zerolinewidth=1, zerolinecolor='grey',</w:t>
      </w:r>
    </w:p>
    <w:p w14:paraId="1B6DEE26" w14:textId="77777777" w:rsidR="00F42A71" w:rsidRDefault="00F42A71" w:rsidP="00F42A71">
      <w:r>
        <w:t xml:space="preserve">                          showline=True, linewidth=2, linecolor='black', mirror=True),</w:t>
      </w:r>
    </w:p>
    <w:p w14:paraId="6355DEF4" w14:textId="77777777" w:rsidR="00F42A71" w:rsidRDefault="00F42A71" w:rsidP="00F42A71">
      <w:r>
        <w:t xml:space="preserve">              plot_bgcolor = 'white', paper_bgcolor = 'white',</w:t>
      </w:r>
    </w:p>
    <w:p w14:paraId="70571B7E" w14:textId="77777777" w:rsidR="00F42A71" w:rsidRDefault="00F42A71" w:rsidP="00F42A71">
      <w:r>
        <w:t xml:space="preserve">              hovermode = 'closest'</w:t>
      </w:r>
    </w:p>
    <w:p w14:paraId="58C69D58" w14:textId="77777777" w:rsidR="00F42A71" w:rsidRDefault="00F42A71" w:rsidP="00F42A71">
      <w:r>
        <w:t xml:space="preserve">             )</w:t>
      </w:r>
    </w:p>
    <w:p w14:paraId="568F1A73" w14:textId="77777777" w:rsidR="00F42A71" w:rsidRDefault="00F42A71" w:rsidP="00F42A71">
      <w:r>
        <w:t xml:space="preserve">    fig = dict(data = data, layout = layout)</w:t>
      </w:r>
    </w:p>
    <w:p w14:paraId="7EDA2339" w14:textId="4AF693AE" w:rsidR="00F42A71" w:rsidRDefault="00F42A71" w:rsidP="00F42A71">
      <w:r>
        <w:t xml:space="preserve">    iplot(fig, filename='draw_trace')</w:t>
      </w:r>
    </w:p>
    <w:p w14:paraId="3074053F" w14:textId="77777777" w:rsidR="00F42A71" w:rsidRDefault="00F42A71" w:rsidP="00F42A71">
      <w:r>
        <w:t>### get daily vaccine day by day</w:t>
      </w:r>
    </w:p>
    <w:p w14:paraId="6DFA02FF" w14:textId="77777777" w:rsidR="00F42A71" w:rsidRDefault="00F42A71" w:rsidP="00F42A71">
      <w:r>
        <w:t>daily_vaccination = df_vaccine.groupby('date')['daily_vaccinations'].sum() / 1000000</w:t>
      </w:r>
    </w:p>
    <w:p w14:paraId="2B51EAEC" w14:textId="77777777" w:rsidR="00F42A71" w:rsidRDefault="00F42A71" w:rsidP="00F42A71">
      <w:r>
        <w:t>background_color = '#f6f5f5'</w:t>
      </w:r>
    </w:p>
    <w:p w14:paraId="00AE2400" w14:textId="77777777" w:rsidR="00F42A71" w:rsidRDefault="00F42A71" w:rsidP="00F42A71">
      <w:r>
        <w:t>years = mdates.YearLocator()</w:t>
      </w:r>
    </w:p>
    <w:p w14:paraId="33A7B352" w14:textId="77777777" w:rsidR="00F42A71" w:rsidRDefault="00F42A71" w:rsidP="00F42A71">
      <w:r>
        <w:t>months = mdates.MonthLocator()</w:t>
      </w:r>
    </w:p>
    <w:p w14:paraId="52AF4653" w14:textId="439727C8" w:rsidR="00F42A71" w:rsidRDefault="00F42A71" w:rsidP="00F42A71">
      <w:r>
        <w:t>years_fmt = mdates.DateFormatter('%m-%y')</w:t>
      </w:r>
    </w:p>
    <w:p w14:paraId="7727E42B" w14:textId="77777777" w:rsidR="00F42A71" w:rsidRDefault="00F42A71" w:rsidP="00F42A71">
      <w:r>
        <w:t xml:space="preserve">### boxenplot to show daily vaccination on weekday </w:t>
      </w:r>
    </w:p>
    <w:p w14:paraId="50694BAB" w14:textId="77777777" w:rsidR="00F42A71" w:rsidRDefault="00F42A71" w:rsidP="00F42A71">
      <w:r>
        <w:t>daily_vaccination = pd.DataFrame(daily_vaccination).reset_index(drop=False)</w:t>
      </w:r>
    </w:p>
    <w:p w14:paraId="7288B74F" w14:textId="77777777" w:rsidR="00F42A71" w:rsidRDefault="00F42A71" w:rsidP="00F42A71">
      <w:r>
        <w:t>daily_vaccination['weekday'] = daily_vaccination['date'].dt.dayofweek</w:t>
      </w:r>
    </w:p>
    <w:p w14:paraId="01ED49E3" w14:textId="77777777" w:rsidR="00F42A71" w:rsidRDefault="00F42A71" w:rsidP="00F42A71">
      <w:r>
        <w:lastRenderedPageBreak/>
        <w:t>weekday = {0: 'Mon', 1:'Tue', 2:'Wed', 3:'Thu', 4:'Fri', 5:'Sat', 6:'Sun'}</w:t>
      </w:r>
    </w:p>
    <w:p w14:paraId="07384A6E" w14:textId="77777777" w:rsidR="00F42A71" w:rsidRDefault="00F42A71" w:rsidP="00F42A71">
      <w:r>
        <w:t>daily_vaccination['weekday'] = daily_vaccination['weekday'].map(weekday)</w:t>
      </w:r>
    </w:p>
    <w:p w14:paraId="158C23F3" w14:textId="77777777" w:rsidR="00F42A71" w:rsidRDefault="00F42A71" w:rsidP="00F42A71">
      <w:r>
        <w:t>background_color = '#f6f5f5'</w:t>
      </w:r>
    </w:p>
    <w:p w14:paraId="3C4BDE69" w14:textId="77777777" w:rsidR="00F42A71" w:rsidRDefault="00F42A71" w:rsidP="00F42A71"/>
    <w:p w14:paraId="45A03521" w14:textId="77777777" w:rsidR="00F42A71" w:rsidRDefault="00F42A71" w:rsidP="00F42A71">
      <w:r>
        <w:t>color_map = ['#2693d1' for _ in range(7)]</w:t>
      </w:r>
    </w:p>
    <w:p w14:paraId="2E230004" w14:textId="77777777" w:rsidR="00F42A71" w:rsidRDefault="00F42A71" w:rsidP="00F42A71">
      <w:r>
        <w:t>sns.set_palette(sns.color_palette(color_map))</w:t>
      </w:r>
    </w:p>
    <w:p w14:paraId="0FC468CE" w14:textId="77777777" w:rsidR="00F42A71" w:rsidRDefault="00F42A71" w:rsidP="00F42A71"/>
    <w:p w14:paraId="7CF56805" w14:textId="77777777" w:rsidR="00F42A71" w:rsidRDefault="00F42A71" w:rsidP="00F42A71">
      <w:r>
        <w:t>plt.rcParams['figure.dpi'] = 600</w:t>
      </w:r>
    </w:p>
    <w:p w14:paraId="6DA48911" w14:textId="77777777" w:rsidR="00F42A71" w:rsidRDefault="00F42A71" w:rsidP="00F42A71">
      <w:r>
        <w:t>fig = plt.figure(figsize=(6, 3), facecolor='#f6f5f5')</w:t>
      </w:r>
    </w:p>
    <w:p w14:paraId="5C2B37C0" w14:textId="77777777" w:rsidR="00F42A71" w:rsidRDefault="00F42A71" w:rsidP="00F42A71">
      <w:r>
        <w:t>gs = fig.add_gridspec(1, 1)</w:t>
      </w:r>
    </w:p>
    <w:p w14:paraId="0106B438" w14:textId="77777777" w:rsidR="00F42A71" w:rsidRDefault="00F42A71" w:rsidP="00F42A71">
      <w:r>
        <w:t>gs.update(wspace=0, hspace=0)</w:t>
      </w:r>
    </w:p>
    <w:p w14:paraId="793C784B" w14:textId="77777777" w:rsidR="00F42A71" w:rsidRDefault="00F42A71" w:rsidP="00F42A71">
      <w:r>
        <w:t>ax0 = fig.add_subplot(gs[0, 0])</w:t>
      </w:r>
    </w:p>
    <w:p w14:paraId="1FDFDF0B" w14:textId="77777777" w:rsidR="00F42A71" w:rsidRDefault="00F42A71" w:rsidP="00F42A71">
      <w:r>
        <w:t>ax0.set_facecolor(background_color)</w:t>
      </w:r>
    </w:p>
    <w:p w14:paraId="6A7C6982" w14:textId="77777777" w:rsidR="00F42A71" w:rsidRDefault="00F42A71" w:rsidP="00F42A71">
      <w:r>
        <w:t>for s in ['right', 'top']:</w:t>
      </w:r>
    </w:p>
    <w:p w14:paraId="41E88920" w14:textId="77777777" w:rsidR="00F42A71" w:rsidRDefault="00F42A71" w:rsidP="00F42A71">
      <w:r>
        <w:t xml:space="preserve">    ax0.spines[s].set_visible(False)</w:t>
      </w:r>
    </w:p>
    <w:p w14:paraId="10E175DB" w14:textId="77777777" w:rsidR="00F42A71" w:rsidRDefault="00F42A71" w:rsidP="00F42A71"/>
    <w:p w14:paraId="3473153F" w14:textId="77777777" w:rsidR="00F42A71" w:rsidRDefault="00F42A71" w:rsidP="00F42A71">
      <w:r>
        <w:t>ax0.text(-0.5, peak_vaccination+4, 'World Weekday Daily Vaccination Distribution', color='black', fontsize=7, ha='left', va='bottom', weight='bold')</w:t>
      </w:r>
    </w:p>
    <w:p w14:paraId="3E02DEB0" w14:textId="77777777" w:rsidR="00F42A71" w:rsidRDefault="00F42A71" w:rsidP="00F42A71">
      <w:r>
        <w:t xml:space="preserve">ax0.text(-0.5, peak_vaccination+4, 'Daily vaccination distribution from Monday to Friday are about the same', </w:t>
      </w:r>
    </w:p>
    <w:p w14:paraId="0F25E6C0" w14:textId="77777777" w:rsidR="00F42A71" w:rsidRDefault="00F42A71" w:rsidP="00F42A71">
      <w:r>
        <w:t xml:space="preserve">         color='#292929', fontsize=5, ha='left', va='top')</w:t>
      </w:r>
    </w:p>
    <w:p w14:paraId="3C11FAF0" w14:textId="77777777" w:rsidR="00F42A71" w:rsidRDefault="00F42A71" w:rsidP="00F42A71">
      <w:r>
        <w:t xml:space="preserve">ax0_sns = sns.boxenplot(ax=ax0, x=daily_vaccination['weekday'], y=daily_vaccination['daily_vaccinations'], </w:t>
      </w:r>
    </w:p>
    <w:p w14:paraId="18D4A2F4" w14:textId="77777777" w:rsidR="00F42A71" w:rsidRDefault="00F42A71" w:rsidP="00F42A71">
      <w:r>
        <w:t xml:space="preserve">                        zorder=3, linewidth=1, saturation=1)</w:t>
      </w:r>
    </w:p>
    <w:p w14:paraId="307C3558" w14:textId="77777777" w:rsidR="00F42A71" w:rsidRDefault="00F42A71" w:rsidP="00F42A71">
      <w:r>
        <w:t>ax0_sns.set_xlabel('Day', fontsize=5, weight='bold')</w:t>
      </w:r>
    </w:p>
    <w:p w14:paraId="28174E7B" w14:textId="77777777" w:rsidR="00F42A71" w:rsidRDefault="00F42A71" w:rsidP="00F42A71">
      <w:r>
        <w:t>ax0_sns.set_ylabel('Vaccinations (in million)', fontsize=5, weight='bold')</w:t>
      </w:r>
    </w:p>
    <w:p w14:paraId="212A9289" w14:textId="77777777" w:rsidR="00F42A71" w:rsidRDefault="00F42A71" w:rsidP="00F42A71">
      <w:r>
        <w:t>ax0_sns.tick_params(labelsize=5)</w:t>
      </w:r>
    </w:p>
    <w:p w14:paraId="18DE0494" w14:textId="7944610A" w:rsidR="00F42A71" w:rsidRDefault="00F42A71" w:rsidP="00F42A71">
      <w:r>
        <w:t>plt.show()</w:t>
      </w:r>
    </w:p>
    <w:p w14:paraId="06B80A1D" w14:textId="77777777" w:rsidR="00F42A71" w:rsidRDefault="00F42A71" w:rsidP="00F42A71">
      <w:r>
        <w:lastRenderedPageBreak/>
        <w:t>comb_vaccine = data_lastest.groupby('vaccines')['people_fully_vaccinated'].sum().sort_values(ascending=False)</w:t>
      </w:r>
    </w:p>
    <w:p w14:paraId="5D689CDA" w14:textId="77777777" w:rsidR="00F42A71" w:rsidRDefault="00F42A71" w:rsidP="00F42A71">
      <w:r>
        <w:t>comb_vaccine = comb_vaccine/1000000</w:t>
      </w:r>
    </w:p>
    <w:p w14:paraId="11563861" w14:textId="77777777" w:rsidR="00F42A71" w:rsidRDefault="00F42A71" w:rsidP="00F42A71">
      <w:r>
        <w:t>comb_vaccine = comb_vaccine[:5]</w:t>
      </w:r>
    </w:p>
    <w:p w14:paraId="33BDAB45" w14:textId="77777777" w:rsidR="00F42A71" w:rsidRDefault="00F42A71" w:rsidP="00F42A71">
      <w:r>
        <w:t>top_vaccine = comb_vaccine.head(1).index[0]</w:t>
      </w:r>
    </w:p>
    <w:p w14:paraId="0E603B3B" w14:textId="77777777" w:rsidR="00F42A71" w:rsidRDefault="00F42A71" w:rsidP="00F42A71">
      <w:r>
        <w:t>background_color = '#f6f5f5'</w:t>
      </w:r>
    </w:p>
    <w:p w14:paraId="1CCCECA6" w14:textId="77777777" w:rsidR="00F42A71" w:rsidRDefault="00F42A71" w:rsidP="00F42A71">
      <w:r>
        <w:t>color_map = ['lightgray' for _ in range(26)]</w:t>
      </w:r>
    </w:p>
    <w:p w14:paraId="7C9F6834" w14:textId="77777777" w:rsidR="00F42A71" w:rsidRDefault="00F42A71" w:rsidP="00F42A71">
      <w:r>
        <w:t>color_map[0] = '#2693d1'</w:t>
      </w:r>
    </w:p>
    <w:p w14:paraId="0A6D932C" w14:textId="77777777" w:rsidR="00F42A71" w:rsidRDefault="00F42A71" w:rsidP="00F42A71">
      <w:r>
        <w:t>sns.set_palette(sns.color_palette(color_map))</w:t>
      </w:r>
    </w:p>
    <w:p w14:paraId="28B3B143" w14:textId="77777777" w:rsidR="00F42A71" w:rsidRDefault="00F42A71" w:rsidP="00F42A71"/>
    <w:p w14:paraId="10A42C9D" w14:textId="77777777" w:rsidR="00F42A71" w:rsidRDefault="00F42A71" w:rsidP="00F42A71">
      <w:r>
        <w:t>plt.rcParams['figure.dpi'] = 600</w:t>
      </w:r>
    </w:p>
    <w:p w14:paraId="05502B47" w14:textId="77777777" w:rsidR="00F42A71" w:rsidRDefault="00F42A71" w:rsidP="00F42A71">
      <w:r>
        <w:t>fig = plt.figure(figsize=(5, 3), facecolor='#f6f5f5')</w:t>
      </w:r>
    </w:p>
    <w:p w14:paraId="6F98E4A8" w14:textId="77777777" w:rsidR="00F42A71" w:rsidRDefault="00F42A71" w:rsidP="00F42A71">
      <w:r>
        <w:t>gs = fig.add_gridspec(1, 1)</w:t>
      </w:r>
    </w:p>
    <w:p w14:paraId="57890521" w14:textId="77777777" w:rsidR="00F42A71" w:rsidRDefault="00F42A71" w:rsidP="00F42A71">
      <w:r>
        <w:t>gs.update(wspace=0, hspace=0)</w:t>
      </w:r>
    </w:p>
    <w:p w14:paraId="3E96A5D2" w14:textId="77777777" w:rsidR="00F42A71" w:rsidRDefault="00F42A71" w:rsidP="00F42A71">
      <w:r>
        <w:t>ax0 = fig.add_subplot(gs[0, 0])</w:t>
      </w:r>
    </w:p>
    <w:p w14:paraId="3464332B" w14:textId="77777777" w:rsidR="00F42A71" w:rsidRDefault="00F42A71" w:rsidP="00F42A71">
      <w:r>
        <w:t>ax0.set_facecolor(background_color)</w:t>
      </w:r>
    </w:p>
    <w:p w14:paraId="030BD636" w14:textId="77777777" w:rsidR="00F42A71" w:rsidRDefault="00F42A71" w:rsidP="00F42A71">
      <w:r>
        <w:t>for s in ['right', 'top']:</w:t>
      </w:r>
    </w:p>
    <w:p w14:paraId="78258412" w14:textId="77777777" w:rsidR="00F42A71" w:rsidRDefault="00F42A71" w:rsidP="00F42A71">
      <w:r>
        <w:t xml:space="preserve">    ax0.spines[s].set_visible(False)</w:t>
      </w:r>
    </w:p>
    <w:p w14:paraId="5248980F" w14:textId="77777777" w:rsidR="00F42A71" w:rsidRDefault="00F42A71" w:rsidP="00F42A71">
      <w:r>
        <w:t>ax0.tick_params(axis = 'y', which = 'both', left = False)</w:t>
      </w:r>
    </w:p>
    <w:p w14:paraId="45FE490C" w14:textId="77777777" w:rsidR="00F42A71" w:rsidRDefault="00F42A71" w:rsidP="00F42A71"/>
    <w:p w14:paraId="474523C8" w14:textId="77777777" w:rsidR="00F42A71" w:rsidRDefault="00F42A71" w:rsidP="00F42A71">
      <w:r>
        <w:t>ax0.text(0, -0.72, 'Top 5 Vaccines - Fully Vaccinated People', color='black', fontsize=7, ha='left', va='bottom', weight='bold')</w:t>
      </w:r>
    </w:p>
    <w:p w14:paraId="427A8201" w14:textId="77777777" w:rsidR="00F42A71" w:rsidRDefault="00F42A71" w:rsidP="00F42A71">
      <w:r>
        <w:t xml:space="preserve">ax0.text(0, -0.7, f'{top_vaccine} is the most vaccine that has fully vaccinated people', </w:t>
      </w:r>
    </w:p>
    <w:p w14:paraId="70DA2BBD" w14:textId="77777777" w:rsidR="00F42A71" w:rsidRDefault="00F42A71" w:rsidP="00F42A71">
      <w:r>
        <w:t xml:space="preserve">         color='#292929', fontsize=5, ha='left', va='top')</w:t>
      </w:r>
    </w:p>
    <w:p w14:paraId="7CCCE785" w14:textId="77777777" w:rsidR="00F42A71" w:rsidRDefault="00F42A71" w:rsidP="00F42A71">
      <w:r>
        <w:t xml:space="preserve">ax0_sns = sns.barplot(ax=ax0, y=comb_vaccine.index, x=comb_vaccine, zorder=2, orient='h', </w:t>
      </w:r>
    </w:p>
    <w:p w14:paraId="5BDACEE1" w14:textId="77777777" w:rsidR="00F42A71" w:rsidRDefault="00F42A71" w:rsidP="00F42A71">
      <w:r>
        <w:t xml:space="preserve">                      linewidth=0.5, edgecolor='black', saturation=1)</w:t>
      </w:r>
    </w:p>
    <w:p w14:paraId="743F676D" w14:textId="77777777" w:rsidR="00F42A71" w:rsidRDefault="00F42A71" w:rsidP="00F42A71">
      <w:r>
        <w:t>ax0_sns.set_xlabel('People (in million)', fontsize=5, weight='bold')</w:t>
      </w:r>
    </w:p>
    <w:p w14:paraId="3F6FAAB2" w14:textId="77777777" w:rsidR="00F42A71" w:rsidRDefault="00F42A71" w:rsidP="00F42A71">
      <w:r>
        <w:lastRenderedPageBreak/>
        <w:t>ax0_sns.set_ylabel('Vaccine', fontsize=5, weight='bold')</w:t>
      </w:r>
    </w:p>
    <w:p w14:paraId="39F4504C" w14:textId="77777777" w:rsidR="00F42A71" w:rsidRDefault="00F42A71" w:rsidP="00F42A71">
      <w:r>
        <w:t>ax0.grid(which='major', axis='x', zorder=0, color='#EEEEEE', lw=0.3)</w:t>
      </w:r>
    </w:p>
    <w:p w14:paraId="6CB94115" w14:textId="77777777" w:rsidR="00F42A71" w:rsidRDefault="00F42A71" w:rsidP="00F42A71">
      <w:r>
        <w:t>ax0.grid(which='major', axis='y', zorder=0, color='#EEEEEE', lw=0.3)</w:t>
      </w:r>
    </w:p>
    <w:p w14:paraId="1A02BBCA" w14:textId="77777777" w:rsidR="00F42A71" w:rsidRDefault="00F42A71" w:rsidP="00F42A71">
      <w:r>
        <w:t>ax0_sns.tick_params(labelsize=5)</w:t>
      </w:r>
    </w:p>
    <w:p w14:paraId="53E9C542" w14:textId="4574EB23" w:rsidR="00F42A71" w:rsidRDefault="00F42A71" w:rsidP="00F42A71">
      <w:r>
        <w:t>ax0.set_yticklabels([textwrap.fill(e, 35) for e in comb_vaccine.index])</w:t>
      </w:r>
    </w:p>
    <w:p w14:paraId="4A416897" w14:textId="77777777" w:rsidR="00F42A71" w:rsidRDefault="00F42A71" w:rsidP="00F42A71">
      <w:r>
        <w:t>for p in ax0.patches:</w:t>
      </w:r>
    </w:p>
    <w:p w14:paraId="4A564D1C" w14:textId="77777777" w:rsidR="00F42A71" w:rsidRDefault="00F42A71" w:rsidP="00F42A71">
      <w:r>
        <w:t xml:space="preserve">    value = f'{p.get_width():,.1f}'</w:t>
      </w:r>
    </w:p>
    <w:p w14:paraId="6BD9065B" w14:textId="77777777" w:rsidR="00F42A71" w:rsidRDefault="00F42A71" w:rsidP="00F42A71">
      <w:r>
        <w:t xml:space="preserve">    x = p.get_x() + p.get_width() + 20</w:t>
      </w:r>
    </w:p>
    <w:p w14:paraId="7FD5D36E" w14:textId="77777777" w:rsidR="00F42A71" w:rsidRDefault="00F42A71" w:rsidP="00F42A71">
      <w:r>
        <w:t xml:space="preserve">    y = p.get_y() + p.get_height() / 2 </w:t>
      </w:r>
    </w:p>
    <w:p w14:paraId="491D2543" w14:textId="77777777" w:rsidR="00F42A71" w:rsidRDefault="00F42A71" w:rsidP="00F42A71">
      <w:r>
        <w:t xml:space="preserve">    ax0.text(x, y, value, ha='center', va='center', fontsize=5, </w:t>
      </w:r>
    </w:p>
    <w:p w14:paraId="7E2B5061" w14:textId="77777777" w:rsidR="00F42A71" w:rsidRDefault="00F42A71" w:rsidP="00F42A71">
      <w:r>
        <w:t xml:space="preserve">            bbox=dict(facecolor='none', edgecolor='black', boxstyle='round', linewidth=0.3))</w:t>
      </w:r>
    </w:p>
    <w:p w14:paraId="4F4BC394" w14:textId="5EB79FA8" w:rsidR="00F42A71" w:rsidRDefault="00F42A71" w:rsidP="00F42A71">
      <w:r>
        <w:t>plt.show()</w:t>
      </w:r>
    </w:p>
    <w:p w14:paraId="2ADF5E5D" w14:textId="77777777" w:rsidR="00F42A71" w:rsidRDefault="00F42A71" w:rsidP="00F42A71">
      <w:r>
        <w:t>### get daily vaccine day by day</w:t>
      </w:r>
    </w:p>
    <w:p w14:paraId="5633D1CD" w14:textId="77777777" w:rsidR="00F42A71" w:rsidRDefault="00F42A71" w:rsidP="00F42A71">
      <w:r>
        <w:t>daily_vaccination_asia = df_vaccine_asia.groupby(['country', 'date'], as_index=False)['daily_vaccinations'].sum()</w:t>
      </w:r>
    </w:p>
    <w:p w14:paraId="1D049245" w14:textId="77777777" w:rsidR="00F42A71" w:rsidRDefault="00F42A71" w:rsidP="00F42A71">
      <w:r>
        <w:t>daily_vaccination_asia['daily_vaccinations'] = daily_vaccination_asia['daily_vaccinations'] / 1000000</w:t>
      </w:r>
    </w:p>
    <w:p w14:paraId="536C3104" w14:textId="77777777" w:rsidR="00F42A71" w:rsidRDefault="00F42A71" w:rsidP="00F42A71">
      <w:r>
        <w:t>background_color = '#f6f5f5'</w:t>
      </w:r>
    </w:p>
    <w:p w14:paraId="78A13905" w14:textId="77777777" w:rsidR="00F42A71" w:rsidRDefault="00F42A71" w:rsidP="00F42A71">
      <w:r>
        <w:t>years = mdates.YearLocator()</w:t>
      </w:r>
    </w:p>
    <w:p w14:paraId="5C157B76" w14:textId="77777777" w:rsidR="00F42A71" w:rsidRDefault="00F42A71" w:rsidP="00F42A71">
      <w:r>
        <w:t>months = mdates.MonthLocator()</w:t>
      </w:r>
    </w:p>
    <w:p w14:paraId="316D8844" w14:textId="3F2E4771" w:rsidR="00F42A71" w:rsidRDefault="00F42A71" w:rsidP="00F42A71">
      <w:r>
        <w:t>years_fmt = mdates.DateFormatter('%m-%y')</w:t>
      </w:r>
    </w:p>
    <w:p w14:paraId="32AC5CC5" w14:textId="77777777" w:rsidR="00F42A71" w:rsidRDefault="00F42A71" w:rsidP="00F42A71">
      <w:r>
        <w:t>### create a overview board about the vaccine status in SEA</w:t>
      </w:r>
    </w:p>
    <w:p w14:paraId="196FD29A" w14:textId="77777777" w:rsidR="00F42A71" w:rsidRDefault="00F42A71" w:rsidP="00F42A71">
      <w:r>
        <w:t>plt.rcParams['figure.dpi'] = 600</w:t>
      </w:r>
    </w:p>
    <w:p w14:paraId="71EF1A09" w14:textId="77777777" w:rsidR="00F42A71" w:rsidRDefault="00F42A71" w:rsidP="00F42A71">
      <w:r>
        <w:t>fig = plt.figure(figsize=(5, 0.8), facecolor='#f6f5f5')</w:t>
      </w:r>
    </w:p>
    <w:p w14:paraId="7CC6BF08" w14:textId="77777777" w:rsidR="00F42A71" w:rsidRDefault="00F42A71" w:rsidP="00F42A71">
      <w:r>
        <w:t>gs = fig.add_gridspec(1, 1)</w:t>
      </w:r>
    </w:p>
    <w:p w14:paraId="6F9B882B" w14:textId="77777777" w:rsidR="00F42A71" w:rsidRDefault="00F42A71" w:rsidP="00F42A71">
      <w:r>
        <w:t>gs.update(wspace=0, hspace=0)</w:t>
      </w:r>
    </w:p>
    <w:p w14:paraId="3CC3D9F9" w14:textId="77777777" w:rsidR="00F42A71" w:rsidRDefault="00F42A71" w:rsidP="00F42A71">
      <w:r>
        <w:t>background_color = '#f6f5f5'</w:t>
      </w:r>
    </w:p>
    <w:p w14:paraId="408E0524" w14:textId="77777777" w:rsidR="00F42A71" w:rsidRDefault="00F42A71" w:rsidP="00F42A71">
      <w:r>
        <w:t>ax0 = fig.add_subplot(gs[0, 0])</w:t>
      </w:r>
    </w:p>
    <w:p w14:paraId="23680E32" w14:textId="77777777" w:rsidR="00F42A71" w:rsidRDefault="00F42A71" w:rsidP="00F42A71">
      <w:r>
        <w:lastRenderedPageBreak/>
        <w:t>ax0.set_facecolor(background_color)</w:t>
      </w:r>
    </w:p>
    <w:p w14:paraId="69F55F04" w14:textId="77777777" w:rsidR="00F42A71" w:rsidRDefault="00F42A71" w:rsidP="00F42A71">
      <w:r>
        <w:t>for s in ['top','right', 'left', 'bottom']:</w:t>
      </w:r>
    </w:p>
    <w:p w14:paraId="054B07E7" w14:textId="77777777" w:rsidR="00F42A71" w:rsidRDefault="00F42A71" w:rsidP="00F42A71">
      <w:r>
        <w:t xml:space="preserve">    ax0.spines[s].set_visible(False)</w:t>
      </w:r>
    </w:p>
    <w:p w14:paraId="2A7AEE87" w14:textId="77777777" w:rsidR="00F42A71" w:rsidRDefault="00F42A71" w:rsidP="00F42A71">
      <w:r>
        <w:t>ax0.set_xticks([])</w:t>
      </w:r>
    </w:p>
    <w:p w14:paraId="491D8111" w14:textId="77777777" w:rsidR="00F42A71" w:rsidRDefault="00F42A71" w:rsidP="00F42A71">
      <w:r>
        <w:t>ax0.set_yticks([])</w:t>
      </w:r>
    </w:p>
    <w:p w14:paraId="0BED42B8" w14:textId="77777777" w:rsidR="00F42A71" w:rsidRDefault="00F42A71" w:rsidP="00F42A71">
      <w:r>
        <w:t>num_country = len(data_lastest_sea['country'].values)</w:t>
      </w:r>
    </w:p>
    <w:p w14:paraId="282542A5" w14:textId="77777777" w:rsidR="00F42A71" w:rsidRDefault="00F42A71" w:rsidP="00F42A71">
      <w:r>
        <w:t>total_vaccine = round(data_lastest_sea['total_vaccinations'].sum()/1000000)</w:t>
      </w:r>
    </w:p>
    <w:p w14:paraId="387A7774" w14:textId="77777777" w:rsidR="00F42A71" w:rsidRDefault="00F42A71" w:rsidP="00F42A71">
      <w:r>
        <w:t>people_vaccined = round(data_lastest_sea['people_vaccinated'].sum()/1000000)</w:t>
      </w:r>
    </w:p>
    <w:p w14:paraId="4D4569DE" w14:textId="77777777" w:rsidR="00F42A71" w:rsidRDefault="00F42A71" w:rsidP="00F42A71">
      <w:r>
        <w:t>number_vaccines = len(set(data_lastest_sea['vaccines'].to_list()))</w:t>
      </w:r>
    </w:p>
    <w:p w14:paraId="7AFB437C" w14:textId="77777777" w:rsidR="00F42A71" w:rsidRDefault="00F42A71" w:rsidP="00F42A71">
      <w:r>
        <w:t>lst_vaccines = set([y.strip() for i in data_lastest_sea['vaccines'].to_list() for y in i.split(',')])</w:t>
      </w:r>
    </w:p>
    <w:p w14:paraId="1458E416" w14:textId="77777777" w:rsidR="00F42A71" w:rsidRDefault="00F42A71" w:rsidP="00F42A71">
      <w:r>
        <w:t>people_fully_vaccined = round(data_lastest_sea['people_fully_vaccinated'].sum()/1000000)</w:t>
      </w:r>
    </w:p>
    <w:p w14:paraId="3132D32B" w14:textId="77777777" w:rsidR="00F42A71" w:rsidRDefault="00F42A71" w:rsidP="00F42A71">
      <w:r>
        <w:t>ax0.grid(which='major', axis='y', zorder=0, color='#EEEEEE')</w:t>
      </w:r>
    </w:p>
    <w:p w14:paraId="05DBF4C9" w14:textId="77777777" w:rsidR="00F42A71" w:rsidRDefault="00F42A71" w:rsidP="00F42A71">
      <w:r>
        <w:t>ax0.text(-0.12, 0.8, 'General Overview', color='black', fontsize=7, ha='left', weight='bold', va='bottom')</w:t>
      </w:r>
    </w:p>
    <w:p w14:paraId="624A8687" w14:textId="77777777" w:rsidR="00F42A71" w:rsidRDefault="00F42A71" w:rsidP="00F42A71">
      <w:r>
        <w:t>ax0.text(-0.12, 0.79, 'A quick glance of SEA vaccination progress', color='#292929', fontsize=5, ha='left', va='top')</w:t>
      </w:r>
    </w:p>
    <w:p w14:paraId="6017DC22" w14:textId="77777777" w:rsidR="00F42A71" w:rsidRDefault="00F42A71" w:rsidP="00F42A71">
      <w:r>
        <w:t>ax0.text(0, 0, num_country, color='#2693d7', fontsize=20, ha='center', weight='bold', va='bottom')</w:t>
      </w:r>
    </w:p>
    <w:p w14:paraId="0E64DE32" w14:textId="77777777" w:rsidR="00F42A71" w:rsidRDefault="00F42A71" w:rsidP="00F42A71">
      <w:r>
        <w:t>ax0.text(0, 0, 'country with\nVaccination Program', color='dimgray', fontsize=5, ha='center', va='top', weight='bold')</w:t>
      </w:r>
    </w:p>
    <w:p w14:paraId="4EACCF79" w14:textId="77777777" w:rsidR="00F42A71" w:rsidRDefault="00F42A71" w:rsidP="00F42A71">
      <w:r>
        <w:t>ax0.text(0.2, 0, len(lst_vaccines), color='#2693d7', fontsize=20, ha='center', weight='bold', va='bottom')</w:t>
      </w:r>
    </w:p>
    <w:p w14:paraId="56A02E58" w14:textId="77777777" w:rsidR="00F42A71" w:rsidRDefault="00F42A71" w:rsidP="00F42A71">
      <w:r>
        <w:t>ax0.text(0.2, 0, 'vaccines\nused', color='dimgray', fontsize=5, ha='center', va='top', weight='bold')</w:t>
      </w:r>
    </w:p>
    <w:p w14:paraId="5A1EDA8E" w14:textId="77777777" w:rsidR="00F42A71" w:rsidRDefault="00F42A71" w:rsidP="00F42A71">
      <w:r>
        <w:t>ax0.text(0.4, 0, total_vaccine, color='#2693d7', fontsize=20, ha='center', weight='bold', va='bottom')</w:t>
      </w:r>
    </w:p>
    <w:p w14:paraId="6CB36BB3" w14:textId="77777777" w:rsidR="00F42A71" w:rsidRDefault="00F42A71" w:rsidP="00F42A71">
      <w:r>
        <w:lastRenderedPageBreak/>
        <w:t>ax0.text(0.4, 0, 'million of\ntotal vaccinations', color='dimgray', fontsize=5, ha='center', va='top', weight='bold')</w:t>
      </w:r>
    </w:p>
    <w:p w14:paraId="3A37A45E" w14:textId="77777777" w:rsidR="00F42A71" w:rsidRDefault="00F42A71" w:rsidP="00F42A71">
      <w:r>
        <w:t>ax0.text(0.65, 0, people_vaccined, color='#2693d7', fontsize=20, ha='center', weight='bold', va='bottom')</w:t>
      </w:r>
    </w:p>
    <w:p w14:paraId="03A98B2F" w14:textId="77777777" w:rsidR="00F42A71" w:rsidRDefault="00F42A71" w:rsidP="00F42A71">
      <w:r>
        <w:t>ax0.text(0.65, 0, 'million of\npeople vaccinated', color='dimgray', fontsize=5, ha='center', va='top', weight='bold')</w:t>
      </w:r>
    </w:p>
    <w:p w14:paraId="1A4D462B" w14:textId="77777777" w:rsidR="00F42A71" w:rsidRDefault="00F42A71" w:rsidP="00F42A71">
      <w:r>
        <w:t>ax0.text(0.9, 0, people_fully_vaccined, color='#2693d7', fontsize=20, ha='center', weight='bold', va='bottom')</w:t>
      </w:r>
    </w:p>
    <w:p w14:paraId="2189AD06" w14:textId="77777777" w:rsidR="00F42A71" w:rsidRDefault="00F42A71" w:rsidP="00F42A71">
      <w:r>
        <w:t>ax0.text(0.9, 0, 'million of people\nfully vaccinated', color='dimgray', fontsize=6, ha='center', va='top', weight='bold')</w:t>
      </w:r>
    </w:p>
    <w:p w14:paraId="6D779144" w14:textId="39BF8B02" w:rsidR="00F42A71" w:rsidRPr="00F42A71" w:rsidRDefault="00F42A71" w:rsidP="00F42A71">
      <w:r>
        <w:t>plt.show()</w:t>
      </w:r>
    </w:p>
    <w:sectPr w:rsidR="00F42A71" w:rsidRPr="00F42A71" w:rsidSect="00F12A3C">
      <w:headerReference w:type="default" r:id="rId200"/>
      <w:footerReference w:type="default" r:id="rId201"/>
      <w:footnotePr>
        <w:numRestart w:val="eachPage"/>
      </w:footnotePr>
      <w:pgSz w:w="11909" w:h="16834" w:code="9"/>
      <w:pgMar w:top="1985" w:right="1134" w:bottom="1701" w:left="1985" w:header="576" w:footer="0" w:gutter="0"/>
      <w:pgNumType w:start="1"/>
      <w:cols w: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7900A8" w14:textId="77777777" w:rsidR="00864182" w:rsidRDefault="00864182">
      <w:r>
        <w:separator/>
      </w:r>
    </w:p>
  </w:endnote>
  <w:endnote w:type="continuationSeparator" w:id="0">
    <w:p w14:paraId="222FD6B3" w14:textId="77777777" w:rsidR="00864182" w:rsidRDefault="008641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0013888"/>
      <w:docPartObj>
        <w:docPartGallery w:val="Page Numbers (Bottom of Page)"/>
        <w:docPartUnique/>
      </w:docPartObj>
    </w:sdtPr>
    <w:sdtEndPr>
      <w:rPr>
        <w:noProof/>
      </w:rPr>
    </w:sdtEndPr>
    <w:sdtContent>
      <w:p w14:paraId="120EF342" w14:textId="4868DA8C" w:rsidR="00002C6D" w:rsidRDefault="00864182">
        <w:pPr>
          <w:pStyle w:val="Footer"/>
          <w:jc w:val="center"/>
        </w:pPr>
      </w:p>
    </w:sdtContent>
  </w:sdt>
  <w:p w14:paraId="6296D35C" w14:textId="77777777" w:rsidR="00002C6D" w:rsidRDefault="00002C6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8974505"/>
      <w:docPartObj>
        <w:docPartGallery w:val="Page Numbers (Bottom of Page)"/>
        <w:docPartUnique/>
      </w:docPartObj>
    </w:sdtPr>
    <w:sdtEndPr>
      <w:rPr>
        <w:noProof/>
      </w:rPr>
    </w:sdtEndPr>
    <w:sdtContent>
      <w:p w14:paraId="09E6EC09" w14:textId="77777777" w:rsidR="00002C6D" w:rsidRDefault="00002C6D">
        <w:pPr>
          <w:pStyle w:val="Footer"/>
          <w:jc w:val="center"/>
        </w:pPr>
        <w:r w:rsidRPr="00181EE8">
          <w:rPr>
            <w:b w:val="0"/>
            <w:sz w:val="20"/>
          </w:rPr>
          <w:fldChar w:fldCharType="begin"/>
        </w:r>
        <w:r w:rsidRPr="00181EE8">
          <w:rPr>
            <w:b w:val="0"/>
            <w:sz w:val="20"/>
          </w:rPr>
          <w:instrText xml:space="preserve"> PAGE   \* MERGEFORMAT </w:instrText>
        </w:r>
        <w:r w:rsidRPr="00181EE8">
          <w:rPr>
            <w:b w:val="0"/>
            <w:sz w:val="20"/>
          </w:rPr>
          <w:fldChar w:fldCharType="separate"/>
        </w:r>
        <w:r w:rsidR="00866DA9">
          <w:rPr>
            <w:b w:val="0"/>
            <w:noProof/>
            <w:sz w:val="20"/>
          </w:rPr>
          <w:t>xiii</w:t>
        </w:r>
        <w:r w:rsidRPr="00181EE8">
          <w:rPr>
            <w:b w:val="0"/>
            <w:noProof/>
            <w:sz w:val="20"/>
          </w:rPr>
          <w:fldChar w:fldCharType="end"/>
        </w:r>
      </w:p>
    </w:sdtContent>
  </w:sdt>
  <w:p w14:paraId="7AF9BFD3" w14:textId="77777777" w:rsidR="00002C6D" w:rsidRDefault="00002C6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490"/>
      <w:gridCol w:w="3420"/>
    </w:tblGrid>
    <w:tr w:rsidR="00002C6D" w14:paraId="1BCCD013" w14:textId="77777777" w:rsidTr="00D318CC">
      <w:tc>
        <w:tcPr>
          <w:tcW w:w="5490" w:type="dxa"/>
          <w:shd w:val="clear" w:color="auto" w:fill="FFFFFF" w:themeFill="background1"/>
        </w:tcPr>
        <w:p w14:paraId="763A2D7C" w14:textId="77777777" w:rsidR="00002C6D" w:rsidRDefault="00002C6D" w:rsidP="007870FD">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Pr>
              <w:rFonts w:ascii="Times New Roman" w:hAnsi="Times New Roman" w:cs="Times New Roman"/>
              <w:sz w:val="22"/>
              <w:szCs w:val="22"/>
            </w:rPr>
            <w:t>Cập nhật dữ liệu COVID-19 hằng ngày, lưu trữ</w:t>
          </w:r>
        </w:p>
        <w:p w14:paraId="53F99B3F" w14:textId="7DC7F3AF" w:rsidR="00002C6D" w:rsidRPr="00A22C32" w:rsidRDefault="00002C6D" w:rsidP="007870FD">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Pr>
              <w:rFonts w:ascii="Times New Roman" w:hAnsi="Times New Roman" w:cs="Times New Roman"/>
              <w:sz w:val="22"/>
              <w:szCs w:val="22"/>
            </w:rPr>
            <w:t>và xây dựng mô hình dự đoán</w:t>
          </w:r>
        </w:p>
      </w:tc>
      <w:tc>
        <w:tcPr>
          <w:tcW w:w="3420" w:type="dxa"/>
          <w:shd w:val="clear" w:color="auto" w:fill="FFFFFF" w:themeFill="background1"/>
        </w:tcPr>
        <w:p w14:paraId="52591952" w14:textId="414ADF66" w:rsidR="00002C6D" w:rsidRPr="0004782B" w:rsidRDefault="00002C6D" w:rsidP="00D318CC">
          <w:pPr>
            <w:pStyle w:val="Footer"/>
            <w:pBdr>
              <w:top w:val="single" w:sz="4" w:space="9" w:color="auto"/>
            </w:pBdr>
            <w:tabs>
              <w:tab w:val="clear" w:pos="4320"/>
            </w:tabs>
            <w:spacing w:line="240" w:lineRule="auto"/>
            <w:ind w:left="-290" w:right="29"/>
            <w:jc w:val="right"/>
            <w:rPr>
              <w:sz w:val="22"/>
              <w:szCs w:val="22"/>
            </w:rPr>
          </w:pPr>
          <w:r>
            <w:rPr>
              <w:sz w:val="22"/>
              <w:szCs w:val="22"/>
            </w:rPr>
            <w:t>SVTH: Phạm Hoàng Tấn Duy</w:t>
          </w:r>
        </w:p>
        <w:p w14:paraId="29C59408" w14:textId="03877B56" w:rsidR="00002C6D" w:rsidRDefault="00002C6D" w:rsidP="00D318CC">
          <w:pPr>
            <w:pStyle w:val="Footer"/>
            <w:tabs>
              <w:tab w:val="clear" w:pos="4320"/>
            </w:tabs>
            <w:spacing w:line="240" w:lineRule="auto"/>
            <w:ind w:left="0" w:right="29"/>
            <w:rPr>
              <w:sz w:val="22"/>
              <w:szCs w:val="22"/>
            </w:rPr>
          </w:pPr>
        </w:p>
      </w:tc>
    </w:tr>
  </w:tbl>
  <w:p w14:paraId="39F5DF94" w14:textId="1C16094E" w:rsidR="00002C6D" w:rsidRDefault="00002C6D" w:rsidP="00B82B68">
    <w:pPr>
      <w:tabs>
        <w:tab w:val="left" w:pos="5640"/>
      </w:tabs>
    </w:pP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490"/>
      <w:gridCol w:w="3420"/>
    </w:tblGrid>
    <w:tr w:rsidR="00002C6D" w14:paraId="3C24BC90" w14:textId="77777777" w:rsidTr="00E91363">
      <w:tc>
        <w:tcPr>
          <w:tcW w:w="5490" w:type="dxa"/>
          <w:shd w:val="clear" w:color="auto" w:fill="FFFFFF" w:themeFill="background1"/>
        </w:tcPr>
        <w:p w14:paraId="6A749438" w14:textId="774A468A" w:rsidR="00002C6D" w:rsidRPr="0024181E" w:rsidRDefault="00F42A71" w:rsidP="0024181E">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Pr>
              <w:rFonts w:ascii="Times New Roman" w:hAnsi="Times New Roman" w:cs="Times New Roman"/>
              <w:sz w:val="22"/>
              <w:szCs w:val="22"/>
            </w:rPr>
            <w:t>Cập nhật dữ liệu COVID-19 hằng ngày, lưu trữ và xây dựng mô hình dự đoán</w:t>
          </w:r>
          <w:r w:rsidR="00002C6D" w:rsidRPr="0024181E">
            <w:rPr>
              <w:rFonts w:ascii="Times New Roman" w:hAnsi="Times New Roman" w:cs="Times New Roman"/>
              <w:sz w:val="22"/>
              <w:szCs w:val="22"/>
            </w:rPr>
            <w:t xml:space="preserve"> </w:t>
          </w:r>
        </w:p>
      </w:tc>
      <w:tc>
        <w:tcPr>
          <w:tcW w:w="3420" w:type="dxa"/>
          <w:shd w:val="clear" w:color="auto" w:fill="FFFFFF" w:themeFill="background1"/>
        </w:tcPr>
        <w:p w14:paraId="15670BED" w14:textId="54703C6F" w:rsidR="00002C6D" w:rsidRPr="0004782B" w:rsidRDefault="00F42A71" w:rsidP="00B82B68">
          <w:pPr>
            <w:pStyle w:val="Footer"/>
            <w:pBdr>
              <w:top w:val="single" w:sz="4" w:space="9" w:color="auto"/>
            </w:pBdr>
            <w:tabs>
              <w:tab w:val="clear" w:pos="4320"/>
            </w:tabs>
            <w:spacing w:line="240" w:lineRule="auto"/>
            <w:ind w:left="-290" w:right="29"/>
            <w:jc w:val="right"/>
            <w:rPr>
              <w:sz w:val="22"/>
              <w:szCs w:val="22"/>
            </w:rPr>
          </w:pPr>
          <w:r>
            <w:rPr>
              <w:sz w:val="22"/>
              <w:szCs w:val="22"/>
            </w:rPr>
            <w:t>SVTH: Phạm Hoàng Tấn Duy</w:t>
          </w:r>
        </w:p>
        <w:p w14:paraId="2D4145EF" w14:textId="77777777" w:rsidR="00002C6D" w:rsidRDefault="00002C6D" w:rsidP="00B82B68">
          <w:pPr>
            <w:pStyle w:val="Footer"/>
            <w:tabs>
              <w:tab w:val="clear" w:pos="4320"/>
            </w:tabs>
            <w:spacing w:line="240" w:lineRule="auto"/>
            <w:ind w:left="0" w:right="29"/>
            <w:rPr>
              <w:sz w:val="22"/>
              <w:szCs w:val="22"/>
            </w:rPr>
          </w:pPr>
        </w:p>
      </w:tc>
    </w:tr>
  </w:tbl>
  <w:p w14:paraId="733A2C6D" w14:textId="77777777" w:rsidR="00002C6D" w:rsidRDefault="00002C6D" w:rsidP="0075348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5A7DCE" w14:textId="77777777" w:rsidR="00864182" w:rsidRDefault="00864182">
      <w:r>
        <w:separator/>
      </w:r>
    </w:p>
  </w:footnote>
  <w:footnote w:type="continuationSeparator" w:id="0">
    <w:p w14:paraId="57D2EE54" w14:textId="77777777" w:rsidR="00864182" w:rsidRDefault="0086418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5EEF9E" w14:textId="77777777" w:rsidR="00002C6D" w:rsidRDefault="00002C6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A36338" w14:textId="77777777" w:rsidR="00002C6D" w:rsidRPr="00E91363" w:rsidRDefault="00002C6D" w:rsidP="00E9136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5AD44C" w14:textId="77777777" w:rsidR="00002C6D" w:rsidRDefault="00002C6D">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5130F6" w14:textId="408A33AE" w:rsidR="00002C6D" w:rsidRPr="00A22C32" w:rsidRDefault="00002C6D" w:rsidP="005D0620">
    <w:pPr>
      <w:pStyle w:val="Header"/>
      <w:pBdr>
        <w:bottom w:val="single" w:sz="4" w:space="1" w:color="auto"/>
      </w:pBdr>
      <w:tabs>
        <w:tab w:val="clear" w:pos="4320"/>
      </w:tabs>
      <w:spacing w:line="240" w:lineRule="auto"/>
      <w:jc w:val="center"/>
      <w:rPr>
        <w:rFonts w:ascii="Times New Roman" w:hAnsi="Times New Roman" w:cs="Times New Roman"/>
        <w:sz w:val="22"/>
        <w:szCs w:val="22"/>
      </w:rPr>
    </w:pPr>
    <w:r>
      <w:rPr>
        <w:rFonts w:ascii="Times New Roman" w:hAnsi="Times New Roman" w:cs="Times New Roman"/>
        <w:sz w:val="22"/>
        <w:szCs w:val="22"/>
      </w:rPr>
      <w:t xml:space="preserve">ĐỒ ÁN </w:t>
    </w:r>
    <w:r w:rsidRPr="00A22C32">
      <w:rPr>
        <w:rFonts w:ascii="Times New Roman" w:hAnsi="Times New Roman" w:cs="Times New Roman"/>
        <w:sz w:val="22"/>
        <w:szCs w:val="22"/>
      </w:rPr>
      <w:t>TỔNG HỢP</w:t>
    </w:r>
  </w:p>
  <w:p w14:paraId="5ED04CBE" w14:textId="52E4B6E2" w:rsidR="00002C6D" w:rsidRPr="001A0B88" w:rsidRDefault="00002C6D" w:rsidP="0004782B">
    <w:pPr>
      <w:pStyle w:val="Header"/>
      <w:pBdr>
        <w:bottom w:val="single" w:sz="4" w:space="1" w:color="auto"/>
      </w:pBdr>
      <w:tabs>
        <w:tab w:val="clear" w:pos="4320"/>
      </w:tabs>
      <w:jc w:val="center"/>
      <w:rPr>
        <w:sz w:val="22"/>
        <w:szCs w:val="22"/>
      </w:rPr>
    </w:pPr>
    <w:r w:rsidRPr="00A22C32">
      <w:rPr>
        <w:rFonts w:ascii="Times New Roman" w:hAnsi="Times New Roman" w:cs="Times New Roman"/>
        <w:sz w:val="22"/>
        <w:szCs w:val="22"/>
      </w:rPr>
      <w:t xml:space="preserve">Trang </w:t>
    </w:r>
    <w:r w:rsidRPr="00A22C32">
      <w:rPr>
        <w:rStyle w:val="PageNumber"/>
        <w:rFonts w:ascii="Times New Roman" w:hAnsi="Times New Roman" w:cs="Times New Roman"/>
        <w:sz w:val="22"/>
        <w:szCs w:val="22"/>
      </w:rPr>
      <w:fldChar w:fldCharType="begin"/>
    </w:r>
    <w:r w:rsidRPr="00A22C32">
      <w:rPr>
        <w:rStyle w:val="PageNumber"/>
        <w:rFonts w:ascii="Times New Roman" w:hAnsi="Times New Roman" w:cs="Times New Roman"/>
        <w:sz w:val="22"/>
        <w:szCs w:val="22"/>
      </w:rPr>
      <w:instrText xml:space="preserve"> PAGE </w:instrText>
    </w:r>
    <w:r w:rsidRPr="00A22C32">
      <w:rPr>
        <w:rStyle w:val="PageNumber"/>
        <w:rFonts w:ascii="Times New Roman" w:hAnsi="Times New Roman" w:cs="Times New Roman"/>
        <w:sz w:val="22"/>
        <w:szCs w:val="22"/>
      </w:rPr>
      <w:fldChar w:fldCharType="separate"/>
    </w:r>
    <w:r w:rsidR="00866DA9">
      <w:rPr>
        <w:rStyle w:val="PageNumber"/>
        <w:rFonts w:ascii="Times New Roman" w:hAnsi="Times New Roman" w:cs="Times New Roman"/>
        <w:noProof/>
        <w:sz w:val="22"/>
        <w:szCs w:val="22"/>
      </w:rPr>
      <w:t>5</w:t>
    </w:r>
    <w:r w:rsidRPr="00A22C32">
      <w:rPr>
        <w:rStyle w:val="PageNumber"/>
        <w:rFonts w:ascii="Times New Roman" w:hAnsi="Times New Roman" w:cs="Times New Roman"/>
        <w:sz w:val="22"/>
        <w:szCs w:val="22"/>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BF9A37" w14:textId="27246EEE" w:rsidR="00002C6D" w:rsidRDefault="00002C6D" w:rsidP="0004782B">
    <w:pPr>
      <w:pStyle w:val="Header"/>
      <w:pBdr>
        <w:bottom w:val="single" w:sz="4" w:space="1" w:color="auto"/>
      </w:pBdr>
      <w:tabs>
        <w:tab w:val="clear" w:pos="4320"/>
      </w:tabs>
      <w:jc w:val="center"/>
      <w:rPr>
        <w:sz w:val="22"/>
        <w:szCs w:val="22"/>
      </w:rPr>
    </w:pPr>
    <w:r w:rsidRPr="001A0B88">
      <w:rPr>
        <w:sz w:val="22"/>
        <w:szCs w:val="22"/>
      </w:rPr>
      <w:t xml:space="preserve">ĐỒ ÁN </w:t>
    </w:r>
    <w:r>
      <w:rPr>
        <w:sz w:val="22"/>
        <w:szCs w:val="22"/>
      </w:rPr>
      <w:t>TỔNG HỢP</w:t>
    </w:r>
    <w:r w:rsidRPr="001A0B88">
      <w:rPr>
        <w:sz w:val="22"/>
        <w:szCs w:val="22"/>
      </w:rPr>
      <w:t xml:space="preserve"> </w:t>
    </w:r>
  </w:p>
  <w:p w14:paraId="678BD8F7" w14:textId="0264CA3C" w:rsidR="00002C6D" w:rsidRPr="001A0B88" w:rsidRDefault="00002C6D" w:rsidP="0004782B">
    <w:pPr>
      <w:pStyle w:val="Header"/>
      <w:pBdr>
        <w:bottom w:val="single" w:sz="4" w:space="1" w:color="auto"/>
      </w:pBdr>
      <w:tabs>
        <w:tab w:val="clear" w:pos="4320"/>
      </w:tabs>
      <w:jc w:val="center"/>
      <w:rPr>
        <w:sz w:val="22"/>
        <w:szCs w:val="22"/>
      </w:rPr>
    </w:pPr>
    <w:r w:rsidRPr="001A0B88">
      <w:rPr>
        <w:sz w:val="22"/>
        <w:szCs w:val="22"/>
      </w:rPr>
      <w:t>Trang</w:t>
    </w:r>
    <w:r>
      <w:rPr>
        <w:sz w:val="22"/>
        <w:szCs w:val="22"/>
      </w:rPr>
      <w:t xml:space="preserve"> A</w:t>
    </w:r>
    <w:r>
      <w:rPr>
        <w:rStyle w:val="PageNumber"/>
        <w:sz w:val="22"/>
        <w:szCs w:val="22"/>
      </w:rPr>
      <w:t>-</w:t>
    </w:r>
    <w:r w:rsidRPr="000C11CA">
      <w:rPr>
        <w:rStyle w:val="PageNumber"/>
        <w:sz w:val="22"/>
        <w:szCs w:val="22"/>
      </w:rPr>
      <w:fldChar w:fldCharType="begin"/>
    </w:r>
    <w:r w:rsidRPr="000C11CA">
      <w:rPr>
        <w:rStyle w:val="PageNumber"/>
        <w:sz w:val="22"/>
        <w:szCs w:val="22"/>
      </w:rPr>
      <w:instrText xml:space="preserve"> PAGE   \* MERGEFORMAT </w:instrText>
    </w:r>
    <w:r w:rsidRPr="000C11CA">
      <w:rPr>
        <w:rStyle w:val="PageNumber"/>
        <w:sz w:val="22"/>
        <w:szCs w:val="22"/>
      </w:rPr>
      <w:fldChar w:fldCharType="separate"/>
    </w:r>
    <w:r w:rsidR="00A435E8">
      <w:rPr>
        <w:rStyle w:val="PageNumber"/>
        <w:noProof/>
        <w:sz w:val="22"/>
        <w:szCs w:val="22"/>
      </w:rPr>
      <w:t>1</w:t>
    </w:r>
    <w:r w:rsidRPr="000C11CA">
      <w:rPr>
        <w:rStyle w:val="PageNumber"/>
        <w:noProof/>
        <w:sz w:val="22"/>
        <w:szCs w:val="22"/>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613A5A40"/>
    <w:lvl w:ilvl="0">
      <w:start w:val="1"/>
      <w:numFmt w:val="decimal"/>
      <w:pStyle w:val="Heading1"/>
      <w:lvlText w:val="CHƯƠNG %1."/>
      <w:lvlJc w:val="left"/>
      <w:pPr>
        <w:ind w:left="360"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0585A15"/>
    <w:multiLevelType w:val="hybridMultilevel"/>
    <w:tmpl w:val="508EDB6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01247767"/>
    <w:multiLevelType w:val="hybridMultilevel"/>
    <w:tmpl w:val="162E609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
    <w:nsid w:val="02AB0A2C"/>
    <w:multiLevelType w:val="hybridMultilevel"/>
    <w:tmpl w:val="B712A65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
    <w:nsid w:val="037D792F"/>
    <w:multiLevelType w:val="hybridMultilevel"/>
    <w:tmpl w:val="15DC1A44"/>
    <w:lvl w:ilvl="0" w:tplc="735E6404">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
    <w:nsid w:val="044A35EF"/>
    <w:multiLevelType w:val="hybridMultilevel"/>
    <w:tmpl w:val="B78E719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6">
    <w:nsid w:val="04EE4096"/>
    <w:multiLevelType w:val="hybridMultilevel"/>
    <w:tmpl w:val="02D868E6"/>
    <w:lvl w:ilvl="0" w:tplc="0409000B">
      <w:start w:val="1"/>
      <w:numFmt w:val="bullet"/>
      <w:lvlText w:val=""/>
      <w:lvlJc w:val="left"/>
      <w:pPr>
        <w:ind w:left="717" w:hanging="360"/>
      </w:pPr>
      <w:rPr>
        <w:rFonts w:ascii="Wingdings" w:hAnsi="Wingdings"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7">
    <w:nsid w:val="05CA52F6"/>
    <w:multiLevelType w:val="hybridMultilevel"/>
    <w:tmpl w:val="D8F0EF08"/>
    <w:lvl w:ilvl="0" w:tplc="A75E3C84">
      <w:start w:val="1"/>
      <w:numFmt w:val="decimal"/>
      <w:pStyle w:val="Reference"/>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6D96928"/>
    <w:multiLevelType w:val="hybridMultilevel"/>
    <w:tmpl w:val="D64E311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9">
    <w:nsid w:val="08444696"/>
    <w:multiLevelType w:val="hybridMultilevel"/>
    <w:tmpl w:val="36467070"/>
    <w:lvl w:ilvl="0" w:tplc="735E6404">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0">
    <w:nsid w:val="0A4F2BDE"/>
    <w:multiLevelType w:val="hybridMultilevel"/>
    <w:tmpl w:val="46A0EE6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1">
    <w:nsid w:val="0A754E2B"/>
    <w:multiLevelType w:val="hybridMultilevel"/>
    <w:tmpl w:val="1D9425A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2">
    <w:nsid w:val="0C0F4011"/>
    <w:multiLevelType w:val="hybridMultilevel"/>
    <w:tmpl w:val="D272206C"/>
    <w:lvl w:ilvl="0" w:tplc="4CA23136">
      <w:start w:val="1"/>
      <w:numFmt w:val="bullet"/>
      <w:pStyle w:val="Bullet1"/>
      <w:lvlText w:val=""/>
      <w:lvlJc w:val="left"/>
      <w:pPr>
        <w:tabs>
          <w:tab w:val="num" w:pos="720"/>
        </w:tabs>
        <w:ind w:left="72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13">
    <w:nsid w:val="0C375830"/>
    <w:multiLevelType w:val="hybridMultilevel"/>
    <w:tmpl w:val="FFC6005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0C635A9E"/>
    <w:multiLevelType w:val="hybridMultilevel"/>
    <w:tmpl w:val="457AACEA"/>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5">
    <w:nsid w:val="0CF2540F"/>
    <w:multiLevelType w:val="hybridMultilevel"/>
    <w:tmpl w:val="141CBE40"/>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6">
    <w:nsid w:val="101A7B5D"/>
    <w:multiLevelType w:val="hybridMultilevel"/>
    <w:tmpl w:val="CDBADC7C"/>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7">
    <w:nsid w:val="13BD7629"/>
    <w:multiLevelType w:val="hybridMultilevel"/>
    <w:tmpl w:val="C584FDD2"/>
    <w:lvl w:ilvl="0" w:tplc="0409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18">
    <w:nsid w:val="15EE08D1"/>
    <w:multiLevelType w:val="hybridMultilevel"/>
    <w:tmpl w:val="C338C79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9">
    <w:nsid w:val="17361693"/>
    <w:multiLevelType w:val="hybridMultilevel"/>
    <w:tmpl w:val="5E0C5D3C"/>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0">
    <w:nsid w:val="1BDC76F8"/>
    <w:multiLevelType w:val="hybridMultilevel"/>
    <w:tmpl w:val="B64AD3F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1">
    <w:nsid w:val="1C6339CA"/>
    <w:multiLevelType w:val="hybridMultilevel"/>
    <w:tmpl w:val="2416E3E4"/>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2">
    <w:nsid w:val="1DCD6983"/>
    <w:multiLevelType w:val="hybridMultilevel"/>
    <w:tmpl w:val="1816620A"/>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3">
    <w:nsid w:val="25C817C9"/>
    <w:multiLevelType w:val="hybridMultilevel"/>
    <w:tmpl w:val="788AEC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nsid w:val="2A5E1E0E"/>
    <w:multiLevelType w:val="hybridMultilevel"/>
    <w:tmpl w:val="87B4A10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5">
    <w:nsid w:val="2B1F0D3A"/>
    <w:multiLevelType w:val="hybridMultilevel"/>
    <w:tmpl w:val="4DCAC51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6">
    <w:nsid w:val="2C9B71D4"/>
    <w:multiLevelType w:val="hybridMultilevel"/>
    <w:tmpl w:val="4F862DA6"/>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7">
    <w:nsid w:val="2DA96321"/>
    <w:multiLevelType w:val="hybridMultilevel"/>
    <w:tmpl w:val="47005100"/>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8">
    <w:nsid w:val="300C0954"/>
    <w:multiLevelType w:val="hybridMultilevel"/>
    <w:tmpl w:val="35403546"/>
    <w:lvl w:ilvl="0" w:tplc="2056EE30">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9">
    <w:nsid w:val="352E5CDA"/>
    <w:multiLevelType w:val="hybridMultilevel"/>
    <w:tmpl w:val="B4FC9A9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0">
    <w:nsid w:val="379A3FFE"/>
    <w:multiLevelType w:val="hybridMultilevel"/>
    <w:tmpl w:val="6CB4AD42"/>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1">
    <w:nsid w:val="387657CF"/>
    <w:multiLevelType w:val="hybridMultilevel"/>
    <w:tmpl w:val="BE0676BA"/>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2">
    <w:nsid w:val="391E6E62"/>
    <w:multiLevelType w:val="hybridMultilevel"/>
    <w:tmpl w:val="EEF827A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3">
    <w:nsid w:val="3F9B59AA"/>
    <w:multiLevelType w:val="hybridMultilevel"/>
    <w:tmpl w:val="C3681662"/>
    <w:lvl w:ilvl="0" w:tplc="61964DDE">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4">
    <w:nsid w:val="3FD9321B"/>
    <w:multiLevelType w:val="hybridMultilevel"/>
    <w:tmpl w:val="87146F4C"/>
    <w:lvl w:ilvl="0" w:tplc="0409000B">
      <w:start w:val="1"/>
      <w:numFmt w:val="bullet"/>
      <w:lvlText w:val=""/>
      <w:lvlJc w:val="left"/>
      <w:pPr>
        <w:ind w:left="717" w:hanging="360"/>
      </w:pPr>
      <w:rPr>
        <w:rFonts w:ascii="Wingdings" w:hAnsi="Wingdings"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5">
    <w:nsid w:val="4390370B"/>
    <w:multiLevelType w:val="hybridMultilevel"/>
    <w:tmpl w:val="A9CEEE3A"/>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6">
    <w:nsid w:val="493F39AF"/>
    <w:multiLevelType w:val="hybridMultilevel"/>
    <w:tmpl w:val="7B7A69B8"/>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7">
    <w:nsid w:val="4996443C"/>
    <w:multiLevelType w:val="hybridMultilevel"/>
    <w:tmpl w:val="076CFAB0"/>
    <w:lvl w:ilvl="0" w:tplc="0409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E8D27E54">
      <w:numFmt w:val="bullet"/>
      <w:lvlText w:val=""/>
      <w:lvlJc w:val="left"/>
      <w:pPr>
        <w:ind w:left="1830" w:hanging="390"/>
      </w:pPr>
      <w:rPr>
        <w:rFonts w:ascii="Wingdings" w:eastAsia="Times New Roman" w:hAnsi="Wingdings" w:cs="Times New Roman"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8">
    <w:nsid w:val="4A8C0F5B"/>
    <w:multiLevelType w:val="hybridMultilevel"/>
    <w:tmpl w:val="718EF1C8"/>
    <w:lvl w:ilvl="0" w:tplc="042A0001">
      <w:start w:val="1"/>
      <w:numFmt w:val="bullet"/>
      <w:lvlText w:val=""/>
      <w:lvlJc w:val="left"/>
      <w:pPr>
        <w:ind w:left="-3564" w:hanging="360"/>
      </w:pPr>
      <w:rPr>
        <w:rFonts w:ascii="Symbol" w:hAnsi="Symbol" w:hint="default"/>
      </w:rPr>
    </w:lvl>
    <w:lvl w:ilvl="1" w:tplc="042A0003" w:tentative="1">
      <w:start w:val="1"/>
      <w:numFmt w:val="bullet"/>
      <w:lvlText w:val="o"/>
      <w:lvlJc w:val="left"/>
      <w:pPr>
        <w:ind w:left="-2844" w:hanging="360"/>
      </w:pPr>
      <w:rPr>
        <w:rFonts w:ascii="Courier New" w:hAnsi="Courier New" w:cs="Courier New" w:hint="default"/>
      </w:rPr>
    </w:lvl>
    <w:lvl w:ilvl="2" w:tplc="042A0005" w:tentative="1">
      <w:start w:val="1"/>
      <w:numFmt w:val="bullet"/>
      <w:lvlText w:val=""/>
      <w:lvlJc w:val="left"/>
      <w:pPr>
        <w:ind w:left="-2124" w:hanging="360"/>
      </w:pPr>
      <w:rPr>
        <w:rFonts w:ascii="Wingdings" w:hAnsi="Wingdings" w:hint="default"/>
      </w:rPr>
    </w:lvl>
    <w:lvl w:ilvl="3" w:tplc="042A0001" w:tentative="1">
      <w:start w:val="1"/>
      <w:numFmt w:val="bullet"/>
      <w:lvlText w:val=""/>
      <w:lvlJc w:val="left"/>
      <w:pPr>
        <w:ind w:left="-1404" w:hanging="360"/>
      </w:pPr>
      <w:rPr>
        <w:rFonts w:ascii="Symbol" w:hAnsi="Symbol" w:hint="default"/>
      </w:rPr>
    </w:lvl>
    <w:lvl w:ilvl="4" w:tplc="042A0003" w:tentative="1">
      <w:start w:val="1"/>
      <w:numFmt w:val="bullet"/>
      <w:lvlText w:val="o"/>
      <w:lvlJc w:val="left"/>
      <w:pPr>
        <w:ind w:left="-684" w:hanging="360"/>
      </w:pPr>
      <w:rPr>
        <w:rFonts w:ascii="Courier New" w:hAnsi="Courier New" w:cs="Courier New" w:hint="default"/>
      </w:rPr>
    </w:lvl>
    <w:lvl w:ilvl="5" w:tplc="042A0005" w:tentative="1">
      <w:start w:val="1"/>
      <w:numFmt w:val="bullet"/>
      <w:lvlText w:val=""/>
      <w:lvlJc w:val="left"/>
      <w:pPr>
        <w:ind w:left="36" w:hanging="360"/>
      </w:pPr>
      <w:rPr>
        <w:rFonts w:ascii="Wingdings" w:hAnsi="Wingdings" w:hint="default"/>
      </w:rPr>
    </w:lvl>
    <w:lvl w:ilvl="6" w:tplc="042A0001" w:tentative="1">
      <w:start w:val="1"/>
      <w:numFmt w:val="bullet"/>
      <w:lvlText w:val=""/>
      <w:lvlJc w:val="left"/>
      <w:pPr>
        <w:ind w:left="756" w:hanging="360"/>
      </w:pPr>
      <w:rPr>
        <w:rFonts w:ascii="Symbol" w:hAnsi="Symbol" w:hint="default"/>
      </w:rPr>
    </w:lvl>
    <w:lvl w:ilvl="7" w:tplc="042A0003" w:tentative="1">
      <w:start w:val="1"/>
      <w:numFmt w:val="bullet"/>
      <w:lvlText w:val="o"/>
      <w:lvlJc w:val="left"/>
      <w:pPr>
        <w:ind w:left="1476" w:hanging="360"/>
      </w:pPr>
      <w:rPr>
        <w:rFonts w:ascii="Courier New" w:hAnsi="Courier New" w:cs="Courier New" w:hint="default"/>
      </w:rPr>
    </w:lvl>
    <w:lvl w:ilvl="8" w:tplc="042A0005" w:tentative="1">
      <w:start w:val="1"/>
      <w:numFmt w:val="bullet"/>
      <w:lvlText w:val=""/>
      <w:lvlJc w:val="left"/>
      <w:pPr>
        <w:ind w:left="2196" w:hanging="360"/>
      </w:pPr>
      <w:rPr>
        <w:rFonts w:ascii="Wingdings" w:hAnsi="Wingdings" w:hint="default"/>
      </w:rPr>
    </w:lvl>
  </w:abstractNum>
  <w:abstractNum w:abstractNumId="39">
    <w:nsid w:val="4CC55653"/>
    <w:multiLevelType w:val="hybridMultilevel"/>
    <w:tmpl w:val="13F8706E"/>
    <w:lvl w:ilvl="0" w:tplc="735E6404">
      <w:numFmt w:val="bullet"/>
      <w:lvlText w:val=""/>
      <w:lvlJc w:val="left"/>
      <w:pPr>
        <w:ind w:left="717" w:hanging="360"/>
      </w:pPr>
      <w:rPr>
        <w:rFonts w:ascii="Wingdings" w:eastAsia="Times New Roman" w:hAnsi="Wingdings" w:cs="Times New Roman"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0">
    <w:nsid w:val="4E165D46"/>
    <w:multiLevelType w:val="hybridMultilevel"/>
    <w:tmpl w:val="CD224CFE"/>
    <w:lvl w:ilvl="0" w:tplc="04090001">
      <w:start w:val="1"/>
      <w:numFmt w:val="bullet"/>
      <w:lvlText w:val=""/>
      <w:lvlJc w:val="left"/>
      <w:pPr>
        <w:ind w:left="644"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735E6404">
      <w:numFmt w:val="bullet"/>
      <w:lvlText w:val=""/>
      <w:lvlJc w:val="left"/>
      <w:pPr>
        <w:ind w:left="2160" w:hanging="360"/>
      </w:pPr>
      <w:rPr>
        <w:rFonts w:ascii="Wingdings" w:eastAsia="Times New Roman" w:hAnsi="Wingdings"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nsid w:val="517E0C47"/>
    <w:multiLevelType w:val="hybridMultilevel"/>
    <w:tmpl w:val="3E522D64"/>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2">
    <w:nsid w:val="52E148CB"/>
    <w:multiLevelType w:val="hybridMultilevel"/>
    <w:tmpl w:val="BA26C248"/>
    <w:lvl w:ilvl="0" w:tplc="042A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43">
    <w:nsid w:val="541F7C60"/>
    <w:multiLevelType w:val="hybridMultilevel"/>
    <w:tmpl w:val="8BBA02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nsid w:val="5547402F"/>
    <w:multiLevelType w:val="hybridMultilevel"/>
    <w:tmpl w:val="35DEFCB2"/>
    <w:lvl w:ilvl="0" w:tplc="B83C7846">
      <w:start w:val="1"/>
      <w:numFmt w:val="upperLetter"/>
      <w:lvlText w:val="PHỤ LỤC %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5573939"/>
    <w:multiLevelType w:val="hybridMultilevel"/>
    <w:tmpl w:val="EFECFB40"/>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6">
    <w:nsid w:val="58656AA3"/>
    <w:multiLevelType w:val="hybridMultilevel"/>
    <w:tmpl w:val="7E04BEC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7">
    <w:nsid w:val="5BD8260A"/>
    <w:multiLevelType w:val="hybridMultilevel"/>
    <w:tmpl w:val="3C8409F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8">
    <w:nsid w:val="5C12776C"/>
    <w:multiLevelType w:val="hybridMultilevel"/>
    <w:tmpl w:val="4E2C42F8"/>
    <w:lvl w:ilvl="0" w:tplc="72CC5F68">
      <w:start w:val="1"/>
      <w:numFmt w:val="bullet"/>
      <w:pStyle w:val="Bullet2"/>
      <w:lvlText w:val=""/>
      <w:lvlJc w:val="left"/>
      <w:pPr>
        <w:tabs>
          <w:tab w:val="num" w:pos="1440"/>
        </w:tabs>
        <w:ind w:left="144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49">
    <w:nsid w:val="60E5000E"/>
    <w:multiLevelType w:val="hybridMultilevel"/>
    <w:tmpl w:val="9EE0698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0">
    <w:nsid w:val="61791C6B"/>
    <w:multiLevelType w:val="hybridMultilevel"/>
    <w:tmpl w:val="B4DCE63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1">
    <w:nsid w:val="6377090F"/>
    <w:multiLevelType w:val="hybridMultilevel"/>
    <w:tmpl w:val="49387B9C"/>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2">
    <w:nsid w:val="688177F7"/>
    <w:multiLevelType w:val="hybridMultilevel"/>
    <w:tmpl w:val="02E4628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3">
    <w:nsid w:val="68B23F39"/>
    <w:multiLevelType w:val="hybridMultilevel"/>
    <w:tmpl w:val="7B2CD7A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4">
    <w:nsid w:val="691F1A00"/>
    <w:multiLevelType w:val="hybridMultilevel"/>
    <w:tmpl w:val="3D8A30F8"/>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5">
    <w:nsid w:val="6BE03D61"/>
    <w:multiLevelType w:val="hybridMultilevel"/>
    <w:tmpl w:val="EE246DA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6">
    <w:nsid w:val="6D117C3A"/>
    <w:multiLevelType w:val="hybridMultilevel"/>
    <w:tmpl w:val="FB50CC82"/>
    <w:lvl w:ilvl="0" w:tplc="042A0001">
      <w:start w:val="1"/>
      <w:numFmt w:val="bullet"/>
      <w:lvlText w:val=""/>
      <w:lvlJc w:val="left"/>
      <w:pPr>
        <w:ind w:left="717" w:hanging="360"/>
      </w:pPr>
      <w:rPr>
        <w:rFonts w:ascii="Symbol" w:hAnsi="Symbol" w:hint="default"/>
      </w:rPr>
    </w:lvl>
    <w:lvl w:ilvl="1" w:tplc="042A0003">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7">
    <w:nsid w:val="6D883887"/>
    <w:multiLevelType w:val="hybridMultilevel"/>
    <w:tmpl w:val="869EE1D8"/>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58">
    <w:nsid w:val="6ED77A54"/>
    <w:multiLevelType w:val="hybridMultilevel"/>
    <w:tmpl w:val="5608013A"/>
    <w:lvl w:ilvl="0" w:tplc="0409000B">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9">
    <w:nsid w:val="72637E65"/>
    <w:multiLevelType w:val="hybridMultilevel"/>
    <w:tmpl w:val="630050C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60">
    <w:nsid w:val="754953B5"/>
    <w:multiLevelType w:val="hybridMultilevel"/>
    <w:tmpl w:val="B5D0672C"/>
    <w:lvl w:ilvl="0" w:tplc="04090001">
      <w:start w:val="1"/>
      <w:numFmt w:val="bullet"/>
      <w:lvlText w:val=""/>
      <w:lvlJc w:val="left"/>
      <w:pPr>
        <w:ind w:left="1074" w:hanging="360"/>
      </w:pPr>
      <w:rPr>
        <w:rFonts w:ascii="Symbol" w:hAnsi="Symbol" w:hint="default"/>
      </w:rPr>
    </w:lvl>
    <w:lvl w:ilvl="1" w:tplc="042A0003">
      <w:start w:val="1"/>
      <w:numFmt w:val="bullet"/>
      <w:lvlText w:val="o"/>
      <w:lvlJc w:val="left"/>
      <w:pPr>
        <w:ind w:left="1794" w:hanging="360"/>
      </w:pPr>
      <w:rPr>
        <w:rFonts w:ascii="Courier New" w:hAnsi="Courier New" w:cs="Courier New" w:hint="default"/>
      </w:rPr>
    </w:lvl>
    <w:lvl w:ilvl="2" w:tplc="042A0005">
      <w:start w:val="1"/>
      <w:numFmt w:val="bullet"/>
      <w:lvlText w:val=""/>
      <w:lvlJc w:val="left"/>
      <w:pPr>
        <w:ind w:left="2514" w:hanging="360"/>
      </w:pPr>
      <w:rPr>
        <w:rFonts w:ascii="Wingdings" w:hAnsi="Wingdings" w:hint="default"/>
      </w:rPr>
    </w:lvl>
    <w:lvl w:ilvl="3" w:tplc="042A000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61">
    <w:nsid w:val="75ED51BE"/>
    <w:multiLevelType w:val="hybridMultilevel"/>
    <w:tmpl w:val="6A5CAA5A"/>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62">
    <w:nsid w:val="798B2044"/>
    <w:multiLevelType w:val="hybridMultilevel"/>
    <w:tmpl w:val="803AAA8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nsid w:val="7A282EB1"/>
    <w:multiLevelType w:val="hybridMultilevel"/>
    <w:tmpl w:val="DE40D88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64">
    <w:nsid w:val="7B4C64DA"/>
    <w:multiLevelType w:val="hybridMultilevel"/>
    <w:tmpl w:val="DE726352"/>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65">
    <w:nsid w:val="7E364012"/>
    <w:multiLevelType w:val="hybridMultilevel"/>
    <w:tmpl w:val="6A163D34"/>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num w:numId="1">
    <w:abstractNumId w:val="12"/>
  </w:num>
  <w:num w:numId="2">
    <w:abstractNumId w:val="48"/>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7"/>
  </w:num>
  <w:num w:numId="13">
    <w:abstractNumId w:val="44"/>
  </w:num>
  <w:num w:numId="14">
    <w:abstractNumId w:val="38"/>
  </w:num>
  <w:num w:numId="15">
    <w:abstractNumId w:val="3"/>
  </w:num>
  <w:num w:numId="16">
    <w:abstractNumId w:val="42"/>
  </w:num>
  <w:num w:numId="17">
    <w:abstractNumId w:val="62"/>
  </w:num>
  <w:num w:numId="18">
    <w:abstractNumId w:val="52"/>
  </w:num>
  <w:num w:numId="19">
    <w:abstractNumId w:val="49"/>
  </w:num>
  <w:num w:numId="20">
    <w:abstractNumId w:val="55"/>
  </w:num>
  <w:num w:numId="21">
    <w:abstractNumId w:val="1"/>
  </w:num>
  <w:num w:numId="22">
    <w:abstractNumId w:val="15"/>
  </w:num>
  <w:num w:numId="23">
    <w:abstractNumId w:val="25"/>
  </w:num>
  <w:num w:numId="24">
    <w:abstractNumId w:val="35"/>
  </w:num>
  <w:num w:numId="25">
    <w:abstractNumId w:val="2"/>
  </w:num>
  <w:num w:numId="26">
    <w:abstractNumId w:val="45"/>
  </w:num>
  <w:num w:numId="27">
    <w:abstractNumId w:val="51"/>
  </w:num>
  <w:num w:numId="28">
    <w:abstractNumId w:val="34"/>
  </w:num>
  <w:num w:numId="29">
    <w:abstractNumId w:val="30"/>
  </w:num>
  <w:num w:numId="30">
    <w:abstractNumId w:val="41"/>
  </w:num>
  <w:num w:numId="31">
    <w:abstractNumId w:val="5"/>
  </w:num>
  <w:num w:numId="32">
    <w:abstractNumId w:val="18"/>
  </w:num>
  <w:num w:numId="33">
    <w:abstractNumId w:val="27"/>
  </w:num>
  <w:num w:numId="34">
    <w:abstractNumId w:val="21"/>
  </w:num>
  <w:num w:numId="35">
    <w:abstractNumId w:val="24"/>
  </w:num>
  <w:num w:numId="36">
    <w:abstractNumId w:val="37"/>
  </w:num>
  <w:num w:numId="37">
    <w:abstractNumId w:val="61"/>
  </w:num>
  <w:num w:numId="38">
    <w:abstractNumId w:val="64"/>
  </w:num>
  <w:num w:numId="39">
    <w:abstractNumId w:val="28"/>
  </w:num>
  <w:num w:numId="40">
    <w:abstractNumId w:val="40"/>
  </w:num>
  <w:num w:numId="41">
    <w:abstractNumId w:val="9"/>
  </w:num>
  <w:num w:numId="42">
    <w:abstractNumId w:val="33"/>
  </w:num>
  <w:num w:numId="43">
    <w:abstractNumId w:val="29"/>
  </w:num>
  <w:num w:numId="44">
    <w:abstractNumId w:val="43"/>
  </w:num>
  <w:num w:numId="45">
    <w:abstractNumId w:val="13"/>
  </w:num>
  <w:num w:numId="46">
    <w:abstractNumId w:val="63"/>
  </w:num>
  <w:num w:numId="47">
    <w:abstractNumId w:val="11"/>
  </w:num>
  <w:num w:numId="48">
    <w:abstractNumId w:val="47"/>
  </w:num>
  <w:num w:numId="49">
    <w:abstractNumId w:val="10"/>
  </w:num>
  <w:num w:numId="50">
    <w:abstractNumId w:val="56"/>
  </w:num>
  <w:num w:numId="51">
    <w:abstractNumId w:val="46"/>
  </w:num>
  <w:num w:numId="52">
    <w:abstractNumId w:val="39"/>
  </w:num>
  <w:num w:numId="53">
    <w:abstractNumId w:val="50"/>
  </w:num>
  <w:num w:numId="54">
    <w:abstractNumId w:val="32"/>
  </w:num>
  <w:num w:numId="55">
    <w:abstractNumId w:val="8"/>
  </w:num>
  <w:num w:numId="56">
    <w:abstractNumId w:val="6"/>
  </w:num>
  <w:num w:numId="57">
    <w:abstractNumId w:val="59"/>
  </w:num>
  <w:num w:numId="58">
    <w:abstractNumId w:val="54"/>
  </w:num>
  <w:num w:numId="59">
    <w:abstractNumId w:val="14"/>
  </w:num>
  <w:num w:numId="60">
    <w:abstractNumId w:val="23"/>
  </w:num>
  <w:num w:numId="61">
    <w:abstractNumId w:val="4"/>
  </w:num>
  <w:num w:numId="62">
    <w:abstractNumId w:val="17"/>
  </w:num>
  <w:num w:numId="63">
    <w:abstractNumId w:val="60"/>
  </w:num>
  <w:num w:numId="64">
    <w:abstractNumId w:val="57"/>
  </w:num>
  <w:num w:numId="65">
    <w:abstractNumId w:val="58"/>
  </w:num>
  <w:num w:numId="66">
    <w:abstractNumId w:val="53"/>
  </w:num>
  <w:num w:numId="67">
    <w:abstractNumId w:val="31"/>
  </w:num>
  <w:num w:numId="68">
    <w:abstractNumId w:val="22"/>
  </w:num>
  <w:num w:numId="69">
    <w:abstractNumId w:val="16"/>
  </w:num>
  <w:num w:numId="70">
    <w:abstractNumId w:val="36"/>
  </w:num>
  <w:num w:numId="71">
    <w:abstractNumId w:val="65"/>
  </w:num>
  <w:num w:numId="72">
    <w:abstractNumId w:val="26"/>
  </w:num>
  <w:num w:numId="73">
    <w:abstractNumId w:val="19"/>
  </w:num>
  <w:num w:numId="74">
    <w:abstractNumId w:val="20"/>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3"/>
  <w:hideSpellingErrors/>
  <w:attachedTemplate r:id="rId1"/>
  <w:defaultTabStop w:val="357"/>
  <w:doNotHyphenateCaps/>
  <w:drawingGridHorizontalSpacing w:val="120"/>
  <w:drawingGridVerticalSpacing w:val="120"/>
  <w:displayVerticalDrawingGridEvery w:val="0"/>
  <w:doNotUseMarginsForDrawingGridOrigin/>
  <w:doNotShadeFormData/>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578A"/>
    <w:rsid w:val="00000421"/>
    <w:rsid w:val="00002240"/>
    <w:rsid w:val="00002379"/>
    <w:rsid w:val="00002A75"/>
    <w:rsid w:val="00002C6D"/>
    <w:rsid w:val="00005105"/>
    <w:rsid w:val="00005C30"/>
    <w:rsid w:val="00007317"/>
    <w:rsid w:val="00010D79"/>
    <w:rsid w:val="00011A29"/>
    <w:rsid w:val="00012113"/>
    <w:rsid w:val="0001257C"/>
    <w:rsid w:val="00012E28"/>
    <w:rsid w:val="00013838"/>
    <w:rsid w:val="00014CCC"/>
    <w:rsid w:val="00015F32"/>
    <w:rsid w:val="000171A4"/>
    <w:rsid w:val="00020DD1"/>
    <w:rsid w:val="00023721"/>
    <w:rsid w:val="00023D36"/>
    <w:rsid w:val="000245D0"/>
    <w:rsid w:val="00024AC7"/>
    <w:rsid w:val="00025B83"/>
    <w:rsid w:val="00026129"/>
    <w:rsid w:val="00026498"/>
    <w:rsid w:val="00026C39"/>
    <w:rsid w:val="00026FA5"/>
    <w:rsid w:val="0002748B"/>
    <w:rsid w:val="000277E6"/>
    <w:rsid w:val="00027A02"/>
    <w:rsid w:val="00027E25"/>
    <w:rsid w:val="000301FC"/>
    <w:rsid w:val="00031748"/>
    <w:rsid w:val="000317FD"/>
    <w:rsid w:val="00032E21"/>
    <w:rsid w:val="00035F60"/>
    <w:rsid w:val="00036D50"/>
    <w:rsid w:val="00037D83"/>
    <w:rsid w:val="0004196B"/>
    <w:rsid w:val="0004782B"/>
    <w:rsid w:val="000505AD"/>
    <w:rsid w:val="00052354"/>
    <w:rsid w:val="00052658"/>
    <w:rsid w:val="00055B0A"/>
    <w:rsid w:val="00055B26"/>
    <w:rsid w:val="000560A9"/>
    <w:rsid w:val="0006110E"/>
    <w:rsid w:val="00062927"/>
    <w:rsid w:val="00064297"/>
    <w:rsid w:val="00065878"/>
    <w:rsid w:val="000670EB"/>
    <w:rsid w:val="00067810"/>
    <w:rsid w:val="00067C71"/>
    <w:rsid w:val="00067ED8"/>
    <w:rsid w:val="00071013"/>
    <w:rsid w:val="0007172A"/>
    <w:rsid w:val="00071C5F"/>
    <w:rsid w:val="00072C22"/>
    <w:rsid w:val="00074E5C"/>
    <w:rsid w:val="00076056"/>
    <w:rsid w:val="00081A27"/>
    <w:rsid w:val="00083E86"/>
    <w:rsid w:val="0008417F"/>
    <w:rsid w:val="00084613"/>
    <w:rsid w:val="000849BB"/>
    <w:rsid w:val="0008680F"/>
    <w:rsid w:val="000871D8"/>
    <w:rsid w:val="00087235"/>
    <w:rsid w:val="00091A23"/>
    <w:rsid w:val="000932E8"/>
    <w:rsid w:val="00093657"/>
    <w:rsid w:val="000950E2"/>
    <w:rsid w:val="000950E5"/>
    <w:rsid w:val="0009580C"/>
    <w:rsid w:val="000962A2"/>
    <w:rsid w:val="0009750C"/>
    <w:rsid w:val="000A56A3"/>
    <w:rsid w:val="000A6F9F"/>
    <w:rsid w:val="000A77F4"/>
    <w:rsid w:val="000B07D3"/>
    <w:rsid w:val="000B2BEE"/>
    <w:rsid w:val="000B384A"/>
    <w:rsid w:val="000B4581"/>
    <w:rsid w:val="000B4A63"/>
    <w:rsid w:val="000B501C"/>
    <w:rsid w:val="000B5908"/>
    <w:rsid w:val="000B7215"/>
    <w:rsid w:val="000B737B"/>
    <w:rsid w:val="000C0FA4"/>
    <w:rsid w:val="000C11CA"/>
    <w:rsid w:val="000C1826"/>
    <w:rsid w:val="000C26FF"/>
    <w:rsid w:val="000C46CA"/>
    <w:rsid w:val="000C4895"/>
    <w:rsid w:val="000C65D9"/>
    <w:rsid w:val="000C6900"/>
    <w:rsid w:val="000C6E3D"/>
    <w:rsid w:val="000C711B"/>
    <w:rsid w:val="000C7D59"/>
    <w:rsid w:val="000D2C30"/>
    <w:rsid w:val="000D351E"/>
    <w:rsid w:val="000D5561"/>
    <w:rsid w:val="000D60FC"/>
    <w:rsid w:val="000D7F40"/>
    <w:rsid w:val="000E0833"/>
    <w:rsid w:val="000E44DF"/>
    <w:rsid w:val="000E4663"/>
    <w:rsid w:val="000E58A5"/>
    <w:rsid w:val="000E71B7"/>
    <w:rsid w:val="000E79AD"/>
    <w:rsid w:val="000F06DC"/>
    <w:rsid w:val="000F2AE6"/>
    <w:rsid w:val="000F3DEF"/>
    <w:rsid w:val="000F4231"/>
    <w:rsid w:val="000F457F"/>
    <w:rsid w:val="000F482A"/>
    <w:rsid w:val="000F4C68"/>
    <w:rsid w:val="000F61E3"/>
    <w:rsid w:val="001010A6"/>
    <w:rsid w:val="00101904"/>
    <w:rsid w:val="00102761"/>
    <w:rsid w:val="00103A5F"/>
    <w:rsid w:val="001040EA"/>
    <w:rsid w:val="00104C5E"/>
    <w:rsid w:val="00105970"/>
    <w:rsid w:val="00105DFC"/>
    <w:rsid w:val="00105F04"/>
    <w:rsid w:val="00106B8D"/>
    <w:rsid w:val="001108BB"/>
    <w:rsid w:val="00110AB2"/>
    <w:rsid w:val="00111E66"/>
    <w:rsid w:val="0011225A"/>
    <w:rsid w:val="00114886"/>
    <w:rsid w:val="00121454"/>
    <w:rsid w:val="00121887"/>
    <w:rsid w:val="00121CB5"/>
    <w:rsid w:val="00122C63"/>
    <w:rsid w:val="001237C1"/>
    <w:rsid w:val="001242D8"/>
    <w:rsid w:val="00125C2C"/>
    <w:rsid w:val="001265E2"/>
    <w:rsid w:val="0012738D"/>
    <w:rsid w:val="0013231E"/>
    <w:rsid w:val="00132351"/>
    <w:rsid w:val="001325D7"/>
    <w:rsid w:val="001333E0"/>
    <w:rsid w:val="001349E1"/>
    <w:rsid w:val="001356E5"/>
    <w:rsid w:val="00137745"/>
    <w:rsid w:val="00140A50"/>
    <w:rsid w:val="00140E04"/>
    <w:rsid w:val="0014452F"/>
    <w:rsid w:val="00144861"/>
    <w:rsid w:val="00145F22"/>
    <w:rsid w:val="00147F80"/>
    <w:rsid w:val="00152097"/>
    <w:rsid w:val="001537A5"/>
    <w:rsid w:val="00155139"/>
    <w:rsid w:val="001559B5"/>
    <w:rsid w:val="00157F0A"/>
    <w:rsid w:val="00160AA9"/>
    <w:rsid w:val="0016269A"/>
    <w:rsid w:val="00162EED"/>
    <w:rsid w:val="001633E4"/>
    <w:rsid w:val="00163545"/>
    <w:rsid w:val="00163BF7"/>
    <w:rsid w:val="00165311"/>
    <w:rsid w:val="001654A6"/>
    <w:rsid w:val="001662DE"/>
    <w:rsid w:val="00167B82"/>
    <w:rsid w:val="00170E04"/>
    <w:rsid w:val="001724C3"/>
    <w:rsid w:val="001731A7"/>
    <w:rsid w:val="0017620B"/>
    <w:rsid w:val="001807A9"/>
    <w:rsid w:val="0018196C"/>
    <w:rsid w:val="00181EE8"/>
    <w:rsid w:val="0018271D"/>
    <w:rsid w:val="001834B8"/>
    <w:rsid w:val="00183B23"/>
    <w:rsid w:val="00183EF0"/>
    <w:rsid w:val="0018413B"/>
    <w:rsid w:val="00185C46"/>
    <w:rsid w:val="0018651F"/>
    <w:rsid w:val="00190733"/>
    <w:rsid w:val="0019137D"/>
    <w:rsid w:val="00191508"/>
    <w:rsid w:val="00192576"/>
    <w:rsid w:val="00194996"/>
    <w:rsid w:val="0019505F"/>
    <w:rsid w:val="001A0B88"/>
    <w:rsid w:val="001A1730"/>
    <w:rsid w:val="001A29BA"/>
    <w:rsid w:val="001A50B4"/>
    <w:rsid w:val="001A5417"/>
    <w:rsid w:val="001A5503"/>
    <w:rsid w:val="001A5E6B"/>
    <w:rsid w:val="001B1013"/>
    <w:rsid w:val="001B27BA"/>
    <w:rsid w:val="001B330D"/>
    <w:rsid w:val="001B33FC"/>
    <w:rsid w:val="001B499F"/>
    <w:rsid w:val="001B5799"/>
    <w:rsid w:val="001B594C"/>
    <w:rsid w:val="001C20CC"/>
    <w:rsid w:val="001C2F4C"/>
    <w:rsid w:val="001C38F3"/>
    <w:rsid w:val="001C410A"/>
    <w:rsid w:val="001C78C9"/>
    <w:rsid w:val="001D0204"/>
    <w:rsid w:val="001D0A8A"/>
    <w:rsid w:val="001D1687"/>
    <w:rsid w:val="001D2963"/>
    <w:rsid w:val="001D6840"/>
    <w:rsid w:val="001E133A"/>
    <w:rsid w:val="001E37EA"/>
    <w:rsid w:val="001E4207"/>
    <w:rsid w:val="001E4C78"/>
    <w:rsid w:val="001E6290"/>
    <w:rsid w:val="001E64D4"/>
    <w:rsid w:val="001E7823"/>
    <w:rsid w:val="001F2007"/>
    <w:rsid w:val="001F51AF"/>
    <w:rsid w:val="001F6A46"/>
    <w:rsid w:val="001F7149"/>
    <w:rsid w:val="001F732C"/>
    <w:rsid w:val="001F7472"/>
    <w:rsid w:val="001F7E9E"/>
    <w:rsid w:val="00203DA7"/>
    <w:rsid w:val="002042E0"/>
    <w:rsid w:val="002058D9"/>
    <w:rsid w:val="00206682"/>
    <w:rsid w:val="00207E5C"/>
    <w:rsid w:val="002123CB"/>
    <w:rsid w:val="00212713"/>
    <w:rsid w:val="00213BAD"/>
    <w:rsid w:val="00213DA8"/>
    <w:rsid w:val="00214F02"/>
    <w:rsid w:val="0021535B"/>
    <w:rsid w:val="00215FA4"/>
    <w:rsid w:val="002200FC"/>
    <w:rsid w:val="002210AD"/>
    <w:rsid w:val="00221328"/>
    <w:rsid w:val="00222288"/>
    <w:rsid w:val="002236B9"/>
    <w:rsid w:val="00227E77"/>
    <w:rsid w:val="002308AF"/>
    <w:rsid w:val="00230D4A"/>
    <w:rsid w:val="00232817"/>
    <w:rsid w:val="00233A79"/>
    <w:rsid w:val="00234598"/>
    <w:rsid w:val="002346B5"/>
    <w:rsid w:val="002366EE"/>
    <w:rsid w:val="0023710D"/>
    <w:rsid w:val="002402A7"/>
    <w:rsid w:val="002409A3"/>
    <w:rsid w:val="00240E1D"/>
    <w:rsid w:val="00241305"/>
    <w:rsid w:val="0024181E"/>
    <w:rsid w:val="00242AEC"/>
    <w:rsid w:val="00243838"/>
    <w:rsid w:val="00246638"/>
    <w:rsid w:val="00250CF1"/>
    <w:rsid w:val="00251990"/>
    <w:rsid w:val="00253858"/>
    <w:rsid w:val="00253DDB"/>
    <w:rsid w:val="0025443D"/>
    <w:rsid w:val="002608C6"/>
    <w:rsid w:val="00261681"/>
    <w:rsid w:val="0026226D"/>
    <w:rsid w:val="00263E89"/>
    <w:rsid w:val="00264B0A"/>
    <w:rsid w:val="00264C62"/>
    <w:rsid w:val="00265520"/>
    <w:rsid w:val="00271A18"/>
    <w:rsid w:val="00271D59"/>
    <w:rsid w:val="00272A92"/>
    <w:rsid w:val="00272B47"/>
    <w:rsid w:val="0027301C"/>
    <w:rsid w:val="00274120"/>
    <w:rsid w:val="002759A4"/>
    <w:rsid w:val="002766D8"/>
    <w:rsid w:val="0027688C"/>
    <w:rsid w:val="00276E29"/>
    <w:rsid w:val="002802A6"/>
    <w:rsid w:val="00280F6C"/>
    <w:rsid w:val="002812EB"/>
    <w:rsid w:val="00281965"/>
    <w:rsid w:val="00281B31"/>
    <w:rsid w:val="00285453"/>
    <w:rsid w:val="0029169A"/>
    <w:rsid w:val="00291737"/>
    <w:rsid w:val="002917B8"/>
    <w:rsid w:val="00292927"/>
    <w:rsid w:val="00293A68"/>
    <w:rsid w:val="002945A1"/>
    <w:rsid w:val="002960E5"/>
    <w:rsid w:val="00296F0D"/>
    <w:rsid w:val="00297D22"/>
    <w:rsid w:val="002A08C2"/>
    <w:rsid w:val="002A17A1"/>
    <w:rsid w:val="002A218D"/>
    <w:rsid w:val="002A21B4"/>
    <w:rsid w:val="002A2A75"/>
    <w:rsid w:val="002A37B1"/>
    <w:rsid w:val="002A5BEB"/>
    <w:rsid w:val="002A62E5"/>
    <w:rsid w:val="002A7D5E"/>
    <w:rsid w:val="002B167F"/>
    <w:rsid w:val="002B1B2F"/>
    <w:rsid w:val="002B209E"/>
    <w:rsid w:val="002B2183"/>
    <w:rsid w:val="002B3811"/>
    <w:rsid w:val="002B4045"/>
    <w:rsid w:val="002B52A0"/>
    <w:rsid w:val="002B62C3"/>
    <w:rsid w:val="002B64AE"/>
    <w:rsid w:val="002B7A63"/>
    <w:rsid w:val="002B7E04"/>
    <w:rsid w:val="002B7F42"/>
    <w:rsid w:val="002C0C27"/>
    <w:rsid w:val="002C0EF8"/>
    <w:rsid w:val="002C10E4"/>
    <w:rsid w:val="002C13BA"/>
    <w:rsid w:val="002C158A"/>
    <w:rsid w:val="002C2306"/>
    <w:rsid w:val="002C23CE"/>
    <w:rsid w:val="002C2A47"/>
    <w:rsid w:val="002C3D57"/>
    <w:rsid w:val="002C5425"/>
    <w:rsid w:val="002C6B13"/>
    <w:rsid w:val="002D0401"/>
    <w:rsid w:val="002D11FB"/>
    <w:rsid w:val="002D15B0"/>
    <w:rsid w:val="002D1E81"/>
    <w:rsid w:val="002D48D8"/>
    <w:rsid w:val="002D5E36"/>
    <w:rsid w:val="002D7290"/>
    <w:rsid w:val="002D7BD3"/>
    <w:rsid w:val="002D7D8B"/>
    <w:rsid w:val="002D7E91"/>
    <w:rsid w:val="002E026D"/>
    <w:rsid w:val="002E0CFA"/>
    <w:rsid w:val="002E1B2D"/>
    <w:rsid w:val="002E2D9E"/>
    <w:rsid w:val="002E37AB"/>
    <w:rsid w:val="002E3821"/>
    <w:rsid w:val="002E5687"/>
    <w:rsid w:val="002E5980"/>
    <w:rsid w:val="002E5C24"/>
    <w:rsid w:val="002E776F"/>
    <w:rsid w:val="002F2085"/>
    <w:rsid w:val="002F281D"/>
    <w:rsid w:val="002F2986"/>
    <w:rsid w:val="002F3099"/>
    <w:rsid w:val="002F3277"/>
    <w:rsid w:val="002F5929"/>
    <w:rsid w:val="002F71D4"/>
    <w:rsid w:val="002F77F2"/>
    <w:rsid w:val="00300128"/>
    <w:rsid w:val="00303624"/>
    <w:rsid w:val="0030434E"/>
    <w:rsid w:val="0030441F"/>
    <w:rsid w:val="0030665F"/>
    <w:rsid w:val="00306665"/>
    <w:rsid w:val="00307AAF"/>
    <w:rsid w:val="00311740"/>
    <w:rsid w:val="00312AEB"/>
    <w:rsid w:val="00313F74"/>
    <w:rsid w:val="003151C8"/>
    <w:rsid w:val="00315F53"/>
    <w:rsid w:val="00316123"/>
    <w:rsid w:val="003175CC"/>
    <w:rsid w:val="00317B31"/>
    <w:rsid w:val="00317E7A"/>
    <w:rsid w:val="003222E6"/>
    <w:rsid w:val="003225E3"/>
    <w:rsid w:val="00322B7F"/>
    <w:rsid w:val="00322D67"/>
    <w:rsid w:val="0032384E"/>
    <w:rsid w:val="00323C29"/>
    <w:rsid w:val="00323C34"/>
    <w:rsid w:val="0032431F"/>
    <w:rsid w:val="00324ABC"/>
    <w:rsid w:val="00324B4C"/>
    <w:rsid w:val="00325402"/>
    <w:rsid w:val="003255AE"/>
    <w:rsid w:val="00326952"/>
    <w:rsid w:val="0032771C"/>
    <w:rsid w:val="0032777B"/>
    <w:rsid w:val="00327901"/>
    <w:rsid w:val="00327AB0"/>
    <w:rsid w:val="0033044A"/>
    <w:rsid w:val="00331845"/>
    <w:rsid w:val="00331D86"/>
    <w:rsid w:val="003324A5"/>
    <w:rsid w:val="00334F07"/>
    <w:rsid w:val="003358C0"/>
    <w:rsid w:val="003377ED"/>
    <w:rsid w:val="00340889"/>
    <w:rsid w:val="00340D9A"/>
    <w:rsid w:val="00341248"/>
    <w:rsid w:val="003440AD"/>
    <w:rsid w:val="003451EB"/>
    <w:rsid w:val="00345D12"/>
    <w:rsid w:val="003472CC"/>
    <w:rsid w:val="0035014E"/>
    <w:rsid w:val="00351698"/>
    <w:rsid w:val="00351CA9"/>
    <w:rsid w:val="00351D1D"/>
    <w:rsid w:val="00352DFE"/>
    <w:rsid w:val="003544A8"/>
    <w:rsid w:val="00354AD2"/>
    <w:rsid w:val="00354CBC"/>
    <w:rsid w:val="00357163"/>
    <w:rsid w:val="003601E9"/>
    <w:rsid w:val="00360280"/>
    <w:rsid w:val="00362BFB"/>
    <w:rsid w:val="003631CC"/>
    <w:rsid w:val="0036453D"/>
    <w:rsid w:val="003657A4"/>
    <w:rsid w:val="00366268"/>
    <w:rsid w:val="003704F3"/>
    <w:rsid w:val="00372ED7"/>
    <w:rsid w:val="003732C0"/>
    <w:rsid w:val="00373645"/>
    <w:rsid w:val="0037619F"/>
    <w:rsid w:val="00376B0D"/>
    <w:rsid w:val="00376CCD"/>
    <w:rsid w:val="00377F8F"/>
    <w:rsid w:val="003803E1"/>
    <w:rsid w:val="003804CB"/>
    <w:rsid w:val="00380C78"/>
    <w:rsid w:val="00382762"/>
    <w:rsid w:val="003843D8"/>
    <w:rsid w:val="00384501"/>
    <w:rsid w:val="00384655"/>
    <w:rsid w:val="0038466E"/>
    <w:rsid w:val="00384A3A"/>
    <w:rsid w:val="00384E38"/>
    <w:rsid w:val="00386591"/>
    <w:rsid w:val="00386799"/>
    <w:rsid w:val="003867F9"/>
    <w:rsid w:val="00387A86"/>
    <w:rsid w:val="00391807"/>
    <w:rsid w:val="00391B4A"/>
    <w:rsid w:val="00391E06"/>
    <w:rsid w:val="003927D9"/>
    <w:rsid w:val="003941DB"/>
    <w:rsid w:val="00394437"/>
    <w:rsid w:val="00395B8D"/>
    <w:rsid w:val="00396144"/>
    <w:rsid w:val="0039718F"/>
    <w:rsid w:val="003A0716"/>
    <w:rsid w:val="003A0F74"/>
    <w:rsid w:val="003A1845"/>
    <w:rsid w:val="003A2519"/>
    <w:rsid w:val="003A297B"/>
    <w:rsid w:val="003A410C"/>
    <w:rsid w:val="003A604D"/>
    <w:rsid w:val="003A7783"/>
    <w:rsid w:val="003A77BD"/>
    <w:rsid w:val="003B02EF"/>
    <w:rsid w:val="003B04F7"/>
    <w:rsid w:val="003B05A8"/>
    <w:rsid w:val="003B2F12"/>
    <w:rsid w:val="003B4D19"/>
    <w:rsid w:val="003B5257"/>
    <w:rsid w:val="003B5FE5"/>
    <w:rsid w:val="003B67C0"/>
    <w:rsid w:val="003B6BA8"/>
    <w:rsid w:val="003B7852"/>
    <w:rsid w:val="003B7EE7"/>
    <w:rsid w:val="003C100F"/>
    <w:rsid w:val="003C1476"/>
    <w:rsid w:val="003C3BB3"/>
    <w:rsid w:val="003C4A24"/>
    <w:rsid w:val="003C5E57"/>
    <w:rsid w:val="003C5EF2"/>
    <w:rsid w:val="003C6937"/>
    <w:rsid w:val="003D0412"/>
    <w:rsid w:val="003D2168"/>
    <w:rsid w:val="003D21B8"/>
    <w:rsid w:val="003D23CF"/>
    <w:rsid w:val="003D2F8A"/>
    <w:rsid w:val="003D3196"/>
    <w:rsid w:val="003D7323"/>
    <w:rsid w:val="003D7CF1"/>
    <w:rsid w:val="003E04B5"/>
    <w:rsid w:val="003E04C7"/>
    <w:rsid w:val="003E084F"/>
    <w:rsid w:val="003E3A3D"/>
    <w:rsid w:val="003E4262"/>
    <w:rsid w:val="003E466A"/>
    <w:rsid w:val="003E4A6C"/>
    <w:rsid w:val="003F1C06"/>
    <w:rsid w:val="003F23DD"/>
    <w:rsid w:val="003F32D8"/>
    <w:rsid w:val="003F3CBC"/>
    <w:rsid w:val="003F50A2"/>
    <w:rsid w:val="003F5BE8"/>
    <w:rsid w:val="003F5FE6"/>
    <w:rsid w:val="003F65D0"/>
    <w:rsid w:val="0040095A"/>
    <w:rsid w:val="00401E08"/>
    <w:rsid w:val="0040359C"/>
    <w:rsid w:val="00404086"/>
    <w:rsid w:val="004063A4"/>
    <w:rsid w:val="00406A32"/>
    <w:rsid w:val="00407C76"/>
    <w:rsid w:val="00410362"/>
    <w:rsid w:val="004119B4"/>
    <w:rsid w:val="00411D30"/>
    <w:rsid w:val="00411E01"/>
    <w:rsid w:val="00412F82"/>
    <w:rsid w:val="00413EFB"/>
    <w:rsid w:val="00413FF4"/>
    <w:rsid w:val="00414C4E"/>
    <w:rsid w:val="004156A4"/>
    <w:rsid w:val="004168F7"/>
    <w:rsid w:val="00417507"/>
    <w:rsid w:val="00420163"/>
    <w:rsid w:val="00420DD6"/>
    <w:rsid w:val="0042271E"/>
    <w:rsid w:val="00423C9F"/>
    <w:rsid w:val="00425A41"/>
    <w:rsid w:val="00425B8B"/>
    <w:rsid w:val="00427DE1"/>
    <w:rsid w:val="00430126"/>
    <w:rsid w:val="004318D9"/>
    <w:rsid w:val="00431A72"/>
    <w:rsid w:val="00431B53"/>
    <w:rsid w:val="004328AC"/>
    <w:rsid w:val="00432E5A"/>
    <w:rsid w:val="004355A5"/>
    <w:rsid w:val="00436692"/>
    <w:rsid w:val="004366AE"/>
    <w:rsid w:val="0043735E"/>
    <w:rsid w:val="004420AD"/>
    <w:rsid w:val="00443497"/>
    <w:rsid w:val="00445BDE"/>
    <w:rsid w:val="00445E16"/>
    <w:rsid w:val="00445E1E"/>
    <w:rsid w:val="00446914"/>
    <w:rsid w:val="00446E00"/>
    <w:rsid w:val="00453987"/>
    <w:rsid w:val="00455007"/>
    <w:rsid w:val="00460260"/>
    <w:rsid w:val="0046275A"/>
    <w:rsid w:val="004633E9"/>
    <w:rsid w:val="004635B6"/>
    <w:rsid w:val="0046478D"/>
    <w:rsid w:val="00465A26"/>
    <w:rsid w:val="00465C07"/>
    <w:rsid w:val="00467778"/>
    <w:rsid w:val="00471C9A"/>
    <w:rsid w:val="004725C0"/>
    <w:rsid w:val="00472FA5"/>
    <w:rsid w:val="00473625"/>
    <w:rsid w:val="00475342"/>
    <w:rsid w:val="00475723"/>
    <w:rsid w:val="0047650B"/>
    <w:rsid w:val="00476649"/>
    <w:rsid w:val="004800F1"/>
    <w:rsid w:val="004805B4"/>
    <w:rsid w:val="00480ADF"/>
    <w:rsid w:val="004830D5"/>
    <w:rsid w:val="00483DB8"/>
    <w:rsid w:val="0048498D"/>
    <w:rsid w:val="00485F26"/>
    <w:rsid w:val="004919CB"/>
    <w:rsid w:val="00491C7F"/>
    <w:rsid w:val="00491EA5"/>
    <w:rsid w:val="0049356A"/>
    <w:rsid w:val="0049510D"/>
    <w:rsid w:val="00496815"/>
    <w:rsid w:val="00496FC4"/>
    <w:rsid w:val="00497AD9"/>
    <w:rsid w:val="004A020E"/>
    <w:rsid w:val="004A0EEC"/>
    <w:rsid w:val="004A158F"/>
    <w:rsid w:val="004A1C0E"/>
    <w:rsid w:val="004A2E63"/>
    <w:rsid w:val="004A415E"/>
    <w:rsid w:val="004A421D"/>
    <w:rsid w:val="004A5457"/>
    <w:rsid w:val="004A5549"/>
    <w:rsid w:val="004A599C"/>
    <w:rsid w:val="004A6B1B"/>
    <w:rsid w:val="004A7403"/>
    <w:rsid w:val="004B008C"/>
    <w:rsid w:val="004B0E62"/>
    <w:rsid w:val="004B2FFA"/>
    <w:rsid w:val="004B3853"/>
    <w:rsid w:val="004B50EB"/>
    <w:rsid w:val="004B5F31"/>
    <w:rsid w:val="004B5FC4"/>
    <w:rsid w:val="004B785E"/>
    <w:rsid w:val="004C03C2"/>
    <w:rsid w:val="004C09D3"/>
    <w:rsid w:val="004C1814"/>
    <w:rsid w:val="004C22F3"/>
    <w:rsid w:val="004C27D5"/>
    <w:rsid w:val="004C30E7"/>
    <w:rsid w:val="004C3E6C"/>
    <w:rsid w:val="004C472D"/>
    <w:rsid w:val="004C4B6B"/>
    <w:rsid w:val="004C6B24"/>
    <w:rsid w:val="004C7177"/>
    <w:rsid w:val="004D1706"/>
    <w:rsid w:val="004D29C1"/>
    <w:rsid w:val="004D3EA2"/>
    <w:rsid w:val="004D429A"/>
    <w:rsid w:val="004D447B"/>
    <w:rsid w:val="004D553E"/>
    <w:rsid w:val="004D5751"/>
    <w:rsid w:val="004D58D6"/>
    <w:rsid w:val="004D6584"/>
    <w:rsid w:val="004D6FC6"/>
    <w:rsid w:val="004D7ABD"/>
    <w:rsid w:val="004E06AD"/>
    <w:rsid w:val="004E13ED"/>
    <w:rsid w:val="004E3A88"/>
    <w:rsid w:val="004E3C2B"/>
    <w:rsid w:val="004E3FE8"/>
    <w:rsid w:val="004E4114"/>
    <w:rsid w:val="004E41C2"/>
    <w:rsid w:val="004E43C3"/>
    <w:rsid w:val="004E50F2"/>
    <w:rsid w:val="004E5A50"/>
    <w:rsid w:val="004E5CCC"/>
    <w:rsid w:val="004F182A"/>
    <w:rsid w:val="004F1C45"/>
    <w:rsid w:val="004F31F7"/>
    <w:rsid w:val="004F45C1"/>
    <w:rsid w:val="004F5624"/>
    <w:rsid w:val="004F63A5"/>
    <w:rsid w:val="004F6A1D"/>
    <w:rsid w:val="0050352F"/>
    <w:rsid w:val="0050372F"/>
    <w:rsid w:val="00503C9D"/>
    <w:rsid w:val="00503ED2"/>
    <w:rsid w:val="005052A8"/>
    <w:rsid w:val="00505DF6"/>
    <w:rsid w:val="0050760A"/>
    <w:rsid w:val="005103D8"/>
    <w:rsid w:val="0051046F"/>
    <w:rsid w:val="0051326D"/>
    <w:rsid w:val="00513435"/>
    <w:rsid w:val="005138AE"/>
    <w:rsid w:val="00513C44"/>
    <w:rsid w:val="00513DA3"/>
    <w:rsid w:val="00514195"/>
    <w:rsid w:val="0051515E"/>
    <w:rsid w:val="00515CB3"/>
    <w:rsid w:val="005169BE"/>
    <w:rsid w:val="00517A78"/>
    <w:rsid w:val="00520E5E"/>
    <w:rsid w:val="00521CFB"/>
    <w:rsid w:val="00523AE6"/>
    <w:rsid w:val="00523F2C"/>
    <w:rsid w:val="00523FE4"/>
    <w:rsid w:val="005257EB"/>
    <w:rsid w:val="00533A50"/>
    <w:rsid w:val="00533D17"/>
    <w:rsid w:val="00534019"/>
    <w:rsid w:val="00535ECE"/>
    <w:rsid w:val="00537410"/>
    <w:rsid w:val="0053790F"/>
    <w:rsid w:val="00537F80"/>
    <w:rsid w:val="00540977"/>
    <w:rsid w:val="00542673"/>
    <w:rsid w:val="00542EF3"/>
    <w:rsid w:val="0054505E"/>
    <w:rsid w:val="005456FA"/>
    <w:rsid w:val="0054581C"/>
    <w:rsid w:val="005471AF"/>
    <w:rsid w:val="00550367"/>
    <w:rsid w:val="005515AF"/>
    <w:rsid w:val="005544CE"/>
    <w:rsid w:val="005557F4"/>
    <w:rsid w:val="00555994"/>
    <w:rsid w:val="005569BA"/>
    <w:rsid w:val="005572D1"/>
    <w:rsid w:val="00557C17"/>
    <w:rsid w:val="0056032A"/>
    <w:rsid w:val="0056051D"/>
    <w:rsid w:val="005622A0"/>
    <w:rsid w:val="0056634D"/>
    <w:rsid w:val="00571A5A"/>
    <w:rsid w:val="00571C22"/>
    <w:rsid w:val="005733E8"/>
    <w:rsid w:val="00575A07"/>
    <w:rsid w:val="00576598"/>
    <w:rsid w:val="00576DDA"/>
    <w:rsid w:val="005801FA"/>
    <w:rsid w:val="00580B92"/>
    <w:rsid w:val="005818FC"/>
    <w:rsid w:val="00582F43"/>
    <w:rsid w:val="0058304D"/>
    <w:rsid w:val="00583434"/>
    <w:rsid w:val="005879E5"/>
    <w:rsid w:val="00590EDD"/>
    <w:rsid w:val="00591B51"/>
    <w:rsid w:val="00591CC2"/>
    <w:rsid w:val="005923C1"/>
    <w:rsid w:val="00594715"/>
    <w:rsid w:val="00594CCE"/>
    <w:rsid w:val="00597FBC"/>
    <w:rsid w:val="005A13EF"/>
    <w:rsid w:val="005A21D4"/>
    <w:rsid w:val="005A51FE"/>
    <w:rsid w:val="005A6DCA"/>
    <w:rsid w:val="005A753B"/>
    <w:rsid w:val="005B000D"/>
    <w:rsid w:val="005B0C82"/>
    <w:rsid w:val="005B2A53"/>
    <w:rsid w:val="005B3099"/>
    <w:rsid w:val="005B3F2C"/>
    <w:rsid w:val="005B4F6A"/>
    <w:rsid w:val="005B5BC8"/>
    <w:rsid w:val="005B7D3D"/>
    <w:rsid w:val="005C0774"/>
    <w:rsid w:val="005C08B7"/>
    <w:rsid w:val="005C3D78"/>
    <w:rsid w:val="005C45D7"/>
    <w:rsid w:val="005C4C69"/>
    <w:rsid w:val="005C5B5E"/>
    <w:rsid w:val="005C6218"/>
    <w:rsid w:val="005C796C"/>
    <w:rsid w:val="005D0620"/>
    <w:rsid w:val="005D29FB"/>
    <w:rsid w:val="005D30FE"/>
    <w:rsid w:val="005D6C41"/>
    <w:rsid w:val="005D6CF7"/>
    <w:rsid w:val="005D73BE"/>
    <w:rsid w:val="005D773E"/>
    <w:rsid w:val="005E031F"/>
    <w:rsid w:val="005E052E"/>
    <w:rsid w:val="005E156A"/>
    <w:rsid w:val="005E1F62"/>
    <w:rsid w:val="005E4AC4"/>
    <w:rsid w:val="005E5CD4"/>
    <w:rsid w:val="005E6631"/>
    <w:rsid w:val="005E66DD"/>
    <w:rsid w:val="005E68FC"/>
    <w:rsid w:val="005E74E5"/>
    <w:rsid w:val="005F0550"/>
    <w:rsid w:val="005F0E15"/>
    <w:rsid w:val="005F25E8"/>
    <w:rsid w:val="005F29C5"/>
    <w:rsid w:val="005F4654"/>
    <w:rsid w:val="005F77EB"/>
    <w:rsid w:val="00600317"/>
    <w:rsid w:val="00602B86"/>
    <w:rsid w:val="006040E4"/>
    <w:rsid w:val="00604864"/>
    <w:rsid w:val="0060532C"/>
    <w:rsid w:val="00610B93"/>
    <w:rsid w:val="00610DF5"/>
    <w:rsid w:val="00610E14"/>
    <w:rsid w:val="00612E2B"/>
    <w:rsid w:val="00615286"/>
    <w:rsid w:val="00616E4C"/>
    <w:rsid w:val="0061742C"/>
    <w:rsid w:val="006175E6"/>
    <w:rsid w:val="00625470"/>
    <w:rsid w:val="00625C38"/>
    <w:rsid w:val="00626BDA"/>
    <w:rsid w:val="00627B9A"/>
    <w:rsid w:val="00631391"/>
    <w:rsid w:val="00632706"/>
    <w:rsid w:val="00632853"/>
    <w:rsid w:val="00632925"/>
    <w:rsid w:val="00632EDA"/>
    <w:rsid w:val="00633F81"/>
    <w:rsid w:val="006348E7"/>
    <w:rsid w:val="0063572B"/>
    <w:rsid w:val="006361FA"/>
    <w:rsid w:val="0063721A"/>
    <w:rsid w:val="00637537"/>
    <w:rsid w:val="00637726"/>
    <w:rsid w:val="00640109"/>
    <w:rsid w:val="006406F7"/>
    <w:rsid w:val="0064138E"/>
    <w:rsid w:val="00642772"/>
    <w:rsid w:val="00642B3B"/>
    <w:rsid w:val="006433E2"/>
    <w:rsid w:val="006453D7"/>
    <w:rsid w:val="00645840"/>
    <w:rsid w:val="00645900"/>
    <w:rsid w:val="00645B2C"/>
    <w:rsid w:val="00645B87"/>
    <w:rsid w:val="00645D4A"/>
    <w:rsid w:val="00646B21"/>
    <w:rsid w:val="00647B35"/>
    <w:rsid w:val="006503A9"/>
    <w:rsid w:val="00652A25"/>
    <w:rsid w:val="006536D4"/>
    <w:rsid w:val="00656566"/>
    <w:rsid w:val="00657AFF"/>
    <w:rsid w:val="00657F2A"/>
    <w:rsid w:val="0066048D"/>
    <w:rsid w:val="0066057F"/>
    <w:rsid w:val="0066167E"/>
    <w:rsid w:val="00662329"/>
    <w:rsid w:val="00662AA5"/>
    <w:rsid w:val="0066339F"/>
    <w:rsid w:val="00664B5F"/>
    <w:rsid w:val="00665F38"/>
    <w:rsid w:val="00666347"/>
    <w:rsid w:val="00666E74"/>
    <w:rsid w:val="00671A39"/>
    <w:rsid w:val="00672A56"/>
    <w:rsid w:val="00673960"/>
    <w:rsid w:val="00674BF3"/>
    <w:rsid w:val="0067547B"/>
    <w:rsid w:val="00677D95"/>
    <w:rsid w:val="00681E44"/>
    <w:rsid w:val="00681F4F"/>
    <w:rsid w:val="00684074"/>
    <w:rsid w:val="006854C8"/>
    <w:rsid w:val="00687041"/>
    <w:rsid w:val="00690601"/>
    <w:rsid w:val="00690F50"/>
    <w:rsid w:val="0069177E"/>
    <w:rsid w:val="00692558"/>
    <w:rsid w:val="00692729"/>
    <w:rsid w:val="006928E9"/>
    <w:rsid w:val="00692DAF"/>
    <w:rsid w:val="00693315"/>
    <w:rsid w:val="006940FC"/>
    <w:rsid w:val="0069448A"/>
    <w:rsid w:val="006959F5"/>
    <w:rsid w:val="006A28F2"/>
    <w:rsid w:val="006A29BC"/>
    <w:rsid w:val="006A2A09"/>
    <w:rsid w:val="006A510B"/>
    <w:rsid w:val="006A5CB5"/>
    <w:rsid w:val="006A5F66"/>
    <w:rsid w:val="006A65E2"/>
    <w:rsid w:val="006A6F26"/>
    <w:rsid w:val="006A7606"/>
    <w:rsid w:val="006A7F52"/>
    <w:rsid w:val="006B48E7"/>
    <w:rsid w:val="006B522B"/>
    <w:rsid w:val="006B698E"/>
    <w:rsid w:val="006B6ED7"/>
    <w:rsid w:val="006B7542"/>
    <w:rsid w:val="006C04F3"/>
    <w:rsid w:val="006C1A26"/>
    <w:rsid w:val="006C333E"/>
    <w:rsid w:val="006C4050"/>
    <w:rsid w:val="006C4F26"/>
    <w:rsid w:val="006C53F4"/>
    <w:rsid w:val="006C5524"/>
    <w:rsid w:val="006C661C"/>
    <w:rsid w:val="006C6804"/>
    <w:rsid w:val="006C6A3B"/>
    <w:rsid w:val="006D2C7D"/>
    <w:rsid w:val="006D38EF"/>
    <w:rsid w:val="006D6ADC"/>
    <w:rsid w:val="006E00FC"/>
    <w:rsid w:val="006E0FED"/>
    <w:rsid w:val="006E17D2"/>
    <w:rsid w:val="006E22EC"/>
    <w:rsid w:val="006E27BE"/>
    <w:rsid w:val="006E3BBE"/>
    <w:rsid w:val="006E410F"/>
    <w:rsid w:val="006E7055"/>
    <w:rsid w:val="006E769E"/>
    <w:rsid w:val="006F1F3D"/>
    <w:rsid w:val="006F2A2E"/>
    <w:rsid w:val="006F38FC"/>
    <w:rsid w:val="006F483B"/>
    <w:rsid w:val="006F4BC9"/>
    <w:rsid w:val="006F7407"/>
    <w:rsid w:val="00700128"/>
    <w:rsid w:val="007017B9"/>
    <w:rsid w:val="00702209"/>
    <w:rsid w:val="0070235E"/>
    <w:rsid w:val="007034E8"/>
    <w:rsid w:val="00703D29"/>
    <w:rsid w:val="00704C6F"/>
    <w:rsid w:val="00705136"/>
    <w:rsid w:val="00706BF1"/>
    <w:rsid w:val="00707787"/>
    <w:rsid w:val="00710AEF"/>
    <w:rsid w:val="00711B81"/>
    <w:rsid w:val="0071258D"/>
    <w:rsid w:val="00712658"/>
    <w:rsid w:val="007139FE"/>
    <w:rsid w:val="00713AC7"/>
    <w:rsid w:val="00713D3A"/>
    <w:rsid w:val="007171DF"/>
    <w:rsid w:val="0072113E"/>
    <w:rsid w:val="007216C0"/>
    <w:rsid w:val="00721DD1"/>
    <w:rsid w:val="00725018"/>
    <w:rsid w:val="0072669E"/>
    <w:rsid w:val="00727D22"/>
    <w:rsid w:val="0073042A"/>
    <w:rsid w:val="00730E7F"/>
    <w:rsid w:val="007317AE"/>
    <w:rsid w:val="00732578"/>
    <w:rsid w:val="007337C1"/>
    <w:rsid w:val="007353B5"/>
    <w:rsid w:val="00737996"/>
    <w:rsid w:val="00737F63"/>
    <w:rsid w:val="00740C87"/>
    <w:rsid w:val="00741B57"/>
    <w:rsid w:val="00742330"/>
    <w:rsid w:val="007430A5"/>
    <w:rsid w:val="0074604E"/>
    <w:rsid w:val="00746F88"/>
    <w:rsid w:val="007472C6"/>
    <w:rsid w:val="00747CBD"/>
    <w:rsid w:val="0075074C"/>
    <w:rsid w:val="00751AD4"/>
    <w:rsid w:val="00753486"/>
    <w:rsid w:val="00753C2D"/>
    <w:rsid w:val="00753E8F"/>
    <w:rsid w:val="00757420"/>
    <w:rsid w:val="00757B29"/>
    <w:rsid w:val="007600A4"/>
    <w:rsid w:val="00760CE3"/>
    <w:rsid w:val="00760D67"/>
    <w:rsid w:val="007614DA"/>
    <w:rsid w:val="0076202D"/>
    <w:rsid w:val="0076283C"/>
    <w:rsid w:val="007629E5"/>
    <w:rsid w:val="0076344D"/>
    <w:rsid w:val="0076386A"/>
    <w:rsid w:val="0076389D"/>
    <w:rsid w:val="00765159"/>
    <w:rsid w:val="00766166"/>
    <w:rsid w:val="007668D7"/>
    <w:rsid w:val="00766925"/>
    <w:rsid w:val="007669DB"/>
    <w:rsid w:val="00766CF1"/>
    <w:rsid w:val="00770012"/>
    <w:rsid w:val="007706BD"/>
    <w:rsid w:val="0077191A"/>
    <w:rsid w:val="00772DB8"/>
    <w:rsid w:val="00775595"/>
    <w:rsid w:val="00776A9F"/>
    <w:rsid w:val="00780C7E"/>
    <w:rsid w:val="007817A3"/>
    <w:rsid w:val="0078193D"/>
    <w:rsid w:val="00782D63"/>
    <w:rsid w:val="0078477B"/>
    <w:rsid w:val="00785D01"/>
    <w:rsid w:val="007870FD"/>
    <w:rsid w:val="00787990"/>
    <w:rsid w:val="00793785"/>
    <w:rsid w:val="00794306"/>
    <w:rsid w:val="00794B11"/>
    <w:rsid w:val="00796359"/>
    <w:rsid w:val="0079651F"/>
    <w:rsid w:val="00797772"/>
    <w:rsid w:val="007A0985"/>
    <w:rsid w:val="007A2083"/>
    <w:rsid w:val="007A2EB8"/>
    <w:rsid w:val="007A39A7"/>
    <w:rsid w:val="007A51A0"/>
    <w:rsid w:val="007A5536"/>
    <w:rsid w:val="007A5823"/>
    <w:rsid w:val="007B0EB4"/>
    <w:rsid w:val="007B440B"/>
    <w:rsid w:val="007B46C4"/>
    <w:rsid w:val="007B4DDC"/>
    <w:rsid w:val="007B6778"/>
    <w:rsid w:val="007B6FED"/>
    <w:rsid w:val="007B705F"/>
    <w:rsid w:val="007C05AC"/>
    <w:rsid w:val="007C09A8"/>
    <w:rsid w:val="007C0BCA"/>
    <w:rsid w:val="007C1C0E"/>
    <w:rsid w:val="007C4855"/>
    <w:rsid w:val="007C59B5"/>
    <w:rsid w:val="007C6894"/>
    <w:rsid w:val="007C69B5"/>
    <w:rsid w:val="007C7581"/>
    <w:rsid w:val="007D10F0"/>
    <w:rsid w:val="007D12E7"/>
    <w:rsid w:val="007D1EB1"/>
    <w:rsid w:val="007D23C1"/>
    <w:rsid w:val="007D26A4"/>
    <w:rsid w:val="007D2AAD"/>
    <w:rsid w:val="007D2C01"/>
    <w:rsid w:val="007D369E"/>
    <w:rsid w:val="007D37AF"/>
    <w:rsid w:val="007D3EF0"/>
    <w:rsid w:val="007D4846"/>
    <w:rsid w:val="007D76FD"/>
    <w:rsid w:val="007E02D4"/>
    <w:rsid w:val="007E0A08"/>
    <w:rsid w:val="007E0BA8"/>
    <w:rsid w:val="007E1DE1"/>
    <w:rsid w:val="007E2054"/>
    <w:rsid w:val="007E2740"/>
    <w:rsid w:val="007E2E2A"/>
    <w:rsid w:val="007E30FC"/>
    <w:rsid w:val="007E45A0"/>
    <w:rsid w:val="007E4CD3"/>
    <w:rsid w:val="007E4E64"/>
    <w:rsid w:val="007E6165"/>
    <w:rsid w:val="007E6F64"/>
    <w:rsid w:val="007F109B"/>
    <w:rsid w:val="007F178A"/>
    <w:rsid w:val="007F3432"/>
    <w:rsid w:val="007F434A"/>
    <w:rsid w:val="007F525B"/>
    <w:rsid w:val="008038E1"/>
    <w:rsid w:val="00804075"/>
    <w:rsid w:val="0080495E"/>
    <w:rsid w:val="00805D95"/>
    <w:rsid w:val="00806819"/>
    <w:rsid w:val="00811AED"/>
    <w:rsid w:val="00813538"/>
    <w:rsid w:val="00814D0B"/>
    <w:rsid w:val="00815575"/>
    <w:rsid w:val="00821220"/>
    <w:rsid w:val="00822049"/>
    <w:rsid w:val="00823171"/>
    <w:rsid w:val="0082467F"/>
    <w:rsid w:val="008246B2"/>
    <w:rsid w:val="008262D0"/>
    <w:rsid w:val="008264EC"/>
    <w:rsid w:val="008277BA"/>
    <w:rsid w:val="00830C86"/>
    <w:rsid w:val="00831694"/>
    <w:rsid w:val="00831B60"/>
    <w:rsid w:val="00832098"/>
    <w:rsid w:val="0083223F"/>
    <w:rsid w:val="00833E80"/>
    <w:rsid w:val="00835239"/>
    <w:rsid w:val="00836813"/>
    <w:rsid w:val="008368D3"/>
    <w:rsid w:val="00836D18"/>
    <w:rsid w:val="00836DCC"/>
    <w:rsid w:val="00841CE1"/>
    <w:rsid w:val="00841D10"/>
    <w:rsid w:val="00842795"/>
    <w:rsid w:val="00842C86"/>
    <w:rsid w:val="0084333B"/>
    <w:rsid w:val="008443AD"/>
    <w:rsid w:val="00844DCB"/>
    <w:rsid w:val="008456C1"/>
    <w:rsid w:val="00850865"/>
    <w:rsid w:val="00850D4F"/>
    <w:rsid w:val="0085160C"/>
    <w:rsid w:val="00853A74"/>
    <w:rsid w:val="00854F68"/>
    <w:rsid w:val="0085542A"/>
    <w:rsid w:val="00856DC2"/>
    <w:rsid w:val="00857003"/>
    <w:rsid w:val="00857D6E"/>
    <w:rsid w:val="00860410"/>
    <w:rsid w:val="008605B7"/>
    <w:rsid w:val="008622AF"/>
    <w:rsid w:val="0086263C"/>
    <w:rsid w:val="0086324B"/>
    <w:rsid w:val="00864182"/>
    <w:rsid w:val="00866DA9"/>
    <w:rsid w:val="00867059"/>
    <w:rsid w:val="0086732E"/>
    <w:rsid w:val="00870066"/>
    <w:rsid w:val="00870E54"/>
    <w:rsid w:val="0087155F"/>
    <w:rsid w:val="008729E2"/>
    <w:rsid w:val="008734E5"/>
    <w:rsid w:val="00873BF3"/>
    <w:rsid w:val="00873D92"/>
    <w:rsid w:val="0087465D"/>
    <w:rsid w:val="00874990"/>
    <w:rsid w:val="008759E7"/>
    <w:rsid w:val="008767FD"/>
    <w:rsid w:val="00876C43"/>
    <w:rsid w:val="00877C97"/>
    <w:rsid w:val="0088086C"/>
    <w:rsid w:val="00881FBB"/>
    <w:rsid w:val="00883204"/>
    <w:rsid w:val="00885177"/>
    <w:rsid w:val="00885233"/>
    <w:rsid w:val="00885723"/>
    <w:rsid w:val="00885EAD"/>
    <w:rsid w:val="0088752C"/>
    <w:rsid w:val="00887F09"/>
    <w:rsid w:val="008900B2"/>
    <w:rsid w:val="00890D2E"/>
    <w:rsid w:val="00892702"/>
    <w:rsid w:val="00893ECE"/>
    <w:rsid w:val="0089558B"/>
    <w:rsid w:val="00895BAC"/>
    <w:rsid w:val="008960DB"/>
    <w:rsid w:val="0089767E"/>
    <w:rsid w:val="008A3970"/>
    <w:rsid w:val="008A727B"/>
    <w:rsid w:val="008A757D"/>
    <w:rsid w:val="008A75A5"/>
    <w:rsid w:val="008B076D"/>
    <w:rsid w:val="008B2226"/>
    <w:rsid w:val="008B306F"/>
    <w:rsid w:val="008B5D63"/>
    <w:rsid w:val="008B72A3"/>
    <w:rsid w:val="008B764C"/>
    <w:rsid w:val="008B7A79"/>
    <w:rsid w:val="008C0514"/>
    <w:rsid w:val="008C29CF"/>
    <w:rsid w:val="008C31B8"/>
    <w:rsid w:val="008C3DD9"/>
    <w:rsid w:val="008C4619"/>
    <w:rsid w:val="008C629E"/>
    <w:rsid w:val="008C6A14"/>
    <w:rsid w:val="008D6244"/>
    <w:rsid w:val="008D6F8A"/>
    <w:rsid w:val="008D7241"/>
    <w:rsid w:val="008D7D3B"/>
    <w:rsid w:val="008E0347"/>
    <w:rsid w:val="008E2CE8"/>
    <w:rsid w:val="008E35BC"/>
    <w:rsid w:val="008E573E"/>
    <w:rsid w:val="008E5B1B"/>
    <w:rsid w:val="008E66E5"/>
    <w:rsid w:val="008E6D8A"/>
    <w:rsid w:val="008F1457"/>
    <w:rsid w:val="008F19E2"/>
    <w:rsid w:val="008F32AA"/>
    <w:rsid w:val="008F556B"/>
    <w:rsid w:val="008F6DC5"/>
    <w:rsid w:val="008F7CD7"/>
    <w:rsid w:val="009005FB"/>
    <w:rsid w:val="009038A5"/>
    <w:rsid w:val="009046D1"/>
    <w:rsid w:val="009066D2"/>
    <w:rsid w:val="00906B94"/>
    <w:rsid w:val="009074D9"/>
    <w:rsid w:val="00912AEC"/>
    <w:rsid w:val="00913C93"/>
    <w:rsid w:val="00914297"/>
    <w:rsid w:val="00914A90"/>
    <w:rsid w:val="00916511"/>
    <w:rsid w:val="009167BB"/>
    <w:rsid w:val="0091701D"/>
    <w:rsid w:val="009171EE"/>
    <w:rsid w:val="00917444"/>
    <w:rsid w:val="00920165"/>
    <w:rsid w:val="009209AA"/>
    <w:rsid w:val="009253DD"/>
    <w:rsid w:val="00926FA1"/>
    <w:rsid w:val="0093324B"/>
    <w:rsid w:val="00934478"/>
    <w:rsid w:val="009400C3"/>
    <w:rsid w:val="009406B5"/>
    <w:rsid w:val="00941E47"/>
    <w:rsid w:val="009429CE"/>
    <w:rsid w:val="00945A0C"/>
    <w:rsid w:val="00945FC3"/>
    <w:rsid w:val="009462C8"/>
    <w:rsid w:val="009469C5"/>
    <w:rsid w:val="009533D1"/>
    <w:rsid w:val="009546A7"/>
    <w:rsid w:val="00955460"/>
    <w:rsid w:val="00956B8D"/>
    <w:rsid w:val="00956C1B"/>
    <w:rsid w:val="0095731A"/>
    <w:rsid w:val="00957414"/>
    <w:rsid w:val="00960686"/>
    <w:rsid w:val="00960EAF"/>
    <w:rsid w:val="00961AEF"/>
    <w:rsid w:val="009641F8"/>
    <w:rsid w:val="009645F7"/>
    <w:rsid w:val="00964A9D"/>
    <w:rsid w:val="00965159"/>
    <w:rsid w:val="00967E2E"/>
    <w:rsid w:val="00967F2C"/>
    <w:rsid w:val="00972925"/>
    <w:rsid w:val="00972CAF"/>
    <w:rsid w:val="00973B7F"/>
    <w:rsid w:val="0097446D"/>
    <w:rsid w:val="0097533D"/>
    <w:rsid w:val="00975862"/>
    <w:rsid w:val="0097698D"/>
    <w:rsid w:val="00977CFE"/>
    <w:rsid w:val="009814A5"/>
    <w:rsid w:val="009835CE"/>
    <w:rsid w:val="00983811"/>
    <w:rsid w:val="0098578F"/>
    <w:rsid w:val="00985C6E"/>
    <w:rsid w:val="00990A3E"/>
    <w:rsid w:val="00991CB1"/>
    <w:rsid w:val="009923CC"/>
    <w:rsid w:val="00994046"/>
    <w:rsid w:val="00994154"/>
    <w:rsid w:val="00995E43"/>
    <w:rsid w:val="00997424"/>
    <w:rsid w:val="00997F0C"/>
    <w:rsid w:val="009A0457"/>
    <w:rsid w:val="009A11F6"/>
    <w:rsid w:val="009A12BC"/>
    <w:rsid w:val="009A1956"/>
    <w:rsid w:val="009A317F"/>
    <w:rsid w:val="009A3711"/>
    <w:rsid w:val="009A487E"/>
    <w:rsid w:val="009A578A"/>
    <w:rsid w:val="009A7785"/>
    <w:rsid w:val="009A77EE"/>
    <w:rsid w:val="009B0246"/>
    <w:rsid w:val="009B1314"/>
    <w:rsid w:val="009B1FC6"/>
    <w:rsid w:val="009B242A"/>
    <w:rsid w:val="009B2EF3"/>
    <w:rsid w:val="009B39FA"/>
    <w:rsid w:val="009B63B9"/>
    <w:rsid w:val="009B6DB0"/>
    <w:rsid w:val="009B7A9B"/>
    <w:rsid w:val="009B7CC5"/>
    <w:rsid w:val="009C005C"/>
    <w:rsid w:val="009C079D"/>
    <w:rsid w:val="009C115B"/>
    <w:rsid w:val="009C20C1"/>
    <w:rsid w:val="009C4A47"/>
    <w:rsid w:val="009C52CF"/>
    <w:rsid w:val="009C65A9"/>
    <w:rsid w:val="009C7696"/>
    <w:rsid w:val="009C76F4"/>
    <w:rsid w:val="009D10B2"/>
    <w:rsid w:val="009D1EA5"/>
    <w:rsid w:val="009D2458"/>
    <w:rsid w:val="009D2AAC"/>
    <w:rsid w:val="009D480A"/>
    <w:rsid w:val="009D492D"/>
    <w:rsid w:val="009E2B1B"/>
    <w:rsid w:val="009E53F9"/>
    <w:rsid w:val="009E60B8"/>
    <w:rsid w:val="009E6138"/>
    <w:rsid w:val="009E6ACB"/>
    <w:rsid w:val="009E77E8"/>
    <w:rsid w:val="009F2223"/>
    <w:rsid w:val="009F2955"/>
    <w:rsid w:val="009F29D5"/>
    <w:rsid w:val="009F2DDC"/>
    <w:rsid w:val="009F5E68"/>
    <w:rsid w:val="009F5F01"/>
    <w:rsid w:val="009F6116"/>
    <w:rsid w:val="009F61A8"/>
    <w:rsid w:val="009F6251"/>
    <w:rsid w:val="009F66EC"/>
    <w:rsid w:val="009F76E0"/>
    <w:rsid w:val="00A017AE"/>
    <w:rsid w:val="00A02438"/>
    <w:rsid w:val="00A030AA"/>
    <w:rsid w:val="00A03167"/>
    <w:rsid w:val="00A0635F"/>
    <w:rsid w:val="00A113B0"/>
    <w:rsid w:val="00A1691B"/>
    <w:rsid w:val="00A16D27"/>
    <w:rsid w:val="00A20E83"/>
    <w:rsid w:val="00A22C32"/>
    <w:rsid w:val="00A24211"/>
    <w:rsid w:val="00A25F1F"/>
    <w:rsid w:val="00A2622C"/>
    <w:rsid w:val="00A271FD"/>
    <w:rsid w:val="00A3278A"/>
    <w:rsid w:val="00A35CF8"/>
    <w:rsid w:val="00A371EE"/>
    <w:rsid w:val="00A40D32"/>
    <w:rsid w:val="00A42842"/>
    <w:rsid w:val="00A42F41"/>
    <w:rsid w:val="00A434EE"/>
    <w:rsid w:val="00A43507"/>
    <w:rsid w:val="00A435E8"/>
    <w:rsid w:val="00A4465D"/>
    <w:rsid w:val="00A44F92"/>
    <w:rsid w:val="00A45C1C"/>
    <w:rsid w:val="00A461F7"/>
    <w:rsid w:val="00A4719D"/>
    <w:rsid w:val="00A5383B"/>
    <w:rsid w:val="00A53F5C"/>
    <w:rsid w:val="00A57343"/>
    <w:rsid w:val="00A60A24"/>
    <w:rsid w:val="00A61980"/>
    <w:rsid w:val="00A6285E"/>
    <w:rsid w:val="00A6366A"/>
    <w:rsid w:val="00A6472A"/>
    <w:rsid w:val="00A64BBE"/>
    <w:rsid w:val="00A65F01"/>
    <w:rsid w:val="00A6616C"/>
    <w:rsid w:val="00A66EE1"/>
    <w:rsid w:val="00A67F70"/>
    <w:rsid w:val="00A70023"/>
    <w:rsid w:val="00A702A1"/>
    <w:rsid w:val="00A714CF"/>
    <w:rsid w:val="00A718C7"/>
    <w:rsid w:val="00A71A54"/>
    <w:rsid w:val="00A72FDC"/>
    <w:rsid w:val="00A730B1"/>
    <w:rsid w:val="00A73ED3"/>
    <w:rsid w:val="00A7560D"/>
    <w:rsid w:val="00A80535"/>
    <w:rsid w:val="00A819D1"/>
    <w:rsid w:val="00A87E04"/>
    <w:rsid w:val="00A90214"/>
    <w:rsid w:val="00A90F56"/>
    <w:rsid w:val="00A92DFC"/>
    <w:rsid w:val="00A947EA"/>
    <w:rsid w:val="00A94F27"/>
    <w:rsid w:val="00A9509D"/>
    <w:rsid w:val="00A970F4"/>
    <w:rsid w:val="00A97560"/>
    <w:rsid w:val="00AA0C25"/>
    <w:rsid w:val="00AA4FF8"/>
    <w:rsid w:val="00AA59B4"/>
    <w:rsid w:val="00AA719C"/>
    <w:rsid w:val="00AB237B"/>
    <w:rsid w:val="00AB32BE"/>
    <w:rsid w:val="00AB330F"/>
    <w:rsid w:val="00AB4D5D"/>
    <w:rsid w:val="00AB4DAE"/>
    <w:rsid w:val="00AB53DA"/>
    <w:rsid w:val="00AB6B08"/>
    <w:rsid w:val="00AB7F06"/>
    <w:rsid w:val="00AC0E6A"/>
    <w:rsid w:val="00AC2FA9"/>
    <w:rsid w:val="00AC444D"/>
    <w:rsid w:val="00AD165D"/>
    <w:rsid w:val="00AD1A4E"/>
    <w:rsid w:val="00AD1D32"/>
    <w:rsid w:val="00AD2D04"/>
    <w:rsid w:val="00AD36A0"/>
    <w:rsid w:val="00AD44BD"/>
    <w:rsid w:val="00AD4BDC"/>
    <w:rsid w:val="00AD4D01"/>
    <w:rsid w:val="00AD5CA7"/>
    <w:rsid w:val="00AE064A"/>
    <w:rsid w:val="00AE0696"/>
    <w:rsid w:val="00AE0A06"/>
    <w:rsid w:val="00AE0B4F"/>
    <w:rsid w:val="00AE2E3B"/>
    <w:rsid w:val="00AE3906"/>
    <w:rsid w:val="00AE4771"/>
    <w:rsid w:val="00AE557A"/>
    <w:rsid w:val="00AF1D1E"/>
    <w:rsid w:val="00AF2340"/>
    <w:rsid w:val="00AF2AE4"/>
    <w:rsid w:val="00AF3BA8"/>
    <w:rsid w:val="00AF6909"/>
    <w:rsid w:val="00B0019B"/>
    <w:rsid w:val="00B05B0A"/>
    <w:rsid w:val="00B07682"/>
    <w:rsid w:val="00B120E4"/>
    <w:rsid w:val="00B128E0"/>
    <w:rsid w:val="00B12B66"/>
    <w:rsid w:val="00B13566"/>
    <w:rsid w:val="00B14F48"/>
    <w:rsid w:val="00B170AD"/>
    <w:rsid w:val="00B17AA0"/>
    <w:rsid w:val="00B20C9C"/>
    <w:rsid w:val="00B21AC0"/>
    <w:rsid w:val="00B225A6"/>
    <w:rsid w:val="00B22AE4"/>
    <w:rsid w:val="00B230FA"/>
    <w:rsid w:val="00B261D4"/>
    <w:rsid w:val="00B27650"/>
    <w:rsid w:val="00B27C9E"/>
    <w:rsid w:val="00B33DBB"/>
    <w:rsid w:val="00B34293"/>
    <w:rsid w:val="00B3459D"/>
    <w:rsid w:val="00B348D4"/>
    <w:rsid w:val="00B351F6"/>
    <w:rsid w:val="00B35B2E"/>
    <w:rsid w:val="00B40247"/>
    <w:rsid w:val="00B419F6"/>
    <w:rsid w:val="00B41FC8"/>
    <w:rsid w:val="00B420A5"/>
    <w:rsid w:val="00B433B3"/>
    <w:rsid w:val="00B453AB"/>
    <w:rsid w:val="00B45B04"/>
    <w:rsid w:val="00B460B9"/>
    <w:rsid w:val="00B511DA"/>
    <w:rsid w:val="00B537F4"/>
    <w:rsid w:val="00B5389C"/>
    <w:rsid w:val="00B565BA"/>
    <w:rsid w:val="00B56C44"/>
    <w:rsid w:val="00B60029"/>
    <w:rsid w:val="00B609A1"/>
    <w:rsid w:val="00B60DBD"/>
    <w:rsid w:val="00B613D3"/>
    <w:rsid w:val="00B616E6"/>
    <w:rsid w:val="00B6241C"/>
    <w:rsid w:val="00B62F64"/>
    <w:rsid w:val="00B63A56"/>
    <w:rsid w:val="00B64796"/>
    <w:rsid w:val="00B64CD9"/>
    <w:rsid w:val="00B65C79"/>
    <w:rsid w:val="00B65EF2"/>
    <w:rsid w:val="00B676A3"/>
    <w:rsid w:val="00B708CE"/>
    <w:rsid w:val="00B724EB"/>
    <w:rsid w:val="00B72C83"/>
    <w:rsid w:val="00B72FAC"/>
    <w:rsid w:val="00B73AE5"/>
    <w:rsid w:val="00B76DB9"/>
    <w:rsid w:val="00B77938"/>
    <w:rsid w:val="00B77ABB"/>
    <w:rsid w:val="00B8034F"/>
    <w:rsid w:val="00B824C2"/>
    <w:rsid w:val="00B82B68"/>
    <w:rsid w:val="00B83CB7"/>
    <w:rsid w:val="00B845AA"/>
    <w:rsid w:val="00B864B2"/>
    <w:rsid w:val="00B90699"/>
    <w:rsid w:val="00B916B7"/>
    <w:rsid w:val="00B91947"/>
    <w:rsid w:val="00B92073"/>
    <w:rsid w:val="00B92174"/>
    <w:rsid w:val="00B92936"/>
    <w:rsid w:val="00B9299F"/>
    <w:rsid w:val="00B93899"/>
    <w:rsid w:val="00B94177"/>
    <w:rsid w:val="00B94570"/>
    <w:rsid w:val="00B94CD4"/>
    <w:rsid w:val="00B95D57"/>
    <w:rsid w:val="00BA0B27"/>
    <w:rsid w:val="00BA486E"/>
    <w:rsid w:val="00BA5FC0"/>
    <w:rsid w:val="00BB0DAD"/>
    <w:rsid w:val="00BB151C"/>
    <w:rsid w:val="00BB5826"/>
    <w:rsid w:val="00BC0684"/>
    <w:rsid w:val="00BC415A"/>
    <w:rsid w:val="00BC5F24"/>
    <w:rsid w:val="00BD1CDB"/>
    <w:rsid w:val="00BD20AE"/>
    <w:rsid w:val="00BD3773"/>
    <w:rsid w:val="00BD3BA6"/>
    <w:rsid w:val="00BD5401"/>
    <w:rsid w:val="00BD55B3"/>
    <w:rsid w:val="00BD6A4C"/>
    <w:rsid w:val="00BE1B6B"/>
    <w:rsid w:val="00BE1B9F"/>
    <w:rsid w:val="00BE2685"/>
    <w:rsid w:val="00BE3851"/>
    <w:rsid w:val="00BE3C64"/>
    <w:rsid w:val="00BE3C73"/>
    <w:rsid w:val="00BE3D31"/>
    <w:rsid w:val="00BE4159"/>
    <w:rsid w:val="00BE487C"/>
    <w:rsid w:val="00BE4971"/>
    <w:rsid w:val="00BE4CAC"/>
    <w:rsid w:val="00BE708D"/>
    <w:rsid w:val="00BF3261"/>
    <w:rsid w:val="00BF5895"/>
    <w:rsid w:val="00C025A0"/>
    <w:rsid w:val="00C0286D"/>
    <w:rsid w:val="00C0322C"/>
    <w:rsid w:val="00C0362E"/>
    <w:rsid w:val="00C06F6B"/>
    <w:rsid w:val="00C11F56"/>
    <w:rsid w:val="00C14D7C"/>
    <w:rsid w:val="00C15EF5"/>
    <w:rsid w:val="00C1666C"/>
    <w:rsid w:val="00C167D3"/>
    <w:rsid w:val="00C178C1"/>
    <w:rsid w:val="00C20E73"/>
    <w:rsid w:val="00C223B0"/>
    <w:rsid w:val="00C224BB"/>
    <w:rsid w:val="00C22730"/>
    <w:rsid w:val="00C244E9"/>
    <w:rsid w:val="00C247C2"/>
    <w:rsid w:val="00C25601"/>
    <w:rsid w:val="00C26884"/>
    <w:rsid w:val="00C2751F"/>
    <w:rsid w:val="00C278CB"/>
    <w:rsid w:val="00C31179"/>
    <w:rsid w:val="00C31D95"/>
    <w:rsid w:val="00C34BDC"/>
    <w:rsid w:val="00C35405"/>
    <w:rsid w:val="00C36403"/>
    <w:rsid w:val="00C3660A"/>
    <w:rsid w:val="00C36DCE"/>
    <w:rsid w:val="00C37650"/>
    <w:rsid w:val="00C427F6"/>
    <w:rsid w:val="00C42BF5"/>
    <w:rsid w:val="00C5288B"/>
    <w:rsid w:val="00C5400E"/>
    <w:rsid w:val="00C54746"/>
    <w:rsid w:val="00C5682F"/>
    <w:rsid w:val="00C56ED3"/>
    <w:rsid w:val="00C57EEA"/>
    <w:rsid w:val="00C60172"/>
    <w:rsid w:val="00C618CD"/>
    <w:rsid w:val="00C61963"/>
    <w:rsid w:val="00C61A9A"/>
    <w:rsid w:val="00C62202"/>
    <w:rsid w:val="00C635A0"/>
    <w:rsid w:val="00C63D3D"/>
    <w:rsid w:val="00C642F3"/>
    <w:rsid w:val="00C657FD"/>
    <w:rsid w:val="00C66A34"/>
    <w:rsid w:val="00C66D04"/>
    <w:rsid w:val="00C6767F"/>
    <w:rsid w:val="00C67685"/>
    <w:rsid w:val="00C719EC"/>
    <w:rsid w:val="00C72F60"/>
    <w:rsid w:val="00C735D9"/>
    <w:rsid w:val="00C75063"/>
    <w:rsid w:val="00C75E9B"/>
    <w:rsid w:val="00C80EDE"/>
    <w:rsid w:val="00C81571"/>
    <w:rsid w:val="00C826E8"/>
    <w:rsid w:val="00C90D6A"/>
    <w:rsid w:val="00C91368"/>
    <w:rsid w:val="00C91442"/>
    <w:rsid w:val="00C91F72"/>
    <w:rsid w:val="00C93877"/>
    <w:rsid w:val="00C93FC0"/>
    <w:rsid w:val="00C96BAF"/>
    <w:rsid w:val="00C96D67"/>
    <w:rsid w:val="00C97A44"/>
    <w:rsid w:val="00CA0E97"/>
    <w:rsid w:val="00CA23C7"/>
    <w:rsid w:val="00CA2851"/>
    <w:rsid w:val="00CA29E5"/>
    <w:rsid w:val="00CA5635"/>
    <w:rsid w:val="00CA637D"/>
    <w:rsid w:val="00CA7213"/>
    <w:rsid w:val="00CB0BD5"/>
    <w:rsid w:val="00CB1C52"/>
    <w:rsid w:val="00CB1E18"/>
    <w:rsid w:val="00CB661A"/>
    <w:rsid w:val="00CB71EB"/>
    <w:rsid w:val="00CB7888"/>
    <w:rsid w:val="00CB799C"/>
    <w:rsid w:val="00CC128E"/>
    <w:rsid w:val="00CC5105"/>
    <w:rsid w:val="00CD06A7"/>
    <w:rsid w:val="00CD15C8"/>
    <w:rsid w:val="00CD348E"/>
    <w:rsid w:val="00CD6790"/>
    <w:rsid w:val="00CD6A8E"/>
    <w:rsid w:val="00CD6CF1"/>
    <w:rsid w:val="00CE0DB1"/>
    <w:rsid w:val="00CE0F4D"/>
    <w:rsid w:val="00CE1785"/>
    <w:rsid w:val="00CE2390"/>
    <w:rsid w:val="00CE3CCB"/>
    <w:rsid w:val="00CE3FA1"/>
    <w:rsid w:val="00CE4155"/>
    <w:rsid w:val="00CE41B9"/>
    <w:rsid w:val="00CE62DD"/>
    <w:rsid w:val="00CE640A"/>
    <w:rsid w:val="00CE7608"/>
    <w:rsid w:val="00CF151C"/>
    <w:rsid w:val="00CF2C6C"/>
    <w:rsid w:val="00CF3D3E"/>
    <w:rsid w:val="00CF6E47"/>
    <w:rsid w:val="00CF766E"/>
    <w:rsid w:val="00CF7DEB"/>
    <w:rsid w:val="00CF7F9E"/>
    <w:rsid w:val="00D00645"/>
    <w:rsid w:val="00D00A8A"/>
    <w:rsid w:val="00D03964"/>
    <w:rsid w:val="00D045D5"/>
    <w:rsid w:val="00D04771"/>
    <w:rsid w:val="00D06D76"/>
    <w:rsid w:val="00D073B2"/>
    <w:rsid w:val="00D0789D"/>
    <w:rsid w:val="00D113DC"/>
    <w:rsid w:val="00D141F7"/>
    <w:rsid w:val="00D163E7"/>
    <w:rsid w:val="00D17222"/>
    <w:rsid w:val="00D17E5B"/>
    <w:rsid w:val="00D20122"/>
    <w:rsid w:val="00D21728"/>
    <w:rsid w:val="00D218A2"/>
    <w:rsid w:val="00D24690"/>
    <w:rsid w:val="00D246F4"/>
    <w:rsid w:val="00D30644"/>
    <w:rsid w:val="00D30D26"/>
    <w:rsid w:val="00D318CC"/>
    <w:rsid w:val="00D3386C"/>
    <w:rsid w:val="00D35E0D"/>
    <w:rsid w:val="00D4057A"/>
    <w:rsid w:val="00D43CC2"/>
    <w:rsid w:val="00D442BD"/>
    <w:rsid w:val="00D47871"/>
    <w:rsid w:val="00D47D7F"/>
    <w:rsid w:val="00D52233"/>
    <w:rsid w:val="00D52D10"/>
    <w:rsid w:val="00D52E78"/>
    <w:rsid w:val="00D56F1B"/>
    <w:rsid w:val="00D60844"/>
    <w:rsid w:val="00D60FB8"/>
    <w:rsid w:val="00D674AF"/>
    <w:rsid w:val="00D7116B"/>
    <w:rsid w:val="00D71AA7"/>
    <w:rsid w:val="00D721FE"/>
    <w:rsid w:val="00D72D39"/>
    <w:rsid w:val="00D735BB"/>
    <w:rsid w:val="00D73FA4"/>
    <w:rsid w:val="00D74039"/>
    <w:rsid w:val="00D750B7"/>
    <w:rsid w:val="00D81E90"/>
    <w:rsid w:val="00D8219B"/>
    <w:rsid w:val="00D830AA"/>
    <w:rsid w:val="00D841BE"/>
    <w:rsid w:val="00D84CBF"/>
    <w:rsid w:val="00D85004"/>
    <w:rsid w:val="00D8513D"/>
    <w:rsid w:val="00D86E9D"/>
    <w:rsid w:val="00D878EB"/>
    <w:rsid w:val="00D902EA"/>
    <w:rsid w:val="00D9305F"/>
    <w:rsid w:val="00D97639"/>
    <w:rsid w:val="00D97F8A"/>
    <w:rsid w:val="00DA036E"/>
    <w:rsid w:val="00DA4BC6"/>
    <w:rsid w:val="00DA583D"/>
    <w:rsid w:val="00DB39FC"/>
    <w:rsid w:val="00DC0968"/>
    <w:rsid w:val="00DC16EF"/>
    <w:rsid w:val="00DC2F79"/>
    <w:rsid w:val="00DC3789"/>
    <w:rsid w:val="00DC4157"/>
    <w:rsid w:val="00DC4E04"/>
    <w:rsid w:val="00DC513B"/>
    <w:rsid w:val="00DC61C6"/>
    <w:rsid w:val="00DC775E"/>
    <w:rsid w:val="00DD0DB7"/>
    <w:rsid w:val="00DD11FC"/>
    <w:rsid w:val="00DD31D8"/>
    <w:rsid w:val="00DD3377"/>
    <w:rsid w:val="00DD5A13"/>
    <w:rsid w:val="00DD6E03"/>
    <w:rsid w:val="00DD702E"/>
    <w:rsid w:val="00DE033E"/>
    <w:rsid w:val="00DE053F"/>
    <w:rsid w:val="00DE06D9"/>
    <w:rsid w:val="00DE0F83"/>
    <w:rsid w:val="00DE4518"/>
    <w:rsid w:val="00DE58EF"/>
    <w:rsid w:val="00DE78C4"/>
    <w:rsid w:val="00DF5958"/>
    <w:rsid w:val="00E006C1"/>
    <w:rsid w:val="00E01624"/>
    <w:rsid w:val="00E0178E"/>
    <w:rsid w:val="00E021ED"/>
    <w:rsid w:val="00E02AEC"/>
    <w:rsid w:val="00E031D1"/>
    <w:rsid w:val="00E03ED7"/>
    <w:rsid w:val="00E04286"/>
    <w:rsid w:val="00E05C98"/>
    <w:rsid w:val="00E05F6C"/>
    <w:rsid w:val="00E07B72"/>
    <w:rsid w:val="00E1032C"/>
    <w:rsid w:val="00E103B9"/>
    <w:rsid w:val="00E10E83"/>
    <w:rsid w:val="00E11BBA"/>
    <w:rsid w:val="00E11D9D"/>
    <w:rsid w:val="00E140B3"/>
    <w:rsid w:val="00E1413F"/>
    <w:rsid w:val="00E21788"/>
    <w:rsid w:val="00E21DAA"/>
    <w:rsid w:val="00E2439E"/>
    <w:rsid w:val="00E2642B"/>
    <w:rsid w:val="00E26670"/>
    <w:rsid w:val="00E26B6F"/>
    <w:rsid w:val="00E30096"/>
    <w:rsid w:val="00E3096E"/>
    <w:rsid w:val="00E309F6"/>
    <w:rsid w:val="00E32DCD"/>
    <w:rsid w:val="00E3380C"/>
    <w:rsid w:val="00E35052"/>
    <w:rsid w:val="00E35F78"/>
    <w:rsid w:val="00E36447"/>
    <w:rsid w:val="00E372FE"/>
    <w:rsid w:val="00E37A9A"/>
    <w:rsid w:val="00E41C9D"/>
    <w:rsid w:val="00E42702"/>
    <w:rsid w:val="00E436B1"/>
    <w:rsid w:val="00E43BAC"/>
    <w:rsid w:val="00E43EE2"/>
    <w:rsid w:val="00E44C8E"/>
    <w:rsid w:val="00E45764"/>
    <w:rsid w:val="00E45B78"/>
    <w:rsid w:val="00E47131"/>
    <w:rsid w:val="00E47660"/>
    <w:rsid w:val="00E50C29"/>
    <w:rsid w:val="00E522ED"/>
    <w:rsid w:val="00E535A1"/>
    <w:rsid w:val="00E53CA1"/>
    <w:rsid w:val="00E54F17"/>
    <w:rsid w:val="00E64D68"/>
    <w:rsid w:val="00E64ED8"/>
    <w:rsid w:val="00E6710B"/>
    <w:rsid w:val="00E7074C"/>
    <w:rsid w:val="00E71505"/>
    <w:rsid w:val="00E715B1"/>
    <w:rsid w:val="00E71E2B"/>
    <w:rsid w:val="00E72491"/>
    <w:rsid w:val="00E7249B"/>
    <w:rsid w:val="00E73F53"/>
    <w:rsid w:val="00E75E83"/>
    <w:rsid w:val="00E76750"/>
    <w:rsid w:val="00E8098E"/>
    <w:rsid w:val="00E80E18"/>
    <w:rsid w:val="00E81B1D"/>
    <w:rsid w:val="00E839C9"/>
    <w:rsid w:val="00E8565E"/>
    <w:rsid w:val="00E85933"/>
    <w:rsid w:val="00E85EC1"/>
    <w:rsid w:val="00E87CC0"/>
    <w:rsid w:val="00E91180"/>
    <w:rsid w:val="00E91363"/>
    <w:rsid w:val="00E92887"/>
    <w:rsid w:val="00E95004"/>
    <w:rsid w:val="00E958C7"/>
    <w:rsid w:val="00E9652F"/>
    <w:rsid w:val="00EA1AD8"/>
    <w:rsid w:val="00EA21FA"/>
    <w:rsid w:val="00EA2D5E"/>
    <w:rsid w:val="00EA31D0"/>
    <w:rsid w:val="00EA36C3"/>
    <w:rsid w:val="00EA3884"/>
    <w:rsid w:val="00EA687D"/>
    <w:rsid w:val="00EA6FF8"/>
    <w:rsid w:val="00EA7548"/>
    <w:rsid w:val="00EB0F10"/>
    <w:rsid w:val="00EB1E76"/>
    <w:rsid w:val="00EB20D6"/>
    <w:rsid w:val="00EB22B1"/>
    <w:rsid w:val="00EB35C0"/>
    <w:rsid w:val="00EB421B"/>
    <w:rsid w:val="00EB4783"/>
    <w:rsid w:val="00EB614D"/>
    <w:rsid w:val="00EB70C6"/>
    <w:rsid w:val="00EB76AC"/>
    <w:rsid w:val="00EC2072"/>
    <w:rsid w:val="00EC3C9D"/>
    <w:rsid w:val="00EC47C4"/>
    <w:rsid w:val="00EC4DA0"/>
    <w:rsid w:val="00EC6B9A"/>
    <w:rsid w:val="00ED04FE"/>
    <w:rsid w:val="00ED11FC"/>
    <w:rsid w:val="00ED26BF"/>
    <w:rsid w:val="00ED3A4F"/>
    <w:rsid w:val="00ED45A6"/>
    <w:rsid w:val="00ED45CF"/>
    <w:rsid w:val="00ED550D"/>
    <w:rsid w:val="00ED5D85"/>
    <w:rsid w:val="00ED6EB2"/>
    <w:rsid w:val="00ED782D"/>
    <w:rsid w:val="00EE13B7"/>
    <w:rsid w:val="00EE1B99"/>
    <w:rsid w:val="00EE1D17"/>
    <w:rsid w:val="00EE68AA"/>
    <w:rsid w:val="00EE6C13"/>
    <w:rsid w:val="00EE6DBA"/>
    <w:rsid w:val="00EF2A2B"/>
    <w:rsid w:val="00EF2D13"/>
    <w:rsid w:val="00EF397A"/>
    <w:rsid w:val="00EF4407"/>
    <w:rsid w:val="00EF4518"/>
    <w:rsid w:val="00EF514E"/>
    <w:rsid w:val="00F01F7C"/>
    <w:rsid w:val="00F022E2"/>
    <w:rsid w:val="00F02987"/>
    <w:rsid w:val="00F02F6A"/>
    <w:rsid w:val="00F03033"/>
    <w:rsid w:val="00F0339D"/>
    <w:rsid w:val="00F040C5"/>
    <w:rsid w:val="00F0622F"/>
    <w:rsid w:val="00F06B89"/>
    <w:rsid w:val="00F11E91"/>
    <w:rsid w:val="00F12A3C"/>
    <w:rsid w:val="00F141A7"/>
    <w:rsid w:val="00F150B2"/>
    <w:rsid w:val="00F160C3"/>
    <w:rsid w:val="00F160EF"/>
    <w:rsid w:val="00F1691B"/>
    <w:rsid w:val="00F20481"/>
    <w:rsid w:val="00F20CFD"/>
    <w:rsid w:val="00F21C9E"/>
    <w:rsid w:val="00F24392"/>
    <w:rsid w:val="00F308FD"/>
    <w:rsid w:val="00F31359"/>
    <w:rsid w:val="00F31C34"/>
    <w:rsid w:val="00F32115"/>
    <w:rsid w:val="00F32707"/>
    <w:rsid w:val="00F34A3B"/>
    <w:rsid w:val="00F35489"/>
    <w:rsid w:val="00F36B19"/>
    <w:rsid w:val="00F37DC1"/>
    <w:rsid w:val="00F40C57"/>
    <w:rsid w:val="00F41229"/>
    <w:rsid w:val="00F41C7C"/>
    <w:rsid w:val="00F42A71"/>
    <w:rsid w:val="00F42B5E"/>
    <w:rsid w:val="00F44171"/>
    <w:rsid w:val="00F458B1"/>
    <w:rsid w:val="00F46062"/>
    <w:rsid w:val="00F47D5B"/>
    <w:rsid w:val="00F51658"/>
    <w:rsid w:val="00F52FE9"/>
    <w:rsid w:val="00F53B5C"/>
    <w:rsid w:val="00F54B7A"/>
    <w:rsid w:val="00F56993"/>
    <w:rsid w:val="00F57B6E"/>
    <w:rsid w:val="00F60177"/>
    <w:rsid w:val="00F602C4"/>
    <w:rsid w:val="00F60F8B"/>
    <w:rsid w:val="00F61CBA"/>
    <w:rsid w:val="00F62378"/>
    <w:rsid w:val="00F62DF5"/>
    <w:rsid w:val="00F64713"/>
    <w:rsid w:val="00F67B84"/>
    <w:rsid w:val="00F700AB"/>
    <w:rsid w:val="00F724B9"/>
    <w:rsid w:val="00F72813"/>
    <w:rsid w:val="00F73289"/>
    <w:rsid w:val="00F7517C"/>
    <w:rsid w:val="00F75B27"/>
    <w:rsid w:val="00F808C4"/>
    <w:rsid w:val="00F80CC2"/>
    <w:rsid w:val="00F80E23"/>
    <w:rsid w:val="00F81217"/>
    <w:rsid w:val="00F81BDB"/>
    <w:rsid w:val="00F83CF0"/>
    <w:rsid w:val="00F848C8"/>
    <w:rsid w:val="00F92013"/>
    <w:rsid w:val="00F93450"/>
    <w:rsid w:val="00F93B31"/>
    <w:rsid w:val="00F943E6"/>
    <w:rsid w:val="00F94514"/>
    <w:rsid w:val="00F95868"/>
    <w:rsid w:val="00F95A55"/>
    <w:rsid w:val="00F95F72"/>
    <w:rsid w:val="00FA0922"/>
    <w:rsid w:val="00FA1A7E"/>
    <w:rsid w:val="00FA42FF"/>
    <w:rsid w:val="00FA7521"/>
    <w:rsid w:val="00FB18A4"/>
    <w:rsid w:val="00FB2EF9"/>
    <w:rsid w:val="00FB43F1"/>
    <w:rsid w:val="00FB45CC"/>
    <w:rsid w:val="00FB5013"/>
    <w:rsid w:val="00FB70F5"/>
    <w:rsid w:val="00FB7941"/>
    <w:rsid w:val="00FC12DA"/>
    <w:rsid w:val="00FC2282"/>
    <w:rsid w:val="00FC3CCE"/>
    <w:rsid w:val="00FC493D"/>
    <w:rsid w:val="00FC49ED"/>
    <w:rsid w:val="00FC4A1E"/>
    <w:rsid w:val="00FC4C3D"/>
    <w:rsid w:val="00FC630B"/>
    <w:rsid w:val="00FC7923"/>
    <w:rsid w:val="00FC7A8E"/>
    <w:rsid w:val="00FD0038"/>
    <w:rsid w:val="00FD069B"/>
    <w:rsid w:val="00FD13FB"/>
    <w:rsid w:val="00FD1D92"/>
    <w:rsid w:val="00FD3140"/>
    <w:rsid w:val="00FD55FF"/>
    <w:rsid w:val="00FD5607"/>
    <w:rsid w:val="00FD572D"/>
    <w:rsid w:val="00FD5963"/>
    <w:rsid w:val="00FE0363"/>
    <w:rsid w:val="00FE0B3B"/>
    <w:rsid w:val="00FE264D"/>
    <w:rsid w:val="00FE2778"/>
    <w:rsid w:val="00FE4045"/>
    <w:rsid w:val="00FE4287"/>
    <w:rsid w:val="00FE5B63"/>
    <w:rsid w:val="00FE78BA"/>
    <w:rsid w:val="00FF236B"/>
    <w:rsid w:val="00FF2456"/>
    <w:rsid w:val="00FF324D"/>
    <w:rsid w:val="00FF579A"/>
    <w:rsid w:val="00FF6BC4"/>
    <w:rsid w:val="00FF7F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7B8A1C"/>
  <w15:docId w15:val="{F59F1EF8-1983-40DD-85D5-A68F2A58E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2A3C"/>
    <w:pPr>
      <w:overflowPunct w:val="0"/>
      <w:autoSpaceDE w:val="0"/>
      <w:autoSpaceDN w:val="0"/>
      <w:adjustRightInd w:val="0"/>
      <w:spacing w:line="360" w:lineRule="auto"/>
      <w:jc w:val="both"/>
      <w:textAlignment w:val="baseline"/>
    </w:pPr>
    <w:rPr>
      <w:sz w:val="26"/>
    </w:rPr>
  </w:style>
  <w:style w:type="paragraph" w:styleId="Heading1">
    <w:name w:val="heading 1"/>
    <w:basedOn w:val="level"/>
    <w:next w:val="Paragraph"/>
    <w:link w:val="Heading1Char"/>
    <w:uiPriority w:val="9"/>
    <w:qFormat/>
    <w:rsid w:val="00836D18"/>
    <w:pPr>
      <w:numPr>
        <w:numId w:val="3"/>
      </w:numPr>
      <w:spacing w:before="240" w:after="480"/>
      <w:jc w:val="center"/>
      <w:outlineLvl w:val="0"/>
    </w:pPr>
    <w:rPr>
      <w:rFonts w:ascii="Times New Roman" w:hAnsi="Times New Roman"/>
      <w:sz w:val="28"/>
      <w:szCs w:val="28"/>
    </w:rPr>
  </w:style>
  <w:style w:type="paragraph" w:styleId="Heading2">
    <w:name w:val="heading 2"/>
    <w:basedOn w:val="level"/>
    <w:next w:val="Normal"/>
    <w:qFormat/>
    <w:rsid w:val="009167BB"/>
    <w:pPr>
      <w:numPr>
        <w:ilvl w:val="1"/>
        <w:numId w:val="4"/>
      </w:numPr>
      <w:spacing w:before="200"/>
      <w:ind w:left="0" w:firstLine="0"/>
      <w:outlineLvl w:val="1"/>
    </w:pPr>
    <w:rPr>
      <w:rFonts w:ascii="Times New Roman" w:hAnsi="Times New Roman"/>
      <w:sz w:val="26"/>
      <w:szCs w:val="22"/>
    </w:rPr>
  </w:style>
  <w:style w:type="paragraph" w:styleId="Heading3">
    <w:name w:val="heading 3"/>
    <w:basedOn w:val="level"/>
    <w:next w:val="Paragraph"/>
    <w:qFormat/>
    <w:rsid w:val="009167BB"/>
    <w:pPr>
      <w:numPr>
        <w:ilvl w:val="2"/>
        <w:numId w:val="5"/>
      </w:numPr>
      <w:spacing w:before="200"/>
      <w:ind w:left="0" w:firstLine="0"/>
      <w:outlineLvl w:val="2"/>
    </w:pPr>
    <w:rPr>
      <w:rFonts w:ascii="Times New Roman" w:hAnsi="Times New Roman"/>
      <w:sz w:val="26"/>
      <w:szCs w:val="22"/>
    </w:rPr>
  </w:style>
  <w:style w:type="paragraph" w:styleId="Heading4">
    <w:name w:val="heading 4"/>
    <w:basedOn w:val="level"/>
    <w:next w:val="Paragraph"/>
    <w:qFormat/>
    <w:pPr>
      <w:numPr>
        <w:ilvl w:val="3"/>
        <w:numId w:val="6"/>
      </w:numPr>
      <w:ind w:left="0" w:firstLine="0"/>
      <w:outlineLvl w:val="3"/>
    </w:pPr>
  </w:style>
  <w:style w:type="paragraph" w:styleId="Heading5">
    <w:name w:val="heading 5"/>
    <w:basedOn w:val="level"/>
    <w:next w:val="Paragraph"/>
    <w:qFormat/>
    <w:pPr>
      <w:numPr>
        <w:ilvl w:val="4"/>
        <w:numId w:val="7"/>
      </w:numPr>
      <w:ind w:left="0" w:firstLine="0"/>
      <w:outlineLvl w:val="4"/>
    </w:pPr>
  </w:style>
  <w:style w:type="paragraph" w:styleId="Heading6">
    <w:name w:val="heading 6"/>
    <w:basedOn w:val="level"/>
    <w:next w:val="Paragraph"/>
    <w:qFormat/>
    <w:pPr>
      <w:numPr>
        <w:ilvl w:val="5"/>
        <w:numId w:val="8"/>
      </w:numPr>
      <w:ind w:left="0" w:firstLine="0"/>
      <w:outlineLvl w:val="5"/>
    </w:pPr>
  </w:style>
  <w:style w:type="paragraph" w:styleId="Heading7">
    <w:name w:val="heading 7"/>
    <w:basedOn w:val="level"/>
    <w:next w:val="Paragraph"/>
    <w:qFormat/>
    <w:pPr>
      <w:numPr>
        <w:ilvl w:val="6"/>
        <w:numId w:val="9"/>
      </w:numPr>
      <w:ind w:left="0" w:firstLine="0"/>
      <w:outlineLvl w:val="6"/>
    </w:pPr>
  </w:style>
  <w:style w:type="paragraph" w:styleId="Heading8">
    <w:name w:val="heading 8"/>
    <w:basedOn w:val="level"/>
    <w:next w:val="Paragraph"/>
    <w:qFormat/>
    <w:pPr>
      <w:numPr>
        <w:ilvl w:val="7"/>
        <w:numId w:val="10"/>
      </w:numPr>
      <w:ind w:left="0" w:firstLine="0"/>
      <w:outlineLvl w:val="7"/>
    </w:pPr>
  </w:style>
  <w:style w:type="paragraph" w:styleId="Heading9">
    <w:name w:val="heading 9"/>
    <w:basedOn w:val="level"/>
    <w:next w:val="Paragraph"/>
    <w:qFormat/>
    <w:pPr>
      <w:numPr>
        <w:ilvl w:val="8"/>
        <w:numId w:val="11"/>
      </w:numPr>
      <w:ind w:left="0" w:firstLine="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evel">
    <w:name w:val="level"/>
    <w:basedOn w:val="Normal"/>
    <w:next w:val="Paragraph"/>
    <w:link w:val="levelChar"/>
    <w:pPr>
      <w:keepNext/>
      <w:spacing w:after="200"/>
      <w:ind w:left="360" w:hanging="360"/>
    </w:pPr>
    <w:rPr>
      <w:rFonts w:ascii="Arial" w:hAnsi="Arial" w:cs="Arial"/>
      <w:b/>
      <w:bCs/>
      <w:sz w:val="18"/>
      <w:szCs w:val="18"/>
    </w:rPr>
  </w:style>
  <w:style w:type="paragraph" w:customStyle="1" w:styleId="Paragraph">
    <w:name w:val="Paragraph"/>
    <w:basedOn w:val="Normal"/>
    <w:pPr>
      <w:spacing w:after="200"/>
    </w:pPr>
    <w:rPr>
      <w:sz w:val="18"/>
      <w:szCs w:val="18"/>
    </w:rPr>
  </w:style>
  <w:style w:type="paragraph" w:styleId="TOC5">
    <w:name w:val="toc 5"/>
    <w:basedOn w:val="Normal"/>
    <w:next w:val="Normal"/>
    <w:autoRedefine/>
    <w:semiHidden/>
    <w:pPr>
      <w:tabs>
        <w:tab w:val="right" w:leader="dot" w:pos="8640"/>
      </w:tabs>
      <w:ind w:left="600"/>
      <w:jc w:val="left"/>
    </w:pPr>
    <w:rPr>
      <w:rFonts w:ascii="Arial" w:hAnsi="Arial" w:cs="Arial"/>
      <w:sz w:val="18"/>
      <w:szCs w:val="18"/>
    </w:rPr>
  </w:style>
  <w:style w:type="paragraph" w:styleId="BodyText">
    <w:name w:val="Body Text"/>
    <w:basedOn w:val="Normal"/>
    <w:semiHidden/>
    <w:pPr>
      <w:overflowPunct/>
      <w:autoSpaceDE/>
      <w:autoSpaceDN/>
      <w:adjustRightInd/>
      <w:jc w:val="left"/>
      <w:textAlignment w:val="auto"/>
    </w:pPr>
    <w:rPr>
      <w:b/>
      <w:bCs/>
      <w:szCs w:val="24"/>
    </w:rPr>
  </w:style>
  <w:style w:type="paragraph" w:styleId="TOC4">
    <w:name w:val="toc 4"/>
    <w:basedOn w:val="Normal"/>
    <w:next w:val="Normal"/>
    <w:autoRedefine/>
    <w:uiPriority w:val="39"/>
    <w:pPr>
      <w:tabs>
        <w:tab w:val="right" w:leader="dot" w:pos="8640"/>
      </w:tabs>
      <w:ind w:left="400"/>
      <w:jc w:val="left"/>
    </w:pPr>
    <w:rPr>
      <w:rFonts w:ascii="Arial" w:hAnsi="Arial" w:cs="Arial"/>
      <w:sz w:val="18"/>
      <w:szCs w:val="18"/>
    </w:rPr>
  </w:style>
  <w:style w:type="paragraph" w:styleId="TOC3">
    <w:name w:val="toc 3"/>
    <w:basedOn w:val="Normal"/>
    <w:next w:val="Normal"/>
    <w:autoRedefine/>
    <w:uiPriority w:val="39"/>
    <w:rsid w:val="004B008C"/>
    <w:pPr>
      <w:tabs>
        <w:tab w:val="right" w:leader="dot" w:pos="8640"/>
      </w:tabs>
      <w:ind w:left="200"/>
      <w:jc w:val="left"/>
    </w:pPr>
    <w:rPr>
      <w:rFonts w:cs="Arial"/>
      <w:i/>
      <w:iCs/>
      <w:sz w:val="24"/>
      <w:szCs w:val="18"/>
    </w:rPr>
  </w:style>
  <w:style w:type="paragraph" w:styleId="TOC2">
    <w:name w:val="toc 2"/>
    <w:basedOn w:val="Normal"/>
    <w:next w:val="Normal"/>
    <w:autoRedefine/>
    <w:uiPriority w:val="39"/>
    <w:rsid w:val="004B008C"/>
    <w:pPr>
      <w:tabs>
        <w:tab w:val="right" w:leader="dot" w:pos="8640"/>
      </w:tabs>
      <w:jc w:val="left"/>
    </w:pPr>
    <w:rPr>
      <w:rFonts w:cs="Arial"/>
      <w:caps/>
      <w:sz w:val="24"/>
      <w:szCs w:val="18"/>
    </w:rPr>
  </w:style>
  <w:style w:type="paragraph" w:styleId="TOC1">
    <w:name w:val="toc 1"/>
    <w:basedOn w:val="Normal"/>
    <w:next w:val="Normal"/>
    <w:autoRedefine/>
    <w:uiPriority w:val="39"/>
    <w:rsid w:val="0075074C"/>
    <w:pPr>
      <w:tabs>
        <w:tab w:val="left" w:pos="1418"/>
        <w:tab w:val="right" w:leader="dot" w:pos="8640"/>
      </w:tabs>
      <w:spacing w:before="100" w:after="100"/>
      <w:jc w:val="left"/>
    </w:pPr>
    <w:rPr>
      <w:rFonts w:cs="Arial"/>
      <w:b/>
      <w:bCs/>
      <w:caps/>
      <w:sz w:val="24"/>
      <w:szCs w:val="18"/>
    </w:rPr>
  </w:style>
  <w:style w:type="paragraph" w:styleId="Footer">
    <w:name w:val="footer"/>
    <w:basedOn w:val="Normal"/>
    <w:link w:val="FooterChar"/>
    <w:uiPriority w:val="99"/>
    <w:pPr>
      <w:tabs>
        <w:tab w:val="center" w:pos="4320"/>
      </w:tabs>
      <w:ind w:left="360" w:right="360"/>
    </w:pPr>
    <w:rPr>
      <w:rFonts w:ascii="Arial" w:hAnsi="Arial" w:cs="Arial"/>
      <w:b/>
      <w:bCs/>
      <w:sz w:val="16"/>
      <w:szCs w:val="16"/>
    </w:rPr>
  </w:style>
  <w:style w:type="paragraph" w:styleId="Header">
    <w:name w:val="header"/>
    <w:basedOn w:val="Normal"/>
    <w:semiHidden/>
    <w:pPr>
      <w:tabs>
        <w:tab w:val="center" w:pos="4320"/>
        <w:tab w:val="right" w:pos="8640"/>
      </w:tabs>
    </w:pPr>
    <w:rPr>
      <w:rFonts w:ascii="Arial" w:hAnsi="Arial" w:cs="Arial"/>
      <w:b/>
      <w:bCs/>
      <w:sz w:val="16"/>
      <w:szCs w:val="16"/>
    </w:rPr>
  </w:style>
  <w:style w:type="paragraph" w:styleId="FootnoteText">
    <w:name w:val="footnote text"/>
    <w:basedOn w:val="Normal"/>
    <w:semiHidden/>
  </w:style>
  <w:style w:type="paragraph" w:customStyle="1" w:styleId="TitlePage">
    <w:name w:val="TitlePage"/>
    <w:basedOn w:val="Normal"/>
    <w:pPr>
      <w:tabs>
        <w:tab w:val="left" w:pos="1440"/>
      </w:tabs>
      <w:spacing w:before="240"/>
      <w:ind w:left="1440" w:hanging="1440"/>
    </w:pPr>
    <w:rPr>
      <w:rFonts w:ascii="Arial" w:hAnsi="Arial" w:cs="Arial"/>
    </w:rPr>
  </w:style>
  <w:style w:type="paragraph" w:customStyle="1" w:styleId="TitlePageTitle">
    <w:name w:val="TitlePageTitle"/>
    <w:basedOn w:val="TitlePage"/>
    <w:pPr>
      <w:tabs>
        <w:tab w:val="clear" w:pos="1440"/>
      </w:tabs>
      <w:spacing w:before="720" w:after="800"/>
      <w:ind w:left="0" w:firstLine="0"/>
      <w:jc w:val="center"/>
    </w:pPr>
    <w:rPr>
      <w:b/>
      <w:bCs/>
      <w:sz w:val="28"/>
      <w:szCs w:val="28"/>
    </w:rPr>
  </w:style>
  <w:style w:type="paragraph" w:customStyle="1" w:styleId="TOCTITLE">
    <w:name w:val="TOC TITLE"/>
    <w:basedOn w:val="Normal"/>
    <w:pPr>
      <w:spacing w:before="480" w:after="480"/>
      <w:jc w:val="center"/>
    </w:pPr>
    <w:rPr>
      <w:rFonts w:ascii="Arial" w:hAnsi="Arial" w:cs="Arial"/>
      <w:b/>
      <w:bCs/>
      <w:sz w:val="18"/>
      <w:szCs w:val="18"/>
    </w:rPr>
  </w:style>
  <w:style w:type="paragraph" w:styleId="TOC6">
    <w:name w:val="toc 6"/>
    <w:basedOn w:val="Normal"/>
    <w:next w:val="Normal"/>
    <w:autoRedefine/>
    <w:semiHidden/>
    <w:pPr>
      <w:tabs>
        <w:tab w:val="right" w:leader="dot" w:pos="8640"/>
      </w:tabs>
      <w:ind w:left="800"/>
      <w:jc w:val="left"/>
    </w:pPr>
    <w:rPr>
      <w:sz w:val="18"/>
      <w:szCs w:val="18"/>
    </w:rPr>
  </w:style>
  <w:style w:type="paragraph" w:styleId="TOC7">
    <w:name w:val="toc 7"/>
    <w:basedOn w:val="Normal"/>
    <w:next w:val="Normal"/>
    <w:autoRedefine/>
    <w:semiHidden/>
    <w:pPr>
      <w:tabs>
        <w:tab w:val="right" w:leader="dot" w:pos="8640"/>
      </w:tabs>
      <w:ind w:left="1000"/>
      <w:jc w:val="left"/>
    </w:pPr>
    <w:rPr>
      <w:sz w:val="18"/>
      <w:szCs w:val="18"/>
    </w:rPr>
  </w:style>
  <w:style w:type="paragraph" w:styleId="TOC8">
    <w:name w:val="toc 8"/>
    <w:basedOn w:val="Normal"/>
    <w:next w:val="Normal"/>
    <w:autoRedefine/>
    <w:semiHidden/>
    <w:pPr>
      <w:tabs>
        <w:tab w:val="right" w:leader="dot" w:pos="8640"/>
      </w:tabs>
      <w:ind w:left="1200"/>
      <w:jc w:val="left"/>
    </w:pPr>
    <w:rPr>
      <w:sz w:val="18"/>
      <w:szCs w:val="18"/>
    </w:rPr>
  </w:style>
  <w:style w:type="paragraph" w:styleId="TOC9">
    <w:name w:val="toc 9"/>
    <w:basedOn w:val="Normal"/>
    <w:next w:val="Normal"/>
    <w:autoRedefine/>
    <w:semiHidden/>
    <w:pPr>
      <w:tabs>
        <w:tab w:val="right" w:leader="dot" w:pos="8640"/>
      </w:tabs>
      <w:ind w:left="1400"/>
      <w:jc w:val="left"/>
    </w:pPr>
    <w:rPr>
      <w:sz w:val="18"/>
      <w:szCs w:val="18"/>
    </w:rPr>
  </w:style>
  <w:style w:type="character" w:styleId="PageNumber">
    <w:name w:val="page number"/>
    <w:basedOn w:val="DefaultParagraphFont"/>
    <w:semiHidden/>
  </w:style>
  <w:style w:type="character" w:styleId="CommentReference">
    <w:name w:val="annotation reference"/>
    <w:basedOn w:val="DefaultParagraphFont"/>
    <w:semiHidden/>
    <w:rPr>
      <w:sz w:val="16"/>
      <w:szCs w:val="16"/>
    </w:rPr>
  </w:style>
  <w:style w:type="paragraph" w:styleId="CommentText">
    <w:name w:val="annotation text"/>
    <w:basedOn w:val="Normal"/>
    <w:semiHidden/>
  </w:style>
  <w:style w:type="character" w:styleId="FootnoteReference">
    <w:name w:val="footnote reference"/>
    <w:basedOn w:val="DefaultParagraphFont"/>
    <w:semiHidden/>
    <w:rPr>
      <w:vertAlign w:val="superscript"/>
    </w:rPr>
  </w:style>
  <w:style w:type="paragraph" w:customStyle="1" w:styleId="Acronym">
    <w:name w:val="Acronym"/>
    <w:basedOn w:val="Normal"/>
    <w:pPr>
      <w:tabs>
        <w:tab w:val="left" w:pos="1530"/>
      </w:tabs>
      <w:ind w:left="1526" w:hanging="1166"/>
    </w:pPr>
    <w:rPr>
      <w:sz w:val="18"/>
      <w:szCs w:val="18"/>
    </w:rPr>
  </w:style>
  <w:style w:type="paragraph" w:customStyle="1" w:styleId="Citation">
    <w:name w:val="Citation"/>
    <w:basedOn w:val="Paragraph"/>
    <w:pPr>
      <w:ind w:left="450" w:hanging="360"/>
    </w:pPr>
  </w:style>
  <w:style w:type="paragraph" w:customStyle="1" w:styleId="TitlePageDocNumber">
    <w:name w:val="TitlePageDocNumber"/>
    <w:basedOn w:val="TitlePageTitle"/>
    <w:pPr>
      <w:spacing w:after="0"/>
    </w:pPr>
    <w:rPr>
      <w:sz w:val="24"/>
      <w:szCs w:val="24"/>
    </w:rPr>
  </w:style>
  <w:style w:type="paragraph" w:customStyle="1" w:styleId="Bullet2">
    <w:name w:val="Bullet2"/>
    <w:basedOn w:val="Paragraph"/>
    <w:pPr>
      <w:numPr>
        <w:numId w:val="2"/>
      </w:numPr>
      <w:tabs>
        <w:tab w:val="left" w:pos="1083"/>
      </w:tabs>
      <w:spacing w:after="240"/>
      <w:ind w:left="1080"/>
    </w:pPr>
    <w:rPr>
      <w:rFonts w:cs="Arial"/>
      <w:szCs w:val="16"/>
    </w:rPr>
  </w:style>
  <w:style w:type="paragraph" w:customStyle="1" w:styleId="Bullet1">
    <w:name w:val="Bullet1"/>
    <w:basedOn w:val="Paragraph"/>
    <w:pPr>
      <w:numPr>
        <w:numId w:val="1"/>
      </w:numPr>
      <w:spacing w:after="240"/>
    </w:pPr>
    <w:rPr>
      <w:rFonts w:cs="Arial"/>
      <w:szCs w:val="16"/>
    </w:rPr>
  </w:style>
  <w:style w:type="paragraph" w:customStyle="1" w:styleId="PinDescription">
    <w:name w:val="PinDescription"/>
    <w:basedOn w:val="Paragraph"/>
    <w:pPr>
      <w:tabs>
        <w:tab w:val="left" w:pos="1440"/>
        <w:tab w:val="left" w:pos="2160"/>
        <w:tab w:val="left" w:pos="2880"/>
      </w:tabs>
      <w:ind w:left="2880" w:hanging="2880"/>
    </w:pPr>
  </w:style>
  <w:style w:type="paragraph" w:customStyle="1" w:styleId="PinoutTable">
    <w:name w:val="PinoutTable"/>
    <w:basedOn w:val="Paragraph"/>
    <w:pPr>
      <w:tabs>
        <w:tab w:val="left" w:pos="1440"/>
        <w:tab w:val="left" w:pos="2880"/>
        <w:tab w:val="left" w:pos="4320"/>
        <w:tab w:val="left" w:pos="5760"/>
        <w:tab w:val="left" w:pos="7200"/>
      </w:tabs>
      <w:spacing w:before="60" w:after="60"/>
      <w:jc w:val="left"/>
    </w:pPr>
    <w:rPr>
      <w:rFonts w:ascii="Arial" w:hAnsi="Arial" w:cs="Arial"/>
      <w:sz w:val="12"/>
      <w:szCs w:val="12"/>
    </w:rPr>
  </w:style>
  <w:style w:type="paragraph" w:customStyle="1" w:styleId="RegDescription">
    <w:name w:val="RegDescription"/>
    <w:basedOn w:val="PinDescription"/>
    <w:pPr>
      <w:keepNext/>
      <w:keepLines/>
      <w:tabs>
        <w:tab w:val="clear" w:pos="1440"/>
        <w:tab w:val="clear" w:pos="2160"/>
        <w:tab w:val="clear" w:pos="2880"/>
        <w:tab w:val="left" w:pos="1728"/>
        <w:tab w:val="left" w:pos="2736"/>
      </w:tabs>
      <w:ind w:left="2736" w:hanging="2736"/>
    </w:pPr>
  </w:style>
  <w:style w:type="paragraph" w:customStyle="1" w:styleId="RegisterText">
    <w:name w:val="RegisterText"/>
    <w:basedOn w:val="Paragraph"/>
    <w:pPr>
      <w:keepNext/>
      <w:keepLines/>
      <w:spacing w:before="40" w:after="40"/>
      <w:jc w:val="center"/>
    </w:pPr>
    <w:rPr>
      <w:rFonts w:ascii="Arial" w:hAnsi="Arial" w:cs="Arial"/>
      <w:sz w:val="14"/>
      <w:szCs w:val="14"/>
    </w:rPr>
  </w:style>
  <w:style w:type="paragraph" w:customStyle="1" w:styleId="TableText">
    <w:name w:val="TableText"/>
    <w:basedOn w:val="Paragraph"/>
    <w:pPr>
      <w:spacing w:before="40" w:after="40"/>
    </w:pPr>
    <w:rPr>
      <w:rFonts w:ascii="Arial" w:hAnsi="Arial" w:cs="Arial"/>
      <w:sz w:val="16"/>
      <w:szCs w:val="16"/>
    </w:rPr>
  </w:style>
  <w:style w:type="paragraph" w:customStyle="1" w:styleId="NLVVN">
    <w:name w:val="NLV VN"/>
    <w:basedOn w:val="Normal"/>
    <w:pPr>
      <w:pBdr>
        <w:top w:val="single" w:sz="4" w:space="1" w:color="666666"/>
        <w:left w:val="single" w:sz="4" w:space="4" w:color="666666"/>
        <w:right w:val="single" w:sz="4" w:space="4" w:color="666666"/>
      </w:pBdr>
      <w:shd w:val="clear" w:color="auto" w:fill="666666"/>
      <w:spacing w:after="360"/>
      <w:jc w:val="center"/>
    </w:pPr>
    <w:rPr>
      <w:rFonts w:ascii="Arial" w:hAnsi="Arial" w:cs="Arial"/>
      <w:b/>
      <w:bCs/>
      <w:noProof/>
      <w:color w:val="FFFFFF"/>
    </w:rPr>
  </w:style>
  <w:style w:type="paragraph" w:customStyle="1" w:styleId="Abstract">
    <w:name w:val="Abstract"/>
    <w:basedOn w:val="Normal"/>
    <w:next w:val="Paragraph"/>
    <w:pPr>
      <w:spacing w:before="240" w:after="240"/>
    </w:pPr>
    <w:rPr>
      <w:rFonts w:cs="Arial"/>
      <w:noProof/>
      <w:sz w:val="18"/>
      <w:szCs w:val="16"/>
    </w:rPr>
  </w:style>
  <w:style w:type="paragraph" w:customStyle="1" w:styleId="Copyright">
    <w:name w:val="Copyright"/>
    <w:basedOn w:val="Normal"/>
    <w:pPr>
      <w:pBdr>
        <w:top w:val="single" w:sz="4" w:space="1" w:color="666666"/>
        <w:left w:val="single" w:sz="4" w:space="4" w:color="666666"/>
        <w:bottom w:val="single" w:sz="4" w:space="1" w:color="666666"/>
        <w:right w:val="single" w:sz="4" w:space="4" w:color="666666"/>
      </w:pBdr>
      <w:shd w:val="clear" w:color="auto" w:fill="666666"/>
      <w:jc w:val="center"/>
    </w:pPr>
    <w:rPr>
      <w:rFonts w:ascii="Arial" w:hAnsi="Arial" w:cs="Arial"/>
      <w:b/>
      <w:bCs/>
      <w:noProof/>
      <w:color w:val="FFFFFF"/>
      <w:sz w:val="18"/>
      <w:szCs w:val="18"/>
    </w:rPr>
  </w:style>
  <w:style w:type="paragraph" w:customStyle="1" w:styleId="Figure">
    <w:name w:val="Figure"/>
    <w:basedOn w:val="Paragraph"/>
    <w:pPr>
      <w:spacing w:after="240"/>
      <w:jc w:val="center"/>
    </w:pPr>
    <w:rPr>
      <w:rFonts w:cs="Arial"/>
      <w:szCs w:val="16"/>
    </w:rPr>
  </w:style>
  <w:style w:type="paragraph" w:customStyle="1" w:styleId="FigureTitle">
    <w:name w:val="Figure Title"/>
    <w:basedOn w:val="Normal"/>
    <w:next w:val="Paragraph"/>
    <w:pPr>
      <w:spacing w:before="280"/>
      <w:jc w:val="center"/>
    </w:pPr>
    <w:rPr>
      <w:rFonts w:ascii="Arial" w:hAnsi="Arial" w:cs="Arial"/>
      <w:b/>
      <w:bCs/>
      <w:noProof/>
      <w:sz w:val="16"/>
      <w:szCs w:val="16"/>
    </w:rPr>
  </w:style>
  <w:style w:type="paragraph" w:styleId="BalloonText">
    <w:name w:val="Balloon Text"/>
    <w:basedOn w:val="Normal"/>
    <w:link w:val="BalloonTextChar"/>
    <w:uiPriority w:val="99"/>
    <w:semiHidden/>
    <w:unhideWhenUsed/>
    <w:rsid w:val="00F61CBA"/>
    <w:rPr>
      <w:rFonts w:ascii="Tahoma" w:hAnsi="Tahoma" w:cs="Tahoma"/>
      <w:sz w:val="16"/>
      <w:szCs w:val="16"/>
    </w:rPr>
  </w:style>
  <w:style w:type="character" w:customStyle="1" w:styleId="BalloonTextChar">
    <w:name w:val="Balloon Text Char"/>
    <w:basedOn w:val="DefaultParagraphFont"/>
    <w:link w:val="BalloonText"/>
    <w:uiPriority w:val="99"/>
    <w:semiHidden/>
    <w:rsid w:val="00F61CBA"/>
    <w:rPr>
      <w:rFonts w:ascii="Tahoma" w:hAnsi="Tahoma" w:cs="Tahoma"/>
      <w:sz w:val="16"/>
      <w:szCs w:val="16"/>
    </w:rPr>
  </w:style>
  <w:style w:type="paragraph" w:styleId="Subtitle">
    <w:name w:val="Subtitle"/>
    <w:basedOn w:val="Normal"/>
    <w:next w:val="Normal"/>
    <w:link w:val="SubtitleChar"/>
    <w:uiPriority w:val="11"/>
    <w:qFormat/>
    <w:rsid w:val="00753486"/>
    <w:pPr>
      <w:numPr>
        <w:ilvl w:val="1"/>
      </w:numPr>
    </w:pPr>
    <w:rPr>
      <w:rFonts w:asciiTheme="majorHAnsi" w:eastAsiaTheme="majorEastAsia" w:hAnsiTheme="majorHAnsi" w:cstheme="majorBidi"/>
      <w:b/>
      <w:i/>
      <w:iCs/>
      <w:color w:val="4F81BD" w:themeColor="accent1"/>
      <w:spacing w:val="15"/>
      <w:sz w:val="24"/>
      <w:szCs w:val="24"/>
    </w:rPr>
  </w:style>
  <w:style w:type="character" w:customStyle="1" w:styleId="SubtitleChar">
    <w:name w:val="Subtitle Char"/>
    <w:basedOn w:val="DefaultParagraphFont"/>
    <w:link w:val="Subtitle"/>
    <w:uiPriority w:val="11"/>
    <w:rsid w:val="00753486"/>
    <w:rPr>
      <w:rFonts w:asciiTheme="majorHAnsi" w:eastAsiaTheme="majorEastAsia" w:hAnsiTheme="majorHAnsi" w:cstheme="majorBidi"/>
      <w:b/>
      <w:i/>
      <w:iCs/>
      <w:color w:val="4F81BD" w:themeColor="accent1"/>
      <w:spacing w:val="15"/>
      <w:sz w:val="24"/>
      <w:szCs w:val="24"/>
    </w:rPr>
  </w:style>
  <w:style w:type="paragraph" w:customStyle="1" w:styleId="Style4">
    <w:name w:val="Style4"/>
    <w:basedOn w:val="Normal"/>
    <w:uiPriority w:val="99"/>
    <w:rsid w:val="00C224BB"/>
    <w:pPr>
      <w:widowControl w:val="0"/>
      <w:overflowPunct/>
      <w:spacing w:line="240" w:lineRule="exact"/>
      <w:textAlignment w:val="auto"/>
    </w:pPr>
    <w:rPr>
      <w:rFonts w:eastAsiaTheme="minorEastAsia"/>
      <w:sz w:val="24"/>
      <w:szCs w:val="24"/>
    </w:rPr>
  </w:style>
  <w:style w:type="character" w:customStyle="1" w:styleId="FontStyle211">
    <w:name w:val="Font Style211"/>
    <w:basedOn w:val="DefaultParagraphFont"/>
    <w:uiPriority w:val="99"/>
    <w:rsid w:val="00C224BB"/>
    <w:rPr>
      <w:rFonts w:ascii="Arial" w:hAnsi="Arial" w:cs="Arial"/>
      <w:b/>
      <w:bCs/>
      <w:color w:val="000000"/>
      <w:sz w:val="18"/>
      <w:szCs w:val="18"/>
    </w:rPr>
  </w:style>
  <w:style w:type="character" w:customStyle="1" w:styleId="FontStyle192">
    <w:name w:val="Font Style192"/>
    <w:basedOn w:val="DefaultParagraphFont"/>
    <w:uiPriority w:val="99"/>
    <w:rsid w:val="00C224BB"/>
    <w:rPr>
      <w:rFonts w:ascii="Arial" w:hAnsi="Arial" w:cs="Arial"/>
      <w:b/>
      <w:bCs/>
      <w:color w:val="000000"/>
      <w:sz w:val="18"/>
      <w:szCs w:val="18"/>
    </w:rPr>
  </w:style>
  <w:style w:type="character" w:customStyle="1" w:styleId="FontStyle212">
    <w:name w:val="Font Style212"/>
    <w:basedOn w:val="DefaultParagraphFont"/>
    <w:uiPriority w:val="99"/>
    <w:rsid w:val="00C224BB"/>
    <w:rPr>
      <w:rFonts w:ascii="Arial" w:hAnsi="Arial" w:cs="Arial"/>
      <w:b/>
      <w:bCs/>
      <w:smallCaps/>
      <w:color w:val="000000"/>
      <w:sz w:val="18"/>
      <w:szCs w:val="18"/>
    </w:rPr>
  </w:style>
  <w:style w:type="paragraph" w:styleId="ListParagraph">
    <w:name w:val="List Paragraph"/>
    <w:basedOn w:val="Normal"/>
    <w:uiPriority w:val="34"/>
    <w:qFormat/>
    <w:rsid w:val="008A3970"/>
    <w:pPr>
      <w:ind w:left="720"/>
      <w:contextualSpacing/>
    </w:pPr>
  </w:style>
  <w:style w:type="paragraph" w:styleId="Caption">
    <w:name w:val="caption"/>
    <w:basedOn w:val="Normal"/>
    <w:next w:val="Normal"/>
    <w:link w:val="CaptionChar"/>
    <w:qFormat/>
    <w:rsid w:val="00251990"/>
    <w:pPr>
      <w:overflowPunct/>
      <w:autoSpaceDE/>
      <w:autoSpaceDN/>
      <w:adjustRightInd/>
      <w:jc w:val="center"/>
      <w:textAlignment w:val="auto"/>
    </w:pPr>
    <w:rPr>
      <w:rFonts w:ascii="Arial" w:hAnsi="Arial"/>
      <w:b/>
      <w:bCs/>
      <w:sz w:val="20"/>
    </w:rPr>
  </w:style>
  <w:style w:type="character" w:customStyle="1" w:styleId="CaptionChar">
    <w:name w:val="Caption Char"/>
    <w:basedOn w:val="DefaultParagraphFont"/>
    <w:link w:val="Caption"/>
    <w:rsid w:val="00251990"/>
    <w:rPr>
      <w:rFonts w:ascii="Arial" w:hAnsi="Arial"/>
      <w:b/>
      <w:bCs/>
    </w:rPr>
  </w:style>
  <w:style w:type="paragraph" w:customStyle="1" w:styleId="TableText0">
    <w:name w:val="Table Text"/>
    <w:basedOn w:val="Normal"/>
    <w:rsid w:val="001559B5"/>
    <w:pPr>
      <w:overflowPunct/>
      <w:autoSpaceDE/>
      <w:autoSpaceDN/>
      <w:adjustRightInd/>
      <w:jc w:val="left"/>
      <w:textAlignment w:val="auto"/>
    </w:pPr>
    <w:rPr>
      <w:rFonts w:ascii="Arial" w:hAnsi="Arial"/>
      <w:sz w:val="20"/>
      <w:szCs w:val="24"/>
    </w:rPr>
  </w:style>
  <w:style w:type="table" w:styleId="TableGrid">
    <w:name w:val="Table Grid"/>
    <w:basedOn w:val="TableNormal"/>
    <w:rsid w:val="001559B5"/>
    <w:pPr>
      <w:overflowPunct w:val="0"/>
      <w:autoSpaceDE w:val="0"/>
      <w:autoSpaceDN w:val="0"/>
      <w:adjustRightInd w:val="0"/>
      <w:jc w:val="both"/>
      <w:textAlignment w:val="baseline"/>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hesisFigure">
    <w:name w:val="ThesisFigure"/>
    <w:basedOn w:val="Caption"/>
    <w:link w:val="ThesisFigureChar"/>
    <w:qFormat/>
    <w:rsid w:val="0050372F"/>
    <w:rPr>
      <w:rFonts w:ascii="Times New Roman" w:hAnsi="Times New Roman"/>
    </w:rPr>
  </w:style>
  <w:style w:type="paragraph" w:customStyle="1" w:styleId="ThesisTable">
    <w:name w:val="ThesisTable"/>
    <w:basedOn w:val="Caption"/>
    <w:link w:val="ThesisTableChar"/>
    <w:qFormat/>
    <w:rsid w:val="001A0B88"/>
    <w:rPr>
      <w:rFonts w:ascii="Times New Roman" w:hAnsi="Times New Roman"/>
      <w:sz w:val="22"/>
    </w:rPr>
  </w:style>
  <w:style w:type="character" w:customStyle="1" w:styleId="ThesisFigureChar">
    <w:name w:val="ThesisFigure Char"/>
    <w:basedOn w:val="CaptionChar"/>
    <w:link w:val="ThesisFigure"/>
    <w:rsid w:val="0050372F"/>
    <w:rPr>
      <w:rFonts w:ascii="Arial" w:hAnsi="Arial"/>
      <w:b/>
      <w:bCs/>
    </w:rPr>
  </w:style>
  <w:style w:type="paragraph" w:customStyle="1" w:styleId="Reference">
    <w:name w:val="Reference"/>
    <w:basedOn w:val="Normal"/>
    <w:link w:val="ReferenceChar"/>
    <w:qFormat/>
    <w:rsid w:val="00CA0E97"/>
    <w:pPr>
      <w:numPr>
        <w:numId w:val="12"/>
      </w:numPr>
      <w:tabs>
        <w:tab w:val="left" w:pos="567"/>
      </w:tabs>
      <w:ind w:left="0" w:firstLine="0"/>
    </w:pPr>
  </w:style>
  <w:style w:type="character" w:customStyle="1" w:styleId="ThesisTableChar">
    <w:name w:val="ThesisTable Char"/>
    <w:basedOn w:val="CaptionChar"/>
    <w:link w:val="ThesisTable"/>
    <w:rsid w:val="001A0B88"/>
    <w:rPr>
      <w:rFonts w:ascii="Arial" w:hAnsi="Arial"/>
      <w:b/>
      <w:bCs/>
      <w:sz w:val="22"/>
    </w:rPr>
  </w:style>
  <w:style w:type="character" w:customStyle="1" w:styleId="FooterChar">
    <w:name w:val="Footer Char"/>
    <w:basedOn w:val="DefaultParagraphFont"/>
    <w:link w:val="Footer"/>
    <w:uiPriority w:val="99"/>
    <w:rsid w:val="007337C1"/>
    <w:rPr>
      <w:rFonts w:ascii="Arial" w:hAnsi="Arial" w:cs="Arial"/>
      <w:b/>
      <w:bCs/>
      <w:sz w:val="16"/>
      <w:szCs w:val="16"/>
    </w:rPr>
  </w:style>
  <w:style w:type="character" w:customStyle="1" w:styleId="ReferenceChar">
    <w:name w:val="Reference Char"/>
    <w:basedOn w:val="DefaultParagraphFont"/>
    <w:link w:val="Reference"/>
    <w:rsid w:val="00CA0E97"/>
    <w:rPr>
      <w:sz w:val="26"/>
    </w:rPr>
  </w:style>
  <w:style w:type="paragraph" w:customStyle="1" w:styleId="Default">
    <w:name w:val="Default"/>
    <w:rsid w:val="009167BB"/>
    <w:pPr>
      <w:autoSpaceDE w:val="0"/>
      <w:autoSpaceDN w:val="0"/>
      <w:adjustRightInd w:val="0"/>
    </w:pPr>
    <w:rPr>
      <w:color w:val="000000"/>
      <w:sz w:val="24"/>
      <w:szCs w:val="24"/>
    </w:rPr>
  </w:style>
  <w:style w:type="character" w:customStyle="1" w:styleId="MTEquationSection">
    <w:name w:val="MTEquationSection"/>
    <w:basedOn w:val="DefaultParagraphFont"/>
    <w:rsid w:val="00967E2E"/>
    <w:rPr>
      <w:rFonts w:ascii="Arial" w:hAnsi="Arial" w:cs="Arial"/>
      <w:bCs/>
      <w:vanish/>
      <w:color w:val="FF0000"/>
      <w:sz w:val="28"/>
      <w:szCs w:val="28"/>
      <w:lang w:val="en"/>
    </w:rPr>
  </w:style>
  <w:style w:type="character" w:styleId="Hyperlink">
    <w:name w:val="Hyperlink"/>
    <w:basedOn w:val="DefaultParagraphFont"/>
    <w:uiPriority w:val="99"/>
    <w:unhideWhenUsed/>
    <w:rsid w:val="00076056"/>
    <w:rPr>
      <w:color w:val="0000FF" w:themeColor="hyperlink"/>
      <w:u w:val="single"/>
    </w:rPr>
  </w:style>
  <w:style w:type="character" w:customStyle="1" w:styleId="UnresolvedMention">
    <w:name w:val="Unresolved Mention"/>
    <w:basedOn w:val="DefaultParagraphFont"/>
    <w:uiPriority w:val="99"/>
    <w:semiHidden/>
    <w:unhideWhenUsed/>
    <w:rsid w:val="00076056"/>
    <w:rPr>
      <w:color w:val="605E5C"/>
      <w:shd w:val="clear" w:color="auto" w:fill="E1DFDD"/>
    </w:rPr>
  </w:style>
  <w:style w:type="paragraph" w:customStyle="1" w:styleId="Appendix">
    <w:name w:val="Appendix"/>
    <w:basedOn w:val="Heading1"/>
    <w:next w:val="Normal"/>
    <w:link w:val="AppendixChar"/>
    <w:qFormat/>
    <w:rsid w:val="00B73AE5"/>
    <w:pPr>
      <w:numPr>
        <w:numId w:val="0"/>
      </w:numPr>
      <w:ind w:left="360"/>
    </w:pPr>
  </w:style>
  <w:style w:type="character" w:customStyle="1" w:styleId="levelChar">
    <w:name w:val="level Char"/>
    <w:basedOn w:val="DefaultParagraphFont"/>
    <w:link w:val="level"/>
    <w:rsid w:val="00B73AE5"/>
    <w:rPr>
      <w:rFonts w:ascii="Arial" w:hAnsi="Arial" w:cs="Arial"/>
      <w:b/>
      <w:bCs/>
      <w:sz w:val="18"/>
      <w:szCs w:val="18"/>
    </w:rPr>
  </w:style>
  <w:style w:type="character" w:customStyle="1" w:styleId="Heading1Char">
    <w:name w:val="Heading 1 Char"/>
    <w:basedOn w:val="levelChar"/>
    <w:link w:val="Heading1"/>
    <w:uiPriority w:val="9"/>
    <w:rsid w:val="00B73AE5"/>
    <w:rPr>
      <w:rFonts w:ascii="Arial" w:hAnsi="Arial" w:cs="Arial"/>
      <w:b/>
      <w:bCs/>
      <w:sz w:val="28"/>
      <w:szCs w:val="28"/>
    </w:rPr>
  </w:style>
  <w:style w:type="character" w:customStyle="1" w:styleId="AppendixChar">
    <w:name w:val="Appendix Char"/>
    <w:basedOn w:val="Heading1Char"/>
    <w:link w:val="Appendix"/>
    <w:rsid w:val="00B73AE5"/>
    <w:rPr>
      <w:rFonts w:ascii="Arial" w:hAnsi="Arial" w:cs="Arial"/>
      <w:b/>
      <w:bCs/>
      <w:sz w:val="28"/>
      <w:szCs w:val="28"/>
    </w:rPr>
  </w:style>
  <w:style w:type="character" w:customStyle="1" w:styleId="fontstyle01">
    <w:name w:val="fontstyle01"/>
    <w:basedOn w:val="DefaultParagraphFont"/>
    <w:rsid w:val="00A22C32"/>
    <w:rPr>
      <w:rFonts w:ascii="Times New Roman" w:hAnsi="Times New Roman" w:cs="Times New Roman" w:hint="default"/>
      <w:b/>
      <w:bCs/>
      <w:i w:val="0"/>
      <w:iCs w:val="0"/>
      <w:color w:val="000000"/>
      <w:sz w:val="26"/>
      <w:szCs w:val="26"/>
    </w:rPr>
  </w:style>
  <w:style w:type="character" w:customStyle="1" w:styleId="fontstyle21">
    <w:name w:val="fontstyle21"/>
    <w:basedOn w:val="DefaultParagraphFont"/>
    <w:rsid w:val="00B845AA"/>
    <w:rPr>
      <w:rFonts w:ascii="Times New Roman" w:hAnsi="Times New Roman" w:cs="Times New Roman" w:hint="default"/>
      <w:b w:val="0"/>
      <w:bCs w:val="0"/>
      <w:i w:val="0"/>
      <w:iCs w:val="0"/>
      <w:color w:val="000000"/>
      <w:sz w:val="26"/>
      <w:szCs w:val="26"/>
    </w:rPr>
  </w:style>
  <w:style w:type="character" w:customStyle="1" w:styleId="fontstyle31">
    <w:name w:val="fontstyle31"/>
    <w:basedOn w:val="DefaultParagraphFont"/>
    <w:rsid w:val="00B845AA"/>
    <w:rPr>
      <w:rFonts w:ascii="Times New Roman" w:hAnsi="Times New Roman" w:cs="Times New Roman" w:hint="default"/>
      <w:b w:val="0"/>
      <w:bCs w:val="0"/>
      <w:i/>
      <w:iCs/>
      <w:color w:val="000000"/>
      <w:sz w:val="26"/>
      <w:szCs w:val="26"/>
    </w:rPr>
  </w:style>
  <w:style w:type="character" w:customStyle="1" w:styleId="fontstyle41">
    <w:name w:val="fontstyle41"/>
    <w:basedOn w:val="DefaultParagraphFont"/>
    <w:rsid w:val="00F11E91"/>
    <w:rPr>
      <w:rFonts w:ascii="MS Mincho" w:eastAsia="MS Mincho" w:hAnsi="MS Mincho" w:hint="eastAsia"/>
      <w:b w:val="0"/>
      <w:bCs w:val="0"/>
      <w:i w:val="0"/>
      <w:iCs w:val="0"/>
      <w:color w:val="000000"/>
      <w:sz w:val="26"/>
      <w:szCs w:val="26"/>
    </w:rPr>
  </w:style>
  <w:style w:type="character" w:customStyle="1" w:styleId="fontstyle51">
    <w:name w:val="fontstyle51"/>
    <w:basedOn w:val="DefaultParagraphFont"/>
    <w:rsid w:val="00F11E91"/>
    <w:rPr>
      <w:rFonts w:ascii="Times New Roman" w:hAnsi="Times New Roman" w:cs="Times New Roman" w:hint="default"/>
      <w:b/>
      <w:bCs/>
      <w:i/>
      <w:iCs/>
      <w:color w:val="000000"/>
      <w:sz w:val="26"/>
      <w:szCs w:val="26"/>
    </w:rPr>
  </w:style>
  <w:style w:type="character" w:customStyle="1" w:styleId="fontstyle61">
    <w:name w:val="fontstyle61"/>
    <w:basedOn w:val="DefaultParagraphFont"/>
    <w:rsid w:val="00EF397A"/>
    <w:rPr>
      <w:rFonts w:ascii="Times New Roman" w:hAnsi="Times New Roman" w:cs="Times New Roman" w:hint="default"/>
      <w:b/>
      <w:bCs/>
      <w:i w:val="0"/>
      <w:iCs w:val="0"/>
      <w:color w:val="000000"/>
      <w:sz w:val="24"/>
      <w:szCs w:val="24"/>
    </w:rPr>
  </w:style>
  <w:style w:type="character" w:customStyle="1" w:styleId="fontstyle11">
    <w:name w:val="fontstyle11"/>
    <w:basedOn w:val="DefaultParagraphFont"/>
    <w:rsid w:val="00EF397A"/>
    <w:rPr>
      <w:rFonts w:ascii="Times New Roman" w:hAnsi="Times New Roman" w:cs="Times New Roman" w:hint="default"/>
      <w:b/>
      <w:bCs/>
      <w:i w:val="0"/>
      <w:iCs w:val="0"/>
      <w:color w:val="000000"/>
      <w:sz w:val="24"/>
      <w:szCs w:val="24"/>
    </w:rPr>
  </w:style>
  <w:style w:type="paragraph" w:styleId="NormalWeb">
    <w:name w:val="Normal (Web)"/>
    <w:basedOn w:val="Normal"/>
    <w:uiPriority w:val="99"/>
    <w:semiHidden/>
    <w:unhideWhenUsed/>
    <w:rsid w:val="00600317"/>
    <w:pPr>
      <w:overflowPunct/>
      <w:autoSpaceDE/>
      <w:autoSpaceDN/>
      <w:adjustRightInd/>
      <w:spacing w:before="100" w:beforeAutospacing="1" w:after="100" w:afterAutospacing="1" w:line="240" w:lineRule="auto"/>
      <w:jc w:val="left"/>
      <w:textAlignment w:val="auto"/>
    </w:pPr>
    <w:rPr>
      <w:sz w:val="24"/>
      <w:szCs w:val="24"/>
    </w:rPr>
  </w:style>
  <w:style w:type="paragraph" w:styleId="Bibliography">
    <w:name w:val="Bibliography"/>
    <w:basedOn w:val="Normal"/>
    <w:next w:val="Normal"/>
    <w:uiPriority w:val="37"/>
    <w:unhideWhenUsed/>
    <w:rsid w:val="00E10E83"/>
  </w:style>
  <w:style w:type="paragraph" w:styleId="TableofFigures">
    <w:name w:val="table of figures"/>
    <w:basedOn w:val="Normal"/>
    <w:next w:val="Normal"/>
    <w:uiPriority w:val="99"/>
    <w:unhideWhenUsed/>
    <w:rsid w:val="005E66DD"/>
  </w:style>
  <w:style w:type="paragraph" w:customStyle="1" w:styleId="MTDisplayEquation">
    <w:name w:val="MTDisplayEquation"/>
    <w:basedOn w:val="Normal"/>
    <w:next w:val="Normal"/>
    <w:link w:val="MTDisplayEquationChar"/>
    <w:rsid w:val="00647B35"/>
    <w:pPr>
      <w:tabs>
        <w:tab w:val="center" w:pos="4400"/>
        <w:tab w:val="right" w:pos="8800"/>
      </w:tabs>
    </w:pPr>
  </w:style>
  <w:style w:type="character" w:customStyle="1" w:styleId="MTDisplayEquationChar">
    <w:name w:val="MTDisplayEquation Char"/>
    <w:basedOn w:val="DefaultParagraphFont"/>
    <w:link w:val="MTDisplayEquation"/>
    <w:rsid w:val="00647B35"/>
    <w:rPr>
      <w:sz w:val="26"/>
    </w:rPr>
  </w:style>
  <w:style w:type="character" w:styleId="Emphasis">
    <w:name w:val="Emphasis"/>
    <w:basedOn w:val="DefaultParagraphFont"/>
    <w:uiPriority w:val="20"/>
    <w:qFormat/>
    <w:rsid w:val="00372ED7"/>
    <w:rPr>
      <w:i/>
      <w:iCs/>
    </w:rPr>
  </w:style>
  <w:style w:type="character" w:styleId="Strong">
    <w:name w:val="Strong"/>
    <w:basedOn w:val="DefaultParagraphFont"/>
    <w:uiPriority w:val="22"/>
    <w:qFormat/>
    <w:rsid w:val="00BF3261"/>
    <w:rPr>
      <w:b/>
      <w:bCs/>
    </w:rPr>
  </w:style>
  <w:style w:type="table" w:styleId="GridTable1Light">
    <w:name w:val="Grid Table 1 Light"/>
    <w:basedOn w:val="TableNormal"/>
    <w:uiPriority w:val="46"/>
    <w:rsid w:val="00E76750"/>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766472">
      <w:bodyDiv w:val="1"/>
      <w:marLeft w:val="0"/>
      <w:marRight w:val="0"/>
      <w:marTop w:val="0"/>
      <w:marBottom w:val="0"/>
      <w:divBdr>
        <w:top w:val="none" w:sz="0" w:space="0" w:color="auto"/>
        <w:left w:val="none" w:sz="0" w:space="0" w:color="auto"/>
        <w:bottom w:val="none" w:sz="0" w:space="0" w:color="auto"/>
        <w:right w:val="none" w:sz="0" w:space="0" w:color="auto"/>
      </w:divBdr>
    </w:div>
    <w:div w:id="189221313">
      <w:bodyDiv w:val="1"/>
      <w:marLeft w:val="0"/>
      <w:marRight w:val="0"/>
      <w:marTop w:val="0"/>
      <w:marBottom w:val="0"/>
      <w:divBdr>
        <w:top w:val="none" w:sz="0" w:space="0" w:color="auto"/>
        <w:left w:val="none" w:sz="0" w:space="0" w:color="auto"/>
        <w:bottom w:val="none" w:sz="0" w:space="0" w:color="auto"/>
        <w:right w:val="none" w:sz="0" w:space="0" w:color="auto"/>
      </w:divBdr>
    </w:div>
    <w:div w:id="208733753">
      <w:bodyDiv w:val="1"/>
      <w:marLeft w:val="0"/>
      <w:marRight w:val="0"/>
      <w:marTop w:val="0"/>
      <w:marBottom w:val="0"/>
      <w:divBdr>
        <w:top w:val="none" w:sz="0" w:space="0" w:color="auto"/>
        <w:left w:val="none" w:sz="0" w:space="0" w:color="auto"/>
        <w:bottom w:val="none" w:sz="0" w:space="0" w:color="auto"/>
        <w:right w:val="none" w:sz="0" w:space="0" w:color="auto"/>
      </w:divBdr>
      <w:divsChild>
        <w:div w:id="418985724">
          <w:marLeft w:val="0"/>
          <w:marRight w:val="0"/>
          <w:marTop w:val="0"/>
          <w:marBottom w:val="0"/>
          <w:divBdr>
            <w:top w:val="none" w:sz="0" w:space="0" w:color="auto"/>
            <w:left w:val="none" w:sz="0" w:space="0" w:color="auto"/>
            <w:bottom w:val="none" w:sz="0" w:space="0" w:color="auto"/>
            <w:right w:val="none" w:sz="0" w:space="0" w:color="auto"/>
          </w:divBdr>
          <w:divsChild>
            <w:div w:id="939409995">
              <w:marLeft w:val="0"/>
              <w:marRight w:val="0"/>
              <w:marTop w:val="0"/>
              <w:marBottom w:val="0"/>
              <w:divBdr>
                <w:top w:val="none" w:sz="0" w:space="0" w:color="auto"/>
                <w:left w:val="none" w:sz="0" w:space="0" w:color="auto"/>
                <w:bottom w:val="none" w:sz="0" w:space="0" w:color="auto"/>
                <w:right w:val="none" w:sz="0" w:space="0" w:color="auto"/>
              </w:divBdr>
            </w:div>
            <w:div w:id="1108502493">
              <w:marLeft w:val="0"/>
              <w:marRight w:val="0"/>
              <w:marTop w:val="0"/>
              <w:marBottom w:val="0"/>
              <w:divBdr>
                <w:top w:val="none" w:sz="0" w:space="0" w:color="auto"/>
                <w:left w:val="none" w:sz="0" w:space="0" w:color="auto"/>
                <w:bottom w:val="none" w:sz="0" w:space="0" w:color="auto"/>
                <w:right w:val="none" w:sz="0" w:space="0" w:color="auto"/>
              </w:divBdr>
            </w:div>
            <w:div w:id="1057120858">
              <w:marLeft w:val="0"/>
              <w:marRight w:val="0"/>
              <w:marTop w:val="0"/>
              <w:marBottom w:val="0"/>
              <w:divBdr>
                <w:top w:val="none" w:sz="0" w:space="0" w:color="auto"/>
                <w:left w:val="none" w:sz="0" w:space="0" w:color="auto"/>
                <w:bottom w:val="none" w:sz="0" w:space="0" w:color="auto"/>
                <w:right w:val="none" w:sz="0" w:space="0" w:color="auto"/>
              </w:divBdr>
            </w:div>
            <w:div w:id="806430665">
              <w:marLeft w:val="0"/>
              <w:marRight w:val="0"/>
              <w:marTop w:val="0"/>
              <w:marBottom w:val="0"/>
              <w:divBdr>
                <w:top w:val="none" w:sz="0" w:space="0" w:color="auto"/>
                <w:left w:val="none" w:sz="0" w:space="0" w:color="auto"/>
                <w:bottom w:val="none" w:sz="0" w:space="0" w:color="auto"/>
                <w:right w:val="none" w:sz="0" w:space="0" w:color="auto"/>
              </w:divBdr>
            </w:div>
            <w:div w:id="1886021236">
              <w:marLeft w:val="0"/>
              <w:marRight w:val="0"/>
              <w:marTop w:val="0"/>
              <w:marBottom w:val="0"/>
              <w:divBdr>
                <w:top w:val="none" w:sz="0" w:space="0" w:color="auto"/>
                <w:left w:val="none" w:sz="0" w:space="0" w:color="auto"/>
                <w:bottom w:val="none" w:sz="0" w:space="0" w:color="auto"/>
                <w:right w:val="none" w:sz="0" w:space="0" w:color="auto"/>
              </w:divBdr>
            </w:div>
            <w:div w:id="678582060">
              <w:marLeft w:val="0"/>
              <w:marRight w:val="0"/>
              <w:marTop w:val="0"/>
              <w:marBottom w:val="0"/>
              <w:divBdr>
                <w:top w:val="none" w:sz="0" w:space="0" w:color="auto"/>
                <w:left w:val="none" w:sz="0" w:space="0" w:color="auto"/>
                <w:bottom w:val="none" w:sz="0" w:space="0" w:color="auto"/>
                <w:right w:val="none" w:sz="0" w:space="0" w:color="auto"/>
              </w:divBdr>
            </w:div>
            <w:div w:id="1149829538">
              <w:marLeft w:val="0"/>
              <w:marRight w:val="0"/>
              <w:marTop w:val="0"/>
              <w:marBottom w:val="0"/>
              <w:divBdr>
                <w:top w:val="none" w:sz="0" w:space="0" w:color="auto"/>
                <w:left w:val="none" w:sz="0" w:space="0" w:color="auto"/>
                <w:bottom w:val="none" w:sz="0" w:space="0" w:color="auto"/>
                <w:right w:val="none" w:sz="0" w:space="0" w:color="auto"/>
              </w:divBdr>
            </w:div>
            <w:div w:id="770399987">
              <w:marLeft w:val="0"/>
              <w:marRight w:val="0"/>
              <w:marTop w:val="0"/>
              <w:marBottom w:val="0"/>
              <w:divBdr>
                <w:top w:val="none" w:sz="0" w:space="0" w:color="auto"/>
                <w:left w:val="none" w:sz="0" w:space="0" w:color="auto"/>
                <w:bottom w:val="none" w:sz="0" w:space="0" w:color="auto"/>
                <w:right w:val="none" w:sz="0" w:space="0" w:color="auto"/>
              </w:divBdr>
            </w:div>
            <w:div w:id="676885043">
              <w:marLeft w:val="0"/>
              <w:marRight w:val="0"/>
              <w:marTop w:val="0"/>
              <w:marBottom w:val="0"/>
              <w:divBdr>
                <w:top w:val="none" w:sz="0" w:space="0" w:color="auto"/>
                <w:left w:val="none" w:sz="0" w:space="0" w:color="auto"/>
                <w:bottom w:val="none" w:sz="0" w:space="0" w:color="auto"/>
                <w:right w:val="none" w:sz="0" w:space="0" w:color="auto"/>
              </w:divBdr>
            </w:div>
            <w:div w:id="654529619">
              <w:marLeft w:val="0"/>
              <w:marRight w:val="0"/>
              <w:marTop w:val="0"/>
              <w:marBottom w:val="0"/>
              <w:divBdr>
                <w:top w:val="none" w:sz="0" w:space="0" w:color="auto"/>
                <w:left w:val="none" w:sz="0" w:space="0" w:color="auto"/>
                <w:bottom w:val="none" w:sz="0" w:space="0" w:color="auto"/>
                <w:right w:val="none" w:sz="0" w:space="0" w:color="auto"/>
              </w:divBdr>
            </w:div>
            <w:div w:id="492599297">
              <w:marLeft w:val="0"/>
              <w:marRight w:val="0"/>
              <w:marTop w:val="0"/>
              <w:marBottom w:val="0"/>
              <w:divBdr>
                <w:top w:val="none" w:sz="0" w:space="0" w:color="auto"/>
                <w:left w:val="none" w:sz="0" w:space="0" w:color="auto"/>
                <w:bottom w:val="none" w:sz="0" w:space="0" w:color="auto"/>
                <w:right w:val="none" w:sz="0" w:space="0" w:color="auto"/>
              </w:divBdr>
            </w:div>
            <w:div w:id="1665471666">
              <w:marLeft w:val="0"/>
              <w:marRight w:val="0"/>
              <w:marTop w:val="0"/>
              <w:marBottom w:val="0"/>
              <w:divBdr>
                <w:top w:val="none" w:sz="0" w:space="0" w:color="auto"/>
                <w:left w:val="none" w:sz="0" w:space="0" w:color="auto"/>
                <w:bottom w:val="none" w:sz="0" w:space="0" w:color="auto"/>
                <w:right w:val="none" w:sz="0" w:space="0" w:color="auto"/>
              </w:divBdr>
            </w:div>
            <w:div w:id="94253994">
              <w:marLeft w:val="0"/>
              <w:marRight w:val="0"/>
              <w:marTop w:val="0"/>
              <w:marBottom w:val="0"/>
              <w:divBdr>
                <w:top w:val="none" w:sz="0" w:space="0" w:color="auto"/>
                <w:left w:val="none" w:sz="0" w:space="0" w:color="auto"/>
                <w:bottom w:val="none" w:sz="0" w:space="0" w:color="auto"/>
                <w:right w:val="none" w:sz="0" w:space="0" w:color="auto"/>
              </w:divBdr>
            </w:div>
            <w:div w:id="683478463">
              <w:marLeft w:val="0"/>
              <w:marRight w:val="0"/>
              <w:marTop w:val="0"/>
              <w:marBottom w:val="0"/>
              <w:divBdr>
                <w:top w:val="none" w:sz="0" w:space="0" w:color="auto"/>
                <w:left w:val="none" w:sz="0" w:space="0" w:color="auto"/>
                <w:bottom w:val="none" w:sz="0" w:space="0" w:color="auto"/>
                <w:right w:val="none" w:sz="0" w:space="0" w:color="auto"/>
              </w:divBdr>
            </w:div>
            <w:div w:id="1847863314">
              <w:marLeft w:val="0"/>
              <w:marRight w:val="0"/>
              <w:marTop w:val="0"/>
              <w:marBottom w:val="0"/>
              <w:divBdr>
                <w:top w:val="none" w:sz="0" w:space="0" w:color="auto"/>
                <w:left w:val="none" w:sz="0" w:space="0" w:color="auto"/>
                <w:bottom w:val="none" w:sz="0" w:space="0" w:color="auto"/>
                <w:right w:val="none" w:sz="0" w:space="0" w:color="auto"/>
              </w:divBdr>
            </w:div>
            <w:div w:id="1397703563">
              <w:marLeft w:val="0"/>
              <w:marRight w:val="0"/>
              <w:marTop w:val="0"/>
              <w:marBottom w:val="0"/>
              <w:divBdr>
                <w:top w:val="none" w:sz="0" w:space="0" w:color="auto"/>
                <w:left w:val="none" w:sz="0" w:space="0" w:color="auto"/>
                <w:bottom w:val="none" w:sz="0" w:space="0" w:color="auto"/>
                <w:right w:val="none" w:sz="0" w:space="0" w:color="auto"/>
              </w:divBdr>
            </w:div>
            <w:div w:id="1453088656">
              <w:marLeft w:val="0"/>
              <w:marRight w:val="0"/>
              <w:marTop w:val="0"/>
              <w:marBottom w:val="0"/>
              <w:divBdr>
                <w:top w:val="none" w:sz="0" w:space="0" w:color="auto"/>
                <w:left w:val="none" w:sz="0" w:space="0" w:color="auto"/>
                <w:bottom w:val="none" w:sz="0" w:space="0" w:color="auto"/>
                <w:right w:val="none" w:sz="0" w:space="0" w:color="auto"/>
              </w:divBdr>
            </w:div>
            <w:div w:id="920676816">
              <w:marLeft w:val="0"/>
              <w:marRight w:val="0"/>
              <w:marTop w:val="0"/>
              <w:marBottom w:val="0"/>
              <w:divBdr>
                <w:top w:val="none" w:sz="0" w:space="0" w:color="auto"/>
                <w:left w:val="none" w:sz="0" w:space="0" w:color="auto"/>
                <w:bottom w:val="none" w:sz="0" w:space="0" w:color="auto"/>
                <w:right w:val="none" w:sz="0" w:space="0" w:color="auto"/>
              </w:divBdr>
            </w:div>
            <w:div w:id="1757897990">
              <w:marLeft w:val="0"/>
              <w:marRight w:val="0"/>
              <w:marTop w:val="0"/>
              <w:marBottom w:val="0"/>
              <w:divBdr>
                <w:top w:val="none" w:sz="0" w:space="0" w:color="auto"/>
                <w:left w:val="none" w:sz="0" w:space="0" w:color="auto"/>
                <w:bottom w:val="none" w:sz="0" w:space="0" w:color="auto"/>
                <w:right w:val="none" w:sz="0" w:space="0" w:color="auto"/>
              </w:divBdr>
            </w:div>
            <w:div w:id="1190410403">
              <w:marLeft w:val="0"/>
              <w:marRight w:val="0"/>
              <w:marTop w:val="0"/>
              <w:marBottom w:val="0"/>
              <w:divBdr>
                <w:top w:val="none" w:sz="0" w:space="0" w:color="auto"/>
                <w:left w:val="none" w:sz="0" w:space="0" w:color="auto"/>
                <w:bottom w:val="none" w:sz="0" w:space="0" w:color="auto"/>
                <w:right w:val="none" w:sz="0" w:space="0" w:color="auto"/>
              </w:divBdr>
            </w:div>
            <w:div w:id="1335380758">
              <w:marLeft w:val="0"/>
              <w:marRight w:val="0"/>
              <w:marTop w:val="0"/>
              <w:marBottom w:val="0"/>
              <w:divBdr>
                <w:top w:val="none" w:sz="0" w:space="0" w:color="auto"/>
                <w:left w:val="none" w:sz="0" w:space="0" w:color="auto"/>
                <w:bottom w:val="none" w:sz="0" w:space="0" w:color="auto"/>
                <w:right w:val="none" w:sz="0" w:space="0" w:color="auto"/>
              </w:divBdr>
            </w:div>
            <w:div w:id="792409818">
              <w:marLeft w:val="0"/>
              <w:marRight w:val="0"/>
              <w:marTop w:val="0"/>
              <w:marBottom w:val="0"/>
              <w:divBdr>
                <w:top w:val="none" w:sz="0" w:space="0" w:color="auto"/>
                <w:left w:val="none" w:sz="0" w:space="0" w:color="auto"/>
                <w:bottom w:val="none" w:sz="0" w:space="0" w:color="auto"/>
                <w:right w:val="none" w:sz="0" w:space="0" w:color="auto"/>
              </w:divBdr>
            </w:div>
            <w:div w:id="1746682544">
              <w:marLeft w:val="0"/>
              <w:marRight w:val="0"/>
              <w:marTop w:val="0"/>
              <w:marBottom w:val="0"/>
              <w:divBdr>
                <w:top w:val="none" w:sz="0" w:space="0" w:color="auto"/>
                <w:left w:val="none" w:sz="0" w:space="0" w:color="auto"/>
                <w:bottom w:val="none" w:sz="0" w:space="0" w:color="auto"/>
                <w:right w:val="none" w:sz="0" w:space="0" w:color="auto"/>
              </w:divBdr>
            </w:div>
            <w:div w:id="1678265788">
              <w:marLeft w:val="0"/>
              <w:marRight w:val="0"/>
              <w:marTop w:val="0"/>
              <w:marBottom w:val="0"/>
              <w:divBdr>
                <w:top w:val="none" w:sz="0" w:space="0" w:color="auto"/>
                <w:left w:val="none" w:sz="0" w:space="0" w:color="auto"/>
                <w:bottom w:val="none" w:sz="0" w:space="0" w:color="auto"/>
                <w:right w:val="none" w:sz="0" w:space="0" w:color="auto"/>
              </w:divBdr>
            </w:div>
            <w:div w:id="1040279692">
              <w:marLeft w:val="0"/>
              <w:marRight w:val="0"/>
              <w:marTop w:val="0"/>
              <w:marBottom w:val="0"/>
              <w:divBdr>
                <w:top w:val="none" w:sz="0" w:space="0" w:color="auto"/>
                <w:left w:val="none" w:sz="0" w:space="0" w:color="auto"/>
                <w:bottom w:val="none" w:sz="0" w:space="0" w:color="auto"/>
                <w:right w:val="none" w:sz="0" w:space="0" w:color="auto"/>
              </w:divBdr>
            </w:div>
            <w:div w:id="1716661022">
              <w:marLeft w:val="0"/>
              <w:marRight w:val="0"/>
              <w:marTop w:val="0"/>
              <w:marBottom w:val="0"/>
              <w:divBdr>
                <w:top w:val="none" w:sz="0" w:space="0" w:color="auto"/>
                <w:left w:val="none" w:sz="0" w:space="0" w:color="auto"/>
                <w:bottom w:val="none" w:sz="0" w:space="0" w:color="auto"/>
                <w:right w:val="none" w:sz="0" w:space="0" w:color="auto"/>
              </w:divBdr>
            </w:div>
            <w:div w:id="1124688662">
              <w:marLeft w:val="0"/>
              <w:marRight w:val="0"/>
              <w:marTop w:val="0"/>
              <w:marBottom w:val="0"/>
              <w:divBdr>
                <w:top w:val="none" w:sz="0" w:space="0" w:color="auto"/>
                <w:left w:val="none" w:sz="0" w:space="0" w:color="auto"/>
                <w:bottom w:val="none" w:sz="0" w:space="0" w:color="auto"/>
                <w:right w:val="none" w:sz="0" w:space="0" w:color="auto"/>
              </w:divBdr>
            </w:div>
            <w:div w:id="1593006836">
              <w:marLeft w:val="0"/>
              <w:marRight w:val="0"/>
              <w:marTop w:val="0"/>
              <w:marBottom w:val="0"/>
              <w:divBdr>
                <w:top w:val="none" w:sz="0" w:space="0" w:color="auto"/>
                <w:left w:val="none" w:sz="0" w:space="0" w:color="auto"/>
                <w:bottom w:val="none" w:sz="0" w:space="0" w:color="auto"/>
                <w:right w:val="none" w:sz="0" w:space="0" w:color="auto"/>
              </w:divBdr>
            </w:div>
            <w:div w:id="1436245340">
              <w:marLeft w:val="0"/>
              <w:marRight w:val="0"/>
              <w:marTop w:val="0"/>
              <w:marBottom w:val="0"/>
              <w:divBdr>
                <w:top w:val="none" w:sz="0" w:space="0" w:color="auto"/>
                <w:left w:val="none" w:sz="0" w:space="0" w:color="auto"/>
                <w:bottom w:val="none" w:sz="0" w:space="0" w:color="auto"/>
                <w:right w:val="none" w:sz="0" w:space="0" w:color="auto"/>
              </w:divBdr>
            </w:div>
            <w:div w:id="871308659">
              <w:marLeft w:val="0"/>
              <w:marRight w:val="0"/>
              <w:marTop w:val="0"/>
              <w:marBottom w:val="0"/>
              <w:divBdr>
                <w:top w:val="none" w:sz="0" w:space="0" w:color="auto"/>
                <w:left w:val="none" w:sz="0" w:space="0" w:color="auto"/>
                <w:bottom w:val="none" w:sz="0" w:space="0" w:color="auto"/>
                <w:right w:val="none" w:sz="0" w:space="0" w:color="auto"/>
              </w:divBdr>
            </w:div>
            <w:div w:id="1704942937">
              <w:marLeft w:val="0"/>
              <w:marRight w:val="0"/>
              <w:marTop w:val="0"/>
              <w:marBottom w:val="0"/>
              <w:divBdr>
                <w:top w:val="none" w:sz="0" w:space="0" w:color="auto"/>
                <w:left w:val="none" w:sz="0" w:space="0" w:color="auto"/>
                <w:bottom w:val="none" w:sz="0" w:space="0" w:color="auto"/>
                <w:right w:val="none" w:sz="0" w:space="0" w:color="auto"/>
              </w:divBdr>
            </w:div>
            <w:div w:id="1103844780">
              <w:marLeft w:val="0"/>
              <w:marRight w:val="0"/>
              <w:marTop w:val="0"/>
              <w:marBottom w:val="0"/>
              <w:divBdr>
                <w:top w:val="none" w:sz="0" w:space="0" w:color="auto"/>
                <w:left w:val="none" w:sz="0" w:space="0" w:color="auto"/>
                <w:bottom w:val="none" w:sz="0" w:space="0" w:color="auto"/>
                <w:right w:val="none" w:sz="0" w:space="0" w:color="auto"/>
              </w:divBdr>
            </w:div>
            <w:div w:id="1055659884">
              <w:marLeft w:val="0"/>
              <w:marRight w:val="0"/>
              <w:marTop w:val="0"/>
              <w:marBottom w:val="0"/>
              <w:divBdr>
                <w:top w:val="none" w:sz="0" w:space="0" w:color="auto"/>
                <w:left w:val="none" w:sz="0" w:space="0" w:color="auto"/>
                <w:bottom w:val="none" w:sz="0" w:space="0" w:color="auto"/>
                <w:right w:val="none" w:sz="0" w:space="0" w:color="auto"/>
              </w:divBdr>
            </w:div>
            <w:div w:id="336004348">
              <w:marLeft w:val="0"/>
              <w:marRight w:val="0"/>
              <w:marTop w:val="0"/>
              <w:marBottom w:val="0"/>
              <w:divBdr>
                <w:top w:val="none" w:sz="0" w:space="0" w:color="auto"/>
                <w:left w:val="none" w:sz="0" w:space="0" w:color="auto"/>
                <w:bottom w:val="none" w:sz="0" w:space="0" w:color="auto"/>
                <w:right w:val="none" w:sz="0" w:space="0" w:color="auto"/>
              </w:divBdr>
            </w:div>
            <w:div w:id="850220675">
              <w:marLeft w:val="0"/>
              <w:marRight w:val="0"/>
              <w:marTop w:val="0"/>
              <w:marBottom w:val="0"/>
              <w:divBdr>
                <w:top w:val="none" w:sz="0" w:space="0" w:color="auto"/>
                <w:left w:val="none" w:sz="0" w:space="0" w:color="auto"/>
                <w:bottom w:val="none" w:sz="0" w:space="0" w:color="auto"/>
                <w:right w:val="none" w:sz="0" w:space="0" w:color="auto"/>
              </w:divBdr>
            </w:div>
            <w:div w:id="1928348274">
              <w:marLeft w:val="0"/>
              <w:marRight w:val="0"/>
              <w:marTop w:val="0"/>
              <w:marBottom w:val="0"/>
              <w:divBdr>
                <w:top w:val="none" w:sz="0" w:space="0" w:color="auto"/>
                <w:left w:val="none" w:sz="0" w:space="0" w:color="auto"/>
                <w:bottom w:val="none" w:sz="0" w:space="0" w:color="auto"/>
                <w:right w:val="none" w:sz="0" w:space="0" w:color="auto"/>
              </w:divBdr>
            </w:div>
            <w:div w:id="626817059">
              <w:marLeft w:val="0"/>
              <w:marRight w:val="0"/>
              <w:marTop w:val="0"/>
              <w:marBottom w:val="0"/>
              <w:divBdr>
                <w:top w:val="none" w:sz="0" w:space="0" w:color="auto"/>
                <w:left w:val="none" w:sz="0" w:space="0" w:color="auto"/>
                <w:bottom w:val="none" w:sz="0" w:space="0" w:color="auto"/>
                <w:right w:val="none" w:sz="0" w:space="0" w:color="auto"/>
              </w:divBdr>
            </w:div>
            <w:div w:id="37362143">
              <w:marLeft w:val="0"/>
              <w:marRight w:val="0"/>
              <w:marTop w:val="0"/>
              <w:marBottom w:val="0"/>
              <w:divBdr>
                <w:top w:val="none" w:sz="0" w:space="0" w:color="auto"/>
                <w:left w:val="none" w:sz="0" w:space="0" w:color="auto"/>
                <w:bottom w:val="none" w:sz="0" w:space="0" w:color="auto"/>
                <w:right w:val="none" w:sz="0" w:space="0" w:color="auto"/>
              </w:divBdr>
            </w:div>
            <w:div w:id="216163146">
              <w:marLeft w:val="0"/>
              <w:marRight w:val="0"/>
              <w:marTop w:val="0"/>
              <w:marBottom w:val="0"/>
              <w:divBdr>
                <w:top w:val="none" w:sz="0" w:space="0" w:color="auto"/>
                <w:left w:val="none" w:sz="0" w:space="0" w:color="auto"/>
                <w:bottom w:val="none" w:sz="0" w:space="0" w:color="auto"/>
                <w:right w:val="none" w:sz="0" w:space="0" w:color="auto"/>
              </w:divBdr>
            </w:div>
            <w:div w:id="561062367">
              <w:marLeft w:val="0"/>
              <w:marRight w:val="0"/>
              <w:marTop w:val="0"/>
              <w:marBottom w:val="0"/>
              <w:divBdr>
                <w:top w:val="none" w:sz="0" w:space="0" w:color="auto"/>
                <w:left w:val="none" w:sz="0" w:space="0" w:color="auto"/>
                <w:bottom w:val="none" w:sz="0" w:space="0" w:color="auto"/>
                <w:right w:val="none" w:sz="0" w:space="0" w:color="auto"/>
              </w:divBdr>
            </w:div>
            <w:div w:id="126945432">
              <w:marLeft w:val="0"/>
              <w:marRight w:val="0"/>
              <w:marTop w:val="0"/>
              <w:marBottom w:val="0"/>
              <w:divBdr>
                <w:top w:val="none" w:sz="0" w:space="0" w:color="auto"/>
                <w:left w:val="none" w:sz="0" w:space="0" w:color="auto"/>
                <w:bottom w:val="none" w:sz="0" w:space="0" w:color="auto"/>
                <w:right w:val="none" w:sz="0" w:space="0" w:color="auto"/>
              </w:divBdr>
            </w:div>
            <w:div w:id="1082917550">
              <w:marLeft w:val="0"/>
              <w:marRight w:val="0"/>
              <w:marTop w:val="0"/>
              <w:marBottom w:val="0"/>
              <w:divBdr>
                <w:top w:val="none" w:sz="0" w:space="0" w:color="auto"/>
                <w:left w:val="none" w:sz="0" w:space="0" w:color="auto"/>
                <w:bottom w:val="none" w:sz="0" w:space="0" w:color="auto"/>
                <w:right w:val="none" w:sz="0" w:space="0" w:color="auto"/>
              </w:divBdr>
            </w:div>
            <w:div w:id="1331525233">
              <w:marLeft w:val="0"/>
              <w:marRight w:val="0"/>
              <w:marTop w:val="0"/>
              <w:marBottom w:val="0"/>
              <w:divBdr>
                <w:top w:val="none" w:sz="0" w:space="0" w:color="auto"/>
                <w:left w:val="none" w:sz="0" w:space="0" w:color="auto"/>
                <w:bottom w:val="none" w:sz="0" w:space="0" w:color="auto"/>
                <w:right w:val="none" w:sz="0" w:space="0" w:color="auto"/>
              </w:divBdr>
            </w:div>
            <w:div w:id="1785269261">
              <w:marLeft w:val="0"/>
              <w:marRight w:val="0"/>
              <w:marTop w:val="0"/>
              <w:marBottom w:val="0"/>
              <w:divBdr>
                <w:top w:val="none" w:sz="0" w:space="0" w:color="auto"/>
                <w:left w:val="none" w:sz="0" w:space="0" w:color="auto"/>
                <w:bottom w:val="none" w:sz="0" w:space="0" w:color="auto"/>
                <w:right w:val="none" w:sz="0" w:space="0" w:color="auto"/>
              </w:divBdr>
            </w:div>
            <w:div w:id="1218936388">
              <w:marLeft w:val="0"/>
              <w:marRight w:val="0"/>
              <w:marTop w:val="0"/>
              <w:marBottom w:val="0"/>
              <w:divBdr>
                <w:top w:val="none" w:sz="0" w:space="0" w:color="auto"/>
                <w:left w:val="none" w:sz="0" w:space="0" w:color="auto"/>
                <w:bottom w:val="none" w:sz="0" w:space="0" w:color="auto"/>
                <w:right w:val="none" w:sz="0" w:space="0" w:color="auto"/>
              </w:divBdr>
            </w:div>
            <w:div w:id="676201393">
              <w:marLeft w:val="0"/>
              <w:marRight w:val="0"/>
              <w:marTop w:val="0"/>
              <w:marBottom w:val="0"/>
              <w:divBdr>
                <w:top w:val="none" w:sz="0" w:space="0" w:color="auto"/>
                <w:left w:val="none" w:sz="0" w:space="0" w:color="auto"/>
                <w:bottom w:val="none" w:sz="0" w:space="0" w:color="auto"/>
                <w:right w:val="none" w:sz="0" w:space="0" w:color="auto"/>
              </w:divBdr>
            </w:div>
            <w:div w:id="716052813">
              <w:marLeft w:val="0"/>
              <w:marRight w:val="0"/>
              <w:marTop w:val="0"/>
              <w:marBottom w:val="0"/>
              <w:divBdr>
                <w:top w:val="none" w:sz="0" w:space="0" w:color="auto"/>
                <w:left w:val="none" w:sz="0" w:space="0" w:color="auto"/>
                <w:bottom w:val="none" w:sz="0" w:space="0" w:color="auto"/>
                <w:right w:val="none" w:sz="0" w:space="0" w:color="auto"/>
              </w:divBdr>
            </w:div>
            <w:div w:id="893079830">
              <w:marLeft w:val="0"/>
              <w:marRight w:val="0"/>
              <w:marTop w:val="0"/>
              <w:marBottom w:val="0"/>
              <w:divBdr>
                <w:top w:val="none" w:sz="0" w:space="0" w:color="auto"/>
                <w:left w:val="none" w:sz="0" w:space="0" w:color="auto"/>
                <w:bottom w:val="none" w:sz="0" w:space="0" w:color="auto"/>
                <w:right w:val="none" w:sz="0" w:space="0" w:color="auto"/>
              </w:divBdr>
            </w:div>
            <w:div w:id="1379280632">
              <w:marLeft w:val="0"/>
              <w:marRight w:val="0"/>
              <w:marTop w:val="0"/>
              <w:marBottom w:val="0"/>
              <w:divBdr>
                <w:top w:val="none" w:sz="0" w:space="0" w:color="auto"/>
                <w:left w:val="none" w:sz="0" w:space="0" w:color="auto"/>
                <w:bottom w:val="none" w:sz="0" w:space="0" w:color="auto"/>
                <w:right w:val="none" w:sz="0" w:space="0" w:color="auto"/>
              </w:divBdr>
            </w:div>
            <w:div w:id="209539945">
              <w:marLeft w:val="0"/>
              <w:marRight w:val="0"/>
              <w:marTop w:val="0"/>
              <w:marBottom w:val="0"/>
              <w:divBdr>
                <w:top w:val="none" w:sz="0" w:space="0" w:color="auto"/>
                <w:left w:val="none" w:sz="0" w:space="0" w:color="auto"/>
                <w:bottom w:val="none" w:sz="0" w:space="0" w:color="auto"/>
                <w:right w:val="none" w:sz="0" w:space="0" w:color="auto"/>
              </w:divBdr>
            </w:div>
            <w:div w:id="356808814">
              <w:marLeft w:val="0"/>
              <w:marRight w:val="0"/>
              <w:marTop w:val="0"/>
              <w:marBottom w:val="0"/>
              <w:divBdr>
                <w:top w:val="none" w:sz="0" w:space="0" w:color="auto"/>
                <w:left w:val="none" w:sz="0" w:space="0" w:color="auto"/>
                <w:bottom w:val="none" w:sz="0" w:space="0" w:color="auto"/>
                <w:right w:val="none" w:sz="0" w:space="0" w:color="auto"/>
              </w:divBdr>
            </w:div>
            <w:div w:id="1100297110">
              <w:marLeft w:val="0"/>
              <w:marRight w:val="0"/>
              <w:marTop w:val="0"/>
              <w:marBottom w:val="0"/>
              <w:divBdr>
                <w:top w:val="none" w:sz="0" w:space="0" w:color="auto"/>
                <w:left w:val="none" w:sz="0" w:space="0" w:color="auto"/>
                <w:bottom w:val="none" w:sz="0" w:space="0" w:color="auto"/>
                <w:right w:val="none" w:sz="0" w:space="0" w:color="auto"/>
              </w:divBdr>
            </w:div>
            <w:div w:id="693270467">
              <w:marLeft w:val="0"/>
              <w:marRight w:val="0"/>
              <w:marTop w:val="0"/>
              <w:marBottom w:val="0"/>
              <w:divBdr>
                <w:top w:val="none" w:sz="0" w:space="0" w:color="auto"/>
                <w:left w:val="none" w:sz="0" w:space="0" w:color="auto"/>
                <w:bottom w:val="none" w:sz="0" w:space="0" w:color="auto"/>
                <w:right w:val="none" w:sz="0" w:space="0" w:color="auto"/>
              </w:divBdr>
            </w:div>
            <w:div w:id="533660152">
              <w:marLeft w:val="0"/>
              <w:marRight w:val="0"/>
              <w:marTop w:val="0"/>
              <w:marBottom w:val="0"/>
              <w:divBdr>
                <w:top w:val="none" w:sz="0" w:space="0" w:color="auto"/>
                <w:left w:val="none" w:sz="0" w:space="0" w:color="auto"/>
                <w:bottom w:val="none" w:sz="0" w:space="0" w:color="auto"/>
                <w:right w:val="none" w:sz="0" w:space="0" w:color="auto"/>
              </w:divBdr>
            </w:div>
            <w:div w:id="135270782">
              <w:marLeft w:val="0"/>
              <w:marRight w:val="0"/>
              <w:marTop w:val="0"/>
              <w:marBottom w:val="0"/>
              <w:divBdr>
                <w:top w:val="none" w:sz="0" w:space="0" w:color="auto"/>
                <w:left w:val="none" w:sz="0" w:space="0" w:color="auto"/>
                <w:bottom w:val="none" w:sz="0" w:space="0" w:color="auto"/>
                <w:right w:val="none" w:sz="0" w:space="0" w:color="auto"/>
              </w:divBdr>
            </w:div>
            <w:div w:id="303125874">
              <w:marLeft w:val="0"/>
              <w:marRight w:val="0"/>
              <w:marTop w:val="0"/>
              <w:marBottom w:val="0"/>
              <w:divBdr>
                <w:top w:val="none" w:sz="0" w:space="0" w:color="auto"/>
                <w:left w:val="none" w:sz="0" w:space="0" w:color="auto"/>
                <w:bottom w:val="none" w:sz="0" w:space="0" w:color="auto"/>
                <w:right w:val="none" w:sz="0" w:space="0" w:color="auto"/>
              </w:divBdr>
            </w:div>
            <w:div w:id="696782364">
              <w:marLeft w:val="0"/>
              <w:marRight w:val="0"/>
              <w:marTop w:val="0"/>
              <w:marBottom w:val="0"/>
              <w:divBdr>
                <w:top w:val="none" w:sz="0" w:space="0" w:color="auto"/>
                <w:left w:val="none" w:sz="0" w:space="0" w:color="auto"/>
                <w:bottom w:val="none" w:sz="0" w:space="0" w:color="auto"/>
                <w:right w:val="none" w:sz="0" w:space="0" w:color="auto"/>
              </w:divBdr>
            </w:div>
            <w:div w:id="1139613229">
              <w:marLeft w:val="0"/>
              <w:marRight w:val="0"/>
              <w:marTop w:val="0"/>
              <w:marBottom w:val="0"/>
              <w:divBdr>
                <w:top w:val="none" w:sz="0" w:space="0" w:color="auto"/>
                <w:left w:val="none" w:sz="0" w:space="0" w:color="auto"/>
                <w:bottom w:val="none" w:sz="0" w:space="0" w:color="auto"/>
                <w:right w:val="none" w:sz="0" w:space="0" w:color="auto"/>
              </w:divBdr>
            </w:div>
            <w:div w:id="733162928">
              <w:marLeft w:val="0"/>
              <w:marRight w:val="0"/>
              <w:marTop w:val="0"/>
              <w:marBottom w:val="0"/>
              <w:divBdr>
                <w:top w:val="none" w:sz="0" w:space="0" w:color="auto"/>
                <w:left w:val="none" w:sz="0" w:space="0" w:color="auto"/>
                <w:bottom w:val="none" w:sz="0" w:space="0" w:color="auto"/>
                <w:right w:val="none" w:sz="0" w:space="0" w:color="auto"/>
              </w:divBdr>
            </w:div>
            <w:div w:id="1467044873">
              <w:marLeft w:val="0"/>
              <w:marRight w:val="0"/>
              <w:marTop w:val="0"/>
              <w:marBottom w:val="0"/>
              <w:divBdr>
                <w:top w:val="none" w:sz="0" w:space="0" w:color="auto"/>
                <w:left w:val="none" w:sz="0" w:space="0" w:color="auto"/>
                <w:bottom w:val="none" w:sz="0" w:space="0" w:color="auto"/>
                <w:right w:val="none" w:sz="0" w:space="0" w:color="auto"/>
              </w:divBdr>
            </w:div>
            <w:div w:id="13654691">
              <w:marLeft w:val="0"/>
              <w:marRight w:val="0"/>
              <w:marTop w:val="0"/>
              <w:marBottom w:val="0"/>
              <w:divBdr>
                <w:top w:val="none" w:sz="0" w:space="0" w:color="auto"/>
                <w:left w:val="none" w:sz="0" w:space="0" w:color="auto"/>
                <w:bottom w:val="none" w:sz="0" w:space="0" w:color="auto"/>
                <w:right w:val="none" w:sz="0" w:space="0" w:color="auto"/>
              </w:divBdr>
            </w:div>
            <w:div w:id="1394618590">
              <w:marLeft w:val="0"/>
              <w:marRight w:val="0"/>
              <w:marTop w:val="0"/>
              <w:marBottom w:val="0"/>
              <w:divBdr>
                <w:top w:val="none" w:sz="0" w:space="0" w:color="auto"/>
                <w:left w:val="none" w:sz="0" w:space="0" w:color="auto"/>
                <w:bottom w:val="none" w:sz="0" w:space="0" w:color="auto"/>
                <w:right w:val="none" w:sz="0" w:space="0" w:color="auto"/>
              </w:divBdr>
            </w:div>
            <w:div w:id="1234271522">
              <w:marLeft w:val="0"/>
              <w:marRight w:val="0"/>
              <w:marTop w:val="0"/>
              <w:marBottom w:val="0"/>
              <w:divBdr>
                <w:top w:val="none" w:sz="0" w:space="0" w:color="auto"/>
                <w:left w:val="none" w:sz="0" w:space="0" w:color="auto"/>
                <w:bottom w:val="none" w:sz="0" w:space="0" w:color="auto"/>
                <w:right w:val="none" w:sz="0" w:space="0" w:color="auto"/>
              </w:divBdr>
            </w:div>
            <w:div w:id="478150846">
              <w:marLeft w:val="0"/>
              <w:marRight w:val="0"/>
              <w:marTop w:val="0"/>
              <w:marBottom w:val="0"/>
              <w:divBdr>
                <w:top w:val="none" w:sz="0" w:space="0" w:color="auto"/>
                <w:left w:val="none" w:sz="0" w:space="0" w:color="auto"/>
                <w:bottom w:val="none" w:sz="0" w:space="0" w:color="auto"/>
                <w:right w:val="none" w:sz="0" w:space="0" w:color="auto"/>
              </w:divBdr>
            </w:div>
            <w:div w:id="230240416">
              <w:marLeft w:val="0"/>
              <w:marRight w:val="0"/>
              <w:marTop w:val="0"/>
              <w:marBottom w:val="0"/>
              <w:divBdr>
                <w:top w:val="none" w:sz="0" w:space="0" w:color="auto"/>
                <w:left w:val="none" w:sz="0" w:space="0" w:color="auto"/>
                <w:bottom w:val="none" w:sz="0" w:space="0" w:color="auto"/>
                <w:right w:val="none" w:sz="0" w:space="0" w:color="auto"/>
              </w:divBdr>
            </w:div>
            <w:div w:id="160826044">
              <w:marLeft w:val="0"/>
              <w:marRight w:val="0"/>
              <w:marTop w:val="0"/>
              <w:marBottom w:val="0"/>
              <w:divBdr>
                <w:top w:val="none" w:sz="0" w:space="0" w:color="auto"/>
                <w:left w:val="none" w:sz="0" w:space="0" w:color="auto"/>
                <w:bottom w:val="none" w:sz="0" w:space="0" w:color="auto"/>
                <w:right w:val="none" w:sz="0" w:space="0" w:color="auto"/>
              </w:divBdr>
            </w:div>
            <w:div w:id="2069261756">
              <w:marLeft w:val="0"/>
              <w:marRight w:val="0"/>
              <w:marTop w:val="0"/>
              <w:marBottom w:val="0"/>
              <w:divBdr>
                <w:top w:val="none" w:sz="0" w:space="0" w:color="auto"/>
                <w:left w:val="none" w:sz="0" w:space="0" w:color="auto"/>
                <w:bottom w:val="none" w:sz="0" w:space="0" w:color="auto"/>
                <w:right w:val="none" w:sz="0" w:space="0" w:color="auto"/>
              </w:divBdr>
            </w:div>
            <w:div w:id="1589339990">
              <w:marLeft w:val="0"/>
              <w:marRight w:val="0"/>
              <w:marTop w:val="0"/>
              <w:marBottom w:val="0"/>
              <w:divBdr>
                <w:top w:val="none" w:sz="0" w:space="0" w:color="auto"/>
                <w:left w:val="none" w:sz="0" w:space="0" w:color="auto"/>
                <w:bottom w:val="none" w:sz="0" w:space="0" w:color="auto"/>
                <w:right w:val="none" w:sz="0" w:space="0" w:color="auto"/>
              </w:divBdr>
            </w:div>
            <w:div w:id="1746956476">
              <w:marLeft w:val="0"/>
              <w:marRight w:val="0"/>
              <w:marTop w:val="0"/>
              <w:marBottom w:val="0"/>
              <w:divBdr>
                <w:top w:val="none" w:sz="0" w:space="0" w:color="auto"/>
                <w:left w:val="none" w:sz="0" w:space="0" w:color="auto"/>
                <w:bottom w:val="none" w:sz="0" w:space="0" w:color="auto"/>
                <w:right w:val="none" w:sz="0" w:space="0" w:color="auto"/>
              </w:divBdr>
            </w:div>
            <w:div w:id="2059163847">
              <w:marLeft w:val="0"/>
              <w:marRight w:val="0"/>
              <w:marTop w:val="0"/>
              <w:marBottom w:val="0"/>
              <w:divBdr>
                <w:top w:val="none" w:sz="0" w:space="0" w:color="auto"/>
                <w:left w:val="none" w:sz="0" w:space="0" w:color="auto"/>
                <w:bottom w:val="none" w:sz="0" w:space="0" w:color="auto"/>
                <w:right w:val="none" w:sz="0" w:space="0" w:color="auto"/>
              </w:divBdr>
            </w:div>
            <w:div w:id="1987734715">
              <w:marLeft w:val="0"/>
              <w:marRight w:val="0"/>
              <w:marTop w:val="0"/>
              <w:marBottom w:val="0"/>
              <w:divBdr>
                <w:top w:val="none" w:sz="0" w:space="0" w:color="auto"/>
                <w:left w:val="none" w:sz="0" w:space="0" w:color="auto"/>
                <w:bottom w:val="none" w:sz="0" w:space="0" w:color="auto"/>
                <w:right w:val="none" w:sz="0" w:space="0" w:color="auto"/>
              </w:divBdr>
            </w:div>
            <w:div w:id="1525632787">
              <w:marLeft w:val="0"/>
              <w:marRight w:val="0"/>
              <w:marTop w:val="0"/>
              <w:marBottom w:val="0"/>
              <w:divBdr>
                <w:top w:val="none" w:sz="0" w:space="0" w:color="auto"/>
                <w:left w:val="none" w:sz="0" w:space="0" w:color="auto"/>
                <w:bottom w:val="none" w:sz="0" w:space="0" w:color="auto"/>
                <w:right w:val="none" w:sz="0" w:space="0" w:color="auto"/>
              </w:divBdr>
            </w:div>
            <w:div w:id="1005597052">
              <w:marLeft w:val="0"/>
              <w:marRight w:val="0"/>
              <w:marTop w:val="0"/>
              <w:marBottom w:val="0"/>
              <w:divBdr>
                <w:top w:val="none" w:sz="0" w:space="0" w:color="auto"/>
                <w:left w:val="none" w:sz="0" w:space="0" w:color="auto"/>
                <w:bottom w:val="none" w:sz="0" w:space="0" w:color="auto"/>
                <w:right w:val="none" w:sz="0" w:space="0" w:color="auto"/>
              </w:divBdr>
            </w:div>
            <w:div w:id="1790120823">
              <w:marLeft w:val="0"/>
              <w:marRight w:val="0"/>
              <w:marTop w:val="0"/>
              <w:marBottom w:val="0"/>
              <w:divBdr>
                <w:top w:val="none" w:sz="0" w:space="0" w:color="auto"/>
                <w:left w:val="none" w:sz="0" w:space="0" w:color="auto"/>
                <w:bottom w:val="none" w:sz="0" w:space="0" w:color="auto"/>
                <w:right w:val="none" w:sz="0" w:space="0" w:color="auto"/>
              </w:divBdr>
            </w:div>
            <w:div w:id="1035543171">
              <w:marLeft w:val="0"/>
              <w:marRight w:val="0"/>
              <w:marTop w:val="0"/>
              <w:marBottom w:val="0"/>
              <w:divBdr>
                <w:top w:val="none" w:sz="0" w:space="0" w:color="auto"/>
                <w:left w:val="none" w:sz="0" w:space="0" w:color="auto"/>
                <w:bottom w:val="none" w:sz="0" w:space="0" w:color="auto"/>
                <w:right w:val="none" w:sz="0" w:space="0" w:color="auto"/>
              </w:divBdr>
            </w:div>
            <w:div w:id="218370827">
              <w:marLeft w:val="0"/>
              <w:marRight w:val="0"/>
              <w:marTop w:val="0"/>
              <w:marBottom w:val="0"/>
              <w:divBdr>
                <w:top w:val="none" w:sz="0" w:space="0" w:color="auto"/>
                <w:left w:val="none" w:sz="0" w:space="0" w:color="auto"/>
                <w:bottom w:val="none" w:sz="0" w:space="0" w:color="auto"/>
                <w:right w:val="none" w:sz="0" w:space="0" w:color="auto"/>
              </w:divBdr>
            </w:div>
            <w:div w:id="125782894">
              <w:marLeft w:val="0"/>
              <w:marRight w:val="0"/>
              <w:marTop w:val="0"/>
              <w:marBottom w:val="0"/>
              <w:divBdr>
                <w:top w:val="none" w:sz="0" w:space="0" w:color="auto"/>
                <w:left w:val="none" w:sz="0" w:space="0" w:color="auto"/>
                <w:bottom w:val="none" w:sz="0" w:space="0" w:color="auto"/>
                <w:right w:val="none" w:sz="0" w:space="0" w:color="auto"/>
              </w:divBdr>
            </w:div>
            <w:div w:id="1533878026">
              <w:marLeft w:val="0"/>
              <w:marRight w:val="0"/>
              <w:marTop w:val="0"/>
              <w:marBottom w:val="0"/>
              <w:divBdr>
                <w:top w:val="none" w:sz="0" w:space="0" w:color="auto"/>
                <w:left w:val="none" w:sz="0" w:space="0" w:color="auto"/>
                <w:bottom w:val="none" w:sz="0" w:space="0" w:color="auto"/>
                <w:right w:val="none" w:sz="0" w:space="0" w:color="auto"/>
              </w:divBdr>
            </w:div>
            <w:div w:id="1472669254">
              <w:marLeft w:val="0"/>
              <w:marRight w:val="0"/>
              <w:marTop w:val="0"/>
              <w:marBottom w:val="0"/>
              <w:divBdr>
                <w:top w:val="none" w:sz="0" w:space="0" w:color="auto"/>
                <w:left w:val="none" w:sz="0" w:space="0" w:color="auto"/>
                <w:bottom w:val="none" w:sz="0" w:space="0" w:color="auto"/>
                <w:right w:val="none" w:sz="0" w:space="0" w:color="auto"/>
              </w:divBdr>
            </w:div>
            <w:div w:id="1459452895">
              <w:marLeft w:val="0"/>
              <w:marRight w:val="0"/>
              <w:marTop w:val="0"/>
              <w:marBottom w:val="0"/>
              <w:divBdr>
                <w:top w:val="none" w:sz="0" w:space="0" w:color="auto"/>
                <w:left w:val="none" w:sz="0" w:space="0" w:color="auto"/>
                <w:bottom w:val="none" w:sz="0" w:space="0" w:color="auto"/>
                <w:right w:val="none" w:sz="0" w:space="0" w:color="auto"/>
              </w:divBdr>
            </w:div>
            <w:div w:id="1356687722">
              <w:marLeft w:val="0"/>
              <w:marRight w:val="0"/>
              <w:marTop w:val="0"/>
              <w:marBottom w:val="0"/>
              <w:divBdr>
                <w:top w:val="none" w:sz="0" w:space="0" w:color="auto"/>
                <w:left w:val="none" w:sz="0" w:space="0" w:color="auto"/>
                <w:bottom w:val="none" w:sz="0" w:space="0" w:color="auto"/>
                <w:right w:val="none" w:sz="0" w:space="0" w:color="auto"/>
              </w:divBdr>
            </w:div>
            <w:div w:id="828522697">
              <w:marLeft w:val="0"/>
              <w:marRight w:val="0"/>
              <w:marTop w:val="0"/>
              <w:marBottom w:val="0"/>
              <w:divBdr>
                <w:top w:val="none" w:sz="0" w:space="0" w:color="auto"/>
                <w:left w:val="none" w:sz="0" w:space="0" w:color="auto"/>
                <w:bottom w:val="none" w:sz="0" w:space="0" w:color="auto"/>
                <w:right w:val="none" w:sz="0" w:space="0" w:color="auto"/>
              </w:divBdr>
            </w:div>
            <w:div w:id="51775164">
              <w:marLeft w:val="0"/>
              <w:marRight w:val="0"/>
              <w:marTop w:val="0"/>
              <w:marBottom w:val="0"/>
              <w:divBdr>
                <w:top w:val="none" w:sz="0" w:space="0" w:color="auto"/>
                <w:left w:val="none" w:sz="0" w:space="0" w:color="auto"/>
                <w:bottom w:val="none" w:sz="0" w:space="0" w:color="auto"/>
                <w:right w:val="none" w:sz="0" w:space="0" w:color="auto"/>
              </w:divBdr>
            </w:div>
            <w:div w:id="1968469662">
              <w:marLeft w:val="0"/>
              <w:marRight w:val="0"/>
              <w:marTop w:val="0"/>
              <w:marBottom w:val="0"/>
              <w:divBdr>
                <w:top w:val="none" w:sz="0" w:space="0" w:color="auto"/>
                <w:left w:val="none" w:sz="0" w:space="0" w:color="auto"/>
                <w:bottom w:val="none" w:sz="0" w:space="0" w:color="auto"/>
                <w:right w:val="none" w:sz="0" w:space="0" w:color="auto"/>
              </w:divBdr>
            </w:div>
            <w:div w:id="899902225">
              <w:marLeft w:val="0"/>
              <w:marRight w:val="0"/>
              <w:marTop w:val="0"/>
              <w:marBottom w:val="0"/>
              <w:divBdr>
                <w:top w:val="none" w:sz="0" w:space="0" w:color="auto"/>
                <w:left w:val="none" w:sz="0" w:space="0" w:color="auto"/>
                <w:bottom w:val="none" w:sz="0" w:space="0" w:color="auto"/>
                <w:right w:val="none" w:sz="0" w:space="0" w:color="auto"/>
              </w:divBdr>
            </w:div>
            <w:div w:id="537284072">
              <w:marLeft w:val="0"/>
              <w:marRight w:val="0"/>
              <w:marTop w:val="0"/>
              <w:marBottom w:val="0"/>
              <w:divBdr>
                <w:top w:val="none" w:sz="0" w:space="0" w:color="auto"/>
                <w:left w:val="none" w:sz="0" w:space="0" w:color="auto"/>
                <w:bottom w:val="none" w:sz="0" w:space="0" w:color="auto"/>
                <w:right w:val="none" w:sz="0" w:space="0" w:color="auto"/>
              </w:divBdr>
            </w:div>
            <w:div w:id="1806772222">
              <w:marLeft w:val="0"/>
              <w:marRight w:val="0"/>
              <w:marTop w:val="0"/>
              <w:marBottom w:val="0"/>
              <w:divBdr>
                <w:top w:val="none" w:sz="0" w:space="0" w:color="auto"/>
                <w:left w:val="none" w:sz="0" w:space="0" w:color="auto"/>
                <w:bottom w:val="none" w:sz="0" w:space="0" w:color="auto"/>
                <w:right w:val="none" w:sz="0" w:space="0" w:color="auto"/>
              </w:divBdr>
            </w:div>
            <w:div w:id="1397783658">
              <w:marLeft w:val="0"/>
              <w:marRight w:val="0"/>
              <w:marTop w:val="0"/>
              <w:marBottom w:val="0"/>
              <w:divBdr>
                <w:top w:val="none" w:sz="0" w:space="0" w:color="auto"/>
                <w:left w:val="none" w:sz="0" w:space="0" w:color="auto"/>
                <w:bottom w:val="none" w:sz="0" w:space="0" w:color="auto"/>
                <w:right w:val="none" w:sz="0" w:space="0" w:color="auto"/>
              </w:divBdr>
            </w:div>
            <w:div w:id="383868413">
              <w:marLeft w:val="0"/>
              <w:marRight w:val="0"/>
              <w:marTop w:val="0"/>
              <w:marBottom w:val="0"/>
              <w:divBdr>
                <w:top w:val="none" w:sz="0" w:space="0" w:color="auto"/>
                <w:left w:val="none" w:sz="0" w:space="0" w:color="auto"/>
                <w:bottom w:val="none" w:sz="0" w:space="0" w:color="auto"/>
                <w:right w:val="none" w:sz="0" w:space="0" w:color="auto"/>
              </w:divBdr>
            </w:div>
            <w:div w:id="1227716829">
              <w:marLeft w:val="0"/>
              <w:marRight w:val="0"/>
              <w:marTop w:val="0"/>
              <w:marBottom w:val="0"/>
              <w:divBdr>
                <w:top w:val="none" w:sz="0" w:space="0" w:color="auto"/>
                <w:left w:val="none" w:sz="0" w:space="0" w:color="auto"/>
                <w:bottom w:val="none" w:sz="0" w:space="0" w:color="auto"/>
                <w:right w:val="none" w:sz="0" w:space="0" w:color="auto"/>
              </w:divBdr>
            </w:div>
            <w:div w:id="1616476773">
              <w:marLeft w:val="0"/>
              <w:marRight w:val="0"/>
              <w:marTop w:val="0"/>
              <w:marBottom w:val="0"/>
              <w:divBdr>
                <w:top w:val="none" w:sz="0" w:space="0" w:color="auto"/>
                <w:left w:val="none" w:sz="0" w:space="0" w:color="auto"/>
                <w:bottom w:val="none" w:sz="0" w:space="0" w:color="auto"/>
                <w:right w:val="none" w:sz="0" w:space="0" w:color="auto"/>
              </w:divBdr>
            </w:div>
            <w:div w:id="35593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371650">
      <w:bodyDiv w:val="1"/>
      <w:marLeft w:val="0"/>
      <w:marRight w:val="0"/>
      <w:marTop w:val="0"/>
      <w:marBottom w:val="0"/>
      <w:divBdr>
        <w:top w:val="none" w:sz="0" w:space="0" w:color="auto"/>
        <w:left w:val="none" w:sz="0" w:space="0" w:color="auto"/>
        <w:bottom w:val="none" w:sz="0" w:space="0" w:color="auto"/>
        <w:right w:val="none" w:sz="0" w:space="0" w:color="auto"/>
      </w:divBdr>
    </w:div>
    <w:div w:id="493104916">
      <w:bodyDiv w:val="1"/>
      <w:marLeft w:val="0"/>
      <w:marRight w:val="0"/>
      <w:marTop w:val="0"/>
      <w:marBottom w:val="0"/>
      <w:divBdr>
        <w:top w:val="none" w:sz="0" w:space="0" w:color="auto"/>
        <w:left w:val="none" w:sz="0" w:space="0" w:color="auto"/>
        <w:bottom w:val="none" w:sz="0" w:space="0" w:color="auto"/>
        <w:right w:val="none" w:sz="0" w:space="0" w:color="auto"/>
      </w:divBdr>
      <w:divsChild>
        <w:div w:id="1897622600">
          <w:marLeft w:val="0"/>
          <w:marRight w:val="0"/>
          <w:marTop w:val="0"/>
          <w:marBottom w:val="0"/>
          <w:divBdr>
            <w:top w:val="none" w:sz="0" w:space="0" w:color="auto"/>
            <w:left w:val="none" w:sz="0" w:space="0" w:color="auto"/>
            <w:bottom w:val="none" w:sz="0" w:space="0" w:color="auto"/>
            <w:right w:val="none" w:sz="0" w:space="0" w:color="auto"/>
          </w:divBdr>
          <w:divsChild>
            <w:div w:id="15291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27777">
      <w:bodyDiv w:val="1"/>
      <w:marLeft w:val="0"/>
      <w:marRight w:val="0"/>
      <w:marTop w:val="0"/>
      <w:marBottom w:val="0"/>
      <w:divBdr>
        <w:top w:val="none" w:sz="0" w:space="0" w:color="auto"/>
        <w:left w:val="none" w:sz="0" w:space="0" w:color="auto"/>
        <w:bottom w:val="none" w:sz="0" w:space="0" w:color="auto"/>
        <w:right w:val="none" w:sz="0" w:space="0" w:color="auto"/>
      </w:divBdr>
    </w:div>
    <w:div w:id="583535675">
      <w:bodyDiv w:val="1"/>
      <w:marLeft w:val="0"/>
      <w:marRight w:val="0"/>
      <w:marTop w:val="0"/>
      <w:marBottom w:val="0"/>
      <w:divBdr>
        <w:top w:val="none" w:sz="0" w:space="0" w:color="auto"/>
        <w:left w:val="none" w:sz="0" w:space="0" w:color="auto"/>
        <w:bottom w:val="none" w:sz="0" w:space="0" w:color="auto"/>
        <w:right w:val="none" w:sz="0" w:space="0" w:color="auto"/>
      </w:divBdr>
    </w:div>
    <w:div w:id="639114668">
      <w:bodyDiv w:val="1"/>
      <w:marLeft w:val="0"/>
      <w:marRight w:val="0"/>
      <w:marTop w:val="0"/>
      <w:marBottom w:val="0"/>
      <w:divBdr>
        <w:top w:val="none" w:sz="0" w:space="0" w:color="auto"/>
        <w:left w:val="none" w:sz="0" w:space="0" w:color="auto"/>
        <w:bottom w:val="none" w:sz="0" w:space="0" w:color="auto"/>
        <w:right w:val="none" w:sz="0" w:space="0" w:color="auto"/>
      </w:divBdr>
    </w:div>
    <w:div w:id="644897121">
      <w:bodyDiv w:val="1"/>
      <w:marLeft w:val="0"/>
      <w:marRight w:val="0"/>
      <w:marTop w:val="0"/>
      <w:marBottom w:val="0"/>
      <w:divBdr>
        <w:top w:val="none" w:sz="0" w:space="0" w:color="auto"/>
        <w:left w:val="none" w:sz="0" w:space="0" w:color="auto"/>
        <w:bottom w:val="none" w:sz="0" w:space="0" w:color="auto"/>
        <w:right w:val="none" w:sz="0" w:space="0" w:color="auto"/>
      </w:divBdr>
    </w:div>
    <w:div w:id="721097076">
      <w:bodyDiv w:val="1"/>
      <w:marLeft w:val="0"/>
      <w:marRight w:val="0"/>
      <w:marTop w:val="0"/>
      <w:marBottom w:val="0"/>
      <w:divBdr>
        <w:top w:val="none" w:sz="0" w:space="0" w:color="auto"/>
        <w:left w:val="none" w:sz="0" w:space="0" w:color="auto"/>
        <w:bottom w:val="none" w:sz="0" w:space="0" w:color="auto"/>
        <w:right w:val="none" w:sz="0" w:space="0" w:color="auto"/>
      </w:divBdr>
    </w:div>
    <w:div w:id="791561661">
      <w:bodyDiv w:val="1"/>
      <w:marLeft w:val="0"/>
      <w:marRight w:val="0"/>
      <w:marTop w:val="0"/>
      <w:marBottom w:val="0"/>
      <w:divBdr>
        <w:top w:val="none" w:sz="0" w:space="0" w:color="auto"/>
        <w:left w:val="none" w:sz="0" w:space="0" w:color="auto"/>
        <w:bottom w:val="none" w:sz="0" w:space="0" w:color="auto"/>
        <w:right w:val="none" w:sz="0" w:space="0" w:color="auto"/>
      </w:divBdr>
    </w:div>
    <w:div w:id="885291800">
      <w:bodyDiv w:val="1"/>
      <w:marLeft w:val="0"/>
      <w:marRight w:val="0"/>
      <w:marTop w:val="0"/>
      <w:marBottom w:val="0"/>
      <w:divBdr>
        <w:top w:val="none" w:sz="0" w:space="0" w:color="auto"/>
        <w:left w:val="none" w:sz="0" w:space="0" w:color="auto"/>
        <w:bottom w:val="none" w:sz="0" w:space="0" w:color="auto"/>
        <w:right w:val="none" w:sz="0" w:space="0" w:color="auto"/>
      </w:divBdr>
    </w:div>
    <w:div w:id="1024596689">
      <w:bodyDiv w:val="1"/>
      <w:marLeft w:val="0"/>
      <w:marRight w:val="0"/>
      <w:marTop w:val="0"/>
      <w:marBottom w:val="0"/>
      <w:divBdr>
        <w:top w:val="none" w:sz="0" w:space="0" w:color="auto"/>
        <w:left w:val="none" w:sz="0" w:space="0" w:color="auto"/>
        <w:bottom w:val="none" w:sz="0" w:space="0" w:color="auto"/>
        <w:right w:val="none" w:sz="0" w:space="0" w:color="auto"/>
      </w:divBdr>
    </w:div>
    <w:div w:id="1265966088">
      <w:bodyDiv w:val="1"/>
      <w:marLeft w:val="0"/>
      <w:marRight w:val="0"/>
      <w:marTop w:val="0"/>
      <w:marBottom w:val="0"/>
      <w:divBdr>
        <w:top w:val="none" w:sz="0" w:space="0" w:color="auto"/>
        <w:left w:val="none" w:sz="0" w:space="0" w:color="auto"/>
        <w:bottom w:val="none" w:sz="0" w:space="0" w:color="auto"/>
        <w:right w:val="none" w:sz="0" w:space="0" w:color="auto"/>
      </w:divBdr>
    </w:div>
    <w:div w:id="1284725410">
      <w:bodyDiv w:val="1"/>
      <w:marLeft w:val="0"/>
      <w:marRight w:val="0"/>
      <w:marTop w:val="0"/>
      <w:marBottom w:val="0"/>
      <w:divBdr>
        <w:top w:val="none" w:sz="0" w:space="0" w:color="auto"/>
        <w:left w:val="none" w:sz="0" w:space="0" w:color="auto"/>
        <w:bottom w:val="none" w:sz="0" w:space="0" w:color="auto"/>
        <w:right w:val="none" w:sz="0" w:space="0" w:color="auto"/>
      </w:divBdr>
    </w:div>
    <w:div w:id="1362776807">
      <w:bodyDiv w:val="1"/>
      <w:marLeft w:val="0"/>
      <w:marRight w:val="0"/>
      <w:marTop w:val="0"/>
      <w:marBottom w:val="0"/>
      <w:divBdr>
        <w:top w:val="none" w:sz="0" w:space="0" w:color="auto"/>
        <w:left w:val="none" w:sz="0" w:space="0" w:color="auto"/>
        <w:bottom w:val="none" w:sz="0" w:space="0" w:color="auto"/>
        <w:right w:val="none" w:sz="0" w:space="0" w:color="auto"/>
      </w:divBdr>
    </w:div>
    <w:div w:id="1381976927">
      <w:bodyDiv w:val="1"/>
      <w:marLeft w:val="0"/>
      <w:marRight w:val="0"/>
      <w:marTop w:val="0"/>
      <w:marBottom w:val="0"/>
      <w:divBdr>
        <w:top w:val="none" w:sz="0" w:space="0" w:color="auto"/>
        <w:left w:val="none" w:sz="0" w:space="0" w:color="auto"/>
        <w:bottom w:val="none" w:sz="0" w:space="0" w:color="auto"/>
        <w:right w:val="none" w:sz="0" w:space="0" w:color="auto"/>
      </w:divBdr>
    </w:div>
    <w:div w:id="1424648326">
      <w:bodyDiv w:val="1"/>
      <w:marLeft w:val="0"/>
      <w:marRight w:val="0"/>
      <w:marTop w:val="0"/>
      <w:marBottom w:val="0"/>
      <w:divBdr>
        <w:top w:val="none" w:sz="0" w:space="0" w:color="auto"/>
        <w:left w:val="none" w:sz="0" w:space="0" w:color="auto"/>
        <w:bottom w:val="none" w:sz="0" w:space="0" w:color="auto"/>
        <w:right w:val="none" w:sz="0" w:space="0" w:color="auto"/>
      </w:divBdr>
    </w:div>
    <w:div w:id="1457331900">
      <w:bodyDiv w:val="1"/>
      <w:marLeft w:val="0"/>
      <w:marRight w:val="0"/>
      <w:marTop w:val="0"/>
      <w:marBottom w:val="0"/>
      <w:divBdr>
        <w:top w:val="none" w:sz="0" w:space="0" w:color="auto"/>
        <w:left w:val="none" w:sz="0" w:space="0" w:color="auto"/>
        <w:bottom w:val="none" w:sz="0" w:space="0" w:color="auto"/>
        <w:right w:val="none" w:sz="0" w:space="0" w:color="auto"/>
      </w:divBdr>
    </w:div>
    <w:div w:id="1581408371">
      <w:bodyDiv w:val="1"/>
      <w:marLeft w:val="0"/>
      <w:marRight w:val="0"/>
      <w:marTop w:val="0"/>
      <w:marBottom w:val="0"/>
      <w:divBdr>
        <w:top w:val="none" w:sz="0" w:space="0" w:color="auto"/>
        <w:left w:val="none" w:sz="0" w:space="0" w:color="auto"/>
        <w:bottom w:val="none" w:sz="0" w:space="0" w:color="auto"/>
        <w:right w:val="none" w:sz="0" w:space="0" w:color="auto"/>
      </w:divBdr>
    </w:div>
    <w:div w:id="1604074407">
      <w:bodyDiv w:val="1"/>
      <w:marLeft w:val="0"/>
      <w:marRight w:val="0"/>
      <w:marTop w:val="0"/>
      <w:marBottom w:val="0"/>
      <w:divBdr>
        <w:top w:val="none" w:sz="0" w:space="0" w:color="auto"/>
        <w:left w:val="none" w:sz="0" w:space="0" w:color="auto"/>
        <w:bottom w:val="none" w:sz="0" w:space="0" w:color="auto"/>
        <w:right w:val="none" w:sz="0" w:space="0" w:color="auto"/>
      </w:divBdr>
    </w:div>
    <w:div w:id="1619483854">
      <w:bodyDiv w:val="1"/>
      <w:marLeft w:val="0"/>
      <w:marRight w:val="0"/>
      <w:marTop w:val="0"/>
      <w:marBottom w:val="0"/>
      <w:divBdr>
        <w:top w:val="none" w:sz="0" w:space="0" w:color="auto"/>
        <w:left w:val="none" w:sz="0" w:space="0" w:color="auto"/>
        <w:bottom w:val="none" w:sz="0" w:space="0" w:color="auto"/>
        <w:right w:val="none" w:sz="0" w:space="0" w:color="auto"/>
      </w:divBdr>
    </w:div>
    <w:div w:id="1652514928">
      <w:bodyDiv w:val="1"/>
      <w:marLeft w:val="0"/>
      <w:marRight w:val="0"/>
      <w:marTop w:val="0"/>
      <w:marBottom w:val="0"/>
      <w:divBdr>
        <w:top w:val="none" w:sz="0" w:space="0" w:color="auto"/>
        <w:left w:val="none" w:sz="0" w:space="0" w:color="auto"/>
        <w:bottom w:val="none" w:sz="0" w:space="0" w:color="auto"/>
        <w:right w:val="none" w:sz="0" w:space="0" w:color="auto"/>
      </w:divBdr>
    </w:div>
    <w:div w:id="1722091682">
      <w:bodyDiv w:val="1"/>
      <w:marLeft w:val="0"/>
      <w:marRight w:val="0"/>
      <w:marTop w:val="0"/>
      <w:marBottom w:val="0"/>
      <w:divBdr>
        <w:top w:val="none" w:sz="0" w:space="0" w:color="auto"/>
        <w:left w:val="none" w:sz="0" w:space="0" w:color="auto"/>
        <w:bottom w:val="none" w:sz="0" w:space="0" w:color="auto"/>
        <w:right w:val="none" w:sz="0" w:space="0" w:color="auto"/>
      </w:divBdr>
    </w:div>
    <w:div w:id="1868786190">
      <w:bodyDiv w:val="1"/>
      <w:marLeft w:val="0"/>
      <w:marRight w:val="0"/>
      <w:marTop w:val="0"/>
      <w:marBottom w:val="0"/>
      <w:divBdr>
        <w:top w:val="none" w:sz="0" w:space="0" w:color="auto"/>
        <w:left w:val="none" w:sz="0" w:space="0" w:color="auto"/>
        <w:bottom w:val="none" w:sz="0" w:space="0" w:color="auto"/>
        <w:right w:val="none" w:sz="0" w:space="0" w:color="auto"/>
      </w:divBdr>
    </w:div>
    <w:div w:id="1879003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9.webp"/><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69.wmf"/><Relationship Id="rId138" Type="http://schemas.openxmlformats.org/officeDocument/2006/relationships/oleObject" Target="embeddings/oleObject28.bin"/><Relationship Id="rId159" Type="http://schemas.openxmlformats.org/officeDocument/2006/relationships/image" Target="media/image109.wmf"/><Relationship Id="rId170" Type="http://schemas.openxmlformats.org/officeDocument/2006/relationships/oleObject" Target="embeddings/oleObject44.bin"/><Relationship Id="rId191" Type="http://schemas.openxmlformats.org/officeDocument/2006/relationships/image" Target="media/image126.png"/><Relationship Id="rId107" Type="http://schemas.openxmlformats.org/officeDocument/2006/relationships/image" Target="media/image81.wmf"/><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oleObject" Target="embeddings/oleObject24.bin"/><Relationship Id="rId149" Type="http://schemas.openxmlformats.org/officeDocument/2006/relationships/image" Target="media/image104.wmf"/><Relationship Id="rId5" Type="http://schemas.openxmlformats.org/officeDocument/2006/relationships/webSettings" Target="webSettings.xml"/><Relationship Id="rId95" Type="http://schemas.openxmlformats.org/officeDocument/2006/relationships/oleObject" Target="embeddings/oleObject9.bin"/><Relationship Id="rId160" Type="http://schemas.openxmlformats.org/officeDocument/2006/relationships/oleObject" Target="embeddings/oleObject39.bin"/><Relationship Id="rId181" Type="http://schemas.openxmlformats.org/officeDocument/2006/relationships/image" Target="media/image120.png"/><Relationship Id="rId22" Type="http://schemas.openxmlformats.org/officeDocument/2006/relationships/image" Target="media/image10.jp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87.wmf"/><Relationship Id="rId139" Type="http://schemas.openxmlformats.org/officeDocument/2006/relationships/image" Target="media/image99.wmf"/><Relationship Id="rId85" Type="http://schemas.openxmlformats.org/officeDocument/2006/relationships/oleObject" Target="embeddings/oleObject4.bin"/><Relationship Id="rId150" Type="http://schemas.openxmlformats.org/officeDocument/2006/relationships/oleObject" Target="embeddings/oleObject34.bin"/><Relationship Id="rId171" Type="http://schemas.openxmlformats.org/officeDocument/2006/relationships/image" Target="media/image115.wmf"/><Relationship Id="rId192" Type="http://schemas.openxmlformats.org/officeDocument/2006/relationships/image" Target="media/image127.png"/><Relationship Id="rId12" Type="http://schemas.openxmlformats.org/officeDocument/2006/relationships/header" Target="header2.xml"/><Relationship Id="rId33" Type="http://schemas.openxmlformats.org/officeDocument/2006/relationships/image" Target="media/image21.png"/><Relationship Id="rId108" Type="http://schemas.openxmlformats.org/officeDocument/2006/relationships/oleObject" Target="embeddings/oleObject15.bin"/><Relationship Id="rId129" Type="http://schemas.openxmlformats.org/officeDocument/2006/relationships/image" Target="media/image93.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75.wmf"/><Relationship Id="rId140" Type="http://schemas.openxmlformats.org/officeDocument/2006/relationships/oleObject" Target="embeddings/oleObject29.bin"/><Relationship Id="rId161" Type="http://schemas.openxmlformats.org/officeDocument/2006/relationships/image" Target="media/image110.wmf"/><Relationship Id="rId182" Type="http://schemas.openxmlformats.org/officeDocument/2006/relationships/image" Target="media/image121.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oleObject" Target="embeddings/oleObject20.bin"/><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0.wmf"/><Relationship Id="rId130" Type="http://schemas.openxmlformats.org/officeDocument/2006/relationships/image" Target="media/image94.wmf"/><Relationship Id="rId151" Type="http://schemas.openxmlformats.org/officeDocument/2006/relationships/image" Target="media/image105.wmf"/><Relationship Id="rId172" Type="http://schemas.openxmlformats.org/officeDocument/2006/relationships/oleObject" Target="embeddings/oleObject45.bin"/><Relationship Id="rId193" Type="http://schemas.openxmlformats.org/officeDocument/2006/relationships/image" Target="media/image128.png"/><Relationship Id="rId13" Type="http://schemas.openxmlformats.org/officeDocument/2006/relationships/header" Target="header3.xml"/><Relationship Id="rId109" Type="http://schemas.openxmlformats.org/officeDocument/2006/relationships/image" Target="media/image82.wmf"/><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oleObject" Target="embeddings/oleObject10.bin"/><Relationship Id="rId120" Type="http://schemas.openxmlformats.org/officeDocument/2006/relationships/image" Target="media/image88.wmf"/><Relationship Id="rId141" Type="http://schemas.openxmlformats.org/officeDocument/2006/relationships/image" Target="media/image100.wmf"/><Relationship Id="rId7" Type="http://schemas.openxmlformats.org/officeDocument/2006/relationships/endnotes" Target="endnotes.xml"/><Relationship Id="rId162" Type="http://schemas.openxmlformats.org/officeDocument/2006/relationships/oleObject" Target="embeddings/oleObject40.bin"/><Relationship Id="rId183" Type="http://schemas.openxmlformats.org/officeDocument/2006/relationships/image" Target="media/image122.wmf"/><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oleObject" Target="embeddings/oleObject5.bin"/><Relationship Id="rId110" Type="http://schemas.openxmlformats.org/officeDocument/2006/relationships/oleObject" Target="embeddings/oleObject16.bin"/><Relationship Id="rId115" Type="http://schemas.openxmlformats.org/officeDocument/2006/relationships/image" Target="media/image85.wmf"/><Relationship Id="rId131" Type="http://schemas.openxmlformats.org/officeDocument/2006/relationships/oleObject" Target="embeddings/oleObject25.bin"/><Relationship Id="rId136" Type="http://schemas.openxmlformats.org/officeDocument/2006/relationships/oleObject" Target="embeddings/oleObject27.bin"/><Relationship Id="rId157" Type="http://schemas.openxmlformats.org/officeDocument/2006/relationships/image" Target="media/image108.wmf"/><Relationship Id="rId178" Type="http://schemas.openxmlformats.org/officeDocument/2006/relationships/oleObject" Target="embeddings/oleObject48.bin"/><Relationship Id="rId61" Type="http://schemas.openxmlformats.org/officeDocument/2006/relationships/image" Target="media/image49.png"/><Relationship Id="rId82" Type="http://schemas.openxmlformats.org/officeDocument/2006/relationships/image" Target="media/image68.wmf"/><Relationship Id="rId152" Type="http://schemas.openxmlformats.org/officeDocument/2006/relationships/oleObject" Target="embeddings/oleObject35.bin"/><Relationship Id="rId173" Type="http://schemas.openxmlformats.org/officeDocument/2006/relationships/image" Target="media/image116.wmf"/><Relationship Id="rId194" Type="http://schemas.openxmlformats.org/officeDocument/2006/relationships/image" Target="media/image129.png"/><Relationship Id="rId199" Type="http://schemas.openxmlformats.org/officeDocument/2006/relationships/footer" Target="footer3.xml"/><Relationship Id="rId203"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wmf"/><Relationship Id="rId100" Type="http://schemas.openxmlformats.org/officeDocument/2006/relationships/image" Target="media/image77.png"/><Relationship Id="rId105" Type="http://schemas.openxmlformats.org/officeDocument/2006/relationships/image" Target="media/image80.wmf"/><Relationship Id="rId126" Type="http://schemas.openxmlformats.org/officeDocument/2006/relationships/oleObject" Target="embeddings/oleObject23.bin"/><Relationship Id="rId147" Type="http://schemas.openxmlformats.org/officeDocument/2006/relationships/image" Target="media/image103.wmf"/><Relationship Id="rId168" Type="http://schemas.openxmlformats.org/officeDocument/2006/relationships/oleObject" Target="embeddings/oleObject43.bin"/><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oleObject" Target="embeddings/oleObject8.bin"/><Relationship Id="rId98" Type="http://schemas.openxmlformats.org/officeDocument/2006/relationships/image" Target="media/image76.wmf"/><Relationship Id="rId121" Type="http://schemas.openxmlformats.org/officeDocument/2006/relationships/oleObject" Target="embeddings/oleObject21.bin"/><Relationship Id="rId142" Type="http://schemas.openxmlformats.org/officeDocument/2006/relationships/oleObject" Target="embeddings/oleObject30.bin"/><Relationship Id="rId163" Type="http://schemas.openxmlformats.org/officeDocument/2006/relationships/image" Target="media/image111.wmf"/><Relationship Id="rId184" Type="http://schemas.openxmlformats.org/officeDocument/2006/relationships/oleObject" Target="embeddings/oleObject50.bin"/><Relationship Id="rId189" Type="http://schemas.openxmlformats.org/officeDocument/2006/relationships/image" Target="media/image125.wmf"/><Relationship Id="rId3" Type="http://schemas.openxmlformats.org/officeDocument/2006/relationships/styles" Target="styles.xml"/><Relationship Id="rId25" Type="http://schemas.openxmlformats.org/officeDocument/2006/relationships/image" Target="media/image13.webp"/><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oleObject" Target="embeddings/oleObject19.bin"/><Relationship Id="rId137" Type="http://schemas.openxmlformats.org/officeDocument/2006/relationships/image" Target="media/image98.wmf"/><Relationship Id="rId158" Type="http://schemas.openxmlformats.org/officeDocument/2006/relationships/oleObject" Target="embeddings/oleObject38.bin"/><Relationship Id="rId20" Type="http://schemas.openxmlformats.org/officeDocument/2006/relationships/image" Target="media/image8.webp"/><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oleObject" Target="embeddings/oleObject3.bin"/><Relationship Id="rId88" Type="http://schemas.openxmlformats.org/officeDocument/2006/relationships/image" Target="media/image71.wmf"/><Relationship Id="rId111" Type="http://schemas.openxmlformats.org/officeDocument/2006/relationships/image" Target="media/image83.wmf"/><Relationship Id="rId132" Type="http://schemas.openxmlformats.org/officeDocument/2006/relationships/image" Target="media/image95.png"/><Relationship Id="rId153" Type="http://schemas.openxmlformats.org/officeDocument/2006/relationships/image" Target="media/image106.wmf"/><Relationship Id="rId174" Type="http://schemas.openxmlformats.org/officeDocument/2006/relationships/oleObject" Target="embeddings/oleObject46.bin"/><Relationship Id="rId179" Type="http://schemas.openxmlformats.org/officeDocument/2006/relationships/image" Target="media/image119.wmf"/><Relationship Id="rId195" Type="http://schemas.openxmlformats.org/officeDocument/2006/relationships/image" Target="media/image130.wmf"/><Relationship Id="rId190" Type="http://schemas.openxmlformats.org/officeDocument/2006/relationships/oleObject" Target="embeddings/oleObject53.bin"/><Relationship Id="rId15" Type="http://schemas.openxmlformats.org/officeDocument/2006/relationships/image" Target="media/image3.jp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oleObject" Target="embeddings/oleObject14.bin"/><Relationship Id="rId127" Type="http://schemas.openxmlformats.org/officeDocument/2006/relationships/image" Target="media/image92.wmf"/><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oleObject" Target="embeddings/oleObject1.bin"/><Relationship Id="rId94" Type="http://schemas.openxmlformats.org/officeDocument/2006/relationships/image" Target="media/image74.wmf"/><Relationship Id="rId99" Type="http://schemas.openxmlformats.org/officeDocument/2006/relationships/oleObject" Target="embeddings/oleObject11.bin"/><Relationship Id="rId101" Type="http://schemas.openxmlformats.org/officeDocument/2006/relationships/image" Target="media/image78.wmf"/><Relationship Id="rId122" Type="http://schemas.openxmlformats.org/officeDocument/2006/relationships/image" Target="media/image89.wmf"/><Relationship Id="rId143" Type="http://schemas.openxmlformats.org/officeDocument/2006/relationships/image" Target="media/image101.wmf"/><Relationship Id="rId148" Type="http://schemas.openxmlformats.org/officeDocument/2006/relationships/oleObject" Target="embeddings/oleObject33.bin"/><Relationship Id="rId164" Type="http://schemas.openxmlformats.org/officeDocument/2006/relationships/oleObject" Target="embeddings/oleObject41.bin"/><Relationship Id="rId169" Type="http://schemas.openxmlformats.org/officeDocument/2006/relationships/image" Target="media/image114.wmf"/><Relationship Id="rId185" Type="http://schemas.openxmlformats.org/officeDocument/2006/relationships/image" Target="media/image123.wmf"/><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oleObject" Target="embeddings/oleObject49.bin"/><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oleObject" Target="embeddings/oleObject6.bin"/><Relationship Id="rId112" Type="http://schemas.openxmlformats.org/officeDocument/2006/relationships/oleObject" Target="embeddings/oleObject17.bin"/><Relationship Id="rId133" Type="http://schemas.openxmlformats.org/officeDocument/2006/relationships/image" Target="media/image96.wmf"/><Relationship Id="rId154" Type="http://schemas.openxmlformats.org/officeDocument/2006/relationships/oleObject" Target="embeddings/oleObject36.bin"/><Relationship Id="rId175" Type="http://schemas.openxmlformats.org/officeDocument/2006/relationships/image" Target="media/image117.wmf"/><Relationship Id="rId196" Type="http://schemas.openxmlformats.org/officeDocument/2006/relationships/oleObject" Target="embeddings/oleObject54.bin"/><Relationship Id="rId200" Type="http://schemas.openxmlformats.org/officeDocument/2006/relationships/header" Target="header5.xml"/><Relationship Id="rId16" Type="http://schemas.openxmlformats.org/officeDocument/2006/relationships/image" Target="media/image4.jp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6.wmf"/><Relationship Id="rId102" Type="http://schemas.openxmlformats.org/officeDocument/2006/relationships/oleObject" Target="embeddings/oleObject12.bin"/><Relationship Id="rId123" Type="http://schemas.openxmlformats.org/officeDocument/2006/relationships/oleObject" Target="embeddings/oleObject22.bin"/><Relationship Id="rId144" Type="http://schemas.openxmlformats.org/officeDocument/2006/relationships/oleObject" Target="embeddings/oleObject31.bin"/><Relationship Id="rId90" Type="http://schemas.openxmlformats.org/officeDocument/2006/relationships/image" Target="media/image72.wmf"/><Relationship Id="rId165" Type="http://schemas.openxmlformats.org/officeDocument/2006/relationships/image" Target="media/image112.wmf"/><Relationship Id="rId186" Type="http://schemas.openxmlformats.org/officeDocument/2006/relationships/oleObject" Target="embeddings/oleObject51.bin"/><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84.wmf"/><Relationship Id="rId134" Type="http://schemas.openxmlformats.org/officeDocument/2006/relationships/oleObject" Target="embeddings/oleObject26.bin"/><Relationship Id="rId80" Type="http://schemas.openxmlformats.org/officeDocument/2006/relationships/oleObject" Target="embeddings/oleObject2.bin"/><Relationship Id="rId155" Type="http://schemas.openxmlformats.org/officeDocument/2006/relationships/image" Target="media/image107.wmf"/><Relationship Id="rId176" Type="http://schemas.openxmlformats.org/officeDocument/2006/relationships/oleObject" Target="embeddings/oleObject47.bin"/><Relationship Id="rId197" Type="http://schemas.openxmlformats.org/officeDocument/2006/relationships/image" Target="media/image131.png"/><Relationship Id="rId201" Type="http://schemas.openxmlformats.org/officeDocument/2006/relationships/footer" Target="footer4.xml"/><Relationship Id="rId17" Type="http://schemas.openxmlformats.org/officeDocument/2006/relationships/image" Target="media/image5.jp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79.wmf"/><Relationship Id="rId124" Type="http://schemas.openxmlformats.org/officeDocument/2006/relationships/image" Target="media/image90.png"/><Relationship Id="rId70" Type="http://schemas.openxmlformats.org/officeDocument/2006/relationships/image" Target="media/image58.png"/><Relationship Id="rId91" Type="http://schemas.openxmlformats.org/officeDocument/2006/relationships/oleObject" Target="embeddings/oleObject7.bin"/><Relationship Id="rId145" Type="http://schemas.openxmlformats.org/officeDocument/2006/relationships/image" Target="media/image102.wmf"/><Relationship Id="rId166" Type="http://schemas.openxmlformats.org/officeDocument/2006/relationships/oleObject" Target="embeddings/oleObject42.bin"/><Relationship Id="rId187" Type="http://schemas.openxmlformats.org/officeDocument/2006/relationships/image" Target="media/image124.wmf"/><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oleObject" Target="embeddings/oleObject18.bin"/><Relationship Id="rId60" Type="http://schemas.openxmlformats.org/officeDocument/2006/relationships/image" Target="media/image48.png"/><Relationship Id="rId81" Type="http://schemas.openxmlformats.org/officeDocument/2006/relationships/image" Target="media/image67.png"/><Relationship Id="rId135" Type="http://schemas.openxmlformats.org/officeDocument/2006/relationships/image" Target="media/image97.wmf"/><Relationship Id="rId156" Type="http://schemas.openxmlformats.org/officeDocument/2006/relationships/oleObject" Target="embeddings/oleObject37.bin"/><Relationship Id="rId177" Type="http://schemas.openxmlformats.org/officeDocument/2006/relationships/image" Target="media/image118.wmf"/><Relationship Id="rId198" Type="http://schemas.openxmlformats.org/officeDocument/2006/relationships/header" Target="header4.xml"/><Relationship Id="rId202" Type="http://schemas.openxmlformats.org/officeDocument/2006/relationships/fontTable" Target="fontTable.xml"/><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oleObject" Target="embeddings/oleObject13.bin"/><Relationship Id="rId125" Type="http://schemas.openxmlformats.org/officeDocument/2006/relationships/image" Target="media/image91.wmf"/><Relationship Id="rId146" Type="http://schemas.openxmlformats.org/officeDocument/2006/relationships/oleObject" Target="embeddings/oleObject32.bin"/><Relationship Id="rId167" Type="http://schemas.openxmlformats.org/officeDocument/2006/relationships/image" Target="media/image113.wmf"/><Relationship Id="rId188" Type="http://schemas.openxmlformats.org/officeDocument/2006/relationships/oleObject" Target="embeddings/oleObject52.bin"/><Relationship Id="rId71" Type="http://schemas.openxmlformats.org/officeDocument/2006/relationships/image" Target="media/image59.png"/><Relationship Id="rId92" Type="http://schemas.openxmlformats.org/officeDocument/2006/relationships/image" Target="media/image73.wmf"/></Relationships>
</file>

<file path=word/_rels/settings.xml.rels><?xml version="1.0" encoding="UTF-8" standalone="yes"?>
<Relationships xmlns="http://schemas.openxmlformats.org/package/2006/relationships"><Relationship Id="rId1" Type="http://schemas.openxmlformats.org/officeDocument/2006/relationships/attachedTemplate" Target="file:///D:\TDT\TEMPLATE\1.%20Do%20an%20tot%20nghiep\MauDoantotnghiep.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Smi10</b:Tag>
    <b:SourceType>Book</b:SourceType>
    <b:Guid>{3A033EC4-F7D0-4FA6-9636-FF4BC16894EC}</b:Guid>
    <b:Author>
      <b:Author>
        <b:NameList>
          <b:Person>
            <b:Last>Smith</b:Last>
            <b:First>R.</b:First>
          </b:Person>
        </b:NameList>
      </b:Author>
    </b:Author>
    <b:Title>Rethinking teacher education: Teacher education in the knowledge age</b:Title>
    <b:Year>2010</b:Year>
    <b:City>Sydney</b:City>
    <b:Publisher>AACLM Press</b:Publisher>
    <b:CountryRegion>Australia</b:CountryRegion>
    <b:RefOrder>2</b:RefOrder>
  </b:Source>
  <b:Source>
    <b:Tag>Dem12</b:Tag>
    <b:SourceType>JournalArticle</b:SourceType>
    <b:Guid>{825890BA-BC1F-4012-8496-F396D8E918D6}</b:Guid>
    <b:Title>The use of individual education programs for children in Australian schools</b:Title>
    <b:Year>2012</b:Year>
    <b:Author>
      <b:Author>
        <b:NameList>
          <b:Person>
            <b:Last>Dempsey</b:Last>
            <b:First>I</b:First>
          </b:Person>
        </b:NameList>
      </b:Author>
    </b:Author>
    <b:JournalName>Australasian Journal of Special Education</b:JournalName>
    <b:Pages>21-31</b:Pages>
    <b:Volume>36</b:Volume>
    <b:Issue>1</b:Issue>
    <b:DOI>10.1017/jse.2012.5</b:DOI>
    <b:RefOrder>3</b:RefOrder>
  </b:Source>
  <b:Source>
    <b:Tag>Ric97</b:Tag>
    <b:SourceType>BookSection</b:SourceType>
    <b:Guid>{3AE911C3-D904-4D78-B0E0-A323F251B273}</b:Guid>
    <b:Title>Views on globalization</b:Title>
    <b:Year>1997</b:Year>
    <b:Pages>29-43</b:Pages>
    <b:Author>
      <b:Author>
        <b:NameList>
          <b:Person>
            <b:Last>Richards</b:Last>
            <b:First>K.</b:First>
            <b:Middle>C.</b:Middle>
          </b:Person>
        </b:NameList>
      </b:Author>
      <b:BookAuthor>
        <b:NameList>
          <b:Person>
            <b:Last>(Ed.)</b:Last>
            <b:First>H.</b:First>
            <b:Middle>L. Vivaldi</b:Middle>
          </b:Person>
        </b:NameList>
      </b:BookAuthor>
    </b:Author>
    <b:BookTitle>Australia in a global world</b:BookTitle>
    <b:City>Sydney</b:City>
    <b:Publisher>Century</b:Publisher>
    <b:CountryRegion>Australia</b:CountryRegion>
    <b:RefOrder>1</b:RefOrder>
  </b:Source>
  <b:Source>
    <b:Tag>Sch09</b:Tag>
    <b:SourceType>ConferenceProceedings</b:SourceType>
    <b:Guid>{9E68C38D-10FB-443D-A20F-C8AF4E512BA0}</b:Guid>
    <b:Title>Using student assessment to improve teaching and educational policy</b:Title>
    <b:Year>2009</b:Year>
    <b:Pages>12-14</b:Pages>
    <b:City>Melbourne, Australia</b:City>
    <b:Publisher>Australian Council for Educational Research</b:Publisher>
    <b:Author>
      <b:Author>
        <b:NameList>
          <b:Person>
            <b:Last>Scheinin</b:Last>
            <b:First>P.</b:First>
          </b:Person>
        </b:NameList>
      </b:Author>
      <b:Editor>
        <b:NameList>
          <b:Person>
            <b:Last>M. O'Keefe</b:Last>
            <b:First>E.</b:First>
            <b:Middle>Webb, &amp; K. Hoad (Eds.)</b:Middle>
          </b:Person>
        </b:NameList>
      </b:Editor>
    </b:Author>
    <b:ConferenceName>Assessment and student learning: Collecting, interpreting and using data to inform teaching</b:ConferenceName>
    <b:RefOrder>4</b:RefOrder>
  </b:Source>
  <b:Source>
    <b:Tag>Dud09</b:Tag>
    <b:SourceType>Report</b:SourceType>
    <b:Guid>{BC4E37E9-0DA6-4193-9033-8395EF38433B}</b:Guid>
    <b:Title>Intraprofessional relations in nursing: A case study</b:Title>
    <b:Year>2009</b:Year>
    <b:City>Sydney, Australia</b:City>
    <b:Publisher>University of Sydney</b:Publisher>
    <b:Author>
      <b:Author>
        <b:NameList>
          <b:Person>
            <b:Last>Duddle</b:Last>
            <b:First>M.</b:First>
          </b:Person>
        </b:NameList>
      </b:Author>
    </b:Author>
    <b:Institution>University of Sydney</b:Institution>
    <b:ThesisType>Unpublished doctoral thesis</b:ThesisType>
    <b:RefOrder>5</b:RefOrder>
  </b:Source>
  <b:Source>
    <b:Tag>Dep06</b:Tag>
    <b:SourceType>Misc</b:SourceType>
    <b:Guid>{958E8EBF-FD11-4FBC-8FA2-0E9F0D10CF64}</b:Guid>
    <b:Title>Delivering Australian Government services: Managing multiple channels</b:Title>
    <b:Year>2006</b:Year>
    <b:Publisher>Author</b:Publisher>
    <b:City>Canberra, Australia</b:City>
    <b:Author>
      <b:Author>
        <b:NameList>
          <b:Person>
            <b:Last>Administration</b:Last>
            <b:First>Department</b:First>
            <b:Middle>of Finance and</b:Middle>
          </b:Person>
        </b:NameList>
      </b:Author>
    </b:Author>
    <b:RefOrder>6</b:RefOrder>
  </b:Source>
  <b:Source>
    <b:Tag>Sim09</b:Tag>
    <b:SourceType>DocumentFromInternetSite</b:SourceType>
    <b:Guid>{AE1688CB-F191-42D9-B9DC-056B2525106A}</b:Guid>
    <b:Title>Price incentives and consumer payment behaviour</b:Title>
    <b:Year>2009</b:Year>
    <b:Author>
      <b:Author>
        <b:NameList>
          <b:Person>
            <b:Last>Simon</b:Last>
            <b:First>J.,</b:First>
            <b:Middle>Smith, K., &amp; West, T.</b:Middle>
          </b:Person>
        </b:NameList>
      </b:Author>
    </b:Author>
    <b:InternetSiteTitle>Reserve Bank of Australia website</b:InternetSiteTitle>
    <b:URL>http://www.rba.gov.au/ PublicationsAndResearch/RDP/RDP2009-04.html</b:URL>
    <b:YearAccessed>2011</b:YearAccessed>
    <b:MonthAccessed>March</b:MonthAccessed>
    <b:DayAccessed>21</b:DayAccessed>
    <b:RefOrder>7</b:RefOrder>
  </b:Source>
</b:Sources>
</file>

<file path=customXml/itemProps1.xml><?xml version="1.0" encoding="utf-8"?>
<ds:datastoreItem xmlns:ds="http://schemas.openxmlformats.org/officeDocument/2006/customXml" ds:itemID="{A2DB0F41-731B-47B0-8932-3AAA0D9C29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MauDoantotnghiep.dotm</Template>
  <TotalTime>3594</TotalTime>
  <Pages>118</Pages>
  <Words>21617</Words>
  <Characters>123218</Characters>
  <Application>Microsoft Office Word</Application>
  <DocSecurity>0</DocSecurity>
  <Lines>1026</Lines>
  <Paragraphs>289</Paragraphs>
  <ScaleCrop>false</ScaleCrop>
  <HeadingPairs>
    <vt:vector size="2" baseType="variant">
      <vt:variant>
        <vt:lpstr>Title</vt:lpstr>
      </vt:variant>
      <vt:variant>
        <vt:i4>1</vt:i4>
      </vt:variant>
    </vt:vector>
  </HeadingPairs>
  <TitlesOfParts>
    <vt:vector size="1" baseType="lpstr">
      <vt:lpstr>Engineering Document Template</vt:lpstr>
    </vt:vector>
  </TitlesOfParts>
  <Company>Arrive Technologies Vietnam</Company>
  <LinksUpToDate>false</LinksUpToDate>
  <CharactersWithSpaces>144546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Engineering Document Template</dc:title>
  <dc:subject>Engineering Design Document</dc:subject>
  <dc:creator>PHUONGTRAN</dc:creator>
  <cp:keywords>XXX-XXXXX-XX</cp:keywords>
  <dc:description/>
  <cp:lastModifiedBy>Pham Duy</cp:lastModifiedBy>
  <cp:revision>721</cp:revision>
  <cp:lastPrinted>2022-01-14T17:05:00Z</cp:lastPrinted>
  <dcterms:created xsi:type="dcterms:W3CDTF">2022-01-05T09:05:00Z</dcterms:created>
  <dcterms:modified xsi:type="dcterms:W3CDTF">2022-01-15T15:58:00Z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