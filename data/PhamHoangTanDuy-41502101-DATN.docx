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366D2D" w14:textId="77777777" w:rsidR="00007154"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xml:space="preserve">, LƯU TRỮ </w:t>
      </w:r>
    </w:p>
    <w:p w14:paraId="02BE5B4B" w14:textId="7D070B0B"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067AADEF" w:rsidR="00E91363" w:rsidRDefault="00A90214" w:rsidP="00007154">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E91363">
        <w:rPr>
          <w:szCs w:val="26"/>
        </w:rPr>
        <w:t xml:space="preserve"> </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5FFA4E2A" w14:textId="77777777" w:rsidR="002655DB" w:rsidRDefault="00662AA5">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"1-3" </w:instrText>
      </w:r>
      <w:r>
        <w:rPr>
          <w:b w:val="0"/>
          <w:bCs w:val="0"/>
          <w:i/>
          <w:iCs/>
          <w:caps w:val="0"/>
        </w:rPr>
        <w:fldChar w:fldCharType="separate"/>
      </w:r>
      <w:r w:rsidR="002655DB">
        <w:rPr>
          <w:noProof/>
        </w:rPr>
        <w:t>DANH MỤC HÌNH VẼ</w:t>
      </w:r>
      <w:r w:rsidR="002655DB">
        <w:rPr>
          <w:noProof/>
        </w:rPr>
        <w:tab/>
      </w:r>
      <w:r w:rsidR="002655DB">
        <w:rPr>
          <w:noProof/>
        </w:rPr>
        <w:fldChar w:fldCharType="begin"/>
      </w:r>
      <w:r w:rsidR="002655DB">
        <w:rPr>
          <w:noProof/>
        </w:rPr>
        <w:instrText xml:space="preserve"> PAGEREF _Toc92034014 \h </w:instrText>
      </w:r>
      <w:r w:rsidR="002655DB">
        <w:rPr>
          <w:noProof/>
        </w:rPr>
      </w:r>
      <w:r w:rsidR="002655DB">
        <w:rPr>
          <w:noProof/>
        </w:rPr>
        <w:fldChar w:fldCharType="separate"/>
      </w:r>
      <w:r w:rsidR="002655DB">
        <w:rPr>
          <w:noProof/>
        </w:rPr>
        <w:t>xiii</w:t>
      </w:r>
      <w:r w:rsidR="002655DB">
        <w:rPr>
          <w:noProof/>
        </w:rPr>
        <w:fldChar w:fldCharType="end"/>
      </w:r>
    </w:p>
    <w:p w14:paraId="2095922D"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_Toc92034015 \h </w:instrText>
      </w:r>
      <w:r>
        <w:rPr>
          <w:noProof/>
        </w:rPr>
      </w:r>
      <w:r>
        <w:rPr>
          <w:noProof/>
        </w:rPr>
        <w:fldChar w:fldCharType="separate"/>
      </w:r>
      <w:r>
        <w:rPr>
          <w:noProof/>
        </w:rPr>
        <w:t>xvi</w:t>
      </w:r>
      <w:r>
        <w:rPr>
          <w:noProof/>
        </w:rPr>
        <w:fldChar w:fldCharType="end"/>
      </w:r>
    </w:p>
    <w:p w14:paraId="251597EC"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_Toc92034016 \h </w:instrText>
      </w:r>
      <w:r>
        <w:rPr>
          <w:noProof/>
        </w:rPr>
      </w:r>
      <w:r>
        <w:rPr>
          <w:noProof/>
        </w:rPr>
        <w:fldChar w:fldCharType="separate"/>
      </w:r>
      <w:r>
        <w:rPr>
          <w:noProof/>
        </w:rPr>
        <w:t>xvii</w:t>
      </w:r>
      <w:r>
        <w:rPr>
          <w:noProof/>
        </w:rPr>
        <w:fldChar w:fldCharType="end"/>
      </w:r>
    </w:p>
    <w:p w14:paraId="48720ED4"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sidRPr="009B2037">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_Toc92034017 \h </w:instrText>
      </w:r>
      <w:r>
        <w:rPr>
          <w:noProof/>
        </w:rPr>
      </w:r>
      <w:r>
        <w:rPr>
          <w:noProof/>
        </w:rPr>
        <w:fldChar w:fldCharType="separate"/>
      </w:r>
      <w:r>
        <w:rPr>
          <w:noProof/>
        </w:rPr>
        <w:t>1</w:t>
      </w:r>
      <w:r>
        <w:rPr>
          <w:noProof/>
        </w:rPr>
        <w:fldChar w:fldCharType="end"/>
      </w:r>
    </w:p>
    <w:p w14:paraId="5AAFA98A"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_Toc92034018 \h </w:instrText>
      </w:r>
      <w:r>
        <w:rPr>
          <w:noProof/>
        </w:rPr>
      </w:r>
      <w:r>
        <w:rPr>
          <w:noProof/>
        </w:rPr>
        <w:fldChar w:fldCharType="separate"/>
      </w:r>
      <w:r>
        <w:rPr>
          <w:noProof/>
        </w:rPr>
        <w:t>1</w:t>
      </w:r>
      <w:r>
        <w:rPr>
          <w:noProof/>
        </w:rPr>
        <w:fldChar w:fldCharType="end"/>
      </w:r>
    </w:p>
    <w:p w14:paraId="2007FAC3"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_Toc92034019 \h </w:instrText>
      </w:r>
      <w:r>
        <w:rPr>
          <w:noProof/>
        </w:rPr>
      </w:r>
      <w:r>
        <w:rPr>
          <w:noProof/>
        </w:rPr>
        <w:fldChar w:fldCharType="separate"/>
      </w:r>
      <w:r>
        <w:rPr>
          <w:noProof/>
        </w:rPr>
        <w:t>1</w:t>
      </w:r>
      <w:r>
        <w:rPr>
          <w:noProof/>
        </w:rPr>
        <w:fldChar w:fldCharType="end"/>
      </w:r>
    </w:p>
    <w:p w14:paraId="6D2BC65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_Toc92034020 \h </w:instrText>
      </w:r>
      <w:r>
        <w:rPr>
          <w:noProof/>
        </w:rPr>
      </w:r>
      <w:r>
        <w:rPr>
          <w:noProof/>
        </w:rPr>
        <w:fldChar w:fldCharType="separate"/>
      </w:r>
      <w:r>
        <w:rPr>
          <w:noProof/>
        </w:rPr>
        <w:t>2</w:t>
      </w:r>
      <w:r>
        <w:rPr>
          <w:noProof/>
        </w:rPr>
        <w:fldChar w:fldCharType="end"/>
      </w:r>
    </w:p>
    <w:p w14:paraId="43648D43"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_Toc92034021 \h </w:instrText>
      </w:r>
      <w:r>
        <w:rPr>
          <w:noProof/>
        </w:rPr>
      </w:r>
      <w:r>
        <w:rPr>
          <w:noProof/>
        </w:rPr>
        <w:fldChar w:fldCharType="separate"/>
      </w:r>
      <w:r>
        <w:rPr>
          <w:noProof/>
        </w:rPr>
        <w:t>3</w:t>
      </w:r>
      <w:r>
        <w:rPr>
          <w:noProof/>
        </w:rPr>
        <w:fldChar w:fldCharType="end"/>
      </w:r>
    </w:p>
    <w:p w14:paraId="038C09DA"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_Toc92034022 \h </w:instrText>
      </w:r>
      <w:r>
        <w:rPr>
          <w:noProof/>
        </w:rPr>
      </w:r>
      <w:r>
        <w:rPr>
          <w:noProof/>
        </w:rPr>
        <w:fldChar w:fldCharType="separate"/>
      </w:r>
      <w:r>
        <w:rPr>
          <w:noProof/>
        </w:rPr>
        <w:t>3</w:t>
      </w:r>
      <w:r>
        <w:rPr>
          <w:noProof/>
        </w:rPr>
        <w:fldChar w:fldCharType="end"/>
      </w:r>
    </w:p>
    <w:p w14:paraId="2E62A0C0"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_Toc92034023 \h </w:instrText>
      </w:r>
      <w:r>
        <w:rPr>
          <w:noProof/>
        </w:rPr>
      </w:r>
      <w:r>
        <w:rPr>
          <w:noProof/>
        </w:rPr>
        <w:fldChar w:fldCharType="separate"/>
      </w:r>
      <w:r>
        <w:rPr>
          <w:noProof/>
        </w:rPr>
        <w:t>3</w:t>
      </w:r>
      <w:r>
        <w:rPr>
          <w:noProof/>
        </w:rPr>
        <w:fldChar w:fldCharType="end"/>
      </w:r>
    </w:p>
    <w:p w14:paraId="18BDB434"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_Toc92034024 \h </w:instrText>
      </w:r>
      <w:r>
        <w:rPr>
          <w:noProof/>
        </w:rPr>
      </w:r>
      <w:r>
        <w:rPr>
          <w:noProof/>
        </w:rPr>
        <w:fldChar w:fldCharType="separate"/>
      </w:r>
      <w:r>
        <w:rPr>
          <w:noProof/>
        </w:rPr>
        <w:t>4</w:t>
      </w:r>
      <w:r>
        <w:rPr>
          <w:noProof/>
        </w:rPr>
        <w:fldChar w:fldCharType="end"/>
      </w:r>
    </w:p>
    <w:p w14:paraId="40B6E92F"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_Toc92034025 \h </w:instrText>
      </w:r>
      <w:r>
        <w:rPr>
          <w:noProof/>
        </w:rPr>
      </w:r>
      <w:r>
        <w:rPr>
          <w:noProof/>
        </w:rPr>
        <w:fldChar w:fldCharType="separate"/>
      </w:r>
      <w:r>
        <w:rPr>
          <w:noProof/>
        </w:rPr>
        <w:t>4</w:t>
      </w:r>
      <w:r>
        <w:rPr>
          <w:noProof/>
        </w:rPr>
        <w:fldChar w:fldCharType="end"/>
      </w:r>
    </w:p>
    <w:p w14:paraId="441C960D"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_Toc92034026 \h </w:instrText>
      </w:r>
      <w:r>
        <w:rPr>
          <w:noProof/>
        </w:rPr>
      </w:r>
      <w:r>
        <w:rPr>
          <w:noProof/>
        </w:rPr>
        <w:fldChar w:fldCharType="separate"/>
      </w:r>
      <w:r>
        <w:rPr>
          <w:noProof/>
        </w:rPr>
        <w:t>4</w:t>
      </w:r>
      <w:r>
        <w:rPr>
          <w:noProof/>
        </w:rPr>
        <w:fldChar w:fldCharType="end"/>
      </w:r>
    </w:p>
    <w:p w14:paraId="17B552BB"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_Toc92034027 \h </w:instrText>
      </w:r>
      <w:r>
        <w:rPr>
          <w:noProof/>
        </w:rPr>
      </w:r>
      <w:r>
        <w:rPr>
          <w:noProof/>
        </w:rPr>
        <w:fldChar w:fldCharType="separate"/>
      </w:r>
      <w:r>
        <w:rPr>
          <w:noProof/>
        </w:rPr>
        <w:t>7</w:t>
      </w:r>
      <w:r>
        <w:rPr>
          <w:noProof/>
        </w:rPr>
        <w:fldChar w:fldCharType="end"/>
      </w:r>
    </w:p>
    <w:p w14:paraId="223399E4"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_Toc92034028 \h </w:instrText>
      </w:r>
      <w:r>
        <w:rPr>
          <w:noProof/>
        </w:rPr>
      </w:r>
      <w:r>
        <w:rPr>
          <w:noProof/>
        </w:rPr>
        <w:fldChar w:fldCharType="separate"/>
      </w:r>
      <w:r>
        <w:rPr>
          <w:noProof/>
        </w:rPr>
        <w:t>8</w:t>
      </w:r>
      <w:r>
        <w:rPr>
          <w:noProof/>
        </w:rPr>
        <w:fldChar w:fldCharType="end"/>
      </w:r>
    </w:p>
    <w:p w14:paraId="30A37E0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_Toc92034029 \h </w:instrText>
      </w:r>
      <w:r>
        <w:rPr>
          <w:noProof/>
        </w:rPr>
      </w:r>
      <w:r>
        <w:rPr>
          <w:noProof/>
        </w:rPr>
        <w:fldChar w:fldCharType="separate"/>
      </w:r>
      <w:r>
        <w:rPr>
          <w:noProof/>
        </w:rPr>
        <w:t>8</w:t>
      </w:r>
      <w:r>
        <w:rPr>
          <w:noProof/>
        </w:rPr>
        <w:fldChar w:fldCharType="end"/>
      </w:r>
    </w:p>
    <w:p w14:paraId="0B26568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_Toc92034030 \h </w:instrText>
      </w:r>
      <w:r>
        <w:rPr>
          <w:noProof/>
        </w:rPr>
      </w:r>
      <w:r>
        <w:rPr>
          <w:noProof/>
        </w:rPr>
        <w:fldChar w:fldCharType="separate"/>
      </w:r>
      <w:r>
        <w:rPr>
          <w:noProof/>
        </w:rPr>
        <w:t>10</w:t>
      </w:r>
      <w:r>
        <w:rPr>
          <w:noProof/>
        </w:rPr>
        <w:fldChar w:fldCharType="end"/>
      </w:r>
    </w:p>
    <w:p w14:paraId="58D1D17B"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_Toc92034031 \h </w:instrText>
      </w:r>
      <w:r>
        <w:rPr>
          <w:noProof/>
        </w:rPr>
      </w:r>
      <w:r>
        <w:rPr>
          <w:noProof/>
        </w:rPr>
        <w:fldChar w:fldCharType="separate"/>
      </w:r>
      <w:r>
        <w:rPr>
          <w:noProof/>
        </w:rPr>
        <w:t>12</w:t>
      </w:r>
      <w:r>
        <w:rPr>
          <w:noProof/>
        </w:rPr>
        <w:fldChar w:fldCharType="end"/>
      </w:r>
    </w:p>
    <w:p w14:paraId="045E3920"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_Toc92034032 \h </w:instrText>
      </w:r>
      <w:r>
        <w:rPr>
          <w:noProof/>
        </w:rPr>
      </w:r>
      <w:r>
        <w:rPr>
          <w:noProof/>
        </w:rPr>
        <w:fldChar w:fldCharType="separate"/>
      </w:r>
      <w:r>
        <w:rPr>
          <w:noProof/>
        </w:rPr>
        <w:t>12</w:t>
      </w:r>
      <w:r>
        <w:rPr>
          <w:noProof/>
        </w:rPr>
        <w:fldChar w:fldCharType="end"/>
      </w:r>
    </w:p>
    <w:p w14:paraId="2DC2212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_Toc92034033 \h </w:instrText>
      </w:r>
      <w:r>
        <w:rPr>
          <w:noProof/>
        </w:rPr>
      </w:r>
      <w:r>
        <w:rPr>
          <w:noProof/>
        </w:rPr>
        <w:fldChar w:fldCharType="separate"/>
      </w:r>
      <w:r>
        <w:rPr>
          <w:noProof/>
        </w:rPr>
        <w:t>13</w:t>
      </w:r>
      <w:r>
        <w:rPr>
          <w:noProof/>
        </w:rPr>
        <w:fldChar w:fldCharType="end"/>
      </w:r>
    </w:p>
    <w:p w14:paraId="0B7E5BD7"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_Toc92034034 \h </w:instrText>
      </w:r>
      <w:r>
        <w:rPr>
          <w:noProof/>
        </w:rPr>
      </w:r>
      <w:r>
        <w:rPr>
          <w:noProof/>
        </w:rPr>
        <w:fldChar w:fldCharType="separate"/>
      </w:r>
      <w:r>
        <w:rPr>
          <w:noProof/>
        </w:rPr>
        <w:t>14</w:t>
      </w:r>
      <w:r>
        <w:rPr>
          <w:noProof/>
        </w:rPr>
        <w:fldChar w:fldCharType="end"/>
      </w:r>
    </w:p>
    <w:p w14:paraId="099600F4"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_Toc92034035 \h </w:instrText>
      </w:r>
      <w:r>
        <w:rPr>
          <w:noProof/>
        </w:rPr>
      </w:r>
      <w:r>
        <w:rPr>
          <w:noProof/>
        </w:rPr>
        <w:fldChar w:fldCharType="separate"/>
      </w:r>
      <w:r>
        <w:rPr>
          <w:noProof/>
        </w:rPr>
        <w:t>14</w:t>
      </w:r>
      <w:r>
        <w:rPr>
          <w:noProof/>
        </w:rPr>
        <w:fldChar w:fldCharType="end"/>
      </w:r>
    </w:p>
    <w:p w14:paraId="5AAF4CCF"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_Toc92034036 \h </w:instrText>
      </w:r>
      <w:r>
        <w:rPr>
          <w:noProof/>
        </w:rPr>
      </w:r>
      <w:r>
        <w:rPr>
          <w:noProof/>
        </w:rPr>
        <w:fldChar w:fldCharType="separate"/>
      </w:r>
      <w:r>
        <w:rPr>
          <w:noProof/>
        </w:rPr>
        <w:t>16</w:t>
      </w:r>
      <w:r>
        <w:rPr>
          <w:noProof/>
        </w:rPr>
        <w:fldChar w:fldCharType="end"/>
      </w:r>
    </w:p>
    <w:p w14:paraId="12227592"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_Toc92034037 \h </w:instrText>
      </w:r>
      <w:r>
        <w:rPr>
          <w:noProof/>
        </w:rPr>
      </w:r>
      <w:r>
        <w:rPr>
          <w:noProof/>
        </w:rPr>
        <w:fldChar w:fldCharType="separate"/>
      </w:r>
      <w:r>
        <w:rPr>
          <w:noProof/>
        </w:rPr>
        <w:t>17</w:t>
      </w:r>
      <w:r>
        <w:rPr>
          <w:noProof/>
        </w:rPr>
        <w:fldChar w:fldCharType="end"/>
      </w:r>
    </w:p>
    <w:p w14:paraId="4F0529BF"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_Toc92034038 \h </w:instrText>
      </w:r>
      <w:r>
        <w:rPr>
          <w:noProof/>
        </w:rPr>
      </w:r>
      <w:r>
        <w:rPr>
          <w:noProof/>
        </w:rPr>
        <w:fldChar w:fldCharType="separate"/>
      </w:r>
      <w:r>
        <w:rPr>
          <w:noProof/>
        </w:rPr>
        <w:t>17</w:t>
      </w:r>
      <w:r>
        <w:rPr>
          <w:noProof/>
        </w:rPr>
        <w:fldChar w:fldCharType="end"/>
      </w:r>
    </w:p>
    <w:p w14:paraId="141F57B6"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_Toc92034039 \h </w:instrText>
      </w:r>
      <w:r>
        <w:rPr>
          <w:noProof/>
        </w:rPr>
      </w:r>
      <w:r>
        <w:rPr>
          <w:noProof/>
        </w:rPr>
        <w:fldChar w:fldCharType="separate"/>
      </w:r>
      <w:r>
        <w:rPr>
          <w:noProof/>
        </w:rPr>
        <w:t>17</w:t>
      </w:r>
      <w:r>
        <w:rPr>
          <w:noProof/>
        </w:rPr>
        <w:fldChar w:fldCharType="end"/>
      </w:r>
    </w:p>
    <w:p w14:paraId="117493FF"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_Toc92034040 \h </w:instrText>
      </w:r>
      <w:r>
        <w:rPr>
          <w:noProof/>
        </w:rPr>
      </w:r>
      <w:r>
        <w:rPr>
          <w:noProof/>
        </w:rPr>
        <w:fldChar w:fldCharType="separate"/>
      </w:r>
      <w:r>
        <w:rPr>
          <w:noProof/>
        </w:rPr>
        <w:t>18</w:t>
      </w:r>
      <w:r>
        <w:rPr>
          <w:noProof/>
        </w:rPr>
        <w:fldChar w:fldCharType="end"/>
      </w:r>
    </w:p>
    <w:p w14:paraId="405E5DED"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_Toc92034041 \h </w:instrText>
      </w:r>
      <w:r>
        <w:rPr>
          <w:noProof/>
        </w:rPr>
      </w:r>
      <w:r>
        <w:rPr>
          <w:noProof/>
        </w:rPr>
        <w:fldChar w:fldCharType="separate"/>
      </w:r>
      <w:r>
        <w:rPr>
          <w:noProof/>
        </w:rPr>
        <w:t>19</w:t>
      </w:r>
      <w:r>
        <w:rPr>
          <w:noProof/>
        </w:rPr>
        <w:fldChar w:fldCharType="end"/>
      </w:r>
    </w:p>
    <w:p w14:paraId="7F462117"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_Toc92034042 \h </w:instrText>
      </w:r>
      <w:r>
        <w:rPr>
          <w:noProof/>
        </w:rPr>
      </w:r>
      <w:r>
        <w:rPr>
          <w:noProof/>
        </w:rPr>
        <w:fldChar w:fldCharType="separate"/>
      </w:r>
      <w:r>
        <w:rPr>
          <w:noProof/>
        </w:rPr>
        <w:t>19</w:t>
      </w:r>
      <w:r>
        <w:rPr>
          <w:noProof/>
        </w:rPr>
        <w:fldChar w:fldCharType="end"/>
      </w:r>
    </w:p>
    <w:p w14:paraId="407060F2"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_Toc92034043 \h </w:instrText>
      </w:r>
      <w:r>
        <w:rPr>
          <w:noProof/>
        </w:rPr>
      </w:r>
      <w:r>
        <w:rPr>
          <w:noProof/>
        </w:rPr>
        <w:fldChar w:fldCharType="separate"/>
      </w:r>
      <w:r>
        <w:rPr>
          <w:noProof/>
        </w:rPr>
        <w:t>19</w:t>
      </w:r>
      <w:r>
        <w:rPr>
          <w:noProof/>
        </w:rPr>
        <w:fldChar w:fldCharType="end"/>
      </w:r>
    </w:p>
    <w:p w14:paraId="32440BD7"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_Toc92034044 \h </w:instrText>
      </w:r>
      <w:r>
        <w:rPr>
          <w:noProof/>
        </w:rPr>
      </w:r>
      <w:r>
        <w:rPr>
          <w:noProof/>
        </w:rPr>
        <w:fldChar w:fldCharType="separate"/>
      </w:r>
      <w:r>
        <w:rPr>
          <w:noProof/>
        </w:rPr>
        <w:t>20</w:t>
      </w:r>
      <w:r>
        <w:rPr>
          <w:noProof/>
        </w:rPr>
        <w:fldChar w:fldCharType="end"/>
      </w:r>
    </w:p>
    <w:p w14:paraId="77870E78"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_Toc92034045 \h </w:instrText>
      </w:r>
      <w:r>
        <w:rPr>
          <w:noProof/>
        </w:rPr>
      </w:r>
      <w:r>
        <w:rPr>
          <w:noProof/>
        </w:rPr>
        <w:fldChar w:fldCharType="separate"/>
      </w:r>
      <w:r>
        <w:rPr>
          <w:noProof/>
        </w:rPr>
        <w:t>21</w:t>
      </w:r>
      <w:r>
        <w:rPr>
          <w:noProof/>
        </w:rPr>
        <w:fldChar w:fldCharType="end"/>
      </w:r>
    </w:p>
    <w:p w14:paraId="134309DB"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_Toc92034046 \h </w:instrText>
      </w:r>
      <w:r>
        <w:rPr>
          <w:noProof/>
        </w:rPr>
      </w:r>
      <w:r>
        <w:rPr>
          <w:noProof/>
        </w:rPr>
        <w:fldChar w:fldCharType="separate"/>
      </w:r>
      <w:r>
        <w:rPr>
          <w:noProof/>
        </w:rPr>
        <w:t>21</w:t>
      </w:r>
      <w:r>
        <w:rPr>
          <w:noProof/>
        </w:rPr>
        <w:fldChar w:fldCharType="end"/>
      </w:r>
    </w:p>
    <w:p w14:paraId="0DDDDE91"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_Toc92034047 \h </w:instrText>
      </w:r>
      <w:r>
        <w:rPr>
          <w:noProof/>
        </w:rPr>
      </w:r>
      <w:r>
        <w:rPr>
          <w:noProof/>
        </w:rPr>
        <w:fldChar w:fldCharType="separate"/>
      </w:r>
      <w:r>
        <w:rPr>
          <w:noProof/>
        </w:rPr>
        <w:t>23</w:t>
      </w:r>
      <w:r>
        <w:rPr>
          <w:noProof/>
        </w:rPr>
        <w:fldChar w:fldCharType="end"/>
      </w:r>
    </w:p>
    <w:p w14:paraId="13B02982"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_Toc92034048 \h </w:instrText>
      </w:r>
      <w:r>
        <w:rPr>
          <w:noProof/>
        </w:rPr>
      </w:r>
      <w:r>
        <w:rPr>
          <w:noProof/>
        </w:rPr>
        <w:fldChar w:fldCharType="separate"/>
      </w:r>
      <w:r>
        <w:rPr>
          <w:noProof/>
        </w:rPr>
        <w:t>30</w:t>
      </w:r>
      <w:r>
        <w:rPr>
          <w:noProof/>
        </w:rPr>
        <w:fldChar w:fldCharType="end"/>
      </w:r>
    </w:p>
    <w:p w14:paraId="683528FB"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_Toc92034049 \h </w:instrText>
      </w:r>
      <w:r>
        <w:rPr>
          <w:noProof/>
        </w:rPr>
      </w:r>
      <w:r>
        <w:rPr>
          <w:noProof/>
        </w:rPr>
        <w:fldChar w:fldCharType="separate"/>
      </w:r>
      <w:r>
        <w:rPr>
          <w:noProof/>
        </w:rPr>
        <w:t>30</w:t>
      </w:r>
      <w:r>
        <w:rPr>
          <w:noProof/>
        </w:rPr>
        <w:fldChar w:fldCharType="end"/>
      </w:r>
    </w:p>
    <w:p w14:paraId="5A720D5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_Toc92034050 \h </w:instrText>
      </w:r>
      <w:r>
        <w:rPr>
          <w:noProof/>
        </w:rPr>
      </w:r>
      <w:r>
        <w:rPr>
          <w:noProof/>
        </w:rPr>
        <w:fldChar w:fldCharType="separate"/>
      </w:r>
      <w:r>
        <w:rPr>
          <w:noProof/>
        </w:rPr>
        <w:t>30</w:t>
      </w:r>
      <w:r>
        <w:rPr>
          <w:noProof/>
        </w:rPr>
        <w:fldChar w:fldCharType="end"/>
      </w:r>
    </w:p>
    <w:p w14:paraId="64766226"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_Toc92034051 \h </w:instrText>
      </w:r>
      <w:r>
        <w:rPr>
          <w:noProof/>
        </w:rPr>
      </w:r>
      <w:r>
        <w:rPr>
          <w:noProof/>
        </w:rPr>
        <w:fldChar w:fldCharType="separate"/>
      </w:r>
      <w:r>
        <w:rPr>
          <w:noProof/>
        </w:rPr>
        <w:t>38</w:t>
      </w:r>
      <w:r>
        <w:rPr>
          <w:noProof/>
        </w:rPr>
        <w:fldChar w:fldCharType="end"/>
      </w:r>
    </w:p>
    <w:p w14:paraId="2CA037B4"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_Toc92034052 \h </w:instrText>
      </w:r>
      <w:r>
        <w:rPr>
          <w:noProof/>
        </w:rPr>
      </w:r>
      <w:r>
        <w:rPr>
          <w:noProof/>
        </w:rPr>
        <w:fldChar w:fldCharType="separate"/>
      </w:r>
      <w:r>
        <w:rPr>
          <w:noProof/>
        </w:rPr>
        <w:t>38</w:t>
      </w:r>
      <w:r>
        <w:rPr>
          <w:noProof/>
        </w:rPr>
        <w:fldChar w:fldCharType="end"/>
      </w:r>
    </w:p>
    <w:p w14:paraId="1985BD73"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_Toc92034053 \h </w:instrText>
      </w:r>
      <w:r>
        <w:rPr>
          <w:noProof/>
        </w:rPr>
      </w:r>
      <w:r>
        <w:rPr>
          <w:noProof/>
        </w:rPr>
        <w:fldChar w:fldCharType="separate"/>
      </w:r>
      <w:r>
        <w:rPr>
          <w:noProof/>
        </w:rPr>
        <w:t>41</w:t>
      </w:r>
      <w:r>
        <w:rPr>
          <w:noProof/>
        </w:rPr>
        <w:fldChar w:fldCharType="end"/>
      </w:r>
    </w:p>
    <w:p w14:paraId="3AC19C13"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_Toc92034054 \h </w:instrText>
      </w:r>
      <w:r>
        <w:rPr>
          <w:noProof/>
        </w:rPr>
      </w:r>
      <w:r>
        <w:rPr>
          <w:noProof/>
        </w:rPr>
        <w:fldChar w:fldCharType="separate"/>
      </w:r>
      <w:r>
        <w:rPr>
          <w:noProof/>
        </w:rPr>
        <w:t>43</w:t>
      </w:r>
      <w:r>
        <w:rPr>
          <w:noProof/>
        </w:rPr>
        <w:fldChar w:fldCharType="end"/>
      </w:r>
    </w:p>
    <w:p w14:paraId="308D60B1"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_Toc92034055 \h </w:instrText>
      </w:r>
      <w:r>
        <w:rPr>
          <w:noProof/>
        </w:rPr>
      </w:r>
      <w:r>
        <w:rPr>
          <w:noProof/>
        </w:rPr>
        <w:fldChar w:fldCharType="separate"/>
      </w:r>
      <w:r>
        <w:rPr>
          <w:noProof/>
        </w:rPr>
        <w:t>45</w:t>
      </w:r>
      <w:r>
        <w:rPr>
          <w:noProof/>
        </w:rPr>
        <w:fldChar w:fldCharType="end"/>
      </w:r>
    </w:p>
    <w:p w14:paraId="3AC32D55"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_Toc92034056 \h </w:instrText>
      </w:r>
      <w:r>
        <w:rPr>
          <w:noProof/>
        </w:rPr>
      </w:r>
      <w:r>
        <w:rPr>
          <w:noProof/>
        </w:rPr>
        <w:fldChar w:fldCharType="separate"/>
      </w:r>
      <w:r>
        <w:rPr>
          <w:noProof/>
        </w:rPr>
        <w:t>45</w:t>
      </w:r>
      <w:r>
        <w:rPr>
          <w:noProof/>
        </w:rPr>
        <w:fldChar w:fldCharType="end"/>
      </w:r>
    </w:p>
    <w:p w14:paraId="6CAEF73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_Toc92034057 \h </w:instrText>
      </w:r>
      <w:r>
        <w:rPr>
          <w:noProof/>
        </w:rPr>
      </w:r>
      <w:r>
        <w:rPr>
          <w:noProof/>
        </w:rPr>
        <w:fldChar w:fldCharType="separate"/>
      </w:r>
      <w:r>
        <w:rPr>
          <w:noProof/>
        </w:rPr>
        <w:t>45</w:t>
      </w:r>
      <w:r>
        <w:rPr>
          <w:noProof/>
        </w:rPr>
        <w:fldChar w:fldCharType="end"/>
      </w:r>
    </w:p>
    <w:p w14:paraId="0F4EAA96"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_Toc92034058 \h </w:instrText>
      </w:r>
      <w:r>
        <w:rPr>
          <w:noProof/>
        </w:rPr>
      </w:r>
      <w:r>
        <w:rPr>
          <w:noProof/>
        </w:rPr>
        <w:fldChar w:fldCharType="separate"/>
      </w:r>
      <w:r>
        <w:rPr>
          <w:noProof/>
        </w:rPr>
        <w:t>49</w:t>
      </w:r>
      <w:r>
        <w:rPr>
          <w:noProof/>
        </w:rPr>
        <w:fldChar w:fldCharType="end"/>
      </w:r>
    </w:p>
    <w:p w14:paraId="57F2F98F"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_Toc92034059 \h </w:instrText>
      </w:r>
      <w:r>
        <w:rPr>
          <w:noProof/>
        </w:rPr>
      </w:r>
      <w:r>
        <w:rPr>
          <w:noProof/>
        </w:rPr>
        <w:fldChar w:fldCharType="separate"/>
      </w:r>
      <w:r>
        <w:rPr>
          <w:noProof/>
        </w:rPr>
        <w:t>52</w:t>
      </w:r>
      <w:r>
        <w:rPr>
          <w:noProof/>
        </w:rPr>
        <w:fldChar w:fldCharType="end"/>
      </w:r>
    </w:p>
    <w:p w14:paraId="1F5CBE37"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_Toc92034060 \h </w:instrText>
      </w:r>
      <w:r>
        <w:rPr>
          <w:noProof/>
        </w:rPr>
      </w:r>
      <w:r>
        <w:rPr>
          <w:noProof/>
        </w:rPr>
        <w:fldChar w:fldCharType="separate"/>
      </w:r>
      <w:r>
        <w:rPr>
          <w:noProof/>
        </w:rPr>
        <w:t>53</w:t>
      </w:r>
      <w:r>
        <w:rPr>
          <w:noProof/>
        </w:rPr>
        <w:fldChar w:fldCharType="end"/>
      </w:r>
    </w:p>
    <w:p w14:paraId="43FA0099"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_Toc92034061 \h </w:instrText>
      </w:r>
      <w:r>
        <w:rPr>
          <w:noProof/>
        </w:rPr>
      </w:r>
      <w:r>
        <w:rPr>
          <w:noProof/>
        </w:rPr>
        <w:fldChar w:fldCharType="separate"/>
      </w:r>
      <w:r>
        <w:rPr>
          <w:noProof/>
        </w:rPr>
        <w:t>53</w:t>
      </w:r>
      <w:r>
        <w:rPr>
          <w:noProof/>
        </w:rPr>
        <w:fldChar w:fldCharType="end"/>
      </w:r>
    </w:p>
    <w:p w14:paraId="68F5C565"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_Toc92034062 \h </w:instrText>
      </w:r>
      <w:r>
        <w:rPr>
          <w:noProof/>
        </w:rPr>
      </w:r>
      <w:r>
        <w:rPr>
          <w:noProof/>
        </w:rPr>
        <w:fldChar w:fldCharType="separate"/>
      </w:r>
      <w:r>
        <w:rPr>
          <w:noProof/>
        </w:rPr>
        <w:t>54</w:t>
      </w:r>
      <w:r>
        <w:rPr>
          <w:noProof/>
        </w:rPr>
        <w:fldChar w:fldCharType="end"/>
      </w:r>
    </w:p>
    <w:p w14:paraId="37A2AF66" w14:textId="77777777" w:rsidR="002655DB" w:rsidRDefault="002655DB">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_Toc92034063 \h </w:instrText>
      </w:r>
      <w:r>
        <w:rPr>
          <w:noProof/>
        </w:rPr>
      </w:r>
      <w:r>
        <w:rPr>
          <w:noProof/>
        </w:rPr>
        <w:fldChar w:fldCharType="separate"/>
      </w:r>
      <w:r>
        <w:rPr>
          <w:noProof/>
        </w:rPr>
        <w:t>56</w:t>
      </w:r>
      <w:r>
        <w:rPr>
          <w:noProof/>
        </w:rPr>
        <w:fldChar w:fldCharType="end"/>
      </w:r>
    </w:p>
    <w:p w14:paraId="772FB19F"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_Toc92034064 \h </w:instrText>
      </w:r>
      <w:r>
        <w:rPr>
          <w:noProof/>
        </w:rPr>
      </w:r>
      <w:r>
        <w:rPr>
          <w:noProof/>
        </w:rPr>
        <w:fldChar w:fldCharType="separate"/>
      </w:r>
      <w:r>
        <w:rPr>
          <w:noProof/>
        </w:rPr>
        <w:t>57</w:t>
      </w:r>
      <w:r>
        <w:rPr>
          <w:noProof/>
        </w:rPr>
        <w:fldChar w:fldCharType="end"/>
      </w:r>
    </w:p>
    <w:p w14:paraId="7BBE0B3B"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_Toc92034065 \h </w:instrText>
      </w:r>
      <w:r>
        <w:rPr>
          <w:noProof/>
        </w:rPr>
      </w:r>
      <w:r>
        <w:rPr>
          <w:noProof/>
        </w:rPr>
        <w:fldChar w:fldCharType="separate"/>
      </w:r>
      <w:r>
        <w:rPr>
          <w:noProof/>
        </w:rPr>
        <w:t>58</w:t>
      </w:r>
      <w:r>
        <w:rPr>
          <w:noProof/>
        </w:rPr>
        <w:fldChar w:fldCharType="end"/>
      </w:r>
    </w:p>
    <w:p w14:paraId="44C1DAFB"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_Toc92034066 \h </w:instrText>
      </w:r>
      <w:r>
        <w:rPr>
          <w:noProof/>
        </w:rPr>
      </w:r>
      <w:r>
        <w:rPr>
          <w:noProof/>
        </w:rPr>
        <w:fldChar w:fldCharType="separate"/>
      </w:r>
      <w:r>
        <w:rPr>
          <w:noProof/>
        </w:rPr>
        <w:t>60</w:t>
      </w:r>
      <w:r>
        <w:rPr>
          <w:noProof/>
        </w:rPr>
        <w:fldChar w:fldCharType="end"/>
      </w:r>
    </w:p>
    <w:p w14:paraId="5BFAB576"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_Toc92034067 \h </w:instrText>
      </w:r>
      <w:r>
        <w:rPr>
          <w:noProof/>
        </w:rPr>
      </w:r>
      <w:r>
        <w:rPr>
          <w:noProof/>
        </w:rPr>
        <w:fldChar w:fldCharType="separate"/>
      </w:r>
      <w:r>
        <w:rPr>
          <w:noProof/>
        </w:rPr>
        <w:t>60</w:t>
      </w:r>
      <w:r>
        <w:rPr>
          <w:noProof/>
        </w:rPr>
        <w:fldChar w:fldCharType="end"/>
      </w:r>
    </w:p>
    <w:p w14:paraId="3C104762" w14:textId="77777777" w:rsidR="002655DB" w:rsidRDefault="002655DB">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_Toc92034068 \h </w:instrText>
      </w:r>
      <w:r>
        <w:rPr>
          <w:noProof/>
        </w:rPr>
      </w:r>
      <w:r>
        <w:rPr>
          <w:noProof/>
        </w:rPr>
        <w:fldChar w:fldCharType="separate"/>
      </w:r>
      <w:r>
        <w:rPr>
          <w:noProof/>
        </w:rPr>
        <w:t>61</w:t>
      </w:r>
      <w:r>
        <w:rPr>
          <w:noProof/>
        </w:rPr>
        <w:fldChar w:fldCharType="end"/>
      </w:r>
    </w:p>
    <w:p w14:paraId="578F5A6F"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_Toc92034069 \h </w:instrText>
      </w:r>
      <w:r>
        <w:rPr>
          <w:noProof/>
        </w:rPr>
      </w:r>
      <w:r>
        <w:rPr>
          <w:noProof/>
        </w:rPr>
        <w:fldChar w:fldCharType="separate"/>
      </w:r>
      <w:r>
        <w:rPr>
          <w:noProof/>
        </w:rPr>
        <w:t>62</w:t>
      </w:r>
      <w:r>
        <w:rPr>
          <w:noProof/>
        </w:rPr>
        <w:fldChar w:fldCharType="end"/>
      </w:r>
    </w:p>
    <w:p w14:paraId="318D3A61" w14:textId="77777777" w:rsidR="002655DB" w:rsidRDefault="002655DB">
      <w:pPr>
        <w:pStyle w:val="TOC1"/>
        <w:rPr>
          <w:rFonts w:asciiTheme="minorHAnsi" w:eastAsiaTheme="minorEastAsia" w:hAnsiTheme="minorHAnsi" w:cstheme="minorBidi"/>
          <w:b w:val="0"/>
          <w:bCs w:val="0"/>
          <w:caps w:val="0"/>
          <w:noProof/>
          <w:sz w:val="22"/>
          <w:szCs w:val="22"/>
          <w:lang w:val="vi-VN" w:eastAsia="vi-VN"/>
        </w:rPr>
      </w:pPr>
      <w:r>
        <w:rPr>
          <w:noProof/>
        </w:rPr>
        <w:lastRenderedPageBreak/>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_Toc92034070 \h </w:instrText>
      </w:r>
      <w:r>
        <w:rPr>
          <w:noProof/>
        </w:rPr>
      </w:r>
      <w:r>
        <w:rPr>
          <w:noProof/>
        </w:rPr>
        <w:fldChar w:fldCharType="separate"/>
      </w:r>
      <w:r>
        <w:rPr>
          <w:noProof/>
        </w:rPr>
        <w:t>1</w:t>
      </w:r>
      <w:r>
        <w:rPr>
          <w:noProof/>
        </w:rPr>
        <w:fldChar w:fldCharType="end"/>
      </w:r>
    </w:p>
    <w:p w14:paraId="2008CAA8" w14:textId="61AED0C5" w:rsidR="003631CC" w:rsidRDefault="00662AA5"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034014"/>
      <w:r w:rsidRPr="00CA0E97">
        <w:lastRenderedPageBreak/>
        <w:t>DANH MỤC HÌNH VẼ</w:t>
      </w:r>
      <w:bookmarkEnd w:id="1"/>
    </w:p>
    <w:p w14:paraId="6256061F" w14:textId="77777777" w:rsidR="002655DB"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033951" w:history="1">
        <w:r w:rsidR="002655DB" w:rsidRPr="002E2FE5">
          <w:rPr>
            <w:rStyle w:val="Hyperlink"/>
            <w:noProof/>
          </w:rPr>
          <w:t>Hình 1</w:t>
        </w:r>
        <w:r w:rsidR="002655DB" w:rsidRPr="002E2FE5">
          <w:rPr>
            <w:rStyle w:val="Hyperlink"/>
            <w:noProof/>
          </w:rPr>
          <w:noBreakHyphen/>
          <w:t>1. Hình ảnh của COVID-19</w:t>
        </w:r>
        <w:r w:rsidR="002655DB">
          <w:rPr>
            <w:noProof/>
            <w:webHidden/>
          </w:rPr>
          <w:tab/>
        </w:r>
        <w:r w:rsidR="002655DB">
          <w:rPr>
            <w:noProof/>
            <w:webHidden/>
          </w:rPr>
          <w:fldChar w:fldCharType="begin"/>
        </w:r>
        <w:r w:rsidR="002655DB">
          <w:rPr>
            <w:noProof/>
            <w:webHidden/>
          </w:rPr>
          <w:instrText xml:space="preserve"> PAGEREF _Toc92033951 \h </w:instrText>
        </w:r>
        <w:r w:rsidR="002655DB">
          <w:rPr>
            <w:noProof/>
            <w:webHidden/>
          </w:rPr>
        </w:r>
        <w:r w:rsidR="002655DB">
          <w:rPr>
            <w:noProof/>
            <w:webHidden/>
          </w:rPr>
          <w:fldChar w:fldCharType="separate"/>
        </w:r>
        <w:r w:rsidR="002655DB">
          <w:rPr>
            <w:noProof/>
            <w:webHidden/>
          </w:rPr>
          <w:t>1</w:t>
        </w:r>
        <w:r w:rsidR="002655DB">
          <w:rPr>
            <w:noProof/>
            <w:webHidden/>
          </w:rPr>
          <w:fldChar w:fldCharType="end"/>
        </w:r>
      </w:hyperlink>
    </w:p>
    <w:p w14:paraId="1935D0EB"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2" w:history="1">
        <w:r w:rsidRPr="002E2FE5">
          <w:rPr>
            <w:rStyle w:val="Hyperlink"/>
            <w:noProof/>
          </w:rPr>
          <w:t>Hình 1</w:t>
        </w:r>
        <w:r w:rsidRPr="002E2FE5">
          <w:rPr>
            <w:rStyle w:val="Hyperlink"/>
            <w:noProof/>
          </w:rPr>
          <w:noBreakHyphen/>
          <w:t>2. Các loại Vắc-xin COVID-19</w:t>
        </w:r>
        <w:r>
          <w:rPr>
            <w:noProof/>
            <w:webHidden/>
          </w:rPr>
          <w:tab/>
        </w:r>
        <w:r>
          <w:rPr>
            <w:noProof/>
            <w:webHidden/>
          </w:rPr>
          <w:fldChar w:fldCharType="begin"/>
        </w:r>
        <w:r>
          <w:rPr>
            <w:noProof/>
            <w:webHidden/>
          </w:rPr>
          <w:instrText xml:space="preserve"> PAGEREF _Toc92033952 \h </w:instrText>
        </w:r>
        <w:r>
          <w:rPr>
            <w:noProof/>
            <w:webHidden/>
          </w:rPr>
        </w:r>
        <w:r>
          <w:rPr>
            <w:noProof/>
            <w:webHidden/>
          </w:rPr>
          <w:fldChar w:fldCharType="separate"/>
        </w:r>
        <w:r>
          <w:rPr>
            <w:noProof/>
            <w:webHidden/>
          </w:rPr>
          <w:t>2</w:t>
        </w:r>
        <w:r>
          <w:rPr>
            <w:noProof/>
            <w:webHidden/>
          </w:rPr>
          <w:fldChar w:fldCharType="end"/>
        </w:r>
      </w:hyperlink>
    </w:p>
    <w:p w14:paraId="409C924D"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3" w:history="1">
        <w:r w:rsidRPr="002E2FE5">
          <w:rPr>
            <w:rStyle w:val="Hyperlink"/>
            <w:noProof/>
          </w:rPr>
          <w:t>Hình 2</w:t>
        </w:r>
        <w:r w:rsidRPr="002E2FE5">
          <w:rPr>
            <w:rStyle w:val="Hyperlink"/>
            <w:noProof/>
          </w:rPr>
          <w:noBreakHyphen/>
          <w:t>1. Big Data</w:t>
        </w:r>
        <w:r>
          <w:rPr>
            <w:noProof/>
            <w:webHidden/>
          </w:rPr>
          <w:tab/>
        </w:r>
        <w:r>
          <w:rPr>
            <w:noProof/>
            <w:webHidden/>
          </w:rPr>
          <w:fldChar w:fldCharType="begin"/>
        </w:r>
        <w:r>
          <w:rPr>
            <w:noProof/>
            <w:webHidden/>
          </w:rPr>
          <w:instrText xml:space="preserve"> PAGEREF _Toc92033953 \h </w:instrText>
        </w:r>
        <w:r>
          <w:rPr>
            <w:noProof/>
            <w:webHidden/>
          </w:rPr>
        </w:r>
        <w:r>
          <w:rPr>
            <w:noProof/>
            <w:webHidden/>
          </w:rPr>
          <w:fldChar w:fldCharType="separate"/>
        </w:r>
        <w:r>
          <w:rPr>
            <w:noProof/>
            <w:webHidden/>
          </w:rPr>
          <w:t>4</w:t>
        </w:r>
        <w:r>
          <w:rPr>
            <w:noProof/>
            <w:webHidden/>
          </w:rPr>
          <w:fldChar w:fldCharType="end"/>
        </w:r>
      </w:hyperlink>
    </w:p>
    <w:p w14:paraId="51A56006"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4" w:history="1">
        <w:r w:rsidRPr="002E2FE5">
          <w:rPr>
            <w:rStyle w:val="Hyperlink"/>
            <w:noProof/>
          </w:rPr>
          <w:t>Hình 2</w:t>
        </w:r>
        <w:r w:rsidRPr="002E2FE5">
          <w:rPr>
            <w:rStyle w:val="Hyperlink"/>
            <w:noProof/>
          </w:rPr>
          <w:noBreakHyphen/>
          <w:t>2. 5Vs of Big Data</w:t>
        </w:r>
        <w:r>
          <w:rPr>
            <w:noProof/>
            <w:webHidden/>
          </w:rPr>
          <w:tab/>
        </w:r>
        <w:r>
          <w:rPr>
            <w:noProof/>
            <w:webHidden/>
          </w:rPr>
          <w:fldChar w:fldCharType="begin"/>
        </w:r>
        <w:r>
          <w:rPr>
            <w:noProof/>
            <w:webHidden/>
          </w:rPr>
          <w:instrText xml:space="preserve"> PAGEREF _Toc92033954 \h </w:instrText>
        </w:r>
        <w:r>
          <w:rPr>
            <w:noProof/>
            <w:webHidden/>
          </w:rPr>
        </w:r>
        <w:r>
          <w:rPr>
            <w:noProof/>
            <w:webHidden/>
          </w:rPr>
          <w:fldChar w:fldCharType="separate"/>
        </w:r>
        <w:r>
          <w:rPr>
            <w:noProof/>
            <w:webHidden/>
          </w:rPr>
          <w:t>6</w:t>
        </w:r>
        <w:r>
          <w:rPr>
            <w:noProof/>
            <w:webHidden/>
          </w:rPr>
          <w:fldChar w:fldCharType="end"/>
        </w:r>
      </w:hyperlink>
    </w:p>
    <w:p w14:paraId="5061AE0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5" w:history="1">
        <w:r w:rsidRPr="002E2FE5">
          <w:rPr>
            <w:rStyle w:val="Hyperlink"/>
            <w:noProof/>
          </w:rPr>
          <w:t>Hình 2</w:t>
        </w:r>
        <w:r w:rsidRPr="002E2FE5">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_Toc92033955 \h </w:instrText>
        </w:r>
        <w:r>
          <w:rPr>
            <w:noProof/>
            <w:webHidden/>
          </w:rPr>
        </w:r>
        <w:r>
          <w:rPr>
            <w:noProof/>
            <w:webHidden/>
          </w:rPr>
          <w:fldChar w:fldCharType="separate"/>
        </w:r>
        <w:r>
          <w:rPr>
            <w:noProof/>
            <w:webHidden/>
          </w:rPr>
          <w:t>8</w:t>
        </w:r>
        <w:r>
          <w:rPr>
            <w:noProof/>
            <w:webHidden/>
          </w:rPr>
          <w:fldChar w:fldCharType="end"/>
        </w:r>
      </w:hyperlink>
    </w:p>
    <w:p w14:paraId="4E5E394E"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6" w:history="1">
        <w:r w:rsidRPr="002E2FE5">
          <w:rPr>
            <w:rStyle w:val="Hyperlink"/>
            <w:noProof/>
          </w:rPr>
          <w:t>Hình 2</w:t>
        </w:r>
        <w:r w:rsidRPr="002E2FE5">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_Toc92033956 \h </w:instrText>
        </w:r>
        <w:r>
          <w:rPr>
            <w:noProof/>
            <w:webHidden/>
          </w:rPr>
        </w:r>
        <w:r>
          <w:rPr>
            <w:noProof/>
            <w:webHidden/>
          </w:rPr>
          <w:fldChar w:fldCharType="separate"/>
        </w:r>
        <w:r>
          <w:rPr>
            <w:noProof/>
            <w:webHidden/>
          </w:rPr>
          <w:t>9</w:t>
        </w:r>
        <w:r>
          <w:rPr>
            <w:noProof/>
            <w:webHidden/>
          </w:rPr>
          <w:fldChar w:fldCharType="end"/>
        </w:r>
      </w:hyperlink>
    </w:p>
    <w:p w14:paraId="0FC93B5B"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7" w:history="1">
        <w:r w:rsidRPr="002E2FE5">
          <w:rPr>
            <w:rStyle w:val="Hyperlink"/>
            <w:noProof/>
          </w:rPr>
          <w:t>Hình 2</w:t>
        </w:r>
        <w:r w:rsidRPr="002E2FE5">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_Toc92033957 \h </w:instrText>
        </w:r>
        <w:r>
          <w:rPr>
            <w:noProof/>
            <w:webHidden/>
          </w:rPr>
        </w:r>
        <w:r>
          <w:rPr>
            <w:noProof/>
            <w:webHidden/>
          </w:rPr>
          <w:fldChar w:fldCharType="separate"/>
        </w:r>
        <w:r>
          <w:rPr>
            <w:noProof/>
            <w:webHidden/>
          </w:rPr>
          <w:t>11</w:t>
        </w:r>
        <w:r>
          <w:rPr>
            <w:noProof/>
            <w:webHidden/>
          </w:rPr>
          <w:fldChar w:fldCharType="end"/>
        </w:r>
      </w:hyperlink>
    </w:p>
    <w:p w14:paraId="35F6D99E"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8" w:history="1">
        <w:r w:rsidRPr="002E2FE5">
          <w:rPr>
            <w:rStyle w:val="Hyperlink"/>
            <w:noProof/>
          </w:rPr>
          <w:t>Hình 2</w:t>
        </w:r>
        <w:r w:rsidRPr="002E2FE5">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_Toc92033958 \h </w:instrText>
        </w:r>
        <w:r>
          <w:rPr>
            <w:noProof/>
            <w:webHidden/>
          </w:rPr>
        </w:r>
        <w:r>
          <w:rPr>
            <w:noProof/>
            <w:webHidden/>
          </w:rPr>
          <w:fldChar w:fldCharType="separate"/>
        </w:r>
        <w:r>
          <w:rPr>
            <w:noProof/>
            <w:webHidden/>
          </w:rPr>
          <w:t>11</w:t>
        </w:r>
        <w:r>
          <w:rPr>
            <w:noProof/>
            <w:webHidden/>
          </w:rPr>
          <w:fldChar w:fldCharType="end"/>
        </w:r>
      </w:hyperlink>
    </w:p>
    <w:p w14:paraId="5A0747C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59" w:history="1">
        <w:r w:rsidRPr="002E2FE5">
          <w:rPr>
            <w:rStyle w:val="Hyperlink"/>
            <w:noProof/>
          </w:rPr>
          <w:t>Hình 2</w:t>
        </w:r>
        <w:r w:rsidRPr="002E2FE5">
          <w:rPr>
            <w:rStyle w:val="Hyperlink"/>
            <w:noProof/>
          </w:rPr>
          <w:noBreakHyphen/>
          <w:t>7. Hình ảnh định nghĩa SQL</w:t>
        </w:r>
        <w:r>
          <w:rPr>
            <w:noProof/>
            <w:webHidden/>
          </w:rPr>
          <w:tab/>
        </w:r>
        <w:r>
          <w:rPr>
            <w:noProof/>
            <w:webHidden/>
          </w:rPr>
          <w:fldChar w:fldCharType="begin"/>
        </w:r>
        <w:r>
          <w:rPr>
            <w:noProof/>
            <w:webHidden/>
          </w:rPr>
          <w:instrText xml:space="preserve"> PAGEREF _Toc92033959 \h </w:instrText>
        </w:r>
        <w:r>
          <w:rPr>
            <w:noProof/>
            <w:webHidden/>
          </w:rPr>
        </w:r>
        <w:r>
          <w:rPr>
            <w:noProof/>
            <w:webHidden/>
          </w:rPr>
          <w:fldChar w:fldCharType="separate"/>
        </w:r>
        <w:r>
          <w:rPr>
            <w:noProof/>
            <w:webHidden/>
          </w:rPr>
          <w:t>15</w:t>
        </w:r>
        <w:r>
          <w:rPr>
            <w:noProof/>
            <w:webHidden/>
          </w:rPr>
          <w:fldChar w:fldCharType="end"/>
        </w:r>
      </w:hyperlink>
    </w:p>
    <w:p w14:paraId="6459A523"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0" w:history="1">
        <w:r w:rsidRPr="002E2FE5">
          <w:rPr>
            <w:rStyle w:val="Hyperlink"/>
            <w:noProof/>
          </w:rPr>
          <w:t>Hình 2</w:t>
        </w:r>
        <w:r w:rsidRPr="002E2FE5">
          <w:rPr>
            <w:rStyle w:val="Hyperlink"/>
            <w:noProof/>
          </w:rPr>
          <w:noBreakHyphen/>
          <w:t>8. Định nghĩa về API</w:t>
        </w:r>
        <w:r>
          <w:rPr>
            <w:noProof/>
            <w:webHidden/>
          </w:rPr>
          <w:tab/>
        </w:r>
        <w:r>
          <w:rPr>
            <w:noProof/>
            <w:webHidden/>
          </w:rPr>
          <w:fldChar w:fldCharType="begin"/>
        </w:r>
        <w:r>
          <w:rPr>
            <w:noProof/>
            <w:webHidden/>
          </w:rPr>
          <w:instrText xml:space="preserve"> PAGEREF _Toc92033960 \h </w:instrText>
        </w:r>
        <w:r>
          <w:rPr>
            <w:noProof/>
            <w:webHidden/>
          </w:rPr>
        </w:r>
        <w:r>
          <w:rPr>
            <w:noProof/>
            <w:webHidden/>
          </w:rPr>
          <w:fldChar w:fldCharType="separate"/>
        </w:r>
        <w:r>
          <w:rPr>
            <w:noProof/>
            <w:webHidden/>
          </w:rPr>
          <w:t>18</w:t>
        </w:r>
        <w:r>
          <w:rPr>
            <w:noProof/>
            <w:webHidden/>
          </w:rPr>
          <w:fldChar w:fldCharType="end"/>
        </w:r>
      </w:hyperlink>
    </w:p>
    <w:p w14:paraId="5E21159E"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1" w:history="1">
        <w:r w:rsidRPr="002E2FE5">
          <w:rPr>
            <w:rStyle w:val="Hyperlink"/>
            <w:noProof/>
          </w:rPr>
          <w:t>Hình 3</w:t>
        </w:r>
        <w:r w:rsidRPr="002E2FE5">
          <w:rPr>
            <w:rStyle w:val="Hyperlink"/>
            <w:noProof/>
          </w:rPr>
          <w:noBreakHyphen/>
          <w:t>1. Kiến trúc hệ thống</w:t>
        </w:r>
        <w:r>
          <w:rPr>
            <w:noProof/>
            <w:webHidden/>
          </w:rPr>
          <w:tab/>
        </w:r>
        <w:r>
          <w:rPr>
            <w:noProof/>
            <w:webHidden/>
          </w:rPr>
          <w:fldChar w:fldCharType="begin"/>
        </w:r>
        <w:r>
          <w:rPr>
            <w:noProof/>
            <w:webHidden/>
          </w:rPr>
          <w:instrText xml:space="preserve"> PAGEREF _Toc92033961 \h </w:instrText>
        </w:r>
        <w:r>
          <w:rPr>
            <w:noProof/>
            <w:webHidden/>
          </w:rPr>
        </w:r>
        <w:r>
          <w:rPr>
            <w:noProof/>
            <w:webHidden/>
          </w:rPr>
          <w:fldChar w:fldCharType="separate"/>
        </w:r>
        <w:r>
          <w:rPr>
            <w:noProof/>
            <w:webHidden/>
          </w:rPr>
          <w:t>19</w:t>
        </w:r>
        <w:r>
          <w:rPr>
            <w:noProof/>
            <w:webHidden/>
          </w:rPr>
          <w:fldChar w:fldCharType="end"/>
        </w:r>
      </w:hyperlink>
    </w:p>
    <w:p w14:paraId="36472970"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2" w:history="1">
        <w:r w:rsidRPr="002E2FE5">
          <w:rPr>
            <w:rStyle w:val="Hyperlink"/>
            <w:noProof/>
          </w:rPr>
          <w:t>Hình 3</w:t>
        </w:r>
        <w:r w:rsidRPr="002E2FE5">
          <w:rPr>
            <w:rStyle w:val="Hyperlink"/>
            <w:noProof/>
          </w:rPr>
          <w:noBreakHyphen/>
          <w:t>2. Sơ đồ khối</w:t>
        </w:r>
        <w:r>
          <w:rPr>
            <w:noProof/>
            <w:webHidden/>
          </w:rPr>
          <w:tab/>
        </w:r>
        <w:r>
          <w:rPr>
            <w:noProof/>
            <w:webHidden/>
          </w:rPr>
          <w:fldChar w:fldCharType="begin"/>
        </w:r>
        <w:r>
          <w:rPr>
            <w:noProof/>
            <w:webHidden/>
          </w:rPr>
          <w:instrText xml:space="preserve"> PAGEREF _Toc92033962 \h </w:instrText>
        </w:r>
        <w:r>
          <w:rPr>
            <w:noProof/>
            <w:webHidden/>
          </w:rPr>
        </w:r>
        <w:r>
          <w:rPr>
            <w:noProof/>
            <w:webHidden/>
          </w:rPr>
          <w:fldChar w:fldCharType="separate"/>
        </w:r>
        <w:r>
          <w:rPr>
            <w:noProof/>
            <w:webHidden/>
          </w:rPr>
          <w:t>20</w:t>
        </w:r>
        <w:r>
          <w:rPr>
            <w:noProof/>
            <w:webHidden/>
          </w:rPr>
          <w:fldChar w:fldCharType="end"/>
        </w:r>
      </w:hyperlink>
    </w:p>
    <w:p w14:paraId="630D7BC3"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3" w:history="1">
        <w:r w:rsidRPr="002E2FE5">
          <w:rPr>
            <w:rStyle w:val="Hyperlink"/>
            <w:noProof/>
          </w:rPr>
          <w:t>Hình 3</w:t>
        </w:r>
        <w:r w:rsidRPr="002E2FE5">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_Toc92033963 \h </w:instrText>
        </w:r>
        <w:r>
          <w:rPr>
            <w:noProof/>
            <w:webHidden/>
          </w:rPr>
        </w:r>
        <w:r>
          <w:rPr>
            <w:noProof/>
            <w:webHidden/>
          </w:rPr>
          <w:fldChar w:fldCharType="separate"/>
        </w:r>
        <w:r>
          <w:rPr>
            <w:noProof/>
            <w:webHidden/>
          </w:rPr>
          <w:t>21</w:t>
        </w:r>
        <w:r>
          <w:rPr>
            <w:noProof/>
            <w:webHidden/>
          </w:rPr>
          <w:fldChar w:fldCharType="end"/>
        </w:r>
      </w:hyperlink>
    </w:p>
    <w:p w14:paraId="1751CC06"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4" w:history="1">
        <w:r w:rsidRPr="002E2FE5">
          <w:rPr>
            <w:rStyle w:val="Hyperlink"/>
            <w:noProof/>
          </w:rPr>
          <w:t>Hình 3</w:t>
        </w:r>
        <w:r w:rsidRPr="002E2FE5">
          <w:rPr>
            <w:rStyle w:val="Hyperlink"/>
            <w:noProof/>
          </w:rPr>
          <w:noBreakHyphen/>
          <w:t>4. Dữ liệu trong MySQL</w:t>
        </w:r>
        <w:r>
          <w:rPr>
            <w:noProof/>
            <w:webHidden/>
          </w:rPr>
          <w:tab/>
        </w:r>
        <w:r>
          <w:rPr>
            <w:noProof/>
            <w:webHidden/>
          </w:rPr>
          <w:fldChar w:fldCharType="begin"/>
        </w:r>
        <w:r>
          <w:rPr>
            <w:noProof/>
            <w:webHidden/>
          </w:rPr>
          <w:instrText xml:space="preserve"> PAGEREF _Toc92033964 \h </w:instrText>
        </w:r>
        <w:r>
          <w:rPr>
            <w:noProof/>
            <w:webHidden/>
          </w:rPr>
        </w:r>
        <w:r>
          <w:rPr>
            <w:noProof/>
            <w:webHidden/>
          </w:rPr>
          <w:fldChar w:fldCharType="separate"/>
        </w:r>
        <w:r>
          <w:rPr>
            <w:noProof/>
            <w:webHidden/>
          </w:rPr>
          <w:t>22</w:t>
        </w:r>
        <w:r>
          <w:rPr>
            <w:noProof/>
            <w:webHidden/>
          </w:rPr>
          <w:fldChar w:fldCharType="end"/>
        </w:r>
      </w:hyperlink>
    </w:p>
    <w:p w14:paraId="380CB009"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5" w:history="1">
        <w:r w:rsidRPr="002E2FE5">
          <w:rPr>
            <w:rStyle w:val="Hyperlink"/>
            <w:noProof/>
          </w:rPr>
          <w:t>Hình 3</w:t>
        </w:r>
        <w:r w:rsidRPr="002E2FE5">
          <w:rPr>
            <w:rStyle w:val="Hyperlink"/>
            <w:noProof/>
          </w:rPr>
          <w:noBreakHyphen/>
          <w:t>5. Tính năng của Power BI</w:t>
        </w:r>
        <w:r>
          <w:rPr>
            <w:noProof/>
            <w:webHidden/>
          </w:rPr>
          <w:tab/>
        </w:r>
        <w:r>
          <w:rPr>
            <w:noProof/>
            <w:webHidden/>
          </w:rPr>
          <w:fldChar w:fldCharType="begin"/>
        </w:r>
        <w:r>
          <w:rPr>
            <w:noProof/>
            <w:webHidden/>
          </w:rPr>
          <w:instrText xml:space="preserve"> PAGEREF _Toc92033965 \h </w:instrText>
        </w:r>
        <w:r>
          <w:rPr>
            <w:noProof/>
            <w:webHidden/>
          </w:rPr>
        </w:r>
        <w:r>
          <w:rPr>
            <w:noProof/>
            <w:webHidden/>
          </w:rPr>
          <w:fldChar w:fldCharType="separate"/>
        </w:r>
        <w:r>
          <w:rPr>
            <w:noProof/>
            <w:webHidden/>
          </w:rPr>
          <w:t>23</w:t>
        </w:r>
        <w:r>
          <w:rPr>
            <w:noProof/>
            <w:webHidden/>
          </w:rPr>
          <w:fldChar w:fldCharType="end"/>
        </w:r>
      </w:hyperlink>
    </w:p>
    <w:p w14:paraId="59CA2967"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6" w:history="1">
        <w:r w:rsidRPr="002E2FE5">
          <w:rPr>
            <w:rStyle w:val="Hyperlink"/>
            <w:noProof/>
          </w:rPr>
          <w:t>Hình 3</w:t>
        </w:r>
        <w:r w:rsidRPr="002E2FE5">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_Toc92033966 \h </w:instrText>
        </w:r>
        <w:r>
          <w:rPr>
            <w:noProof/>
            <w:webHidden/>
          </w:rPr>
        </w:r>
        <w:r>
          <w:rPr>
            <w:noProof/>
            <w:webHidden/>
          </w:rPr>
          <w:fldChar w:fldCharType="separate"/>
        </w:r>
        <w:r>
          <w:rPr>
            <w:noProof/>
            <w:webHidden/>
          </w:rPr>
          <w:t>24</w:t>
        </w:r>
        <w:r>
          <w:rPr>
            <w:noProof/>
            <w:webHidden/>
          </w:rPr>
          <w:fldChar w:fldCharType="end"/>
        </w:r>
      </w:hyperlink>
    </w:p>
    <w:p w14:paraId="3BA32FFB"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7" w:history="1">
        <w:r w:rsidRPr="002E2FE5">
          <w:rPr>
            <w:rStyle w:val="Hyperlink"/>
            <w:noProof/>
          </w:rPr>
          <w:t>Hình 3</w:t>
        </w:r>
        <w:r w:rsidRPr="002E2FE5">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_Toc92033967 \h </w:instrText>
        </w:r>
        <w:r>
          <w:rPr>
            <w:noProof/>
            <w:webHidden/>
          </w:rPr>
        </w:r>
        <w:r>
          <w:rPr>
            <w:noProof/>
            <w:webHidden/>
          </w:rPr>
          <w:fldChar w:fldCharType="separate"/>
        </w:r>
        <w:r>
          <w:rPr>
            <w:noProof/>
            <w:webHidden/>
          </w:rPr>
          <w:t>25</w:t>
        </w:r>
        <w:r>
          <w:rPr>
            <w:noProof/>
            <w:webHidden/>
          </w:rPr>
          <w:fldChar w:fldCharType="end"/>
        </w:r>
      </w:hyperlink>
    </w:p>
    <w:p w14:paraId="7E7488AC"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8" w:history="1">
        <w:r w:rsidRPr="002E2FE5">
          <w:rPr>
            <w:rStyle w:val="Hyperlink"/>
            <w:noProof/>
          </w:rPr>
          <w:t>Hình 3</w:t>
        </w:r>
        <w:r w:rsidRPr="002E2FE5">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_Toc92033968 \h </w:instrText>
        </w:r>
        <w:r>
          <w:rPr>
            <w:noProof/>
            <w:webHidden/>
          </w:rPr>
        </w:r>
        <w:r>
          <w:rPr>
            <w:noProof/>
            <w:webHidden/>
          </w:rPr>
          <w:fldChar w:fldCharType="separate"/>
        </w:r>
        <w:r>
          <w:rPr>
            <w:noProof/>
            <w:webHidden/>
          </w:rPr>
          <w:t>27</w:t>
        </w:r>
        <w:r>
          <w:rPr>
            <w:noProof/>
            <w:webHidden/>
          </w:rPr>
          <w:fldChar w:fldCharType="end"/>
        </w:r>
      </w:hyperlink>
    </w:p>
    <w:p w14:paraId="57AC1C2E"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69" w:history="1">
        <w:r w:rsidRPr="002E2FE5">
          <w:rPr>
            <w:rStyle w:val="Hyperlink"/>
            <w:noProof/>
          </w:rPr>
          <w:t>Hình 3</w:t>
        </w:r>
        <w:r w:rsidRPr="002E2FE5">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_Toc92033969 \h </w:instrText>
        </w:r>
        <w:r>
          <w:rPr>
            <w:noProof/>
            <w:webHidden/>
          </w:rPr>
        </w:r>
        <w:r>
          <w:rPr>
            <w:noProof/>
            <w:webHidden/>
          </w:rPr>
          <w:fldChar w:fldCharType="separate"/>
        </w:r>
        <w:r>
          <w:rPr>
            <w:noProof/>
            <w:webHidden/>
          </w:rPr>
          <w:t>28</w:t>
        </w:r>
        <w:r>
          <w:rPr>
            <w:noProof/>
            <w:webHidden/>
          </w:rPr>
          <w:fldChar w:fldCharType="end"/>
        </w:r>
      </w:hyperlink>
    </w:p>
    <w:p w14:paraId="00C1E78F"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0" w:history="1">
        <w:r w:rsidRPr="002E2FE5">
          <w:rPr>
            <w:rStyle w:val="Hyperlink"/>
            <w:noProof/>
          </w:rPr>
          <w:t>Hình 3</w:t>
        </w:r>
        <w:r w:rsidRPr="002E2FE5">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_Toc92033970 \h </w:instrText>
        </w:r>
        <w:r>
          <w:rPr>
            <w:noProof/>
            <w:webHidden/>
          </w:rPr>
        </w:r>
        <w:r>
          <w:rPr>
            <w:noProof/>
            <w:webHidden/>
          </w:rPr>
          <w:fldChar w:fldCharType="separate"/>
        </w:r>
        <w:r>
          <w:rPr>
            <w:noProof/>
            <w:webHidden/>
          </w:rPr>
          <w:t>29</w:t>
        </w:r>
        <w:r>
          <w:rPr>
            <w:noProof/>
            <w:webHidden/>
          </w:rPr>
          <w:fldChar w:fldCharType="end"/>
        </w:r>
      </w:hyperlink>
    </w:p>
    <w:p w14:paraId="29DCFA12"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1" w:history="1">
        <w:r w:rsidRPr="002E2FE5">
          <w:rPr>
            <w:rStyle w:val="Hyperlink"/>
            <w:noProof/>
          </w:rPr>
          <w:t>Hình 3</w:t>
        </w:r>
        <w:r w:rsidRPr="002E2FE5">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_Toc92033971 \h </w:instrText>
        </w:r>
        <w:r>
          <w:rPr>
            <w:noProof/>
            <w:webHidden/>
          </w:rPr>
        </w:r>
        <w:r>
          <w:rPr>
            <w:noProof/>
            <w:webHidden/>
          </w:rPr>
          <w:fldChar w:fldCharType="separate"/>
        </w:r>
        <w:r>
          <w:rPr>
            <w:noProof/>
            <w:webHidden/>
          </w:rPr>
          <w:t>30</w:t>
        </w:r>
        <w:r>
          <w:rPr>
            <w:noProof/>
            <w:webHidden/>
          </w:rPr>
          <w:fldChar w:fldCharType="end"/>
        </w:r>
      </w:hyperlink>
    </w:p>
    <w:p w14:paraId="1D7242F5"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2" w:history="1">
        <w:r w:rsidRPr="002E2FE5">
          <w:rPr>
            <w:rStyle w:val="Hyperlink"/>
            <w:noProof/>
          </w:rPr>
          <w:t>Hình 3</w:t>
        </w:r>
        <w:r w:rsidRPr="002E2FE5">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_Toc92033972 \h </w:instrText>
        </w:r>
        <w:r>
          <w:rPr>
            <w:noProof/>
            <w:webHidden/>
          </w:rPr>
        </w:r>
        <w:r>
          <w:rPr>
            <w:noProof/>
            <w:webHidden/>
          </w:rPr>
          <w:fldChar w:fldCharType="separate"/>
        </w:r>
        <w:r>
          <w:rPr>
            <w:noProof/>
            <w:webHidden/>
          </w:rPr>
          <w:t>30</w:t>
        </w:r>
        <w:r>
          <w:rPr>
            <w:noProof/>
            <w:webHidden/>
          </w:rPr>
          <w:fldChar w:fldCharType="end"/>
        </w:r>
      </w:hyperlink>
    </w:p>
    <w:p w14:paraId="437F7BBF"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3" w:history="1">
        <w:r w:rsidRPr="002E2FE5">
          <w:rPr>
            <w:rStyle w:val="Hyperlink"/>
            <w:noProof/>
          </w:rPr>
          <w:t>Hình 3</w:t>
        </w:r>
        <w:r w:rsidRPr="002E2FE5">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_Toc92033973 \h </w:instrText>
        </w:r>
        <w:r>
          <w:rPr>
            <w:noProof/>
            <w:webHidden/>
          </w:rPr>
        </w:r>
        <w:r>
          <w:rPr>
            <w:noProof/>
            <w:webHidden/>
          </w:rPr>
          <w:fldChar w:fldCharType="separate"/>
        </w:r>
        <w:r>
          <w:rPr>
            <w:noProof/>
            <w:webHidden/>
          </w:rPr>
          <w:t>31</w:t>
        </w:r>
        <w:r>
          <w:rPr>
            <w:noProof/>
            <w:webHidden/>
          </w:rPr>
          <w:fldChar w:fldCharType="end"/>
        </w:r>
      </w:hyperlink>
    </w:p>
    <w:p w14:paraId="0CBB1C34"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4" w:history="1">
        <w:r w:rsidRPr="002E2FE5">
          <w:rPr>
            <w:rStyle w:val="Hyperlink"/>
            <w:noProof/>
          </w:rPr>
          <w:t>Hình 3</w:t>
        </w:r>
        <w:r w:rsidRPr="002E2FE5">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_Toc92033974 \h </w:instrText>
        </w:r>
        <w:r>
          <w:rPr>
            <w:noProof/>
            <w:webHidden/>
          </w:rPr>
        </w:r>
        <w:r>
          <w:rPr>
            <w:noProof/>
            <w:webHidden/>
          </w:rPr>
          <w:fldChar w:fldCharType="separate"/>
        </w:r>
        <w:r>
          <w:rPr>
            <w:noProof/>
            <w:webHidden/>
          </w:rPr>
          <w:t>31</w:t>
        </w:r>
        <w:r>
          <w:rPr>
            <w:noProof/>
            <w:webHidden/>
          </w:rPr>
          <w:fldChar w:fldCharType="end"/>
        </w:r>
      </w:hyperlink>
    </w:p>
    <w:p w14:paraId="0135AF8A"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5" w:history="1">
        <w:r w:rsidRPr="002E2FE5">
          <w:rPr>
            <w:rStyle w:val="Hyperlink"/>
            <w:noProof/>
          </w:rPr>
          <w:t>Hình 3</w:t>
        </w:r>
        <w:r w:rsidRPr="002E2FE5">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_Toc92033975 \h </w:instrText>
        </w:r>
        <w:r>
          <w:rPr>
            <w:noProof/>
            <w:webHidden/>
          </w:rPr>
        </w:r>
        <w:r>
          <w:rPr>
            <w:noProof/>
            <w:webHidden/>
          </w:rPr>
          <w:fldChar w:fldCharType="separate"/>
        </w:r>
        <w:r>
          <w:rPr>
            <w:noProof/>
            <w:webHidden/>
          </w:rPr>
          <w:t>32</w:t>
        </w:r>
        <w:r>
          <w:rPr>
            <w:noProof/>
            <w:webHidden/>
          </w:rPr>
          <w:fldChar w:fldCharType="end"/>
        </w:r>
      </w:hyperlink>
    </w:p>
    <w:p w14:paraId="039C00E7"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6" w:history="1">
        <w:r w:rsidRPr="002E2FE5">
          <w:rPr>
            <w:rStyle w:val="Hyperlink"/>
            <w:noProof/>
          </w:rPr>
          <w:t>Hình 3</w:t>
        </w:r>
        <w:r w:rsidRPr="002E2FE5">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_Toc92033976 \h </w:instrText>
        </w:r>
        <w:r>
          <w:rPr>
            <w:noProof/>
            <w:webHidden/>
          </w:rPr>
        </w:r>
        <w:r>
          <w:rPr>
            <w:noProof/>
            <w:webHidden/>
          </w:rPr>
          <w:fldChar w:fldCharType="separate"/>
        </w:r>
        <w:r>
          <w:rPr>
            <w:noProof/>
            <w:webHidden/>
          </w:rPr>
          <w:t>32</w:t>
        </w:r>
        <w:r>
          <w:rPr>
            <w:noProof/>
            <w:webHidden/>
          </w:rPr>
          <w:fldChar w:fldCharType="end"/>
        </w:r>
      </w:hyperlink>
    </w:p>
    <w:p w14:paraId="12DB4123"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7" w:history="1">
        <w:r w:rsidRPr="002E2FE5">
          <w:rPr>
            <w:rStyle w:val="Hyperlink"/>
            <w:noProof/>
          </w:rPr>
          <w:t>Hình 3</w:t>
        </w:r>
        <w:r w:rsidRPr="002E2FE5">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_Toc92033977 \h </w:instrText>
        </w:r>
        <w:r>
          <w:rPr>
            <w:noProof/>
            <w:webHidden/>
          </w:rPr>
        </w:r>
        <w:r>
          <w:rPr>
            <w:noProof/>
            <w:webHidden/>
          </w:rPr>
          <w:fldChar w:fldCharType="separate"/>
        </w:r>
        <w:r>
          <w:rPr>
            <w:noProof/>
            <w:webHidden/>
          </w:rPr>
          <w:t>33</w:t>
        </w:r>
        <w:r>
          <w:rPr>
            <w:noProof/>
            <w:webHidden/>
          </w:rPr>
          <w:fldChar w:fldCharType="end"/>
        </w:r>
      </w:hyperlink>
    </w:p>
    <w:p w14:paraId="005EA8EE"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8" w:history="1">
        <w:r w:rsidRPr="002E2FE5">
          <w:rPr>
            <w:rStyle w:val="Hyperlink"/>
            <w:noProof/>
          </w:rPr>
          <w:t>Hình 3</w:t>
        </w:r>
        <w:r w:rsidRPr="002E2FE5">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_Toc92033978 \h </w:instrText>
        </w:r>
        <w:r>
          <w:rPr>
            <w:noProof/>
            <w:webHidden/>
          </w:rPr>
        </w:r>
        <w:r>
          <w:rPr>
            <w:noProof/>
            <w:webHidden/>
          </w:rPr>
          <w:fldChar w:fldCharType="separate"/>
        </w:r>
        <w:r>
          <w:rPr>
            <w:noProof/>
            <w:webHidden/>
          </w:rPr>
          <w:t>33</w:t>
        </w:r>
        <w:r>
          <w:rPr>
            <w:noProof/>
            <w:webHidden/>
          </w:rPr>
          <w:fldChar w:fldCharType="end"/>
        </w:r>
      </w:hyperlink>
    </w:p>
    <w:p w14:paraId="4A835210"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79" w:history="1">
        <w:r w:rsidRPr="002E2FE5">
          <w:rPr>
            <w:rStyle w:val="Hyperlink"/>
            <w:noProof/>
          </w:rPr>
          <w:t>Hình 3</w:t>
        </w:r>
        <w:r w:rsidRPr="002E2FE5">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_Toc92033979 \h </w:instrText>
        </w:r>
        <w:r>
          <w:rPr>
            <w:noProof/>
            <w:webHidden/>
          </w:rPr>
        </w:r>
        <w:r>
          <w:rPr>
            <w:noProof/>
            <w:webHidden/>
          </w:rPr>
          <w:fldChar w:fldCharType="separate"/>
        </w:r>
        <w:r>
          <w:rPr>
            <w:noProof/>
            <w:webHidden/>
          </w:rPr>
          <w:t>34</w:t>
        </w:r>
        <w:r>
          <w:rPr>
            <w:noProof/>
            <w:webHidden/>
          </w:rPr>
          <w:fldChar w:fldCharType="end"/>
        </w:r>
      </w:hyperlink>
    </w:p>
    <w:p w14:paraId="2AF0042B"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0" w:history="1">
        <w:r w:rsidRPr="002E2FE5">
          <w:rPr>
            <w:rStyle w:val="Hyperlink"/>
            <w:noProof/>
          </w:rPr>
          <w:t>Hình 3</w:t>
        </w:r>
        <w:r w:rsidRPr="002E2FE5">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_Toc92033980 \h </w:instrText>
        </w:r>
        <w:r>
          <w:rPr>
            <w:noProof/>
            <w:webHidden/>
          </w:rPr>
        </w:r>
        <w:r>
          <w:rPr>
            <w:noProof/>
            <w:webHidden/>
          </w:rPr>
          <w:fldChar w:fldCharType="separate"/>
        </w:r>
        <w:r>
          <w:rPr>
            <w:noProof/>
            <w:webHidden/>
          </w:rPr>
          <w:t>34</w:t>
        </w:r>
        <w:r>
          <w:rPr>
            <w:noProof/>
            <w:webHidden/>
          </w:rPr>
          <w:fldChar w:fldCharType="end"/>
        </w:r>
      </w:hyperlink>
    </w:p>
    <w:p w14:paraId="54DC9D3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1" w:history="1">
        <w:r w:rsidRPr="002E2FE5">
          <w:rPr>
            <w:rStyle w:val="Hyperlink"/>
            <w:noProof/>
          </w:rPr>
          <w:t>Hình 3</w:t>
        </w:r>
        <w:r w:rsidRPr="002E2FE5">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_Toc92033981 \h </w:instrText>
        </w:r>
        <w:r>
          <w:rPr>
            <w:noProof/>
            <w:webHidden/>
          </w:rPr>
        </w:r>
        <w:r>
          <w:rPr>
            <w:noProof/>
            <w:webHidden/>
          </w:rPr>
          <w:fldChar w:fldCharType="separate"/>
        </w:r>
        <w:r>
          <w:rPr>
            <w:noProof/>
            <w:webHidden/>
          </w:rPr>
          <w:t>35</w:t>
        </w:r>
        <w:r>
          <w:rPr>
            <w:noProof/>
            <w:webHidden/>
          </w:rPr>
          <w:fldChar w:fldCharType="end"/>
        </w:r>
      </w:hyperlink>
    </w:p>
    <w:p w14:paraId="2E883EA4"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2" w:history="1">
        <w:r w:rsidRPr="002E2FE5">
          <w:rPr>
            <w:rStyle w:val="Hyperlink"/>
            <w:noProof/>
          </w:rPr>
          <w:t>Hình 3</w:t>
        </w:r>
        <w:r w:rsidRPr="002E2FE5">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_Toc92033982 \h </w:instrText>
        </w:r>
        <w:r>
          <w:rPr>
            <w:noProof/>
            <w:webHidden/>
          </w:rPr>
        </w:r>
        <w:r>
          <w:rPr>
            <w:noProof/>
            <w:webHidden/>
          </w:rPr>
          <w:fldChar w:fldCharType="separate"/>
        </w:r>
        <w:r>
          <w:rPr>
            <w:noProof/>
            <w:webHidden/>
          </w:rPr>
          <w:t>35</w:t>
        </w:r>
        <w:r>
          <w:rPr>
            <w:noProof/>
            <w:webHidden/>
          </w:rPr>
          <w:fldChar w:fldCharType="end"/>
        </w:r>
      </w:hyperlink>
    </w:p>
    <w:p w14:paraId="3BD7F67D"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3" w:history="1">
        <w:r w:rsidRPr="002E2FE5">
          <w:rPr>
            <w:rStyle w:val="Hyperlink"/>
            <w:noProof/>
          </w:rPr>
          <w:t>Hình 3</w:t>
        </w:r>
        <w:r w:rsidRPr="002E2FE5">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_Toc92033983 \h </w:instrText>
        </w:r>
        <w:r>
          <w:rPr>
            <w:noProof/>
            <w:webHidden/>
          </w:rPr>
        </w:r>
        <w:r>
          <w:rPr>
            <w:noProof/>
            <w:webHidden/>
          </w:rPr>
          <w:fldChar w:fldCharType="separate"/>
        </w:r>
        <w:r>
          <w:rPr>
            <w:noProof/>
            <w:webHidden/>
          </w:rPr>
          <w:t>36</w:t>
        </w:r>
        <w:r>
          <w:rPr>
            <w:noProof/>
            <w:webHidden/>
          </w:rPr>
          <w:fldChar w:fldCharType="end"/>
        </w:r>
      </w:hyperlink>
    </w:p>
    <w:p w14:paraId="6717FC3D"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4" w:history="1">
        <w:r w:rsidRPr="002E2FE5">
          <w:rPr>
            <w:rStyle w:val="Hyperlink"/>
            <w:noProof/>
          </w:rPr>
          <w:t>Hình 3</w:t>
        </w:r>
        <w:r w:rsidRPr="002E2FE5">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_Toc92033984 \h </w:instrText>
        </w:r>
        <w:r>
          <w:rPr>
            <w:noProof/>
            <w:webHidden/>
          </w:rPr>
        </w:r>
        <w:r>
          <w:rPr>
            <w:noProof/>
            <w:webHidden/>
          </w:rPr>
          <w:fldChar w:fldCharType="separate"/>
        </w:r>
        <w:r>
          <w:rPr>
            <w:noProof/>
            <w:webHidden/>
          </w:rPr>
          <w:t>36</w:t>
        </w:r>
        <w:r>
          <w:rPr>
            <w:noProof/>
            <w:webHidden/>
          </w:rPr>
          <w:fldChar w:fldCharType="end"/>
        </w:r>
      </w:hyperlink>
    </w:p>
    <w:p w14:paraId="1E34A06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5" w:history="1">
        <w:r w:rsidRPr="002E2FE5">
          <w:rPr>
            <w:rStyle w:val="Hyperlink"/>
            <w:noProof/>
          </w:rPr>
          <w:t>Hình 3</w:t>
        </w:r>
        <w:r w:rsidRPr="002E2FE5">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_Toc92033985 \h </w:instrText>
        </w:r>
        <w:r>
          <w:rPr>
            <w:noProof/>
            <w:webHidden/>
          </w:rPr>
        </w:r>
        <w:r>
          <w:rPr>
            <w:noProof/>
            <w:webHidden/>
          </w:rPr>
          <w:fldChar w:fldCharType="separate"/>
        </w:r>
        <w:r>
          <w:rPr>
            <w:noProof/>
            <w:webHidden/>
          </w:rPr>
          <w:t>37</w:t>
        </w:r>
        <w:r>
          <w:rPr>
            <w:noProof/>
            <w:webHidden/>
          </w:rPr>
          <w:fldChar w:fldCharType="end"/>
        </w:r>
      </w:hyperlink>
    </w:p>
    <w:p w14:paraId="63FA6D00"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6" w:history="1">
        <w:r w:rsidRPr="002E2FE5">
          <w:rPr>
            <w:rStyle w:val="Hyperlink"/>
            <w:noProof/>
          </w:rPr>
          <w:t>Hình 3</w:t>
        </w:r>
        <w:r w:rsidRPr="002E2FE5">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_Toc92033986 \h </w:instrText>
        </w:r>
        <w:r>
          <w:rPr>
            <w:noProof/>
            <w:webHidden/>
          </w:rPr>
        </w:r>
        <w:r>
          <w:rPr>
            <w:noProof/>
            <w:webHidden/>
          </w:rPr>
          <w:fldChar w:fldCharType="separate"/>
        </w:r>
        <w:r>
          <w:rPr>
            <w:noProof/>
            <w:webHidden/>
          </w:rPr>
          <w:t>37</w:t>
        </w:r>
        <w:r>
          <w:rPr>
            <w:noProof/>
            <w:webHidden/>
          </w:rPr>
          <w:fldChar w:fldCharType="end"/>
        </w:r>
      </w:hyperlink>
    </w:p>
    <w:p w14:paraId="1934942F"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7" w:history="1">
        <w:r w:rsidRPr="002E2FE5">
          <w:rPr>
            <w:rStyle w:val="Hyperlink"/>
            <w:noProof/>
          </w:rPr>
          <w:t>Hình 3</w:t>
        </w:r>
        <w:r w:rsidRPr="002E2FE5">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_Toc92033987 \h </w:instrText>
        </w:r>
        <w:r>
          <w:rPr>
            <w:noProof/>
            <w:webHidden/>
          </w:rPr>
        </w:r>
        <w:r>
          <w:rPr>
            <w:noProof/>
            <w:webHidden/>
          </w:rPr>
          <w:fldChar w:fldCharType="separate"/>
        </w:r>
        <w:r>
          <w:rPr>
            <w:noProof/>
            <w:webHidden/>
          </w:rPr>
          <w:t>38</w:t>
        </w:r>
        <w:r>
          <w:rPr>
            <w:noProof/>
            <w:webHidden/>
          </w:rPr>
          <w:fldChar w:fldCharType="end"/>
        </w:r>
      </w:hyperlink>
    </w:p>
    <w:p w14:paraId="11259A3B"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8" w:history="1">
        <w:r w:rsidRPr="002E2FE5">
          <w:rPr>
            <w:rStyle w:val="Hyperlink"/>
            <w:noProof/>
          </w:rPr>
          <w:t>Hình 3</w:t>
        </w:r>
        <w:r w:rsidRPr="002E2FE5">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_Toc92033988 \h </w:instrText>
        </w:r>
        <w:r>
          <w:rPr>
            <w:noProof/>
            <w:webHidden/>
          </w:rPr>
        </w:r>
        <w:r>
          <w:rPr>
            <w:noProof/>
            <w:webHidden/>
          </w:rPr>
          <w:fldChar w:fldCharType="separate"/>
        </w:r>
        <w:r>
          <w:rPr>
            <w:noProof/>
            <w:webHidden/>
          </w:rPr>
          <w:t>38</w:t>
        </w:r>
        <w:r>
          <w:rPr>
            <w:noProof/>
            <w:webHidden/>
          </w:rPr>
          <w:fldChar w:fldCharType="end"/>
        </w:r>
      </w:hyperlink>
    </w:p>
    <w:p w14:paraId="6A9A8406"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89" w:history="1">
        <w:r w:rsidRPr="002E2FE5">
          <w:rPr>
            <w:rStyle w:val="Hyperlink"/>
            <w:noProof/>
          </w:rPr>
          <w:t>Hình 3</w:t>
        </w:r>
        <w:r w:rsidRPr="002E2FE5">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_Toc92033989 \h </w:instrText>
        </w:r>
        <w:r>
          <w:rPr>
            <w:noProof/>
            <w:webHidden/>
          </w:rPr>
        </w:r>
        <w:r>
          <w:rPr>
            <w:noProof/>
            <w:webHidden/>
          </w:rPr>
          <w:fldChar w:fldCharType="separate"/>
        </w:r>
        <w:r>
          <w:rPr>
            <w:noProof/>
            <w:webHidden/>
          </w:rPr>
          <w:t>39</w:t>
        </w:r>
        <w:r>
          <w:rPr>
            <w:noProof/>
            <w:webHidden/>
          </w:rPr>
          <w:fldChar w:fldCharType="end"/>
        </w:r>
      </w:hyperlink>
    </w:p>
    <w:p w14:paraId="44C7DC0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0" w:history="1">
        <w:r w:rsidRPr="002E2FE5">
          <w:rPr>
            <w:rStyle w:val="Hyperlink"/>
            <w:noProof/>
          </w:rPr>
          <w:t>Hình 3</w:t>
        </w:r>
        <w:r w:rsidRPr="002E2FE5">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_Toc92033990 \h </w:instrText>
        </w:r>
        <w:r>
          <w:rPr>
            <w:noProof/>
            <w:webHidden/>
          </w:rPr>
        </w:r>
        <w:r>
          <w:rPr>
            <w:noProof/>
            <w:webHidden/>
          </w:rPr>
          <w:fldChar w:fldCharType="separate"/>
        </w:r>
        <w:r>
          <w:rPr>
            <w:noProof/>
            <w:webHidden/>
          </w:rPr>
          <w:t>39</w:t>
        </w:r>
        <w:r>
          <w:rPr>
            <w:noProof/>
            <w:webHidden/>
          </w:rPr>
          <w:fldChar w:fldCharType="end"/>
        </w:r>
      </w:hyperlink>
    </w:p>
    <w:p w14:paraId="4250F06E"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1" w:history="1">
        <w:r w:rsidRPr="002E2FE5">
          <w:rPr>
            <w:rStyle w:val="Hyperlink"/>
            <w:noProof/>
          </w:rPr>
          <w:t>Hình 3</w:t>
        </w:r>
        <w:r w:rsidRPr="002E2FE5">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_Toc92033991 \h </w:instrText>
        </w:r>
        <w:r>
          <w:rPr>
            <w:noProof/>
            <w:webHidden/>
          </w:rPr>
        </w:r>
        <w:r>
          <w:rPr>
            <w:noProof/>
            <w:webHidden/>
          </w:rPr>
          <w:fldChar w:fldCharType="separate"/>
        </w:r>
        <w:r>
          <w:rPr>
            <w:noProof/>
            <w:webHidden/>
          </w:rPr>
          <w:t>39</w:t>
        </w:r>
        <w:r>
          <w:rPr>
            <w:noProof/>
            <w:webHidden/>
          </w:rPr>
          <w:fldChar w:fldCharType="end"/>
        </w:r>
      </w:hyperlink>
    </w:p>
    <w:p w14:paraId="3624776A"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2" w:history="1">
        <w:r w:rsidRPr="002E2FE5">
          <w:rPr>
            <w:rStyle w:val="Hyperlink"/>
            <w:noProof/>
          </w:rPr>
          <w:t>Hình 3</w:t>
        </w:r>
        <w:r w:rsidRPr="002E2FE5">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_Toc92033992 \h </w:instrText>
        </w:r>
        <w:r>
          <w:rPr>
            <w:noProof/>
            <w:webHidden/>
          </w:rPr>
        </w:r>
        <w:r>
          <w:rPr>
            <w:noProof/>
            <w:webHidden/>
          </w:rPr>
          <w:fldChar w:fldCharType="separate"/>
        </w:r>
        <w:r>
          <w:rPr>
            <w:noProof/>
            <w:webHidden/>
          </w:rPr>
          <w:t>40</w:t>
        </w:r>
        <w:r>
          <w:rPr>
            <w:noProof/>
            <w:webHidden/>
          </w:rPr>
          <w:fldChar w:fldCharType="end"/>
        </w:r>
      </w:hyperlink>
    </w:p>
    <w:p w14:paraId="3005F3FA"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3" w:history="1">
        <w:r w:rsidRPr="002E2FE5">
          <w:rPr>
            <w:rStyle w:val="Hyperlink"/>
            <w:noProof/>
          </w:rPr>
          <w:t>Hình 3</w:t>
        </w:r>
        <w:r w:rsidRPr="002E2FE5">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_Toc92033993 \h </w:instrText>
        </w:r>
        <w:r>
          <w:rPr>
            <w:noProof/>
            <w:webHidden/>
          </w:rPr>
        </w:r>
        <w:r>
          <w:rPr>
            <w:noProof/>
            <w:webHidden/>
          </w:rPr>
          <w:fldChar w:fldCharType="separate"/>
        </w:r>
        <w:r>
          <w:rPr>
            <w:noProof/>
            <w:webHidden/>
          </w:rPr>
          <w:t>40</w:t>
        </w:r>
        <w:r>
          <w:rPr>
            <w:noProof/>
            <w:webHidden/>
          </w:rPr>
          <w:fldChar w:fldCharType="end"/>
        </w:r>
      </w:hyperlink>
    </w:p>
    <w:p w14:paraId="6F6D88D2"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4" w:history="1">
        <w:r w:rsidRPr="002E2FE5">
          <w:rPr>
            <w:rStyle w:val="Hyperlink"/>
            <w:noProof/>
          </w:rPr>
          <w:t>Hình 3</w:t>
        </w:r>
        <w:r w:rsidRPr="002E2FE5">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_Toc92033994 \h </w:instrText>
        </w:r>
        <w:r>
          <w:rPr>
            <w:noProof/>
            <w:webHidden/>
          </w:rPr>
        </w:r>
        <w:r>
          <w:rPr>
            <w:noProof/>
            <w:webHidden/>
          </w:rPr>
          <w:fldChar w:fldCharType="separate"/>
        </w:r>
        <w:r>
          <w:rPr>
            <w:noProof/>
            <w:webHidden/>
          </w:rPr>
          <w:t>41</w:t>
        </w:r>
        <w:r>
          <w:rPr>
            <w:noProof/>
            <w:webHidden/>
          </w:rPr>
          <w:fldChar w:fldCharType="end"/>
        </w:r>
      </w:hyperlink>
    </w:p>
    <w:p w14:paraId="5826D9AC"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5" w:history="1">
        <w:r w:rsidRPr="002E2FE5">
          <w:rPr>
            <w:rStyle w:val="Hyperlink"/>
            <w:noProof/>
          </w:rPr>
          <w:t>Hình 3</w:t>
        </w:r>
        <w:r w:rsidRPr="002E2FE5">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_Toc92033995 \h </w:instrText>
        </w:r>
        <w:r>
          <w:rPr>
            <w:noProof/>
            <w:webHidden/>
          </w:rPr>
        </w:r>
        <w:r>
          <w:rPr>
            <w:noProof/>
            <w:webHidden/>
          </w:rPr>
          <w:fldChar w:fldCharType="separate"/>
        </w:r>
        <w:r>
          <w:rPr>
            <w:noProof/>
            <w:webHidden/>
          </w:rPr>
          <w:t>41</w:t>
        </w:r>
        <w:r>
          <w:rPr>
            <w:noProof/>
            <w:webHidden/>
          </w:rPr>
          <w:fldChar w:fldCharType="end"/>
        </w:r>
      </w:hyperlink>
    </w:p>
    <w:p w14:paraId="65797F36"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6" w:history="1">
        <w:r w:rsidRPr="002E2FE5">
          <w:rPr>
            <w:rStyle w:val="Hyperlink"/>
            <w:noProof/>
          </w:rPr>
          <w:t>Hình 3</w:t>
        </w:r>
        <w:r w:rsidRPr="002E2FE5">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_Toc92033996 \h </w:instrText>
        </w:r>
        <w:r>
          <w:rPr>
            <w:noProof/>
            <w:webHidden/>
          </w:rPr>
        </w:r>
        <w:r>
          <w:rPr>
            <w:noProof/>
            <w:webHidden/>
          </w:rPr>
          <w:fldChar w:fldCharType="separate"/>
        </w:r>
        <w:r>
          <w:rPr>
            <w:noProof/>
            <w:webHidden/>
          </w:rPr>
          <w:t>42</w:t>
        </w:r>
        <w:r>
          <w:rPr>
            <w:noProof/>
            <w:webHidden/>
          </w:rPr>
          <w:fldChar w:fldCharType="end"/>
        </w:r>
      </w:hyperlink>
    </w:p>
    <w:p w14:paraId="011231C2"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7" w:history="1">
        <w:r w:rsidRPr="002E2FE5">
          <w:rPr>
            <w:rStyle w:val="Hyperlink"/>
            <w:noProof/>
          </w:rPr>
          <w:t>Hình 3</w:t>
        </w:r>
        <w:r w:rsidRPr="002E2FE5">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_Toc92033997 \h </w:instrText>
        </w:r>
        <w:r>
          <w:rPr>
            <w:noProof/>
            <w:webHidden/>
          </w:rPr>
        </w:r>
        <w:r>
          <w:rPr>
            <w:noProof/>
            <w:webHidden/>
          </w:rPr>
          <w:fldChar w:fldCharType="separate"/>
        </w:r>
        <w:r>
          <w:rPr>
            <w:noProof/>
            <w:webHidden/>
          </w:rPr>
          <w:t>42</w:t>
        </w:r>
        <w:r>
          <w:rPr>
            <w:noProof/>
            <w:webHidden/>
          </w:rPr>
          <w:fldChar w:fldCharType="end"/>
        </w:r>
      </w:hyperlink>
    </w:p>
    <w:p w14:paraId="320B8B9C"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8" w:history="1">
        <w:r w:rsidRPr="002E2FE5">
          <w:rPr>
            <w:rStyle w:val="Hyperlink"/>
            <w:noProof/>
          </w:rPr>
          <w:t>Hình 3</w:t>
        </w:r>
        <w:r w:rsidRPr="002E2FE5">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_Toc92033998 \h </w:instrText>
        </w:r>
        <w:r>
          <w:rPr>
            <w:noProof/>
            <w:webHidden/>
          </w:rPr>
        </w:r>
        <w:r>
          <w:rPr>
            <w:noProof/>
            <w:webHidden/>
          </w:rPr>
          <w:fldChar w:fldCharType="separate"/>
        </w:r>
        <w:r>
          <w:rPr>
            <w:noProof/>
            <w:webHidden/>
          </w:rPr>
          <w:t>43</w:t>
        </w:r>
        <w:r>
          <w:rPr>
            <w:noProof/>
            <w:webHidden/>
          </w:rPr>
          <w:fldChar w:fldCharType="end"/>
        </w:r>
      </w:hyperlink>
    </w:p>
    <w:p w14:paraId="7FF7B8FC"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3999" w:history="1">
        <w:r w:rsidRPr="002E2FE5">
          <w:rPr>
            <w:rStyle w:val="Hyperlink"/>
            <w:noProof/>
          </w:rPr>
          <w:t>Hình 3</w:t>
        </w:r>
        <w:r w:rsidRPr="002E2FE5">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_Toc92033999 \h </w:instrText>
        </w:r>
        <w:r>
          <w:rPr>
            <w:noProof/>
            <w:webHidden/>
          </w:rPr>
        </w:r>
        <w:r>
          <w:rPr>
            <w:noProof/>
            <w:webHidden/>
          </w:rPr>
          <w:fldChar w:fldCharType="separate"/>
        </w:r>
        <w:r>
          <w:rPr>
            <w:noProof/>
            <w:webHidden/>
          </w:rPr>
          <w:t>43</w:t>
        </w:r>
        <w:r>
          <w:rPr>
            <w:noProof/>
            <w:webHidden/>
          </w:rPr>
          <w:fldChar w:fldCharType="end"/>
        </w:r>
      </w:hyperlink>
    </w:p>
    <w:p w14:paraId="5D8094AB"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0" w:history="1">
        <w:r w:rsidRPr="002E2FE5">
          <w:rPr>
            <w:rStyle w:val="Hyperlink"/>
            <w:noProof/>
          </w:rPr>
          <w:t>Hình 3</w:t>
        </w:r>
        <w:r w:rsidRPr="002E2FE5">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_Toc92034000 \h </w:instrText>
        </w:r>
        <w:r>
          <w:rPr>
            <w:noProof/>
            <w:webHidden/>
          </w:rPr>
        </w:r>
        <w:r>
          <w:rPr>
            <w:noProof/>
            <w:webHidden/>
          </w:rPr>
          <w:fldChar w:fldCharType="separate"/>
        </w:r>
        <w:r>
          <w:rPr>
            <w:noProof/>
            <w:webHidden/>
          </w:rPr>
          <w:t>44</w:t>
        </w:r>
        <w:r>
          <w:rPr>
            <w:noProof/>
            <w:webHidden/>
          </w:rPr>
          <w:fldChar w:fldCharType="end"/>
        </w:r>
      </w:hyperlink>
    </w:p>
    <w:p w14:paraId="28D442C2"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1" w:history="1">
        <w:r w:rsidRPr="002E2FE5">
          <w:rPr>
            <w:rStyle w:val="Hyperlink"/>
            <w:noProof/>
          </w:rPr>
          <w:t>Hình 3</w:t>
        </w:r>
        <w:r w:rsidRPr="002E2FE5">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_Toc92034001 \h </w:instrText>
        </w:r>
        <w:r>
          <w:rPr>
            <w:noProof/>
            <w:webHidden/>
          </w:rPr>
        </w:r>
        <w:r>
          <w:rPr>
            <w:noProof/>
            <w:webHidden/>
          </w:rPr>
          <w:fldChar w:fldCharType="separate"/>
        </w:r>
        <w:r>
          <w:rPr>
            <w:noProof/>
            <w:webHidden/>
          </w:rPr>
          <w:t>44</w:t>
        </w:r>
        <w:r>
          <w:rPr>
            <w:noProof/>
            <w:webHidden/>
          </w:rPr>
          <w:fldChar w:fldCharType="end"/>
        </w:r>
      </w:hyperlink>
    </w:p>
    <w:p w14:paraId="7211CFC2"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2" w:history="1">
        <w:r w:rsidRPr="002E2FE5">
          <w:rPr>
            <w:rStyle w:val="Hyperlink"/>
            <w:noProof/>
          </w:rPr>
          <w:t>Hình 4</w:t>
        </w:r>
        <w:r w:rsidRPr="002E2FE5">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_Toc92034002 \h </w:instrText>
        </w:r>
        <w:r>
          <w:rPr>
            <w:noProof/>
            <w:webHidden/>
          </w:rPr>
        </w:r>
        <w:r>
          <w:rPr>
            <w:noProof/>
            <w:webHidden/>
          </w:rPr>
          <w:fldChar w:fldCharType="separate"/>
        </w:r>
        <w:r>
          <w:rPr>
            <w:noProof/>
            <w:webHidden/>
          </w:rPr>
          <w:t>45</w:t>
        </w:r>
        <w:r>
          <w:rPr>
            <w:noProof/>
            <w:webHidden/>
          </w:rPr>
          <w:fldChar w:fldCharType="end"/>
        </w:r>
      </w:hyperlink>
    </w:p>
    <w:p w14:paraId="305C4A07"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3" w:history="1">
        <w:r w:rsidRPr="002E2FE5">
          <w:rPr>
            <w:rStyle w:val="Hyperlink"/>
            <w:noProof/>
          </w:rPr>
          <w:t>Hình 4</w:t>
        </w:r>
        <w:r w:rsidRPr="002E2FE5">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_Toc92034003 \h </w:instrText>
        </w:r>
        <w:r>
          <w:rPr>
            <w:noProof/>
            <w:webHidden/>
          </w:rPr>
        </w:r>
        <w:r>
          <w:rPr>
            <w:noProof/>
            <w:webHidden/>
          </w:rPr>
          <w:fldChar w:fldCharType="separate"/>
        </w:r>
        <w:r>
          <w:rPr>
            <w:noProof/>
            <w:webHidden/>
          </w:rPr>
          <w:t>46</w:t>
        </w:r>
        <w:r>
          <w:rPr>
            <w:noProof/>
            <w:webHidden/>
          </w:rPr>
          <w:fldChar w:fldCharType="end"/>
        </w:r>
      </w:hyperlink>
    </w:p>
    <w:p w14:paraId="5F90AE75"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4" w:history="1">
        <w:r w:rsidRPr="002E2FE5">
          <w:rPr>
            <w:rStyle w:val="Hyperlink"/>
            <w:noProof/>
          </w:rPr>
          <w:t>Hình 4</w:t>
        </w:r>
        <w:r w:rsidRPr="002E2FE5">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_Toc92034004 \h </w:instrText>
        </w:r>
        <w:r>
          <w:rPr>
            <w:noProof/>
            <w:webHidden/>
          </w:rPr>
        </w:r>
        <w:r>
          <w:rPr>
            <w:noProof/>
            <w:webHidden/>
          </w:rPr>
          <w:fldChar w:fldCharType="separate"/>
        </w:r>
        <w:r>
          <w:rPr>
            <w:noProof/>
            <w:webHidden/>
          </w:rPr>
          <w:t>47</w:t>
        </w:r>
        <w:r>
          <w:rPr>
            <w:noProof/>
            <w:webHidden/>
          </w:rPr>
          <w:fldChar w:fldCharType="end"/>
        </w:r>
      </w:hyperlink>
    </w:p>
    <w:p w14:paraId="4C819605"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5" w:history="1">
        <w:r w:rsidRPr="002E2FE5">
          <w:rPr>
            <w:rStyle w:val="Hyperlink"/>
            <w:noProof/>
          </w:rPr>
          <w:t>Hình 4</w:t>
        </w:r>
        <w:r w:rsidRPr="002E2FE5">
          <w:rPr>
            <w:rStyle w:val="Hyperlink"/>
            <w:noProof/>
          </w:rPr>
          <w:noBreakHyphen/>
          <w:t>4. Non-linear trong SVM</w:t>
        </w:r>
        <w:r>
          <w:rPr>
            <w:noProof/>
            <w:webHidden/>
          </w:rPr>
          <w:tab/>
        </w:r>
        <w:r>
          <w:rPr>
            <w:noProof/>
            <w:webHidden/>
          </w:rPr>
          <w:fldChar w:fldCharType="begin"/>
        </w:r>
        <w:r>
          <w:rPr>
            <w:noProof/>
            <w:webHidden/>
          </w:rPr>
          <w:instrText xml:space="preserve"> PAGEREF _Toc92034005 \h </w:instrText>
        </w:r>
        <w:r>
          <w:rPr>
            <w:noProof/>
            <w:webHidden/>
          </w:rPr>
        </w:r>
        <w:r>
          <w:rPr>
            <w:noProof/>
            <w:webHidden/>
          </w:rPr>
          <w:fldChar w:fldCharType="separate"/>
        </w:r>
        <w:r>
          <w:rPr>
            <w:noProof/>
            <w:webHidden/>
          </w:rPr>
          <w:t>48</w:t>
        </w:r>
        <w:r>
          <w:rPr>
            <w:noProof/>
            <w:webHidden/>
          </w:rPr>
          <w:fldChar w:fldCharType="end"/>
        </w:r>
      </w:hyperlink>
    </w:p>
    <w:p w14:paraId="22651DA7"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6" w:history="1">
        <w:r w:rsidRPr="002E2FE5">
          <w:rPr>
            <w:rStyle w:val="Hyperlink"/>
            <w:noProof/>
          </w:rPr>
          <w:t>Hình 4</w:t>
        </w:r>
        <w:r w:rsidRPr="002E2FE5">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_Toc92034006 \h </w:instrText>
        </w:r>
        <w:r>
          <w:rPr>
            <w:noProof/>
            <w:webHidden/>
          </w:rPr>
        </w:r>
        <w:r>
          <w:rPr>
            <w:noProof/>
            <w:webHidden/>
          </w:rPr>
          <w:fldChar w:fldCharType="separate"/>
        </w:r>
        <w:r>
          <w:rPr>
            <w:noProof/>
            <w:webHidden/>
          </w:rPr>
          <w:t>50</w:t>
        </w:r>
        <w:r>
          <w:rPr>
            <w:noProof/>
            <w:webHidden/>
          </w:rPr>
          <w:fldChar w:fldCharType="end"/>
        </w:r>
      </w:hyperlink>
    </w:p>
    <w:p w14:paraId="1C2F4F5C"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7" w:history="1">
        <w:r w:rsidRPr="002E2FE5">
          <w:rPr>
            <w:rStyle w:val="Hyperlink"/>
            <w:noProof/>
          </w:rPr>
          <w:t>Hình 4</w:t>
        </w:r>
        <w:r w:rsidRPr="002E2FE5">
          <w:rPr>
            <w:rStyle w:val="Hyperlink"/>
            <w:noProof/>
          </w:rPr>
          <w:noBreakHyphen/>
          <w:t>6. R-Square (R</w:t>
        </w:r>
        <w:r w:rsidRPr="002E2FE5">
          <w:rPr>
            <w:rStyle w:val="Hyperlink"/>
            <w:noProof/>
            <w:vertAlign w:val="superscript"/>
          </w:rPr>
          <w:t>2</w:t>
        </w:r>
        <w:r w:rsidRPr="002E2FE5">
          <w:rPr>
            <w:rStyle w:val="Hyperlink"/>
            <w:noProof/>
          </w:rPr>
          <w:t>) của Mô hình hồi quy tuyến tính</w:t>
        </w:r>
        <w:r>
          <w:rPr>
            <w:noProof/>
            <w:webHidden/>
          </w:rPr>
          <w:tab/>
        </w:r>
        <w:r>
          <w:rPr>
            <w:noProof/>
            <w:webHidden/>
          </w:rPr>
          <w:fldChar w:fldCharType="begin"/>
        </w:r>
        <w:r>
          <w:rPr>
            <w:noProof/>
            <w:webHidden/>
          </w:rPr>
          <w:instrText xml:space="preserve"> PAGEREF _Toc92034007 \h </w:instrText>
        </w:r>
        <w:r>
          <w:rPr>
            <w:noProof/>
            <w:webHidden/>
          </w:rPr>
        </w:r>
        <w:r>
          <w:rPr>
            <w:noProof/>
            <w:webHidden/>
          </w:rPr>
          <w:fldChar w:fldCharType="separate"/>
        </w:r>
        <w:r>
          <w:rPr>
            <w:noProof/>
            <w:webHidden/>
          </w:rPr>
          <w:t>50</w:t>
        </w:r>
        <w:r>
          <w:rPr>
            <w:noProof/>
            <w:webHidden/>
          </w:rPr>
          <w:fldChar w:fldCharType="end"/>
        </w:r>
      </w:hyperlink>
    </w:p>
    <w:p w14:paraId="5E043F0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8" w:history="1">
        <w:r w:rsidRPr="002E2FE5">
          <w:rPr>
            <w:rStyle w:val="Hyperlink"/>
            <w:noProof/>
          </w:rPr>
          <w:t>Hình 4</w:t>
        </w:r>
        <w:r w:rsidRPr="002E2FE5">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_Toc92034008 \h </w:instrText>
        </w:r>
        <w:r>
          <w:rPr>
            <w:noProof/>
            <w:webHidden/>
          </w:rPr>
        </w:r>
        <w:r>
          <w:rPr>
            <w:noProof/>
            <w:webHidden/>
          </w:rPr>
          <w:fldChar w:fldCharType="separate"/>
        </w:r>
        <w:r>
          <w:rPr>
            <w:noProof/>
            <w:webHidden/>
          </w:rPr>
          <w:t>51</w:t>
        </w:r>
        <w:r>
          <w:rPr>
            <w:noProof/>
            <w:webHidden/>
          </w:rPr>
          <w:fldChar w:fldCharType="end"/>
        </w:r>
      </w:hyperlink>
    </w:p>
    <w:p w14:paraId="63F3021A"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09" w:history="1">
        <w:r w:rsidRPr="002E2FE5">
          <w:rPr>
            <w:rStyle w:val="Hyperlink"/>
            <w:noProof/>
          </w:rPr>
          <w:t>Hình 4</w:t>
        </w:r>
        <w:r w:rsidRPr="002E2FE5">
          <w:rPr>
            <w:rStyle w:val="Hyperlink"/>
            <w:noProof/>
          </w:rPr>
          <w:noBreakHyphen/>
          <w:t>8. Kết quả dự đoán của thuật toán SVR</w:t>
        </w:r>
        <w:r>
          <w:rPr>
            <w:noProof/>
            <w:webHidden/>
          </w:rPr>
          <w:tab/>
        </w:r>
        <w:r>
          <w:rPr>
            <w:noProof/>
            <w:webHidden/>
          </w:rPr>
          <w:fldChar w:fldCharType="begin"/>
        </w:r>
        <w:r>
          <w:rPr>
            <w:noProof/>
            <w:webHidden/>
          </w:rPr>
          <w:instrText xml:space="preserve"> PAGEREF _Toc92034009 \h </w:instrText>
        </w:r>
        <w:r>
          <w:rPr>
            <w:noProof/>
            <w:webHidden/>
          </w:rPr>
        </w:r>
        <w:r>
          <w:rPr>
            <w:noProof/>
            <w:webHidden/>
          </w:rPr>
          <w:fldChar w:fldCharType="separate"/>
        </w:r>
        <w:r>
          <w:rPr>
            <w:noProof/>
            <w:webHidden/>
          </w:rPr>
          <w:t>53</w:t>
        </w:r>
        <w:r>
          <w:rPr>
            <w:noProof/>
            <w:webHidden/>
          </w:rPr>
          <w:fldChar w:fldCharType="end"/>
        </w:r>
      </w:hyperlink>
    </w:p>
    <w:p w14:paraId="7CA4845F"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10" w:history="1">
        <w:r w:rsidRPr="002E2FE5">
          <w:rPr>
            <w:rStyle w:val="Hyperlink"/>
            <w:noProof/>
          </w:rPr>
          <w:t>Hình 4</w:t>
        </w:r>
        <w:r w:rsidRPr="002E2FE5">
          <w:rPr>
            <w:rStyle w:val="Hyperlink"/>
            <w:noProof/>
          </w:rPr>
          <w:noBreakHyphen/>
          <w:t>9. Kết quả dự đoán của thuật toán Polynomial Regression</w:t>
        </w:r>
        <w:r>
          <w:rPr>
            <w:noProof/>
            <w:webHidden/>
          </w:rPr>
          <w:tab/>
        </w:r>
        <w:r>
          <w:rPr>
            <w:noProof/>
            <w:webHidden/>
          </w:rPr>
          <w:fldChar w:fldCharType="begin"/>
        </w:r>
        <w:r>
          <w:rPr>
            <w:noProof/>
            <w:webHidden/>
          </w:rPr>
          <w:instrText xml:space="preserve"> PAGEREF _Toc92034010 \h </w:instrText>
        </w:r>
        <w:r>
          <w:rPr>
            <w:noProof/>
            <w:webHidden/>
          </w:rPr>
        </w:r>
        <w:r>
          <w:rPr>
            <w:noProof/>
            <w:webHidden/>
          </w:rPr>
          <w:fldChar w:fldCharType="separate"/>
        </w:r>
        <w:r>
          <w:rPr>
            <w:noProof/>
            <w:webHidden/>
          </w:rPr>
          <w:t>54</w:t>
        </w:r>
        <w:r>
          <w:rPr>
            <w:noProof/>
            <w:webHidden/>
          </w:rPr>
          <w:fldChar w:fldCharType="end"/>
        </w:r>
      </w:hyperlink>
    </w:p>
    <w:p w14:paraId="4E77240D"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11" w:history="1">
        <w:r w:rsidRPr="002E2FE5">
          <w:rPr>
            <w:rStyle w:val="Hyperlink"/>
            <w:noProof/>
          </w:rPr>
          <w:t>Hình 4</w:t>
        </w:r>
        <w:r w:rsidRPr="002E2FE5">
          <w:rPr>
            <w:rStyle w:val="Hyperlink"/>
            <w:noProof/>
          </w:rPr>
          <w:noBreakHyphen/>
          <w:t>10. Các mô hình Underfitted, well-fitted and overfitted</w:t>
        </w:r>
        <w:r>
          <w:rPr>
            <w:noProof/>
            <w:webHidden/>
          </w:rPr>
          <w:tab/>
        </w:r>
        <w:r>
          <w:rPr>
            <w:noProof/>
            <w:webHidden/>
          </w:rPr>
          <w:fldChar w:fldCharType="begin"/>
        </w:r>
        <w:r>
          <w:rPr>
            <w:noProof/>
            <w:webHidden/>
          </w:rPr>
          <w:instrText xml:space="preserve"> PAGEREF _Toc92034011 \h </w:instrText>
        </w:r>
        <w:r>
          <w:rPr>
            <w:noProof/>
            <w:webHidden/>
          </w:rPr>
        </w:r>
        <w:r>
          <w:rPr>
            <w:noProof/>
            <w:webHidden/>
          </w:rPr>
          <w:fldChar w:fldCharType="separate"/>
        </w:r>
        <w:r>
          <w:rPr>
            <w:noProof/>
            <w:webHidden/>
          </w:rPr>
          <w:t>55</w:t>
        </w:r>
        <w:r>
          <w:rPr>
            <w:noProof/>
            <w:webHidden/>
          </w:rPr>
          <w:fldChar w:fldCharType="end"/>
        </w:r>
      </w:hyperlink>
    </w:p>
    <w:p w14:paraId="4BAEE42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12" w:history="1">
        <w:r w:rsidRPr="002E2FE5">
          <w:rPr>
            <w:rStyle w:val="Hyperlink"/>
            <w:noProof/>
          </w:rPr>
          <w:t>Hình 4</w:t>
        </w:r>
        <w:r w:rsidRPr="002E2FE5">
          <w:rPr>
            <w:rStyle w:val="Hyperlink"/>
            <w:noProof/>
          </w:rPr>
          <w:noBreakHyphen/>
          <w:t>11. Kết quả dự đoán của thuật toán Bayesian Ridge Regression</w:t>
        </w:r>
        <w:r>
          <w:rPr>
            <w:noProof/>
            <w:webHidden/>
          </w:rPr>
          <w:tab/>
        </w:r>
        <w:r>
          <w:rPr>
            <w:noProof/>
            <w:webHidden/>
          </w:rPr>
          <w:fldChar w:fldCharType="begin"/>
        </w:r>
        <w:r>
          <w:rPr>
            <w:noProof/>
            <w:webHidden/>
          </w:rPr>
          <w:instrText xml:space="preserve"> PAGEREF _Toc92034012 \h </w:instrText>
        </w:r>
        <w:r>
          <w:rPr>
            <w:noProof/>
            <w:webHidden/>
          </w:rPr>
        </w:r>
        <w:r>
          <w:rPr>
            <w:noProof/>
            <w:webHidden/>
          </w:rPr>
          <w:fldChar w:fldCharType="separate"/>
        </w:r>
        <w:r>
          <w:rPr>
            <w:noProof/>
            <w:webHidden/>
          </w:rPr>
          <w:t>56</w:t>
        </w:r>
        <w:r>
          <w:rPr>
            <w:noProof/>
            <w:webHidden/>
          </w:rPr>
          <w:fldChar w:fldCharType="end"/>
        </w:r>
      </w:hyperlink>
    </w:p>
    <w:p w14:paraId="0F73BFC8" w14:textId="77777777" w:rsidR="002655DB" w:rsidRDefault="002655D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34013" w:history="1">
        <w:r w:rsidRPr="002E2FE5">
          <w:rPr>
            <w:rStyle w:val="Hyperlink"/>
            <w:noProof/>
          </w:rPr>
          <w:t>Hình 4</w:t>
        </w:r>
        <w:r w:rsidRPr="002E2FE5">
          <w:rPr>
            <w:rStyle w:val="Hyperlink"/>
            <w:noProof/>
          </w:rPr>
          <w:noBreakHyphen/>
          <w:t>12. Dự đoán số ca nhiễm ở Việt Nam</w:t>
        </w:r>
        <w:r>
          <w:rPr>
            <w:noProof/>
            <w:webHidden/>
          </w:rPr>
          <w:tab/>
        </w:r>
        <w:r>
          <w:rPr>
            <w:noProof/>
            <w:webHidden/>
          </w:rPr>
          <w:fldChar w:fldCharType="begin"/>
        </w:r>
        <w:r>
          <w:rPr>
            <w:noProof/>
            <w:webHidden/>
          </w:rPr>
          <w:instrText xml:space="preserve"> PAGEREF _Toc92034013 \h </w:instrText>
        </w:r>
        <w:r>
          <w:rPr>
            <w:noProof/>
            <w:webHidden/>
          </w:rPr>
        </w:r>
        <w:r>
          <w:rPr>
            <w:noProof/>
            <w:webHidden/>
          </w:rPr>
          <w:fldChar w:fldCharType="separate"/>
        </w:r>
        <w:r>
          <w:rPr>
            <w:noProof/>
            <w:webHidden/>
          </w:rPr>
          <w:t>58</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034015"/>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034016"/>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137D9241" w:rsidR="00A22C32" w:rsidRPr="00B845AA" w:rsidRDefault="00A22C32" w:rsidP="00F11E91">
      <w:pPr>
        <w:pStyle w:val="Heading1"/>
        <w:rPr>
          <w:color w:val="000000"/>
          <w:szCs w:val="26"/>
        </w:rPr>
      </w:pPr>
      <w:bookmarkStart w:id="4" w:name="_Ref91407537"/>
      <w:bookmarkStart w:id="5" w:name="_Toc92034017"/>
      <w:r w:rsidRPr="00A22C32">
        <w:lastRenderedPageBreak/>
        <w:t>GIỚI THIỆU ĐỀ TÀI</w:t>
      </w:r>
      <w:bookmarkEnd w:id="4"/>
      <w:bookmarkEnd w:id="5"/>
    </w:p>
    <w:p w14:paraId="408464B1" w14:textId="59D990A4" w:rsidR="003732C0" w:rsidRPr="003732C0" w:rsidRDefault="00026498" w:rsidP="003732C0">
      <w:pPr>
        <w:pStyle w:val="Heading2"/>
      </w:pPr>
      <w:bookmarkStart w:id="6" w:name="_Toc92034018"/>
      <w:r>
        <w:t xml:space="preserve">Giới thiệu </w:t>
      </w:r>
      <w:proofErr w:type="gramStart"/>
      <w:r>
        <w:t>chung</w:t>
      </w:r>
      <w:bookmarkEnd w:id="6"/>
      <w:proofErr w:type="gramEnd"/>
    </w:p>
    <w:p w14:paraId="4E9511DF" w14:textId="7D39051E" w:rsidR="00705136" w:rsidRDefault="00705136" w:rsidP="00705136">
      <w:pPr>
        <w:pStyle w:val="Heading3"/>
      </w:pPr>
      <w:bookmarkStart w:id="7" w:name="_Toc92034019"/>
      <w:r>
        <w:t>Giới thiệu về COVID-19</w:t>
      </w:r>
      <w:bookmarkEnd w:id="7"/>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01479620" w:rsidR="00705136" w:rsidRDefault="00705136" w:rsidP="004B785E">
      <w:pPr>
        <w:pStyle w:val="Caption"/>
      </w:pPr>
      <w:bookmarkStart w:id="8" w:name="_Toc92033951"/>
      <w:r>
        <w:t xml:space="preserve">Hình </w:t>
      </w:r>
      <w:r w:rsidR="00F4420D">
        <w:fldChar w:fldCharType="begin"/>
      </w:r>
      <w:r w:rsidR="00F4420D">
        <w:instrText xml:space="preserve"> STYLEREF 1 \s </w:instrText>
      </w:r>
      <w:r w:rsidR="00F4420D">
        <w:fldChar w:fldCharType="separate"/>
      </w:r>
      <w:r w:rsidR="00ED35BE">
        <w:rPr>
          <w:noProof/>
        </w:rPr>
        <w:t>1</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w:t>
      </w:r>
      <w:r w:rsidR="00F4420D">
        <w:rPr>
          <w:noProof/>
        </w:rPr>
        <w:fldChar w:fldCharType="end"/>
      </w:r>
      <w:r>
        <w:t>. Hình ảnh của COVID-19</w:t>
      </w:r>
      <w:bookmarkEnd w:id="8"/>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87E9D58" w:rsidR="00705136" w:rsidRDefault="00705136" w:rsidP="004B785E">
      <w:pPr>
        <w:ind w:firstLine="357"/>
      </w:pPr>
      <w:r>
        <w:t xml:space="preserve">Để phòng chống và hạn chế việc lây </w:t>
      </w:r>
      <w:proofErr w:type="gramStart"/>
      <w:r>
        <w:t>lan</w:t>
      </w:r>
      <w:proofErr w:type="gramEnd"/>
      <w:r>
        <w:t xml:space="preserve"> của dịch COVID-19, WHO (</w:t>
      </w:r>
      <w:r w:rsidR="00E63BC5">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6C9CA637" w:rsidR="00F7517C" w:rsidRDefault="00F7517C">
      <w:pPr>
        <w:pStyle w:val="Heading3"/>
      </w:pPr>
      <w:bookmarkStart w:id="9" w:name="_Toc92034020"/>
      <w:r>
        <w:lastRenderedPageBreak/>
        <w:t xml:space="preserve">Giới thiệu về </w:t>
      </w:r>
      <w:r w:rsidR="009253DD">
        <w:t>Vắc-xin</w:t>
      </w:r>
      <w:r w:rsidR="0078193D">
        <w:t xml:space="preserve"> </w:t>
      </w:r>
      <w:r>
        <w:t>COVID-19</w:t>
      </w:r>
      <w:bookmarkEnd w:id="9"/>
    </w:p>
    <w:p w14:paraId="68B7B908" w14:textId="43C8A24D"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 xml:space="preserve">h bên trong cơ thể của chúng ta, mang lại lại lợi ích cho người được tiêm chủng bằng các cung cấp khả năng bảo vệ các loại virus mà </w:t>
      </w:r>
      <w:r w:rsidR="00845813">
        <w:rPr>
          <w:sz w:val="26"/>
          <w:szCs w:val="26"/>
        </w:rPr>
        <w:t>không phải chịu nhữ</w:t>
      </w:r>
      <w:r w:rsidR="00AB32BE">
        <w:rPr>
          <w:sz w:val="26"/>
          <w:szCs w:val="26"/>
        </w:rPr>
        <w:t>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20472699" w:rsidR="00AB32BE" w:rsidRDefault="002308AF" w:rsidP="002308AF">
      <w:pPr>
        <w:pStyle w:val="Caption"/>
      </w:pPr>
      <w:bookmarkStart w:id="10" w:name="_Toc92033952"/>
      <w:r>
        <w:t xml:space="preserve">Hình </w:t>
      </w:r>
      <w:r w:rsidR="00F4420D">
        <w:fldChar w:fldCharType="begin"/>
      </w:r>
      <w:r w:rsidR="00F4420D">
        <w:instrText xml:space="preserve"> STYLEREF 1 \s </w:instrText>
      </w:r>
      <w:r w:rsidR="00F4420D">
        <w:fldChar w:fldCharType="separate"/>
      </w:r>
      <w:r w:rsidR="00ED35BE">
        <w:rPr>
          <w:noProof/>
        </w:rPr>
        <w:t>1</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w:t>
      </w:r>
      <w:r w:rsidR="00F4420D">
        <w:rPr>
          <w:noProof/>
        </w:rPr>
        <w:fldChar w:fldCharType="end"/>
      </w:r>
      <w:r>
        <w:t>. Các loại Vắc-xin COVID-19</w:t>
      </w:r>
      <w:bookmarkEnd w:id="10"/>
    </w:p>
    <w:p w14:paraId="2DF1BEB5" w14:textId="77777777" w:rsidR="003867F9" w:rsidRDefault="003867F9" w:rsidP="003867F9"/>
    <w:p w14:paraId="2E2DF148" w14:textId="77777777" w:rsidR="003867F9" w:rsidRPr="003867F9" w:rsidRDefault="003867F9" w:rsidP="003867F9">
      <w:pPr>
        <w:rPr>
          <w:noProof/>
        </w:rPr>
      </w:pPr>
    </w:p>
    <w:p w14:paraId="67DBB48D" w14:textId="51BE8EFA" w:rsidR="00C642F3" w:rsidRPr="001537A5" w:rsidRDefault="00D20122" w:rsidP="00A87E04">
      <w:pPr>
        <w:pStyle w:val="Heading2"/>
      </w:pPr>
      <w:bookmarkStart w:id="11" w:name="_Toc92034021"/>
      <w:r w:rsidRPr="001537A5">
        <w:lastRenderedPageBreak/>
        <w:t xml:space="preserve">Mục </w:t>
      </w:r>
      <w:bookmarkStart w:id="12" w:name="_Hlk20126913"/>
      <w:r w:rsidRPr="001537A5">
        <w:t xml:space="preserve">đích thực hiện </w:t>
      </w:r>
      <w:bookmarkEnd w:id="12"/>
      <w:r w:rsidRPr="001537A5">
        <w:t>đề t</w:t>
      </w:r>
      <w:r w:rsidR="0093324B">
        <w:t>ài</w:t>
      </w:r>
      <w:bookmarkEnd w:id="11"/>
    </w:p>
    <w:p w14:paraId="1A12BDE4" w14:textId="4774AB0B" w:rsidR="004B785E" w:rsidRDefault="009F29D5" w:rsidP="00C31D95">
      <w:pPr>
        <w:ind w:firstLine="357"/>
      </w:pPr>
      <w:r>
        <w:t xml:space="preserve">Trong bối cảnh tình hình dịch COVID-19 đang </w:t>
      </w:r>
      <w:r w:rsidR="00845813">
        <w:t>diễn</w:t>
      </w:r>
      <w:r>
        <w:t xml:space="preserve">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CFED57D" w:rsidR="00753486" w:rsidRDefault="0050372F" w:rsidP="009167BB">
      <w:pPr>
        <w:pStyle w:val="Heading2"/>
      </w:pPr>
      <w:bookmarkStart w:id="13" w:name="_Toc92034022"/>
      <w:r>
        <w:t>Yêu cầu của đề tài</w:t>
      </w:r>
      <w:bookmarkEnd w:id="13"/>
    </w:p>
    <w:p w14:paraId="33CCD36E" w14:textId="0C5A0592" w:rsidR="005D0620" w:rsidRPr="005D0620" w:rsidRDefault="00215FA4" w:rsidP="00D246F4">
      <w:pPr>
        <w:ind w:firstLine="357"/>
      </w:pPr>
      <w:r>
        <w:t xml:space="preserve">Yêu cầu đề tài </w:t>
      </w:r>
      <w:r w:rsidR="004D3EA2">
        <w:t>là tìm hiểu về Dữ liệu lớn (Big</w:t>
      </w:r>
      <w:r w:rsidR="00845813">
        <w:t xml:space="preserve"> D</w:t>
      </w:r>
      <w:r w:rsidR="004D3EA2">
        <w:t xml:space="preserve">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7554869D" w:rsidR="00B92073" w:rsidRDefault="007706BD" w:rsidP="00B92073">
      <w:pPr>
        <w:pStyle w:val="Heading2"/>
      </w:pPr>
      <w:bookmarkStart w:id="14" w:name="_Toc92034023"/>
      <w:r>
        <w:t>P</w:t>
      </w:r>
      <w:r w:rsidR="00B92073">
        <w:t>hương pháp thực hiện</w:t>
      </w:r>
      <w:bookmarkEnd w:id="14"/>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B785E">
      <w:pPr>
        <w:pStyle w:val="ListParagraph"/>
        <w:numPr>
          <w:ilvl w:val="0"/>
          <w:numId w:val="55"/>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B785E">
      <w:pPr>
        <w:pStyle w:val="ListParagraph"/>
        <w:numPr>
          <w:ilvl w:val="0"/>
          <w:numId w:val="55"/>
        </w:numPr>
        <w:ind w:left="717"/>
        <w:contextualSpacing w:val="0"/>
      </w:pPr>
      <w:r>
        <w:t>Sử dụng My</w:t>
      </w:r>
      <w:r w:rsidR="003867F9">
        <w:t>SQL là Cơ sở dữ liệu để lưu trữ dữ liệu.</w:t>
      </w:r>
    </w:p>
    <w:p w14:paraId="5079D222" w14:textId="0C5181EB" w:rsidR="004D3EA2" w:rsidRPr="004D3EA2" w:rsidRDefault="003867F9" w:rsidP="004B785E">
      <w:pPr>
        <w:pStyle w:val="ListParagraph"/>
        <w:numPr>
          <w:ilvl w:val="0"/>
          <w:numId w:val="55"/>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5" w:name="_Toc318788580"/>
      <w:bookmarkStart w:id="16" w:name="_Toc319296754"/>
      <w:bookmarkStart w:id="17" w:name="_Toc319296802"/>
      <w:bookmarkStart w:id="18" w:name="_Toc319309208"/>
      <w:bookmarkStart w:id="19" w:name="_Toc319309316"/>
      <w:bookmarkStart w:id="20" w:name="_Toc319318785"/>
      <w:bookmarkStart w:id="21" w:name="_Toc319384934"/>
      <w:bookmarkStart w:id="22" w:name="_Toc319389078"/>
      <w:bookmarkStart w:id="23" w:name="_Toc319465920"/>
      <w:bookmarkStart w:id="24" w:name="_Toc319471848"/>
      <w:bookmarkStart w:id="25" w:name="_Toc319473433"/>
      <w:bookmarkStart w:id="26" w:name="_Toc319725904"/>
      <w:bookmarkStart w:id="27" w:name="_Toc319735972"/>
      <w:bookmarkStart w:id="28" w:name="_Toc319748675"/>
      <w:bookmarkStart w:id="29" w:name="_Toc320006616"/>
      <w:bookmarkStart w:id="30" w:name="_Toc320072244"/>
      <w:bookmarkStart w:id="31" w:name="_Toc92034024"/>
      <w:r>
        <w:lastRenderedPageBreak/>
        <w:t>LÝ THUYẾT ĐỀ TÀI</w:t>
      </w:r>
      <w:bookmarkEnd w:id="31"/>
    </w:p>
    <w:p w14:paraId="7D142847" w14:textId="74C3C8E6" w:rsidR="00106B8D" w:rsidRDefault="005515AF" w:rsidP="009167BB">
      <w:pPr>
        <w:pStyle w:val="Heading2"/>
      </w:pPr>
      <w:bookmarkStart w:id="32" w:name="_Toc92034025"/>
      <w:r>
        <w:t>Giới thiệu về Big Data và Khoa học Dữ liệu</w:t>
      </w:r>
      <w:bookmarkEnd w:id="32"/>
      <w:r>
        <w:tab/>
      </w:r>
    </w:p>
    <w:p w14:paraId="629A7F3D" w14:textId="5A850455" w:rsidR="005515AF" w:rsidRDefault="005515AF" w:rsidP="005515AF">
      <w:pPr>
        <w:pStyle w:val="Heading3"/>
      </w:pPr>
      <w:bookmarkStart w:id="33" w:name="_Toc92034026"/>
      <w:r>
        <w:t>Big Data</w:t>
      </w:r>
      <w:bookmarkEnd w:id="33"/>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2F5F6E4A" w:rsidR="005515AF" w:rsidRDefault="0049510D" w:rsidP="00D246F4">
      <w:pPr>
        <w:ind w:firstLine="357"/>
      </w:pPr>
      <w:r>
        <w:t>Tuy nhiên, do những bộ dữ liệu này quá lớn đến nỗi các phần mềm xử lý dữ liệu truyền thống khô</w:t>
      </w:r>
      <w:r w:rsidR="00256E61">
        <w:t>ng quản lý được, nhưng những khố</w:t>
      </w:r>
      <w:r>
        <w:t>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1FEF78" w:rsidR="00815575" w:rsidRDefault="009C65A9" w:rsidP="009C65A9">
      <w:pPr>
        <w:pStyle w:val="Caption"/>
      </w:pPr>
      <w:bookmarkStart w:id="34" w:name="_Toc92033953"/>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w:t>
      </w:r>
      <w:r w:rsidR="00F4420D">
        <w:rPr>
          <w:noProof/>
        </w:rPr>
        <w:fldChar w:fldCharType="end"/>
      </w:r>
      <w:r>
        <w:t xml:space="preserve">. </w:t>
      </w:r>
      <w:r w:rsidRPr="00E11E5F">
        <w:t>Big Data</w:t>
      </w:r>
      <w:bookmarkEnd w:id="34"/>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6D87AD28" w:rsidR="00E01624" w:rsidRDefault="00E01624" w:rsidP="00A25F1F">
      <w:pPr>
        <w:pStyle w:val="ListParagraph"/>
        <w:numPr>
          <w:ilvl w:val="0"/>
          <w:numId w:val="14"/>
        </w:numPr>
        <w:ind w:left="714" w:hanging="357"/>
        <w:contextualSpacing w:val="0"/>
      </w:pPr>
      <w:r>
        <w:t>Velocity: là sự tăng trưởng về mặt tốc độ</w:t>
      </w:r>
      <w:r w:rsidR="00D94757">
        <w:t>. Bên cạ</w:t>
      </w:r>
      <w:r w:rsidR="00693315">
        <w:t xml:space="preserve">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2C0E698A" w:rsidR="001E7823" w:rsidRDefault="001E7823" w:rsidP="00A25F1F">
      <w:pPr>
        <w:pStyle w:val="ListParagraph"/>
        <w:numPr>
          <w:ilvl w:val="0"/>
          <w:numId w:val="14"/>
        </w:numPr>
        <w:ind w:left="714" w:hanging="357"/>
        <w:contextualSpacing w:val="0"/>
      </w:pPr>
      <w:r>
        <w:t xml:space="preserve">Variety: </w:t>
      </w:r>
      <w:r w:rsidR="0097347D">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14A5309D"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w:t>
      </w:r>
      <w:r w:rsidR="00D94757">
        <w:rPr>
          <w:color w:val="3D3D3D"/>
          <w:szCs w:val="26"/>
          <w:shd w:val="clear" w:color="auto" w:fill="FFFFFF"/>
        </w:rPr>
        <w:t>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7646CA7B" w:rsidR="007C6894" w:rsidRDefault="00711B81" w:rsidP="00711B81">
      <w:pPr>
        <w:pStyle w:val="Caption"/>
      </w:pPr>
      <w:bookmarkStart w:id="35" w:name="_Toc92033954"/>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w:t>
      </w:r>
      <w:r w:rsidR="00F4420D">
        <w:rPr>
          <w:noProof/>
        </w:rPr>
        <w:fldChar w:fldCharType="end"/>
      </w:r>
      <w:r>
        <w:t xml:space="preserve">. </w:t>
      </w:r>
      <w:r w:rsidRPr="00AF21D0">
        <w:t>5Vs of Big Data</w:t>
      </w:r>
      <w:bookmarkEnd w:id="35"/>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2D91CEDB"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Data là nền tảng của ngân hàng kĩ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6517340"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w:t>
      </w:r>
      <w:r w:rsidR="007C6C01">
        <w:t>tỷ</w:t>
      </w:r>
      <w:r>
        <w:t xml:space="preserve">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72C77133"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 xml:space="preserve">hrome, </w:t>
      </w:r>
      <w:r w:rsidR="00D2754A">
        <w:rPr>
          <w:color w:val="000000"/>
          <w:szCs w:val="26"/>
        </w:rPr>
        <w:t>Edge</w:t>
      </w:r>
      <w:r w:rsidR="00BC415A">
        <w:t>,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6" w:name="_Toc92034027"/>
      <w:r>
        <w:t>Khoa Học Dữ Liệu (Data Science)</w:t>
      </w:r>
      <w:bookmarkEnd w:id="36"/>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59CD0822" w:rsidR="00662329" w:rsidRDefault="00711B81" w:rsidP="00711B81">
      <w:pPr>
        <w:pStyle w:val="Caption"/>
      </w:pPr>
      <w:bookmarkStart w:id="37" w:name="_Toc92033955"/>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w:t>
      </w:r>
      <w:r w:rsidR="00F4420D">
        <w:rPr>
          <w:noProof/>
        </w:rPr>
        <w:fldChar w:fldCharType="end"/>
      </w:r>
      <w:r>
        <w:t xml:space="preserve">. </w:t>
      </w:r>
      <w:r w:rsidRPr="007841E2">
        <w:t>Data Science và các lĩnh vực liên quan</w:t>
      </w:r>
      <w:bookmarkEnd w:id="37"/>
    </w:p>
    <w:p w14:paraId="60292BE8" w14:textId="518C4585" w:rsidR="000B5908" w:rsidRDefault="00CE62DD" w:rsidP="009167BB">
      <w:pPr>
        <w:pStyle w:val="Heading2"/>
      </w:pPr>
      <w:bookmarkStart w:id="38" w:name="_Toc92034028"/>
      <w:r>
        <w:t>Giới thiệu về Data Mining và Machine Learning</w:t>
      </w:r>
      <w:bookmarkEnd w:id="38"/>
    </w:p>
    <w:p w14:paraId="3B336DCC" w14:textId="2827E624" w:rsidR="00600317" w:rsidRDefault="00CE62DD" w:rsidP="00600317">
      <w:pPr>
        <w:pStyle w:val="Heading3"/>
      </w:pPr>
      <w:bookmarkStart w:id="39" w:name="_Toc92034029"/>
      <w:r>
        <w:t>Data Mining</w:t>
      </w:r>
      <w:bookmarkEnd w:id="39"/>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5CB4390" w14:textId="77777777" w:rsidR="0004215D" w:rsidRDefault="0004215D" w:rsidP="00AE064A">
      <w:pPr>
        <w:pStyle w:val="Paragraph"/>
        <w:spacing w:after="0"/>
        <w:ind w:left="357" w:firstLine="357"/>
        <w:rPr>
          <w:sz w:val="26"/>
          <w:szCs w:val="26"/>
        </w:rPr>
      </w:pPr>
    </w:p>
    <w:p w14:paraId="31EBAD1A" w14:textId="77777777" w:rsidR="0004215D" w:rsidRDefault="0004215D" w:rsidP="00AE064A">
      <w:pPr>
        <w:pStyle w:val="Paragraph"/>
        <w:spacing w:after="0"/>
        <w:ind w:left="357" w:firstLine="357"/>
        <w:rPr>
          <w:sz w:val="26"/>
          <w:szCs w:val="26"/>
        </w:rPr>
      </w:pPr>
    </w:p>
    <w:p w14:paraId="395C845B" w14:textId="77777777" w:rsidR="0004215D" w:rsidRDefault="0004215D" w:rsidP="00AE064A">
      <w:pPr>
        <w:pStyle w:val="Paragraph"/>
        <w:spacing w:after="0"/>
        <w:ind w:left="357" w:firstLine="357"/>
        <w:rPr>
          <w:sz w:val="26"/>
          <w:szCs w:val="26"/>
        </w:rPr>
      </w:pPr>
    </w:p>
    <w:p w14:paraId="2D4E5C98" w14:textId="77777777" w:rsidR="0004215D" w:rsidRDefault="0004215D" w:rsidP="00AE064A">
      <w:pPr>
        <w:pStyle w:val="Paragraph"/>
        <w:spacing w:after="0"/>
        <w:ind w:left="357" w:firstLine="357"/>
        <w:rPr>
          <w:sz w:val="26"/>
          <w:szCs w:val="26"/>
        </w:rPr>
      </w:pPr>
    </w:p>
    <w:p w14:paraId="3242FC46" w14:textId="77777777" w:rsidR="0004215D" w:rsidRDefault="0004215D" w:rsidP="00AE064A">
      <w:pPr>
        <w:pStyle w:val="Paragraph"/>
        <w:spacing w:after="0"/>
        <w:ind w:left="357" w:firstLine="357"/>
        <w:rPr>
          <w:sz w:val="26"/>
          <w:szCs w:val="26"/>
        </w:rPr>
      </w:pPr>
    </w:p>
    <w:p w14:paraId="1A85D18E" w14:textId="299BDBEF" w:rsidR="00BB151C" w:rsidRDefault="00BB151C" w:rsidP="00D17E5B">
      <w:pPr>
        <w:pStyle w:val="Paragraph"/>
        <w:spacing w:after="0"/>
        <w:ind w:firstLine="357"/>
        <w:rPr>
          <w:sz w:val="26"/>
          <w:szCs w:val="26"/>
        </w:rPr>
      </w:pPr>
      <w:r>
        <w:rPr>
          <w:sz w:val="26"/>
          <w:szCs w:val="26"/>
        </w:rPr>
        <w:lastRenderedPageBreak/>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6E30890F"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w:t>
      </w:r>
      <w:r w:rsidR="00F14A71">
        <w:rPr>
          <w:sz w:val="26"/>
          <w:szCs w:val="26"/>
        </w:rPr>
        <w:t>ới dạng cây, biểu đồ, bảng và ma</w:t>
      </w:r>
      <w:r>
        <w:rPr>
          <w:sz w:val="26"/>
          <w:szCs w:val="26"/>
        </w:rPr>
        <w:t xml:space="preserve">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43176D60" w:rsidR="00387A86" w:rsidRDefault="00B64CD9" w:rsidP="00D17E5B">
      <w:pPr>
        <w:pStyle w:val="Caption"/>
      </w:pPr>
      <w:bookmarkStart w:id="40" w:name="_Toc92033956"/>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4</w:t>
      </w:r>
      <w:r w:rsidR="00F4420D">
        <w:rPr>
          <w:noProof/>
        </w:rPr>
        <w:fldChar w:fldCharType="end"/>
      </w:r>
      <w:r>
        <w:t xml:space="preserve">. </w:t>
      </w:r>
      <w:r w:rsidRPr="00CC7CEF">
        <w:t>Các bước thực hiện Data Mining</w:t>
      </w:r>
      <w:bookmarkEnd w:id="40"/>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E5411B9" w:rsidR="00542673" w:rsidRDefault="00542673" w:rsidP="00D17E5B">
      <w:pPr>
        <w:pStyle w:val="Paragraph"/>
        <w:numPr>
          <w:ilvl w:val="0"/>
          <w:numId w:val="17"/>
        </w:numPr>
        <w:spacing w:after="0"/>
        <w:rPr>
          <w:sz w:val="26"/>
          <w:szCs w:val="26"/>
        </w:rPr>
      </w:pPr>
      <w:r>
        <w:rPr>
          <w:sz w:val="26"/>
          <w:szCs w:val="26"/>
        </w:rPr>
        <w:t>Phân tích và quản lý rủi ro trong doanh nghiệp</w:t>
      </w:r>
    </w:p>
    <w:p w14:paraId="64EB919D" w14:textId="431B4C71" w:rsidR="00542673" w:rsidRDefault="00542673" w:rsidP="00D17E5B">
      <w:pPr>
        <w:pStyle w:val="Paragraph"/>
        <w:numPr>
          <w:ilvl w:val="0"/>
          <w:numId w:val="17"/>
        </w:numPr>
        <w:spacing w:after="0"/>
        <w:rPr>
          <w:sz w:val="26"/>
          <w:szCs w:val="26"/>
        </w:rPr>
      </w:pPr>
      <w:r>
        <w:rPr>
          <w:sz w:val="26"/>
          <w:szCs w:val="26"/>
        </w:rPr>
        <w:t>Phát hiện gian lận</w:t>
      </w:r>
    </w:p>
    <w:p w14:paraId="11F36FF9" w14:textId="0EE1C9E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p>
    <w:p w14:paraId="48FF19DC" w14:textId="5AF0D312" w:rsidR="00AE064A" w:rsidRDefault="00542673" w:rsidP="00D17E5B">
      <w:pPr>
        <w:pStyle w:val="Paragraph"/>
        <w:numPr>
          <w:ilvl w:val="0"/>
          <w:numId w:val="17"/>
        </w:numPr>
        <w:spacing w:after="0"/>
        <w:rPr>
          <w:sz w:val="26"/>
          <w:szCs w:val="26"/>
        </w:rPr>
      </w:pPr>
      <w:r>
        <w:rPr>
          <w:sz w:val="26"/>
          <w:szCs w:val="26"/>
        </w:rPr>
        <w:t>Phân tích thị trường và chứng khoán</w:t>
      </w:r>
    </w:p>
    <w:p w14:paraId="3FEBFA5F" w14:textId="5F8DF497" w:rsidR="00CE62DD" w:rsidRPr="00542673" w:rsidRDefault="00AE064A" w:rsidP="00AE064A">
      <w:pPr>
        <w:overflowPunct/>
        <w:autoSpaceDE/>
        <w:autoSpaceDN/>
        <w:adjustRightInd/>
        <w:spacing w:line="240" w:lineRule="auto"/>
        <w:jc w:val="left"/>
        <w:textAlignment w:val="auto"/>
        <w:rPr>
          <w:szCs w:val="26"/>
        </w:rPr>
      </w:pPr>
      <w:r>
        <w:rPr>
          <w:szCs w:val="26"/>
        </w:rPr>
        <w:br w:type="page"/>
      </w:r>
    </w:p>
    <w:p w14:paraId="1D7122EA" w14:textId="2BBE901F" w:rsidR="00600317" w:rsidRDefault="00CE62DD" w:rsidP="00600317">
      <w:pPr>
        <w:pStyle w:val="Heading3"/>
      </w:pPr>
      <w:bookmarkStart w:id="41" w:name="_Toc92034030"/>
      <w:r>
        <w:lastRenderedPageBreak/>
        <w:t>Machine Learning</w:t>
      </w:r>
      <w:bookmarkEnd w:id="41"/>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629836AE" w:rsidR="000A56A3" w:rsidRDefault="00C3660A" w:rsidP="00C3660A">
      <w:pPr>
        <w:pStyle w:val="Caption"/>
      </w:pPr>
      <w:bookmarkStart w:id="42" w:name="_Toc92033957"/>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5</w:t>
      </w:r>
      <w:r w:rsidR="00F4420D">
        <w:rPr>
          <w:noProof/>
        </w:rPr>
        <w:fldChar w:fldCharType="end"/>
      </w:r>
      <w:r>
        <w:t xml:space="preserve">. </w:t>
      </w:r>
      <w:r w:rsidRPr="001E5483">
        <w:t>Các loại thuật toán được sử dụng trong Machine Learning</w:t>
      </w:r>
      <w:bookmarkEnd w:id="42"/>
    </w:p>
    <w:p w14:paraId="0D01A4CD" w14:textId="5819E97F" w:rsidR="00814D0B" w:rsidRDefault="00814D0B" w:rsidP="00F40C57">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63CD2C16" w:rsidR="005052A8" w:rsidRDefault="00C3660A" w:rsidP="00C3660A">
      <w:pPr>
        <w:pStyle w:val="Caption"/>
      </w:pPr>
      <w:bookmarkStart w:id="43" w:name="_Toc92033958"/>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6</w:t>
      </w:r>
      <w:r w:rsidR="00F4420D">
        <w:rPr>
          <w:noProof/>
        </w:rPr>
        <w:fldChar w:fldCharType="end"/>
      </w:r>
      <w:r>
        <w:t xml:space="preserve">. </w:t>
      </w:r>
      <w:r w:rsidRPr="00FC09A9">
        <w:t>Lựa chọn thuật toán phù hợp</w:t>
      </w:r>
      <w:bookmarkEnd w:id="43"/>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E3E65D5" w:rsidR="006F7407" w:rsidRPr="006F7407" w:rsidRDefault="006F7407" w:rsidP="006F7407">
      <w:pPr>
        <w:pStyle w:val="Heading2"/>
      </w:pPr>
      <w:bookmarkStart w:id="44" w:name="_Toc92034031"/>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r>
        <w:lastRenderedPageBreak/>
        <w:t xml:space="preserve">Giới thiệu Python và các </w:t>
      </w:r>
      <w:proofErr w:type="gramStart"/>
      <w:r>
        <w:t>thư</w:t>
      </w:r>
      <w:proofErr w:type="gramEnd"/>
      <w:r>
        <w:t xml:space="preserve"> viện Python</w:t>
      </w:r>
      <w:r w:rsidR="00633F81">
        <w:t xml:space="preserve"> sử dụng trong đề tài</w:t>
      </w:r>
      <w:bookmarkEnd w:id="44"/>
    </w:p>
    <w:p w14:paraId="2120EF7A" w14:textId="5A502040" w:rsidR="007668D7" w:rsidRDefault="007668D7" w:rsidP="007668D7">
      <w:pPr>
        <w:pStyle w:val="Heading3"/>
      </w:pPr>
      <w:bookmarkStart w:id="45" w:name="_Toc92034032"/>
      <w:r>
        <w:t>Python</w:t>
      </w:r>
      <w:bookmarkEnd w:id="45"/>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5052A8">
      <w:pPr>
        <w:pStyle w:val="Paragraph"/>
        <w:numPr>
          <w:ilvl w:val="0"/>
          <w:numId w:val="60"/>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5052A8">
      <w:pPr>
        <w:pStyle w:val="Paragraph"/>
        <w:numPr>
          <w:ilvl w:val="0"/>
          <w:numId w:val="60"/>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11A76B5D" w:rsidR="00323C34" w:rsidRDefault="00323C34">
      <w:pPr>
        <w:pStyle w:val="Heading3"/>
      </w:pPr>
      <w:bookmarkStart w:id="46" w:name="_Toc92034033"/>
      <w:r>
        <w:lastRenderedPageBreak/>
        <w:t xml:space="preserve">Các </w:t>
      </w:r>
      <w:proofErr w:type="gramStart"/>
      <w:r>
        <w:t>thư</w:t>
      </w:r>
      <w:proofErr w:type="gramEnd"/>
      <w:r>
        <w:t xml:space="preserve"> viện của Python</w:t>
      </w:r>
      <w:bookmarkEnd w:id="46"/>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58E08833"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w:t>
      </w:r>
      <w:r w:rsidR="00FD0FAB">
        <w:rPr>
          <w:sz w:val="26"/>
          <w:szCs w:val="26"/>
        </w:rPr>
        <w:t xml:space="preserve"> cung cấp rất nhiều tính năng hữ</w:t>
      </w:r>
      <w:r w:rsidR="00F83CF0">
        <w:rPr>
          <w:sz w:val="26"/>
          <w:szCs w:val="26"/>
        </w:rPr>
        <w:t>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26F56FCE" w:rsidR="00064297" w:rsidRDefault="00144E28" w:rsidP="0016269A">
      <w:pPr>
        <w:pStyle w:val="Paragraph"/>
        <w:numPr>
          <w:ilvl w:val="0"/>
          <w:numId w:val="23"/>
        </w:numPr>
        <w:spacing w:after="0"/>
        <w:rPr>
          <w:sz w:val="26"/>
          <w:szCs w:val="26"/>
        </w:rPr>
      </w:pPr>
      <w:r>
        <w:rPr>
          <w:b/>
          <w:bCs/>
          <w:color w:val="000000"/>
          <w:sz w:val="26"/>
          <w:szCs w:val="26"/>
        </w:rPr>
        <w:t>Matplotlib</w:t>
      </w:r>
      <w:r w:rsidR="00064297">
        <w:rPr>
          <w:sz w:val="26"/>
          <w:szCs w:val="26"/>
        </w:rPr>
        <w:t xml:space="preserve">: trực quan hóa là một bước quan trọng trong lĩnh vực Khoa học dữ liệu và Matplotlib là giải pháp hiệu quả cho người dùng Python. Matplotlib là </w:t>
      </w:r>
      <w:proofErr w:type="gramStart"/>
      <w:r w:rsidR="00064297">
        <w:rPr>
          <w:sz w:val="26"/>
          <w:szCs w:val="26"/>
        </w:rPr>
        <w:t>thư</w:t>
      </w:r>
      <w:proofErr w:type="gramEnd"/>
      <w:r w:rsidR="00064297">
        <w:rPr>
          <w:sz w:val="26"/>
          <w:szCs w:val="26"/>
        </w:rPr>
        <w:t xml:space="preserve"> viện vẽ đồ thị, biểu đồ, hình ảnh trực quan tĩnh và động rất mạnh mẽ cho người làm việc với Python và Numpy. </w:t>
      </w:r>
    </w:p>
    <w:p w14:paraId="6B9CDBF2" w14:textId="3B708D83"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w:t>
      </w:r>
      <w:r w:rsidR="008620A8">
        <w:rPr>
          <w:sz w:val="26"/>
          <w:szCs w:val="26"/>
        </w:rPr>
        <w:t>dữ</w:t>
      </w:r>
      <w:r w:rsidR="000317FD">
        <w:rPr>
          <w:sz w:val="26"/>
          <w:szCs w:val="26"/>
        </w:rPr>
        <w:t xml:space="preserve">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18B0F17B" w:rsidR="00D721FE" w:rsidRPr="00D721FE" w:rsidRDefault="00D721FE" w:rsidP="00D721FE">
      <w:pPr>
        <w:pStyle w:val="Heading2"/>
      </w:pPr>
      <w:bookmarkStart w:id="47" w:name="_Toc92034034"/>
      <w:r>
        <w:t>Giới thiệu SQL và Cơ sở dữ liệu MySQL</w:t>
      </w:r>
      <w:bookmarkEnd w:id="47"/>
    </w:p>
    <w:p w14:paraId="572CC629" w14:textId="6BBB01DC" w:rsidR="00D721FE" w:rsidRDefault="00D721FE" w:rsidP="00D721FE">
      <w:pPr>
        <w:pStyle w:val="Heading3"/>
      </w:pPr>
      <w:bookmarkStart w:id="48" w:name="_Toc92034035"/>
      <w:r>
        <w:t>SQL</w:t>
      </w:r>
      <w:bookmarkEnd w:id="48"/>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4BDF40E4" w:rsidR="005733E8" w:rsidRDefault="009209AA" w:rsidP="0011225A">
      <w:pPr>
        <w:pStyle w:val="Paragraph"/>
        <w:spacing w:after="0"/>
        <w:ind w:firstLine="357"/>
        <w:rPr>
          <w:sz w:val="26"/>
          <w:szCs w:val="26"/>
        </w:rPr>
      </w:pPr>
      <w:r>
        <w:rPr>
          <w:sz w:val="26"/>
          <w:szCs w:val="26"/>
        </w:rPr>
        <w:t xml:space="preserve"> </w:t>
      </w:r>
      <w:r w:rsidR="008620A8">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72AF3D59" w14:textId="715DE323"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w:t>
      </w:r>
      <w:r w:rsidR="009B47DF">
        <w:rPr>
          <w:sz w:val="26"/>
          <w:szCs w:val="26"/>
        </w:rPr>
        <w:t>mật</w:t>
      </w:r>
      <w:r w:rsidR="00713AC7">
        <w:rPr>
          <w:sz w:val="26"/>
          <w:szCs w:val="26"/>
        </w:rPr>
        <w:t xml:space="preserve">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2D4A8F20" w:rsidR="00692DAF" w:rsidRDefault="002C10E4" w:rsidP="0011225A">
      <w:pPr>
        <w:pStyle w:val="Caption"/>
      </w:pPr>
      <w:bookmarkStart w:id="49" w:name="_Toc92033959"/>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7</w:t>
      </w:r>
      <w:r w:rsidR="00F4420D">
        <w:rPr>
          <w:noProof/>
        </w:rPr>
        <w:fldChar w:fldCharType="end"/>
      </w:r>
      <w:r>
        <w:t xml:space="preserve">. </w:t>
      </w:r>
      <w:r w:rsidRPr="00251334">
        <w:t>Hình ảnh định nghĩa SQL</w:t>
      </w:r>
      <w:bookmarkEnd w:id="49"/>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143DCD67" w:rsidR="00D721FE" w:rsidRDefault="00713AC7">
      <w:pPr>
        <w:pStyle w:val="Heading3"/>
      </w:pPr>
      <w:bookmarkStart w:id="50" w:name="_Toc92034036"/>
      <w:r>
        <w:lastRenderedPageBreak/>
        <w:t xml:space="preserve">Cơ sở dữ liệu </w:t>
      </w:r>
      <w:r w:rsidR="00D721FE">
        <w:t>MySQL</w:t>
      </w:r>
      <w:bookmarkEnd w:id="50"/>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4E6FAA1E" w:rsidR="000950E2" w:rsidRDefault="000950E2">
      <w:pPr>
        <w:pStyle w:val="Heading2"/>
      </w:pPr>
      <w:bookmarkStart w:id="51" w:name="_Toc92034037"/>
      <w:r>
        <w:lastRenderedPageBreak/>
        <w:t xml:space="preserve">Giới thiệu </w:t>
      </w:r>
      <w:r w:rsidR="0048498D">
        <w:t>Jupyter N</w:t>
      </w:r>
      <w:r w:rsidR="00B12B66">
        <w:t>otebook</w:t>
      </w:r>
      <w:r w:rsidR="0048498D">
        <w:t xml:space="preserve">, </w:t>
      </w:r>
      <w:r>
        <w:t>API và</w:t>
      </w:r>
      <w:r w:rsidR="0048498D">
        <w:t xml:space="preserve"> Kaggle</w:t>
      </w:r>
      <w:bookmarkEnd w:id="51"/>
    </w:p>
    <w:p w14:paraId="08AF89E9" w14:textId="5F24DCCC" w:rsidR="0048498D" w:rsidRDefault="0048498D" w:rsidP="0048498D">
      <w:pPr>
        <w:pStyle w:val="Heading3"/>
      </w:pPr>
      <w:bookmarkStart w:id="52" w:name="_Toc92034038"/>
      <w:r>
        <w:t>Jupyter N</w:t>
      </w:r>
      <w:r w:rsidR="00B12B66">
        <w:t>otebook</w:t>
      </w:r>
      <w:bookmarkEnd w:id="52"/>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6B6EFA65" w:rsidR="0048498D" w:rsidRDefault="0048498D" w:rsidP="005C796C">
      <w:pPr>
        <w:pStyle w:val="Heading3"/>
      </w:pPr>
      <w:bookmarkStart w:id="53" w:name="_Toc92034039"/>
      <w:r>
        <w:t>API</w:t>
      </w:r>
      <w:r w:rsidR="00836DCC">
        <w:t xml:space="preserve"> </w:t>
      </w:r>
      <w:r w:rsidR="005C796C">
        <w:t>(</w:t>
      </w:r>
      <w:r w:rsidR="005C796C" w:rsidRPr="005C796C">
        <w:t>Application Programming Interface</w:t>
      </w:r>
      <w:r w:rsidR="005C796C">
        <w:t>)</w:t>
      </w:r>
      <w:bookmarkEnd w:id="53"/>
    </w:p>
    <w:p w14:paraId="1B88D43A" w14:textId="0153C408" w:rsidR="00836DCC" w:rsidRDefault="00836DCC" w:rsidP="002A2A75">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9B47DF">
        <w:rPr>
          <w:color w:val="000000"/>
          <w:sz w:val="26"/>
          <w:szCs w:val="26"/>
        </w:rPr>
        <w:t>based</w:t>
      </w:r>
      <w:r w:rsidR="009B47DF">
        <w:rPr>
          <w:color w:val="000000"/>
          <w:sz w:val="26"/>
          <w:szCs w:val="26"/>
        </w:rPr>
        <w:t xml:space="preserve"> </w:t>
      </w:r>
      <w:r>
        <w:rPr>
          <w:sz w:val="26"/>
          <w:szCs w:val="26"/>
        </w:rPr>
        <w:t>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4D1F573E" w:rsidR="002C2A47" w:rsidRDefault="00513DA3" w:rsidP="002A2A75">
      <w:pPr>
        <w:pStyle w:val="Caption"/>
      </w:pPr>
      <w:bookmarkStart w:id="54" w:name="_Toc92033960"/>
      <w:r>
        <w:t xml:space="preserve">Hình </w:t>
      </w:r>
      <w:r w:rsidR="00F4420D">
        <w:fldChar w:fldCharType="begin"/>
      </w:r>
      <w:r w:rsidR="00F4420D">
        <w:instrText xml:space="preserve"> STYLEREF 1 \s </w:instrText>
      </w:r>
      <w:r w:rsidR="00F4420D">
        <w:fldChar w:fldCharType="separate"/>
      </w:r>
      <w:r w:rsidR="00ED35BE">
        <w:rPr>
          <w:noProof/>
        </w:rPr>
        <w:t>2</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8</w:t>
      </w:r>
      <w:r w:rsidR="00F4420D">
        <w:rPr>
          <w:noProof/>
        </w:rPr>
        <w:fldChar w:fldCharType="end"/>
      </w:r>
      <w:r>
        <w:t xml:space="preserve">. </w:t>
      </w:r>
      <w:r w:rsidRPr="006F74FE">
        <w:t>Định nghĩa về API</w:t>
      </w:r>
      <w:bookmarkEnd w:id="54"/>
    </w:p>
    <w:p w14:paraId="2BC6FC14" w14:textId="1B8D16B4" w:rsidR="0048498D" w:rsidRDefault="0048498D" w:rsidP="0048498D">
      <w:pPr>
        <w:pStyle w:val="Heading3"/>
      </w:pPr>
      <w:bookmarkStart w:id="55" w:name="_Toc92034040"/>
      <w:r>
        <w:t>Kaggle</w:t>
      </w:r>
      <w:bookmarkEnd w:id="55"/>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P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1E37BD75" w14:textId="5459CFBA" w:rsidR="00ED6EB2" w:rsidRDefault="00185C46" w:rsidP="00106B8D">
      <w:pPr>
        <w:pStyle w:val="Heading1"/>
      </w:pPr>
      <w:bookmarkStart w:id="56" w:name="_Toc92034041"/>
      <w:r>
        <w:lastRenderedPageBreak/>
        <w:t>THU THẬP, PHÂN TÍCH VÀ BIỂU ĐỒ</w:t>
      </w:r>
      <w:bookmarkEnd w:id="56"/>
    </w:p>
    <w:p w14:paraId="58EB186F" w14:textId="4409FF05" w:rsidR="00CD348E" w:rsidRDefault="00DE06D9" w:rsidP="009167BB">
      <w:pPr>
        <w:pStyle w:val="Heading2"/>
      </w:pPr>
      <w:bookmarkStart w:id="57" w:name="_Toc92034042"/>
      <w:r>
        <w:t>Thiết kế hệ thống</w:t>
      </w:r>
      <w:bookmarkEnd w:id="57"/>
    </w:p>
    <w:p w14:paraId="7DFB6394" w14:textId="03D8DA42" w:rsidR="00DE06D9" w:rsidRDefault="006D38EF">
      <w:pPr>
        <w:pStyle w:val="Heading3"/>
      </w:pPr>
      <w:bookmarkStart w:id="58" w:name="_Toc92034043"/>
      <w:r>
        <w:t>Kiến trúc hệ</w:t>
      </w:r>
      <w:r w:rsidR="00DE06D9">
        <w:t xml:space="preserve"> thống</w:t>
      </w:r>
      <w:bookmarkEnd w:id="58"/>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4">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29D67CB2" w:rsidR="00414579" w:rsidRDefault="00414579" w:rsidP="00414579">
      <w:pPr>
        <w:pStyle w:val="Caption"/>
      </w:pPr>
      <w:bookmarkStart w:id="59" w:name="_Toc92033961"/>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w:t>
      </w:r>
      <w:r w:rsidR="00F4420D">
        <w:rPr>
          <w:noProof/>
        </w:rPr>
        <w:fldChar w:fldCharType="end"/>
      </w:r>
      <w:r>
        <w:t>. Kiến trúc hệ thống</w:t>
      </w:r>
      <w:bookmarkEnd w:id="59"/>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ED35BE">
      <w:pPr>
        <w:pStyle w:val="ListParagraph"/>
        <w:numPr>
          <w:ilvl w:val="0"/>
          <w:numId w:val="61"/>
        </w:numPr>
        <w:contextualSpacing w:val="0"/>
      </w:pPr>
      <w:r>
        <w:t>Thu thập dữ liệu từ các trang web được cung cấp bởi bên thứ 3 (third-party) uy tín, chính xác và được xác nhận.</w:t>
      </w:r>
    </w:p>
    <w:p w14:paraId="3B49A1F2" w14:textId="68C65BF9" w:rsidR="00466D81" w:rsidRDefault="00466D81" w:rsidP="00ED35BE">
      <w:pPr>
        <w:pStyle w:val="ListParagraph"/>
        <w:numPr>
          <w:ilvl w:val="0"/>
          <w:numId w:val="61"/>
        </w:numPr>
        <w:contextualSpacing w:val="0"/>
      </w:pPr>
      <w:r>
        <w:t>Thu thập dữ liệu thông qua API bằng phương thức HTTP.</w:t>
      </w:r>
    </w:p>
    <w:p w14:paraId="74334DDC" w14:textId="449F1529" w:rsidR="00466D81" w:rsidRDefault="00466D81" w:rsidP="00ED35BE">
      <w:pPr>
        <w:pStyle w:val="ListParagraph"/>
        <w:numPr>
          <w:ilvl w:val="0"/>
          <w:numId w:val="61"/>
        </w:numPr>
        <w:contextualSpacing w:val="0"/>
      </w:pPr>
      <w:r>
        <w:t>Thu thập dữ liệu từ nền tảng đa người dùng Kaggle.</w:t>
      </w:r>
    </w:p>
    <w:p w14:paraId="03D60589" w14:textId="2DFF79B9" w:rsidR="00466D81" w:rsidRDefault="00466D81" w:rsidP="00ED35BE">
      <w:pPr>
        <w:pStyle w:val="ListParagraph"/>
        <w:numPr>
          <w:ilvl w:val="0"/>
          <w:numId w:val="61"/>
        </w:numPr>
        <w:contextualSpacing w:val="0"/>
      </w:pPr>
      <w:r>
        <w:t>Sử dụng ngôn ngữ lập trình Python để trích xuất, tiền xử lý (preprocessing)</w:t>
      </w:r>
    </w:p>
    <w:p w14:paraId="74A7C3B0" w14:textId="001A9739" w:rsidR="00EC7BB0" w:rsidRDefault="00EC7BB0" w:rsidP="00ED35BE">
      <w:pPr>
        <w:pStyle w:val="ListParagraph"/>
        <w:numPr>
          <w:ilvl w:val="0"/>
          <w:numId w:val="61"/>
        </w:numPr>
        <w:contextualSpacing w:val="0"/>
      </w:pPr>
      <w:r>
        <w:t>Lưu trữ dữ liệu vào Cơ sở dữ liệu MySQL bằng Python</w:t>
      </w:r>
    </w:p>
    <w:p w14:paraId="6006CE06" w14:textId="6BFD8AD7" w:rsidR="00EC7BB0" w:rsidRDefault="00EC7BB0" w:rsidP="00ED35BE">
      <w:pPr>
        <w:pStyle w:val="ListParagraph"/>
        <w:numPr>
          <w:ilvl w:val="0"/>
          <w:numId w:val="61"/>
        </w:numPr>
        <w:contextualSpacing w:val="0"/>
      </w:pPr>
      <w:r>
        <w:t>Sử dụng thư viện Matplotlib và Seaborn để phân tích và vẽ biểu đồ</w:t>
      </w:r>
    </w:p>
    <w:p w14:paraId="4875D873" w14:textId="269CF662" w:rsidR="00EC7BB0" w:rsidRDefault="00EC7BB0" w:rsidP="00ED35BE">
      <w:pPr>
        <w:pStyle w:val="ListParagraph"/>
        <w:numPr>
          <w:ilvl w:val="0"/>
          <w:numId w:val="61"/>
        </w:numPr>
        <w:contextualSpacing w:val="0"/>
      </w:pPr>
      <w:r>
        <w:t>Sử dụng thuật toán SVM, Polynomial Regression và Bayesian Ridge Regression để dự đoán.</w:t>
      </w:r>
    </w:p>
    <w:p w14:paraId="0D1CD827" w14:textId="67F56556" w:rsidR="00EC7BB0" w:rsidRDefault="00201B44" w:rsidP="00ED35BE">
      <w:pPr>
        <w:pStyle w:val="ListParagraph"/>
        <w:numPr>
          <w:ilvl w:val="0"/>
          <w:numId w:val="61"/>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2D3B42B7" w:rsidR="00371CD3" w:rsidRDefault="00371CD3">
      <w:pPr>
        <w:pStyle w:val="Heading3"/>
      </w:pPr>
      <w:bookmarkStart w:id="60" w:name="_Toc92034044"/>
      <w:r>
        <w:lastRenderedPageBreak/>
        <w:t>Sơ đồ khối</w:t>
      </w:r>
      <w:bookmarkEnd w:id="60"/>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480602B2">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5">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7392FE82" w14:textId="053C47EB" w:rsidR="00ED35BE" w:rsidRDefault="00ED35BE" w:rsidP="00ED35BE">
      <w:pPr>
        <w:pStyle w:val="Caption"/>
      </w:pPr>
      <w:bookmarkStart w:id="61" w:name="_Toc92033962"/>
      <w:r>
        <w:t xml:space="preserve">Hình </w:t>
      </w:r>
      <w:r w:rsidR="00F4420D">
        <w:fldChar w:fldCharType="begin"/>
      </w:r>
      <w:r w:rsidR="00F4420D">
        <w:instrText xml:space="preserve"> STYLEREF 1 \s </w:instrText>
      </w:r>
      <w:r w:rsidR="00F4420D">
        <w:fldChar w:fldCharType="separate"/>
      </w:r>
      <w:r>
        <w:rPr>
          <w:noProof/>
        </w:rPr>
        <w:t>3</w:t>
      </w:r>
      <w:r w:rsidR="00F4420D">
        <w:rPr>
          <w:noProof/>
        </w:rPr>
        <w:fldChar w:fldCharType="end"/>
      </w:r>
      <w:r>
        <w:noBreakHyphen/>
      </w:r>
      <w:r w:rsidR="00F4420D">
        <w:fldChar w:fldCharType="begin"/>
      </w:r>
      <w:r w:rsidR="00F4420D">
        <w:instrText xml:space="preserve"> SEQ Hình \* ARABIC \s 1 </w:instrText>
      </w:r>
      <w:r w:rsidR="00F4420D">
        <w:fldChar w:fldCharType="separate"/>
      </w:r>
      <w:r>
        <w:rPr>
          <w:noProof/>
        </w:rPr>
        <w:t>2</w:t>
      </w:r>
      <w:r w:rsidR="00F4420D">
        <w:rPr>
          <w:noProof/>
        </w:rPr>
        <w:fldChar w:fldCharType="end"/>
      </w:r>
      <w:r>
        <w:t>. Sơ đồ khối</w:t>
      </w:r>
      <w:bookmarkEnd w:id="61"/>
    </w:p>
    <w:p w14:paraId="30837110" w14:textId="3606AC73" w:rsidR="00ED35BE" w:rsidRPr="00ED35BE" w:rsidRDefault="006C1948" w:rsidP="00991900">
      <w:pPr>
        <w:pStyle w:val="Paragraph"/>
        <w:ind w:firstLine="357"/>
      </w:pPr>
      <w:r>
        <w:rPr>
          <w:sz w:val="26"/>
          <w:szCs w:val="26"/>
        </w:rPr>
        <w:t xml:space="preserve">Hình 3-2 là sơ đồ khối mô </w:t>
      </w:r>
      <w:r w:rsidR="005D5508">
        <w:rPr>
          <w:sz w:val="26"/>
          <w:szCs w:val="26"/>
        </w:rPr>
        <w:t>tả chi tiết quy trình của Đồ án: Thu thập dữ liệu</w:t>
      </w:r>
      <w:r w:rsidR="00764B2F">
        <w:rPr>
          <w:sz w:val="26"/>
          <w:szCs w:val="26"/>
        </w:rPr>
        <w:t xml:space="preserve"> tổ</w:t>
      </w:r>
      <w:r w:rsidR="005D5508">
        <w:rPr>
          <w:sz w:val="26"/>
          <w:szCs w:val="26"/>
        </w:rPr>
        <w:t xml:space="preserve">ng quát về dịch COVID-19 </w:t>
      </w:r>
      <w:r w:rsidR="00764B2F">
        <w:rPr>
          <w:sz w:val="26"/>
          <w:szCs w:val="26"/>
        </w:rPr>
        <w:t xml:space="preserve">từ trang web RapidAPI, thu thập dữ liệu từ nền tảng trực tuyến Kaggle về dữ liệu Vắc-xin và thu thập dữ liệu chi tiết về dịch COVID-19 từ  Trường </w:t>
      </w:r>
      <w:r w:rsidR="00764B2F" w:rsidRPr="00764B2F">
        <w:rPr>
          <w:sz w:val="26"/>
          <w:szCs w:val="26"/>
        </w:rPr>
        <w:t>Đại học Johns Hopkins</w:t>
      </w:r>
      <w:r w:rsidR="00764B2F">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5D06FEB0" w14:textId="5BD883B5" w:rsidR="003D2168" w:rsidRDefault="00DE06D9" w:rsidP="005E4AC4">
      <w:pPr>
        <w:pStyle w:val="Heading2"/>
      </w:pPr>
      <w:bookmarkStart w:id="62" w:name="_Toc92034045"/>
      <w:r>
        <w:lastRenderedPageBreak/>
        <w:t>Tổng quát về dịch COVID-19</w:t>
      </w:r>
      <w:bookmarkEnd w:id="62"/>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2D103D7F" w:rsidR="00CF6E47" w:rsidRDefault="00A3278A" w:rsidP="00CF6E47">
      <w:pPr>
        <w:pStyle w:val="Heading3"/>
      </w:pPr>
      <w:bookmarkStart w:id="63" w:name="_Toc92034046"/>
      <w:r>
        <w:t>Thu thập dữ liệu từ RapidAPI và lưu trữ vào C</w:t>
      </w:r>
      <w:r w:rsidR="00FF2456">
        <w:t>ơ sở</w:t>
      </w:r>
      <w:r>
        <w:t xml:space="preserve"> dữ liệu MySQL</w:t>
      </w:r>
      <w:bookmarkEnd w:id="63"/>
    </w:p>
    <w:p w14:paraId="6314049B" w14:textId="18427F21" w:rsidR="00CF6E47" w:rsidRDefault="00CF6E47" w:rsidP="002A2A75">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w:t>
      </w:r>
      <w:r w:rsidR="007C6C01">
        <w:rPr>
          <w:sz w:val="26"/>
          <w:szCs w:val="26"/>
        </w:rPr>
        <w:t>tỷ</w:t>
      </w:r>
      <w:r>
        <w:rPr>
          <w:sz w:val="26"/>
          <w:szCs w:val="26"/>
        </w:rPr>
        <w:t xml:space="preserve"> lệ tử vong, </w:t>
      </w:r>
      <w:r w:rsidR="007C6C01">
        <w:rPr>
          <w:sz w:val="26"/>
          <w:szCs w:val="26"/>
        </w:rPr>
        <w:t>tỷ</w:t>
      </w:r>
      <w:r>
        <w:rPr>
          <w:sz w:val="26"/>
          <w:szCs w:val="26"/>
        </w:rPr>
        <w:t xml:space="preserve">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5BAD0F0C" w:rsidR="00CF6E47" w:rsidRDefault="007D4C79" w:rsidP="002A2A75">
      <w:pPr>
        <w:pStyle w:val="Paragraph"/>
        <w:spacing w:after="0"/>
        <w:rPr>
          <w:sz w:val="26"/>
          <w:szCs w:val="26"/>
        </w:rPr>
      </w:pPr>
      <w:r>
        <w:rPr>
          <w:sz w:val="26"/>
          <w:szCs w:val="26"/>
        </w:rPr>
        <w:tab/>
        <w:t>Trong Đ</w:t>
      </w:r>
      <w:r w:rsidR="00F92013">
        <w:rPr>
          <w:sz w:val="26"/>
          <w:szCs w:val="26"/>
        </w:rPr>
        <w:t xml:space="preserve">ồ </w:t>
      </w:r>
      <w:proofErr w:type="gramStart"/>
      <w:r w:rsidR="00F92013">
        <w:rPr>
          <w:sz w:val="26"/>
          <w:szCs w:val="26"/>
        </w:rPr>
        <w:t>án</w:t>
      </w:r>
      <w:proofErr w:type="gramEnd"/>
      <w:r w:rsidR="00F92013">
        <w:rPr>
          <w:sz w:val="26"/>
          <w:szCs w:val="26"/>
        </w:rPr>
        <w:t xml:space="preserve"> này, em sử dụng “</w:t>
      </w:r>
      <w:r w:rsidR="00F92013" w:rsidRPr="00F92013">
        <w:rPr>
          <w:sz w:val="26"/>
          <w:szCs w:val="26"/>
        </w:rPr>
        <w:t xml:space="preserve">VACCOVID - coronavirus, </w:t>
      </w:r>
      <w:r w:rsidR="009253DD">
        <w:rPr>
          <w:sz w:val="26"/>
          <w:szCs w:val="26"/>
        </w:rPr>
        <w:t>Vắc-xin</w:t>
      </w:r>
      <w:r w:rsidR="00F92013" w:rsidRPr="00F92013">
        <w:rPr>
          <w:sz w:val="26"/>
          <w:szCs w:val="26"/>
        </w:rPr>
        <w:t xml:space="preserve"> and treatment tracker</w:t>
      </w:r>
      <w:r w:rsidR="00F92013">
        <w:rPr>
          <w:sz w:val="26"/>
          <w:szCs w:val="26"/>
        </w:rPr>
        <w:t>” của RapidAPI</w:t>
      </w:r>
      <w:r w:rsidR="00BD20AE">
        <w:rPr>
          <w:sz w:val="26"/>
          <w:szCs w:val="26"/>
        </w:rPr>
        <w:t>, là 1 API miễn phí và đã được xác thực thông tin bởi RapidAPI</w:t>
      </w:r>
      <w:r w:rsidR="00F92013">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400" cy="590400"/>
                    </a:xfrm>
                    <a:prstGeom prst="rect">
                      <a:avLst/>
                    </a:prstGeom>
                  </pic:spPr>
                </pic:pic>
              </a:graphicData>
            </a:graphic>
          </wp:inline>
        </w:drawing>
      </w:r>
    </w:p>
    <w:p w14:paraId="7779EFBE" w14:textId="78D37C6F" w:rsidR="007D37AF" w:rsidRDefault="00890D2E" w:rsidP="002A2A75">
      <w:pPr>
        <w:pStyle w:val="Caption"/>
      </w:pPr>
      <w:bookmarkStart w:id="64" w:name="_Toc92033963"/>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w:t>
      </w:r>
      <w:r w:rsidR="00F4420D">
        <w:rPr>
          <w:noProof/>
        </w:rPr>
        <w:fldChar w:fldCharType="end"/>
      </w:r>
      <w:r>
        <w:t xml:space="preserve">. </w:t>
      </w:r>
      <w:r w:rsidRPr="00B32C84">
        <w:t>Định dạng JSON của Response</w:t>
      </w:r>
      <w:bookmarkEnd w:id="64"/>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00" cy="1724400"/>
                    </a:xfrm>
                    <a:prstGeom prst="rect">
                      <a:avLst/>
                    </a:prstGeom>
                  </pic:spPr>
                </pic:pic>
              </a:graphicData>
            </a:graphic>
          </wp:inline>
        </w:drawing>
      </w:r>
    </w:p>
    <w:p w14:paraId="77879DD6" w14:textId="0BDF3511" w:rsidR="005C5B5E" w:rsidRDefault="000277E6" w:rsidP="002A2A75">
      <w:pPr>
        <w:pStyle w:val="Caption"/>
      </w:pPr>
      <w:bookmarkStart w:id="65" w:name="_Toc92033964"/>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4</w:t>
      </w:r>
      <w:r w:rsidR="00F4420D">
        <w:rPr>
          <w:noProof/>
        </w:rPr>
        <w:fldChar w:fldCharType="end"/>
      </w:r>
      <w:r>
        <w:t xml:space="preserve">. </w:t>
      </w:r>
      <w:r w:rsidRPr="00F70ECD">
        <w:t>Dữ liệu trong MySQL</w:t>
      </w:r>
      <w:bookmarkEnd w:id="65"/>
    </w:p>
    <w:p w14:paraId="2837B02C" w14:textId="77777777" w:rsidR="002A2356" w:rsidRDefault="00E36447" w:rsidP="002A2A75">
      <w:pPr>
        <w:pStyle w:val="Paragraph"/>
        <w:spacing w:after="0"/>
        <w:rPr>
          <w:sz w:val="26"/>
          <w:szCs w:val="26"/>
        </w:rPr>
      </w:pPr>
      <w:r>
        <w:rPr>
          <w:sz w:val="26"/>
          <w:szCs w:val="26"/>
        </w:rPr>
        <w:tab/>
      </w:r>
      <w:r w:rsidR="002A2356">
        <w:rPr>
          <w:sz w:val="26"/>
          <w:szCs w:val="26"/>
        </w:rPr>
        <w:t>Hình 3-4 là d</w:t>
      </w:r>
      <w:r>
        <w:rPr>
          <w:sz w:val="26"/>
          <w:szCs w:val="26"/>
        </w:rPr>
        <w:t>ữ li</w:t>
      </w:r>
      <w:r w:rsidR="002A2356">
        <w:rPr>
          <w:sz w:val="26"/>
          <w:szCs w:val="26"/>
        </w:rPr>
        <w:t xml:space="preserve">ệu thống kê về dịch COVID-19 </w:t>
      </w:r>
      <w:r>
        <w:rPr>
          <w:sz w:val="26"/>
          <w:szCs w:val="26"/>
        </w:rPr>
        <w:t>được cập nhật vào MySQL, đây là dữ liệu được tính đến ngày 24/12/2021 cùng với những cột như</w:t>
      </w:r>
      <w:r w:rsidR="002A2356">
        <w:rPr>
          <w:sz w:val="26"/>
          <w:szCs w:val="26"/>
        </w:rPr>
        <w:t>:</w:t>
      </w:r>
    </w:p>
    <w:p w14:paraId="2F031EFC" w14:textId="79667191" w:rsidR="002A2356" w:rsidRDefault="002A2356" w:rsidP="002A2356">
      <w:pPr>
        <w:pStyle w:val="Paragraph"/>
        <w:numPr>
          <w:ilvl w:val="0"/>
          <w:numId w:val="65"/>
        </w:numPr>
        <w:spacing w:after="0"/>
        <w:rPr>
          <w:sz w:val="26"/>
          <w:szCs w:val="26"/>
        </w:rPr>
      </w:pPr>
      <w:r>
        <w:rPr>
          <w:sz w:val="26"/>
          <w:szCs w:val="26"/>
        </w:rPr>
        <w:t>NAME: tên quốc gia.</w:t>
      </w:r>
    </w:p>
    <w:p w14:paraId="0E901F29" w14:textId="577C9E3B" w:rsidR="002A2356" w:rsidRDefault="002A2356" w:rsidP="002A2356">
      <w:pPr>
        <w:pStyle w:val="Paragraph"/>
        <w:numPr>
          <w:ilvl w:val="0"/>
          <w:numId w:val="64"/>
        </w:numPr>
        <w:spacing w:after="0"/>
        <w:rPr>
          <w:sz w:val="26"/>
          <w:szCs w:val="26"/>
        </w:rPr>
      </w:pPr>
      <w:r w:rsidRPr="00E36447">
        <w:rPr>
          <w:sz w:val="26"/>
          <w:szCs w:val="26"/>
        </w:rPr>
        <w:t>TOTAL_CASES</w:t>
      </w:r>
      <w:r>
        <w:rPr>
          <w:sz w:val="26"/>
          <w:szCs w:val="26"/>
        </w:rPr>
        <w:t>: tổng số ca nhiễm.</w:t>
      </w:r>
      <w:r w:rsidR="00E36447">
        <w:rPr>
          <w:sz w:val="26"/>
          <w:szCs w:val="26"/>
        </w:rPr>
        <w:t xml:space="preserve"> </w:t>
      </w:r>
    </w:p>
    <w:p w14:paraId="376496C6" w14:textId="40B378D0" w:rsidR="002A2356" w:rsidRDefault="00E36447" w:rsidP="002A2356">
      <w:pPr>
        <w:pStyle w:val="Paragraph"/>
        <w:numPr>
          <w:ilvl w:val="0"/>
          <w:numId w:val="64"/>
        </w:numPr>
        <w:spacing w:after="0"/>
        <w:rPr>
          <w:sz w:val="26"/>
          <w:szCs w:val="26"/>
        </w:rPr>
      </w:pPr>
      <w:r w:rsidRPr="00E36447">
        <w:rPr>
          <w:sz w:val="26"/>
          <w:szCs w:val="26"/>
        </w:rPr>
        <w:t>TOTAL_DEATHS</w:t>
      </w:r>
      <w:r w:rsidR="002A2356">
        <w:rPr>
          <w:sz w:val="26"/>
          <w:szCs w:val="26"/>
        </w:rPr>
        <w:t>: tổng số ca tử vong.</w:t>
      </w:r>
    </w:p>
    <w:p w14:paraId="748E08AD" w14:textId="24322C99" w:rsidR="002A2356" w:rsidRDefault="00E36447" w:rsidP="002A2356">
      <w:pPr>
        <w:pStyle w:val="Paragraph"/>
        <w:numPr>
          <w:ilvl w:val="0"/>
          <w:numId w:val="64"/>
        </w:numPr>
        <w:spacing w:after="0"/>
        <w:rPr>
          <w:sz w:val="26"/>
          <w:szCs w:val="26"/>
        </w:rPr>
      </w:pPr>
      <w:r w:rsidRPr="00E36447">
        <w:rPr>
          <w:sz w:val="26"/>
          <w:szCs w:val="26"/>
        </w:rPr>
        <w:t>TOTAL_RECOVERED</w:t>
      </w:r>
      <w:r w:rsidR="002A2356">
        <w:rPr>
          <w:sz w:val="26"/>
          <w:szCs w:val="26"/>
        </w:rPr>
        <w:t>: tổng số ca phục hồi.</w:t>
      </w:r>
      <w:r>
        <w:rPr>
          <w:sz w:val="26"/>
          <w:szCs w:val="26"/>
        </w:rPr>
        <w:t xml:space="preserve"> </w:t>
      </w:r>
    </w:p>
    <w:p w14:paraId="132CAF2B" w14:textId="741DBE8D" w:rsidR="002A2356" w:rsidRDefault="00E36447" w:rsidP="002A2356">
      <w:pPr>
        <w:pStyle w:val="Paragraph"/>
        <w:numPr>
          <w:ilvl w:val="0"/>
          <w:numId w:val="64"/>
        </w:numPr>
        <w:spacing w:after="0"/>
        <w:rPr>
          <w:sz w:val="26"/>
          <w:szCs w:val="26"/>
        </w:rPr>
      </w:pPr>
      <w:r w:rsidRPr="00E36447">
        <w:rPr>
          <w:sz w:val="26"/>
          <w:szCs w:val="26"/>
        </w:rPr>
        <w:t>FATALITY_RATE</w:t>
      </w:r>
      <w:r w:rsidR="002A2356">
        <w:rPr>
          <w:sz w:val="26"/>
          <w:szCs w:val="26"/>
        </w:rPr>
        <w:t xml:space="preserve">: </w:t>
      </w:r>
      <w:r w:rsidR="007C6C01">
        <w:rPr>
          <w:sz w:val="26"/>
          <w:szCs w:val="26"/>
        </w:rPr>
        <w:t>tỷ</w:t>
      </w:r>
      <w:r>
        <w:rPr>
          <w:sz w:val="26"/>
          <w:szCs w:val="26"/>
        </w:rPr>
        <w:t xml:space="preserve"> lệ</w:t>
      </w:r>
      <w:r w:rsidR="002A2356">
        <w:rPr>
          <w:sz w:val="26"/>
          <w:szCs w:val="26"/>
        </w:rPr>
        <w:t xml:space="preserve"> tử vong.</w:t>
      </w:r>
      <w:r>
        <w:rPr>
          <w:sz w:val="26"/>
          <w:szCs w:val="26"/>
        </w:rPr>
        <w:t xml:space="preserve"> </w:t>
      </w:r>
    </w:p>
    <w:p w14:paraId="68BC5B5C" w14:textId="31C1D1C8" w:rsidR="002A2356" w:rsidRDefault="00E36447" w:rsidP="002A2356">
      <w:pPr>
        <w:pStyle w:val="Paragraph"/>
        <w:numPr>
          <w:ilvl w:val="0"/>
          <w:numId w:val="64"/>
        </w:numPr>
        <w:spacing w:after="0"/>
        <w:rPr>
          <w:sz w:val="26"/>
          <w:szCs w:val="26"/>
        </w:rPr>
      </w:pPr>
      <w:r w:rsidRPr="00E36447">
        <w:rPr>
          <w:sz w:val="26"/>
          <w:szCs w:val="26"/>
        </w:rPr>
        <w:t>INFECTION_RISK</w:t>
      </w:r>
      <w:r w:rsidR="002A2356">
        <w:rPr>
          <w:sz w:val="26"/>
          <w:szCs w:val="26"/>
        </w:rPr>
        <w:t>: nguy cơ lây nhiễm.</w:t>
      </w:r>
    </w:p>
    <w:p w14:paraId="68A586BE" w14:textId="07B64BD5" w:rsidR="002A2A75" w:rsidRDefault="00E36447" w:rsidP="002A2356">
      <w:pPr>
        <w:pStyle w:val="Paragraph"/>
        <w:numPr>
          <w:ilvl w:val="0"/>
          <w:numId w:val="64"/>
        </w:numPr>
        <w:spacing w:after="0"/>
        <w:rPr>
          <w:sz w:val="26"/>
          <w:szCs w:val="26"/>
        </w:rPr>
      </w:pPr>
      <w:r w:rsidRPr="00E36447">
        <w:rPr>
          <w:sz w:val="26"/>
          <w:szCs w:val="26"/>
        </w:rPr>
        <w:t>SERIOUS_CRITICAL</w:t>
      </w:r>
      <w:r w:rsidR="002A2356">
        <w:rPr>
          <w:sz w:val="26"/>
          <w:szCs w:val="26"/>
        </w:rPr>
        <w:t>: số ca nguy kịch.</w:t>
      </w:r>
    </w:p>
    <w:p w14:paraId="705BAAD9" w14:textId="06E8E0C2" w:rsidR="002A2356" w:rsidRDefault="002A2356" w:rsidP="002A2356">
      <w:pPr>
        <w:pStyle w:val="Paragraph"/>
        <w:numPr>
          <w:ilvl w:val="0"/>
          <w:numId w:val="64"/>
        </w:numPr>
        <w:spacing w:after="0"/>
        <w:rPr>
          <w:sz w:val="26"/>
          <w:szCs w:val="26"/>
        </w:rPr>
      </w:pPr>
      <w:r>
        <w:rPr>
          <w:sz w:val="26"/>
          <w:szCs w:val="26"/>
        </w:rPr>
        <w:t>TOTAL_TESTS: tổng số xét nghiệm.</w:t>
      </w:r>
    </w:p>
    <w:p w14:paraId="24B33521" w14:textId="00D46F2B" w:rsidR="002A2356" w:rsidRDefault="002A2356" w:rsidP="002A2356">
      <w:pPr>
        <w:pStyle w:val="Paragraph"/>
        <w:numPr>
          <w:ilvl w:val="0"/>
          <w:numId w:val="64"/>
        </w:numPr>
        <w:spacing w:after="0"/>
        <w:rPr>
          <w:sz w:val="26"/>
          <w:szCs w:val="26"/>
        </w:rPr>
      </w:pPr>
      <w:r>
        <w:rPr>
          <w:sz w:val="26"/>
          <w:szCs w:val="26"/>
        </w:rPr>
        <w:t xml:space="preserve">TEST_PERCENTAGE: </w:t>
      </w:r>
      <w:r w:rsidR="00A45F10">
        <w:rPr>
          <w:sz w:val="26"/>
          <w:szCs w:val="26"/>
        </w:rPr>
        <w:t>tỷ</w:t>
      </w:r>
      <w:r>
        <w:rPr>
          <w:sz w:val="26"/>
          <w:szCs w:val="26"/>
        </w:rPr>
        <w:t xml:space="preserve"> lệ xét nghiệm</w:t>
      </w:r>
    </w:p>
    <w:p w14:paraId="26259F6B" w14:textId="263B7F2C" w:rsidR="002A2356" w:rsidRDefault="002A2356" w:rsidP="002A2356">
      <w:pPr>
        <w:pStyle w:val="Paragraph"/>
        <w:numPr>
          <w:ilvl w:val="0"/>
          <w:numId w:val="64"/>
        </w:numPr>
        <w:spacing w:after="0"/>
        <w:rPr>
          <w:sz w:val="26"/>
          <w:szCs w:val="26"/>
        </w:rPr>
      </w:pPr>
      <w:r>
        <w:rPr>
          <w:sz w:val="26"/>
          <w:szCs w:val="26"/>
        </w:rPr>
        <w:t xml:space="preserve">RECOVERY_PROPORATION: </w:t>
      </w:r>
      <w:r w:rsidR="0076743E">
        <w:rPr>
          <w:sz w:val="26"/>
          <w:szCs w:val="26"/>
        </w:rPr>
        <w:t>tỷ</w:t>
      </w:r>
      <w:r>
        <w:rPr>
          <w:sz w:val="26"/>
          <w:szCs w:val="26"/>
        </w:rPr>
        <w:t xml:space="preserve"> lệ hồi phục.</w:t>
      </w:r>
    </w:p>
    <w:p w14:paraId="73341144" w14:textId="77777777" w:rsidR="002A2356" w:rsidRDefault="002A2356" w:rsidP="002A2356">
      <w:pPr>
        <w:pStyle w:val="Paragraph"/>
        <w:numPr>
          <w:ilvl w:val="0"/>
          <w:numId w:val="64"/>
        </w:numPr>
        <w:spacing w:after="0"/>
        <w:rPr>
          <w:sz w:val="26"/>
          <w:szCs w:val="26"/>
        </w:rPr>
      </w:pPr>
      <w:r>
        <w:rPr>
          <w:sz w:val="26"/>
          <w:szCs w:val="26"/>
        </w:rPr>
        <w:t>POPULATION: dân số.</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335CA4CF" w:rsidR="00A3278A" w:rsidRDefault="00A3278A" w:rsidP="00A3278A">
      <w:pPr>
        <w:pStyle w:val="Heading3"/>
      </w:pPr>
      <w:bookmarkStart w:id="66" w:name="_Toc92034047"/>
      <w:r>
        <w:lastRenderedPageBreak/>
        <w:t>Thiết kế Dashboard bằng phần mềm Power BI</w:t>
      </w:r>
      <w:bookmarkEnd w:id="66"/>
    </w:p>
    <w:p w14:paraId="2B6DBDDB" w14:textId="43C568B0"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w:t>
      </w:r>
      <w:r w:rsidR="006F2488">
        <w:rPr>
          <w:sz w:val="26"/>
          <w:szCs w:val="26"/>
        </w:rPr>
        <w:t>hiể</w:t>
      </w:r>
      <w:r w:rsidR="00084ACB">
        <w:rPr>
          <w:sz w:val="26"/>
          <w:szCs w:val="26"/>
        </w:rPr>
        <w:t>n</w:t>
      </w:r>
      <w:r>
        <w:rPr>
          <w:sz w:val="26"/>
          <w:szCs w:val="26"/>
        </w:rPr>
        <w:t xml:space="preserve">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1C2F24F5" w:rsidR="00692729" w:rsidRDefault="000277E6" w:rsidP="002A2A75">
      <w:pPr>
        <w:pStyle w:val="Caption"/>
        <w:rPr>
          <w:sz w:val="26"/>
          <w:szCs w:val="26"/>
        </w:rPr>
      </w:pPr>
      <w:bookmarkStart w:id="67" w:name="_Toc92033965"/>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5</w:t>
      </w:r>
      <w:r w:rsidR="00F4420D">
        <w:rPr>
          <w:noProof/>
        </w:rPr>
        <w:fldChar w:fldCharType="end"/>
      </w:r>
      <w:r>
        <w:t xml:space="preserve">. </w:t>
      </w:r>
      <w:r w:rsidRPr="00A61199">
        <w:t>Tính năng của Power BI</w:t>
      </w:r>
      <w:bookmarkEnd w:id="67"/>
    </w:p>
    <w:p w14:paraId="59591A02" w14:textId="0A7766F7"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dịch vụ Online (Google Analytics, Saleforce)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7738A9">
      <w:pPr>
        <w:pStyle w:val="Paragraph"/>
        <w:numPr>
          <w:ilvl w:val="0"/>
          <w:numId w:val="28"/>
        </w:numPr>
        <w:spacing w:after="0"/>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6BBB3C54" w:rsidR="00351D1D" w:rsidRDefault="000277E6" w:rsidP="000277E6">
      <w:pPr>
        <w:pStyle w:val="Caption"/>
      </w:pPr>
      <w:bookmarkStart w:id="68" w:name="_Toc92033966"/>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6</w:t>
      </w:r>
      <w:r w:rsidR="00F4420D">
        <w:rPr>
          <w:noProof/>
        </w:rPr>
        <w:fldChar w:fldCharType="end"/>
      </w:r>
      <w:r>
        <w:t xml:space="preserve">. </w:t>
      </w:r>
      <w:r w:rsidRPr="00B74129">
        <w:t>Dashboard về số ca nhiễm, ca tử vong...</w:t>
      </w:r>
      <w:bookmarkEnd w:id="68"/>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2132A9FB"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 xml:space="preserve">để thể </w:t>
      </w:r>
      <w:r w:rsidR="00084ACB">
        <w:t>hiện</w:t>
      </w:r>
      <w:r>
        <w:t xml:space="preserve"> </w:t>
      </w:r>
      <w:r w:rsidR="007C6C01">
        <w:t>tỷ</w:t>
      </w:r>
      <w:r>
        <w:t xml:space="preserve">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093D3AF4" w:rsidR="00303624" w:rsidRDefault="009D10B2" w:rsidP="00AA719C">
      <w:pPr>
        <w:pStyle w:val="ListParagraph"/>
        <w:numPr>
          <w:ilvl w:val="0"/>
          <w:numId w:val="33"/>
        </w:numPr>
        <w:ind w:left="357" w:hanging="357"/>
        <w:contextualSpacing w:val="0"/>
      </w:pPr>
      <w:r>
        <w:t xml:space="preserve">Về </w:t>
      </w:r>
      <w:r w:rsidR="007C6C01">
        <w:t>tỷ</w:t>
      </w:r>
      <w:r>
        <w:t xml:space="preserve">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072FF75C" w:rsidR="0063721A" w:rsidRDefault="009D10B2" w:rsidP="00AA719C">
      <w:pPr>
        <w:pStyle w:val="ListParagraph"/>
        <w:numPr>
          <w:ilvl w:val="0"/>
          <w:numId w:val="33"/>
        </w:numPr>
        <w:ind w:left="357" w:hanging="357"/>
        <w:contextualSpacing w:val="0"/>
      </w:pPr>
      <w:r>
        <w:t xml:space="preserve">Về </w:t>
      </w:r>
      <w:r w:rsidR="007C6C01">
        <w:t>tỷ</w:t>
      </w:r>
      <w:r>
        <w:t xml:space="preserve">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39E26CA9" w:rsidR="00B419F6" w:rsidRDefault="009D10B2" w:rsidP="00AA719C">
      <w:pPr>
        <w:pStyle w:val="ListParagraph"/>
        <w:numPr>
          <w:ilvl w:val="0"/>
          <w:numId w:val="33"/>
        </w:numPr>
        <w:ind w:left="357" w:hanging="357"/>
        <w:contextualSpacing w:val="0"/>
      </w:pPr>
      <w:r>
        <w:t xml:space="preserve">Về </w:t>
      </w:r>
      <w:r w:rsidR="007C6C01">
        <w:t>tỷ</w:t>
      </w:r>
      <w:r>
        <w:t xml:space="preserve">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lastRenderedPageBreak/>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7F520F0F" w:rsidR="006928E9" w:rsidRDefault="00ED35BE" w:rsidP="00AA719C">
      <w:pPr>
        <w:ind w:firstLine="357"/>
      </w:pPr>
      <w:r>
        <w:t>Dashboard dưới đây (Hình 3-7</w:t>
      </w:r>
      <w:r w:rsidR="005572D1">
        <w:t xml:space="preserve">) thể hiện về số ca dương tính, số ca nguy kịch của ngày 24/12/2021 và </w:t>
      </w:r>
      <w:r w:rsidR="007C6C01">
        <w:t>tỷ</w:t>
      </w:r>
      <w:r w:rsidR="005572D1">
        <w:t xml:space="preserve"> lệ tử vong, </w:t>
      </w:r>
      <w:r w:rsidR="007C6C01">
        <w:t>tỷ</w:t>
      </w:r>
      <w:r w:rsidR="005572D1">
        <w:t xml:space="preserve">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5DFB4067" w:rsidR="002A08C2" w:rsidRPr="002A08C2" w:rsidRDefault="008B306F" w:rsidP="003E4262">
      <w:pPr>
        <w:pStyle w:val="Caption"/>
      </w:pPr>
      <w:bookmarkStart w:id="69" w:name="_Toc92033967"/>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7</w:t>
      </w:r>
      <w:r w:rsidR="00F4420D">
        <w:rPr>
          <w:noProof/>
        </w:rPr>
        <w:fldChar w:fldCharType="end"/>
      </w:r>
      <w:r>
        <w:t xml:space="preserve">. </w:t>
      </w:r>
      <w:r w:rsidRPr="0050319E">
        <w:t xml:space="preserve">Dashboard về </w:t>
      </w:r>
      <w:r w:rsidR="007C6C01">
        <w:t>tỷ</w:t>
      </w:r>
      <w:r w:rsidRPr="0050319E">
        <w:t xml:space="preserve"> lệ tử vong, </w:t>
      </w:r>
      <w:r w:rsidR="007C6C01">
        <w:t>tỷ</w:t>
      </w:r>
      <w:r w:rsidRPr="0050319E">
        <w:t xml:space="preserve"> lệ mắc bệnh...</w:t>
      </w:r>
      <w:bookmarkEnd w:id="69"/>
    </w:p>
    <w:p w14:paraId="73DB4693" w14:textId="0BAB0614" w:rsidR="008B5D63" w:rsidRDefault="00ED35BE" w:rsidP="00AA719C">
      <w:r>
        <w:t>Hình 3-7</w:t>
      </w:r>
      <w:r w:rsidR="008B5D63">
        <w:t xml:space="preserve">[1] thể hiện mối tương quan giữa </w:t>
      </w:r>
      <w:r w:rsidR="007C6C01">
        <w:t>tỷ</w:t>
      </w:r>
      <w:r w:rsidR="008B5D63">
        <w:t xml:space="preserve"> lệ tử vong, </w:t>
      </w:r>
      <w:r w:rsidR="007C6C01">
        <w:t>tỷ</w:t>
      </w:r>
      <w:r w:rsidR="008B5D63">
        <w:t xml:space="preserve"> lệ lây nhiễm và dân số của 10 quốc gia có </w:t>
      </w:r>
      <w:r w:rsidR="007C6C01">
        <w:t>tỷ</w:t>
      </w:r>
      <w:r w:rsidR="008B5D63">
        <w:t xml:space="preserve"> lệ lây nhiễm cao nhất</w:t>
      </w:r>
      <w:r w:rsidR="007171DF">
        <w:t xml:space="preserve">. Bar chart và line chart để thể hiện </w:t>
      </w:r>
      <w:r w:rsidR="007C6C01">
        <w:t>tỷ</w:t>
      </w:r>
      <w:r w:rsidR="007171DF">
        <w:t xml:space="preserve"> lệ lây nhiễm (INFECTION_RISK), </w:t>
      </w:r>
      <w:r w:rsidR="007C6C01">
        <w:t>tỷ</w:t>
      </w:r>
      <w:r w:rsidR="007171DF">
        <w:t xml:space="preserve"> lệ tử vong (FATALITY_RATE) và dân số (POPULATION)</w:t>
      </w:r>
    </w:p>
    <w:p w14:paraId="304D3129" w14:textId="1AAC2729" w:rsidR="00FA0922" w:rsidRDefault="00B05B0A" w:rsidP="00AA719C">
      <w:pPr>
        <w:pStyle w:val="ListParagraph"/>
        <w:numPr>
          <w:ilvl w:val="0"/>
          <w:numId w:val="34"/>
        </w:numPr>
        <w:contextualSpacing w:val="0"/>
      </w:pPr>
      <w:r>
        <w:lastRenderedPageBreak/>
        <w:t xml:space="preserve">Andorra, Montenegro và Seychelles là 3 quốc gia có </w:t>
      </w:r>
      <w:r w:rsidR="007C6C01">
        <w:t>tỷ</w:t>
      </w:r>
      <w:r>
        <w:t xml:space="preserve"> lệ lây nhiễm cao nhất lần lượt là 2</w:t>
      </w:r>
      <w:r w:rsidR="00C34BDC">
        <w:t>8.06%, 25.92% và 24.38</w:t>
      </w:r>
      <w:r>
        <w:t xml:space="preserve">%, có </w:t>
      </w:r>
      <w:r w:rsidR="007C6C01">
        <w:t>tỷ</w:t>
      </w:r>
      <w:r>
        <w:t xml:space="preserve"> lệ tử vong lần lượt là 0.64%, 1.47% và 0.54%. Tỉ lệ mắc bệnh cao do dân số của 3 quốc gia này rất nhỏ</w:t>
      </w:r>
      <w:r w:rsidR="006E769E">
        <w:t xml:space="preserve">, với </w:t>
      </w:r>
      <w:r w:rsidR="007C6C01">
        <w:t>tỷ</w:t>
      </w:r>
      <w:r w:rsidR="006E769E">
        <w:t xml:space="preserve">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18E72F2" w:rsidR="00FD5963" w:rsidRDefault="00ED35BE" w:rsidP="00AA719C">
      <w:r>
        <w:t>Hình 3-7</w:t>
      </w:r>
      <w:r w:rsidR="00FD5963">
        <w:t xml:space="preserve">[3] thể hiện </w:t>
      </w:r>
      <w:r w:rsidR="00916511">
        <w:t xml:space="preserve">mối tương quan giữa dân số, số ca nhiễm và </w:t>
      </w:r>
      <w:r w:rsidR="007C6C01">
        <w:t>tỷ</w:t>
      </w:r>
      <w:r w:rsidR="00916511">
        <w:t xml:space="preserve"> lệ tử vong</w:t>
      </w:r>
      <w:r w:rsidR="00067C71">
        <w:t xml:space="preserve"> của 10 quốc gia có số ca nhiễm cao nhất</w:t>
      </w:r>
      <w:r w:rsidR="00FD5963">
        <w:t>:</w:t>
      </w:r>
    </w:p>
    <w:p w14:paraId="6943747D" w14:textId="3790035B" w:rsidR="0036453D" w:rsidRDefault="00742330" w:rsidP="00AA719C">
      <w:pPr>
        <w:pStyle w:val="ListParagraph"/>
        <w:numPr>
          <w:ilvl w:val="0"/>
          <w:numId w:val="49"/>
        </w:numPr>
        <w:contextualSpacing w:val="0"/>
      </w:pPr>
      <w:r>
        <w:t xml:space="preserve">Nga là quốc gia có </w:t>
      </w:r>
      <w:r w:rsidR="007C6C01">
        <w:t>tỷ</w:t>
      </w:r>
      <w:r>
        <w:t xml:space="preserve"> lệ tử vong cao nhất với </w:t>
      </w:r>
      <w:r w:rsidR="007C6C01">
        <w:t>tỷ</w:t>
      </w:r>
      <w:r>
        <w:t xml:space="preserve"> lệ tử vong 2.92%, tiếp đến là Brazil và Iran có </w:t>
      </w:r>
      <w:r w:rsidR="007C6C01">
        <w:t>tỷ</w:t>
      </w:r>
      <w:r>
        <w:t xml:space="preserve"> lệ tử vong là 2.78% và 2.12%</w:t>
      </w:r>
      <w:r w:rsidR="007171DF">
        <w:t>.</w:t>
      </w:r>
    </w:p>
    <w:p w14:paraId="30B8B1F4" w14:textId="12D00119" w:rsidR="00F040C5" w:rsidRDefault="00ED35BE" w:rsidP="00AA719C">
      <w:r>
        <w:t>Hình 3-7</w:t>
      </w:r>
      <w:r w:rsidR="00F040C5">
        <w:t xml:space="preserve">[4] thể hiện mối tương quan giữa dân số, tổng số xét nghiệm và </w:t>
      </w:r>
      <w:r w:rsidR="007C6C01">
        <w:t>tỷ</w:t>
      </w:r>
      <w:r w:rsidR="00F040C5">
        <w:t xml:space="preserve"> lệ xét nghiệm</w:t>
      </w:r>
      <w:r w:rsidR="0047650B">
        <w:t xml:space="preserve"> của 10</w:t>
      </w:r>
      <w:r w:rsidR="00CA7213">
        <w:t xml:space="preserve"> quốc gia có tổng số xét nghiệm nhiều nhất:</w:t>
      </w:r>
    </w:p>
    <w:p w14:paraId="0051A034" w14:textId="787F76D0" w:rsidR="00F040C5" w:rsidRDefault="008C629E" w:rsidP="00AA719C">
      <w:pPr>
        <w:pStyle w:val="ListParagraph"/>
        <w:numPr>
          <w:ilvl w:val="0"/>
          <w:numId w:val="49"/>
        </w:numPr>
        <w:ind w:left="357" w:hanging="357"/>
        <w:contextualSpacing w:val="0"/>
      </w:pPr>
      <w:r>
        <w:t>“</w:t>
      </w:r>
      <w:r w:rsidR="00F040C5">
        <w:t>Stacked column và line chart</w:t>
      </w:r>
      <w:r>
        <w:t>”</w:t>
      </w:r>
      <w:r w:rsidR="00F040C5">
        <w:t xml:space="preserve"> để thể hiện dân số (POPULATION), tổng số xét nghiệm (TOTAL_TESTS) và </w:t>
      </w:r>
      <w:r w:rsidR="007C6C01">
        <w:t>tỷ</w:t>
      </w:r>
      <w:r w:rsidR="00F040C5">
        <w:t xml:space="preserve"> lệ xét nghiệm (TEST_PERCENTAGE)</w:t>
      </w:r>
      <w:r>
        <w:t>.</w:t>
      </w:r>
    </w:p>
    <w:p w14:paraId="615EEEF7" w14:textId="0CF68F9B" w:rsidR="00684074" w:rsidRDefault="008C629E" w:rsidP="00AA719C">
      <w:pPr>
        <w:pStyle w:val="ListParagraph"/>
        <w:numPr>
          <w:ilvl w:val="0"/>
          <w:numId w:val="49"/>
        </w:numPr>
        <w:ind w:left="357" w:hanging="357"/>
        <w:contextualSpacing w:val="0"/>
      </w:pPr>
      <w:r>
        <w:t xml:space="preserve"> 3 quốc gia có dân số nhiều nhất thế giới là Trung Quốc (1.44 </w:t>
      </w:r>
      <w:r w:rsidR="007C6C01">
        <w:t>tỷ</w:t>
      </w:r>
      <w:r>
        <w:t>), Ấn Độ (</w:t>
      </w:r>
      <w:r w:rsidR="00E43EE2">
        <w:t>1.</w:t>
      </w:r>
      <w:r>
        <w:t xml:space="preserve">4 </w:t>
      </w:r>
      <w:r w:rsidR="007C6C01">
        <w:t>tỷ</w:t>
      </w:r>
      <w:r>
        <w:t>) và Mỹ (333.8 triệu)</w:t>
      </w:r>
      <w:r w:rsidR="00CA7213">
        <w:t xml:space="preserve"> có </w:t>
      </w:r>
      <w:r w:rsidR="007C6C01">
        <w:t>tỷ</w:t>
      </w:r>
      <w:r w:rsidR="00CA7213">
        <w:t xml:space="preserve">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356C4FB7" w:rsidR="002E0CFA" w:rsidRDefault="00ED35BE" w:rsidP="00AA719C">
      <w:pPr>
        <w:ind w:firstLine="357"/>
      </w:pPr>
      <w:r>
        <w:lastRenderedPageBreak/>
        <w:t>Dashboard dưới đây (Hình 3-8</w:t>
      </w:r>
      <w:r w:rsidR="002E0CFA">
        <w:t xml:space="preserve">) thể hiện </w:t>
      </w:r>
      <w:r w:rsidR="007C6C01">
        <w:t>tỷ</w:t>
      </w:r>
      <w:r w:rsidR="002E0CFA">
        <w:t xml:space="preserve">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6C8E69FD" w:rsidR="00024AC7" w:rsidRDefault="00024AC7" w:rsidP="00024AC7">
      <w:pPr>
        <w:pStyle w:val="Caption"/>
      </w:pPr>
      <w:bookmarkStart w:id="70" w:name="_Toc92033968"/>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8</w:t>
      </w:r>
      <w:r w:rsidR="00F4420D">
        <w:rPr>
          <w:noProof/>
        </w:rPr>
        <w:fldChar w:fldCharType="end"/>
      </w:r>
      <w:r>
        <w:t>. Dashboard về tổng ca nhiễm của các châu lục</w:t>
      </w:r>
      <w:bookmarkEnd w:id="70"/>
    </w:p>
    <w:p w14:paraId="6D4D7CE3" w14:textId="4A288B3B" w:rsidR="007817A3" w:rsidRDefault="00A113B0" w:rsidP="00AA719C">
      <w:pPr>
        <w:pStyle w:val="ListParagraph"/>
        <w:numPr>
          <w:ilvl w:val="0"/>
          <w:numId w:val="50"/>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 xml:space="preserve">là 11.9, 10.4 và 9.1 triệu ca chiếm </w:t>
      </w:r>
      <w:r w:rsidR="007C6C01">
        <w:t>tỷ</w:t>
      </w:r>
      <w:r w:rsidR="007817A3">
        <w:t xml:space="preserve"> trọng 16.85%, 14.7% và 12.88%.</w:t>
      </w:r>
    </w:p>
    <w:p w14:paraId="0A1C1077" w14:textId="08FD503C" w:rsidR="007817A3" w:rsidRDefault="00A113B0" w:rsidP="00AA719C">
      <w:pPr>
        <w:pStyle w:val="ListParagraph"/>
        <w:numPr>
          <w:ilvl w:val="0"/>
          <w:numId w:val="50"/>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w:t>
      </w:r>
      <w:r w:rsidR="007C6C01">
        <w:t>tỷ</w:t>
      </w:r>
      <w:r w:rsidR="007817A3">
        <w:t xml:space="preserve">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6B18E448" w:rsidR="007817A3" w:rsidRDefault="00A113B0" w:rsidP="00AA719C">
      <w:pPr>
        <w:pStyle w:val="ListParagraph"/>
        <w:numPr>
          <w:ilvl w:val="0"/>
          <w:numId w:val="50"/>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w:t>
      </w:r>
      <w:r w:rsidR="007C6C01">
        <w:t>tỷ</w:t>
      </w:r>
      <w:r w:rsidR="007817A3">
        <w:t xml:space="preserve"> trọng </w:t>
      </w:r>
      <w:r w:rsidR="00071C5F">
        <w:t>84.42</w:t>
      </w:r>
      <w:r w:rsidR="007817A3">
        <w:t xml:space="preserve">%, </w:t>
      </w:r>
      <w:r w:rsidR="00071C5F">
        <w:t>6.29</w:t>
      </w:r>
      <w:r w:rsidR="007817A3">
        <w:t xml:space="preserve">% và </w:t>
      </w:r>
      <w:r w:rsidR="00071C5F">
        <w:t>3.12</w:t>
      </w:r>
      <w:r w:rsidR="007817A3">
        <w:t>%.</w:t>
      </w:r>
    </w:p>
    <w:p w14:paraId="15B80463" w14:textId="0E0CFC00" w:rsidR="007817A3" w:rsidRDefault="00A113B0" w:rsidP="00AA719C">
      <w:pPr>
        <w:pStyle w:val="ListParagraph"/>
        <w:numPr>
          <w:ilvl w:val="0"/>
          <w:numId w:val="50"/>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w:t>
      </w:r>
      <w:r w:rsidR="007C6C01">
        <w:t>tỷ</w:t>
      </w:r>
      <w:r w:rsidR="007817A3">
        <w:t xml:space="preserve">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72D12565" w:rsidR="007817A3" w:rsidRDefault="00A113B0" w:rsidP="00AA719C">
      <w:pPr>
        <w:pStyle w:val="ListParagraph"/>
        <w:numPr>
          <w:ilvl w:val="0"/>
          <w:numId w:val="50"/>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F36B19">
        <w:t>Ma-rốc</w:t>
      </w:r>
      <w:r w:rsidR="007817A3">
        <w:t xml:space="preserve"> 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w:t>
      </w:r>
      <w:r w:rsidR="007C6C01">
        <w:t>tỷ</w:t>
      </w:r>
      <w:r w:rsidR="007817A3">
        <w:t xml:space="preserve"> trọng </w:t>
      </w:r>
      <w:r w:rsidR="00F36B19">
        <w:t>42.2</w:t>
      </w:r>
      <w:r w:rsidR="007817A3">
        <w:t xml:space="preserve">%, </w:t>
      </w:r>
      <w:r w:rsidR="00F36B19">
        <w:t>11.83</w:t>
      </w:r>
      <w:r w:rsidR="007817A3">
        <w:t xml:space="preserve">% và </w:t>
      </w:r>
      <w:r w:rsidR="00F36B19">
        <w:t>8.95</w:t>
      </w:r>
      <w:r w:rsidR="007817A3">
        <w:t>%.</w:t>
      </w:r>
    </w:p>
    <w:p w14:paraId="6973558D" w14:textId="4ACF6BCE" w:rsidR="00B420A5" w:rsidRDefault="00A113B0" w:rsidP="00AA719C">
      <w:pPr>
        <w:pStyle w:val="ListParagraph"/>
        <w:numPr>
          <w:ilvl w:val="0"/>
          <w:numId w:val="50"/>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w:t>
      </w:r>
      <w:r w:rsidR="007C6C01">
        <w:t>tỷ</w:t>
      </w:r>
      <w:r w:rsidR="007817A3">
        <w:t xml:space="preserve">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28E55408" w:rsidR="008368D3" w:rsidRDefault="00ED35BE" w:rsidP="007C69B5">
      <w:pPr>
        <w:spacing w:after="200"/>
        <w:ind w:firstLine="357"/>
        <w:contextualSpacing/>
      </w:pPr>
      <w:r>
        <w:lastRenderedPageBreak/>
        <w:t>Dashboard dưới đây (Hình 3-9</w:t>
      </w:r>
      <w:r w:rsidR="008368D3">
        <w:t xml:space="preserve">) thể hiện </w:t>
      </w:r>
      <w:r w:rsidR="007C6C01">
        <w:t>tỷ</w:t>
      </w:r>
      <w:r w:rsidR="008368D3">
        <w:t xml:space="preserve">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09C63B24" w:rsidR="00674BF3" w:rsidRDefault="00CE3FA1" w:rsidP="00AA719C">
      <w:pPr>
        <w:pStyle w:val="Caption"/>
        <w:contextualSpacing/>
      </w:pPr>
      <w:bookmarkStart w:id="71" w:name="_Toc92033969"/>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9</w:t>
      </w:r>
      <w:r w:rsidR="00F4420D">
        <w:rPr>
          <w:noProof/>
        </w:rPr>
        <w:fldChar w:fldCharType="end"/>
      </w:r>
      <w:r>
        <w:t xml:space="preserve">. </w:t>
      </w:r>
      <w:r w:rsidRPr="005414A7">
        <w:t xml:space="preserve">Dashboard về tổng ca </w:t>
      </w:r>
      <w:r>
        <w:t>tử vong</w:t>
      </w:r>
      <w:r w:rsidRPr="005414A7">
        <w:t xml:space="preserve"> của các châu lục</w:t>
      </w:r>
      <w:bookmarkEnd w:id="71"/>
    </w:p>
    <w:p w14:paraId="270CB8C7" w14:textId="1C2D206A" w:rsidR="00CE3FA1" w:rsidRDefault="00CE3FA1" w:rsidP="00AA719C">
      <w:pPr>
        <w:pStyle w:val="ListParagraph"/>
        <w:numPr>
          <w:ilvl w:val="0"/>
          <w:numId w:val="50"/>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w:t>
      </w:r>
      <w:r w:rsidR="007C6C01">
        <w:t>tỷ</w:t>
      </w:r>
      <w:r>
        <w:t xml:space="preserve"> trọng </w:t>
      </w:r>
      <w:r w:rsidR="00AA0C25">
        <w:t>23.53</w:t>
      </w:r>
      <w:r>
        <w:t>%, 1</w:t>
      </w:r>
      <w:r w:rsidR="00AA0C25">
        <w:t>1.47% và 10.59</w:t>
      </w:r>
      <w:r>
        <w:t>%.</w:t>
      </w:r>
    </w:p>
    <w:p w14:paraId="2E196C62" w14:textId="0558E3DA" w:rsidR="00CE3FA1" w:rsidRDefault="00CE3FA1" w:rsidP="00AA719C">
      <w:pPr>
        <w:pStyle w:val="ListParagraph"/>
        <w:numPr>
          <w:ilvl w:val="0"/>
          <w:numId w:val="50"/>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w:t>
      </w:r>
      <w:r w:rsidR="007C6C01">
        <w:t>tỷ</w:t>
      </w:r>
      <w:r>
        <w:t xml:space="preserve"> trọng </w:t>
      </w:r>
      <w:r w:rsidR="00753C2D">
        <w:t>43.42</w:t>
      </w:r>
      <w:r>
        <w:t xml:space="preserve">%, </w:t>
      </w:r>
      <w:r w:rsidR="00753C2D">
        <w:t>13.04</w:t>
      </w:r>
      <w:r>
        <w:t xml:space="preserve">% và </w:t>
      </w:r>
      <w:r w:rsidR="00753C2D">
        <w:t>11.89</w:t>
      </w:r>
      <w:r>
        <w:t>%.</w:t>
      </w:r>
    </w:p>
    <w:p w14:paraId="205FA706" w14:textId="63690693" w:rsidR="00CE3FA1" w:rsidRDefault="00CE3FA1" w:rsidP="00AA719C">
      <w:pPr>
        <w:pStyle w:val="ListParagraph"/>
        <w:numPr>
          <w:ilvl w:val="0"/>
          <w:numId w:val="50"/>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w:t>
      </w:r>
      <w:r w:rsidR="007C6C01">
        <w:t>tỷ</w:t>
      </w:r>
      <w:r>
        <w:t xml:space="preserve"> trọng </w:t>
      </w:r>
      <w:r w:rsidR="0025443D">
        <w:t>68.02</w:t>
      </w:r>
      <w:r>
        <w:t xml:space="preserve">%, </w:t>
      </w:r>
      <w:r w:rsidR="0025443D">
        <w:t>24.26</w:t>
      </w:r>
      <w:r>
        <w:t xml:space="preserve">% và </w:t>
      </w:r>
      <w:r w:rsidR="0025443D">
        <w:t>2.45</w:t>
      </w:r>
      <w:r>
        <w:t>%.</w:t>
      </w:r>
    </w:p>
    <w:p w14:paraId="1097463B" w14:textId="3A60F1C4" w:rsidR="00CE3FA1" w:rsidRDefault="00CE3FA1" w:rsidP="00AA719C">
      <w:pPr>
        <w:pStyle w:val="ListParagraph"/>
        <w:numPr>
          <w:ilvl w:val="0"/>
          <w:numId w:val="50"/>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w:t>
      </w:r>
      <w:r w:rsidR="007C6C01">
        <w:t>tỷ</w:t>
      </w:r>
      <w:r>
        <w:t xml:space="preserve"> trọng </w:t>
      </w:r>
      <w:r w:rsidR="0025443D">
        <w:t>51.95</w:t>
      </w:r>
      <w:r>
        <w:t xml:space="preserve">%, </w:t>
      </w:r>
      <w:r w:rsidR="0025443D">
        <w:t>17.01</w:t>
      </w:r>
      <w:r>
        <w:t xml:space="preserve">% và </w:t>
      </w:r>
      <w:r w:rsidR="0025443D">
        <w:t>10.9</w:t>
      </w:r>
      <w:r>
        <w:t>%.</w:t>
      </w:r>
    </w:p>
    <w:p w14:paraId="2F970EE5" w14:textId="6BA7B4B4" w:rsidR="009B2EF3" w:rsidRDefault="00CE3FA1" w:rsidP="00AA719C">
      <w:pPr>
        <w:pStyle w:val="ListParagraph"/>
        <w:numPr>
          <w:ilvl w:val="0"/>
          <w:numId w:val="50"/>
        </w:numPr>
      </w:pPr>
      <w:r>
        <w:t>Ở châu Phi (H</w:t>
      </w:r>
      <w:r w:rsidR="00ED35BE">
        <w:t>ình 3-9</w:t>
      </w:r>
      <w:r>
        <w:t xml:space="preserve">[5]): Nam Phi, </w:t>
      </w:r>
      <w:r w:rsidR="00487748">
        <w:rPr>
          <w:color w:val="000000"/>
          <w:szCs w:val="26"/>
        </w:rPr>
        <w:t xml:space="preserve">Morocco </w:t>
      </w:r>
      <w:r>
        <w:t xml:space="preserve">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w:t>
      </w:r>
      <w:r w:rsidR="007C6C01">
        <w:t>tỷ</w:t>
      </w:r>
      <w:r>
        <w:t xml:space="preserve"> trọng </w:t>
      </w:r>
      <w:r w:rsidR="005E156A">
        <w:t>45</w:t>
      </w:r>
      <w:r>
        <w:t>.</w:t>
      </w:r>
      <w:r w:rsidR="005E156A">
        <w:t>9</w:t>
      </w:r>
      <w:r>
        <w:t xml:space="preserve">2%, </w:t>
      </w:r>
      <w:r w:rsidR="005E156A">
        <w:t>12.91</w:t>
      </w:r>
      <w:r>
        <w:t xml:space="preserve">% và </w:t>
      </w:r>
      <w:r w:rsidR="005E156A">
        <w:t>10.91</w:t>
      </w:r>
      <w:r>
        <w:t>%.</w:t>
      </w:r>
    </w:p>
    <w:p w14:paraId="7543D78A" w14:textId="6E13BE1C" w:rsidR="002E0CFA" w:rsidRDefault="00CE3FA1" w:rsidP="00AA719C">
      <w:pPr>
        <w:pStyle w:val="ListParagraph"/>
        <w:numPr>
          <w:ilvl w:val="0"/>
          <w:numId w:val="50"/>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w:t>
      </w:r>
      <w:r w:rsidR="007C6C01">
        <w:t>tỷ</w:t>
      </w:r>
      <w:r>
        <w:t xml:space="preserve"> trọng </w:t>
      </w:r>
      <w:r w:rsidR="00163545">
        <w:t>49.21</w:t>
      </w:r>
      <w:r>
        <w:t xml:space="preserve">%, </w:t>
      </w:r>
      <w:r w:rsidR="00163545">
        <w:t>15.66</w:t>
      </w:r>
      <w:r>
        <w:t xml:space="preserve">% và </w:t>
      </w:r>
      <w:r w:rsidR="00163545">
        <w:t>14.29</w:t>
      </w:r>
      <w:r>
        <w:t>%.</w:t>
      </w:r>
    </w:p>
    <w:p w14:paraId="39290293" w14:textId="3F111DB1" w:rsidR="008368D3" w:rsidRDefault="00154DCE" w:rsidP="003358C0">
      <w:pPr>
        <w:ind w:firstLine="357"/>
      </w:pPr>
      <w:r>
        <w:lastRenderedPageBreak/>
        <w:t>Dashboard dưới đây (Hình 3-10</w:t>
      </w:r>
      <w:r w:rsidR="008368D3">
        <w:t xml:space="preserve">) thể hiện </w:t>
      </w:r>
      <w:r w:rsidR="007C6C01">
        <w:t>tỷ</w:t>
      </w:r>
      <w:r w:rsidR="008368D3">
        <w:t xml:space="preserve">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1CA83D6D" w:rsidR="00293A68" w:rsidRDefault="00293A68" w:rsidP="003358C0">
      <w:pPr>
        <w:pStyle w:val="Caption"/>
      </w:pPr>
      <w:bookmarkStart w:id="72" w:name="_Toc92033970"/>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10</w:t>
      </w:r>
      <w:r w:rsidR="00F4420D">
        <w:rPr>
          <w:noProof/>
        </w:rPr>
        <w:fldChar w:fldCharType="end"/>
      </w:r>
      <w:r>
        <w:t xml:space="preserve">. </w:t>
      </w:r>
      <w:r w:rsidRPr="00E2639C">
        <w:t xml:space="preserve">Dashboard về tổng ca </w:t>
      </w:r>
      <w:r>
        <w:t>phục hồi</w:t>
      </w:r>
      <w:r w:rsidRPr="00E2639C">
        <w:t xml:space="preserve"> của các châu lục</w:t>
      </w:r>
      <w:bookmarkEnd w:id="72"/>
    </w:p>
    <w:p w14:paraId="1A476BB9" w14:textId="1C7B649A" w:rsidR="00293A68" w:rsidRDefault="00154DCE" w:rsidP="003358C0">
      <w:pPr>
        <w:pStyle w:val="ListParagraph"/>
        <w:numPr>
          <w:ilvl w:val="0"/>
          <w:numId w:val="50"/>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w:t>
      </w:r>
      <w:r w:rsidR="007C6C01">
        <w:t>tỷ</w:t>
      </w:r>
      <w:r w:rsidR="00293A68">
        <w:t xml:space="preserve"> trọng </w:t>
      </w:r>
      <w:r w:rsidR="00B90699">
        <w:t>16.13</w:t>
      </w:r>
      <w:r w:rsidR="00293A68">
        <w:t xml:space="preserve">%, </w:t>
      </w:r>
      <w:r w:rsidR="00B90699">
        <w:t>14.94</w:t>
      </w:r>
      <w:r w:rsidR="00293A68">
        <w:t xml:space="preserve">% và </w:t>
      </w:r>
      <w:r w:rsidR="00B90699">
        <w:t>12.62</w:t>
      </w:r>
      <w:r w:rsidR="00293A68">
        <w:t>%.</w:t>
      </w:r>
    </w:p>
    <w:p w14:paraId="40FC6A1B" w14:textId="5CB9FD99" w:rsidR="00293A68" w:rsidRDefault="00154DCE" w:rsidP="003358C0">
      <w:pPr>
        <w:pStyle w:val="ListParagraph"/>
        <w:numPr>
          <w:ilvl w:val="0"/>
          <w:numId w:val="50"/>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w:t>
      </w:r>
      <w:r w:rsidR="007C6C01">
        <w:t>tỷ</w:t>
      </w:r>
      <w:r w:rsidR="00293A68">
        <w:t xml:space="preserve"> trọng </w:t>
      </w:r>
      <w:r w:rsidR="00703D29">
        <w:t>47.55</w:t>
      </w:r>
      <w:r w:rsidR="00293A68">
        <w:t xml:space="preserve">%, </w:t>
      </w:r>
      <w:r w:rsidR="00703D29">
        <w:t>12.</w:t>
      </w:r>
      <w:r w:rsidR="00293A68">
        <w:t xml:space="preserve">4% và </w:t>
      </w:r>
      <w:r w:rsidR="00703D29">
        <w:t>8.37</w:t>
      </w:r>
      <w:r w:rsidR="00293A68">
        <w:t>%.</w:t>
      </w:r>
    </w:p>
    <w:p w14:paraId="33D73D8B" w14:textId="289F0396" w:rsidR="009F5E68" w:rsidRDefault="00154DCE" w:rsidP="003358C0">
      <w:pPr>
        <w:pStyle w:val="ListParagraph"/>
        <w:numPr>
          <w:ilvl w:val="0"/>
          <w:numId w:val="50"/>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w:t>
      </w:r>
      <w:r w:rsidR="007C6C01">
        <w:t>tỷ</w:t>
      </w:r>
      <w:r w:rsidR="009F5E68">
        <w:t xml:space="preserve"> trọng </w:t>
      </w:r>
      <w:r w:rsidR="00703D29">
        <w:t>82.8</w:t>
      </w:r>
      <w:r w:rsidR="009F5E68">
        <w:t xml:space="preserve">%, </w:t>
      </w:r>
      <w:r w:rsidR="00703D29">
        <w:t>6.66</w:t>
      </w:r>
      <w:r w:rsidR="009F5E68">
        <w:t xml:space="preserve">% và </w:t>
      </w:r>
      <w:r w:rsidR="00703D29">
        <w:t>1.23</w:t>
      </w:r>
      <w:r w:rsidR="009F5E68">
        <w:t>%.</w:t>
      </w:r>
    </w:p>
    <w:p w14:paraId="66091BE2" w14:textId="3C075298" w:rsidR="00293A68" w:rsidRDefault="00154DCE" w:rsidP="003358C0">
      <w:pPr>
        <w:pStyle w:val="ListParagraph"/>
        <w:numPr>
          <w:ilvl w:val="0"/>
          <w:numId w:val="50"/>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w:t>
      </w:r>
      <w:r w:rsidR="007C6C01">
        <w:t>tỷ</w:t>
      </w:r>
      <w:r w:rsidR="00293A68">
        <w:t xml:space="preserve"> trọng </w:t>
      </w:r>
      <w:r w:rsidR="00703D29">
        <w:t>56.72</w:t>
      </w:r>
      <w:r w:rsidR="00293A68">
        <w:t xml:space="preserve">%, </w:t>
      </w:r>
      <w:r w:rsidR="00703D29">
        <w:t>13.93</w:t>
      </w:r>
      <w:r w:rsidR="00293A68">
        <w:t xml:space="preserve">% và </w:t>
      </w:r>
      <w:r w:rsidR="00703D29">
        <w:t>13.13</w:t>
      </w:r>
      <w:r w:rsidR="00293A68">
        <w:t>%.</w:t>
      </w:r>
    </w:p>
    <w:p w14:paraId="067FA058" w14:textId="79386438" w:rsidR="00293A68" w:rsidRDefault="00154DCE" w:rsidP="003358C0">
      <w:pPr>
        <w:pStyle w:val="ListParagraph"/>
        <w:numPr>
          <w:ilvl w:val="0"/>
          <w:numId w:val="50"/>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w:t>
      </w:r>
      <w:r w:rsidR="007C6C01">
        <w:t>tỷ</w:t>
      </w:r>
      <w:r w:rsidR="00293A68">
        <w:t xml:space="preserve"> trọng </w:t>
      </w:r>
      <w:r w:rsidR="00B17AA0">
        <w:t>42.14</w:t>
      </w:r>
      <w:r w:rsidR="00293A68">
        <w:t>%, 12</w:t>
      </w:r>
      <w:r w:rsidR="00B17AA0">
        <w:t>.73</w:t>
      </w:r>
      <w:r w:rsidR="00293A68">
        <w:t xml:space="preserve">% và </w:t>
      </w:r>
      <w:r w:rsidR="00B17AA0">
        <w:t>9.44</w:t>
      </w:r>
      <w:r w:rsidR="00293A68">
        <w:t>%.</w:t>
      </w:r>
    </w:p>
    <w:p w14:paraId="4334A93F" w14:textId="0A7A9D5E" w:rsidR="006B6ED7" w:rsidRPr="00293A68" w:rsidRDefault="00154DCE" w:rsidP="003358C0">
      <w:pPr>
        <w:pStyle w:val="ListParagraph"/>
        <w:numPr>
          <w:ilvl w:val="0"/>
          <w:numId w:val="50"/>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w:t>
      </w:r>
      <w:r w:rsidR="007C6C01">
        <w:t>tỷ</w:t>
      </w:r>
      <w:r w:rsidR="00293A68">
        <w:t xml:space="preserve"> trọng </w:t>
      </w:r>
      <w:r w:rsidR="00514195">
        <w:t>59.3</w:t>
      </w:r>
      <w:r w:rsidR="00293A68">
        <w:t>1%, 1</w:t>
      </w:r>
      <w:r w:rsidR="00514195">
        <w:t>3.25</w:t>
      </w:r>
      <w:r w:rsidR="00293A68">
        <w:t xml:space="preserve">% và </w:t>
      </w:r>
      <w:r w:rsidR="00514195">
        <w:t>11.83</w:t>
      </w:r>
      <w:r w:rsidR="00293A68">
        <w:t>%.</w:t>
      </w:r>
    </w:p>
    <w:p w14:paraId="3B60B6BA" w14:textId="514F711F" w:rsidR="007E0BA8" w:rsidRPr="007E0BA8" w:rsidRDefault="00DE06D9" w:rsidP="00155139">
      <w:pPr>
        <w:pStyle w:val="Heading2"/>
      </w:pPr>
      <w:bookmarkStart w:id="73" w:name="_Toc92034048"/>
      <w:r>
        <w:lastRenderedPageBreak/>
        <w:t>Chi tiết về dịch COVID-19</w:t>
      </w:r>
      <w:bookmarkEnd w:id="73"/>
    </w:p>
    <w:p w14:paraId="084EBFF6" w14:textId="0103BB8B" w:rsidR="007E0BA8" w:rsidRDefault="007E0BA8" w:rsidP="00D24690">
      <w:pPr>
        <w:pStyle w:val="Heading3"/>
        <w:contextualSpacing/>
      </w:pPr>
      <w:bookmarkStart w:id="74" w:name="_Toc92034049"/>
      <w:r>
        <w:t>Giới thiệu</w:t>
      </w:r>
      <w:bookmarkEnd w:id="74"/>
    </w:p>
    <w:p w14:paraId="3B6F5FAE" w14:textId="1E65EF7B"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sidR="00075083">
        <w:rPr>
          <w:color w:val="000000"/>
          <w:szCs w:val="26"/>
        </w:rPr>
        <w:t>hàng trăm</w:t>
      </w:r>
      <w:r w:rsidR="00075083">
        <w:rPr>
          <w:color w:val="000000"/>
          <w:szCs w:val="26"/>
        </w:rPr>
        <w:t xml:space="preserve"> </w:t>
      </w:r>
      <w:r>
        <w:t>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329C635B" w:rsidR="007E0BA8" w:rsidRDefault="007E0BA8">
      <w:pPr>
        <w:pStyle w:val="Heading3"/>
      </w:pPr>
      <w:bookmarkStart w:id="75" w:name="_Toc92034050"/>
      <w:r>
        <w:t>Biểu đồ và phân tích với Python</w:t>
      </w:r>
      <w:bookmarkEnd w:id="75"/>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327785"/>
                    </a:xfrm>
                    <a:prstGeom prst="rect">
                      <a:avLst/>
                    </a:prstGeom>
                  </pic:spPr>
                </pic:pic>
              </a:graphicData>
            </a:graphic>
          </wp:inline>
        </w:drawing>
      </w:r>
    </w:p>
    <w:p w14:paraId="4AB78ED3" w14:textId="466DC04C" w:rsidR="007E0BA8" w:rsidRDefault="007E0BA8" w:rsidP="007E0BA8">
      <w:pPr>
        <w:pStyle w:val="Caption"/>
      </w:pPr>
      <w:bookmarkStart w:id="76" w:name="_Toc92033971"/>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11</w:t>
      </w:r>
      <w:r w:rsidR="00F4420D">
        <w:rPr>
          <w:noProof/>
        </w:rPr>
        <w:fldChar w:fldCharType="end"/>
      </w:r>
      <w:r>
        <w:t>. Tương quan giữa các khu vực trên Thế giới</w:t>
      </w:r>
      <w:bookmarkEnd w:id="76"/>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02E4788C" w:rsidR="007E0BA8" w:rsidRDefault="009A12BC" w:rsidP="009A12BC">
      <w:pPr>
        <w:pStyle w:val="Caption"/>
      </w:pPr>
      <w:bookmarkStart w:id="77" w:name="_Toc92033972"/>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12</w:t>
      </w:r>
      <w:r w:rsidR="00F4420D">
        <w:rPr>
          <w:noProof/>
        </w:rPr>
        <w:fldChar w:fldCharType="end"/>
      </w:r>
      <w:r>
        <w:t>. Số ca nhiễm, tử vong</w:t>
      </w:r>
      <w:r w:rsidR="00BB5826">
        <w:t xml:space="preserve"> và đ</w:t>
      </w:r>
      <w:r>
        <w:t>ường Moving Average của Thế giới</w:t>
      </w:r>
      <w:bookmarkEnd w:id="77"/>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636DE930" w:rsidR="0009750C" w:rsidRDefault="0009750C" w:rsidP="003358C0">
      <w:pPr>
        <w:pStyle w:val="Caption"/>
      </w:pPr>
      <w:bookmarkStart w:id="78" w:name="_Toc92033973"/>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13</w:t>
      </w:r>
      <w:r w:rsidR="00F4420D">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78"/>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3ADED3C9">
            <wp:extent cx="3848400" cy="253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400" cy="2538000"/>
                    </a:xfrm>
                    <a:prstGeom prst="rect">
                      <a:avLst/>
                    </a:prstGeom>
                  </pic:spPr>
                </pic:pic>
              </a:graphicData>
            </a:graphic>
          </wp:inline>
        </w:drawing>
      </w:r>
    </w:p>
    <w:p w14:paraId="49F84AEF" w14:textId="1BB7231C" w:rsidR="00914A90" w:rsidRDefault="00914A90" w:rsidP="00914A90">
      <w:pPr>
        <w:pStyle w:val="Caption"/>
      </w:pPr>
      <w:bookmarkStart w:id="79" w:name="_Toc92033974"/>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14</w:t>
      </w:r>
      <w:r w:rsidR="00F4420D">
        <w:rPr>
          <w:noProof/>
        </w:rPr>
        <w:fldChar w:fldCharType="end"/>
      </w:r>
      <w:r>
        <w:t xml:space="preserve">. Tỉ lệ tử vong </w:t>
      </w:r>
      <w:proofErr w:type="gramStart"/>
      <w:r>
        <w:t>theo</w:t>
      </w:r>
      <w:proofErr w:type="gramEnd"/>
      <w:r>
        <w:t xml:space="preserve"> ngày và trung bình của Thế giới</w:t>
      </w:r>
      <w:bookmarkEnd w:id="79"/>
    </w:p>
    <w:p w14:paraId="6DB199A8" w14:textId="02CCB3CF" w:rsidR="00914A90" w:rsidRDefault="00154DCE" w:rsidP="003358C0">
      <w:r>
        <w:tab/>
        <w:t>Hình 3-14</w:t>
      </w:r>
      <w:r w:rsidR="00155139">
        <w:t xml:space="preserve"> sử dụng biểu đồ đường để thể hiện </w:t>
      </w:r>
      <w:r w:rsidR="007C6C01">
        <w:t>tỷ</w:t>
      </w:r>
      <w:r w:rsidR="00155139">
        <w:t xml:space="preserve">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w:t>
      </w:r>
      <w:r w:rsidR="007C6C01">
        <w:t>tỷ</w:t>
      </w:r>
      <w:r w:rsidR="00AF07E6">
        <w:t xml:space="preserve"> lệ tử</w:t>
      </w:r>
      <w:r w:rsidR="006A65E2">
        <w:t xml:space="preserve"> vong </w:t>
      </w:r>
      <w:r w:rsidR="00AF07E6">
        <w:t>duy trì</w:t>
      </w:r>
      <w:r w:rsidR="006A65E2">
        <w:t xml:space="preserve">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089785"/>
                    </a:xfrm>
                    <a:prstGeom prst="rect">
                      <a:avLst/>
                    </a:prstGeom>
                  </pic:spPr>
                </pic:pic>
              </a:graphicData>
            </a:graphic>
          </wp:inline>
        </w:drawing>
      </w:r>
    </w:p>
    <w:p w14:paraId="7146BD9D" w14:textId="5FC5BD10" w:rsidR="00317E7A" w:rsidRDefault="005E1F62" w:rsidP="003358C0">
      <w:pPr>
        <w:pStyle w:val="Caption"/>
      </w:pPr>
      <w:bookmarkStart w:id="80" w:name="_Toc92033975"/>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15</w:t>
      </w:r>
      <w:r w:rsidR="00F4420D">
        <w:rPr>
          <w:noProof/>
        </w:rPr>
        <w:fldChar w:fldCharType="end"/>
      </w:r>
      <w:r>
        <w:t>. Top 10 các Tỉnh có số ca cao nhất trên Thế giới</w:t>
      </w:r>
      <w:bookmarkEnd w:id="80"/>
    </w:p>
    <w:p w14:paraId="1309AD5B" w14:textId="15384DBE"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w:t>
      </w:r>
      <w:r w:rsidR="007C6C01">
        <w:t>tỷ</w:t>
      </w:r>
      <w:r w:rsidR="00885723">
        <w:t xml:space="preserve"> lệ lây nhiễm,</w:t>
      </w:r>
      <w:r w:rsidR="00737996">
        <w:t xml:space="preserve"> </w:t>
      </w:r>
      <w:r w:rsidR="007C6C01">
        <w:t>tỷ</w:t>
      </w:r>
      <w:r w:rsidR="00737996">
        <w:t xml:space="preserve">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331720"/>
                    </a:xfrm>
                    <a:prstGeom prst="rect">
                      <a:avLst/>
                    </a:prstGeom>
                  </pic:spPr>
                </pic:pic>
              </a:graphicData>
            </a:graphic>
          </wp:inline>
        </w:drawing>
      </w:r>
    </w:p>
    <w:p w14:paraId="589AC103" w14:textId="64AF8E91" w:rsidR="005E1F62" w:rsidRDefault="005E1F62" w:rsidP="005E1F62">
      <w:pPr>
        <w:pStyle w:val="Caption"/>
      </w:pPr>
      <w:bookmarkStart w:id="81" w:name="_Toc92033976"/>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16</w:t>
      </w:r>
      <w:r w:rsidR="00F4420D">
        <w:rPr>
          <w:noProof/>
        </w:rPr>
        <w:fldChar w:fldCharType="end"/>
      </w:r>
      <w:r>
        <w:t>. Top 10 Bang của Mỹ có số ca cao nhất</w:t>
      </w:r>
      <w:bookmarkEnd w:id="81"/>
    </w:p>
    <w:p w14:paraId="0C9A903A" w14:textId="6678E191" w:rsidR="00A434EE" w:rsidRPr="00A434EE" w:rsidRDefault="00154DCE" w:rsidP="00475723">
      <w:pPr>
        <w:spacing w:after="200"/>
        <w:ind w:firstLine="357"/>
      </w:pPr>
      <w:r>
        <w:t>Hình 3-16</w:t>
      </w:r>
      <w:r w:rsidR="00A434EE">
        <w:t xml:space="preserve"> sử dụng bảng gradient để thể hiện sự tương quan về </w:t>
      </w:r>
      <w:r w:rsidR="007C6C01">
        <w:t>tỷ</w:t>
      </w:r>
      <w:r w:rsidR="00885723">
        <w:t xml:space="preserve"> lệ lây nhiễm, </w:t>
      </w:r>
      <w:r w:rsidR="007C6C01">
        <w:t>tỷ</w:t>
      </w:r>
      <w:r w:rsidR="00885723">
        <w:t xml:space="preserve">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 xml:space="preserve">có </w:t>
      </w:r>
      <w:r w:rsidR="007C6C01">
        <w:t>tỷ</w:t>
      </w:r>
      <w:r w:rsidR="00794B11">
        <w:t xml:space="preserve"> lệ lây nhiễm cao nhất hơn 4.1 triệu người cùng </w:t>
      </w:r>
      <w:r w:rsidR="007C6C01">
        <w:t>tỷ</w:t>
      </w:r>
      <w:r w:rsidR="00794B11">
        <w:t xml:space="preserve"> lệ tử vong là 0.016%,</w:t>
      </w:r>
      <w:r w:rsidR="00DC4157">
        <w:t xml:space="preserve"> </w:t>
      </w:r>
      <w:r w:rsidR="00794B11">
        <w:t xml:space="preserve">New Jersey có </w:t>
      </w:r>
      <w:r w:rsidR="007C6C01">
        <w:t>tỷ</w:t>
      </w:r>
      <w:r w:rsidR="00794B11">
        <w:t xml:space="preserve"> lệ lây nhiễm thấp nhất 328.2 nghìn người </w:t>
      </w:r>
      <w:r w:rsidR="00DC4157">
        <w:t xml:space="preserve">cùng </w:t>
      </w:r>
      <w:r w:rsidR="007C6C01">
        <w:t>tỷ</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9600" cy="3031200"/>
                    </a:xfrm>
                    <a:prstGeom prst="rect">
                      <a:avLst/>
                    </a:prstGeom>
                  </pic:spPr>
                </pic:pic>
              </a:graphicData>
            </a:graphic>
          </wp:inline>
        </w:drawing>
      </w:r>
    </w:p>
    <w:p w14:paraId="08ABD4FB" w14:textId="5FDBCB2D" w:rsidR="005E1F62" w:rsidRDefault="005138AE" w:rsidP="005138AE">
      <w:pPr>
        <w:pStyle w:val="Caption"/>
      </w:pPr>
      <w:bookmarkStart w:id="82" w:name="_Toc92033977"/>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17</w:t>
      </w:r>
      <w:r w:rsidR="00F4420D">
        <w:rPr>
          <w:noProof/>
        </w:rPr>
        <w:fldChar w:fldCharType="end"/>
      </w:r>
      <w:r>
        <w:t>. Top 10 nước và phần còn lại về số ca nhiễm</w:t>
      </w:r>
      <w:bookmarkEnd w:id="82"/>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000" cy="3142800"/>
                    </a:xfrm>
                    <a:prstGeom prst="rect">
                      <a:avLst/>
                    </a:prstGeom>
                  </pic:spPr>
                </pic:pic>
              </a:graphicData>
            </a:graphic>
          </wp:inline>
        </w:drawing>
      </w:r>
    </w:p>
    <w:p w14:paraId="0453C750" w14:textId="330ADF26" w:rsidR="005E1F62" w:rsidRDefault="005138AE" w:rsidP="005138AE">
      <w:pPr>
        <w:pStyle w:val="Caption"/>
      </w:pPr>
      <w:bookmarkStart w:id="83" w:name="_Toc92033978"/>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18</w:t>
      </w:r>
      <w:r w:rsidR="00F4420D">
        <w:rPr>
          <w:noProof/>
        </w:rPr>
        <w:fldChar w:fldCharType="end"/>
      </w:r>
      <w:r>
        <w:t xml:space="preserve">. </w:t>
      </w:r>
      <w:r w:rsidRPr="002F3B42">
        <w:t xml:space="preserve">Top 10 </w:t>
      </w:r>
      <w:r>
        <w:t>tỉnh</w:t>
      </w:r>
      <w:r w:rsidRPr="002F3B42">
        <w:t xml:space="preserve"> và phần còn lại về số ca nhiễm</w:t>
      </w:r>
      <w:bookmarkEnd w:id="83"/>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r>
        <w:lastRenderedPageBreak/>
        <w:t>So sánh Việt Nam và Châu Á</w:t>
      </w:r>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7D5E54C1" w:rsidR="00E021ED" w:rsidRPr="00E021ED" w:rsidRDefault="0087155F" w:rsidP="00E021ED">
      <w:pPr>
        <w:pStyle w:val="Caption"/>
      </w:pPr>
      <w:bookmarkStart w:id="84" w:name="_Toc92033979"/>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19</w:t>
      </w:r>
      <w:r w:rsidR="00F4420D">
        <w:rPr>
          <w:noProof/>
        </w:rPr>
        <w:fldChar w:fldCharType="end"/>
      </w:r>
      <w:r>
        <w:t xml:space="preserve">. </w:t>
      </w:r>
      <w:r w:rsidRPr="00BB04EE">
        <w:t xml:space="preserve">Số ca nhiễm, tử vong và đường Moving Average </w:t>
      </w:r>
      <w:r w:rsidR="002B2183">
        <w:t>củ</w:t>
      </w:r>
      <w:r>
        <w:t>a Châu Á</w:t>
      </w:r>
      <w:bookmarkEnd w:id="84"/>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5734A338" w:rsidR="002B2183" w:rsidRDefault="00857003" w:rsidP="00857003">
      <w:pPr>
        <w:pStyle w:val="Caption"/>
      </w:pPr>
      <w:bookmarkStart w:id="85" w:name="_Toc92033980"/>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20</w:t>
      </w:r>
      <w:r w:rsidR="00F4420D">
        <w:rPr>
          <w:noProof/>
        </w:rPr>
        <w:fldChar w:fldCharType="end"/>
      </w:r>
      <w:r>
        <w:t xml:space="preserve">. </w:t>
      </w:r>
      <w:r w:rsidRPr="00486967">
        <w:t>Số ca nhiễm, tử vong mỗ</w:t>
      </w:r>
      <w:r>
        <w:t>i ngày và đường MA7 của Châu Á</w:t>
      </w:r>
      <w:bookmarkEnd w:id="85"/>
    </w:p>
    <w:p w14:paraId="45422E08" w14:textId="0C57BFDB"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4AE09F98" w:rsidR="00A94F27" w:rsidRDefault="00A94F27" w:rsidP="00A94F27">
      <w:pPr>
        <w:pStyle w:val="Caption"/>
      </w:pPr>
      <w:bookmarkStart w:id="86" w:name="_Toc92033981"/>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21</w:t>
      </w:r>
      <w:r w:rsidR="00F4420D">
        <w:rPr>
          <w:noProof/>
        </w:rPr>
        <w:fldChar w:fldCharType="end"/>
      </w:r>
      <w:r>
        <w:t xml:space="preserve">. Số ca nhiễm và tử vong giữa Việt Nam và các nước </w:t>
      </w:r>
      <w:r w:rsidR="00406A32">
        <w:t>Châu Á</w:t>
      </w:r>
      <w:bookmarkEnd w:id="86"/>
    </w:p>
    <w:p w14:paraId="093DB147" w14:textId="29B00459"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333F7BE6" w:rsidR="00453987" w:rsidRDefault="00453987" w:rsidP="00453987">
      <w:pPr>
        <w:pStyle w:val="Caption"/>
      </w:pPr>
      <w:bookmarkStart w:id="87" w:name="_Toc92033982"/>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22</w:t>
      </w:r>
      <w:r w:rsidR="00F4420D">
        <w:rPr>
          <w:noProof/>
        </w:rPr>
        <w:fldChar w:fldCharType="end"/>
      </w:r>
      <w:r>
        <w:t xml:space="preserve">. </w:t>
      </w:r>
      <w:r w:rsidR="0097698D">
        <w:t>Biểu đồ cột</w:t>
      </w:r>
      <w:r>
        <w:t xml:space="preserve"> gi</w:t>
      </w:r>
      <w:r w:rsidR="00406A32">
        <w:t xml:space="preserve">ữa Việt Nam và các nước </w:t>
      </w:r>
      <w:r>
        <w:t>châu Á</w:t>
      </w:r>
      <w:bookmarkEnd w:id="87"/>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r>
        <w:lastRenderedPageBreak/>
        <w:t>So sánh Việt Nam và Đông Nam Á</w:t>
      </w:r>
      <w:r w:rsidR="00420163">
        <w:t xml:space="preserve"> </w:t>
      </w:r>
      <w:r w:rsidR="003803E1">
        <w:t>(South East Asia)</w:t>
      </w:r>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28F8200B" w:rsidR="00420163" w:rsidRDefault="00420163" w:rsidP="00420163">
      <w:pPr>
        <w:pStyle w:val="Caption"/>
      </w:pPr>
      <w:bookmarkStart w:id="88" w:name="_Toc92033983"/>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23</w:t>
      </w:r>
      <w:r w:rsidR="00F4420D">
        <w:rPr>
          <w:noProof/>
        </w:rPr>
        <w:fldChar w:fldCharType="end"/>
      </w:r>
      <w:r>
        <w:t xml:space="preserve">. </w:t>
      </w:r>
      <w:r w:rsidRPr="003A219B">
        <w:t xml:space="preserve">Số ca nhiễm, tử vong và đường Moving Average của </w:t>
      </w:r>
      <w:r>
        <w:t>Đông Nam Á</w:t>
      </w:r>
      <w:bookmarkEnd w:id="88"/>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66C0DAF0" w:rsidR="00591B51" w:rsidRDefault="00591B51" w:rsidP="00591B51">
      <w:pPr>
        <w:pStyle w:val="Caption"/>
      </w:pPr>
      <w:bookmarkStart w:id="89" w:name="_Toc92033984"/>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24</w:t>
      </w:r>
      <w:r w:rsidR="00F4420D">
        <w:rPr>
          <w:noProof/>
        </w:rPr>
        <w:fldChar w:fldCharType="end"/>
      </w:r>
      <w:r>
        <w:t xml:space="preserve">. </w:t>
      </w:r>
      <w:r w:rsidRPr="00494450">
        <w:t xml:space="preserve">Số ca nhiễm, tử vong mỗi ngày và đường MA7 của </w:t>
      </w:r>
      <w:r>
        <w:t>Đông Nam Á</w:t>
      </w:r>
      <w:bookmarkEnd w:id="89"/>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3A5788EE" w:rsidR="000A6F9F" w:rsidRDefault="004F63A5" w:rsidP="004F63A5">
      <w:pPr>
        <w:pStyle w:val="Caption"/>
      </w:pPr>
      <w:bookmarkStart w:id="90" w:name="_Toc92033985"/>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25</w:t>
      </w:r>
      <w:r w:rsidR="00F4420D">
        <w:rPr>
          <w:noProof/>
        </w:rPr>
        <w:fldChar w:fldCharType="end"/>
      </w:r>
      <w:r>
        <w:t xml:space="preserve">. </w:t>
      </w:r>
      <w:r w:rsidRPr="00111A4F">
        <w:t xml:space="preserve">Số ca nhiễm và tử vong giữa Việt Nam và các nước </w:t>
      </w:r>
      <w:r>
        <w:t>Đông Nam Á</w:t>
      </w:r>
      <w:bookmarkEnd w:id="90"/>
    </w:p>
    <w:p w14:paraId="503C2B1C" w14:textId="0A3EA822"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w:t>
      </w:r>
      <w:proofErr w:type="gramStart"/>
      <w:r>
        <w:t>theo</w:t>
      </w:r>
      <w:proofErr w:type="gramEnd"/>
      <w:r>
        <w:t xml:space="preserve"> ngày giữa Việt Nam và các quốc gia </w:t>
      </w:r>
      <w:r w:rsidR="003803E1">
        <w:t>Đông Nam Á</w:t>
      </w:r>
      <w:r>
        <w:t>. 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0361E49D" w:rsidR="00087235" w:rsidRDefault="00087235" w:rsidP="00087235">
      <w:pPr>
        <w:pStyle w:val="Caption"/>
      </w:pPr>
      <w:bookmarkStart w:id="91" w:name="_Toc92033986"/>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26</w:t>
      </w:r>
      <w:r w:rsidR="00F4420D">
        <w:rPr>
          <w:noProof/>
        </w:rPr>
        <w:fldChar w:fldCharType="end"/>
      </w:r>
      <w:r>
        <w:t xml:space="preserve">. </w:t>
      </w:r>
      <w:r w:rsidRPr="00376CEB">
        <w:t xml:space="preserve">Biểu đồ cột giữa Việt Nam và các nước </w:t>
      </w:r>
      <w:r>
        <w:t>Đông Nam Á</w:t>
      </w:r>
      <w:bookmarkEnd w:id="91"/>
    </w:p>
    <w:p w14:paraId="68958B36" w14:textId="388F4E3E" w:rsidR="00497AD9" w:rsidRPr="00497AD9" w:rsidRDefault="00497AD9" w:rsidP="00475723">
      <w:pPr>
        <w:ind w:firstLine="357"/>
      </w:pPr>
      <w:r>
        <w:t xml:space="preserve">Hình </w:t>
      </w:r>
      <w:r w:rsidR="009F4345">
        <w:t>3-26</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2836240E" w:rsidR="003175CC" w:rsidRPr="001F7E9E" w:rsidRDefault="005E4AC4" w:rsidP="00E05F6C">
      <w:pPr>
        <w:pStyle w:val="Heading2"/>
        <w:overflowPunct/>
        <w:autoSpaceDE/>
        <w:autoSpaceDN/>
        <w:adjustRightInd/>
        <w:spacing w:line="240" w:lineRule="auto"/>
        <w:jc w:val="left"/>
        <w:textAlignment w:val="auto"/>
      </w:pPr>
      <w:bookmarkStart w:id="92" w:name="_Toc92034051"/>
      <w:r>
        <w:lastRenderedPageBreak/>
        <w:t xml:space="preserve">Tình hình tiêm ngừa </w:t>
      </w:r>
      <w:r w:rsidR="009253DD">
        <w:t>Vắc-xin</w:t>
      </w:r>
      <w:r>
        <w:t xml:space="preserve"> COVID-19</w:t>
      </w:r>
      <w:bookmarkEnd w:id="92"/>
    </w:p>
    <w:p w14:paraId="01BF3CE2" w14:textId="4627610C" w:rsidR="001F7E9E" w:rsidRDefault="00A61980" w:rsidP="001F7E9E">
      <w:pPr>
        <w:pStyle w:val="Heading3"/>
      </w:pPr>
      <w:bookmarkStart w:id="93" w:name="_Toc92034052"/>
      <w:r>
        <w:t>T</w:t>
      </w:r>
      <w:r w:rsidR="00F54B7A">
        <w:t>ình hình tiê</w:t>
      </w:r>
      <w:r>
        <w:t>m ngừa Vắc-xin COVID-19 của Thế giới</w:t>
      </w:r>
      <w:bookmarkEnd w:id="93"/>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600" cy="1245600"/>
                    </a:xfrm>
                    <a:prstGeom prst="rect">
                      <a:avLst/>
                    </a:prstGeom>
                  </pic:spPr>
                </pic:pic>
              </a:graphicData>
            </a:graphic>
          </wp:inline>
        </w:drawing>
      </w:r>
    </w:p>
    <w:p w14:paraId="22C17806" w14:textId="1743323C" w:rsidR="00E05F6C" w:rsidRDefault="00E05F6C" w:rsidP="00E05F6C">
      <w:pPr>
        <w:pStyle w:val="Caption"/>
      </w:pPr>
      <w:bookmarkStart w:id="94" w:name="_Toc92033987"/>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27</w:t>
      </w:r>
      <w:r w:rsidR="00F4420D">
        <w:rPr>
          <w:noProof/>
        </w:rPr>
        <w:fldChar w:fldCharType="end"/>
      </w:r>
      <w:r>
        <w:t xml:space="preserve">. Bảng </w:t>
      </w:r>
      <w:r w:rsidR="00071013">
        <w:t xml:space="preserve">sơ lược về tiến độ tiêm chủng </w:t>
      </w:r>
      <w:r w:rsidR="009253DD">
        <w:t>Vắc-xin</w:t>
      </w:r>
      <w:bookmarkEnd w:id="94"/>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7AD55F1A" w:rsidR="003D2F8A" w:rsidRDefault="003D2F8A" w:rsidP="003D2F8A">
      <w:pPr>
        <w:pStyle w:val="Caption"/>
      </w:pPr>
      <w:bookmarkStart w:id="95" w:name="_Toc92033988"/>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28</w:t>
      </w:r>
      <w:r w:rsidR="00F4420D">
        <w:rPr>
          <w:noProof/>
        </w:rPr>
        <w:fldChar w:fldCharType="end"/>
      </w:r>
      <w:r>
        <w:t xml:space="preserve">. Biểu đồ số lượng Quốc gia sử dụng </w:t>
      </w:r>
      <w:r w:rsidR="009253DD">
        <w:t>Vắc-xin</w:t>
      </w:r>
      <w:r>
        <w:t xml:space="preserve"> đơn</w:t>
      </w:r>
      <w:bookmarkEnd w:id="95"/>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411ED6E8" w:rsidR="00A4465D" w:rsidRDefault="00A4465D" w:rsidP="00A4465D">
      <w:pPr>
        <w:pStyle w:val="Caption"/>
      </w:pPr>
      <w:bookmarkStart w:id="96" w:name="_Toc92033989"/>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29</w:t>
      </w:r>
      <w:r w:rsidR="00F4420D">
        <w:rPr>
          <w:noProof/>
        </w:rPr>
        <w:fldChar w:fldCharType="end"/>
      </w:r>
      <w:r>
        <w:t xml:space="preserve">. Biểu đồ top 10 Quốc gia có tổng số </w:t>
      </w:r>
      <w:r w:rsidR="009253DD">
        <w:t>Vắc-xin</w:t>
      </w:r>
      <w:r>
        <w:t xml:space="preserve"> đã tiêm</w:t>
      </w:r>
      <w:bookmarkEnd w:id="96"/>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3AD7177E" w:rsidR="00A4465D" w:rsidRDefault="00A4465D" w:rsidP="00A4465D">
      <w:pPr>
        <w:pStyle w:val="Caption"/>
      </w:pPr>
      <w:bookmarkStart w:id="97" w:name="_Toc92033990"/>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30</w:t>
      </w:r>
      <w:r w:rsidR="00F4420D">
        <w:rPr>
          <w:noProof/>
        </w:rPr>
        <w:fldChar w:fldCharType="end"/>
      </w:r>
      <w:r>
        <w:t xml:space="preserve">. </w:t>
      </w:r>
      <w:r w:rsidRPr="009A321A">
        <w:t xml:space="preserve">Biểu đồ top 10 Quốc gia có số </w:t>
      </w:r>
      <w:r w:rsidR="009253DD">
        <w:t>Vắc-xin</w:t>
      </w:r>
      <w:r w:rsidRPr="009A321A">
        <w:t xml:space="preserve"> </w:t>
      </w:r>
      <w:r>
        <w:t>tiêm mỗi ngày</w:t>
      </w:r>
      <w:bookmarkEnd w:id="97"/>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79170444" w:rsidR="00A4465D" w:rsidRDefault="00A4465D" w:rsidP="00A4465D">
      <w:pPr>
        <w:pStyle w:val="Caption"/>
      </w:pPr>
      <w:bookmarkStart w:id="98" w:name="_Toc92033991"/>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31</w:t>
      </w:r>
      <w:r w:rsidR="00F4420D">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98"/>
    </w:p>
    <w:p w14:paraId="11E507FA" w14:textId="4E025130"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w:t>
      </w:r>
      <w:r w:rsidR="007C6C01">
        <w:t>tỷ</w:t>
      </w:r>
      <w:r w:rsidR="00EF4407">
        <w:t xml:space="preserve"> liều, tiếp đến là Ấn Độ và Mỹ với 1.5 </w:t>
      </w:r>
      <w:r w:rsidR="007C6C01">
        <w:t>tỷ</w:t>
      </w:r>
      <w:r w:rsidR="00EF4407">
        <w:t xml:space="preserve">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4FE50A5C"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w:t>
      </w:r>
      <w:r w:rsidR="007C6C01">
        <w:t>tỷ</w:t>
      </w:r>
      <w:r w:rsidR="00EF4407">
        <w:t xml:space="preserve">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AD4BDC">
      <w:pPr>
        <w:keepNext/>
      </w:pPr>
      <w:r>
        <w:rPr>
          <w:noProof/>
          <w:lang w:val="vi-VN" w:eastAsia="vi-VN"/>
        </w:rPr>
        <w:drawing>
          <wp:inline distT="0" distB="0" distL="0" distR="0" wp14:anchorId="21816D4B" wp14:editId="4B68E92E">
            <wp:extent cx="5616000" cy="226080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000" cy="2260800"/>
                    </a:xfrm>
                    <a:prstGeom prst="rect">
                      <a:avLst/>
                    </a:prstGeom>
                  </pic:spPr>
                </pic:pic>
              </a:graphicData>
            </a:graphic>
          </wp:inline>
        </w:drawing>
      </w:r>
    </w:p>
    <w:p w14:paraId="66358A96" w14:textId="1E9D0641" w:rsidR="00A4465D" w:rsidRDefault="00AD4BDC" w:rsidP="00AD4BDC">
      <w:pPr>
        <w:pStyle w:val="Caption"/>
      </w:pPr>
      <w:bookmarkStart w:id="99" w:name="_Toc92033992"/>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32</w:t>
      </w:r>
      <w:r w:rsidR="00F4420D">
        <w:rPr>
          <w:noProof/>
        </w:rPr>
        <w:fldChar w:fldCharType="end"/>
      </w:r>
      <w:r>
        <w:t xml:space="preserve">. </w:t>
      </w:r>
      <w:r w:rsidRPr="008D52AB">
        <w:t>Biểu đồ số lượng Quốc gi</w:t>
      </w:r>
      <w:r>
        <w:t xml:space="preserve">a sử dụng </w:t>
      </w:r>
      <w:r w:rsidR="009253DD">
        <w:t>Vắc-xin</w:t>
      </w:r>
      <w:r>
        <w:t xml:space="preserve"> kết hợp</w:t>
      </w:r>
      <w:bookmarkEnd w:id="99"/>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57D718A7" w:rsidR="00A4465D" w:rsidRDefault="00F01F7C" w:rsidP="00F01F7C">
      <w:pPr>
        <w:pStyle w:val="Caption"/>
      </w:pPr>
      <w:bookmarkStart w:id="100" w:name="_Toc92033993"/>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33</w:t>
      </w:r>
      <w:r w:rsidR="00F4420D">
        <w:rPr>
          <w:noProof/>
        </w:rPr>
        <w:fldChar w:fldCharType="end"/>
      </w:r>
      <w:r>
        <w:t xml:space="preserve">. Biểu đồ số lượng </w:t>
      </w:r>
      <w:r w:rsidR="009253DD">
        <w:t>Vắc-xin</w:t>
      </w:r>
      <w:r>
        <w:t xml:space="preserve"> mỗi ngày của Thế giới</w:t>
      </w:r>
      <w:bookmarkEnd w:id="100"/>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77777777" w:rsidR="00637726" w:rsidRDefault="00637726" w:rsidP="00A61980">
      <w:pPr>
        <w:pStyle w:val="Heading3"/>
      </w:pPr>
      <w:bookmarkStart w:id="101" w:name="_Toc92034053"/>
      <w:r>
        <w:lastRenderedPageBreak/>
        <w:t>So sánh Việt Nam và Châu Á</w:t>
      </w:r>
      <w:bookmarkEnd w:id="101"/>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13485"/>
                    </a:xfrm>
                    <a:prstGeom prst="rect">
                      <a:avLst/>
                    </a:prstGeom>
                  </pic:spPr>
                </pic:pic>
              </a:graphicData>
            </a:graphic>
          </wp:inline>
        </w:drawing>
      </w:r>
    </w:p>
    <w:p w14:paraId="4375ACF2" w14:textId="2EDF8CB2" w:rsidR="00280F6C" w:rsidRDefault="001F51AF" w:rsidP="001F51AF">
      <w:pPr>
        <w:pStyle w:val="Caption"/>
      </w:pPr>
      <w:bookmarkStart w:id="102" w:name="_Toc92033994"/>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34</w:t>
      </w:r>
      <w:r w:rsidR="00F4420D">
        <w:rPr>
          <w:noProof/>
        </w:rPr>
        <w:fldChar w:fldCharType="end"/>
      </w:r>
      <w:r>
        <w:t xml:space="preserve">. </w:t>
      </w:r>
      <w:r w:rsidRPr="00B40143">
        <w:t xml:space="preserve">Bảng sơ lược về tiến độ tiêm chủng </w:t>
      </w:r>
      <w:r w:rsidR="009253DD">
        <w:t>Vắc-xin</w:t>
      </w:r>
      <w:r w:rsidRPr="00B40143">
        <w:t xml:space="preserve"> </w:t>
      </w:r>
      <w:r>
        <w:t>ở Châu Á</w:t>
      </w:r>
      <w:bookmarkEnd w:id="102"/>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3B10EE15" w:rsidR="00280F6C" w:rsidRDefault="006E17D2" w:rsidP="006E17D2">
      <w:pPr>
        <w:pStyle w:val="Caption"/>
      </w:pPr>
      <w:bookmarkStart w:id="103" w:name="_Toc92033995"/>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35</w:t>
      </w:r>
      <w:r w:rsidR="00F4420D">
        <w:rPr>
          <w:noProof/>
        </w:rPr>
        <w:fldChar w:fldCharType="end"/>
      </w:r>
      <w:r>
        <w:t xml:space="preserve">. </w:t>
      </w:r>
      <w:r w:rsidRPr="003746D9">
        <w:t xml:space="preserve">Biểu đồ số lượng </w:t>
      </w:r>
      <w:r w:rsidR="009253DD">
        <w:t>Vắc-xin</w:t>
      </w:r>
      <w:r w:rsidRPr="003746D9">
        <w:t xml:space="preserve"> mỗi ngày của </w:t>
      </w:r>
      <w:r>
        <w:t>các nước Châu Á</w:t>
      </w:r>
      <w:bookmarkEnd w:id="103"/>
    </w:p>
    <w:p w14:paraId="6A7B2197" w14:textId="233675FA" w:rsidR="004D553E" w:rsidRPr="004D553E" w:rsidRDefault="009F4345" w:rsidP="004D553E">
      <w:r>
        <w:t>Hình 3-35</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5CD351D4" w:rsidR="00280F6C" w:rsidRDefault="006E17D2" w:rsidP="006E17D2">
      <w:pPr>
        <w:pStyle w:val="Caption"/>
      </w:pPr>
      <w:bookmarkStart w:id="104" w:name="_Toc92033996"/>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36</w:t>
      </w:r>
      <w:r w:rsidR="00F4420D">
        <w:rPr>
          <w:noProof/>
        </w:rPr>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04"/>
    </w:p>
    <w:p w14:paraId="6560ED00" w14:textId="3714B87E"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 xml:space="preserve">n 2.5 </w:t>
      </w:r>
      <w:r w:rsidR="007C6C01">
        <w:t>tỷ</w:t>
      </w:r>
      <w:r w:rsidR="00753E8F">
        <w:t xml:space="preserve"> liều</w:t>
      </w:r>
      <w:r w:rsidR="009E53F9">
        <w:t xml:space="preserve">. </w:t>
      </w:r>
      <w:r w:rsidR="00753E8F">
        <w:t xml:space="preserve">Tiếp đến là Ấn Độ, có xu hướng </w:t>
      </w:r>
      <w:r w:rsidR="00FB7941">
        <w:t xml:space="preserve">tăng </w:t>
      </w:r>
      <w:r w:rsidR="00753E8F">
        <w:t xml:space="preserve">từ tháng 8/21 cho đến nay và đạt được hơn 1 </w:t>
      </w:r>
      <w:r w:rsidR="007C6C01">
        <w:t>tỷ</w:t>
      </w:r>
      <w:r w:rsidR="00753E8F">
        <w:t xml:space="preserve">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36D083A5" w:rsidR="00FB45CC" w:rsidRDefault="004A0EEC" w:rsidP="004A0EEC">
      <w:pPr>
        <w:pStyle w:val="Caption"/>
      </w:pPr>
      <w:bookmarkStart w:id="105" w:name="_Toc92033997"/>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37</w:t>
      </w:r>
      <w:r w:rsidR="00F4420D">
        <w:rPr>
          <w:noProof/>
        </w:rPr>
        <w:fldChar w:fldCharType="end"/>
      </w:r>
      <w:r>
        <w:t>. Biểu đồ phân p</w:t>
      </w:r>
      <w:r w:rsidR="00F160C3">
        <w:t xml:space="preserve">hối tiêm </w:t>
      </w:r>
      <w:r w:rsidR="009253DD">
        <w:t>Vắc-xin</w:t>
      </w:r>
      <w:r w:rsidR="00F160C3">
        <w:t xml:space="preserve"> mỗi ngày của Vi</w:t>
      </w:r>
      <w:r>
        <w:t>ệt Nam</w:t>
      </w:r>
      <w:bookmarkEnd w:id="105"/>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578A2322" w:rsidR="00637726" w:rsidRDefault="00637726" w:rsidP="00A61980">
      <w:pPr>
        <w:pStyle w:val="Heading3"/>
      </w:pPr>
      <w:bookmarkStart w:id="106" w:name="_Toc92034054"/>
      <w:r>
        <w:lastRenderedPageBreak/>
        <w:t>So sánh Việt Nam và Đông Nam Á (South East Asia)</w:t>
      </w:r>
      <w:bookmarkEnd w:id="106"/>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2215"/>
                    </a:xfrm>
                    <a:prstGeom prst="rect">
                      <a:avLst/>
                    </a:prstGeom>
                  </pic:spPr>
                </pic:pic>
              </a:graphicData>
            </a:graphic>
          </wp:inline>
        </w:drawing>
      </w:r>
    </w:p>
    <w:p w14:paraId="18F23C64" w14:textId="7557C890" w:rsidR="00677D95" w:rsidRDefault="006E17D2" w:rsidP="006E17D2">
      <w:pPr>
        <w:pStyle w:val="Caption"/>
      </w:pPr>
      <w:bookmarkStart w:id="107" w:name="_Toc92033998"/>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38</w:t>
      </w:r>
      <w:r w:rsidR="00F4420D">
        <w:rPr>
          <w:noProof/>
        </w:rPr>
        <w:fldChar w:fldCharType="end"/>
      </w:r>
      <w:r>
        <w:t xml:space="preserve">. </w:t>
      </w:r>
      <w:r w:rsidRPr="00396248">
        <w:t>Bảng sơ lược về tiế</w:t>
      </w:r>
      <w:r w:rsidR="008D6244">
        <w:t xml:space="preserve">n độ tiêm chủng </w:t>
      </w:r>
      <w:r w:rsidR="009253DD">
        <w:t>Vắc-xin</w:t>
      </w:r>
      <w:r>
        <w:t xml:space="preserve"> ở Đông Nam Á</w:t>
      </w:r>
      <w:bookmarkEnd w:id="107"/>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4C8B4D69" w:rsidR="00677D95" w:rsidRDefault="004A0EEC" w:rsidP="004A0EEC">
      <w:pPr>
        <w:pStyle w:val="Caption"/>
      </w:pPr>
      <w:bookmarkStart w:id="108" w:name="_Toc92033999"/>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39</w:t>
      </w:r>
      <w:r w:rsidR="00F4420D">
        <w:rPr>
          <w:noProof/>
        </w:rPr>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08"/>
    </w:p>
    <w:p w14:paraId="55C8D06A" w14:textId="5FDD579C"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73FD666E" w:rsidR="00A80535" w:rsidRDefault="004A0EEC" w:rsidP="004E4114">
      <w:pPr>
        <w:pStyle w:val="Caption"/>
      </w:pPr>
      <w:bookmarkStart w:id="109" w:name="_Toc92034000"/>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40</w:t>
      </w:r>
      <w:r w:rsidR="00F4420D">
        <w:rPr>
          <w:noProof/>
        </w:rPr>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09"/>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172DED95" w:rsidR="00A80535" w:rsidRDefault="00B916B7" w:rsidP="00B916B7">
      <w:pPr>
        <w:pStyle w:val="Caption"/>
      </w:pPr>
      <w:bookmarkStart w:id="110" w:name="_Toc92034001"/>
      <w:r>
        <w:t xml:space="preserve">Hình </w:t>
      </w:r>
      <w:r w:rsidR="00F4420D">
        <w:fldChar w:fldCharType="begin"/>
      </w:r>
      <w:r w:rsidR="00F4420D">
        <w:instrText xml:space="preserve"> STYLEREF 1 \s </w:instrText>
      </w:r>
      <w:r w:rsidR="00F4420D">
        <w:fldChar w:fldCharType="separate"/>
      </w:r>
      <w:r w:rsidR="00ED35BE">
        <w:rPr>
          <w:noProof/>
        </w:rPr>
        <w:t>3</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41</w:t>
      </w:r>
      <w:r w:rsidR="00F4420D">
        <w:rPr>
          <w:noProof/>
        </w:rPr>
        <w:fldChar w:fldCharType="end"/>
      </w:r>
      <w:r>
        <w:t>. Biểu đồ Scatter về tổng số lượng Vắc-xin của Đông nam Á</w:t>
      </w:r>
      <w:bookmarkEnd w:id="110"/>
    </w:p>
    <w:p w14:paraId="5DAC7486" w14:textId="7B83DFB5"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w:t>
      </w:r>
      <w:r w:rsidR="00AF07E6">
        <w:t>Vắc</w:t>
      </w:r>
      <w:r w:rsidR="00B916B7">
        <w:t xml:space="preserve">-xin </w:t>
      </w:r>
      <w:r w:rsidR="00F848C8">
        <w:t xml:space="preserve">đã tiêm được </w:t>
      </w:r>
      <w:r w:rsidR="00B916B7">
        <w:t>của từng quốc gia.</w:t>
      </w:r>
      <w:r w:rsidR="00F848C8">
        <w:t xml:space="preserve"> Ví dụ ngày 4/7/2021, Indonesia có 46.33 triệu liều, </w:t>
      </w:r>
      <w:r w:rsidR="00AF07E6">
        <w:rPr>
          <w:color w:val="000000"/>
          <w:szCs w:val="26"/>
        </w:rPr>
        <w:t xml:space="preserve">Philippines </w:t>
      </w:r>
      <w:r w:rsidR="00F848C8">
        <w:t>có 11.7 triệu liều, Thái Lan có 11.06 triệu liều và Việt Nam có 3.903 triệu liều.</w:t>
      </w:r>
    </w:p>
    <w:p w14:paraId="7065876B" w14:textId="67F8596B" w:rsidR="003D2168" w:rsidRPr="00160AA9" w:rsidRDefault="00185C46" w:rsidP="003D2168">
      <w:pPr>
        <w:pStyle w:val="Heading1"/>
      </w:pPr>
      <w:bookmarkStart w:id="111" w:name="_Toc92034055"/>
      <w:r>
        <w:lastRenderedPageBreak/>
        <w:t>XÂY DỰNG MÔ HÌNH DỰ ĐOÁN</w:t>
      </w:r>
      <w:bookmarkEnd w:id="111"/>
      <w:r>
        <w:t xml:space="preserve"> </w:t>
      </w:r>
    </w:p>
    <w:p w14:paraId="621097CD" w14:textId="4490EE1B" w:rsidR="00106B8D" w:rsidRDefault="00F80E23" w:rsidP="00CF6E47">
      <w:pPr>
        <w:pStyle w:val="Heading2"/>
      </w:pPr>
      <w:bookmarkStart w:id="112" w:name="_Toc92034056"/>
      <w:r>
        <w:t>Thuật toán</w:t>
      </w:r>
      <w:r w:rsidR="00431B53">
        <w:t xml:space="preserve"> SVM</w:t>
      </w:r>
      <w:r w:rsidR="00055B26">
        <w:t>, Linear Regression và Bayesian Ridge</w:t>
      </w:r>
      <w:r w:rsidR="00E35052">
        <w:t xml:space="preserve"> Regression</w:t>
      </w:r>
      <w:bookmarkEnd w:id="112"/>
    </w:p>
    <w:p w14:paraId="51D928AF" w14:textId="38586FB7" w:rsidR="00CF151C" w:rsidRDefault="00CF151C" w:rsidP="00CF151C">
      <w:pPr>
        <w:pStyle w:val="Heading3"/>
      </w:pPr>
      <w:bookmarkStart w:id="113" w:name="_Toc316292615"/>
      <w:bookmarkStart w:id="114" w:name="_Toc318685043"/>
      <w:bookmarkStart w:id="115" w:name="_Toc318788582"/>
      <w:bookmarkStart w:id="116" w:name="_Toc92034057"/>
      <w:r>
        <w:t>Thuật toán SVM (Support Vector Machines)</w:t>
      </w:r>
      <w:bookmarkEnd w:id="116"/>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5">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4EBAF2B8" w:rsidR="0056032A" w:rsidRDefault="00F32707" w:rsidP="00F32707">
      <w:pPr>
        <w:pStyle w:val="Caption"/>
      </w:pPr>
      <w:bookmarkStart w:id="117" w:name="_Toc92034002"/>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w:t>
      </w:r>
      <w:r w:rsidR="00F4420D">
        <w:rPr>
          <w:noProof/>
        </w:rPr>
        <w:fldChar w:fldCharType="end"/>
      </w:r>
      <w:r>
        <w:t xml:space="preserve">. </w:t>
      </w:r>
      <w:r w:rsidRPr="00C15725">
        <w:t>Siêu phẳng (hyper-plane) trong SVM</w:t>
      </w:r>
      <w:bookmarkEnd w:id="117"/>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65pt;height:14.4pt" o:ole="">
            <v:imagedata r:id="rId66" o:title=""/>
          </v:shape>
          <o:OLEObject Type="Embed" ProgID="Equation.DSMT4" ShapeID="_x0000_i1025" DrawAspect="Content" ObjectID="_1702650141" r:id="rId67"/>
        </w:object>
      </w:r>
      <w:r>
        <w:t xml:space="preserve"> (với W và X là vector &lt;W.X&gt; là tích vô hướng) hay </w:t>
      </w:r>
      <w:r w:rsidRPr="00C205DF">
        <w:rPr>
          <w:position w:val="-6"/>
        </w:rPr>
        <w:object w:dxaOrig="760" w:dyaOrig="320" w14:anchorId="68C99605">
          <v:shape id="_x0000_i1026" type="#_x0000_t75" style="width:39.15pt;height:15.55pt" o:ole="">
            <v:imagedata r:id="rId68" o:title=""/>
          </v:shape>
          <o:OLEObject Type="Embed" ProgID="Equation.DSMT4" ShapeID="_x0000_i1026" DrawAspect="Content" ObjectID="_1702650142" r:id="rId69"/>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0">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0B1FCF6B" w:rsidR="007B6778" w:rsidRDefault="0056032A" w:rsidP="0056032A">
      <w:pPr>
        <w:pStyle w:val="Caption"/>
      </w:pPr>
      <w:bookmarkStart w:id="118" w:name="_Toc91407486"/>
      <w:bookmarkStart w:id="119" w:name="_Toc91407647"/>
      <w:bookmarkStart w:id="120" w:name="_Toc92034003"/>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2</w:t>
      </w:r>
      <w:r w:rsidR="00F4420D">
        <w:rPr>
          <w:noProof/>
        </w:rPr>
        <w:fldChar w:fldCharType="end"/>
      </w:r>
      <w:r>
        <w:t xml:space="preserve">. </w:t>
      </w:r>
      <w:r w:rsidRPr="00F66748">
        <w:t>Margin của siêu phẳng trong SVM</w:t>
      </w:r>
      <w:bookmarkEnd w:id="118"/>
      <w:bookmarkEnd w:id="119"/>
      <w:bookmarkEnd w:id="120"/>
    </w:p>
    <w:p w14:paraId="4BCA2400" w14:textId="51DF3D51" w:rsidR="001F7149" w:rsidRDefault="001F7149" w:rsidP="00425B8B">
      <w:pPr>
        <w:ind w:firstLine="357"/>
        <w:rPr>
          <w:vertAlign w:val="subscript"/>
        </w:rPr>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7pt;height:17.85pt" o:ole="">
            <v:imagedata r:id="rId71" o:title=""/>
          </v:shape>
          <o:OLEObject Type="Embed" ProgID="Equation.DSMT4" ShapeID="_x0000_i1027" DrawAspect="Content" ObjectID="_1702650143" r:id="rId72"/>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3pt;height:17.3pt" o:ole="">
            <v:imagedata r:id="rId73" o:title=""/>
          </v:shape>
          <o:OLEObject Type="Embed" ProgID="Equation.DSMT4" ShapeID="_x0000_i1028" DrawAspect="Content" ObjectID="_1702650144" r:id="rId74"/>
        </w:object>
      </w:r>
      <w:r w:rsidR="00CF766E">
        <w:t>.</w:t>
      </w:r>
      <w:r w:rsidR="00281B31">
        <w:t xml:space="preserve"> Chọn hai siêu phẳng lề H</w:t>
      </w:r>
      <w:r w:rsidR="00281B31" w:rsidRPr="00281B31">
        <w:rPr>
          <w:vertAlign w:val="subscript"/>
        </w:rPr>
        <w:t>1</w:t>
      </w:r>
      <w:r w:rsidR="00281B31" w:rsidRPr="00281B31">
        <w:t xml:space="preserve"> đi qua điểm thu</w:t>
      </w:r>
      <w:r w:rsidR="00281B31">
        <w:t>ộc lớp chấm đỏ và H</w:t>
      </w:r>
      <w:r w:rsidR="00281B31" w:rsidRPr="00281B31">
        <w:rPr>
          <w:vertAlign w:val="subscript"/>
        </w:rPr>
        <w:t>2</w:t>
      </w:r>
      <w:r w:rsidR="00281B31">
        <w:t xml:space="preserve"> </w:t>
      </w:r>
      <w:r w:rsidR="00281B31" w:rsidRPr="00281B31">
        <w:t xml:space="preserve">đi qua điểm thuộc lớp </w:t>
      </w:r>
      <w:r w:rsidR="00281B31">
        <w:t>chấm xanh đều song song với H</w:t>
      </w:r>
      <w:r w:rsidR="00281B31" w:rsidRPr="00281B31">
        <w:rPr>
          <w:vertAlign w:val="subscript"/>
        </w:rPr>
        <w:t>0</w:t>
      </w:r>
      <w:r w:rsidR="00281B31">
        <w:rPr>
          <w:vertAlign w:val="subscript"/>
        </w:rPr>
        <w:t>.</w:t>
      </w:r>
      <w:r w:rsidR="009F76E0">
        <w:rPr>
          <w:vertAlign w:val="subscript"/>
        </w:rPr>
        <w:t xml:space="preserve"> </w:t>
      </w:r>
    </w:p>
    <w:p w14:paraId="46D0900E" w14:textId="12974576" w:rsidR="009F76E0" w:rsidRDefault="009F76E0" w:rsidP="00672A56">
      <w:pPr>
        <w:pStyle w:val="ListParagraph"/>
        <w:numPr>
          <w:ilvl w:val="0"/>
          <w:numId w:val="36"/>
        </w:numPr>
        <w:ind w:left="714" w:hanging="357"/>
        <w:contextualSpacing w:val="0"/>
      </w:pPr>
      <w:r>
        <w:t>H</w:t>
      </w:r>
      <w:r w:rsidRPr="009F76E0">
        <w:rPr>
          <w:vertAlign w:val="subscript"/>
        </w:rPr>
        <w:t>1</w:t>
      </w:r>
      <w:r>
        <w:t xml:space="preserve"> :  &lt;W.X&gt; + b =-1</w:t>
      </w:r>
    </w:p>
    <w:p w14:paraId="7C403ED7" w14:textId="66894ABC" w:rsidR="009F76E0" w:rsidRDefault="009F76E0" w:rsidP="00672A56">
      <w:pPr>
        <w:pStyle w:val="ListParagraph"/>
        <w:numPr>
          <w:ilvl w:val="0"/>
          <w:numId w:val="36"/>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CF7F9E">
      <w:pPr>
        <w:pStyle w:val="ListParagraph"/>
        <w:numPr>
          <w:ilvl w:val="0"/>
          <w:numId w:val="37"/>
        </w:numPr>
      </w:pPr>
      <w:r>
        <w:t>Siêu phẳng tối ưu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6pt;height:31.7pt" o:ole="">
            <v:imagedata r:id="rId75" o:title=""/>
          </v:shape>
          <o:OLEObject Type="Embed" ProgID="Equation.DSMT4" ShapeID="_x0000_i1029" DrawAspect="Content" ObjectID="_1702650145" r:id="rId76"/>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45pt;height:24.2pt" o:ole="">
            <v:imagedata r:id="rId77" o:title=""/>
          </v:shape>
          <o:OLEObject Type="Embed" ProgID="Equation.DSMT4" ShapeID="_x0000_i1030" DrawAspect="Content" ObjectID="_1702650146" r:id="rId78"/>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05pt;height:31.7pt" o:ole="">
            <v:imagedata r:id="rId79" o:title=""/>
          </v:shape>
          <o:OLEObject Type="Embed" ProgID="Equation.DSMT4" ShapeID="_x0000_i1031" DrawAspect="Content" ObjectID="_1702650147" r:id="rId80"/>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05pt;height:31.7pt" o:ole="">
            <v:imagedata r:id="rId81" o:title=""/>
          </v:shape>
          <o:OLEObject Type="Embed" ProgID="Equation.DSMT4" ShapeID="_x0000_i1032" DrawAspect="Content" ObjectID="_1702650148" r:id="rId82"/>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65pt;height:31.7pt" o:ole="">
            <v:imagedata r:id="rId83" o:title=""/>
          </v:shape>
          <o:OLEObject Type="Embed" ProgID="Equation.DSMT4" ShapeID="_x0000_i1033" DrawAspect="Content" ObjectID="_1702650149" r:id="rId84"/>
        </w:object>
      </w:r>
      <w:r w:rsidR="003E084F">
        <w:t xml:space="preserve"> </w:t>
      </w:r>
      <w:r w:rsidR="002F3099">
        <w:t>với điều kiện:</w:t>
      </w:r>
    </w:p>
    <w:p w14:paraId="27ECB734" w14:textId="0DE27CB9" w:rsidR="002F3099" w:rsidRDefault="002F3099" w:rsidP="00CF7F9E">
      <w:pPr>
        <w:pStyle w:val="ListParagraph"/>
        <w:numPr>
          <w:ilvl w:val="0"/>
          <w:numId w:val="37"/>
        </w:numPr>
      </w:pPr>
      <w:r w:rsidRPr="00BE0707">
        <w:rPr>
          <w:position w:val="-12"/>
        </w:rPr>
        <w:object w:dxaOrig="1740" w:dyaOrig="360" w14:anchorId="3D8AC2E7">
          <v:shape id="_x0000_i1034" type="#_x0000_t75" style="width:87pt;height:17.85pt" o:ole="">
            <v:imagedata r:id="rId85" o:title=""/>
          </v:shape>
          <o:OLEObject Type="Embed" ProgID="Equation.DSMT4" ShapeID="_x0000_i1034" DrawAspect="Content" ObjectID="_1702650150" r:id="rId86"/>
        </w:object>
      </w:r>
      <w:r>
        <w:t>, nếu y</w:t>
      </w:r>
      <w:r w:rsidRPr="007A5823">
        <w:rPr>
          <w:vertAlign w:val="subscript"/>
        </w:rPr>
        <w:t>i</w:t>
      </w:r>
      <w:r>
        <w:t>=-1</w:t>
      </w:r>
    </w:p>
    <w:p w14:paraId="05D18D16" w14:textId="1D1E6DCE" w:rsidR="002F3099" w:rsidRPr="002F3099" w:rsidRDefault="002F3099" w:rsidP="00CF7F9E">
      <w:pPr>
        <w:pStyle w:val="ListParagraph"/>
        <w:numPr>
          <w:ilvl w:val="0"/>
          <w:numId w:val="37"/>
        </w:numPr>
      </w:pPr>
      <w:r w:rsidRPr="00BE0707">
        <w:rPr>
          <w:position w:val="-12"/>
        </w:rPr>
        <w:object w:dxaOrig="1740" w:dyaOrig="360" w14:anchorId="531E3FCF">
          <v:shape id="_x0000_i1035" type="#_x0000_t75" style="width:87pt;height:17.85pt" o:ole="">
            <v:imagedata r:id="rId87" o:title=""/>
          </v:shape>
          <o:OLEObject Type="Embed" ProgID="Equation.DSMT4" ShapeID="_x0000_i1035" DrawAspect="Content" ObjectID="_1702650151" r:id="rId88"/>
        </w:object>
      </w:r>
      <w:r>
        <w:t>, nếu y</w:t>
      </w:r>
      <w:r w:rsidRPr="007A5823">
        <w:rPr>
          <w:vertAlign w:val="subscript"/>
        </w:rPr>
        <w:t>i</w:t>
      </w:r>
      <w:r>
        <w:t>=1</w:t>
      </w:r>
    </w:p>
    <w:p w14:paraId="04656CB0" w14:textId="66E02297" w:rsidR="00647B35" w:rsidRDefault="0014452F" w:rsidP="00CF7F9E">
      <w:pPr>
        <w:pStyle w:val="MTDisplayEquation"/>
        <w:numPr>
          <w:ilvl w:val="0"/>
          <w:numId w:val="43"/>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89">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6B5BA570" w:rsidR="00917444" w:rsidRDefault="0056032A" w:rsidP="0056032A">
      <w:pPr>
        <w:pStyle w:val="Caption"/>
      </w:pPr>
      <w:bookmarkStart w:id="121" w:name="_Toc91407487"/>
      <w:bookmarkStart w:id="122" w:name="_Toc91407648"/>
      <w:bookmarkStart w:id="123" w:name="_Toc92034004"/>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3</w:t>
      </w:r>
      <w:r w:rsidR="00F4420D">
        <w:rPr>
          <w:noProof/>
        </w:rPr>
        <w:fldChar w:fldCharType="end"/>
      </w:r>
      <w:r>
        <w:t xml:space="preserve">. </w:t>
      </w:r>
      <w:r w:rsidRPr="00916A3D">
        <w:t>Siêu phẳng có chứa tín hiệu nhiễu</w:t>
      </w:r>
      <w:bookmarkEnd w:id="121"/>
      <w:bookmarkEnd w:id="122"/>
      <w:bookmarkEnd w:id="123"/>
    </w:p>
    <w:p w14:paraId="09223E68" w14:textId="77777777" w:rsidR="00430126" w:rsidRPr="00430126" w:rsidRDefault="00430126" w:rsidP="00430126"/>
    <w:p w14:paraId="7690F60F" w14:textId="77777777" w:rsidR="00323C29" w:rsidRDefault="00323C29" w:rsidP="003D21B8">
      <w:pPr>
        <w:pStyle w:val="ThesisTable"/>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29.95pt;height:17.85pt" o:ole="">
            <v:imagedata r:id="rId90" o:title=""/>
          </v:shape>
          <o:OLEObject Type="Embed" ProgID="Equation.DSMT4" ShapeID="_x0000_i1036" DrawAspect="Content" ObjectID="_1702650152" r:id="rId91"/>
        </w:object>
      </w:r>
      <w:r w:rsidR="007E6165">
        <w:t>:</w:t>
      </w:r>
    </w:p>
    <w:p w14:paraId="3338F9AD" w14:textId="31CD7179" w:rsidR="007E6165" w:rsidRDefault="001731A7" w:rsidP="00CF7F9E">
      <w:pPr>
        <w:pStyle w:val="ListParagraph"/>
        <w:numPr>
          <w:ilvl w:val="0"/>
          <w:numId w:val="38"/>
        </w:numPr>
      </w:pPr>
      <w:r w:rsidRPr="00BE0707">
        <w:rPr>
          <w:position w:val="-12"/>
        </w:rPr>
        <w:object w:dxaOrig="2100" w:dyaOrig="360" w14:anchorId="0AAADE7A">
          <v:shape id="_x0000_i1037" type="#_x0000_t75" style="width:104.85pt;height:17.85pt" o:ole="">
            <v:imagedata r:id="rId92" o:title=""/>
          </v:shape>
          <o:OLEObject Type="Embed" ProgID="Equation.DSMT4" ShapeID="_x0000_i1037" DrawAspect="Content" ObjectID="_1702650153" r:id="rId93"/>
        </w:object>
      </w:r>
      <w:r>
        <w:t>, nếu y</w:t>
      </w:r>
      <w:r w:rsidRPr="007A5823">
        <w:rPr>
          <w:vertAlign w:val="subscript"/>
        </w:rPr>
        <w:t>i</w:t>
      </w:r>
      <w:r>
        <w:t>=-1</w:t>
      </w:r>
    </w:p>
    <w:p w14:paraId="31870F17" w14:textId="49D8F0F2" w:rsidR="001731A7" w:rsidRDefault="001731A7" w:rsidP="00CF7F9E">
      <w:pPr>
        <w:pStyle w:val="ListParagraph"/>
        <w:numPr>
          <w:ilvl w:val="0"/>
          <w:numId w:val="38"/>
        </w:numPr>
      </w:pPr>
      <w:r w:rsidRPr="00BE0707">
        <w:rPr>
          <w:position w:val="-12"/>
        </w:rPr>
        <w:object w:dxaOrig="1939" w:dyaOrig="360" w14:anchorId="05B8CC00">
          <v:shape id="_x0000_i1038" type="#_x0000_t75" style="width:96.2pt;height:17.85pt" o:ole="">
            <v:imagedata r:id="rId94" o:title=""/>
          </v:shape>
          <o:OLEObject Type="Embed" ProgID="Equation.DSMT4" ShapeID="_x0000_i1038" DrawAspect="Content" ObjectID="_1702650154" r:id="rId95"/>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1pt;height:32.85pt" o:ole="">
            <v:imagedata r:id="rId96" o:title=""/>
          </v:shape>
          <o:OLEObject Type="Embed" ProgID="Equation.DSMT4" ShapeID="_x0000_i1039" DrawAspect="Content" ObjectID="_1702650155" r:id="rId97"/>
        </w:object>
      </w:r>
    </w:p>
    <w:p w14:paraId="531312D6" w14:textId="4D44E7E1" w:rsidR="006C6A3B" w:rsidRDefault="006C6A3B" w:rsidP="006C6A3B">
      <w:r>
        <w:t xml:space="preserve">Với điều kiện: </w:t>
      </w:r>
    </w:p>
    <w:p w14:paraId="6780875D" w14:textId="6AD20D66" w:rsidR="007A5823" w:rsidRDefault="007A5823" w:rsidP="00CF7F9E">
      <w:pPr>
        <w:pStyle w:val="ListParagraph"/>
        <w:numPr>
          <w:ilvl w:val="0"/>
          <w:numId w:val="39"/>
        </w:numPr>
      </w:pPr>
      <w:r w:rsidRPr="00BE0707">
        <w:rPr>
          <w:position w:val="-12"/>
        </w:rPr>
        <w:object w:dxaOrig="2659" w:dyaOrig="360" w14:anchorId="5EAB4063">
          <v:shape id="_x0000_i1040" type="#_x0000_t75" style="width:131.9pt;height:17.85pt" o:ole="">
            <v:imagedata r:id="rId98" o:title=""/>
          </v:shape>
          <o:OLEObject Type="Embed" ProgID="Equation.DSMT4" ShapeID="_x0000_i1040" DrawAspect="Content" ObjectID="_1702650156" r:id="rId99"/>
        </w:object>
      </w:r>
    </w:p>
    <w:p w14:paraId="1758F06D" w14:textId="77777777" w:rsidR="007A5823" w:rsidRDefault="007A5823" w:rsidP="00CF7F9E">
      <w:pPr>
        <w:pStyle w:val="ListParagraph"/>
        <w:numPr>
          <w:ilvl w:val="0"/>
          <w:numId w:val="39"/>
        </w:numPr>
      </w:pPr>
      <w:r w:rsidRPr="007A5823">
        <w:rPr>
          <w:position w:val="-12"/>
        </w:rPr>
        <w:object w:dxaOrig="1560" w:dyaOrig="360" w14:anchorId="0AA46A82">
          <v:shape id="_x0000_i1041" type="#_x0000_t75" style="width:77.2pt;height:17.85pt" o:ole="">
            <v:imagedata r:id="rId100" o:title=""/>
          </v:shape>
          <o:OLEObject Type="Embed" ProgID="Equation.DSMT4" ShapeID="_x0000_i1041" DrawAspect="Content" ObjectID="_1702650157" r:id="rId101"/>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CF7F9E">
      <w:pPr>
        <w:pStyle w:val="ListParagraph"/>
        <w:numPr>
          <w:ilvl w:val="0"/>
          <w:numId w:val="40"/>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2">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5EB6FFAB" w:rsidR="00012113" w:rsidRDefault="00AF2AE4" w:rsidP="00AF2AE4">
      <w:pPr>
        <w:pStyle w:val="Caption"/>
      </w:pPr>
      <w:bookmarkStart w:id="124" w:name="_Toc91407488"/>
      <w:bookmarkStart w:id="125" w:name="_Toc91407649"/>
      <w:bookmarkStart w:id="126" w:name="_Toc92034005"/>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4</w:t>
      </w:r>
      <w:r w:rsidR="00F4420D">
        <w:rPr>
          <w:noProof/>
        </w:rPr>
        <w:fldChar w:fldCharType="end"/>
      </w:r>
      <w:r>
        <w:t xml:space="preserve">. </w:t>
      </w:r>
      <w:r w:rsidRPr="005149FB">
        <w:t>Non-linear trong SVM</w:t>
      </w:r>
      <w:bookmarkEnd w:id="124"/>
      <w:bookmarkEnd w:id="125"/>
      <w:bookmarkEnd w:id="126"/>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CF7F9E">
      <w:pPr>
        <w:pStyle w:val="ListParagraph"/>
        <w:numPr>
          <w:ilvl w:val="0"/>
          <w:numId w:val="41"/>
        </w:numPr>
        <w:ind w:left="709"/>
      </w:pPr>
      <w:r w:rsidRPr="0063572B">
        <w:rPr>
          <w:position w:val="-10"/>
        </w:rPr>
        <w:object w:dxaOrig="1040" w:dyaOrig="320" w14:anchorId="236DECE1">
          <v:shape id="_x0000_i1042" type="#_x0000_t75" style="width:51.85pt;height:15.55pt" o:ole="">
            <v:imagedata r:id="rId103" o:title=""/>
          </v:shape>
          <o:OLEObject Type="Embed" ProgID="Equation.DSMT4" ShapeID="_x0000_i1042" DrawAspect="Content" ObjectID="_1702650158" r:id="rId104"/>
        </w:object>
      </w:r>
    </w:p>
    <w:p w14:paraId="1AD1F7AE" w14:textId="77777777" w:rsidR="0071258D" w:rsidRDefault="0071258D" w:rsidP="00CF7F9E">
      <w:pPr>
        <w:pStyle w:val="ListParagraph"/>
        <w:numPr>
          <w:ilvl w:val="0"/>
          <w:numId w:val="41"/>
        </w:numPr>
        <w:ind w:left="709"/>
      </w:pPr>
      <w:r w:rsidRPr="0071258D">
        <w:rPr>
          <w:position w:val="-10"/>
        </w:rPr>
        <w:object w:dxaOrig="960" w:dyaOrig="320" w14:anchorId="38FDB427">
          <v:shape id="_x0000_i1043" type="#_x0000_t75" style="width:46.65pt;height:15.55pt" o:ole="">
            <v:imagedata r:id="rId105" o:title=""/>
          </v:shape>
          <o:OLEObject Type="Embed" ProgID="Equation.DSMT4" ShapeID="_x0000_i1043" DrawAspect="Content" ObjectID="_1702650159" r:id="rId106"/>
        </w:object>
      </w:r>
    </w:p>
    <w:p w14:paraId="1C5DB030" w14:textId="68E84539" w:rsidR="003D21B8" w:rsidRPr="00917444" w:rsidRDefault="003D21B8" w:rsidP="00CF7F9E">
      <w:pPr>
        <w:pStyle w:val="ListParagraph"/>
        <w:numPr>
          <w:ilvl w:val="0"/>
          <w:numId w:val="42"/>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27" w:name="_Toc92034058"/>
      <w:r>
        <w:lastRenderedPageBreak/>
        <w:t>Thuật toán Linear Regression</w:t>
      </w:r>
      <w:bookmarkEnd w:id="127"/>
    </w:p>
    <w:p w14:paraId="6D90D75E" w14:textId="2A1FD1E1" w:rsidR="00111E66" w:rsidRDefault="00111E66" w:rsidP="00111E66">
      <w:pPr>
        <w:pStyle w:val="Heading4"/>
      </w:pPr>
      <w:r>
        <w:t>Giới thiệu Linear Regression</w:t>
      </w:r>
    </w:p>
    <w:p w14:paraId="186B1BC2" w14:textId="3FCDC945"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sidR="00AF07E6">
        <w:rPr>
          <w:color w:val="000000"/>
          <w:sz w:val="26"/>
          <w:szCs w:val="26"/>
        </w:rPr>
        <w:t xml:space="preserve">triển </w:t>
      </w:r>
      <w:r>
        <w:rPr>
          <w:sz w:val="26"/>
          <w:szCs w:val="26"/>
        </w:rPr>
        <w:t>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77777777" w:rsidR="00111E66" w:rsidRDefault="00111E66" w:rsidP="004D6584">
      <w:pPr>
        <w:pStyle w:val="Paragraph"/>
        <w:spacing w:after="0"/>
        <w:ind w:firstLine="357"/>
        <w:rPr>
          <w:sz w:val="26"/>
          <w:szCs w:val="26"/>
        </w:rPr>
      </w:pPr>
      <w:r>
        <w:rPr>
          <w:sz w:val="26"/>
          <w:szCs w:val="26"/>
        </w:rPr>
        <w:t>Phương pháp hồi quy tuyến tính tổng quát: Mô hình hồi quy tuyến tính bội (</w:t>
      </w:r>
      <w:r w:rsidRPr="000E0833">
        <w:rPr>
          <w:sz w:val="26"/>
          <w:szCs w:val="26"/>
        </w:rPr>
        <w:t>multiple regression model</w:t>
      </w:r>
      <w:r>
        <w:rPr>
          <w:sz w:val="26"/>
          <w:szCs w:val="26"/>
        </w:rPr>
        <w:t>) với dạng Mô hình hồi quy tổng thể (</w:t>
      </w:r>
      <w:r w:rsidRPr="000E0833">
        <w:rPr>
          <w:sz w:val="26"/>
          <w:szCs w:val="26"/>
        </w:rPr>
        <w:t>population regression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8pt;height:17.85pt" o:ole="">
            <v:imagedata r:id="rId107" o:title=""/>
          </v:shape>
          <o:OLEObject Type="Embed" ProgID="Equation.DSMT4" ShapeID="_x0000_i1044" DrawAspect="Content" ObjectID="_1702650160" r:id="rId108"/>
        </w:object>
      </w:r>
      <w:r>
        <w:rPr>
          <w:sz w:val="26"/>
          <w:szCs w:val="26"/>
        </w:rPr>
        <w:t>(1)</w:t>
      </w:r>
    </w:p>
    <w:p w14:paraId="2A5E6EDE" w14:textId="2D000A07" w:rsidR="00111E66" w:rsidRDefault="00111E66" w:rsidP="004D6584">
      <w:pPr>
        <w:pStyle w:val="MTDisplayEquation"/>
        <w:numPr>
          <w:ilvl w:val="0"/>
          <w:numId w:val="44"/>
        </w:numPr>
        <w:ind w:left="714" w:hanging="357"/>
      </w:pPr>
      <w:r>
        <w:t>Y là biến phụ thuộc (dependent variable)</w:t>
      </w:r>
      <w:r w:rsidR="00465A26">
        <w:t>.</w:t>
      </w:r>
    </w:p>
    <w:p w14:paraId="03D013D1" w14:textId="77777777" w:rsidR="00111E66" w:rsidRDefault="00111E66" w:rsidP="004D6584">
      <w:pPr>
        <w:pStyle w:val="MTDisplayEquation"/>
        <w:numPr>
          <w:ilvl w:val="0"/>
          <w:numId w:val="44"/>
        </w:numPr>
        <w:ind w:left="714" w:hanging="357"/>
      </w:pPr>
      <w:r>
        <w:t xml:space="preserve">X là các biến giải thích hay biến độc lập (explanatory/independent variables). </w:t>
      </w:r>
    </w:p>
    <w:p w14:paraId="6094F23F" w14:textId="77777777" w:rsidR="00111E66" w:rsidRDefault="00111E66" w:rsidP="004D6584">
      <w:pPr>
        <w:pStyle w:val="MTDisplayEquation"/>
        <w:numPr>
          <w:ilvl w:val="0"/>
          <w:numId w:val="44"/>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D6584">
      <w:pPr>
        <w:pStyle w:val="MTDisplayEquation"/>
        <w:numPr>
          <w:ilvl w:val="0"/>
          <w:numId w:val="44"/>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D6584">
      <w:pPr>
        <w:pStyle w:val="MTDisplayEquation"/>
        <w:numPr>
          <w:ilvl w:val="0"/>
          <w:numId w:val="44"/>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95pt;height:17.85pt" o:ole="">
            <v:imagedata r:id="rId109" o:title=""/>
          </v:shape>
          <o:OLEObject Type="Embed" ProgID="Equation.DSMT4" ShapeID="_x0000_i1045" DrawAspect="Content" ObjectID="_1702650161" r:id="rId110"/>
        </w:object>
      </w:r>
      <w:r>
        <w:t xml:space="preserve"> Với </w:t>
      </w:r>
      <w:r w:rsidRPr="00505DF6">
        <w:rPr>
          <w:position w:val="-12"/>
        </w:rPr>
        <w:object w:dxaOrig="3820" w:dyaOrig="360" w14:anchorId="3EBCE49F">
          <v:shape id="_x0000_i1046" type="#_x0000_t75" style="width:190.65pt;height:17.85pt" o:ole="">
            <v:imagedata r:id="rId111" o:title=""/>
          </v:shape>
          <o:OLEObject Type="Embed" ProgID="Equation.DSMT4" ShapeID="_x0000_i1046" DrawAspect="Content" ObjectID="_1702650162" r:id="rId112"/>
        </w:object>
      </w:r>
    </w:p>
    <w:p w14:paraId="0900D711" w14:textId="28C603CE" w:rsidR="00111E66" w:rsidRDefault="00111E66" w:rsidP="004D6584">
      <w:pPr>
        <w:pStyle w:val="ListParagraph"/>
        <w:numPr>
          <w:ilvl w:val="0"/>
          <w:numId w:val="45"/>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672A56">
      <w:pPr>
        <w:pStyle w:val="ListParagraph"/>
        <w:numPr>
          <w:ilvl w:val="0"/>
          <w:numId w:val="45"/>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672A56">
      <w:pPr>
        <w:pStyle w:val="ListParagraph"/>
        <w:numPr>
          <w:ilvl w:val="0"/>
          <w:numId w:val="46"/>
        </w:numPr>
        <w:contextualSpacing w:val="0"/>
      </w:pPr>
      <w:r w:rsidRPr="00E53CA1">
        <w:t>β</w:t>
      </w:r>
      <w:r w:rsidRPr="00E53CA1">
        <w:rPr>
          <w:vertAlign w:val="subscript"/>
        </w:rPr>
        <w:t>1</w:t>
      </w:r>
      <w:r w:rsidRPr="00E53CA1">
        <w:t xml:space="preserve"> = Tương quan * ( Độ lệch chuẩn của Y / Độ lệch chuẩn của X)</w:t>
      </w:r>
    </w:p>
    <w:p w14:paraId="48130BBB" w14:textId="77777777" w:rsidR="00111E66" w:rsidRDefault="00111E66" w:rsidP="00672A56">
      <w:pPr>
        <w:pStyle w:val="ListParagraph"/>
        <w:numPr>
          <w:ilvl w:val="0"/>
          <w:numId w:val="46"/>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1DB5E4FE" w14:textId="77777777" w:rsidR="00111E66" w:rsidRDefault="00111E66" w:rsidP="00111E66"/>
    <w:p w14:paraId="661EB8DE" w14:textId="77777777" w:rsidR="00111E66" w:rsidRDefault="00111E66" w:rsidP="00111E66">
      <w:pPr>
        <w:pStyle w:val="Caption"/>
        <w:keepNext/>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3">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173EB285" w:rsidR="00111E66" w:rsidRDefault="00111E66" w:rsidP="00111E66">
      <w:pPr>
        <w:pStyle w:val="Caption"/>
      </w:pPr>
      <w:bookmarkStart w:id="128" w:name="_Toc91407489"/>
      <w:bookmarkStart w:id="129" w:name="_Toc91407650"/>
      <w:bookmarkStart w:id="130" w:name="_Toc92034006"/>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5</w:t>
      </w:r>
      <w:r w:rsidR="00F4420D">
        <w:rPr>
          <w:noProof/>
        </w:rPr>
        <w:fldChar w:fldCharType="end"/>
      </w:r>
      <w:r>
        <w:t>. Mô hình Hồi quy tuyến tính Linear Regression</w:t>
      </w:r>
      <w:bookmarkEnd w:id="128"/>
      <w:bookmarkEnd w:id="129"/>
      <w:bookmarkEnd w:id="130"/>
    </w:p>
    <w:p w14:paraId="77B5464B" w14:textId="395B364A" w:rsidR="00111E66" w:rsidRDefault="00111E66" w:rsidP="00111E66">
      <w:r>
        <w:t>Với</w:t>
      </w:r>
      <w:r w:rsidRPr="00132B86">
        <w:rPr>
          <w:position w:val="-4"/>
        </w:rPr>
        <w:object w:dxaOrig="279" w:dyaOrig="320" w14:anchorId="3E00E903">
          <v:shape id="_x0000_i1047" type="#_x0000_t75" style="width:14.4pt;height:15.55pt" o:ole="">
            <v:imagedata r:id="rId114" o:title=""/>
          </v:shape>
          <o:OLEObject Type="Embed" ProgID="Equation.DSMT4" ShapeID="_x0000_i1047" DrawAspect="Content" ObjectID="_1702650163" r:id="rId115"/>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35pt;height:15.55pt" o:ole="">
            <v:imagedata r:id="rId116" o:title=""/>
          </v:shape>
          <o:OLEObject Type="Embed" ProgID="Equation.DSMT4" ShapeID="_x0000_i1048" DrawAspect="Content" ObjectID="_1702650164" r:id="rId117"/>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203A914E" w:rsidR="00111E66" w:rsidRPr="00AF2AE4" w:rsidRDefault="00111E66" w:rsidP="00111E66">
      <w:pPr>
        <w:pStyle w:val="Caption"/>
      </w:pPr>
      <w:bookmarkStart w:id="131" w:name="_Toc91407490"/>
      <w:bookmarkStart w:id="132" w:name="_Toc91407651"/>
      <w:bookmarkStart w:id="133" w:name="_Toc92034007"/>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6</w:t>
      </w:r>
      <w:r w:rsidR="00F4420D">
        <w:rPr>
          <w:noProof/>
        </w:rPr>
        <w:fldChar w:fldCharType="end"/>
      </w:r>
      <w:r>
        <w:t>. R-Square (</w:t>
      </w:r>
      <w:r w:rsidRPr="003B02EF">
        <w:rPr>
          <w:b w:val="0"/>
        </w:rPr>
        <w:t>R</w:t>
      </w:r>
      <w:r w:rsidRPr="00372ED7">
        <w:rPr>
          <w:b w:val="0"/>
          <w:vertAlign w:val="superscript"/>
        </w:rPr>
        <w:t>2</w:t>
      </w:r>
      <w:r>
        <w:t>) của Mô hình hồi quy tuyến tính</w:t>
      </w:r>
      <w:bookmarkEnd w:id="131"/>
      <w:bookmarkEnd w:id="132"/>
      <w:bookmarkEnd w:id="133"/>
    </w:p>
    <w:p w14:paraId="2FF72E0E" w14:textId="4CF422E5" w:rsidR="00111E66" w:rsidRDefault="00111E66" w:rsidP="00672A56">
      <w:pPr>
        <w:pStyle w:val="ListParagraph"/>
        <w:numPr>
          <w:ilvl w:val="0"/>
          <w:numId w:val="47"/>
        </w:numPr>
        <w:ind w:left="357" w:hanging="357"/>
        <w:contextualSpacing w:val="0"/>
      </w:pPr>
      <w:r>
        <w:t>Tổng các diện tích (TSS): phép đo tổng hợp biến thiên trong tỷ lệ đáp ứng / biến phụ thuộc và có thể được coi là số lượng biến thiên vốn có</w:t>
      </w:r>
      <w:r w:rsidR="00764A1E">
        <w:t xml:space="preserve"> trong đáp ứng trước khi hồi quy</w:t>
      </w:r>
      <w:r>
        <w:t xml:space="preserve"> được thực hiện.</w:t>
      </w:r>
    </w:p>
    <w:p w14:paraId="38AEAAB9" w14:textId="77777777" w:rsidR="00111E66" w:rsidRDefault="00111E66" w:rsidP="00672A56">
      <w:pPr>
        <w:pStyle w:val="ListParagraph"/>
        <w:numPr>
          <w:ilvl w:val="0"/>
          <w:numId w:val="47"/>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672A56">
      <w:pPr>
        <w:pStyle w:val="ListParagraph"/>
        <w:numPr>
          <w:ilvl w:val="0"/>
          <w:numId w:val="47"/>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r>
        <w:t xml:space="preserve">GIới thiệu </w:t>
      </w:r>
      <w:r w:rsidRPr="00111E66">
        <w:t>OLS (Ordinary Least Square):</w:t>
      </w:r>
    </w:p>
    <w:p w14:paraId="6EC0A609" w14:textId="02A61238"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w:t>
      </w:r>
      <w:r w:rsidR="00764A1E">
        <w:rPr>
          <w:sz w:val="26"/>
          <w:szCs w:val="26"/>
        </w:rPr>
        <w:t xml:space="preserve"> mô hình Pooled OLS (Pool) là mộ</w:t>
      </w:r>
      <w:r>
        <w:rPr>
          <w:sz w:val="26"/>
          <w:szCs w:val="26"/>
        </w:rPr>
        <w:t>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6.45pt;height:46.65pt" o:ole="">
            <v:imagedata r:id="rId119" o:title=""/>
          </v:shape>
          <o:OLEObject Type="Embed" ProgID="Equation.DSMT4" ShapeID="_x0000_i1049" DrawAspect="Content" ObjectID="_1702650165" r:id="rId120"/>
        </w:object>
      </w:r>
      <w:r w:rsidR="006C333E" w:rsidRPr="00F21C9E">
        <w:rPr>
          <w:sz w:val="26"/>
          <w:szCs w:val="26"/>
        </w:rPr>
        <w:t>, t</w:t>
      </w:r>
      <w:r w:rsidRPr="00F21C9E">
        <w:rPr>
          <w:sz w:val="26"/>
          <w:szCs w:val="26"/>
        </w:rPr>
        <w:t>rong đó:</w:t>
      </w:r>
    </w:p>
    <w:p w14:paraId="4F913204" w14:textId="3BC833BA" w:rsidR="00111E66" w:rsidRPr="00F21C9E" w:rsidRDefault="00111E66" w:rsidP="004D6584">
      <w:pPr>
        <w:pStyle w:val="Paragraph"/>
        <w:numPr>
          <w:ilvl w:val="0"/>
          <w:numId w:val="48"/>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D6584">
      <w:pPr>
        <w:pStyle w:val="Paragraph"/>
        <w:numPr>
          <w:ilvl w:val="0"/>
          <w:numId w:val="48"/>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56F2F150">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1">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0ECF7049" w:rsidR="00264C62" w:rsidRPr="00111E66" w:rsidRDefault="009074D9" w:rsidP="009074D9">
      <w:pPr>
        <w:pStyle w:val="Caption"/>
      </w:pPr>
      <w:bookmarkStart w:id="134" w:name="_Toc92034008"/>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7</w:t>
      </w:r>
      <w:r w:rsidR="00F4420D">
        <w:rPr>
          <w:noProof/>
        </w:rPr>
        <w:fldChar w:fldCharType="end"/>
      </w:r>
      <w:r>
        <w:t xml:space="preserve">. Phương pháp </w:t>
      </w:r>
      <w:r w:rsidRPr="009074D9">
        <w:t>Ordinary Least Square</w:t>
      </w:r>
      <w:bookmarkEnd w:id="134"/>
    </w:p>
    <w:p w14:paraId="109EB1D8" w14:textId="5EB631D8" w:rsidR="00CF151C" w:rsidRDefault="00CF151C" w:rsidP="00CF151C">
      <w:pPr>
        <w:pStyle w:val="Heading3"/>
      </w:pPr>
      <w:bookmarkStart w:id="135" w:name="_Toc92034059"/>
      <w:r>
        <w:lastRenderedPageBreak/>
        <w:t xml:space="preserve">Thuật toán </w:t>
      </w:r>
      <w:r w:rsidRPr="00CF151C">
        <w:t>Bayesian Ridge Regression</w:t>
      </w:r>
      <w:bookmarkEnd w:id="135"/>
    </w:p>
    <w:p w14:paraId="0615B5C6" w14:textId="77777777" w:rsidR="00850865" w:rsidRDefault="00850865" w:rsidP="00850865">
      <w:pPr>
        <w:pStyle w:val="Paragraph"/>
      </w:pPr>
    </w:p>
    <w:p w14:paraId="09EB2EA5" w14:textId="77777777" w:rsidR="00850865" w:rsidRDefault="00850865" w:rsidP="00850865">
      <w:pPr>
        <w:pStyle w:val="Paragraph"/>
      </w:pPr>
    </w:p>
    <w:p w14:paraId="1E692EE2" w14:textId="77777777" w:rsidR="00850865" w:rsidRDefault="00850865" w:rsidP="00850865">
      <w:pPr>
        <w:pStyle w:val="Paragraph"/>
      </w:pPr>
    </w:p>
    <w:p w14:paraId="44385DC2" w14:textId="77777777" w:rsidR="00850865" w:rsidRDefault="00850865" w:rsidP="00850865">
      <w:pPr>
        <w:pStyle w:val="Paragraph"/>
      </w:pPr>
    </w:p>
    <w:p w14:paraId="626AFD82" w14:textId="7F5C736A" w:rsidR="00850865" w:rsidRPr="00850865" w:rsidRDefault="00850865" w:rsidP="00850865">
      <w:pPr>
        <w:overflowPunct/>
        <w:autoSpaceDE/>
        <w:autoSpaceDN/>
        <w:adjustRightInd/>
        <w:spacing w:line="240" w:lineRule="auto"/>
        <w:jc w:val="left"/>
        <w:textAlignment w:val="auto"/>
        <w:rPr>
          <w:sz w:val="18"/>
          <w:szCs w:val="18"/>
        </w:rPr>
      </w:pPr>
      <w:r>
        <w:br w:type="page"/>
      </w:r>
    </w:p>
    <w:p w14:paraId="332EB087" w14:textId="194DE102" w:rsidR="00CF151C" w:rsidRDefault="00C91F72" w:rsidP="00CF6E47">
      <w:pPr>
        <w:pStyle w:val="Heading2"/>
      </w:pPr>
      <w:bookmarkStart w:id="136" w:name="_Toc92034060"/>
      <w:r>
        <w:lastRenderedPageBreak/>
        <w:t>Áp dụng</w:t>
      </w:r>
      <w:r w:rsidR="00CF151C">
        <w:t xml:space="preserve"> vào mô hình dự đoán</w:t>
      </w:r>
      <w:bookmarkEnd w:id="136"/>
    </w:p>
    <w:p w14:paraId="4A82B7BB" w14:textId="7A6AC406" w:rsidR="00B724EB" w:rsidRPr="00B724EB" w:rsidRDefault="00B724EB" w:rsidP="00B724EB">
      <w:pPr>
        <w:ind w:firstLine="357"/>
      </w:pPr>
      <w:r>
        <w:t xml:space="preserve">Trong phần này, em sử dụng 3 thuật toán: SVM,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7C8582F0" w:rsidR="00110AB2" w:rsidRDefault="00110AB2" w:rsidP="00110AB2">
      <w:pPr>
        <w:pStyle w:val="Heading3"/>
      </w:pPr>
      <w:bookmarkStart w:id="137" w:name="_Toc92034061"/>
      <w:r>
        <w:t>Áp dụng thuật toán SVM</w:t>
      </w:r>
      <w:bookmarkEnd w:id="137"/>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2BA30750" w:rsidR="00110AB2" w:rsidRDefault="00110AB2" w:rsidP="00850865">
      <w:pPr>
        <w:pStyle w:val="Caption"/>
      </w:pPr>
      <w:bookmarkStart w:id="138" w:name="_Toc92034009"/>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8</w:t>
      </w:r>
      <w:r w:rsidR="00F4420D">
        <w:rPr>
          <w:noProof/>
        </w:rPr>
        <w:fldChar w:fldCharType="end"/>
      </w:r>
      <w:r>
        <w:t xml:space="preserve">. </w:t>
      </w:r>
      <w:r w:rsidR="00A9509D">
        <w:t>Kết quả dự đoán của</w:t>
      </w:r>
      <w:r w:rsidR="00A9509D" w:rsidRPr="00C16043">
        <w:t xml:space="preserve"> thuật toán </w:t>
      </w:r>
      <w:r>
        <w:t>SVR</w:t>
      </w:r>
      <w:bookmarkEnd w:id="138"/>
    </w:p>
    <w:p w14:paraId="6E9C10CE" w14:textId="3E867C25" w:rsidR="00CF2C6C" w:rsidRDefault="00CF2C6C" w:rsidP="00672A56">
      <w:r>
        <w:tab/>
        <w:t xml:space="preserve">Hình 4-8 là biểu đồ đường thể </w:t>
      </w:r>
      <w:r w:rsidR="00084ACB">
        <w:t>hiện</w:t>
      </w:r>
      <w:r>
        <w:t xml:space="preserve">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672A56">
      <w:pPr>
        <w:pStyle w:val="ListParagraph"/>
        <w:numPr>
          <w:ilvl w:val="0"/>
          <w:numId w:val="58"/>
        </w:numPr>
      </w:pPr>
      <w:r>
        <w:t>kernel: “poly”, gamma (hệ số Kernel) = 0.01, epsilon=1</w:t>
      </w:r>
      <w:r w:rsidR="00831B60">
        <w:t xml:space="preserve">, degree (hàm của đa thức Kernel)=2, C (tham số </w:t>
      </w:r>
      <w:r w:rsidR="00105DFC">
        <w:t>chính quy</w:t>
      </w:r>
      <w:r w:rsidR="00831B60">
        <w:t>)=0.1</w:t>
      </w:r>
    </w:p>
    <w:p w14:paraId="2A1164DB" w14:textId="30497320" w:rsidR="00EF4518" w:rsidRPr="00F31359" w:rsidRDefault="00EF4518" w:rsidP="00672A56">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7856F6DA" w14:textId="745CDF5C" w:rsidR="00EF4518" w:rsidRDefault="00EF4518" w:rsidP="00672A56">
      <w:pPr>
        <w:pStyle w:val="ListParagraph"/>
        <w:numPr>
          <w:ilvl w:val="0"/>
          <w:numId w:val="51"/>
        </w:numPr>
        <w:contextualSpacing w:val="0"/>
      </w:pPr>
      <w:r>
        <w:t>Lỗi trung bình tuyệt đối (Mean Absolute Error): MAE=</w:t>
      </w:r>
      <w:r w:rsidRPr="00EF4518">
        <w:t>11830855.88</w:t>
      </w:r>
    </w:p>
    <w:p w14:paraId="3B490C78" w14:textId="31062FEF" w:rsidR="00EF4518" w:rsidRDefault="00EF4518" w:rsidP="00672A56">
      <w:pPr>
        <w:pStyle w:val="ListParagraph"/>
        <w:numPr>
          <w:ilvl w:val="0"/>
          <w:numId w:val="51"/>
        </w:numPr>
        <w:contextualSpacing w:val="0"/>
      </w:pPr>
      <w:r>
        <w:t>Lỗi bình phương trung bình (Mean Squared Error): MSE=</w:t>
      </w:r>
      <w:r w:rsidRPr="00EF4518">
        <w:t xml:space="preserve"> 150007501802146</w:t>
      </w:r>
    </w:p>
    <w:p w14:paraId="01C037AA" w14:textId="24B275E9" w:rsidR="00DE4518" w:rsidRDefault="00DE4518" w:rsidP="00672A56">
      <w:pPr>
        <w:pStyle w:val="ListParagraph"/>
        <w:numPr>
          <w:ilvl w:val="0"/>
          <w:numId w:val="51"/>
        </w:numPr>
        <w:contextualSpacing w:val="0"/>
      </w:pPr>
      <w:r>
        <w:t>R-Square=</w:t>
      </w:r>
      <w:r w:rsidRPr="00DE4518">
        <w:t xml:space="preserve"> 0.98</w:t>
      </w:r>
    </w:p>
    <w:p w14:paraId="160DCA2A" w14:textId="18CB630B" w:rsidR="00EF4518" w:rsidRPr="00CF2C6C" w:rsidRDefault="00DE4518" w:rsidP="00672A56">
      <w:pPr>
        <w:pStyle w:val="ListParagraph"/>
        <w:numPr>
          <w:ilvl w:val="0"/>
          <w:numId w:val="51"/>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39" w:name="_Toc92034062"/>
      <w:r>
        <w:lastRenderedPageBreak/>
        <w:t>Áp dụng thuật toán Linear Regression</w:t>
      </w:r>
      <w:bookmarkEnd w:id="139"/>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50658B25" w:rsidR="00850865" w:rsidRDefault="00850865" w:rsidP="00850865">
      <w:pPr>
        <w:pStyle w:val="Caption"/>
      </w:pPr>
      <w:bookmarkStart w:id="140" w:name="_Toc92034010"/>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9</w:t>
      </w:r>
      <w:r w:rsidR="00F4420D">
        <w:rPr>
          <w:noProof/>
        </w:rPr>
        <w:fldChar w:fldCharType="end"/>
      </w:r>
      <w:r>
        <w:t xml:space="preserve">. </w:t>
      </w:r>
      <w:r w:rsidR="00A9509D">
        <w:t>Kết quả dự đoán của</w:t>
      </w:r>
      <w:r w:rsidRPr="00C16043">
        <w:t xml:space="preserve"> thuật toán </w:t>
      </w:r>
      <w:r w:rsidRPr="00850865">
        <w:t>Polynomial Regression</w:t>
      </w:r>
      <w:bookmarkEnd w:id="140"/>
    </w:p>
    <w:p w14:paraId="7BD37495" w14:textId="1043D034" w:rsidR="00CF2C6C" w:rsidRDefault="00CF2C6C" w:rsidP="00672A56">
      <w:pPr>
        <w:ind w:firstLine="357"/>
      </w:pPr>
      <w:r>
        <w:t xml:space="preserve">Hình 4-9 là biểu đồ đường thể </w:t>
      </w:r>
      <w:r w:rsidR="00084ACB">
        <w:t>hiện</w:t>
      </w:r>
      <w:r>
        <w:t xml:space="preserve"> kết quả dự đoán của thuật toán </w:t>
      </w:r>
      <w:r w:rsidRPr="00850865">
        <w:t>Polynomial Regression</w:t>
      </w:r>
      <w:r>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672A56">
      <w:pPr>
        <w:pStyle w:val="ListParagraph"/>
        <w:numPr>
          <w:ilvl w:val="0"/>
          <w:numId w:val="52"/>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78D9B071" w:rsidR="00221328" w:rsidRDefault="00221328" w:rsidP="00221328">
      <w:pPr>
        <w:pStyle w:val="Caption"/>
      </w:pPr>
      <w:bookmarkStart w:id="141" w:name="_Toc92034011"/>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10</w:t>
      </w:r>
      <w:r w:rsidR="00F4420D">
        <w:rPr>
          <w:noProof/>
        </w:rPr>
        <w:fldChar w:fldCharType="end"/>
      </w:r>
      <w:r>
        <w:t xml:space="preserve">. </w:t>
      </w:r>
      <w:r w:rsidR="00BC0684">
        <w:t xml:space="preserve">Các mô hình </w:t>
      </w:r>
      <w:r>
        <w:t>U</w:t>
      </w:r>
      <w:r w:rsidRPr="003E73AA">
        <w:t>nderfitted, w</w:t>
      </w:r>
      <w:r>
        <w:t>ell-fitted and overfitted</w:t>
      </w:r>
      <w:bookmarkEnd w:id="141"/>
    </w:p>
    <w:p w14:paraId="24712E86" w14:textId="781A0FC6" w:rsidR="005A6DCA" w:rsidRPr="005A6DCA" w:rsidRDefault="005A6DCA" w:rsidP="00616E4C">
      <w:pPr>
        <w:ind w:firstLine="357"/>
      </w:pPr>
      <w:r>
        <w:t>Hình 4-10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5FBD7A50" w:rsidR="00475342" w:rsidRPr="00F31359" w:rsidRDefault="00475342"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2937010B" w14:textId="3AED2BEA" w:rsidR="00475342" w:rsidRDefault="004F5624" w:rsidP="00616E4C">
      <w:pPr>
        <w:pStyle w:val="ListParagraph"/>
        <w:numPr>
          <w:ilvl w:val="0"/>
          <w:numId w:val="51"/>
        </w:numPr>
        <w:contextualSpacing w:val="0"/>
      </w:pPr>
      <w:r>
        <w:t>Lỗi trung bình tuyệt đối (Mean Absolute Error): MAE=</w:t>
      </w:r>
      <w:r w:rsidR="005569BA" w:rsidRPr="005569BA">
        <w:t>2903897.15</w:t>
      </w:r>
    </w:p>
    <w:p w14:paraId="1C3FF5A0" w14:textId="075BB5D4" w:rsidR="004F5624" w:rsidRDefault="004F5624" w:rsidP="00616E4C">
      <w:pPr>
        <w:pStyle w:val="ListParagraph"/>
        <w:numPr>
          <w:ilvl w:val="0"/>
          <w:numId w:val="51"/>
        </w:numPr>
        <w:contextualSpacing w:val="0"/>
      </w:pPr>
      <w:r>
        <w:t>Lỗi bình phương trung bình (</w:t>
      </w:r>
      <w:r w:rsidR="00072C22">
        <w:t>Mean Squared Error): MSE=</w:t>
      </w:r>
      <w:r w:rsidR="00265520">
        <w:t>16114561353282</w:t>
      </w:r>
    </w:p>
    <w:p w14:paraId="4E7BE0E0" w14:textId="082AB3D2" w:rsidR="004F5624" w:rsidRDefault="004F5624" w:rsidP="00616E4C">
      <w:pPr>
        <w:pStyle w:val="ListParagraph"/>
        <w:numPr>
          <w:ilvl w:val="0"/>
          <w:numId w:val="51"/>
        </w:numPr>
        <w:contextualSpacing w:val="0"/>
      </w:pPr>
      <w:r>
        <w:t>R-Square=</w:t>
      </w:r>
      <w:r w:rsidR="005569BA">
        <w:t>0.998</w:t>
      </w:r>
    </w:p>
    <w:p w14:paraId="2D5CD2B3" w14:textId="6DB1517D" w:rsidR="004F5624" w:rsidRDefault="004F5624" w:rsidP="00616E4C">
      <w:pPr>
        <w:pStyle w:val="ListParagraph"/>
        <w:numPr>
          <w:ilvl w:val="0"/>
          <w:numId w:val="51"/>
        </w:numPr>
        <w:contextualSpacing w:val="0"/>
      </w:pPr>
      <w:r>
        <w:t xml:space="preserve">Hệ số chặn: </w:t>
      </w:r>
      <w:r w:rsidRPr="004F5624">
        <w:t>intercept</w:t>
      </w:r>
      <w:r>
        <w:t>=0</w:t>
      </w:r>
    </w:p>
    <w:p w14:paraId="1468C0D4" w14:textId="5CABF826" w:rsidR="004F5624" w:rsidRDefault="004F5624" w:rsidP="00616E4C">
      <w:pPr>
        <w:pStyle w:val="ListParagraph"/>
        <w:numPr>
          <w:ilvl w:val="0"/>
          <w:numId w:val="51"/>
        </w:numPr>
        <w:contextualSpacing w:val="0"/>
      </w:pPr>
      <w:r>
        <w:t xml:space="preserve">Hệ số góc: </w:t>
      </w:r>
      <w:r w:rsidRPr="004F5624">
        <w:t>coefficients</w:t>
      </w:r>
      <w:r w:rsidR="00072C22">
        <w:t>=(</w:t>
      </w:r>
      <w:r w:rsidR="005569BA" w:rsidRPr="005569BA">
        <w:t>6.901e</w:t>
      </w:r>
      <w:r w:rsidR="005569BA" w:rsidRPr="00265520">
        <w:rPr>
          <w:vertAlign w:val="superscript"/>
        </w:rPr>
        <w:t>+06</w:t>
      </w:r>
      <w:r w:rsidR="00072C22">
        <w:t xml:space="preserve">, </w:t>
      </w:r>
      <w:r w:rsidR="005569BA">
        <w:t>-2.335</w:t>
      </w:r>
      <w:r w:rsidR="005569BA" w:rsidRPr="005569BA">
        <w:t>e</w:t>
      </w:r>
      <w:r w:rsidR="005569BA" w:rsidRPr="00265520">
        <w:rPr>
          <w:vertAlign w:val="superscript"/>
        </w:rPr>
        <w:t>+06</w:t>
      </w:r>
      <w:r w:rsidR="00072C22">
        <w:t xml:space="preserve">, </w:t>
      </w:r>
      <w:r w:rsidR="005569BA" w:rsidRPr="005569BA">
        <w:t>1.738e</w:t>
      </w:r>
      <w:r w:rsidR="005569BA" w:rsidRPr="00265520">
        <w:rPr>
          <w:vertAlign w:val="superscript"/>
        </w:rPr>
        <w:t>+06</w:t>
      </w:r>
      <w:r w:rsidR="005569BA">
        <w:t xml:space="preserve">, </w:t>
      </w:r>
      <w:r w:rsidR="004805B4">
        <w:t>-</w:t>
      </w:r>
      <w:r w:rsidR="005569BA">
        <w:t>1.24</w:t>
      </w:r>
      <w:r w:rsidR="005569BA" w:rsidRPr="005569BA">
        <w:t>e</w:t>
      </w:r>
      <w:r w:rsidR="005569BA" w:rsidRPr="00265520">
        <w:rPr>
          <w:vertAlign w:val="superscript"/>
        </w:rPr>
        <w:t>+06</w:t>
      </w:r>
      <w:r w:rsidR="00072C22">
        <w:t>)</w:t>
      </w:r>
    </w:p>
    <w:p w14:paraId="321BBF77" w14:textId="492BAFDB" w:rsidR="00EB76AC" w:rsidRPr="00475342" w:rsidRDefault="00D00A8A" w:rsidP="00616E4C">
      <w:pPr>
        <w:pStyle w:val="ListParagraph"/>
        <w:numPr>
          <w:ilvl w:val="0"/>
          <w:numId w:val="53"/>
        </w:numPr>
        <w:contextualSpacing w:val="0"/>
      </w:pPr>
      <w:r>
        <w:t>y=f(x)=</w:t>
      </w:r>
      <w:r w:rsidRPr="00D00A8A">
        <w:t xml:space="preserve"> </w:t>
      </w:r>
      <w:r w:rsidRPr="005569BA">
        <w:t>6.901e</w:t>
      </w:r>
      <w:r w:rsidRPr="00265520">
        <w:rPr>
          <w:vertAlign w:val="superscript"/>
        </w:rPr>
        <w:t>+06</w:t>
      </w:r>
      <w:r>
        <w:rPr>
          <w:vertAlign w:val="superscript"/>
        </w:rPr>
        <w:t xml:space="preserve"> </w:t>
      </w:r>
      <w:r>
        <w:t>-2.335</w:t>
      </w:r>
      <w:r w:rsidRPr="005569BA">
        <w:t>e</w:t>
      </w:r>
      <w:r w:rsidRPr="00265520">
        <w:rPr>
          <w:vertAlign w:val="superscript"/>
        </w:rPr>
        <w:t>+06</w:t>
      </w:r>
      <w:r w:rsidRPr="00CE2390">
        <w:rPr>
          <w:i/>
          <w:szCs w:val="26"/>
        </w:rPr>
        <w:t>x</w:t>
      </w:r>
      <w:r w:rsidRPr="00CE2390">
        <w:rPr>
          <w:i/>
          <w:szCs w:val="26"/>
          <w:vertAlign w:val="subscript"/>
        </w:rPr>
        <w:t>1</w:t>
      </w:r>
      <w:r>
        <w:t>+</w:t>
      </w:r>
      <w:r w:rsidRPr="005569BA">
        <w:t>1.738e</w:t>
      </w:r>
      <w:r w:rsidRPr="00265520">
        <w:rPr>
          <w:vertAlign w:val="superscript"/>
        </w:rPr>
        <w:t>+06</w:t>
      </w:r>
      <w:r w:rsidRPr="00CE2390">
        <w:rPr>
          <w:i/>
          <w:szCs w:val="26"/>
        </w:rPr>
        <w:t>x</w:t>
      </w:r>
      <w:r w:rsidRPr="00CE2390">
        <w:rPr>
          <w:i/>
          <w:szCs w:val="26"/>
          <w:vertAlign w:val="subscript"/>
        </w:rPr>
        <w:t>1</w:t>
      </w:r>
      <w:r w:rsidRPr="00CE2390">
        <w:rPr>
          <w:i/>
          <w:szCs w:val="26"/>
          <w:vertAlign w:val="superscript"/>
        </w:rPr>
        <w:t>2</w:t>
      </w:r>
      <w:r>
        <w:t>-1.24</w:t>
      </w:r>
      <w:r w:rsidRPr="005569BA">
        <w:t>e</w:t>
      </w:r>
      <w:r w:rsidRPr="00265520">
        <w:rPr>
          <w:vertAlign w:val="superscript"/>
        </w:rPr>
        <w:t>+06</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42" w:name="_Toc92034063"/>
      <w:r>
        <w:lastRenderedPageBreak/>
        <w:t xml:space="preserve">Áp dụng thuật toán </w:t>
      </w:r>
      <w:r w:rsidRPr="00110AB2">
        <w:t>Bayesian Ridge Regression</w:t>
      </w:r>
      <w:bookmarkEnd w:id="142"/>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3923F090" w:rsidR="00657AFF" w:rsidRDefault="00657AFF" w:rsidP="00657AFF">
      <w:pPr>
        <w:pStyle w:val="Caption"/>
      </w:pPr>
      <w:bookmarkStart w:id="143" w:name="_Toc92034012"/>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11</w:t>
      </w:r>
      <w:r w:rsidR="00F4420D">
        <w:rPr>
          <w:noProof/>
        </w:rPr>
        <w:fldChar w:fldCharType="end"/>
      </w:r>
      <w:r>
        <w:t xml:space="preserve">. </w:t>
      </w:r>
      <w:r w:rsidR="00A9509D">
        <w:t>Kết quả dự đoán của</w:t>
      </w:r>
      <w:r w:rsidR="00A9509D" w:rsidRPr="00C16043">
        <w:t xml:space="preserve"> thuật toán </w:t>
      </w:r>
      <w:r w:rsidRPr="00557822">
        <w:t>Bayesian Ridge Regression</w:t>
      </w:r>
      <w:bookmarkEnd w:id="143"/>
    </w:p>
    <w:p w14:paraId="6AE3E0DA" w14:textId="02B2D674" w:rsidR="00CF2C6C" w:rsidRDefault="00DC3789" w:rsidP="00616E4C">
      <w:pPr>
        <w:ind w:firstLine="357"/>
      </w:pPr>
      <w:r>
        <w:t>Hình 4-11</w:t>
      </w:r>
      <w:r w:rsidR="00CF2C6C">
        <w:t xml:space="preserve"> là biểu đồ đường thể </w:t>
      </w:r>
      <w:r w:rsidR="00084ACB">
        <w:t>hiện</w:t>
      </w:r>
      <w:r w:rsidR="00CF2C6C">
        <w:t xml:space="preserve">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51414F89" w14:textId="3FEDEC2C" w:rsidR="000301FC" w:rsidRPr="00F31359" w:rsidRDefault="000301FC"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00141401" w:rsidRPr="00CF2C6C">
        <w:t>Bayesian Ridge Regression</w:t>
      </w:r>
      <w:bookmarkStart w:id="144" w:name="_GoBack"/>
      <w:bookmarkEnd w:id="144"/>
      <w:r>
        <w:t>:</w:t>
      </w:r>
    </w:p>
    <w:p w14:paraId="51950B8B" w14:textId="5A43B590" w:rsidR="000301FC" w:rsidRDefault="000301FC" w:rsidP="00616E4C">
      <w:pPr>
        <w:pStyle w:val="ListParagraph"/>
        <w:numPr>
          <w:ilvl w:val="0"/>
          <w:numId w:val="51"/>
        </w:numPr>
        <w:contextualSpacing w:val="0"/>
      </w:pPr>
      <w:r>
        <w:t>Lỗi trung bình tuyệt đối (Mean Absolute Error): MAE=</w:t>
      </w:r>
      <w:r w:rsidRPr="000301FC">
        <w:t xml:space="preserve"> 2873488.36</w:t>
      </w:r>
    </w:p>
    <w:p w14:paraId="2B4A0227" w14:textId="6321CB66" w:rsidR="000301FC" w:rsidRDefault="000301FC" w:rsidP="00616E4C">
      <w:pPr>
        <w:pStyle w:val="ListParagraph"/>
        <w:numPr>
          <w:ilvl w:val="0"/>
          <w:numId w:val="51"/>
        </w:numPr>
        <w:contextualSpacing w:val="0"/>
      </w:pPr>
      <w:r>
        <w:t>Lỗi bình phương trung bình (Mean Squared Error): MSE=15752742048978</w:t>
      </w:r>
    </w:p>
    <w:p w14:paraId="71C98506" w14:textId="3619C10C" w:rsidR="00E63C83" w:rsidRDefault="00E63C83" w:rsidP="00E63C83">
      <w:pPr>
        <w:ind w:firstLine="357"/>
      </w:pPr>
      <w:r>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w:t>
      </w:r>
      <w:r w:rsidR="00295E4F">
        <w:t xml:space="preserve"> số ca nhiễm tăng hay giảm còn phụ thuộc vào nhiều yếu tố khác như khả năng tiêm ngừa, mức an sinh, điều kiện kinh tế và thói quen sinh hoạt </w:t>
      </w:r>
      <w:r w:rsidR="00295E4F">
        <w:t>của từng khu vực trên T</w:t>
      </w:r>
      <w:r w:rsidR="00295E4F">
        <w:t>hế</w:t>
      </w:r>
      <w:r w:rsidR="00295E4F">
        <w:t xml:space="preserve"> giới</w:t>
      </w:r>
      <w:r w:rsidR="00295E4F">
        <w:t>.</w:t>
      </w:r>
    </w:p>
    <w:p w14:paraId="019CDAF9" w14:textId="77777777" w:rsidR="002C3D57" w:rsidRDefault="002C3D57" w:rsidP="002C3D57"/>
    <w:p w14:paraId="1AFA19FA" w14:textId="77777777" w:rsidR="002C3D57" w:rsidRDefault="002C3D57" w:rsidP="002C3D57"/>
    <w:p w14:paraId="7035BE5B" w14:textId="77777777" w:rsidR="002C3D57" w:rsidRDefault="002C3D57" w:rsidP="002C3D57"/>
    <w:p w14:paraId="58D4982D" w14:textId="77777777" w:rsidR="002C3D57" w:rsidRDefault="002C3D57" w:rsidP="002C3D57"/>
    <w:p w14:paraId="5B18DDB8" w14:textId="77777777" w:rsidR="002C3D57" w:rsidRDefault="002C3D57" w:rsidP="002C3D57"/>
    <w:p w14:paraId="5264B36D" w14:textId="77777777" w:rsidR="004C09D3" w:rsidRPr="00CF2C6C" w:rsidRDefault="004C09D3" w:rsidP="002C3D57"/>
    <w:p w14:paraId="3631B871" w14:textId="4A26BD0A" w:rsidR="00EB76AC" w:rsidRDefault="007F178A" w:rsidP="00EB76AC">
      <w:pPr>
        <w:pStyle w:val="Heading2"/>
      </w:pPr>
      <w:bookmarkStart w:id="145" w:name="_Toc92034064"/>
      <w:r>
        <w:lastRenderedPageBreak/>
        <w:t>Kết quả dự đoán</w:t>
      </w:r>
      <w:r w:rsidR="00AD44BD">
        <w:t xml:space="preserve"> và so sánh</w:t>
      </w:r>
      <w:bookmarkEnd w:id="145"/>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4C09D3">
      <w:pPr>
        <w:pStyle w:val="Caption"/>
      </w:pPr>
      <w:bookmarkStart w:id="146" w:name="_Toc91889243"/>
      <w:r>
        <w:t xml:space="preserve">Bảng </w:t>
      </w:r>
      <w:r w:rsidR="00F4420D">
        <w:fldChar w:fldCharType="begin"/>
      </w:r>
      <w:r w:rsidR="00F4420D">
        <w:instrText xml:space="preserve"> STYLEREF 1 \s </w:instrText>
      </w:r>
      <w:r w:rsidR="00F4420D">
        <w:fldChar w:fldCharType="separate"/>
      </w:r>
      <w:r w:rsidR="00D24690">
        <w:rPr>
          <w:noProof/>
        </w:rPr>
        <w:t>4</w:t>
      </w:r>
      <w:r w:rsidR="00F4420D">
        <w:rPr>
          <w:noProof/>
        </w:rPr>
        <w:fldChar w:fldCharType="end"/>
      </w:r>
      <w:r w:rsidR="00BA0B27">
        <w:noBreakHyphen/>
      </w:r>
      <w:r w:rsidR="00F4420D">
        <w:fldChar w:fldCharType="begin"/>
      </w:r>
      <w:r w:rsidR="00F4420D">
        <w:instrText xml:space="preserve"> SEQ Bảng \* ARABIC \s 1 </w:instrText>
      </w:r>
      <w:r w:rsidR="00F4420D">
        <w:fldChar w:fldCharType="separate"/>
      </w:r>
      <w:r w:rsidR="00D24690">
        <w:rPr>
          <w:noProof/>
        </w:rPr>
        <w:t>1</w:t>
      </w:r>
      <w:r w:rsidR="00F4420D">
        <w:rPr>
          <w:noProof/>
        </w:rPr>
        <w:fldChar w:fldCharType="end"/>
      </w:r>
      <w:r>
        <w:t xml:space="preserve">. </w:t>
      </w:r>
      <w:r w:rsidRPr="00157F8D">
        <w:t>Bảng so sánh kết quả dự đoán</w:t>
      </w:r>
      <w:bookmarkEnd w:id="146"/>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47" w:name="_Toc92034065"/>
      <w:r>
        <w:lastRenderedPageBreak/>
        <w:t xml:space="preserve">Áp dụng </w:t>
      </w:r>
      <w:r w:rsidRPr="002C0C27">
        <w:t>Polynomial Regression</w:t>
      </w:r>
      <w:r>
        <w:t xml:space="preserve"> dự đoán số ca nhiễm ở Việt Nam</w:t>
      </w:r>
      <w:bookmarkEnd w:id="147"/>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1D3D9679" w:rsidR="00E05C98" w:rsidRDefault="00E05C98" w:rsidP="00E05C98">
      <w:pPr>
        <w:pStyle w:val="Caption"/>
      </w:pPr>
      <w:bookmarkStart w:id="148" w:name="_Toc92034013"/>
      <w:r>
        <w:t xml:space="preserve">Hình </w:t>
      </w:r>
      <w:r w:rsidR="00F4420D">
        <w:fldChar w:fldCharType="begin"/>
      </w:r>
      <w:r w:rsidR="00F4420D">
        <w:instrText xml:space="preserve"> STYLEREF 1 \s </w:instrText>
      </w:r>
      <w:r w:rsidR="00F4420D">
        <w:fldChar w:fldCharType="separate"/>
      </w:r>
      <w:r w:rsidR="00ED35BE">
        <w:rPr>
          <w:noProof/>
        </w:rPr>
        <w:t>4</w:t>
      </w:r>
      <w:r w:rsidR="00F4420D">
        <w:rPr>
          <w:noProof/>
        </w:rPr>
        <w:fldChar w:fldCharType="end"/>
      </w:r>
      <w:r w:rsidR="00ED35BE">
        <w:noBreakHyphen/>
      </w:r>
      <w:r w:rsidR="00F4420D">
        <w:fldChar w:fldCharType="begin"/>
      </w:r>
      <w:r w:rsidR="00F4420D">
        <w:instrText xml:space="preserve"> SEQ Hình \* ARABIC \s 1 </w:instrText>
      </w:r>
      <w:r w:rsidR="00F4420D">
        <w:fldChar w:fldCharType="separate"/>
      </w:r>
      <w:r w:rsidR="00ED35BE">
        <w:rPr>
          <w:noProof/>
        </w:rPr>
        <w:t>12</w:t>
      </w:r>
      <w:r w:rsidR="00F4420D">
        <w:rPr>
          <w:noProof/>
        </w:rPr>
        <w:fldChar w:fldCharType="end"/>
      </w:r>
      <w:r>
        <w:t>. Dự đoán số ca nhiễm ở Việt Nam</w:t>
      </w:r>
      <w:bookmarkEnd w:id="148"/>
    </w:p>
    <w:p w14:paraId="14ECDC41" w14:textId="3BD1CEFF" w:rsidR="00E05C98" w:rsidRPr="00E05C98" w:rsidRDefault="00E05C98" w:rsidP="0060532C">
      <w:pPr>
        <w:ind w:firstLine="357"/>
      </w:pPr>
      <w:r>
        <w:t xml:space="preserve">Hình 4-12 là biểu đồ đường thể </w:t>
      </w:r>
      <w:r w:rsidR="00084ACB">
        <w:t>hiện</w:t>
      </w:r>
      <w:r>
        <w:t xml:space="preserve">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 xml:space="preserve">Đường màu xanh là số ca nhiễm thực tế và đường màu </w:t>
      </w:r>
      <w:r w:rsidR="0069448A">
        <w:t>đỏ</w:t>
      </w:r>
      <w:r>
        <w:t xml:space="preserve"> gạch đứt là số ca nhiễm dự đoán.</w:t>
      </w:r>
    </w:p>
    <w:p w14:paraId="0484C77F" w14:textId="77777777" w:rsidR="00E05C98" w:rsidRPr="00F31359" w:rsidRDefault="00E05C98" w:rsidP="0060532C">
      <w:pPr>
        <w:ind w:firstLine="357"/>
        <w:rPr>
          <w:i/>
          <w:szCs w:val="26"/>
        </w:rPr>
      </w:pPr>
      <w:r>
        <w:rPr>
          <w:szCs w:val="26"/>
        </w:rPr>
        <w:t xml:space="preserve">Thông số kĩ thuật (metric) của mô hình thuật toán </w:t>
      </w:r>
      <w:r w:rsidRPr="00850865">
        <w:t>Polynomial Regression</w:t>
      </w:r>
      <w:r>
        <w:t>:</w:t>
      </w:r>
    </w:p>
    <w:p w14:paraId="74E60E67" w14:textId="4BBA76A0" w:rsidR="00E05C98" w:rsidRDefault="00E05C98" w:rsidP="0060532C">
      <w:pPr>
        <w:pStyle w:val="ListParagraph"/>
        <w:numPr>
          <w:ilvl w:val="0"/>
          <w:numId w:val="51"/>
        </w:numPr>
        <w:contextualSpacing w:val="0"/>
      </w:pPr>
      <w:r>
        <w:t>Lỗi trung bình tuyệt đối (Mean Absolute Error): MAE=</w:t>
      </w:r>
      <w:r w:rsidR="001724C3" w:rsidRPr="001724C3">
        <w:t>88066.5</w:t>
      </w:r>
      <w:r w:rsidR="001724C3">
        <w:t>8</w:t>
      </w:r>
    </w:p>
    <w:p w14:paraId="38C37942" w14:textId="0723E40C" w:rsidR="00E05C98" w:rsidRDefault="00E05C98" w:rsidP="0060532C">
      <w:pPr>
        <w:pStyle w:val="ListParagraph"/>
        <w:numPr>
          <w:ilvl w:val="0"/>
          <w:numId w:val="51"/>
        </w:numPr>
        <w:contextualSpacing w:val="0"/>
      </w:pPr>
      <w:r>
        <w:t>Lỗi bình phương trung bình (Mean Squared Error): MSE=</w:t>
      </w:r>
      <w:r w:rsidR="001724C3" w:rsidRPr="001724C3">
        <w:t>12591878628</w:t>
      </w:r>
    </w:p>
    <w:p w14:paraId="3E0FABEC" w14:textId="5F6EF0D3" w:rsidR="00E05C98" w:rsidRDefault="00E05C98" w:rsidP="0060532C">
      <w:pPr>
        <w:pStyle w:val="ListParagraph"/>
        <w:numPr>
          <w:ilvl w:val="0"/>
          <w:numId w:val="51"/>
        </w:numPr>
        <w:contextualSpacing w:val="0"/>
      </w:pPr>
      <w:r>
        <w:t>R-Square=</w:t>
      </w:r>
      <w:r w:rsidR="00FC4C3D" w:rsidRPr="00FC4C3D">
        <w:t>0.905</w:t>
      </w:r>
    </w:p>
    <w:p w14:paraId="7A43597E" w14:textId="77777777" w:rsidR="00E05C98" w:rsidRDefault="00E05C98" w:rsidP="0060532C">
      <w:pPr>
        <w:pStyle w:val="ListParagraph"/>
        <w:numPr>
          <w:ilvl w:val="0"/>
          <w:numId w:val="51"/>
        </w:numPr>
        <w:contextualSpacing w:val="0"/>
      </w:pPr>
      <w:r>
        <w:t xml:space="preserve">Hệ số chặn: </w:t>
      </w:r>
      <w:r w:rsidRPr="004F5624">
        <w:t>intercept</w:t>
      </w:r>
      <w:r>
        <w:t>=0</w:t>
      </w:r>
    </w:p>
    <w:p w14:paraId="04CD3209" w14:textId="6C1FAC15" w:rsidR="00E05C98" w:rsidRDefault="00E05C98" w:rsidP="0060532C">
      <w:pPr>
        <w:pStyle w:val="ListParagraph"/>
        <w:numPr>
          <w:ilvl w:val="0"/>
          <w:numId w:val="51"/>
        </w:numPr>
        <w:contextualSpacing w:val="0"/>
      </w:pPr>
      <w:r>
        <w:t xml:space="preserve">Hệ số góc: </w:t>
      </w:r>
      <w:r w:rsidRPr="004F5624">
        <w:t>coefficients</w:t>
      </w:r>
      <w:r>
        <w:t>=(</w:t>
      </w:r>
      <w:r w:rsidR="00FC4C3D">
        <w:t>-1</w:t>
      </w:r>
      <w:r w:rsidRPr="005569BA">
        <w:t>.</w:t>
      </w:r>
      <w:r w:rsidR="00FC4C3D">
        <w:t>167</w:t>
      </w:r>
      <w:r w:rsidRPr="005569BA">
        <w:t>e</w:t>
      </w:r>
      <w:r w:rsidR="00FC4C3D">
        <w:rPr>
          <w:vertAlign w:val="superscript"/>
        </w:rPr>
        <w:t>+05</w:t>
      </w:r>
      <w:r>
        <w:t xml:space="preserve">, </w:t>
      </w:r>
      <w:r w:rsidR="00FC4C3D">
        <w:t>2.97</w:t>
      </w:r>
      <w:r w:rsidRPr="005569BA">
        <w:t>e</w:t>
      </w:r>
      <w:r w:rsidR="00FC4C3D">
        <w:rPr>
          <w:vertAlign w:val="superscript"/>
        </w:rPr>
        <w:t>+03</w:t>
      </w:r>
      <w:r>
        <w:t xml:space="preserve">, </w:t>
      </w:r>
      <w:r w:rsidR="00FC4C3D">
        <w:t>-1.508</w:t>
      </w:r>
      <w:r w:rsidRPr="005569BA">
        <w:t>e</w:t>
      </w:r>
      <w:r w:rsidR="00FC4C3D">
        <w:rPr>
          <w:vertAlign w:val="superscript"/>
        </w:rPr>
        <w:t>+01</w:t>
      </w:r>
      <w:r>
        <w:t xml:space="preserve">, </w:t>
      </w:r>
      <w:r w:rsidR="00FC4C3D">
        <w:t>1.99</w:t>
      </w:r>
      <w:r w:rsidRPr="005569BA">
        <w:t>e</w:t>
      </w:r>
      <w:r w:rsidR="00FC4C3D">
        <w:rPr>
          <w:vertAlign w:val="superscript"/>
        </w:rPr>
        <w:t>-02</w:t>
      </w:r>
      <w:r>
        <w:t>)</w:t>
      </w:r>
    </w:p>
    <w:p w14:paraId="4F052F1A" w14:textId="1123F08F" w:rsidR="00E05C98" w:rsidRPr="0060532C" w:rsidRDefault="00E05C98" w:rsidP="0060532C">
      <w:pPr>
        <w:pStyle w:val="ListParagraph"/>
        <w:numPr>
          <w:ilvl w:val="0"/>
          <w:numId w:val="53"/>
        </w:numPr>
        <w:contextualSpacing w:val="0"/>
      </w:pPr>
      <w:r>
        <w:t>y=f(x)=</w:t>
      </w:r>
      <w:r w:rsidRPr="00D00A8A">
        <w:t xml:space="preserve"> </w:t>
      </w:r>
      <w:r w:rsidR="00FC4C3D">
        <w:t>-1</w:t>
      </w:r>
      <w:r w:rsidR="00FC4C3D" w:rsidRPr="005569BA">
        <w:t>.</w:t>
      </w:r>
      <w:r w:rsidR="00FC4C3D">
        <w:t>167</w:t>
      </w:r>
      <w:r w:rsidR="00FC4C3D" w:rsidRPr="005569BA">
        <w:t>e</w:t>
      </w:r>
      <w:r w:rsidR="00FC4C3D">
        <w:rPr>
          <w:vertAlign w:val="superscript"/>
        </w:rPr>
        <w:t>+05</w:t>
      </w:r>
      <w:r w:rsidR="00FC4C3D">
        <w:t>+2.97</w:t>
      </w:r>
      <w:r w:rsidR="00FC4C3D" w:rsidRPr="005569BA">
        <w:t>e</w:t>
      </w:r>
      <w:r w:rsidR="00FC4C3D">
        <w:rPr>
          <w:vertAlign w:val="superscript"/>
        </w:rPr>
        <w:t>+03</w:t>
      </w:r>
      <w:r w:rsidRPr="00CE2390">
        <w:rPr>
          <w:i/>
          <w:szCs w:val="26"/>
        </w:rPr>
        <w:t>x</w:t>
      </w:r>
      <w:r w:rsidRPr="00CE2390">
        <w:rPr>
          <w:i/>
          <w:szCs w:val="26"/>
          <w:vertAlign w:val="subscript"/>
        </w:rPr>
        <w:t>1</w:t>
      </w:r>
      <w:r w:rsidR="001E4207">
        <w:t>-1.508</w:t>
      </w:r>
      <w:r w:rsidR="001E4207" w:rsidRPr="005569BA">
        <w:t>e</w:t>
      </w:r>
      <w:r w:rsidR="001E4207">
        <w:rPr>
          <w:vertAlign w:val="superscript"/>
        </w:rPr>
        <w:t>+01</w:t>
      </w:r>
      <w:r w:rsidRPr="00CE2390">
        <w:rPr>
          <w:i/>
          <w:szCs w:val="26"/>
        </w:rPr>
        <w:t>x</w:t>
      </w:r>
      <w:r w:rsidRPr="00CE2390">
        <w:rPr>
          <w:i/>
          <w:szCs w:val="26"/>
          <w:vertAlign w:val="subscript"/>
        </w:rPr>
        <w:t>1</w:t>
      </w:r>
      <w:r w:rsidRPr="00CE2390">
        <w:rPr>
          <w:i/>
          <w:szCs w:val="26"/>
          <w:vertAlign w:val="superscript"/>
        </w:rPr>
        <w:t>2</w:t>
      </w:r>
      <w:r w:rsidR="001E4207">
        <w:t>+1.99</w:t>
      </w:r>
      <w:r w:rsidR="001E4207" w:rsidRPr="005569BA">
        <w:t>e</w:t>
      </w:r>
      <w:r w:rsidR="001E4207">
        <w:rPr>
          <w:vertAlign w:val="superscript"/>
        </w:rPr>
        <w:t>-02</w:t>
      </w:r>
      <w:r w:rsidRPr="00CE2390">
        <w:rPr>
          <w:i/>
          <w:szCs w:val="26"/>
        </w:rPr>
        <w:t>x</w:t>
      </w:r>
      <w:r w:rsidRPr="00CE2390">
        <w:rPr>
          <w:i/>
          <w:szCs w:val="26"/>
          <w:vertAlign w:val="subscript"/>
        </w:rPr>
        <w:t>1</w:t>
      </w:r>
      <w:r>
        <w:rPr>
          <w:i/>
          <w:szCs w:val="26"/>
          <w:vertAlign w:val="superscript"/>
        </w:rPr>
        <w:t>3</w:t>
      </w:r>
    </w:p>
    <w:p w14:paraId="29AEB516" w14:textId="77777777" w:rsidR="0060532C" w:rsidRDefault="0060532C" w:rsidP="0060532C"/>
    <w:p w14:paraId="31C99A03" w14:textId="77777777" w:rsidR="0060532C" w:rsidRDefault="0060532C" w:rsidP="0060532C"/>
    <w:p w14:paraId="1E26235C" w14:textId="77777777" w:rsidR="0060532C" w:rsidRDefault="0060532C" w:rsidP="0060532C"/>
    <w:p w14:paraId="382731BA" w14:textId="77777777" w:rsidR="0060532C" w:rsidRPr="00475342" w:rsidRDefault="0060532C" w:rsidP="0060532C"/>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lastRenderedPageBreak/>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pPr>
        <w:pStyle w:val="Caption"/>
      </w:pPr>
      <w:bookmarkStart w:id="149" w:name="_Toc91889244"/>
      <w:r>
        <w:t xml:space="preserve">Bảng </w:t>
      </w:r>
      <w:r w:rsidR="00F4420D">
        <w:fldChar w:fldCharType="begin"/>
      </w:r>
      <w:r w:rsidR="00F4420D">
        <w:instrText xml:space="preserve"> STYLEREF 1 \s </w:instrText>
      </w:r>
      <w:r w:rsidR="00F4420D">
        <w:fldChar w:fldCharType="separate"/>
      </w:r>
      <w:r w:rsidR="00D24690">
        <w:rPr>
          <w:noProof/>
        </w:rPr>
        <w:t>4</w:t>
      </w:r>
      <w:r w:rsidR="00F4420D">
        <w:rPr>
          <w:noProof/>
        </w:rPr>
        <w:fldChar w:fldCharType="end"/>
      </w:r>
      <w:r>
        <w:noBreakHyphen/>
      </w:r>
      <w:r w:rsidR="00F4420D">
        <w:fldChar w:fldCharType="begin"/>
      </w:r>
      <w:r w:rsidR="00F4420D">
        <w:instrText xml:space="preserve"> SEQ Bảng \* ARABIC \s 1 </w:instrText>
      </w:r>
      <w:r w:rsidR="00F4420D">
        <w:fldChar w:fldCharType="separate"/>
      </w:r>
      <w:r w:rsidR="00D24690">
        <w:rPr>
          <w:noProof/>
        </w:rPr>
        <w:t>2</w:t>
      </w:r>
      <w:r w:rsidR="00F4420D">
        <w:rPr>
          <w:noProof/>
        </w:rPr>
        <w:fldChar w:fldCharType="end"/>
      </w:r>
      <w:r>
        <w:t xml:space="preserve">. </w:t>
      </w:r>
      <w:r w:rsidRPr="00CA48C4">
        <w:t>Bảng kết quả dự đoán số ca nhiễm của Việt Nam</w:t>
      </w:r>
      <w:bookmarkEnd w:id="149"/>
    </w:p>
    <w:p w14:paraId="279665BA" w14:textId="59DB26BC" w:rsidR="001F2007" w:rsidRDefault="002D4410" w:rsidP="00632925">
      <w:pPr>
        <w:ind w:firstLine="357"/>
      </w:pPr>
      <w:r>
        <w:t>Bảng 4-2</w:t>
      </w:r>
      <w:r w:rsidR="001F2007">
        <w:t xml:space="preserve"> là bảng kết quả dự đoán </w:t>
      </w:r>
      <w:r w:rsidR="00E43BAC">
        <w:t>sử dụng thuật toán</w:t>
      </w:r>
      <w:r w:rsidR="001F2007">
        <w:t xml:space="preserve"> </w:t>
      </w:r>
      <w:r w:rsidR="001F2007" w:rsidRPr="00850865">
        <w:t>Polynomial Regression</w:t>
      </w:r>
      <w:r w:rsidR="001F2007">
        <w:t>. Thời gian dự đoán là 30 ngày từ 30/12/2021 đến 28/01</w:t>
      </w:r>
      <w:r w:rsidR="001F2007" w:rsidRPr="009005FB">
        <w:t>/2022</w:t>
      </w:r>
      <w:r w:rsidR="003713DF">
        <w:t>.</w:t>
      </w:r>
      <w:r w:rsidR="006E6BD1">
        <w:t xml:space="preserve"> S</w:t>
      </w:r>
      <w:r w:rsidR="001F2007">
        <w:t xml:space="preserve">ố ca nhiễm dự đoán tăng từ </w:t>
      </w:r>
      <w:r w:rsidR="00B64796">
        <w:t>1.489</w:t>
      </w:r>
      <w:r w:rsidR="001F2007">
        <w:t xml:space="preserve"> triệu đến </w:t>
      </w:r>
      <w:r w:rsidR="00B64796">
        <w:t>1.847</w:t>
      </w:r>
      <w:r w:rsidR="001F2007">
        <w:t xml:space="preserve"> triệu với độ dao động </w:t>
      </w:r>
      <w:r w:rsidR="001F2007">
        <w:rPr>
          <w:rFonts w:ascii="Cambria Math" w:hAnsi="Cambria Math"/>
        </w:rPr>
        <w:t>∆</w:t>
      </w:r>
      <w:r w:rsidR="001F2007">
        <w:t>=</w:t>
      </w:r>
      <w:r w:rsidR="00B64796">
        <w:t>357.</w:t>
      </w:r>
      <w:r w:rsidR="00B64796" w:rsidRPr="00B64796">
        <w:t>936</w:t>
      </w:r>
      <w:r w:rsidR="001F2007">
        <w:t xml:space="preserve">, trung bình </w:t>
      </w:r>
      <w:r w:rsidR="00B64796" w:rsidRPr="00B64796">
        <w:t>11</w:t>
      </w:r>
      <w:r w:rsidR="00B64796">
        <w:t>.</w:t>
      </w:r>
      <w:r w:rsidR="00B64796" w:rsidRPr="00B64796">
        <w:t>931</w:t>
      </w:r>
      <w:r w:rsidR="00B64796">
        <w:t xml:space="preserve"> </w:t>
      </w:r>
      <w:r w:rsidR="001F2007">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50" w:name="_Toc92034066"/>
      <w:r>
        <w:lastRenderedPageBreak/>
        <w:t>KẾT LUẬN</w:t>
      </w:r>
      <w:bookmarkEnd w:id="150"/>
    </w:p>
    <w:p w14:paraId="5CA6BEDE" w14:textId="77777777" w:rsidR="00CE41B9" w:rsidRDefault="000B5908" w:rsidP="009167BB">
      <w:pPr>
        <w:pStyle w:val="Heading2"/>
      </w:pPr>
      <w:bookmarkStart w:id="151" w:name="_Toc92034067"/>
      <w:r>
        <w:t>Kết luận</w:t>
      </w:r>
      <w:bookmarkEnd w:id="151"/>
    </w:p>
    <w:p w14:paraId="455A2E36" w14:textId="48C1582F" w:rsidR="0032384E" w:rsidRDefault="0032384E" w:rsidP="00793F8E">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w:t>
      </w:r>
      <w:r w:rsidR="007C6C01">
        <w:t>tỷ</w:t>
      </w:r>
      <w:r w:rsidR="00893ECE">
        <w:t xml:space="preserve">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w:t>
      </w:r>
      <w:r w:rsidR="007C6C01">
        <w:t>tỷ</w:t>
      </w:r>
      <w:r w:rsidR="009B39FA">
        <w:t xml:space="preserve"> lệ tử vong của dịch COVID-19 so với các đại dịch khác là nhỏ hơn nhiều, khi mà </w:t>
      </w:r>
      <w:r w:rsidR="007C6C01">
        <w:t>tỷ</w:t>
      </w:r>
      <w:r w:rsidR="009B39FA">
        <w:t xml:space="preserve"> lệ tử vong chỉ 1.78% (so với dịch SARS-2003 có </w:t>
      </w:r>
      <w:r w:rsidR="007C6C01">
        <w:t>tỷ</w:t>
      </w:r>
      <w:r w:rsidR="009B39FA">
        <w:t xml:space="preserve"> lệ tử vong 10%, dịch MERS-2012 có </w:t>
      </w:r>
      <w:r w:rsidR="007C6C01">
        <w:t>tỷ</w:t>
      </w:r>
      <w:r w:rsidR="009B39FA">
        <w:t xml:space="preserve"> lệ tử vong 34.4%, dịch Ebola có </w:t>
      </w:r>
      <w:r w:rsidR="007C6C01">
        <w:t>tỷ</w:t>
      </w:r>
      <w:r w:rsidR="009B39FA">
        <w:t xml:space="preserve">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793F8E">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6BA8FABB" w:rsidR="008E0347" w:rsidRDefault="004C03C2" w:rsidP="00793F8E">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w:t>
      </w:r>
      <w:r w:rsidR="00141270">
        <w:t>ế giới, trong đó có Việt Nam. Tỷ</w:t>
      </w:r>
      <w:r w:rsidR="00467778">
        <w:t xml:space="preserve">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35B49CF9" w14:textId="47F6BF07" w:rsidR="002655DB" w:rsidRDefault="002655DB" w:rsidP="00793F8E">
      <w:pPr>
        <w:pStyle w:val="ListParagraph"/>
        <w:numPr>
          <w:ilvl w:val="0"/>
          <w:numId w:val="62"/>
        </w:numPr>
        <w:ind w:left="357" w:hanging="357"/>
        <w:contextualSpacing w:val="0"/>
      </w:pPr>
      <w:r>
        <w:lastRenderedPageBreak/>
        <w:t>Ưu điểm:</w:t>
      </w:r>
      <w:r w:rsidR="00E63C83">
        <w:t xml:space="preserve">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00FB6982" w14:textId="23ACAAEA" w:rsidR="002655DB" w:rsidRPr="0032384E" w:rsidRDefault="002655DB" w:rsidP="00793F8E">
      <w:pPr>
        <w:pStyle w:val="ListParagraph"/>
        <w:numPr>
          <w:ilvl w:val="0"/>
          <w:numId w:val="62"/>
        </w:numPr>
        <w:ind w:left="357" w:hanging="357"/>
        <w:contextualSpacing w:val="0"/>
      </w:pPr>
      <w:r>
        <w:t>Nhược điểm:</w:t>
      </w:r>
      <w:r w:rsidR="00E63C83">
        <w:t xml:space="preserve"> Do số lượng dữ liệu đầu vào không đủ lớn, dẫn đến sai số khiến cho kết quả dự đoán không được chính xác như mong đợi.</w:t>
      </w:r>
    </w:p>
    <w:p w14:paraId="10C87257" w14:textId="77777777" w:rsidR="00CD348E" w:rsidRDefault="000B5908" w:rsidP="009167BB">
      <w:pPr>
        <w:pStyle w:val="Heading2"/>
      </w:pPr>
      <w:bookmarkStart w:id="152" w:name="_Toc92034068"/>
      <w:r>
        <w:t>Hướng phát triển</w:t>
      </w:r>
      <w:bookmarkEnd w:id="152"/>
    </w:p>
    <w:p w14:paraId="71EF71FA" w14:textId="77777777" w:rsidR="00945FC3" w:rsidRDefault="00945FC3" w:rsidP="0060532C">
      <w:r>
        <w:t>Trong đề tài này, hướng phát triển của em là:</w:t>
      </w:r>
    </w:p>
    <w:p w14:paraId="0F01B9BF" w14:textId="00845DB8" w:rsidR="00945FC3" w:rsidRDefault="00945FC3" w:rsidP="0060532C">
      <w:pPr>
        <w:pStyle w:val="ListParagraph"/>
        <w:numPr>
          <w:ilvl w:val="0"/>
          <w:numId w:val="56"/>
        </w:numPr>
        <w:contextualSpacing w:val="0"/>
      </w:pPr>
      <w:r>
        <w:t>Sử dụng ngôn ngữ Python để tạo ra các báo cáo bằng file pdf.</w:t>
      </w:r>
    </w:p>
    <w:p w14:paraId="0BFF7930" w14:textId="298BCBF1" w:rsidR="00945FC3" w:rsidRDefault="00945FC3" w:rsidP="0060532C">
      <w:pPr>
        <w:pStyle w:val="ListParagraph"/>
        <w:numPr>
          <w:ilvl w:val="0"/>
          <w:numId w:val="56"/>
        </w:numPr>
        <w:contextualSpacing w:val="0"/>
      </w:pPr>
      <w:r>
        <w:t>Gửi email cho những người đã được cài đặt sẵn thông qua giao thức SMTP.</w:t>
      </w:r>
    </w:p>
    <w:p w14:paraId="710C0FC4" w14:textId="0A013D4D" w:rsidR="00945FC3" w:rsidRDefault="00945FC3" w:rsidP="0060532C">
      <w:pPr>
        <w:pStyle w:val="ListParagraph"/>
        <w:numPr>
          <w:ilvl w:val="0"/>
          <w:numId w:val="56"/>
        </w:numPr>
        <w:contextualSpacing w:val="0"/>
      </w:pPr>
      <w:r>
        <w:t>Sử dụng Power BI để tạo ra các Dashboard</w:t>
      </w:r>
      <w:r w:rsidR="00542EF3">
        <w:t xml:space="preserve"> tự động cập nhật.</w:t>
      </w:r>
    </w:p>
    <w:p w14:paraId="1E91F4A5" w14:textId="15F90F31" w:rsidR="00325402" w:rsidRPr="00945FC3" w:rsidRDefault="00325402" w:rsidP="0060532C">
      <w:pPr>
        <w:pStyle w:val="ListParagraph"/>
        <w:numPr>
          <w:ilvl w:val="0"/>
          <w:numId w:val="56"/>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53" w:name="_Toc318788589"/>
      <w:bookmarkStart w:id="154" w:name="_Toc319296757"/>
      <w:bookmarkStart w:id="155" w:name="_Toc319296805"/>
      <w:bookmarkStart w:id="156" w:name="_Toc319309211"/>
      <w:bookmarkStart w:id="157" w:name="_Toc319309319"/>
      <w:bookmarkStart w:id="158" w:name="_Toc319318788"/>
      <w:bookmarkStart w:id="159" w:name="_Toc319384937"/>
      <w:bookmarkStart w:id="160" w:name="_Toc319389081"/>
      <w:bookmarkStart w:id="161" w:name="_Toc319465923"/>
      <w:bookmarkStart w:id="162" w:name="_Toc319471851"/>
      <w:bookmarkStart w:id="163" w:name="_Toc319473436"/>
      <w:bookmarkStart w:id="164" w:name="_Toc319725911"/>
      <w:bookmarkStart w:id="165" w:name="_Toc319735980"/>
      <w:bookmarkStart w:id="166" w:name="_Toc92034069"/>
      <w:r>
        <w:lastRenderedPageBreak/>
        <w:t>TÀI LIỆU THAM KHẢO</w:t>
      </w:r>
      <w:bookmarkEnd w:id="166"/>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A402E76" w14:textId="77777777" w:rsidR="00B92073" w:rsidRDefault="00B92073" w:rsidP="00B92073">
      <w:pPr>
        <w:rPr>
          <w:color w:val="000000"/>
          <w:sz w:val="24"/>
          <w:szCs w:val="24"/>
        </w:rPr>
      </w:pPr>
      <w:r w:rsidRPr="00EF397A">
        <w:rPr>
          <w:color w:val="000000"/>
          <w:sz w:val="24"/>
          <w:szCs w:val="24"/>
        </w:rPr>
        <w:t xml:space="preserve">Bộ nông nghiệp &amp; PTNT (1996). </w:t>
      </w:r>
      <w:r w:rsidRPr="00EF397A">
        <w:rPr>
          <w:i/>
          <w:iCs/>
          <w:color w:val="000000"/>
          <w:sz w:val="24"/>
          <w:szCs w:val="24"/>
        </w:rPr>
        <w:t>Báo cáo tổng kết 5 năm (1992-1996) phát triển lúa lai</w:t>
      </w:r>
      <w:r w:rsidRPr="00EF397A">
        <w:rPr>
          <w:color w:val="000000"/>
          <w:sz w:val="24"/>
          <w:szCs w:val="24"/>
        </w:rPr>
        <w:t>.</w:t>
      </w:r>
      <w:r w:rsidRPr="00EF397A">
        <w:rPr>
          <w:color w:val="000000"/>
        </w:rPr>
        <w:br/>
      </w:r>
      <w:r w:rsidRPr="00EF397A">
        <w:rPr>
          <w:color w:val="000000"/>
          <w:sz w:val="24"/>
          <w:szCs w:val="24"/>
        </w:rPr>
        <w:t>Hà Nội, Việt Nam.</w:t>
      </w:r>
    </w:p>
    <w:p w14:paraId="0B434CCC" w14:textId="77777777" w:rsidR="00B92073" w:rsidRDefault="00B92073" w:rsidP="00B92073">
      <w:pPr>
        <w:rPr>
          <w:color w:val="000000"/>
          <w:sz w:val="24"/>
          <w:szCs w:val="24"/>
        </w:rPr>
      </w:pPr>
      <w:r w:rsidRPr="00EF397A">
        <w:rPr>
          <w:color w:val="000000"/>
          <w:sz w:val="24"/>
          <w:szCs w:val="24"/>
        </w:rPr>
        <w:t>Hương, N. T. L., &amp; Quân, T. T. (2017). Nhận thức của du khách về hình ảnh điểm đến du</w:t>
      </w:r>
      <w:r w:rsidRPr="00EF397A">
        <w:rPr>
          <w:color w:val="000000"/>
        </w:rPr>
        <w:br/>
      </w:r>
      <w:r w:rsidRPr="00EF397A">
        <w:rPr>
          <w:color w:val="000000"/>
          <w:sz w:val="24"/>
          <w:szCs w:val="24"/>
        </w:rPr>
        <w:t xml:space="preserve">lịch Huế. </w:t>
      </w:r>
      <w:r w:rsidRPr="00EF397A">
        <w:rPr>
          <w:i/>
          <w:iCs/>
          <w:color w:val="000000"/>
          <w:sz w:val="24"/>
          <w:szCs w:val="24"/>
        </w:rPr>
        <w:t>Tạp chí Khoa học Đại học Huế: Kinh tế và Phát triển, 126</w:t>
      </w:r>
      <w:r w:rsidRPr="00EF397A">
        <w:rPr>
          <w:color w:val="000000"/>
          <w:sz w:val="24"/>
          <w:szCs w:val="24"/>
        </w:rPr>
        <w:t>(5D), 79–94.</w:t>
      </w:r>
      <w:r w:rsidRPr="00EF397A">
        <w:rPr>
          <w:color w:val="000000"/>
        </w:rPr>
        <w:br/>
      </w:r>
      <w:r w:rsidRPr="00EF397A">
        <w:rPr>
          <w:color w:val="000000"/>
          <w:sz w:val="24"/>
          <w:szCs w:val="24"/>
        </w:rPr>
        <w:t>DOI: 10.26459/hueuni-jed.v126i5D.4555.</w:t>
      </w:r>
    </w:p>
    <w:p w14:paraId="2FE5DF30" w14:textId="77777777" w:rsidR="00B92073" w:rsidRDefault="00B92073" w:rsidP="00B92073">
      <w:pPr>
        <w:rPr>
          <w:color w:val="000000"/>
          <w:sz w:val="24"/>
          <w:szCs w:val="24"/>
        </w:rPr>
      </w:pPr>
      <w:r w:rsidRPr="00EF397A">
        <w:rPr>
          <w:color w:val="000000"/>
          <w:sz w:val="24"/>
          <w:szCs w:val="24"/>
        </w:rPr>
        <w:t xml:space="preserve">Mỹ, L. V. (2007). </w:t>
      </w:r>
      <w:r w:rsidRPr="00EF397A">
        <w:rPr>
          <w:i/>
          <w:iCs/>
          <w:color w:val="000000"/>
          <w:sz w:val="24"/>
          <w:szCs w:val="24"/>
        </w:rPr>
        <w:t xml:space="preserve">Ngoại giao Cộng hòa Nhân dân Trung Hoa 30 năm cải cách mở </w:t>
      </w:r>
      <w:proofErr w:type="gramStart"/>
      <w:r w:rsidRPr="00EF397A">
        <w:rPr>
          <w:i/>
          <w:iCs/>
          <w:color w:val="000000"/>
          <w:sz w:val="24"/>
          <w:szCs w:val="24"/>
        </w:rPr>
        <w:t>cửa</w:t>
      </w:r>
      <w:proofErr w:type="gramEnd"/>
      <w:r w:rsidRPr="00EF397A">
        <w:rPr>
          <w:i/>
          <w:iCs/>
          <w:color w:val="000000"/>
        </w:rPr>
        <w:br/>
      </w:r>
      <w:r w:rsidRPr="00EF397A">
        <w:rPr>
          <w:i/>
          <w:iCs/>
          <w:color w:val="000000"/>
          <w:sz w:val="24"/>
          <w:szCs w:val="24"/>
        </w:rPr>
        <w:t>(1978-2008)</w:t>
      </w:r>
      <w:r w:rsidRPr="00EF397A">
        <w:rPr>
          <w:color w:val="000000"/>
          <w:sz w:val="24"/>
          <w:szCs w:val="24"/>
        </w:rPr>
        <w:t>. Hà Nội, Việt Nam: Nxb Khoa học Xã hội.</w:t>
      </w:r>
    </w:p>
    <w:p w14:paraId="20B00D4E" w14:textId="77777777" w:rsidR="00B92073" w:rsidRDefault="00B92073" w:rsidP="00B92073">
      <w:pPr>
        <w:rPr>
          <w:color w:val="000000"/>
          <w:sz w:val="24"/>
          <w:szCs w:val="24"/>
        </w:rPr>
      </w:pPr>
      <w:r w:rsidRPr="00EF397A">
        <w:rPr>
          <w:color w:val="000000"/>
          <w:sz w:val="24"/>
          <w:szCs w:val="24"/>
        </w:rPr>
        <w:t>…</w:t>
      </w:r>
      <w:r w:rsidRPr="00EF397A">
        <w:rPr>
          <w:color w:val="000000"/>
        </w:rPr>
        <w:br/>
      </w:r>
      <w:r w:rsidRPr="00EF397A">
        <w:rPr>
          <w:color w:val="000000"/>
          <w:sz w:val="24"/>
          <w:szCs w:val="24"/>
        </w:rPr>
        <w:t xml:space="preserve">Trí, N. C. (2011). </w:t>
      </w:r>
      <w:r w:rsidRPr="00EF397A">
        <w:rPr>
          <w:i/>
          <w:iCs/>
          <w:color w:val="000000"/>
          <w:sz w:val="24"/>
          <w:szCs w:val="24"/>
        </w:rPr>
        <w:t>Nâng cao năng lực cạnh tranh của các doanh nghiệp du lịch thành phố</w:t>
      </w:r>
      <w:r w:rsidRPr="00EF397A">
        <w:rPr>
          <w:i/>
          <w:iCs/>
          <w:color w:val="000000"/>
        </w:rPr>
        <w:br/>
      </w:r>
      <w:r w:rsidRPr="00EF397A">
        <w:rPr>
          <w:i/>
          <w:iCs/>
          <w:color w:val="000000"/>
          <w:sz w:val="24"/>
          <w:szCs w:val="24"/>
        </w:rPr>
        <w:t xml:space="preserve">Hồ Chí Minh đến năm 2020 </w:t>
      </w:r>
      <w:r w:rsidRPr="00EF397A">
        <w:rPr>
          <w:color w:val="000000"/>
          <w:sz w:val="24"/>
          <w:szCs w:val="24"/>
        </w:rPr>
        <w:t>(Luận án Tiến sĩ kinh tế), Trường Đại học Kinh tế Tp</w:t>
      </w:r>
      <w:proofErr w:type="gramStart"/>
      <w:r w:rsidRPr="00EF397A">
        <w:rPr>
          <w:color w:val="000000"/>
          <w:sz w:val="24"/>
          <w:szCs w:val="24"/>
        </w:rPr>
        <w:t>.</w:t>
      </w:r>
      <w:proofErr w:type="gramEnd"/>
      <w:r w:rsidRPr="00EF397A">
        <w:rPr>
          <w:color w:val="000000"/>
        </w:rPr>
        <w:br/>
      </w:r>
      <w:r w:rsidRPr="00EF397A">
        <w:rPr>
          <w:color w:val="000000"/>
          <w:sz w:val="24"/>
          <w:szCs w:val="24"/>
        </w:rPr>
        <w:t>HCM, Việt Nam.</w:t>
      </w:r>
    </w:p>
    <w:p w14:paraId="1CFB2D26" w14:textId="77777777" w:rsidR="00B92073" w:rsidRDefault="00B92073" w:rsidP="00B92073">
      <w:pPr>
        <w:rPr>
          <w:color w:val="000000"/>
          <w:sz w:val="24"/>
          <w:szCs w:val="24"/>
        </w:rPr>
      </w:pPr>
      <w:r w:rsidRPr="00EF397A">
        <w:rPr>
          <w:color w:val="000000"/>
          <w:sz w:val="24"/>
          <w:szCs w:val="24"/>
        </w:rPr>
        <w:t xml:space="preserve">Tử, D. (2015). </w:t>
      </w:r>
      <w:r w:rsidRPr="00EF397A">
        <w:rPr>
          <w:i/>
          <w:iCs/>
          <w:color w:val="000000"/>
          <w:sz w:val="24"/>
          <w:szCs w:val="24"/>
        </w:rPr>
        <w:t>Nuôi tôm thẻ chân trắng trải bạt nền đáy</w:t>
      </w:r>
      <w:r w:rsidRPr="00EF397A">
        <w:rPr>
          <w:color w:val="000000"/>
          <w:sz w:val="24"/>
          <w:szCs w:val="24"/>
        </w:rPr>
        <w:t>. Truy cập 21/7/2016, từ</w:t>
      </w:r>
      <w:r w:rsidRPr="00EF397A">
        <w:rPr>
          <w:color w:val="000000"/>
        </w:rPr>
        <w:br/>
      </w:r>
      <w:hyperlink r:id="rId127" w:history="1">
        <w:r w:rsidRPr="00AC0E12">
          <w:rPr>
            <w:rStyle w:val="Hyperlink"/>
            <w:sz w:val="24"/>
            <w:szCs w:val="24"/>
          </w:rPr>
          <w:t>http://thuysanvietnam.com.vn/nuoi-tom-the-chan-trang-trai-bat-nen-day-article-6651.tsvn</w:t>
        </w:r>
      </w:hyperlink>
      <w:r w:rsidRPr="00EF397A">
        <w:rPr>
          <w:color w:val="000000"/>
          <w:sz w:val="24"/>
          <w:szCs w:val="24"/>
        </w:rPr>
        <w:t>.</w:t>
      </w:r>
    </w:p>
    <w:p w14:paraId="6AFFCD0A" w14:textId="77777777" w:rsidR="00B92073" w:rsidRDefault="00B92073" w:rsidP="00B92073">
      <w:pPr>
        <w:rPr>
          <w:b/>
          <w:bCs/>
          <w:color w:val="000000"/>
          <w:sz w:val="24"/>
          <w:szCs w:val="24"/>
        </w:rPr>
      </w:pPr>
      <w:r w:rsidRPr="00EF397A">
        <w:rPr>
          <w:b/>
          <w:bCs/>
          <w:color w:val="000000"/>
          <w:sz w:val="24"/>
          <w:szCs w:val="24"/>
        </w:rPr>
        <w:t>Tiếng Anh</w:t>
      </w:r>
    </w:p>
    <w:p w14:paraId="0C02E793" w14:textId="77777777" w:rsidR="00582F43" w:rsidRDefault="00582F43" w:rsidP="00582F43">
      <w:pPr>
        <w:pStyle w:val="Bibliography"/>
        <w:rPr>
          <w:noProof/>
          <w:sz w:val="24"/>
          <w:szCs w:val="24"/>
        </w:rPr>
      </w:pPr>
      <w:r>
        <w:rPr>
          <w:color w:val="000000"/>
          <w:sz w:val="24"/>
          <w:szCs w:val="24"/>
        </w:rPr>
        <w:fldChar w:fldCharType="begin"/>
      </w:r>
      <w:r>
        <w:rPr>
          <w:color w:val="000000"/>
          <w:sz w:val="24"/>
          <w:szCs w:val="24"/>
        </w:rPr>
        <w:instrText xml:space="preserve"> BIBLIOGRAPHY  \l 1033 </w:instrText>
      </w:r>
      <w:r>
        <w:rPr>
          <w:color w:val="000000"/>
          <w:sz w:val="24"/>
          <w:szCs w:val="24"/>
        </w:rPr>
        <w:fldChar w:fldCharType="separate"/>
      </w:r>
      <w:r>
        <w:rPr>
          <w:noProof/>
        </w:rPr>
        <w:t>Administration, D. o. (2006). Delivering Australian Government services: Managing multiple channels. Canberra, Australia: Author.</w:t>
      </w:r>
    </w:p>
    <w:p w14:paraId="667AB144" w14:textId="77777777" w:rsidR="00582F43" w:rsidRDefault="00582F43" w:rsidP="00582F43">
      <w:pPr>
        <w:pStyle w:val="Bibliography"/>
        <w:rPr>
          <w:noProof/>
        </w:rPr>
      </w:pPr>
      <w:r>
        <w:rPr>
          <w:noProof/>
        </w:rPr>
        <w:t xml:space="preserve">Dempsey, I. (2012). The use of individual education programs for children in Australian schools. </w:t>
      </w:r>
      <w:r>
        <w:rPr>
          <w:i/>
          <w:iCs/>
          <w:noProof/>
        </w:rPr>
        <w:t>Australasian Journal of Special Education, 36</w:t>
      </w:r>
      <w:r>
        <w:rPr>
          <w:noProof/>
        </w:rPr>
        <w:t>(1), 21-31. doi:10.1017/jse.2012.5</w:t>
      </w:r>
    </w:p>
    <w:p w14:paraId="0BEF66C2" w14:textId="77777777" w:rsidR="00582F43" w:rsidRDefault="00582F43" w:rsidP="00582F43">
      <w:pPr>
        <w:pStyle w:val="Bibliography"/>
        <w:rPr>
          <w:noProof/>
        </w:rPr>
      </w:pPr>
      <w:r>
        <w:rPr>
          <w:noProof/>
        </w:rPr>
        <w:t xml:space="preserve">Duddle, M. (2009). </w:t>
      </w:r>
      <w:r>
        <w:rPr>
          <w:i/>
          <w:iCs/>
          <w:noProof/>
        </w:rPr>
        <w:t>Intraprofessional relations in nursing: A case study.</w:t>
      </w:r>
      <w:r>
        <w:rPr>
          <w:noProof/>
        </w:rPr>
        <w:t xml:space="preserve"> University of Sydney. Sydney, Australia: University of Sydney.</w:t>
      </w:r>
    </w:p>
    <w:p w14:paraId="7A45C6E9" w14:textId="77777777" w:rsidR="00582F43" w:rsidRDefault="00582F43" w:rsidP="00582F43">
      <w:pPr>
        <w:pStyle w:val="Bibliography"/>
        <w:rPr>
          <w:noProof/>
        </w:rPr>
      </w:pPr>
      <w:r>
        <w:rPr>
          <w:noProof/>
        </w:rPr>
        <w:t xml:space="preserve">Richards, K. C. (1997). Views on globalization. In H. L. (Ed.), </w:t>
      </w:r>
      <w:r>
        <w:rPr>
          <w:i/>
          <w:iCs/>
          <w:noProof/>
        </w:rPr>
        <w:t>Australia in a global world</w:t>
      </w:r>
      <w:r>
        <w:rPr>
          <w:noProof/>
        </w:rPr>
        <w:t xml:space="preserve"> (pp. 29-43). Sydney, Australia: Century.</w:t>
      </w:r>
    </w:p>
    <w:p w14:paraId="61ECDFD0" w14:textId="77777777" w:rsidR="00582F43" w:rsidRDefault="00582F43" w:rsidP="00582F43">
      <w:pPr>
        <w:pStyle w:val="Bibliography"/>
        <w:rPr>
          <w:noProof/>
        </w:rPr>
      </w:pPr>
      <w:r>
        <w:rPr>
          <w:noProof/>
        </w:rPr>
        <w:t xml:space="preserve">Scheinin, P. (2009). Using student assessment to improve teaching and educational policy. In E. W. M. O'Keefe (Ed.), </w:t>
      </w:r>
      <w:r>
        <w:rPr>
          <w:i/>
          <w:iCs/>
          <w:noProof/>
        </w:rPr>
        <w:t>Assessment and student learning: Collecting, interpreting and using data to inform teaching</w:t>
      </w:r>
      <w:r>
        <w:rPr>
          <w:noProof/>
        </w:rPr>
        <w:t xml:space="preserve"> (pp. 12-14). Melbourne, Australia: Australian Council for Educational Research.</w:t>
      </w:r>
    </w:p>
    <w:p w14:paraId="5753227A" w14:textId="77777777" w:rsidR="00582F43" w:rsidRDefault="00582F43" w:rsidP="00582F43">
      <w:pPr>
        <w:pStyle w:val="Bibliography"/>
        <w:rPr>
          <w:noProof/>
        </w:rPr>
      </w:pPr>
      <w:r>
        <w:rPr>
          <w:noProof/>
        </w:rPr>
        <w:lastRenderedPageBreak/>
        <w:t xml:space="preserve">Simon, J. S. (2009). </w:t>
      </w:r>
      <w:r>
        <w:rPr>
          <w:i/>
          <w:iCs/>
          <w:noProof/>
        </w:rPr>
        <w:t>Price incentives and consumer payment behaviour.</w:t>
      </w:r>
      <w:r>
        <w:rPr>
          <w:noProof/>
        </w:rPr>
        <w:t xml:space="preserve"> Retrieved March 21, 2011, from Reserve Bank of Australia website: http://www.rba.gov.au/ PublicationsAndResearch/RDP/RDP2009-04.html</w:t>
      </w:r>
    </w:p>
    <w:p w14:paraId="2B5E7C16" w14:textId="77777777" w:rsidR="00582F43" w:rsidRDefault="00582F43" w:rsidP="00582F43">
      <w:pPr>
        <w:pStyle w:val="Bibliography"/>
        <w:rPr>
          <w:noProof/>
        </w:rPr>
      </w:pPr>
      <w:r>
        <w:rPr>
          <w:noProof/>
        </w:rPr>
        <w:t xml:space="preserve">Smith, R. (2010). </w:t>
      </w:r>
      <w:r>
        <w:rPr>
          <w:i/>
          <w:iCs/>
          <w:noProof/>
        </w:rPr>
        <w:t>Rethinking teacher education: Teacher education in the knowledge age.</w:t>
      </w:r>
      <w:r>
        <w:rPr>
          <w:noProof/>
        </w:rPr>
        <w:t xml:space="preserve"> Sydney, Australia: AACLM Press.</w:t>
      </w:r>
    </w:p>
    <w:p w14:paraId="1574EEAE" w14:textId="62CB22B2" w:rsidR="00582F43" w:rsidRDefault="00582F43" w:rsidP="00582F43">
      <w:pPr>
        <w:rPr>
          <w:color w:val="000000"/>
          <w:sz w:val="24"/>
          <w:szCs w:val="24"/>
        </w:rPr>
      </w:pPr>
      <w:r>
        <w:rPr>
          <w:color w:val="000000"/>
          <w:sz w:val="24"/>
          <w:szCs w:val="24"/>
        </w:rPr>
        <w:fldChar w:fldCharType="end"/>
      </w:r>
    </w:p>
    <w:p w14:paraId="58A21FA9" w14:textId="0B74963B" w:rsidR="00076056" w:rsidRDefault="00076056" w:rsidP="00582F43">
      <w:pPr>
        <w:pStyle w:val="Reference"/>
        <w:numPr>
          <w:ilvl w:val="0"/>
          <w:numId w:val="0"/>
        </w:numPr>
        <w:sectPr w:rsidR="00076056" w:rsidSect="0026226D">
          <w:headerReference w:type="default" r:id="rId128"/>
          <w:footerReference w:type="default" r:id="rId129"/>
          <w:footnotePr>
            <w:numRestart w:val="eachPage"/>
          </w:footnotePr>
          <w:pgSz w:w="11909" w:h="16834" w:code="9"/>
          <w:pgMar w:top="1985" w:right="1134" w:bottom="1701" w:left="1985" w:header="576" w:footer="0" w:gutter="0"/>
          <w:pgNumType w:start="1"/>
          <w:cols w:space="0"/>
        </w:sectPr>
      </w:pPr>
    </w:p>
    <w:p w14:paraId="5EA57F25" w14:textId="5F1D807E" w:rsidR="00106B8D" w:rsidRPr="00005C30" w:rsidRDefault="00E54F17" w:rsidP="00CF7F9E">
      <w:pPr>
        <w:pStyle w:val="Appendix"/>
        <w:numPr>
          <w:ilvl w:val="0"/>
          <w:numId w:val="13"/>
        </w:numPr>
      </w:pPr>
      <w:bookmarkStart w:id="167" w:name="_Toc92034070"/>
      <w:r>
        <w:lastRenderedPageBreak/>
        <w:t xml:space="preserve">MÃ NGUỒN </w:t>
      </w:r>
      <w:r w:rsidR="00407C76">
        <w:t>PYTHON</w:t>
      </w:r>
      <w:bookmarkEnd w:id="167"/>
    </w:p>
    <w:bookmarkEnd w:id="113"/>
    <w:bookmarkEnd w:id="114"/>
    <w:bookmarkEnd w:id="115"/>
    <w:bookmarkEnd w:id="153"/>
    <w:bookmarkEnd w:id="154"/>
    <w:bookmarkEnd w:id="155"/>
    <w:bookmarkEnd w:id="156"/>
    <w:bookmarkEnd w:id="157"/>
    <w:bookmarkEnd w:id="158"/>
    <w:bookmarkEnd w:id="159"/>
    <w:bookmarkEnd w:id="160"/>
    <w:bookmarkEnd w:id="161"/>
    <w:bookmarkEnd w:id="162"/>
    <w:bookmarkEnd w:id="163"/>
    <w:bookmarkEnd w:id="164"/>
    <w:bookmarkEnd w:id="165"/>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30"/>
      <w:footerReference w:type="default" r:id="rId13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B9D22" w14:textId="77777777" w:rsidR="00265778" w:rsidRDefault="00265778">
      <w:r>
        <w:separator/>
      </w:r>
    </w:p>
  </w:endnote>
  <w:endnote w:type="continuationSeparator" w:id="0">
    <w:p w14:paraId="73A94D17" w14:textId="77777777" w:rsidR="00265778" w:rsidRDefault="00265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6C1948" w:rsidRDefault="00265778">
        <w:pPr>
          <w:pStyle w:val="Footer"/>
          <w:jc w:val="center"/>
        </w:pPr>
      </w:p>
    </w:sdtContent>
  </w:sdt>
  <w:p w14:paraId="6296D35C" w14:textId="77777777" w:rsidR="006C1948" w:rsidRDefault="006C19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6C1948" w:rsidRDefault="006C1948">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141401">
          <w:rPr>
            <w:b w:val="0"/>
            <w:noProof/>
            <w:sz w:val="20"/>
          </w:rPr>
          <w:t>xiii</w:t>
        </w:r>
        <w:r w:rsidRPr="00181EE8">
          <w:rPr>
            <w:b w:val="0"/>
            <w:noProof/>
            <w:sz w:val="20"/>
          </w:rPr>
          <w:fldChar w:fldCharType="end"/>
        </w:r>
      </w:p>
    </w:sdtContent>
  </w:sdt>
  <w:p w14:paraId="7AF9BFD3" w14:textId="77777777" w:rsidR="006C1948" w:rsidRDefault="006C19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6C1948" w14:paraId="1BCCD013" w14:textId="77777777" w:rsidTr="00D318CC">
      <w:tc>
        <w:tcPr>
          <w:tcW w:w="5490" w:type="dxa"/>
          <w:shd w:val="clear" w:color="auto" w:fill="FFFFFF" w:themeFill="background1"/>
        </w:tcPr>
        <w:p w14:paraId="53F99B3F" w14:textId="6D85C51D" w:rsidR="006C1948" w:rsidRPr="00A22C32" w:rsidRDefault="006C1948"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6C1948" w:rsidRPr="0004782B" w:rsidRDefault="006C1948"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6C1948" w:rsidRDefault="006C1948" w:rsidP="00D318CC">
          <w:pPr>
            <w:pStyle w:val="Footer"/>
            <w:tabs>
              <w:tab w:val="clear" w:pos="4320"/>
            </w:tabs>
            <w:spacing w:line="240" w:lineRule="auto"/>
            <w:ind w:left="0" w:right="29"/>
            <w:rPr>
              <w:sz w:val="22"/>
              <w:szCs w:val="22"/>
            </w:rPr>
          </w:pPr>
        </w:p>
      </w:tc>
    </w:tr>
  </w:tbl>
  <w:p w14:paraId="39F5DF94" w14:textId="1C16094E" w:rsidR="006C1948" w:rsidRDefault="006C1948"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6C1948" w14:paraId="3C24BC90" w14:textId="77777777" w:rsidTr="00E91363">
      <w:tc>
        <w:tcPr>
          <w:tcW w:w="5490" w:type="dxa"/>
          <w:shd w:val="clear" w:color="auto" w:fill="FFFFFF" w:themeFill="background1"/>
        </w:tcPr>
        <w:p w14:paraId="6A749438" w14:textId="77777777" w:rsidR="006C1948" w:rsidRPr="0024181E" w:rsidRDefault="006C1948"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6C1948" w:rsidRPr="0004782B" w:rsidRDefault="006C1948"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6C1948" w:rsidRDefault="006C1948" w:rsidP="00B82B68">
          <w:pPr>
            <w:pStyle w:val="Footer"/>
            <w:tabs>
              <w:tab w:val="clear" w:pos="4320"/>
            </w:tabs>
            <w:spacing w:line="240" w:lineRule="auto"/>
            <w:ind w:left="0" w:right="29"/>
            <w:rPr>
              <w:sz w:val="22"/>
              <w:szCs w:val="22"/>
            </w:rPr>
          </w:pPr>
        </w:p>
      </w:tc>
    </w:tr>
  </w:tbl>
  <w:p w14:paraId="733A2C6D" w14:textId="77777777" w:rsidR="006C1948" w:rsidRDefault="006C1948"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E6709" w14:textId="77777777" w:rsidR="00265778" w:rsidRDefault="00265778">
      <w:r>
        <w:separator/>
      </w:r>
    </w:p>
  </w:footnote>
  <w:footnote w:type="continuationSeparator" w:id="0">
    <w:p w14:paraId="4156CE6D" w14:textId="77777777" w:rsidR="00265778" w:rsidRDefault="002657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6C1948" w:rsidRDefault="006C19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6C1948" w:rsidRPr="00E91363" w:rsidRDefault="006C1948"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6C1948" w:rsidRDefault="006C194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6C1948" w:rsidRPr="00A22C32" w:rsidRDefault="006C1948"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6C1948" w:rsidRPr="001A0B88" w:rsidRDefault="006C1948"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141401">
      <w:rPr>
        <w:rStyle w:val="PageNumber"/>
        <w:rFonts w:ascii="Times New Roman" w:hAnsi="Times New Roman" w:cs="Times New Roman"/>
        <w:noProof/>
        <w:sz w:val="22"/>
        <w:szCs w:val="22"/>
      </w:rPr>
      <w:t>57</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6C1948" w:rsidRDefault="006C1948"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6C1948" w:rsidRPr="001A0B88" w:rsidRDefault="006C1948"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141401">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44A35EF"/>
    <w:multiLevelType w:val="hybridMultilevel"/>
    <w:tmpl w:val="B78E7192"/>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8">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2">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4">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13915B5C"/>
    <w:multiLevelType w:val="hybridMultilevel"/>
    <w:tmpl w:val="52A8880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6">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1A736378"/>
    <w:multiLevelType w:val="hybridMultilevel"/>
    <w:tmpl w:val="6B423E3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4928E8"/>
    <w:multiLevelType w:val="hybridMultilevel"/>
    <w:tmpl w:val="0DE43BD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6">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FD9321B"/>
    <w:multiLevelType w:val="hybridMultilevel"/>
    <w:tmpl w:val="33521FD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1">
    <w:nsid w:val="440E0431"/>
    <w:multiLevelType w:val="hybridMultilevel"/>
    <w:tmpl w:val="3850AE2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4A42174F"/>
    <w:multiLevelType w:val="hybridMultilevel"/>
    <w:tmpl w:val="C08681F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1"/>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6"/>
  </w:num>
  <w:num w:numId="13">
    <w:abstractNumId w:val="40"/>
  </w:num>
  <w:num w:numId="14">
    <w:abstractNumId w:val="34"/>
  </w:num>
  <w:num w:numId="15">
    <w:abstractNumId w:val="3"/>
  </w:num>
  <w:num w:numId="16">
    <w:abstractNumId w:val="38"/>
  </w:num>
  <w:num w:numId="17">
    <w:abstractNumId w:val="54"/>
  </w:num>
  <w:num w:numId="18">
    <w:abstractNumId w:val="48"/>
  </w:num>
  <w:num w:numId="19">
    <w:abstractNumId w:val="45"/>
  </w:num>
  <w:num w:numId="20">
    <w:abstractNumId w:val="50"/>
  </w:num>
  <w:num w:numId="21">
    <w:abstractNumId w:val="1"/>
  </w:num>
  <w:num w:numId="22">
    <w:abstractNumId w:val="14"/>
  </w:num>
  <w:num w:numId="23">
    <w:abstractNumId w:val="21"/>
  </w:num>
  <w:num w:numId="24">
    <w:abstractNumId w:val="30"/>
  </w:num>
  <w:num w:numId="25">
    <w:abstractNumId w:val="2"/>
  </w:num>
  <w:num w:numId="26">
    <w:abstractNumId w:val="41"/>
  </w:num>
  <w:num w:numId="27">
    <w:abstractNumId w:val="47"/>
  </w:num>
  <w:num w:numId="28">
    <w:abstractNumId w:val="29"/>
  </w:num>
  <w:num w:numId="29">
    <w:abstractNumId w:val="26"/>
  </w:num>
  <w:num w:numId="30">
    <w:abstractNumId w:val="37"/>
  </w:num>
  <w:num w:numId="31">
    <w:abstractNumId w:val="4"/>
  </w:num>
  <w:num w:numId="32">
    <w:abstractNumId w:val="16"/>
  </w:num>
  <w:num w:numId="33">
    <w:abstractNumId w:val="22"/>
  </w:num>
  <w:num w:numId="34">
    <w:abstractNumId w:val="18"/>
  </w:num>
  <w:num w:numId="35">
    <w:abstractNumId w:val="33"/>
  </w:num>
  <w:num w:numId="36">
    <w:abstractNumId w:val="20"/>
  </w:num>
  <w:num w:numId="37">
    <w:abstractNumId w:val="32"/>
  </w:num>
  <w:num w:numId="38">
    <w:abstractNumId w:val="53"/>
  </w:num>
  <w:num w:numId="39">
    <w:abstractNumId w:val="56"/>
  </w:num>
  <w:num w:numId="40">
    <w:abstractNumId w:val="23"/>
  </w:num>
  <w:num w:numId="41">
    <w:abstractNumId w:val="36"/>
  </w:num>
  <w:num w:numId="42">
    <w:abstractNumId w:val="8"/>
  </w:num>
  <w:num w:numId="43">
    <w:abstractNumId w:val="28"/>
  </w:num>
  <w:num w:numId="44">
    <w:abstractNumId w:val="24"/>
  </w:num>
  <w:num w:numId="45">
    <w:abstractNumId w:val="39"/>
  </w:num>
  <w:num w:numId="46">
    <w:abstractNumId w:val="12"/>
  </w:num>
  <w:num w:numId="47">
    <w:abstractNumId w:val="55"/>
  </w:num>
  <w:num w:numId="48">
    <w:abstractNumId w:val="10"/>
  </w:num>
  <w:num w:numId="49">
    <w:abstractNumId w:val="43"/>
  </w:num>
  <w:num w:numId="50">
    <w:abstractNumId w:val="9"/>
  </w:num>
  <w:num w:numId="51">
    <w:abstractNumId w:val="51"/>
  </w:num>
  <w:num w:numId="52">
    <w:abstractNumId w:val="42"/>
  </w:num>
  <w:num w:numId="53">
    <w:abstractNumId w:val="35"/>
  </w:num>
  <w:num w:numId="54">
    <w:abstractNumId w:val="31"/>
  </w:num>
  <w:num w:numId="55">
    <w:abstractNumId w:val="46"/>
  </w:num>
  <w:num w:numId="56">
    <w:abstractNumId w:val="27"/>
  </w:num>
  <w:num w:numId="57">
    <w:abstractNumId w:val="17"/>
  </w:num>
  <w:num w:numId="58">
    <w:abstractNumId w:val="7"/>
  </w:num>
  <w:num w:numId="59">
    <w:abstractNumId w:val="25"/>
  </w:num>
  <w:num w:numId="60">
    <w:abstractNumId w:val="5"/>
  </w:num>
  <w:num w:numId="61">
    <w:abstractNumId w:val="49"/>
  </w:num>
  <w:num w:numId="62">
    <w:abstractNumId w:val="52"/>
  </w:num>
  <w:num w:numId="63">
    <w:abstractNumId w:val="15"/>
  </w:num>
  <w:num w:numId="64">
    <w:abstractNumId w:val="13"/>
  </w:num>
  <w:num w:numId="65">
    <w:abstractNumId w:val="1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1sDAzMTCyMDIBQiUdpeDU4uLM/DyQAsNaAP5cZBssAAAA"/>
  </w:docVars>
  <w:rsids>
    <w:rsidRoot w:val="009A578A"/>
    <w:rsid w:val="00002379"/>
    <w:rsid w:val="00002A75"/>
    <w:rsid w:val="00005105"/>
    <w:rsid w:val="00005C30"/>
    <w:rsid w:val="00007154"/>
    <w:rsid w:val="00007317"/>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4065"/>
    <w:rsid w:val="00036D50"/>
    <w:rsid w:val="0004196B"/>
    <w:rsid w:val="0004215D"/>
    <w:rsid w:val="00046EF9"/>
    <w:rsid w:val="0004782B"/>
    <w:rsid w:val="000505AD"/>
    <w:rsid w:val="00052658"/>
    <w:rsid w:val="00055B26"/>
    <w:rsid w:val="00062927"/>
    <w:rsid w:val="00064297"/>
    <w:rsid w:val="00065878"/>
    <w:rsid w:val="00067810"/>
    <w:rsid w:val="00067C71"/>
    <w:rsid w:val="00067ED8"/>
    <w:rsid w:val="00071013"/>
    <w:rsid w:val="00071C5F"/>
    <w:rsid w:val="00072C22"/>
    <w:rsid w:val="00075083"/>
    <w:rsid w:val="00076056"/>
    <w:rsid w:val="00081A27"/>
    <w:rsid w:val="000849BB"/>
    <w:rsid w:val="00084AC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57F"/>
    <w:rsid w:val="000F4C68"/>
    <w:rsid w:val="000F61E3"/>
    <w:rsid w:val="00103A5F"/>
    <w:rsid w:val="00104C5E"/>
    <w:rsid w:val="00105DFC"/>
    <w:rsid w:val="00105F04"/>
    <w:rsid w:val="00106B8D"/>
    <w:rsid w:val="00110AB2"/>
    <w:rsid w:val="00111E66"/>
    <w:rsid w:val="0011225A"/>
    <w:rsid w:val="00114886"/>
    <w:rsid w:val="00116814"/>
    <w:rsid w:val="00121454"/>
    <w:rsid w:val="00125C2C"/>
    <w:rsid w:val="001265E2"/>
    <w:rsid w:val="0012738D"/>
    <w:rsid w:val="00132351"/>
    <w:rsid w:val="001325D7"/>
    <w:rsid w:val="001333E0"/>
    <w:rsid w:val="001356E5"/>
    <w:rsid w:val="00140E04"/>
    <w:rsid w:val="00141270"/>
    <w:rsid w:val="00141401"/>
    <w:rsid w:val="0014452F"/>
    <w:rsid w:val="00144E28"/>
    <w:rsid w:val="00145CA8"/>
    <w:rsid w:val="001537A5"/>
    <w:rsid w:val="00154DCE"/>
    <w:rsid w:val="00155139"/>
    <w:rsid w:val="001559B5"/>
    <w:rsid w:val="00157F0A"/>
    <w:rsid w:val="00160AA9"/>
    <w:rsid w:val="0016269A"/>
    <w:rsid w:val="00162EED"/>
    <w:rsid w:val="00163545"/>
    <w:rsid w:val="001662DE"/>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56E61"/>
    <w:rsid w:val="002608C6"/>
    <w:rsid w:val="00261681"/>
    <w:rsid w:val="0026226D"/>
    <w:rsid w:val="00264B0A"/>
    <w:rsid w:val="00264C62"/>
    <w:rsid w:val="00265520"/>
    <w:rsid w:val="002655DB"/>
    <w:rsid w:val="00265778"/>
    <w:rsid w:val="00272B47"/>
    <w:rsid w:val="002759A4"/>
    <w:rsid w:val="00276E29"/>
    <w:rsid w:val="002802A6"/>
    <w:rsid w:val="00280F6C"/>
    <w:rsid w:val="00281B31"/>
    <w:rsid w:val="0029169A"/>
    <w:rsid w:val="00293A68"/>
    <w:rsid w:val="00295E4F"/>
    <w:rsid w:val="00297D22"/>
    <w:rsid w:val="002A08C2"/>
    <w:rsid w:val="002A2356"/>
    <w:rsid w:val="002A2A75"/>
    <w:rsid w:val="002A37B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410"/>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5402"/>
    <w:rsid w:val="00326952"/>
    <w:rsid w:val="00327AB0"/>
    <w:rsid w:val="00331845"/>
    <w:rsid w:val="003358C0"/>
    <w:rsid w:val="00341248"/>
    <w:rsid w:val="003440AD"/>
    <w:rsid w:val="00345D12"/>
    <w:rsid w:val="0035014E"/>
    <w:rsid w:val="00351698"/>
    <w:rsid w:val="00351CA9"/>
    <w:rsid w:val="00351D1D"/>
    <w:rsid w:val="00362BFB"/>
    <w:rsid w:val="00362C3E"/>
    <w:rsid w:val="003631CC"/>
    <w:rsid w:val="0036453D"/>
    <w:rsid w:val="003704F3"/>
    <w:rsid w:val="003713DF"/>
    <w:rsid w:val="00371CD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A429D"/>
    <w:rsid w:val="003B02EF"/>
    <w:rsid w:val="003B2F12"/>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87748"/>
    <w:rsid w:val="0049510D"/>
    <w:rsid w:val="00497AD9"/>
    <w:rsid w:val="004A020E"/>
    <w:rsid w:val="004A0EEC"/>
    <w:rsid w:val="004A158F"/>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72F"/>
    <w:rsid w:val="005052A8"/>
    <w:rsid w:val="00505DF6"/>
    <w:rsid w:val="005103D8"/>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5508"/>
    <w:rsid w:val="005D6C41"/>
    <w:rsid w:val="005D773E"/>
    <w:rsid w:val="005E156A"/>
    <w:rsid w:val="005E1F62"/>
    <w:rsid w:val="005E4AC4"/>
    <w:rsid w:val="005E5CD4"/>
    <w:rsid w:val="005E6631"/>
    <w:rsid w:val="005E66DD"/>
    <w:rsid w:val="005E74E5"/>
    <w:rsid w:val="005F0550"/>
    <w:rsid w:val="005F0ABE"/>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6BD1"/>
    <w:rsid w:val="006E7055"/>
    <w:rsid w:val="006E769E"/>
    <w:rsid w:val="006F2488"/>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4A1E"/>
    <w:rsid w:val="00764B2F"/>
    <w:rsid w:val="00765159"/>
    <w:rsid w:val="00766166"/>
    <w:rsid w:val="007668D7"/>
    <w:rsid w:val="0076743E"/>
    <w:rsid w:val="007706BD"/>
    <w:rsid w:val="007738A9"/>
    <w:rsid w:val="00776A9F"/>
    <w:rsid w:val="00780C7E"/>
    <w:rsid w:val="007817A3"/>
    <w:rsid w:val="0078193D"/>
    <w:rsid w:val="00782D63"/>
    <w:rsid w:val="00785D01"/>
    <w:rsid w:val="00793785"/>
    <w:rsid w:val="00793F8E"/>
    <w:rsid w:val="00794306"/>
    <w:rsid w:val="00794B11"/>
    <w:rsid w:val="00796359"/>
    <w:rsid w:val="0079651F"/>
    <w:rsid w:val="007A0985"/>
    <w:rsid w:val="007A5536"/>
    <w:rsid w:val="007A5823"/>
    <w:rsid w:val="007A73A4"/>
    <w:rsid w:val="007B46C4"/>
    <w:rsid w:val="007B6778"/>
    <w:rsid w:val="007C05AC"/>
    <w:rsid w:val="007C09A8"/>
    <w:rsid w:val="007C6894"/>
    <w:rsid w:val="007C69B5"/>
    <w:rsid w:val="007C6C01"/>
    <w:rsid w:val="007D10F0"/>
    <w:rsid w:val="007D12E7"/>
    <w:rsid w:val="007D1EB1"/>
    <w:rsid w:val="007D26A4"/>
    <w:rsid w:val="007D369E"/>
    <w:rsid w:val="007D37AF"/>
    <w:rsid w:val="007D3EF0"/>
    <w:rsid w:val="007D4C79"/>
    <w:rsid w:val="007E02D4"/>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77BA"/>
    <w:rsid w:val="00831B60"/>
    <w:rsid w:val="0083223F"/>
    <w:rsid w:val="00833E80"/>
    <w:rsid w:val="008368D3"/>
    <w:rsid w:val="00836D18"/>
    <w:rsid w:val="00836DCC"/>
    <w:rsid w:val="00842795"/>
    <w:rsid w:val="00845813"/>
    <w:rsid w:val="00850865"/>
    <w:rsid w:val="0085160C"/>
    <w:rsid w:val="00853A74"/>
    <w:rsid w:val="0085542A"/>
    <w:rsid w:val="00857003"/>
    <w:rsid w:val="008620A8"/>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D2E"/>
    <w:rsid w:val="00893336"/>
    <w:rsid w:val="00893ECE"/>
    <w:rsid w:val="0089558B"/>
    <w:rsid w:val="00895BAC"/>
    <w:rsid w:val="008960DB"/>
    <w:rsid w:val="008A3970"/>
    <w:rsid w:val="008A757D"/>
    <w:rsid w:val="008A75A5"/>
    <w:rsid w:val="008B2226"/>
    <w:rsid w:val="008B306F"/>
    <w:rsid w:val="008B5D63"/>
    <w:rsid w:val="008B5EB1"/>
    <w:rsid w:val="008B72A3"/>
    <w:rsid w:val="008B764C"/>
    <w:rsid w:val="008C29CF"/>
    <w:rsid w:val="008C31B8"/>
    <w:rsid w:val="008C629E"/>
    <w:rsid w:val="008C6A14"/>
    <w:rsid w:val="008D6244"/>
    <w:rsid w:val="008E0347"/>
    <w:rsid w:val="008E2CE8"/>
    <w:rsid w:val="008E35BC"/>
    <w:rsid w:val="008E5B1B"/>
    <w:rsid w:val="008E6D8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6C1B"/>
    <w:rsid w:val="0095731A"/>
    <w:rsid w:val="00957414"/>
    <w:rsid w:val="00961AEF"/>
    <w:rsid w:val="009645F7"/>
    <w:rsid w:val="00964A9D"/>
    <w:rsid w:val="00965159"/>
    <w:rsid w:val="00967E2E"/>
    <w:rsid w:val="00967F2C"/>
    <w:rsid w:val="00972925"/>
    <w:rsid w:val="00972CAF"/>
    <w:rsid w:val="0097347D"/>
    <w:rsid w:val="00973B7F"/>
    <w:rsid w:val="0097698D"/>
    <w:rsid w:val="009814A5"/>
    <w:rsid w:val="00983811"/>
    <w:rsid w:val="00990A3E"/>
    <w:rsid w:val="00991900"/>
    <w:rsid w:val="00991CB1"/>
    <w:rsid w:val="00994046"/>
    <w:rsid w:val="00994154"/>
    <w:rsid w:val="00997424"/>
    <w:rsid w:val="009A11F6"/>
    <w:rsid w:val="009A12BC"/>
    <w:rsid w:val="009A1956"/>
    <w:rsid w:val="009A317F"/>
    <w:rsid w:val="009A578A"/>
    <w:rsid w:val="009A7785"/>
    <w:rsid w:val="009A77EE"/>
    <w:rsid w:val="009B2EF3"/>
    <w:rsid w:val="009B39FA"/>
    <w:rsid w:val="009B47DF"/>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4345"/>
    <w:rsid w:val="009F5E68"/>
    <w:rsid w:val="009F6116"/>
    <w:rsid w:val="009F61A8"/>
    <w:rsid w:val="009F6251"/>
    <w:rsid w:val="009F76E0"/>
    <w:rsid w:val="00A0635F"/>
    <w:rsid w:val="00A113B0"/>
    <w:rsid w:val="00A16D27"/>
    <w:rsid w:val="00A22C32"/>
    <w:rsid w:val="00A25F1F"/>
    <w:rsid w:val="00A271FD"/>
    <w:rsid w:val="00A3278A"/>
    <w:rsid w:val="00A40D32"/>
    <w:rsid w:val="00A42F41"/>
    <w:rsid w:val="00A434EE"/>
    <w:rsid w:val="00A4465D"/>
    <w:rsid w:val="00A44F92"/>
    <w:rsid w:val="00A45C1C"/>
    <w:rsid w:val="00A45F10"/>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07E6"/>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65BA"/>
    <w:rsid w:val="00B56C44"/>
    <w:rsid w:val="00B60029"/>
    <w:rsid w:val="00B60DBD"/>
    <w:rsid w:val="00B613D3"/>
    <w:rsid w:val="00B616E6"/>
    <w:rsid w:val="00B6241C"/>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F1704"/>
    <w:rsid w:val="00BF5895"/>
    <w:rsid w:val="00C0025F"/>
    <w:rsid w:val="00C0362E"/>
    <w:rsid w:val="00C11F56"/>
    <w:rsid w:val="00C178C1"/>
    <w:rsid w:val="00C224BB"/>
    <w:rsid w:val="00C22730"/>
    <w:rsid w:val="00C26884"/>
    <w:rsid w:val="00C2751F"/>
    <w:rsid w:val="00C31179"/>
    <w:rsid w:val="00C31D95"/>
    <w:rsid w:val="00C34BDC"/>
    <w:rsid w:val="00C35405"/>
    <w:rsid w:val="00C36403"/>
    <w:rsid w:val="00C3660A"/>
    <w:rsid w:val="00C36DCE"/>
    <w:rsid w:val="00C37650"/>
    <w:rsid w:val="00C5288B"/>
    <w:rsid w:val="00C52B22"/>
    <w:rsid w:val="00C5400E"/>
    <w:rsid w:val="00C5682F"/>
    <w:rsid w:val="00C56ED3"/>
    <w:rsid w:val="00C57EEA"/>
    <w:rsid w:val="00C61A9A"/>
    <w:rsid w:val="00C62202"/>
    <w:rsid w:val="00C635A0"/>
    <w:rsid w:val="00C642F3"/>
    <w:rsid w:val="00C66A34"/>
    <w:rsid w:val="00C66D04"/>
    <w:rsid w:val="00C72F60"/>
    <w:rsid w:val="00C735D9"/>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20F5"/>
    <w:rsid w:val="00CC5105"/>
    <w:rsid w:val="00CD348E"/>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113DC"/>
    <w:rsid w:val="00D17E5B"/>
    <w:rsid w:val="00D20122"/>
    <w:rsid w:val="00D21728"/>
    <w:rsid w:val="00D24690"/>
    <w:rsid w:val="00D246F4"/>
    <w:rsid w:val="00D2754A"/>
    <w:rsid w:val="00D30D26"/>
    <w:rsid w:val="00D318CC"/>
    <w:rsid w:val="00D3386C"/>
    <w:rsid w:val="00D4057A"/>
    <w:rsid w:val="00D43CC2"/>
    <w:rsid w:val="00D442BD"/>
    <w:rsid w:val="00D47871"/>
    <w:rsid w:val="00D52233"/>
    <w:rsid w:val="00D52D10"/>
    <w:rsid w:val="00D52E78"/>
    <w:rsid w:val="00D60FB8"/>
    <w:rsid w:val="00D721FE"/>
    <w:rsid w:val="00D750B7"/>
    <w:rsid w:val="00D81E90"/>
    <w:rsid w:val="00D878EB"/>
    <w:rsid w:val="00D9305F"/>
    <w:rsid w:val="00D94757"/>
    <w:rsid w:val="00D97639"/>
    <w:rsid w:val="00DC0968"/>
    <w:rsid w:val="00DC2F79"/>
    <w:rsid w:val="00DC3789"/>
    <w:rsid w:val="00DC4157"/>
    <w:rsid w:val="00DC513B"/>
    <w:rsid w:val="00DC61C6"/>
    <w:rsid w:val="00DD31D8"/>
    <w:rsid w:val="00DD3377"/>
    <w:rsid w:val="00DD6E03"/>
    <w:rsid w:val="00DE033E"/>
    <w:rsid w:val="00DE06D9"/>
    <w:rsid w:val="00DE0F83"/>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DCD"/>
    <w:rsid w:val="00E3380C"/>
    <w:rsid w:val="00E35052"/>
    <w:rsid w:val="00E36447"/>
    <w:rsid w:val="00E372FE"/>
    <w:rsid w:val="00E436B1"/>
    <w:rsid w:val="00E43BAC"/>
    <w:rsid w:val="00E43EE2"/>
    <w:rsid w:val="00E45B78"/>
    <w:rsid w:val="00E50C29"/>
    <w:rsid w:val="00E535A1"/>
    <w:rsid w:val="00E53CA1"/>
    <w:rsid w:val="00E54F17"/>
    <w:rsid w:val="00E63BC5"/>
    <w:rsid w:val="00E63C83"/>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C7BB0"/>
    <w:rsid w:val="00ED11FC"/>
    <w:rsid w:val="00ED26BF"/>
    <w:rsid w:val="00ED35BE"/>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4A71"/>
    <w:rsid w:val="00F150B2"/>
    <w:rsid w:val="00F160C3"/>
    <w:rsid w:val="00F160EF"/>
    <w:rsid w:val="00F20481"/>
    <w:rsid w:val="00F21C9E"/>
    <w:rsid w:val="00F308FD"/>
    <w:rsid w:val="00F31359"/>
    <w:rsid w:val="00F32707"/>
    <w:rsid w:val="00F34A3B"/>
    <w:rsid w:val="00F36B19"/>
    <w:rsid w:val="00F37DC1"/>
    <w:rsid w:val="00F40C57"/>
    <w:rsid w:val="00F41C7C"/>
    <w:rsid w:val="00F4420D"/>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0FAB"/>
    <w:rsid w:val="00FD13FB"/>
    <w:rsid w:val="00FD55FF"/>
    <w:rsid w:val="00FD5607"/>
    <w:rsid w:val="00FD5963"/>
    <w:rsid w:val="00FE0363"/>
    <w:rsid w:val="00FE0B3B"/>
    <w:rsid w:val="00FE264D"/>
    <w:rsid w:val="00FE2778"/>
    <w:rsid w:val="00FE4287"/>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9.bin"/><Relationship Id="rId16" Type="http://schemas.openxmlformats.org/officeDocument/2006/relationships/image" Target="media/image4.jpg"/><Relationship Id="rId107" Type="http://schemas.openxmlformats.org/officeDocument/2006/relationships/image" Target="media/image76.wmf"/><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4.bin"/><Relationship Id="rId79" Type="http://schemas.openxmlformats.org/officeDocument/2006/relationships/image" Target="media/image61.wmf"/><Relationship Id="rId102" Type="http://schemas.openxmlformats.org/officeDocument/2006/relationships/image" Target="media/image73.png"/><Relationship Id="rId123" Type="http://schemas.openxmlformats.org/officeDocument/2006/relationships/image" Target="media/image86.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67.wmf"/><Relationship Id="rId95" Type="http://schemas.openxmlformats.org/officeDocument/2006/relationships/oleObject" Target="embeddings/oleObject14.bin"/><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oleObject" Target="embeddings/oleObject2.bin"/><Relationship Id="rId113" Type="http://schemas.openxmlformats.org/officeDocument/2006/relationships/image" Target="media/image79.png"/><Relationship Id="rId118" Type="http://schemas.openxmlformats.org/officeDocument/2006/relationships/image" Target="media/image82.png"/><Relationship Id="rId80" Type="http://schemas.openxmlformats.org/officeDocument/2006/relationships/oleObject" Target="embeddings/oleObject7.bin"/><Relationship Id="rId85" Type="http://schemas.openxmlformats.org/officeDocument/2006/relationships/image" Target="media/image64.wmf"/><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4.wmf"/><Relationship Id="rId108" Type="http://schemas.openxmlformats.org/officeDocument/2006/relationships/oleObject" Target="embeddings/oleObject20.bin"/><Relationship Id="rId124" Type="http://schemas.openxmlformats.org/officeDocument/2006/relationships/image" Target="media/image87.png"/><Relationship Id="rId129"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wmf"/><Relationship Id="rId91" Type="http://schemas.openxmlformats.org/officeDocument/2006/relationships/oleObject" Target="embeddings/oleObject12.bin"/><Relationship Id="rId96" Type="http://schemas.openxmlformats.org/officeDocument/2006/relationships/image" Target="media/image7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wmf"/><Relationship Id="rId119" Type="http://schemas.openxmlformats.org/officeDocument/2006/relationships/image" Target="media/image83.wmf"/><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2.wmf"/><Relationship Id="rId86" Type="http://schemas.openxmlformats.org/officeDocument/2006/relationships/oleObject" Target="embeddings/oleObject10.bin"/><Relationship Id="rId130" Type="http://schemas.openxmlformats.org/officeDocument/2006/relationships/header" Target="header5.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7.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oleObject" Target="embeddings/oleObject18.bin"/><Relationship Id="rId120" Type="http://schemas.openxmlformats.org/officeDocument/2006/relationships/oleObject" Target="embeddings/oleObject25.bin"/><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68.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wmf"/><Relationship Id="rId87" Type="http://schemas.openxmlformats.org/officeDocument/2006/relationships/image" Target="media/image65.wmf"/><Relationship Id="rId110" Type="http://schemas.openxmlformats.org/officeDocument/2006/relationships/oleObject" Target="embeddings/oleObject21.bin"/><Relationship Id="rId115" Type="http://schemas.openxmlformats.org/officeDocument/2006/relationships/oleObject" Target="embeddings/oleObject23.bin"/><Relationship Id="rId131" Type="http://schemas.openxmlformats.org/officeDocument/2006/relationships/footer" Target="footer4.xml"/><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wmf"/><Relationship Id="rId100" Type="http://schemas.openxmlformats.org/officeDocument/2006/relationships/image" Target="media/image72.wmf"/><Relationship Id="rId105" Type="http://schemas.openxmlformats.org/officeDocument/2006/relationships/image" Target="media/image75.wmf"/><Relationship Id="rId126"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71.wmf"/><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1.bin"/><Relationship Id="rId116" Type="http://schemas.openxmlformats.org/officeDocument/2006/relationships/image" Target="media/image81.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3.wmf"/><Relationship Id="rId88" Type="http://schemas.openxmlformats.org/officeDocument/2006/relationships/oleObject" Target="embeddings/oleObject11.bin"/><Relationship Id="rId111" Type="http://schemas.openxmlformats.org/officeDocument/2006/relationships/image" Target="media/image78.wmf"/><Relationship Id="rId132"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9.bin"/><Relationship Id="rId127" Type="http://schemas.openxmlformats.org/officeDocument/2006/relationships/hyperlink" Target="http://thuysanvietnam.com.vn/nuoi-tom-the-chan-trang-trai-bat-nen-day-article-6651.tsvn" TargetMode="Externa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wmf"/><Relationship Id="rId78" Type="http://schemas.openxmlformats.org/officeDocument/2006/relationships/oleObject" Target="embeddings/oleObject6.bin"/><Relationship Id="rId94" Type="http://schemas.openxmlformats.org/officeDocument/2006/relationships/image" Target="media/image6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wmf"/><Relationship Id="rId89" Type="http://schemas.openxmlformats.org/officeDocument/2006/relationships/image" Target="media/image66.png"/><Relationship Id="rId112" Type="http://schemas.openxmlformats.org/officeDocument/2006/relationships/oleObject" Target="embeddings/oleObject22.bin"/><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A40F5FCC-C557-41A8-AA40-A0DF2DBFA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141</TotalTime>
  <Pages>82</Pages>
  <Words>12535</Words>
  <Characters>71454</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83822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67</cp:revision>
  <cp:lastPrinted>1899-12-31T17:00:00Z</cp:lastPrinted>
  <dcterms:created xsi:type="dcterms:W3CDTF">2022-01-01T17:19:00Z</dcterms:created>
  <dcterms:modified xsi:type="dcterms:W3CDTF">2022-01-02T10:20:00Z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