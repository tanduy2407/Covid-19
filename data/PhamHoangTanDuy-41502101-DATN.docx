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7B79BEA9" w14:textId="77777777" w:rsidR="00FE0B3B" w:rsidRPr="0029169A" w:rsidRDefault="00FE0B3B" w:rsidP="00FE0B3B">
      <w:pPr>
        <w:jc w:val="center"/>
        <w:rPr>
          <w:b/>
          <w:bCs/>
          <w:sz w:val="32"/>
          <w:szCs w:val="32"/>
        </w:rPr>
      </w:pPr>
      <w:r w:rsidRPr="0029169A">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29169A">
      <w:pPr>
        <w:spacing w:before="71"/>
        <w:outlineLvl w:val="0"/>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536FD3F4" w14:textId="49DCFD8D" w:rsidR="00E91363" w:rsidRDefault="00E91363">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1A52B598" w14:textId="77777777" w:rsidR="00E91363" w:rsidRDefault="00E91363" w:rsidP="00FE0B3B">
      <w:pPr>
        <w:overflowPunct/>
        <w:autoSpaceDE/>
        <w:autoSpaceDN/>
        <w:adjustRightInd/>
        <w:spacing w:line="240" w:lineRule="auto"/>
        <w:textAlignment w:val="auto"/>
        <w:rPr>
          <w:rFonts w:ascii="Arial" w:hAnsi="Arial" w:cs="Arial"/>
          <w:szCs w:val="26"/>
        </w:rPr>
      </w:pPr>
    </w:p>
    <w:p w14:paraId="02366D2D" w14:textId="77777777" w:rsidR="00007154" w:rsidRDefault="00A90214" w:rsidP="00E91363">
      <w:pPr>
        <w:overflowPunct/>
        <w:autoSpaceDE/>
        <w:autoSpaceDN/>
        <w:adjustRightInd/>
        <w:jc w:val="center"/>
        <w:textAlignment w:val="auto"/>
        <w:rPr>
          <w:b/>
          <w:bCs/>
          <w:sz w:val="32"/>
          <w:szCs w:val="32"/>
        </w:rPr>
      </w:pPr>
      <w:r>
        <w:rPr>
          <w:b/>
          <w:bCs/>
          <w:sz w:val="32"/>
          <w:szCs w:val="32"/>
        </w:rPr>
        <w:t>UPDATE DAILY COVID-19 DATA</w:t>
      </w:r>
      <w:r w:rsidR="00351CA9">
        <w:rPr>
          <w:b/>
          <w:bCs/>
          <w:sz w:val="32"/>
          <w:szCs w:val="32"/>
        </w:rPr>
        <w:t xml:space="preserve">, LƯU TRỮ </w:t>
      </w:r>
    </w:p>
    <w:p w14:paraId="02BE5B4B" w14:textId="7D070B0B"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57FDF99B" w14:textId="067AADEF" w:rsidR="00E91363" w:rsidRDefault="00A90214" w:rsidP="00007154">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w:t>
      </w:r>
      <w:r w:rsidR="00E73F53">
        <w:rPr>
          <w:szCs w:val="26"/>
        </w:rPr>
        <w:t>khă</w:t>
      </w:r>
      <w:r>
        <w:rPr>
          <w:szCs w:val="26"/>
        </w:rPr>
        <w:t xml:space="preserve">n và </w:t>
      </w:r>
      <w:r w:rsidR="00E73F53">
        <w:rPr>
          <w:szCs w:val="26"/>
        </w:rPr>
        <w:t>ảnh hưởng tiêu cực đến nền kinh tế toàn cầu và ở Việt Nam nên em quyết định sử dụng sự kiện này để làm đề tài nghiên cứu cho Đồ án Tổng hợp của em cho HK1 năm học 2021-2022.</w:t>
      </w:r>
      <w:r w:rsidR="00E91363">
        <w:rPr>
          <w:szCs w:val="26"/>
        </w:rPr>
        <w:t xml:space="preserve"> </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1640E9C4" w14:textId="77777777" w:rsidR="008E7FE7" w:rsidRDefault="00662AA5">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"1-3" </w:instrText>
      </w:r>
      <w:r>
        <w:rPr>
          <w:b w:val="0"/>
          <w:bCs w:val="0"/>
          <w:i/>
          <w:iCs/>
          <w:caps w:val="0"/>
        </w:rPr>
        <w:fldChar w:fldCharType="separate"/>
      </w:r>
      <w:bookmarkStart w:id="1" w:name="_GoBack"/>
      <w:bookmarkEnd w:id="1"/>
      <w:r w:rsidR="008E7FE7">
        <w:rPr>
          <w:noProof/>
        </w:rPr>
        <w:t>DANH MỤC HÌNH VẼ</w:t>
      </w:r>
      <w:r w:rsidR="008E7FE7">
        <w:rPr>
          <w:noProof/>
        </w:rPr>
        <w:tab/>
      </w:r>
      <w:r w:rsidR="008E7FE7">
        <w:rPr>
          <w:noProof/>
        </w:rPr>
        <w:fldChar w:fldCharType="begin"/>
      </w:r>
      <w:r w:rsidR="008E7FE7">
        <w:rPr>
          <w:noProof/>
        </w:rPr>
        <w:instrText xml:space="preserve"> PAGEREF _Toc92038109 \h </w:instrText>
      </w:r>
      <w:r w:rsidR="008E7FE7">
        <w:rPr>
          <w:noProof/>
        </w:rPr>
      </w:r>
      <w:r w:rsidR="008E7FE7">
        <w:rPr>
          <w:noProof/>
        </w:rPr>
        <w:fldChar w:fldCharType="separate"/>
      </w:r>
      <w:r w:rsidR="008E7FE7">
        <w:rPr>
          <w:noProof/>
        </w:rPr>
        <w:t>xiii</w:t>
      </w:r>
      <w:r w:rsidR="008E7FE7">
        <w:rPr>
          <w:noProof/>
        </w:rPr>
        <w:fldChar w:fldCharType="end"/>
      </w:r>
    </w:p>
    <w:p w14:paraId="5354CA56" w14:textId="77777777" w:rsidR="008E7FE7" w:rsidRDefault="008E7FE7">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_Toc92038110 \h </w:instrText>
      </w:r>
      <w:r>
        <w:rPr>
          <w:noProof/>
        </w:rPr>
      </w:r>
      <w:r>
        <w:rPr>
          <w:noProof/>
        </w:rPr>
        <w:fldChar w:fldCharType="separate"/>
      </w:r>
      <w:r>
        <w:rPr>
          <w:noProof/>
        </w:rPr>
        <w:t>xvi</w:t>
      </w:r>
      <w:r>
        <w:rPr>
          <w:noProof/>
        </w:rPr>
        <w:fldChar w:fldCharType="end"/>
      </w:r>
    </w:p>
    <w:p w14:paraId="76E31FAD" w14:textId="77777777" w:rsidR="008E7FE7" w:rsidRDefault="008E7FE7">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_Toc92038111 \h </w:instrText>
      </w:r>
      <w:r>
        <w:rPr>
          <w:noProof/>
        </w:rPr>
      </w:r>
      <w:r>
        <w:rPr>
          <w:noProof/>
        </w:rPr>
        <w:fldChar w:fldCharType="separate"/>
      </w:r>
      <w:r>
        <w:rPr>
          <w:noProof/>
        </w:rPr>
        <w:t>xvii</w:t>
      </w:r>
      <w:r>
        <w:rPr>
          <w:noProof/>
        </w:rPr>
        <w:fldChar w:fldCharType="end"/>
      </w:r>
    </w:p>
    <w:p w14:paraId="02433945" w14:textId="77777777" w:rsidR="008E7FE7" w:rsidRDefault="008E7FE7">
      <w:pPr>
        <w:pStyle w:val="TOC1"/>
        <w:rPr>
          <w:rFonts w:asciiTheme="minorHAnsi" w:eastAsiaTheme="minorEastAsia" w:hAnsiTheme="minorHAnsi" w:cstheme="minorBidi"/>
          <w:b w:val="0"/>
          <w:bCs w:val="0"/>
          <w:caps w:val="0"/>
          <w:noProof/>
          <w:sz w:val="22"/>
          <w:szCs w:val="22"/>
          <w:lang w:val="vi-VN" w:eastAsia="vi-VN"/>
        </w:rPr>
      </w:pPr>
      <w:r w:rsidRPr="000E2C06">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_Toc92038112 \h </w:instrText>
      </w:r>
      <w:r>
        <w:rPr>
          <w:noProof/>
        </w:rPr>
      </w:r>
      <w:r>
        <w:rPr>
          <w:noProof/>
        </w:rPr>
        <w:fldChar w:fldCharType="separate"/>
      </w:r>
      <w:r>
        <w:rPr>
          <w:noProof/>
        </w:rPr>
        <w:t>1</w:t>
      </w:r>
      <w:r>
        <w:rPr>
          <w:noProof/>
        </w:rPr>
        <w:fldChar w:fldCharType="end"/>
      </w:r>
    </w:p>
    <w:p w14:paraId="67F8C4A3"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_Toc92038113 \h </w:instrText>
      </w:r>
      <w:r>
        <w:rPr>
          <w:noProof/>
        </w:rPr>
      </w:r>
      <w:r>
        <w:rPr>
          <w:noProof/>
        </w:rPr>
        <w:fldChar w:fldCharType="separate"/>
      </w:r>
      <w:r>
        <w:rPr>
          <w:noProof/>
        </w:rPr>
        <w:t>1</w:t>
      </w:r>
      <w:r>
        <w:rPr>
          <w:noProof/>
        </w:rPr>
        <w:fldChar w:fldCharType="end"/>
      </w:r>
    </w:p>
    <w:p w14:paraId="4D9C8060"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_Toc92038114 \h </w:instrText>
      </w:r>
      <w:r>
        <w:rPr>
          <w:noProof/>
        </w:rPr>
      </w:r>
      <w:r>
        <w:rPr>
          <w:noProof/>
        </w:rPr>
        <w:fldChar w:fldCharType="separate"/>
      </w:r>
      <w:r>
        <w:rPr>
          <w:noProof/>
        </w:rPr>
        <w:t>1</w:t>
      </w:r>
      <w:r>
        <w:rPr>
          <w:noProof/>
        </w:rPr>
        <w:fldChar w:fldCharType="end"/>
      </w:r>
    </w:p>
    <w:p w14:paraId="07F5C795"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_Toc92038115 \h </w:instrText>
      </w:r>
      <w:r>
        <w:rPr>
          <w:noProof/>
        </w:rPr>
      </w:r>
      <w:r>
        <w:rPr>
          <w:noProof/>
        </w:rPr>
        <w:fldChar w:fldCharType="separate"/>
      </w:r>
      <w:r>
        <w:rPr>
          <w:noProof/>
        </w:rPr>
        <w:t>2</w:t>
      </w:r>
      <w:r>
        <w:rPr>
          <w:noProof/>
        </w:rPr>
        <w:fldChar w:fldCharType="end"/>
      </w:r>
    </w:p>
    <w:p w14:paraId="7AF65766"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_Toc92038116 \h </w:instrText>
      </w:r>
      <w:r>
        <w:rPr>
          <w:noProof/>
        </w:rPr>
      </w:r>
      <w:r>
        <w:rPr>
          <w:noProof/>
        </w:rPr>
        <w:fldChar w:fldCharType="separate"/>
      </w:r>
      <w:r>
        <w:rPr>
          <w:noProof/>
        </w:rPr>
        <w:t>3</w:t>
      </w:r>
      <w:r>
        <w:rPr>
          <w:noProof/>
        </w:rPr>
        <w:fldChar w:fldCharType="end"/>
      </w:r>
    </w:p>
    <w:p w14:paraId="5783CDB4"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_Toc92038117 \h </w:instrText>
      </w:r>
      <w:r>
        <w:rPr>
          <w:noProof/>
        </w:rPr>
      </w:r>
      <w:r>
        <w:rPr>
          <w:noProof/>
        </w:rPr>
        <w:fldChar w:fldCharType="separate"/>
      </w:r>
      <w:r>
        <w:rPr>
          <w:noProof/>
        </w:rPr>
        <w:t>3</w:t>
      </w:r>
      <w:r>
        <w:rPr>
          <w:noProof/>
        </w:rPr>
        <w:fldChar w:fldCharType="end"/>
      </w:r>
    </w:p>
    <w:p w14:paraId="767750B9"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_Toc92038118 \h </w:instrText>
      </w:r>
      <w:r>
        <w:rPr>
          <w:noProof/>
        </w:rPr>
      </w:r>
      <w:r>
        <w:rPr>
          <w:noProof/>
        </w:rPr>
        <w:fldChar w:fldCharType="separate"/>
      </w:r>
      <w:r>
        <w:rPr>
          <w:noProof/>
        </w:rPr>
        <w:t>3</w:t>
      </w:r>
      <w:r>
        <w:rPr>
          <w:noProof/>
        </w:rPr>
        <w:fldChar w:fldCharType="end"/>
      </w:r>
    </w:p>
    <w:p w14:paraId="5A60BD58" w14:textId="77777777" w:rsidR="008E7FE7" w:rsidRDefault="008E7FE7">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_Toc92038119 \h </w:instrText>
      </w:r>
      <w:r>
        <w:rPr>
          <w:noProof/>
        </w:rPr>
      </w:r>
      <w:r>
        <w:rPr>
          <w:noProof/>
        </w:rPr>
        <w:fldChar w:fldCharType="separate"/>
      </w:r>
      <w:r>
        <w:rPr>
          <w:noProof/>
        </w:rPr>
        <w:t>4</w:t>
      </w:r>
      <w:r>
        <w:rPr>
          <w:noProof/>
        </w:rPr>
        <w:fldChar w:fldCharType="end"/>
      </w:r>
    </w:p>
    <w:p w14:paraId="4C4CC7CA"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_Toc92038120 \h </w:instrText>
      </w:r>
      <w:r>
        <w:rPr>
          <w:noProof/>
        </w:rPr>
      </w:r>
      <w:r>
        <w:rPr>
          <w:noProof/>
        </w:rPr>
        <w:fldChar w:fldCharType="separate"/>
      </w:r>
      <w:r>
        <w:rPr>
          <w:noProof/>
        </w:rPr>
        <w:t>4</w:t>
      </w:r>
      <w:r>
        <w:rPr>
          <w:noProof/>
        </w:rPr>
        <w:fldChar w:fldCharType="end"/>
      </w:r>
    </w:p>
    <w:p w14:paraId="38995CA9"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_Toc92038121 \h </w:instrText>
      </w:r>
      <w:r>
        <w:rPr>
          <w:noProof/>
        </w:rPr>
      </w:r>
      <w:r>
        <w:rPr>
          <w:noProof/>
        </w:rPr>
        <w:fldChar w:fldCharType="separate"/>
      </w:r>
      <w:r>
        <w:rPr>
          <w:noProof/>
        </w:rPr>
        <w:t>4</w:t>
      </w:r>
      <w:r>
        <w:rPr>
          <w:noProof/>
        </w:rPr>
        <w:fldChar w:fldCharType="end"/>
      </w:r>
    </w:p>
    <w:p w14:paraId="6E8495C9"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_Toc92038122 \h </w:instrText>
      </w:r>
      <w:r>
        <w:rPr>
          <w:noProof/>
        </w:rPr>
      </w:r>
      <w:r>
        <w:rPr>
          <w:noProof/>
        </w:rPr>
        <w:fldChar w:fldCharType="separate"/>
      </w:r>
      <w:r>
        <w:rPr>
          <w:noProof/>
        </w:rPr>
        <w:t>7</w:t>
      </w:r>
      <w:r>
        <w:rPr>
          <w:noProof/>
        </w:rPr>
        <w:fldChar w:fldCharType="end"/>
      </w:r>
    </w:p>
    <w:p w14:paraId="6F732A6A"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_Toc92038123 \h </w:instrText>
      </w:r>
      <w:r>
        <w:rPr>
          <w:noProof/>
        </w:rPr>
      </w:r>
      <w:r>
        <w:rPr>
          <w:noProof/>
        </w:rPr>
        <w:fldChar w:fldCharType="separate"/>
      </w:r>
      <w:r>
        <w:rPr>
          <w:noProof/>
        </w:rPr>
        <w:t>8</w:t>
      </w:r>
      <w:r>
        <w:rPr>
          <w:noProof/>
        </w:rPr>
        <w:fldChar w:fldCharType="end"/>
      </w:r>
    </w:p>
    <w:p w14:paraId="302F2204"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_Toc92038124 \h </w:instrText>
      </w:r>
      <w:r>
        <w:rPr>
          <w:noProof/>
        </w:rPr>
      </w:r>
      <w:r>
        <w:rPr>
          <w:noProof/>
        </w:rPr>
        <w:fldChar w:fldCharType="separate"/>
      </w:r>
      <w:r>
        <w:rPr>
          <w:noProof/>
        </w:rPr>
        <w:t>8</w:t>
      </w:r>
      <w:r>
        <w:rPr>
          <w:noProof/>
        </w:rPr>
        <w:fldChar w:fldCharType="end"/>
      </w:r>
    </w:p>
    <w:p w14:paraId="1B38B086"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_Toc92038125 \h </w:instrText>
      </w:r>
      <w:r>
        <w:rPr>
          <w:noProof/>
        </w:rPr>
      </w:r>
      <w:r>
        <w:rPr>
          <w:noProof/>
        </w:rPr>
        <w:fldChar w:fldCharType="separate"/>
      </w:r>
      <w:r>
        <w:rPr>
          <w:noProof/>
        </w:rPr>
        <w:t>10</w:t>
      </w:r>
      <w:r>
        <w:rPr>
          <w:noProof/>
        </w:rPr>
        <w:fldChar w:fldCharType="end"/>
      </w:r>
    </w:p>
    <w:p w14:paraId="68D8B994"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_Toc92038126 \h </w:instrText>
      </w:r>
      <w:r>
        <w:rPr>
          <w:noProof/>
        </w:rPr>
      </w:r>
      <w:r>
        <w:rPr>
          <w:noProof/>
        </w:rPr>
        <w:fldChar w:fldCharType="separate"/>
      </w:r>
      <w:r>
        <w:rPr>
          <w:noProof/>
        </w:rPr>
        <w:t>12</w:t>
      </w:r>
      <w:r>
        <w:rPr>
          <w:noProof/>
        </w:rPr>
        <w:fldChar w:fldCharType="end"/>
      </w:r>
    </w:p>
    <w:p w14:paraId="5D5445BF"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_Toc92038127 \h </w:instrText>
      </w:r>
      <w:r>
        <w:rPr>
          <w:noProof/>
        </w:rPr>
      </w:r>
      <w:r>
        <w:rPr>
          <w:noProof/>
        </w:rPr>
        <w:fldChar w:fldCharType="separate"/>
      </w:r>
      <w:r>
        <w:rPr>
          <w:noProof/>
        </w:rPr>
        <w:t>12</w:t>
      </w:r>
      <w:r>
        <w:rPr>
          <w:noProof/>
        </w:rPr>
        <w:fldChar w:fldCharType="end"/>
      </w:r>
    </w:p>
    <w:p w14:paraId="05048835"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_Toc92038128 \h </w:instrText>
      </w:r>
      <w:r>
        <w:rPr>
          <w:noProof/>
        </w:rPr>
      </w:r>
      <w:r>
        <w:rPr>
          <w:noProof/>
        </w:rPr>
        <w:fldChar w:fldCharType="separate"/>
      </w:r>
      <w:r>
        <w:rPr>
          <w:noProof/>
        </w:rPr>
        <w:t>13</w:t>
      </w:r>
      <w:r>
        <w:rPr>
          <w:noProof/>
        </w:rPr>
        <w:fldChar w:fldCharType="end"/>
      </w:r>
    </w:p>
    <w:p w14:paraId="19EA083D"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_Toc92038129 \h </w:instrText>
      </w:r>
      <w:r>
        <w:rPr>
          <w:noProof/>
        </w:rPr>
      </w:r>
      <w:r>
        <w:rPr>
          <w:noProof/>
        </w:rPr>
        <w:fldChar w:fldCharType="separate"/>
      </w:r>
      <w:r>
        <w:rPr>
          <w:noProof/>
        </w:rPr>
        <w:t>14</w:t>
      </w:r>
      <w:r>
        <w:rPr>
          <w:noProof/>
        </w:rPr>
        <w:fldChar w:fldCharType="end"/>
      </w:r>
    </w:p>
    <w:p w14:paraId="424ABB5D"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_Toc92038130 \h </w:instrText>
      </w:r>
      <w:r>
        <w:rPr>
          <w:noProof/>
        </w:rPr>
      </w:r>
      <w:r>
        <w:rPr>
          <w:noProof/>
        </w:rPr>
        <w:fldChar w:fldCharType="separate"/>
      </w:r>
      <w:r>
        <w:rPr>
          <w:noProof/>
        </w:rPr>
        <w:t>14</w:t>
      </w:r>
      <w:r>
        <w:rPr>
          <w:noProof/>
        </w:rPr>
        <w:fldChar w:fldCharType="end"/>
      </w:r>
    </w:p>
    <w:p w14:paraId="4802C942"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_Toc92038131 \h </w:instrText>
      </w:r>
      <w:r>
        <w:rPr>
          <w:noProof/>
        </w:rPr>
      </w:r>
      <w:r>
        <w:rPr>
          <w:noProof/>
        </w:rPr>
        <w:fldChar w:fldCharType="separate"/>
      </w:r>
      <w:r>
        <w:rPr>
          <w:noProof/>
        </w:rPr>
        <w:t>16</w:t>
      </w:r>
      <w:r>
        <w:rPr>
          <w:noProof/>
        </w:rPr>
        <w:fldChar w:fldCharType="end"/>
      </w:r>
    </w:p>
    <w:p w14:paraId="2DEFC717"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_Toc92038132 \h </w:instrText>
      </w:r>
      <w:r>
        <w:rPr>
          <w:noProof/>
        </w:rPr>
      </w:r>
      <w:r>
        <w:rPr>
          <w:noProof/>
        </w:rPr>
        <w:fldChar w:fldCharType="separate"/>
      </w:r>
      <w:r>
        <w:rPr>
          <w:noProof/>
        </w:rPr>
        <w:t>17</w:t>
      </w:r>
      <w:r>
        <w:rPr>
          <w:noProof/>
        </w:rPr>
        <w:fldChar w:fldCharType="end"/>
      </w:r>
    </w:p>
    <w:p w14:paraId="62B57639"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_Toc92038133 \h </w:instrText>
      </w:r>
      <w:r>
        <w:rPr>
          <w:noProof/>
        </w:rPr>
      </w:r>
      <w:r>
        <w:rPr>
          <w:noProof/>
        </w:rPr>
        <w:fldChar w:fldCharType="separate"/>
      </w:r>
      <w:r>
        <w:rPr>
          <w:noProof/>
        </w:rPr>
        <w:t>17</w:t>
      </w:r>
      <w:r>
        <w:rPr>
          <w:noProof/>
        </w:rPr>
        <w:fldChar w:fldCharType="end"/>
      </w:r>
    </w:p>
    <w:p w14:paraId="668563BD"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_Toc92038134 \h </w:instrText>
      </w:r>
      <w:r>
        <w:rPr>
          <w:noProof/>
        </w:rPr>
      </w:r>
      <w:r>
        <w:rPr>
          <w:noProof/>
        </w:rPr>
        <w:fldChar w:fldCharType="separate"/>
      </w:r>
      <w:r>
        <w:rPr>
          <w:noProof/>
        </w:rPr>
        <w:t>17</w:t>
      </w:r>
      <w:r>
        <w:rPr>
          <w:noProof/>
        </w:rPr>
        <w:fldChar w:fldCharType="end"/>
      </w:r>
    </w:p>
    <w:p w14:paraId="26502D3E"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_Toc92038135 \h </w:instrText>
      </w:r>
      <w:r>
        <w:rPr>
          <w:noProof/>
        </w:rPr>
      </w:r>
      <w:r>
        <w:rPr>
          <w:noProof/>
        </w:rPr>
        <w:fldChar w:fldCharType="separate"/>
      </w:r>
      <w:r>
        <w:rPr>
          <w:noProof/>
        </w:rPr>
        <w:t>18</w:t>
      </w:r>
      <w:r>
        <w:rPr>
          <w:noProof/>
        </w:rPr>
        <w:fldChar w:fldCharType="end"/>
      </w:r>
    </w:p>
    <w:p w14:paraId="6CE4665B" w14:textId="77777777" w:rsidR="008E7FE7" w:rsidRDefault="008E7FE7">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_Toc92038136 \h </w:instrText>
      </w:r>
      <w:r>
        <w:rPr>
          <w:noProof/>
        </w:rPr>
      </w:r>
      <w:r>
        <w:rPr>
          <w:noProof/>
        </w:rPr>
        <w:fldChar w:fldCharType="separate"/>
      </w:r>
      <w:r>
        <w:rPr>
          <w:noProof/>
        </w:rPr>
        <w:t>19</w:t>
      </w:r>
      <w:r>
        <w:rPr>
          <w:noProof/>
        </w:rPr>
        <w:fldChar w:fldCharType="end"/>
      </w:r>
    </w:p>
    <w:p w14:paraId="1137B22A"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_Toc92038137 \h </w:instrText>
      </w:r>
      <w:r>
        <w:rPr>
          <w:noProof/>
        </w:rPr>
      </w:r>
      <w:r>
        <w:rPr>
          <w:noProof/>
        </w:rPr>
        <w:fldChar w:fldCharType="separate"/>
      </w:r>
      <w:r>
        <w:rPr>
          <w:noProof/>
        </w:rPr>
        <w:t>19</w:t>
      </w:r>
      <w:r>
        <w:rPr>
          <w:noProof/>
        </w:rPr>
        <w:fldChar w:fldCharType="end"/>
      </w:r>
    </w:p>
    <w:p w14:paraId="20BAA789"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_Toc92038138 \h </w:instrText>
      </w:r>
      <w:r>
        <w:rPr>
          <w:noProof/>
        </w:rPr>
      </w:r>
      <w:r>
        <w:rPr>
          <w:noProof/>
        </w:rPr>
        <w:fldChar w:fldCharType="separate"/>
      </w:r>
      <w:r>
        <w:rPr>
          <w:noProof/>
        </w:rPr>
        <w:t>19</w:t>
      </w:r>
      <w:r>
        <w:rPr>
          <w:noProof/>
        </w:rPr>
        <w:fldChar w:fldCharType="end"/>
      </w:r>
    </w:p>
    <w:p w14:paraId="33BA080A"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_Toc92038139 \h </w:instrText>
      </w:r>
      <w:r>
        <w:rPr>
          <w:noProof/>
        </w:rPr>
      </w:r>
      <w:r>
        <w:rPr>
          <w:noProof/>
        </w:rPr>
        <w:fldChar w:fldCharType="separate"/>
      </w:r>
      <w:r>
        <w:rPr>
          <w:noProof/>
        </w:rPr>
        <w:t>20</w:t>
      </w:r>
      <w:r>
        <w:rPr>
          <w:noProof/>
        </w:rPr>
        <w:fldChar w:fldCharType="end"/>
      </w:r>
    </w:p>
    <w:p w14:paraId="02D3363D"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_Toc92038140 \h </w:instrText>
      </w:r>
      <w:r>
        <w:rPr>
          <w:noProof/>
        </w:rPr>
      </w:r>
      <w:r>
        <w:rPr>
          <w:noProof/>
        </w:rPr>
        <w:fldChar w:fldCharType="separate"/>
      </w:r>
      <w:r>
        <w:rPr>
          <w:noProof/>
        </w:rPr>
        <w:t>21</w:t>
      </w:r>
      <w:r>
        <w:rPr>
          <w:noProof/>
        </w:rPr>
        <w:fldChar w:fldCharType="end"/>
      </w:r>
    </w:p>
    <w:p w14:paraId="7BD46406"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_Toc92038141 \h </w:instrText>
      </w:r>
      <w:r>
        <w:rPr>
          <w:noProof/>
        </w:rPr>
      </w:r>
      <w:r>
        <w:rPr>
          <w:noProof/>
        </w:rPr>
        <w:fldChar w:fldCharType="separate"/>
      </w:r>
      <w:r>
        <w:rPr>
          <w:noProof/>
        </w:rPr>
        <w:t>21</w:t>
      </w:r>
      <w:r>
        <w:rPr>
          <w:noProof/>
        </w:rPr>
        <w:fldChar w:fldCharType="end"/>
      </w:r>
    </w:p>
    <w:p w14:paraId="1E0E3E48"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_Toc92038142 \h </w:instrText>
      </w:r>
      <w:r>
        <w:rPr>
          <w:noProof/>
        </w:rPr>
      </w:r>
      <w:r>
        <w:rPr>
          <w:noProof/>
        </w:rPr>
        <w:fldChar w:fldCharType="separate"/>
      </w:r>
      <w:r>
        <w:rPr>
          <w:noProof/>
        </w:rPr>
        <w:t>23</w:t>
      </w:r>
      <w:r>
        <w:rPr>
          <w:noProof/>
        </w:rPr>
        <w:fldChar w:fldCharType="end"/>
      </w:r>
    </w:p>
    <w:p w14:paraId="2378238E"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_Toc92038143 \h </w:instrText>
      </w:r>
      <w:r>
        <w:rPr>
          <w:noProof/>
        </w:rPr>
      </w:r>
      <w:r>
        <w:rPr>
          <w:noProof/>
        </w:rPr>
        <w:fldChar w:fldCharType="separate"/>
      </w:r>
      <w:r>
        <w:rPr>
          <w:noProof/>
        </w:rPr>
        <w:t>30</w:t>
      </w:r>
      <w:r>
        <w:rPr>
          <w:noProof/>
        </w:rPr>
        <w:fldChar w:fldCharType="end"/>
      </w:r>
    </w:p>
    <w:p w14:paraId="52F8B86E"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_Toc92038144 \h </w:instrText>
      </w:r>
      <w:r>
        <w:rPr>
          <w:noProof/>
        </w:rPr>
      </w:r>
      <w:r>
        <w:rPr>
          <w:noProof/>
        </w:rPr>
        <w:fldChar w:fldCharType="separate"/>
      </w:r>
      <w:r>
        <w:rPr>
          <w:noProof/>
        </w:rPr>
        <w:t>30</w:t>
      </w:r>
      <w:r>
        <w:rPr>
          <w:noProof/>
        </w:rPr>
        <w:fldChar w:fldCharType="end"/>
      </w:r>
    </w:p>
    <w:p w14:paraId="2AC8367E"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_Toc92038145 \h </w:instrText>
      </w:r>
      <w:r>
        <w:rPr>
          <w:noProof/>
        </w:rPr>
      </w:r>
      <w:r>
        <w:rPr>
          <w:noProof/>
        </w:rPr>
        <w:fldChar w:fldCharType="separate"/>
      </w:r>
      <w:r>
        <w:rPr>
          <w:noProof/>
        </w:rPr>
        <w:t>30</w:t>
      </w:r>
      <w:r>
        <w:rPr>
          <w:noProof/>
        </w:rPr>
        <w:fldChar w:fldCharType="end"/>
      </w:r>
    </w:p>
    <w:p w14:paraId="5DDF5424"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_Toc92038146 \h </w:instrText>
      </w:r>
      <w:r>
        <w:rPr>
          <w:noProof/>
        </w:rPr>
      </w:r>
      <w:r>
        <w:rPr>
          <w:noProof/>
        </w:rPr>
        <w:fldChar w:fldCharType="separate"/>
      </w:r>
      <w:r>
        <w:rPr>
          <w:noProof/>
        </w:rPr>
        <w:t>38</w:t>
      </w:r>
      <w:r>
        <w:rPr>
          <w:noProof/>
        </w:rPr>
        <w:fldChar w:fldCharType="end"/>
      </w:r>
    </w:p>
    <w:p w14:paraId="5BABD725"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_Toc92038147 \h </w:instrText>
      </w:r>
      <w:r>
        <w:rPr>
          <w:noProof/>
        </w:rPr>
      </w:r>
      <w:r>
        <w:rPr>
          <w:noProof/>
        </w:rPr>
        <w:fldChar w:fldCharType="separate"/>
      </w:r>
      <w:r>
        <w:rPr>
          <w:noProof/>
        </w:rPr>
        <w:t>38</w:t>
      </w:r>
      <w:r>
        <w:rPr>
          <w:noProof/>
        </w:rPr>
        <w:fldChar w:fldCharType="end"/>
      </w:r>
    </w:p>
    <w:p w14:paraId="6A69A01F"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_Toc92038148 \h </w:instrText>
      </w:r>
      <w:r>
        <w:rPr>
          <w:noProof/>
        </w:rPr>
      </w:r>
      <w:r>
        <w:rPr>
          <w:noProof/>
        </w:rPr>
        <w:fldChar w:fldCharType="separate"/>
      </w:r>
      <w:r>
        <w:rPr>
          <w:noProof/>
        </w:rPr>
        <w:t>41</w:t>
      </w:r>
      <w:r>
        <w:rPr>
          <w:noProof/>
        </w:rPr>
        <w:fldChar w:fldCharType="end"/>
      </w:r>
    </w:p>
    <w:p w14:paraId="7130C4DD"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_Toc92038149 \h </w:instrText>
      </w:r>
      <w:r>
        <w:rPr>
          <w:noProof/>
        </w:rPr>
      </w:r>
      <w:r>
        <w:rPr>
          <w:noProof/>
        </w:rPr>
        <w:fldChar w:fldCharType="separate"/>
      </w:r>
      <w:r>
        <w:rPr>
          <w:noProof/>
        </w:rPr>
        <w:t>43</w:t>
      </w:r>
      <w:r>
        <w:rPr>
          <w:noProof/>
        </w:rPr>
        <w:fldChar w:fldCharType="end"/>
      </w:r>
    </w:p>
    <w:p w14:paraId="76FD38EF" w14:textId="77777777" w:rsidR="008E7FE7" w:rsidRDefault="008E7FE7">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_Toc92038150 \h </w:instrText>
      </w:r>
      <w:r>
        <w:rPr>
          <w:noProof/>
        </w:rPr>
      </w:r>
      <w:r>
        <w:rPr>
          <w:noProof/>
        </w:rPr>
        <w:fldChar w:fldCharType="separate"/>
      </w:r>
      <w:r>
        <w:rPr>
          <w:noProof/>
        </w:rPr>
        <w:t>45</w:t>
      </w:r>
      <w:r>
        <w:rPr>
          <w:noProof/>
        </w:rPr>
        <w:fldChar w:fldCharType="end"/>
      </w:r>
    </w:p>
    <w:p w14:paraId="6B7E2354"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_Toc92038151 \h </w:instrText>
      </w:r>
      <w:r>
        <w:rPr>
          <w:noProof/>
        </w:rPr>
      </w:r>
      <w:r>
        <w:rPr>
          <w:noProof/>
        </w:rPr>
        <w:fldChar w:fldCharType="separate"/>
      </w:r>
      <w:r>
        <w:rPr>
          <w:noProof/>
        </w:rPr>
        <w:t>45</w:t>
      </w:r>
      <w:r>
        <w:rPr>
          <w:noProof/>
        </w:rPr>
        <w:fldChar w:fldCharType="end"/>
      </w:r>
    </w:p>
    <w:p w14:paraId="611E4D1E"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_Toc92038152 \h </w:instrText>
      </w:r>
      <w:r>
        <w:rPr>
          <w:noProof/>
        </w:rPr>
      </w:r>
      <w:r>
        <w:rPr>
          <w:noProof/>
        </w:rPr>
        <w:fldChar w:fldCharType="separate"/>
      </w:r>
      <w:r>
        <w:rPr>
          <w:noProof/>
        </w:rPr>
        <w:t>45</w:t>
      </w:r>
      <w:r>
        <w:rPr>
          <w:noProof/>
        </w:rPr>
        <w:fldChar w:fldCharType="end"/>
      </w:r>
    </w:p>
    <w:p w14:paraId="62815EA0"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_Toc92038153 \h </w:instrText>
      </w:r>
      <w:r>
        <w:rPr>
          <w:noProof/>
        </w:rPr>
      </w:r>
      <w:r>
        <w:rPr>
          <w:noProof/>
        </w:rPr>
        <w:fldChar w:fldCharType="separate"/>
      </w:r>
      <w:r>
        <w:rPr>
          <w:noProof/>
        </w:rPr>
        <w:t>49</w:t>
      </w:r>
      <w:r>
        <w:rPr>
          <w:noProof/>
        </w:rPr>
        <w:fldChar w:fldCharType="end"/>
      </w:r>
    </w:p>
    <w:p w14:paraId="1817FB17"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_Toc92038154 \h </w:instrText>
      </w:r>
      <w:r>
        <w:rPr>
          <w:noProof/>
        </w:rPr>
      </w:r>
      <w:r>
        <w:rPr>
          <w:noProof/>
        </w:rPr>
        <w:fldChar w:fldCharType="separate"/>
      </w:r>
      <w:r>
        <w:rPr>
          <w:noProof/>
        </w:rPr>
        <w:t>52</w:t>
      </w:r>
      <w:r>
        <w:rPr>
          <w:noProof/>
        </w:rPr>
        <w:fldChar w:fldCharType="end"/>
      </w:r>
    </w:p>
    <w:p w14:paraId="6B086876"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_Toc92038155 \h </w:instrText>
      </w:r>
      <w:r>
        <w:rPr>
          <w:noProof/>
        </w:rPr>
      </w:r>
      <w:r>
        <w:rPr>
          <w:noProof/>
        </w:rPr>
        <w:fldChar w:fldCharType="separate"/>
      </w:r>
      <w:r>
        <w:rPr>
          <w:noProof/>
        </w:rPr>
        <w:t>53</w:t>
      </w:r>
      <w:r>
        <w:rPr>
          <w:noProof/>
        </w:rPr>
        <w:fldChar w:fldCharType="end"/>
      </w:r>
    </w:p>
    <w:p w14:paraId="3C9C5F2B"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SVM</w:t>
      </w:r>
      <w:r>
        <w:rPr>
          <w:noProof/>
        </w:rPr>
        <w:tab/>
      </w:r>
      <w:r>
        <w:rPr>
          <w:noProof/>
        </w:rPr>
        <w:fldChar w:fldCharType="begin"/>
      </w:r>
      <w:r>
        <w:rPr>
          <w:noProof/>
        </w:rPr>
        <w:instrText xml:space="preserve"> PAGEREF _Toc92038156 \h </w:instrText>
      </w:r>
      <w:r>
        <w:rPr>
          <w:noProof/>
        </w:rPr>
      </w:r>
      <w:r>
        <w:rPr>
          <w:noProof/>
        </w:rPr>
        <w:fldChar w:fldCharType="separate"/>
      </w:r>
      <w:r>
        <w:rPr>
          <w:noProof/>
        </w:rPr>
        <w:t>53</w:t>
      </w:r>
      <w:r>
        <w:rPr>
          <w:noProof/>
        </w:rPr>
        <w:fldChar w:fldCharType="end"/>
      </w:r>
    </w:p>
    <w:p w14:paraId="55FBC877"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_Toc92038157 \h </w:instrText>
      </w:r>
      <w:r>
        <w:rPr>
          <w:noProof/>
        </w:rPr>
      </w:r>
      <w:r>
        <w:rPr>
          <w:noProof/>
        </w:rPr>
        <w:fldChar w:fldCharType="separate"/>
      </w:r>
      <w:r>
        <w:rPr>
          <w:noProof/>
        </w:rPr>
        <w:t>54</w:t>
      </w:r>
      <w:r>
        <w:rPr>
          <w:noProof/>
        </w:rPr>
        <w:fldChar w:fldCharType="end"/>
      </w:r>
    </w:p>
    <w:p w14:paraId="374660E3" w14:textId="77777777" w:rsidR="008E7FE7" w:rsidRDefault="008E7FE7">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_Toc92038158 \h </w:instrText>
      </w:r>
      <w:r>
        <w:rPr>
          <w:noProof/>
        </w:rPr>
      </w:r>
      <w:r>
        <w:rPr>
          <w:noProof/>
        </w:rPr>
        <w:fldChar w:fldCharType="separate"/>
      </w:r>
      <w:r>
        <w:rPr>
          <w:noProof/>
        </w:rPr>
        <w:t>56</w:t>
      </w:r>
      <w:r>
        <w:rPr>
          <w:noProof/>
        </w:rPr>
        <w:fldChar w:fldCharType="end"/>
      </w:r>
    </w:p>
    <w:p w14:paraId="21FFAE45"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_Toc92038159 \h </w:instrText>
      </w:r>
      <w:r>
        <w:rPr>
          <w:noProof/>
        </w:rPr>
      </w:r>
      <w:r>
        <w:rPr>
          <w:noProof/>
        </w:rPr>
        <w:fldChar w:fldCharType="separate"/>
      </w:r>
      <w:r>
        <w:rPr>
          <w:noProof/>
        </w:rPr>
        <w:t>57</w:t>
      </w:r>
      <w:r>
        <w:rPr>
          <w:noProof/>
        </w:rPr>
        <w:fldChar w:fldCharType="end"/>
      </w:r>
    </w:p>
    <w:p w14:paraId="68CD63AE"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_Toc92038160 \h </w:instrText>
      </w:r>
      <w:r>
        <w:rPr>
          <w:noProof/>
        </w:rPr>
      </w:r>
      <w:r>
        <w:rPr>
          <w:noProof/>
        </w:rPr>
        <w:fldChar w:fldCharType="separate"/>
      </w:r>
      <w:r>
        <w:rPr>
          <w:noProof/>
        </w:rPr>
        <w:t>58</w:t>
      </w:r>
      <w:r>
        <w:rPr>
          <w:noProof/>
        </w:rPr>
        <w:fldChar w:fldCharType="end"/>
      </w:r>
    </w:p>
    <w:p w14:paraId="2A760984" w14:textId="77777777" w:rsidR="008E7FE7" w:rsidRDefault="008E7FE7">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_Toc92038161 \h </w:instrText>
      </w:r>
      <w:r>
        <w:rPr>
          <w:noProof/>
        </w:rPr>
      </w:r>
      <w:r>
        <w:rPr>
          <w:noProof/>
        </w:rPr>
        <w:fldChar w:fldCharType="separate"/>
      </w:r>
      <w:r>
        <w:rPr>
          <w:noProof/>
        </w:rPr>
        <w:t>60</w:t>
      </w:r>
      <w:r>
        <w:rPr>
          <w:noProof/>
        </w:rPr>
        <w:fldChar w:fldCharType="end"/>
      </w:r>
    </w:p>
    <w:p w14:paraId="0D57D7BC"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_Toc92038162 \h </w:instrText>
      </w:r>
      <w:r>
        <w:rPr>
          <w:noProof/>
        </w:rPr>
      </w:r>
      <w:r>
        <w:rPr>
          <w:noProof/>
        </w:rPr>
        <w:fldChar w:fldCharType="separate"/>
      </w:r>
      <w:r>
        <w:rPr>
          <w:noProof/>
        </w:rPr>
        <w:t>60</w:t>
      </w:r>
      <w:r>
        <w:rPr>
          <w:noProof/>
        </w:rPr>
        <w:fldChar w:fldCharType="end"/>
      </w:r>
    </w:p>
    <w:p w14:paraId="7DFC0569" w14:textId="77777777" w:rsidR="008E7FE7" w:rsidRDefault="008E7FE7">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_Toc92038163 \h </w:instrText>
      </w:r>
      <w:r>
        <w:rPr>
          <w:noProof/>
        </w:rPr>
      </w:r>
      <w:r>
        <w:rPr>
          <w:noProof/>
        </w:rPr>
        <w:fldChar w:fldCharType="separate"/>
      </w:r>
      <w:r>
        <w:rPr>
          <w:noProof/>
        </w:rPr>
        <w:t>61</w:t>
      </w:r>
      <w:r>
        <w:rPr>
          <w:noProof/>
        </w:rPr>
        <w:fldChar w:fldCharType="end"/>
      </w:r>
    </w:p>
    <w:p w14:paraId="48687D3D" w14:textId="77777777" w:rsidR="008E7FE7" w:rsidRDefault="008E7FE7">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_Toc92038164 \h </w:instrText>
      </w:r>
      <w:r>
        <w:rPr>
          <w:noProof/>
        </w:rPr>
      </w:r>
      <w:r>
        <w:rPr>
          <w:noProof/>
        </w:rPr>
        <w:fldChar w:fldCharType="separate"/>
      </w:r>
      <w:r>
        <w:rPr>
          <w:noProof/>
        </w:rPr>
        <w:t>62</w:t>
      </w:r>
      <w:r>
        <w:rPr>
          <w:noProof/>
        </w:rPr>
        <w:fldChar w:fldCharType="end"/>
      </w:r>
    </w:p>
    <w:p w14:paraId="6B995CCE" w14:textId="77777777" w:rsidR="008E7FE7" w:rsidRDefault="008E7FE7">
      <w:pPr>
        <w:pStyle w:val="TOC1"/>
        <w:rPr>
          <w:rFonts w:asciiTheme="minorHAnsi" w:eastAsiaTheme="minorEastAsia" w:hAnsiTheme="minorHAnsi" w:cstheme="minorBidi"/>
          <w:b w:val="0"/>
          <w:bCs w:val="0"/>
          <w:caps w:val="0"/>
          <w:noProof/>
          <w:sz w:val="22"/>
          <w:szCs w:val="22"/>
          <w:lang w:val="vi-VN" w:eastAsia="vi-VN"/>
        </w:rPr>
      </w:pPr>
      <w:r>
        <w:rPr>
          <w:noProof/>
        </w:rPr>
        <w:lastRenderedPageBreak/>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_Toc92038165 \h </w:instrText>
      </w:r>
      <w:r>
        <w:rPr>
          <w:noProof/>
        </w:rPr>
      </w:r>
      <w:r>
        <w:rPr>
          <w:noProof/>
        </w:rPr>
        <w:fldChar w:fldCharType="separate"/>
      </w:r>
      <w:r>
        <w:rPr>
          <w:noProof/>
        </w:rPr>
        <w:t>1</w:t>
      </w:r>
      <w:r>
        <w:rPr>
          <w:noProof/>
        </w:rPr>
        <w:fldChar w:fldCharType="end"/>
      </w:r>
    </w:p>
    <w:p w14:paraId="2008CAA8" w14:textId="61AED0C5" w:rsidR="003631CC" w:rsidRDefault="00662AA5"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2" w:name="_Toc92038109"/>
      <w:r w:rsidRPr="00CA0E97">
        <w:lastRenderedPageBreak/>
        <w:t>DANH MỤC HÌNH VẼ</w:t>
      </w:r>
      <w:bookmarkEnd w:id="2"/>
    </w:p>
    <w:p w14:paraId="36E57A16" w14:textId="77777777" w:rsidR="006F3B25"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037982" w:history="1">
        <w:r w:rsidR="006F3B25" w:rsidRPr="003A7A4E">
          <w:rPr>
            <w:rStyle w:val="Hyperlink"/>
            <w:noProof/>
          </w:rPr>
          <w:t>Hình 1</w:t>
        </w:r>
        <w:r w:rsidR="006F3B25" w:rsidRPr="003A7A4E">
          <w:rPr>
            <w:rStyle w:val="Hyperlink"/>
            <w:noProof/>
          </w:rPr>
          <w:noBreakHyphen/>
          <w:t>1. Hình ảnh của COVID-19</w:t>
        </w:r>
        <w:r w:rsidR="006F3B25">
          <w:rPr>
            <w:noProof/>
            <w:webHidden/>
          </w:rPr>
          <w:tab/>
        </w:r>
        <w:r w:rsidR="006F3B25">
          <w:rPr>
            <w:noProof/>
            <w:webHidden/>
          </w:rPr>
          <w:fldChar w:fldCharType="begin"/>
        </w:r>
        <w:r w:rsidR="006F3B25">
          <w:rPr>
            <w:noProof/>
            <w:webHidden/>
          </w:rPr>
          <w:instrText xml:space="preserve"> PAGEREF _Toc92037982 \h </w:instrText>
        </w:r>
        <w:r w:rsidR="006F3B25">
          <w:rPr>
            <w:noProof/>
            <w:webHidden/>
          </w:rPr>
        </w:r>
        <w:r w:rsidR="006F3B25">
          <w:rPr>
            <w:noProof/>
            <w:webHidden/>
          </w:rPr>
          <w:fldChar w:fldCharType="separate"/>
        </w:r>
        <w:r w:rsidR="006F3B25">
          <w:rPr>
            <w:noProof/>
            <w:webHidden/>
          </w:rPr>
          <w:t>1</w:t>
        </w:r>
        <w:r w:rsidR="006F3B25">
          <w:rPr>
            <w:noProof/>
            <w:webHidden/>
          </w:rPr>
          <w:fldChar w:fldCharType="end"/>
        </w:r>
      </w:hyperlink>
    </w:p>
    <w:p w14:paraId="1C8976DC"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83" w:history="1">
        <w:r w:rsidRPr="003A7A4E">
          <w:rPr>
            <w:rStyle w:val="Hyperlink"/>
            <w:noProof/>
          </w:rPr>
          <w:t>Hình 1</w:t>
        </w:r>
        <w:r w:rsidRPr="003A7A4E">
          <w:rPr>
            <w:rStyle w:val="Hyperlink"/>
            <w:noProof/>
          </w:rPr>
          <w:noBreakHyphen/>
          <w:t>2. Các loại Vắc-xin COVID-19</w:t>
        </w:r>
        <w:r>
          <w:rPr>
            <w:noProof/>
            <w:webHidden/>
          </w:rPr>
          <w:tab/>
        </w:r>
        <w:r>
          <w:rPr>
            <w:noProof/>
            <w:webHidden/>
          </w:rPr>
          <w:fldChar w:fldCharType="begin"/>
        </w:r>
        <w:r>
          <w:rPr>
            <w:noProof/>
            <w:webHidden/>
          </w:rPr>
          <w:instrText xml:space="preserve"> PAGEREF _Toc92037983 \h </w:instrText>
        </w:r>
        <w:r>
          <w:rPr>
            <w:noProof/>
            <w:webHidden/>
          </w:rPr>
        </w:r>
        <w:r>
          <w:rPr>
            <w:noProof/>
            <w:webHidden/>
          </w:rPr>
          <w:fldChar w:fldCharType="separate"/>
        </w:r>
        <w:r>
          <w:rPr>
            <w:noProof/>
            <w:webHidden/>
          </w:rPr>
          <w:t>2</w:t>
        </w:r>
        <w:r>
          <w:rPr>
            <w:noProof/>
            <w:webHidden/>
          </w:rPr>
          <w:fldChar w:fldCharType="end"/>
        </w:r>
      </w:hyperlink>
    </w:p>
    <w:p w14:paraId="60A199BB"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84" w:history="1">
        <w:r w:rsidRPr="003A7A4E">
          <w:rPr>
            <w:rStyle w:val="Hyperlink"/>
            <w:noProof/>
          </w:rPr>
          <w:t>Hình 2</w:t>
        </w:r>
        <w:r w:rsidRPr="003A7A4E">
          <w:rPr>
            <w:rStyle w:val="Hyperlink"/>
            <w:noProof/>
          </w:rPr>
          <w:noBreakHyphen/>
          <w:t>1. Big Data</w:t>
        </w:r>
        <w:r>
          <w:rPr>
            <w:noProof/>
            <w:webHidden/>
          </w:rPr>
          <w:tab/>
        </w:r>
        <w:r>
          <w:rPr>
            <w:noProof/>
            <w:webHidden/>
          </w:rPr>
          <w:fldChar w:fldCharType="begin"/>
        </w:r>
        <w:r>
          <w:rPr>
            <w:noProof/>
            <w:webHidden/>
          </w:rPr>
          <w:instrText xml:space="preserve"> PAGEREF _Toc92037984 \h </w:instrText>
        </w:r>
        <w:r>
          <w:rPr>
            <w:noProof/>
            <w:webHidden/>
          </w:rPr>
        </w:r>
        <w:r>
          <w:rPr>
            <w:noProof/>
            <w:webHidden/>
          </w:rPr>
          <w:fldChar w:fldCharType="separate"/>
        </w:r>
        <w:r>
          <w:rPr>
            <w:noProof/>
            <w:webHidden/>
          </w:rPr>
          <w:t>4</w:t>
        </w:r>
        <w:r>
          <w:rPr>
            <w:noProof/>
            <w:webHidden/>
          </w:rPr>
          <w:fldChar w:fldCharType="end"/>
        </w:r>
      </w:hyperlink>
    </w:p>
    <w:p w14:paraId="32938389"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85" w:history="1">
        <w:r w:rsidRPr="003A7A4E">
          <w:rPr>
            <w:rStyle w:val="Hyperlink"/>
            <w:noProof/>
          </w:rPr>
          <w:t>Hình 2</w:t>
        </w:r>
        <w:r w:rsidRPr="003A7A4E">
          <w:rPr>
            <w:rStyle w:val="Hyperlink"/>
            <w:noProof/>
          </w:rPr>
          <w:noBreakHyphen/>
          <w:t>2. 5Vs of Big Data</w:t>
        </w:r>
        <w:r>
          <w:rPr>
            <w:noProof/>
            <w:webHidden/>
          </w:rPr>
          <w:tab/>
        </w:r>
        <w:r>
          <w:rPr>
            <w:noProof/>
            <w:webHidden/>
          </w:rPr>
          <w:fldChar w:fldCharType="begin"/>
        </w:r>
        <w:r>
          <w:rPr>
            <w:noProof/>
            <w:webHidden/>
          </w:rPr>
          <w:instrText xml:space="preserve"> PAGEREF _Toc92037985 \h </w:instrText>
        </w:r>
        <w:r>
          <w:rPr>
            <w:noProof/>
            <w:webHidden/>
          </w:rPr>
        </w:r>
        <w:r>
          <w:rPr>
            <w:noProof/>
            <w:webHidden/>
          </w:rPr>
          <w:fldChar w:fldCharType="separate"/>
        </w:r>
        <w:r>
          <w:rPr>
            <w:noProof/>
            <w:webHidden/>
          </w:rPr>
          <w:t>6</w:t>
        </w:r>
        <w:r>
          <w:rPr>
            <w:noProof/>
            <w:webHidden/>
          </w:rPr>
          <w:fldChar w:fldCharType="end"/>
        </w:r>
      </w:hyperlink>
    </w:p>
    <w:p w14:paraId="6029E81F"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86" w:history="1">
        <w:r w:rsidRPr="003A7A4E">
          <w:rPr>
            <w:rStyle w:val="Hyperlink"/>
            <w:noProof/>
          </w:rPr>
          <w:t>Hình 2</w:t>
        </w:r>
        <w:r w:rsidRPr="003A7A4E">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_Toc92037986 \h </w:instrText>
        </w:r>
        <w:r>
          <w:rPr>
            <w:noProof/>
            <w:webHidden/>
          </w:rPr>
        </w:r>
        <w:r>
          <w:rPr>
            <w:noProof/>
            <w:webHidden/>
          </w:rPr>
          <w:fldChar w:fldCharType="separate"/>
        </w:r>
        <w:r>
          <w:rPr>
            <w:noProof/>
            <w:webHidden/>
          </w:rPr>
          <w:t>8</w:t>
        </w:r>
        <w:r>
          <w:rPr>
            <w:noProof/>
            <w:webHidden/>
          </w:rPr>
          <w:fldChar w:fldCharType="end"/>
        </w:r>
      </w:hyperlink>
    </w:p>
    <w:p w14:paraId="42BAE6CC"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87" w:history="1">
        <w:r w:rsidRPr="003A7A4E">
          <w:rPr>
            <w:rStyle w:val="Hyperlink"/>
            <w:noProof/>
          </w:rPr>
          <w:t>Hình 2</w:t>
        </w:r>
        <w:r w:rsidRPr="003A7A4E">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_Toc92037987 \h </w:instrText>
        </w:r>
        <w:r>
          <w:rPr>
            <w:noProof/>
            <w:webHidden/>
          </w:rPr>
        </w:r>
        <w:r>
          <w:rPr>
            <w:noProof/>
            <w:webHidden/>
          </w:rPr>
          <w:fldChar w:fldCharType="separate"/>
        </w:r>
        <w:r>
          <w:rPr>
            <w:noProof/>
            <w:webHidden/>
          </w:rPr>
          <w:t>9</w:t>
        </w:r>
        <w:r>
          <w:rPr>
            <w:noProof/>
            <w:webHidden/>
          </w:rPr>
          <w:fldChar w:fldCharType="end"/>
        </w:r>
      </w:hyperlink>
    </w:p>
    <w:p w14:paraId="1734EB6A"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88" w:history="1">
        <w:r w:rsidRPr="003A7A4E">
          <w:rPr>
            <w:rStyle w:val="Hyperlink"/>
            <w:noProof/>
          </w:rPr>
          <w:t>Hình 2</w:t>
        </w:r>
        <w:r w:rsidRPr="003A7A4E">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_Toc92037988 \h </w:instrText>
        </w:r>
        <w:r>
          <w:rPr>
            <w:noProof/>
            <w:webHidden/>
          </w:rPr>
        </w:r>
        <w:r>
          <w:rPr>
            <w:noProof/>
            <w:webHidden/>
          </w:rPr>
          <w:fldChar w:fldCharType="separate"/>
        </w:r>
        <w:r>
          <w:rPr>
            <w:noProof/>
            <w:webHidden/>
          </w:rPr>
          <w:t>11</w:t>
        </w:r>
        <w:r>
          <w:rPr>
            <w:noProof/>
            <w:webHidden/>
          </w:rPr>
          <w:fldChar w:fldCharType="end"/>
        </w:r>
      </w:hyperlink>
    </w:p>
    <w:p w14:paraId="64380A09"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89" w:history="1">
        <w:r w:rsidRPr="003A7A4E">
          <w:rPr>
            <w:rStyle w:val="Hyperlink"/>
            <w:noProof/>
          </w:rPr>
          <w:t>Hình 2</w:t>
        </w:r>
        <w:r w:rsidRPr="003A7A4E">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_Toc92037989 \h </w:instrText>
        </w:r>
        <w:r>
          <w:rPr>
            <w:noProof/>
            <w:webHidden/>
          </w:rPr>
        </w:r>
        <w:r>
          <w:rPr>
            <w:noProof/>
            <w:webHidden/>
          </w:rPr>
          <w:fldChar w:fldCharType="separate"/>
        </w:r>
        <w:r>
          <w:rPr>
            <w:noProof/>
            <w:webHidden/>
          </w:rPr>
          <w:t>11</w:t>
        </w:r>
        <w:r>
          <w:rPr>
            <w:noProof/>
            <w:webHidden/>
          </w:rPr>
          <w:fldChar w:fldCharType="end"/>
        </w:r>
      </w:hyperlink>
    </w:p>
    <w:p w14:paraId="54E5F4E1"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0" w:history="1">
        <w:r w:rsidRPr="003A7A4E">
          <w:rPr>
            <w:rStyle w:val="Hyperlink"/>
            <w:noProof/>
          </w:rPr>
          <w:t>Hình 2</w:t>
        </w:r>
        <w:r w:rsidRPr="003A7A4E">
          <w:rPr>
            <w:rStyle w:val="Hyperlink"/>
            <w:noProof/>
          </w:rPr>
          <w:noBreakHyphen/>
          <w:t>7. Hình ảnh định nghĩa SQL</w:t>
        </w:r>
        <w:r>
          <w:rPr>
            <w:noProof/>
            <w:webHidden/>
          </w:rPr>
          <w:tab/>
        </w:r>
        <w:r>
          <w:rPr>
            <w:noProof/>
            <w:webHidden/>
          </w:rPr>
          <w:fldChar w:fldCharType="begin"/>
        </w:r>
        <w:r>
          <w:rPr>
            <w:noProof/>
            <w:webHidden/>
          </w:rPr>
          <w:instrText xml:space="preserve"> PAGEREF _Toc92037990 \h </w:instrText>
        </w:r>
        <w:r>
          <w:rPr>
            <w:noProof/>
            <w:webHidden/>
          </w:rPr>
        </w:r>
        <w:r>
          <w:rPr>
            <w:noProof/>
            <w:webHidden/>
          </w:rPr>
          <w:fldChar w:fldCharType="separate"/>
        </w:r>
        <w:r>
          <w:rPr>
            <w:noProof/>
            <w:webHidden/>
          </w:rPr>
          <w:t>15</w:t>
        </w:r>
        <w:r>
          <w:rPr>
            <w:noProof/>
            <w:webHidden/>
          </w:rPr>
          <w:fldChar w:fldCharType="end"/>
        </w:r>
      </w:hyperlink>
    </w:p>
    <w:p w14:paraId="14F02E03"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1" w:history="1">
        <w:r w:rsidRPr="003A7A4E">
          <w:rPr>
            <w:rStyle w:val="Hyperlink"/>
            <w:noProof/>
          </w:rPr>
          <w:t>Hình 2</w:t>
        </w:r>
        <w:r w:rsidRPr="003A7A4E">
          <w:rPr>
            <w:rStyle w:val="Hyperlink"/>
            <w:noProof/>
          </w:rPr>
          <w:noBreakHyphen/>
          <w:t>8. Định nghĩa về API</w:t>
        </w:r>
        <w:r>
          <w:rPr>
            <w:noProof/>
            <w:webHidden/>
          </w:rPr>
          <w:tab/>
        </w:r>
        <w:r>
          <w:rPr>
            <w:noProof/>
            <w:webHidden/>
          </w:rPr>
          <w:fldChar w:fldCharType="begin"/>
        </w:r>
        <w:r>
          <w:rPr>
            <w:noProof/>
            <w:webHidden/>
          </w:rPr>
          <w:instrText xml:space="preserve"> PAGEREF _Toc92037991 \h </w:instrText>
        </w:r>
        <w:r>
          <w:rPr>
            <w:noProof/>
            <w:webHidden/>
          </w:rPr>
        </w:r>
        <w:r>
          <w:rPr>
            <w:noProof/>
            <w:webHidden/>
          </w:rPr>
          <w:fldChar w:fldCharType="separate"/>
        </w:r>
        <w:r>
          <w:rPr>
            <w:noProof/>
            <w:webHidden/>
          </w:rPr>
          <w:t>18</w:t>
        </w:r>
        <w:r>
          <w:rPr>
            <w:noProof/>
            <w:webHidden/>
          </w:rPr>
          <w:fldChar w:fldCharType="end"/>
        </w:r>
      </w:hyperlink>
    </w:p>
    <w:p w14:paraId="5D21ED7F"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2" w:history="1">
        <w:r w:rsidRPr="003A7A4E">
          <w:rPr>
            <w:rStyle w:val="Hyperlink"/>
            <w:noProof/>
          </w:rPr>
          <w:t>Hình 3</w:t>
        </w:r>
        <w:r w:rsidRPr="003A7A4E">
          <w:rPr>
            <w:rStyle w:val="Hyperlink"/>
            <w:noProof/>
          </w:rPr>
          <w:noBreakHyphen/>
          <w:t>1. Kiến trúc hệ thống</w:t>
        </w:r>
        <w:r>
          <w:rPr>
            <w:noProof/>
            <w:webHidden/>
          </w:rPr>
          <w:tab/>
        </w:r>
        <w:r>
          <w:rPr>
            <w:noProof/>
            <w:webHidden/>
          </w:rPr>
          <w:fldChar w:fldCharType="begin"/>
        </w:r>
        <w:r>
          <w:rPr>
            <w:noProof/>
            <w:webHidden/>
          </w:rPr>
          <w:instrText xml:space="preserve"> PAGEREF _Toc92037992 \h </w:instrText>
        </w:r>
        <w:r>
          <w:rPr>
            <w:noProof/>
            <w:webHidden/>
          </w:rPr>
        </w:r>
        <w:r>
          <w:rPr>
            <w:noProof/>
            <w:webHidden/>
          </w:rPr>
          <w:fldChar w:fldCharType="separate"/>
        </w:r>
        <w:r>
          <w:rPr>
            <w:noProof/>
            <w:webHidden/>
          </w:rPr>
          <w:t>19</w:t>
        </w:r>
        <w:r>
          <w:rPr>
            <w:noProof/>
            <w:webHidden/>
          </w:rPr>
          <w:fldChar w:fldCharType="end"/>
        </w:r>
      </w:hyperlink>
    </w:p>
    <w:p w14:paraId="79A11B1E"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3" w:history="1">
        <w:r w:rsidRPr="003A7A4E">
          <w:rPr>
            <w:rStyle w:val="Hyperlink"/>
            <w:noProof/>
          </w:rPr>
          <w:t>Hình 3</w:t>
        </w:r>
        <w:r w:rsidRPr="003A7A4E">
          <w:rPr>
            <w:rStyle w:val="Hyperlink"/>
            <w:noProof/>
          </w:rPr>
          <w:noBreakHyphen/>
          <w:t>2. Sơ đồ khối</w:t>
        </w:r>
        <w:r>
          <w:rPr>
            <w:noProof/>
            <w:webHidden/>
          </w:rPr>
          <w:tab/>
        </w:r>
        <w:r>
          <w:rPr>
            <w:noProof/>
            <w:webHidden/>
          </w:rPr>
          <w:fldChar w:fldCharType="begin"/>
        </w:r>
        <w:r>
          <w:rPr>
            <w:noProof/>
            <w:webHidden/>
          </w:rPr>
          <w:instrText xml:space="preserve"> PAGEREF _Toc92037993 \h </w:instrText>
        </w:r>
        <w:r>
          <w:rPr>
            <w:noProof/>
            <w:webHidden/>
          </w:rPr>
        </w:r>
        <w:r>
          <w:rPr>
            <w:noProof/>
            <w:webHidden/>
          </w:rPr>
          <w:fldChar w:fldCharType="separate"/>
        </w:r>
        <w:r>
          <w:rPr>
            <w:noProof/>
            <w:webHidden/>
          </w:rPr>
          <w:t>20</w:t>
        </w:r>
        <w:r>
          <w:rPr>
            <w:noProof/>
            <w:webHidden/>
          </w:rPr>
          <w:fldChar w:fldCharType="end"/>
        </w:r>
      </w:hyperlink>
    </w:p>
    <w:p w14:paraId="349A4303"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4" w:history="1">
        <w:r w:rsidRPr="003A7A4E">
          <w:rPr>
            <w:rStyle w:val="Hyperlink"/>
            <w:noProof/>
          </w:rPr>
          <w:t>Hình 3</w:t>
        </w:r>
        <w:r w:rsidRPr="003A7A4E">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_Toc92037994 \h </w:instrText>
        </w:r>
        <w:r>
          <w:rPr>
            <w:noProof/>
            <w:webHidden/>
          </w:rPr>
        </w:r>
        <w:r>
          <w:rPr>
            <w:noProof/>
            <w:webHidden/>
          </w:rPr>
          <w:fldChar w:fldCharType="separate"/>
        </w:r>
        <w:r>
          <w:rPr>
            <w:noProof/>
            <w:webHidden/>
          </w:rPr>
          <w:t>21</w:t>
        </w:r>
        <w:r>
          <w:rPr>
            <w:noProof/>
            <w:webHidden/>
          </w:rPr>
          <w:fldChar w:fldCharType="end"/>
        </w:r>
      </w:hyperlink>
    </w:p>
    <w:p w14:paraId="1D09A056"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5" w:history="1">
        <w:r w:rsidRPr="003A7A4E">
          <w:rPr>
            <w:rStyle w:val="Hyperlink"/>
            <w:noProof/>
          </w:rPr>
          <w:t>Hình 3</w:t>
        </w:r>
        <w:r w:rsidRPr="003A7A4E">
          <w:rPr>
            <w:rStyle w:val="Hyperlink"/>
            <w:noProof/>
          </w:rPr>
          <w:noBreakHyphen/>
          <w:t>4. Dữ liệu trong MySQL</w:t>
        </w:r>
        <w:r>
          <w:rPr>
            <w:noProof/>
            <w:webHidden/>
          </w:rPr>
          <w:tab/>
        </w:r>
        <w:r>
          <w:rPr>
            <w:noProof/>
            <w:webHidden/>
          </w:rPr>
          <w:fldChar w:fldCharType="begin"/>
        </w:r>
        <w:r>
          <w:rPr>
            <w:noProof/>
            <w:webHidden/>
          </w:rPr>
          <w:instrText xml:space="preserve"> PAGEREF _Toc92037995 \h </w:instrText>
        </w:r>
        <w:r>
          <w:rPr>
            <w:noProof/>
            <w:webHidden/>
          </w:rPr>
        </w:r>
        <w:r>
          <w:rPr>
            <w:noProof/>
            <w:webHidden/>
          </w:rPr>
          <w:fldChar w:fldCharType="separate"/>
        </w:r>
        <w:r>
          <w:rPr>
            <w:noProof/>
            <w:webHidden/>
          </w:rPr>
          <w:t>22</w:t>
        </w:r>
        <w:r>
          <w:rPr>
            <w:noProof/>
            <w:webHidden/>
          </w:rPr>
          <w:fldChar w:fldCharType="end"/>
        </w:r>
      </w:hyperlink>
    </w:p>
    <w:p w14:paraId="1558B958"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6" w:history="1">
        <w:r w:rsidRPr="003A7A4E">
          <w:rPr>
            <w:rStyle w:val="Hyperlink"/>
            <w:noProof/>
          </w:rPr>
          <w:t>Hình 3</w:t>
        </w:r>
        <w:r w:rsidRPr="003A7A4E">
          <w:rPr>
            <w:rStyle w:val="Hyperlink"/>
            <w:noProof/>
          </w:rPr>
          <w:noBreakHyphen/>
          <w:t>5. Tính năng của Power BI</w:t>
        </w:r>
        <w:r>
          <w:rPr>
            <w:noProof/>
            <w:webHidden/>
          </w:rPr>
          <w:tab/>
        </w:r>
        <w:r>
          <w:rPr>
            <w:noProof/>
            <w:webHidden/>
          </w:rPr>
          <w:fldChar w:fldCharType="begin"/>
        </w:r>
        <w:r>
          <w:rPr>
            <w:noProof/>
            <w:webHidden/>
          </w:rPr>
          <w:instrText xml:space="preserve"> PAGEREF _Toc92037996 \h </w:instrText>
        </w:r>
        <w:r>
          <w:rPr>
            <w:noProof/>
            <w:webHidden/>
          </w:rPr>
        </w:r>
        <w:r>
          <w:rPr>
            <w:noProof/>
            <w:webHidden/>
          </w:rPr>
          <w:fldChar w:fldCharType="separate"/>
        </w:r>
        <w:r>
          <w:rPr>
            <w:noProof/>
            <w:webHidden/>
          </w:rPr>
          <w:t>23</w:t>
        </w:r>
        <w:r>
          <w:rPr>
            <w:noProof/>
            <w:webHidden/>
          </w:rPr>
          <w:fldChar w:fldCharType="end"/>
        </w:r>
      </w:hyperlink>
    </w:p>
    <w:p w14:paraId="07CB1DFE"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7" w:history="1">
        <w:r w:rsidRPr="003A7A4E">
          <w:rPr>
            <w:rStyle w:val="Hyperlink"/>
            <w:noProof/>
          </w:rPr>
          <w:t>Hình 3</w:t>
        </w:r>
        <w:r w:rsidRPr="003A7A4E">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_Toc92037997 \h </w:instrText>
        </w:r>
        <w:r>
          <w:rPr>
            <w:noProof/>
            <w:webHidden/>
          </w:rPr>
        </w:r>
        <w:r>
          <w:rPr>
            <w:noProof/>
            <w:webHidden/>
          </w:rPr>
          <w:fldChar w:fldCharType="separate"/>
        </w:r>
        <w:r>
          <w:rPr>
            <w:noProof/>
            <w:webHidden/>
          </w:rPr>
          <w:t>24</w:t>
        </w:r>
        <w:r>
          <w:rPr>
            <w:noProof/>
            <w:webHidden/>
          </w:rPr>
          <w:fldChar w:fldCharType="end"/>
        </w:r>
      </w:hyperlink>
    </w:p>
    <w:p w14:paraId="164A5585"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8" w:history="1">
        <w:r w:rsidRPr="003A7A4E">
          <w:rPr>
            <w:rStyle w:val="Hyperlink"/>
            <w:noProof/>
          </w:rPr>
          <w:t>Hình 3</w:t>
        </w:r>
        <w:r w:rsidRPr="003A7A4E">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_Toc92037998 \h </w:instrText>
        </w:r>
        <w:r>
          <w:rPr>
            <w:noProof/>
            <w:webHidden/>
          </w:rPr>
        </w:r>
        <w:r>
          <w:rPr>
            <w:noProof/>
            <w:webHidden/>
          </w:rPr>
          <w:fldChar w:fldCharType="separate"/>
        </w:r>
        <w:r>
          <w:rPr>
            <w:noProof/>
            <w:webHidden/>
          </w:rPr>
          <w:t>25</w:t>
        </w:r>
        <w:r>
          <w:rPr>
            <w:noProof/>
            <w:webHidden/>
          </w:rPr>
          <w:fldChar w:fldCharType="end"/>
        </w:r>
      </w:hyperlink>
    </w:p>
    <w:p w14:paraId="3CBF844B"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7999" w:history="1">
        <w:r w:rsidRPr="003A7A4E">
          <w:rPr>
            <w:rStyle w:val="Hyperlink"/>
            <w:noProof/>
          </w:rPr>
          <w:t>Hình 3</w:t>
        </w:r>
        <w:r w:rsidRPr="003A7A4E">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_Toc92037999 \h </w:instrText>
        </w:r>
        <w:r>
          <w:rPr>
            <w:noProof/>
            <w:webHidden/>
          </w:rPr>
        </w:r>
        <w:r>
          <w:rPr>
            <w:noProof/>
            <w:webHidden/>
          </w:rPr>
          <w:fldChar w:fldCharType="separate"/>
        </w:r>
        <w:r>
          <w:rPr>
            <w:noProof/>
            <w:webHidden/>
          </w:rPr>
          <w:t>27</w:t>
        </w:r>
        <w:r>
          <w:rPr>
            <w:noProof/>
            <w:webHidden/>
          </w:rPr>
          <w:fldChar w:fldCharType="end"/>
        </w:r>
      </w:hyperlink>
    </w:p>
    <w:p w14:paraId="1A42F4D6"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0" w:history="1">
        <w:r w:rsidRPr="003A7A4E">
          <w:rPr>
            <w:rStyle w:val="Hyperlink"/>
            <w:noProof/>
          </w:rPr>
          <w:t>Hình 3</w:t>
        </w:r>
        <w:r w:rsidRPr="003A7A4E">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_Toc92038000 \h </w:instrText>
        </w:r>
        <w:r>
          <w:rPr>
            <w:noProof/>
            <w:webHidden/>
          </w:rPr>
        </w:r>
        <w:r>
          <w:rPr>
            <w:noProof/>
            <w:webHidden/>
          </w:rPr>
          <w:fldChar w:fldCharType="separate"/>
        </w:r>
        <w:r>
          <w:rPr>
            <w:noProof/>
            <w:webHidden/>
          </w:rPr>
          <w:t>28</w:t>
        </w:r>
        <w:r>
          <w:rPr>
            <w:noProof/>
            <w:webHidden/>
          </w:rPr>
          <w:fldChar w:fldCharType="end"/>
        </w:r>
      </w:hyperlink>
    </w:p>
    <w:p w14:paraId="15B76314"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1" w:history="1">
        <w:r w:rsidRPr="003A7A4E">
          <w:rPr>
            <w:rStyle w:val="Hyperlink"/>
            <w:noProof/>
          </w:rPr>
          <w:t>Hình 3</w:t>
        </w:r>
        <w:r w:rsidRPr="003A7A4E">
          <w:rPr>
            <w:rStyle w:val="Hyperlink"/>
            <w:noProof/>
          </w:rPr>
          <w:noBreakHyphen/>
          <w:t>10. Dashboard về tổng ca phục hồi của các châu lục</w:t>
        </w:r>
        <w:r>
          <w:rPr>
            <w:noProof/>
            <w:webHidden/>
          </w:rPr>
          <w:tab/>
        </w:r>
        <w:r>
          <w:rPr>
            <w:noProof/>
            <w:webHidden/>
          </w:rPr>
          <w:fldChar w:fldCharType="begin"/>
        </w:r>
        <w:r>
          <w:rPr>
            <w:noProof/>
            <w:webHidden/>
          </w:rPr>
          <w:instrText xml:space="preserve"> PAGEREF _Toc92038001 \h </w:instrText>
        </w:r>
        <w:r>
          <w:rPr>
            <w:noProof/>
            <w:webHidden/>
          </w:rPr>
        </w:r>
        <w:r>
          <w:rPr>
            <w:noProof/>
            <w:webHidden/>
          </w:rPr>
          <w:fldChar w:fldCharType="separate"/>
        </w:r>
        <w:r>
          <w:rPr>
            <w:noProof/>
            <w:webHidden/>
          </w:rPr>
          <w:t>29</w:t>
        </w:r>
        <w:r>
          <w:rPr>
            <w:noProof/>
            <w:webHidden/>
          </w:rPr>
          <w:fldChar w:fldCharType="end"/>
        </w:r>
      </w:hyperlink>
    </w:p>
    <w:p w14:paraId="3760A59F"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2" w:history="1">
        <w:r w:rsidRPr="003A7A4E">
          <w:rPr>
            <w:rStyle w:val="Hyperlink"/>
            <w:noProof/>
          </w:rPr>
          <w:t>Hình 3</w:t>
        </w:r>
        <w:r w:rsidRPr="003A7A4E">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_Toc92038002 \h </w:instrText>
        </w:r>
        <w:r>
          <w:rPr>
            <w:noProof/>
            <w:webHidden/>
          </w:rPr>
        </w:r>
        <w:r>
          <w:rPr>
            <w:noProof/>
            <w:webHidden/>
          </w:rPr>
          <w:fldChar w:fldCharType="separate"/>
        </w:r>
        <w:r>
          <w:rPr>
            <w:noProof/>
            <w:webHidden/>
          </w:rPr>
          <w:t>30</w:t>
        </w:r>
        <w:r>
          <w:rPr>
            <w:noProof/>
            <w:webHidden/>
          </w:rPr>
          <w:fldChar w:fldCharType="end"/>
        </w:r>
      </w:hyperlink>
    </w:p>
    <w:p w14:paraId="11BE96D0"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3" w:history="1">
        <w:r w:rsidRPr="003A7A4E">
          <w:rPr>
            <w:rStyle w:val="Hyperlink"/>
            <w:noProof/>
          </w:rPr>
          <w:t>Hình 3</w:t>
        </w:r>
        <w:r w:rsidRPr="003A7A4E">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_Toc92038003 \h </w:instrText>
        </w:r>
        <w:r>
          <w:rPr>
            <w:noProof/>
            <w:webHidden/>
          </w:rPr>
        </w:r>
        <w:r>
          <w:rPr>
            <w:noProof/>
            <w:webHidden/>
          </w:rPr>
          <w:fldChar w:fldCharType="separate"/>
        </w:r>
        <w:r>
          <w:rPr>
            <w:noProof/>
            <w:webHidden/>
          </w:rPr>
          <w:t>30</w:t>
        </w:r>
        <w:r>
          <w:rPr>
            <w:noProof/>
            <w:webHidden/>
          </w:rPr>
          <w:fldChar w:fldCharType="end"/>
        </w:r>
      </w:hyperlink>
    </w:p>
    <w:p w14:paraId="57AC5911"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4" w:history="1">
        <w:r w:rsidRPr="003A7A4E">
          <w:rPr>
            <w:rStyle w:val="Hyperlink"/>
            <w:noProof/>
          </w:rPr>
          <w:t>Hình 3</w:t>
        </w:r>
        <w:r w:rsidRPr="003A7A4E">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_Toc92038004 \h </w:instrText>
        </w:r>
        <w:r>
          <w:rPr>
            <w:noProof/>
            <w:webHidden/>
          </w:rPr>
        </w:r>
        <w:r>
          <w:rPr>
            <w:noProof/>
            <w:webHidden/>
          </w:rPr>
          <w:fldChar w:fldCharType="separate"/>
        </w:r>
        <w:r>
          <w:rPr>
            <w:noProof/>
            <w:webHidden/>
          </w:rPr>
          <w:t>31</w:t>
        </w:r>
        <w:r>
          <w:rPr>
            <w:noProof/>
            <w:webHidden/>
          </w:rPr>
          <w:fldChar w:fldCharType="end"/>
        </w:r>
      </w:hyperlink>
    </w:p>
    <w:p w14:paraId="09E1C12A"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5" w:history="1">
        <w:r w:rsidRPr="003A7A4E">
          <w:rPr>
            <w:rStyle w:val="Hyperlink"/>
            <w:noProof/>
          </w:rPr>
          <w:t>Hình 3</w:t>
        </w:r>
        <w:r w:rsidRPr="003A7A4E">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_Toc92038005 \h </w:instrText>
        </w:r>
        <w:r>
          <w:rPr>
            <w:noProof/>
            <w:webHidden/>
          </w:rPr>
        </w:r>
        <w:r>
          <w:rPr>
            <w:noProof/>
            <w:webHidden/>
          </w:rPr>
          <w:fldChar w:fldCharType="separate"/>
        </w:r>
        <w:r>
          <w:rPr>
            <w:noProof/>
            <w:webHidden/>
          </w:rPr>
          <w:t>31</w:t>
        </w:r>
        <w:r>
          <w:rPr>
            <w:noProof/>
            <w:webHidden/>
          </w:rPr>
          <w:fldChar w:fldCharType="end"/>
        </w:r>
      </w:hyperlink>
    </w:p>
    <w:p w14:paraId="34BC0F85"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6" w:history="1">
        <w:r w:rsidRPr="003A7A4E">
          <w:rPr>
            <w:rStyle w:val="Hyperlink"/>
            <w:noProof/>
          </w:rPr>
          <w:t>Hình 3</w:t>
        </w:r>
        <w:r w:rsidRPr="003A7A4E">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_Toc92038006 \h </w:instrText>
        </w:r>
        <w:r>
          <w:rPr>
            <w:noProof/>
            <w:webHidden/>
          </w:rPr>
        </w:r>
        <w:r>
          <w:rPr>
            <w:noProof/>
            <w:webHidden/>
          </w:rPr>
          <w:fldChar w:fldCharType="separate"/>
        </w:r>
        <w:r>
          <w:rPr>
            <w:noProof/>
            <w:webHidden/>
          </w:rPr>
          <w:t>32</w:t>
        </w:r>
        <w:r>
          <w:rPr>
            <w:noProof/>
            <w:webHidden/>
          </w:rPr>
          <w:fldChar w:fldCharType="end"/>
        </w:r>
      </w:hyperlink>
    </w:p>
    <w:p w14:paraId="2DAC420D"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7" w:history="1">
        <w:r w:rsidRPr="003A7A4E">
          <w:rPr>
            <w:rStyle w:val="Hyperlink"/>
            <w:noProof/>
          </w:rPr>
          <w:t>Hình 3</w:t>
        </w:r>
        <w:r w:rsidRPr="003A7A4E">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_Toc92038007 \h </w:instrText>
        </w:r>
        <w:r>
          <w:rPr>
            <w:noProof/>
            <w:webHidden/>
          </w:rPr>
        </w:r>
        <w:r>
          <w:rPr>
            <w:noProof/>
            <w:webHidden/>
          </w:rPr>
          <w:fldChar w:fldCharType="separate"/>
        </w:r>
        <w:r>
          <w:rPr>
            <w:noProof/>
            <w:webHidden/>
          </w:rPr>
          <w:t>32</w:t>
        </w:r>
        <w:r>
          <w:rPr>
            <w:noProof/>
            <w:webHidden/>
          </w:rPr>
          <w:fldChar w:fldCharType="end"/>
        </w:r>
      </w:hyperlink>
    </w:p>
    <w:p w14:paraId="446EB34E"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8" w:history="1">
        <w:r w:rsidRPr="003A7A4E">
          <w:rPr>
            <w:rStyle w:val="Hyperlink"/>
            <w:noProof/>
          </w:rPr>
          <w:t>Hình 3</w:t>
        </w:r>
        <w:r w:rsidRPr="003A7A4E">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_Toc92038008 \h </w:instrText>
        </w:r>
        <w:r>
          <w:rPr>
            <w:noProof/>
            <w:webHidden/>
          </w:rPr>
        </w:r>
        <w:r>
          <w:rPr>
            <w:noProof/>
            <w:webHidden/>
          </w:rPr>
          <w:fldChar w:fldCharType="separate"/>
        </w:r>
        <w:r>
          <w:rPr>
            <w:noProof/>
            <w:webHidden/>
          </w:rPr>
          <w:t>33</w:t>
        </w:r>
        <w:r>
          <w:rPr>
            <w:noProof/>
            <w:webHidden/>
          </w:rPr>
          <w:fldChar w:fldCharType="end"/>
        </w:r>
      </w:hyperlink>
    </w:p>
    <w:p w14:paraId="65E19538"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09" w:history="1">
        <w:r w:rsidRPr="003A7A4E">
          <w:rPr>
            <w:rStyle w:val="Hyperlink"/>
            <w:noProof/>
          </w:rPr>
          <w:t>Hình 3</w:t>
        </w:r>
        <w:r w:rsidRPr="003A7A4E">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_Toc92038009 \h </w:instrText>
        </w:r>
        <w:r>
          <w:rPr>
            <w:noProof/>
            <w:webHidden/>
          </w:rPr>
        </w:r>
        <w:r>
          <w:rPr>
            <w:noProof/>
            <w:webHidden/>
          </w:rPr>
          <w:fldChar w:fldCharType="separate"/>
        </w:r>
        <w:r>
          <w:rPr>
            <w:noProof/>
            <w:webHidden/>
          </w:rPr>
          <w:t>33</w:t>
        </w:r>
        <w:r>
          <w:rPr>
            <w:noProof/>
            <w:webHidden/>
          </w:rPr>
          <w:fldChar w:fldCharType="end"/>
        </w:r>
      </w:hyperlink>
    </w:p>
    <w:p w14:paraId="1A26760A"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0" w:history="1">
        <w:r w:rsidRPr="003A7A4E">
          <w:rPr>
            <w:rStyle w:val="Hyperlink"/>
            <w:noProof/>
          </w:rPr>
          <w:t>Hình 3</w:t>
        </w:r>
        <w:r w:rsidRPr="003A7A4E">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_Toc92038010 \h </w:instrText>
        </w:r>
        <w:r>
          <w:rPr>
            <w:noProof/>
            <w:webHidden/>
          </w:rPr>
        </w:r>
        <w:r>
          <w:rPr>
            <w:noProof/>
            <w:webHidden/>
          </w:rPr>
          <w:fldChar w:fldCharType="separate"/>
        </w:r>
        <w:r>
          <w:rPr>
            <w:noProof/>
            <w:webHidden/>
          </w:rPr>
          <w:t>34</w:t>
        </w:r>
        <w:r>
          <w:rPr>
            <w:noProof/>
            <w:webHidden/>
          </w:rPr>
          <w:fldChar w:fldCharType="end"/>
        </w:r>
      </w:hyperlink>
    </w:p>
    <w:p w14:paraId="508B184D"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1" w:history="1">
        <w:r w:rsidRPr="003A7A4E">
          <w:rPr>
            <w:rStyle w:val="Hyperlink"/>
            <w:noProof/>
          </w:rPr>
          <w:t>Hình 3</w:t>
        </w:r>
        <w:r w:rsidRPr="003A7A4E">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_Toc92038011 \h </w:instrText>
        </w:r>
        <w:r>
          <w:rPr>
            <w:noProof/>
            <w:webHidden/>
          </w:rPr>
        </w:r>
        <w:r>
          <w:rPr>
            <w:noProof/>
            <w:webHidden/>
          </w:rPr>
          <w:fldChar w:fldCharType="separate"/>
        </w:r>
        <w:r>
          <w:rPr>
            <w:noProof/>
            <w:webHidden/>
          </w:rPr>
          <w:t>34</w:t>
        </w:r>
        <w:r>
          <w:rPr>
            <w:noProof/>
            <w:webHidden/>
          </w:rPr>
          <w:fldChar w:fldCharType="end"/>
        </w:r>
      </w:hyperlink>
    </w:p>
    <w:p w14:paraId="0330246F"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2" w:history="1">
        <w:r w:rsidRPr="003A7A4E">
          <w:rPr>
            <w:rStyle w:val="Hyperlink"/>
            <w:noProof/>
          </w:rPr>
          <w:t>Hình 3</w:t>
        </w:r>
        <w:r w:rsidRPr="003A7A4E">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_Toc92038012 \h </w:instrText>
        </w:r>
        <w:r>
          <w:rPr>
            <w:noProof/>
            <w:webHidden/>
          </w:rPr>
        </w:r>
        <w:r>
          <w:rPr>
            <w:noProof/>
            <w:webHidden/>
          </w:rPr>
          <w:fldChar w:fldCharType="separate"/>
        </w:r>
        <w:r>
          <w:rPr>
            <w:noProof/>
            <w:webHidden/>
          </w:rPr>
          <w:t>35</w:t>
        </w:r>
        <w:r>
          <w:rPr>
            <w:noProof/>
            <w:webHidden/>
          </w:rPr>
          <w:fldChar w:fldCharType="end"/>
        </w:r>
      </w:hyperlink>
    </w:p>
    <w:p w14:paraId="68F25D5C"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3" w:history="1">
        <w:r w:rsidRPr="003A7A4E">
          <w:rPr>
            <w:rStyle w:val="Hyperlink"/>
            <w:noProof/>
          </w:rPr>
          <w:t>Hình 3</w:t>
        </w:r>
        <w:r w:rsidRPr="003A7A4E">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_Toc92038013 \h </w:instrText>
        </w:r>
        <w:r>
          <w:rPr>
            <w:noProof/>
            <w:webHidden/>
          </w:rPr>
        </w:r>
        <w:r>
          <w:rPr>
            <w:noProof/>
            <w:webHidden/>
          </w:rPr>
          <w:fldChar w:fldCharType="separate"/>
        </w:r>
        <w:r>
          <w:rPr>
            <w:noProof/>
            <w:webHidden/>
          </w:rPr>
          <w:t>35</w:t>
        </w:r>
        <w:r>
          <w:rPr>
            <w:noProof/>
            <w:webHidden/>
          </w:rPr>
          <w:fldChar w:fldCharType="end"/>
        </w:r>
      </w:hyperlink>
    </w:p>
    <w:p w14:paraId="34F4849E"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4" w:history="1">
        <w:r w:rsidRPr="003A7A4E">
          <w:rPr>
            <w:rStyle w:val="Hyperlink"/>
            <w:noProof/>
          </w:rPr>
          <w:t>Hình 3</w:t>
        </w:r>
        <w:r w:rsidRPr="003A7A4E">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_Toc92038014 \h </w:instrText>
        </w:r>
        <w:r>
          <w:rPr>
            <w:noProof/>
            <w:webHidden/>
          </w:rPr>
        </w:r>
        <w:r>
          <w:rPr>
            <w:noProof/>
            <w:webHidden/>
          </w:rPr>
          <w:fldChar w:fldCharType="separate"/>
        </w:r>
        <w:r>
          <w:rPr>
            <w:noProof/>
            <w:webHidden/>
          </w:rPr>
          <w:t>36</w:t>
        </w:r>
        <w:r>
          <w:rPr>
            <w:noProof/>
            <w:webHidden/>
          </w:rPr>
          <w:fldChar w:fldCharType="end"/>
        </w:r>
      </w:hyperlink>
    </w:p>
    <w:p w14:paraId="239064FC"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5" w:history="1">
        <w:r w:rsidRPr="003A7A4E">
          <w:rPr>
            <w:rStyle w:val="Hyperlink"/>
            <w:noProof/>
          </w:rPr>
          <w:t>Hình 3</w:t>
        </w:r>
        <w:r w:rsidRPr="003A7A4E">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_Toc92038015 \h </w:instrText>
        </w:r>
        <w:r>
          <w:rPr>
            <w:noProof/>
            <w:webHidden/>
          </w:rPr>
        </w:r>
        <w:r>
          <w:rPr>
            <w:noProof/>
            <w:webHidden/>
          </w:rPr>
          <w:fldChar w:fldCharType="separate"/>
        </w:r>
        <w:r>
          <w:rPr>
            <w:noProof/>
            <w:webHidden/>
          </w:rPr>
          <w:t>36</w:t>
        </w:r>
        <w:r>
          <w:rPr>
            <w:noProof/>
            <w:webHidden/>
          </w:rPr>
          <w:fldChar w:fldCharType="end"/>
        </w:r>
      </w:hyperlink>
    </w:p>
    <w:p w14:paraId="757EEB3D"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6" w:history="1">
        <w:r w:rsidRPr="003A7A4E">
          <w:rPr>
            <w:rStyle w:val="Hyperlink"/>
            <w:noProof/>
          </w:rPr>
          <w:t>Hình 3</w:t>
        </w:r>
        <w:r w:rsidRPr="003A7A4E">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_Toc92038016 \h </w:instrText>
        </w:r>
        <w:r>
          <w:rPr>
            <w:noProof/>
            <w:webHidden/>
          </w:rPr>
        </w:r>
        <w:r>
          <w:rPr>
            <w:noProof/>
            <w:webHidden/>
          </w:rPr>
          <w:fldChar w:fldCharType="separate"/>
        </w:r>
        <w:r>
          <w:rPr>
            <w:noProof/>
            <w:webHidden/>
          </w:rPr>
          <w:t>37</w:t>
        </w:r>
        <w:r>
          <w:rPr>
            <w:noProof/>
            <w:webHidden/>
          </w:rPr>
          <w:fldChar w:fldCharType="end"/>
        </w:r>
      </w:hyperlink>
    </w:p>
    <w:p w14:paraId="21137F3E"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7" w:history="1">
        <w:r w:rsidRPr="003A7A4E">
          <w:rPr>
            <w:rStyle w:val="Hyperlink"/>
            <w:noProof/>
          </w:rPr>
          <w:t>Hình 3</w:t>
        </w:r>
        <w:r w:rsidRPr="003A7A4E">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_Toc92038017 \h </w:instrText>
        </w:r>
        <w:r>
          <w:rPr>
            <w:noProof/>
            <w:webHidden/>
          </w:rPr>
        </w:r>
        <w:r>
          <w:rPr>
            <w:noProof/>
            <w:webHidden/>
          </w:rPr>
          <w:fldChar w:fldCharType="separate"/>
        </w:r>
        <w:r>
          <w:rPr>
            <w:noProof/>
            <w:webHidden/>
          </w:rPr>
          <w:t>37</w:t>
        </w:r>
        <w:r>
          <w:rPr>
            <w:noProof/>
            <w:webHidden/>
          </w:rPr>
          <w:fldChar w:fldCharType="end"/>
        </w:r>
      </w:hyperlink>
    </w:p>
    <w:p w14:paraId="04053F93"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8" w:history="1">
        <w:r w:rsidRPr="003A7A4E">
          <w:rPr>
            <w:rStyle w:val="Hyperlink"/>
            <w:noProof/>
          </w:rPr>
          <w:t>Hình 3</w:t>
        </w:r>
        <w:r w:rsidRPr="003A7A4E">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_Toc92038018 \h </w:instrText>
        </w:r>
        <w:r>
          <w:rPr>
            <w:noProof/>
            <w:webHidden/>
          </w:rPr>
        </w:r>
        <w:r>
          <w:rPr>
            <w:noProof/>
            <w:webHidden/>
          </w:rPr>
          <w:fldChar w:fldCharType="separate"/>
        </w:r>
        <w:r>
          <w:rPr>
            <w:noProof/>
            <w:webHidden/>
          </w:rPr>
          <w:t>38</w:t>
        </w:r>
        <w:r>
          <w:rPr>
            <w:noProof/>
            <w:webHidden/>
          </w:rPr>
          <w:fldChar w:fldCharType="end"/>
        </w:r>
      </w:hyperlink>
    </w:p>
    <w:p w14:paraId="586499E8"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19" w:history="1">
        <w:r w:rsidRPr="003A7A4E">
          <w:rPr>
            <w:rStyle w:val="Hyperlink"/>
            <w:noProof/>
          </w:rPr>
          <w:t>Hình 3</w:t>
        </w:r>
        <w:r w:rsidRPr="003A7A4E">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_Toc92038019 \h </w:instrText>
        </w:r>
        <w:r>
          <w:rPr>
            <w:noProof/>
            <w:webHidden/>
          </w:rPr>
        </w:r>
        <w:r>
          <w:rPr>
            <w:noProof/>
            <w:webHidden/>
          </w:rPr>
          <w:fldChar w:fldCharType="separate"/>
        </w:r>
        <w:r>
          <w:rPr>
            <w:noProof/>
            <w:webHidden/>
          </w:rPr>
          <w:t>38</w:t>
        </w:r>
        <w:r>
          <w:rPr>
            <w:noProof/>
            <w:webHidden/>
          </w:rPr>
          <w:fldChar w:fldCharType="end"/>
        </w:r>
      </w:hyperlink>
    </w:p>
    <w:p w14:paraId="26713944"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0" w:history="1">
        <w:r w:rsidRPr="003A7A4E">
          <w:rPr>
            <w:rStyle w:val="Hyperlink"/>
            <w:noProof/>
          </w:rPr>
          <w:t>Hình 3</w:t>
        </w:r>
        <w:r w:rsidRPr="003A7A4E">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_Toc92038020 \h </w:instrText>
        </w:r>
        <w:r>
          <w:rPr>
            <w:noProof/>
            <w:webHidden/>
          </w:rPr>
        </w:r>
        <w:r>
          <w:rPr>
            <w:noProof/>
            <w:webHidden/>
          </w:rPr>
          <w:fldChar w:fldCharType="separate"/>
        </w:r>
        <w:r>
          <w:rPr>
            <w:noProof/>
            <w:webHidden/>
          </w:rPr>
          <w:t>39</w:t>
        </w:r>
        <w:r>
          <w:rPr>
            <w:noProof/>
            <w:webHidden/>
          </w:rPr>
          <w:fldChar w:fldCharType="end"/>
        </w:r>
      </w:hyperlink>
    </w:p>
    <w:p w14:paraId="60AEB354"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1" w:history="1">
        <w:r w:rsidRPr="003A7A4E">
          <w:rPr>
            <w:rStyle w:val="Hyperlink"/>
            <w:noProof/>
          </w:rPr>
          <w:t>Hình 3</w:t>
        </w:r>
        <w:r w:rsidRPr="003A7A4E">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_Toc92038021 \h </w:instrText>
        </w:r>
        <w:r>
          <w:rPr>
            <w:noProof/>
            <w:webHidden/>
          </w:rPr>
        </w:r>
        <w:r>
          <w:rPr>
            <w:noProof/>
            <w:webHidden/>
          </w:rPr>
          <w:fldChar w:fldCharType="separate"/>
        </w:r>
        <w:r>
          <w:rPr>
            <w:noProof/>
            <w:webHidden/>
          </w:rPr>
          <w:t>39</w:t>
        </w:r>
        <w:r>
          <w:rPr>
            <w:noProof/>
            <w:webHidden/>
          </w:rPr>
          <w:fldChar w:fldCharType="end"/>
        </w:r>
      </w:hyperlink>
    </w:p>
    <w:p w14:paraId="29227E40"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2" w:history="1">
        <w:r w:rsidRPr="003A7A4E">
          <w:rPr>
            <w:rStyle w:val="Hyperlink"/>
            <w:noProof/>
          </w:rPr>
          <w:t>Hình 3</w:t>
        </w:r>
        <w:r w:rsidRPr="003A7A4E">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_Toc92038022 \h </w:instrText>
        </w:r>
        <w:r>
          <w:rPr>
            <w:noProof/>
            <w:webHidden/>
          </w:rPr>
        </w:r>
        <w:r>
          <w:rPr>
            <w:noProof/>
            <w:webHidden/>
          </w:rPr>
          <w:fldChar w:fldCharType="separate"/>
        </w:r>
        <w:r>
          <w:rPr>
            <w:noProof/>
            <w:webHidden/>
          </w:rPr>
          <w:t>39</w:t>
        </w:r>
        <w:r>
          <w:rPr>
            <w:noProof/>
            <w:webHidden/>
          </w:rPr>
          <w:fldChar w:fldCharType="end"/>
        </w:r>
      </w:hyperlink>
    </w:p>
    <w:p w14:paraId="2B5223D6"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3" w:history="1">
        <w:r w:rsidRPr="003A7A4E">
          <w:rPr>
            <w:rStyle w:val="Hyperlink"/>
            <w:noProof/>
          </w:rPr>
          <w:t>Hình 3</w:t>
        </w:r>
        <w:r w:rsidRPr="003A7A4E">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_Toc92038023 \h </w:instrText>
        </w:r>
        <w:r>
          <w:rPr>
            <w:noProof/>
            <w:webHidden/>
          </w:rPr>
        </w:r>
        <w:r>
          <w:rPr>
            <w:noProof/>
            <w:webHidden/>
          </w:rPr>
          <w:fldChar w:fldCharType="separate"/>
        </w:r>
        <w:r>
          <w:rPr>
            <w:noProof/>
            <w:webHidden/>
          </w:rPr>
          <w:t>40</w:t>
        </w:r>
        <w:r>
          <w:rPr>
            <w:noProof/>
            <w:webHidden/>
          </w:rPr>
          <w:fldChar w:fldCharType="end"/>
        </w:r>
      </w:hyperlink>
    </w:p>
    <w:p w14:paraId="09358045"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4" w:history="1">
        <w:r w:rsidRPr="003A7A4E">
          <w:rPr>
            <w:rStyle w:val="Hyperlink"/>
            <w:noProof/>
          </w:rPr>
          <w:t>Hình 3</w:t>
        </w:r>
        <w:r w:rsidRPr="003A7A4E">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_Toc92038024 \h </w:instrText>
        </w:r>
        <w:r>
          <w:rPr>
            <w:noProof/>
            <w:webHidden/>
          </w:rPr>
        </w:r>
        <w:r>
          <w:rPr>
            <w:noProof/>
            <w:webHidden/>
          </w:rPr>
          <w:fldChar w:fldCharType="separate"/>
        </w:r>
        <w:r>
          <w:rPr>
            <w:noProof/>
            <w:webHidden/>
          </w:rPr>
          <w:t>40</w:t>
        </w:r>
        <w:r>
          <w:rPr>
            <w:noProof/>
            <w:webHidden/>
          </w:rPr>
          <w:fldChar w:fldCharType="end"/>
        </w:r>
      </w:hyperlink>
    </w:p>
    <w:p w14:paraId="64867B08"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5" w:history="1">
        <w:r w:rsidRPr="003A7A4E">
          <w:rPr>
            <w:rStyle w:val="Hyperlink"/>
            <w:noProof/>
          </w:rPr>
          <w:t>Hình 3</w:t>
        </w:r>
        <w:r w:rsidRPr="003A7A4E">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_Toc92038025 \h </w:instrText>
        </w:r>
        <w:r>
          <w:rPr>
            <w:noProof/>
            <w:webHidden/>
          </w:rPr>
        </w:r>
        <w:r>
          <w:rPr>
            <w:noProof/>
            <w:webHidden/>
          </w:rPr>
          <w:fldChar w:fldCharType="separate"/>
        </w:r>
        <w:r>
          <w:rPr>
            <w:noProof/>
            <w:webHidden/>
          </w:rPr>
          <w:t>41</w:t>
        </w:r>
        <w:r>
          <w:rPr>
            <w:noProof/>
            <w:webHidden/>
          </w:rPr>
          <w:fldChar w:fldCharType="end"/>
        </w:r>
      </w:hyperlink>
    </w:p>
    <w:p w14:paraId="162AC2F1"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6" w:history="1">
        <w:r w:rsidRPr="003A7A4E">
          <w:rPr>
            <w:rStyle w:val="Hyperlink"/>
            <w:noProof/>
          </w:rPr>
          <w:t>Hình 3</w:t>
        </w:r>
        <w:r w:rsidRPr="003A7A4E">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_Toc92038026 \h </w:instrText>
        </w:r>
        <w:r>
          <w:rPr>
            <w:noProof/>
            <w:webHidden/>
          </w:rPr>
        </w:r>
        <w:r>
          <w:rPr>
            <w:noProof/>
            <w:webHidden/>
          </w:rPr>
          <w:fldChar w:fldCharType="separate"/>
        </w:r>
        <w:r>
          <w:rPr>
            <w:noProof/>
            <w:webHidden/>
          </w:rPr>
          <w:t>41</w:t>
        </w:r>
        <w:r>
          <w:rPr>
            <w:noProof/>
            <w:webHidden/>
          </w:rPr>
          <w:fldChar w:fldCharType="end"/>
        </w:r>
      </w:hyperlink>
    </w:p>
    <w:p w14:paraId="018553A6"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7" w:history="1">
        <w:r w:rsidRPr="003A7A4E">
          <w:rPr>
            <w:rStyle w:val="Hyperlink"/>
            <w:noProof/>
          </w:rPr>
          <w:t>Hình 3</w:t>
        </w:r>
        <w:r w:rsidRPr="003A7A4E">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_Toc92038027 \h </w:instrText>
        </w:r>
        <w:r>
          <w:rPr>
            <w:noProof/>
            <w:webHidden/>
          </w:rPr>
        </w:r>
        <w:r>
          <w:rPr>
            <w:noProof/>
            <w:webHidden/>
          </w:rPr>
          <w:fldChar w:fldCharType="separate"/>
        </w:r>
        <w:r>
          <w:rPr>
            <w:noProof/>
            <w:webHidden/>
          </w:rPr>
          <w:t>42</w:t>
        </w:r>
        <w:r>
          <w:rPr>
            <w:noProof/>
            <w:webHidden/>
          </w:rPr>
          <w:fldChar w:fldCharType="end"/>
        </w:r>
      </w:hyperlink>
    </w:p>
    <w:p w14:paraId="72E6AE57"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8" w:history="1">
        <w:r w:rsidRPr="003A7A4E">
          <w:rPr>
            <w:rStyle w:val="Hyperlink"/>
            <w:noProof/>
          </w:rPr>
          <w:t>Hình 3</w:t>
        </w:r>
        <w:r w:rsidRPr="003A7A4E">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_Toc92038028 \h </w:instrText>
        </w:r>
        <w:r>
          <w:rPr>
            <w:noProof/>
            <w:webHidden/>
          </w:rPr>
        </w:r>
        <w:r>
          <w:rPr>
            <w:noProof/>
            <w:webHidden/>
          </w:rPr>
          <w:fldChar w:fldCharType="separate"/>
        </w:r>
        <w:r>
          <w:rPr>
            <w:noProof/>
            <w:webHidden/>
          </w:rPr>
          <w:t>42</w:t>
        </w:r>
        <w:r>
          <w:rPr>
            <w:noProof/>
            <w:webHidden/>
          </w:rPr>
          <w:fldChar w:fldCharType="end"/>
        </w:r>
      </w:hyperlink>
    </w:p>
    <w:p w14:paraId="16BB31CD"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29" w:history="1">
        <w:r w:rsidRPr="003A7A4E">
          <w:rPr>
            <w:rStyle w:val="Hyperlink"/>
            <w:noProof/>
          </w:rPr>
          <w:t>Hình 3</w:t>
        </w:r>
        <w:r w:rsidRPr="003A7A4E">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_Toc92038029 \h </w:instrText>
        </w:r>
        <w:r>
          <w:rPr>
            <w:noProof/>
            <w:webHidden/>
          </w:rPr>
        </w:r>
        <w:r>
          <w:rPr>
            <w:noProof/>
            <w:webHidden/>
          </w:rPr>
          <w:fldChar w:fldCharType="separate"/>
        </w:r>
        <w:r>
          <w:rPr>
            <w:noProof/>
            <w:webHidden/>
          </w:rPr>
          <w:t>43</w:t>
        </w:r>
        <w:r>
          <w:rPr>
            <w:noProof/>
            <w:webHidden/>
          </w:rPr>
          <w:fldChar w:fldCharType="end"/>
        </w:r>
      </w:hyperlink>
    </w:p>
    <w:p w14:paraId="26723D99"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0" w:history="1">
        <w:r w:rsidRPr="003A7A4E">
          <w:rPr>
            <w:rStyle w:val="Hyperlink"/>
            <w:noProof/>
          </w:rPr>
          <w:t>Hình 3</w:t>
        </w:r>
        <w:r w:rsidRPr="003A7A4E">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_Toc92038030 \h </w:instrText>
        </w:r>
        <w:r>
          <w:rPr>
            <w:noProof/>
            <w:webHidden/>
          </w:rPr>
        </w:r>
        <w:r>
          <w:rPr>
            <w:noProof/>
            <w:webHidden/>
          </w:rPr>
          <w:fldChar w:fldCharType="separate"/>
        </w:r>
        <w:r>
          <w:rPr>
            <w:noProof/>
            <w:webHidden/>
          </w:rPr>
          <w:t>43</w:t>
        </w:r>
        <w:r>
          <w:rPr>
            <w:noProof/>
            <w:webHidden/>
          </w:rPr>
          <w:fldChar w:fldCharType="end"/>
        </w:r>
      </w:hyperlink>
    </w:p>
    <w:p w14:paraId="07B1CBEF"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1" w:history="1">
        <w:r w:rsidRPr="003A7A4E">
          <w:rPr>
            <w:rStyle w:val="Hyperlink"/>
            <w:noProof/>
          </w:rPr>
          <w:t>Hình 3</w:t>
        </w:r>
        <w:r w:rsidRPr="003A7A4E">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_Toc92038031 \h </w:instrText>
        </w:r>
        <w:r>
          <w:rPr>
            <w:noProof/>
            <w:webHidden/>
          </w:rPr>
        </w:r>
        <w:r>
          <w:rPr>
            <w:noProof/>
            <w:webHidden/>
          </w:rPr>
          <w:fldChar w:fldCharType="separate"/>
        </w:r>
        <w:r>
          <w:rPr>
            <w:noProof/>
            <w:webHidden/>
          </w:rPr>
          <w:t>44</w:t>
        </w:r>
        <w:r>
          <w:rPr>
            <w:noProof/>
            <w:webHidden/>
          </w:rPr>
          <w:fldChar w:fldCharType="end"/>
        </w:r>
      </w:hyperlink>
    </w:p>
    <w:p w14:paraId="4AE94FE3"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2" w:history="1">
        <w:r w:rsidRPr="003A7A4E">
          <w:rPr>
            <w:rStyle w:val="Hyperlink"/>
            <w:noProof/>
          </w:rPr>
          <w:t>Hình 3</w:t>
        </w:r>
        <w:r w:rsidRPr="003A7A4E">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_Toc92038032 \h </w:instrText>
        </w:r>
        <w:r>
          <w:rPr>
            <w:noProof/>
            <w:webHidden/>
          </w:rPr>
        </w:r>
        <w:r>
          <w:rPr>
            <w:noProof/>
            <w:webHidden/>
          </w:rPr>
          <w:fldChar w:fldCharType="separate"/>
        </w:r>
        <w:r>
          <w:rPr>
            <w:noProof/>
            <w:webHidden/>
          </w:rPr>
          <w:t>44</w:t>
        </w:r>
        <w:r>
          <w:rPr>
            <w:noProof/>
            <w:webHidden/>
          </w:rPr>
          <w:fldChar w:fldCharType="end"/>
        </w:r>
      </w:hyperlink>
    </w:p>
    <w:p w14:paraId="73AA9CEA"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3" w:history="1">
        <w:r w:rsidRPr="003A7A4E">
          <w:rPr>
            <w:rStyle w:val="Hyperlink"/>
            <w:noProof/>
          </w:rPr>
          <w:t>Hình 4</w:t>
        </w:r>
        <w:r w:rsidRPr="003A7A4E">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_Toc92038033 \h </w:instrText>
        </w:r>
        <w:r>
          <w:rPr>
            <w:noProof/>
            <w:webHidden/>
          </w:rPr>
        </w:r>
        <w:r>
          <w:rPr>
            <w:noProof/>
            <w:webHidden/>
          </w:rPr>
          <w:fldChar w:fldCharType="separate"/>
        </w:r>
        <w:r>
          <w:rPr>
            <w:noProof/>
            <w:webHidden/>
          </w:rPr>
          <w:t>45</w:t>
        </w:r>
        <w:r>
          <w:rPr>
            <w:noProof/>
            <w:webHidden/>
          </w:rPr>
          <w:fldChar w:fldCharType="end"/>
        </w:r>
      </w:hyperlink>
    </w:p>
    <w:p w14:paraId="7352BAF6"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4" w:history="1">
        <w:r w:rsidRPr="003A7A4E">
          <w:rPr>
            <w:rStyle w:val="Hyperlink"/>
            <w:noProof/>
          </w:rPr>
          <w:t>Hình 4</w:t>
        </w:r>
        <w:r w:rsidRPr="003A7A4E">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_Toc92038034 \h </w:instrText>
        </w:r>
        <w:r>
          <w:rPr>
            <w:noProof/>
            <w:webHidden/>
          </w:rPr>
        </w:r>
        <w:r>
          <w:rPr>
            <w:noProof/>
            <w:webHidden/>
          </w:rPr>
          <w:fldChar w:fldCharType="separate"/>
        </w:r>
        <w:r>
          <w:rPr>
            <w:noProof/>
            <w:webHidden/>
          </w:rPr>
          <w:t>46</w:t>
        </w:r>
        <w:r>
          <w:rPr>
            <w:noProof/>
            <w:webHidden/>
          </w:rPr>
          <w:fldChar w:fldCharType="end"/>
        </w:r>
      </w:hyperlink>
    </w:p>
    <w:p w14:paraId="47DB563E"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5" w:history="1">
        <w:r w:rsidRPr="003A7A4E">
          <w:rPr>
            <w:rStyle w:val="Hyperlink"/>
            <w:noProof/>
          </w:rPr>
          <w:t>Hình 4</w:t>
        </w:r>
        <w:r w:rsidRPr="003A7A4E">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_Toc92038035 \h </w:instrText>
        </w:r>
        <w:r>
          <w:rPr>
            <w:noProof/>
            <w:webHidden/>
          </w:rPr>
        </w:r>
        <w:r>
          <w:rPr>
            <w:noProof/>
            <w:webHidden/>
          </w:rPr>
          <w:fldChar w:fldCharType="separate"/>
        </w:r>
        <w:r>
          <w:rPr>
            <w:noProof/>
            <w:webHidden/>
          </w:rPr>
          <w:t>47</w:t>
        </w:r>
        <w:r>
          <w:rPr>
            <w:noProof/>
            <w:webHidden/>
          </w:rPr>
          <w:fldChar w:fldCharType="end"/>
        </w:r>
      </w:hyperlink>
    </w:p>
    <w:p w14:paraId="4488717F"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6" w:history="1">
        <w:r w:rsidRPr="003A7A4E">
          <w:rPr>
            <w:rStyle w:val="Hyperlink"/>
            <w:noProof/>
          </w:rPr>
          <w:t>Hình 4</w:t>
        </w:r>
        <w:r w:rsidRPr="003A7A4E">
          <w:rPr>
            <w:rStyle w:val="Hyperlink"/>
            <w:noProof/>
          </w:rPr>
          <w:noBreakHyphen/>
          <w:t>4. Non-linear trong SVM</w:t>
        </w:r>
        <w:r>
          <w:rPr>
            <w:noProof/>
            <w:webHidden/>
          </w:rPr>
          <w:tab/>
        </w:r>
        <w:r>
          <w:rPr>
            <w:noProof/>
            <w:webHidden/>
          </w:rPr>
          <w:fldChar w:fldCharType="begin"/>
        </w:r>
        <w:r>
          <w:rPr>
            <w:noProof/>
            <w:webHidden/>
          </w:rPr>
          <w:instrText xml:space="preserve"> PAGEREF _Toc92038036 \h </w:instrText>
        </w:r>
        <w:r>
          <w:rPr>
            <w:noProof/>
            <w:webHidden/>
          </w:rPr>
        </w:r>
        <w:r>
          <w:rPr>
            <w:noProof/>
            <w:webHidden/>
          </w:rPr>
          <w:fldChar w:fldCharType="separate"/>
        </w:r>
        <w:r>
          <w:rPr>
            <w:noProof/>
            <w:webHidden/>
          </w:rPr>
          <w:t>48</w:t>
        </w:r>
        <w:r>
          <w:rPr>
            <w:noProof/>
            <w:webHidden/>
          </w:rPr>
          <w:fldChar w:fldCharType="end"/>
        </w:r>
      </w:hyperlink>
    </w:p>
    <w:p w14:paraId="41770155"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7" w:history="1">
        <w:r w:rsidRPr="003A7A4E">
          <w:rPr>
            <w:rStyle w:val="Hyperlink"/>
            <w:noProof/>
          </w:rPr>
          <w:t>Hình 4</w:t>
        </w:r>
        <w:r w:rsidRPr="003A7A4E">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_Toc92038037 \h </w:instrText>
        </w:r>
        <w:r>
          <w:rPr>
            <w:noProof/>
            <w:webHidden/>
          </w:rPr>
        </w:r>
        <w:r>
          <w:rPr>
            <w:noProof/>
            <w:webHidden/>
          </w:rPr>
          <w:fldChar w:fldCharType="separate"/>
        </w:r>
        <w:r>
          <w:rPr>
            <w:noProof/>
            <w:webHidden/>
          </w:rPr>
          <w:t>50</w:t>
        </w:r>
        <w:r>
          <w:rPr>
            <w:noProof/>
            <w:webHidden/>
          </w:rPr>
          <w:fldChar w:fldCharType="end"/>
        </w:r>
      </w:hyperlink>
    </w:p>
    <w:p w14:paraId="0D7AFED0"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8" w:history="1">
        <w:r w:rsidRPr="003A7A4E">
          <w:rPr>
            <w:rStyle w:val="Hyperlink"/>
            <w:noProof/>
          </w:rPr>
          <w:t>Hình 4</w:t>
        </w:r>
        <w:r w:rsidRPr="003A7A4E">
          <w:rPr>
            <w:rStyle w:val="Hyperlink"/>
            <w:noProof/>
          </w:rPr>
          <w:noBreakHyphen/>
          <w:t>6. R-Square (R</w:t>
        </w:r>
        <w:r w:rsidRPr="003A7A4E">
          <w:rPr>
            <w:rStyle w:val="Hyperlink"/>
            <w:noProof/>
            <w:vertAlign w:val="superscript"/>
          </w:rPr>
          <w:t>2</w:t>
        </w:r>
        <w:r w:rsidRPr="003A7A4E">
          <w:rPr>
            <w:rStyle w:val="Hyperlink"/>
            <w:noProof/>
          </w:rPr>
          <w:t>) của Mô hình hồi quy tuyến tính</w:t>
        </w:r>
        <w:r>
          <w:rPr>
            <w:noProof/>
            <w:webHidden/>
          </w:rPr>
          <w:tab/>
        </w:r>
        <w:r>
          <w:rPr>
            <w:noProof/>
            <w:webHidden/>
          </w:rPr>
          <w:fldChar w:fldCharType="begin"/>
        </w:r>
        <w:r>
          <w:rPr>
            <w:noProof/>
            <w:webHidden/>
          </w:rPr>
          <w:instrText xml:space="preserve"> PAGEREF _Toc92038038 \h </w:instrText>
        </w:r>
        <w:r>
          <w:rPr>
            <w:noProof/>
            <w:webHidden/>
          </w:rPr>
        </w:r>
        <w:r>
          <w:rPr>
            <w:noProof/>
            <w:webHidden/>
          </w:rPr>
          <w:fldChar w:fldCharType="separate"/>
        </w:r>
        <w:r>
          <w:rPr>
            <w:noProof/>
            <w:webHidden/>
          </w:rPr>
          <w:t>50</w:t>
        </w:r>
        <w:r>
          <w:rPr>
            <w:noProof/>
            <w:webHidden/>
          </w:rPr>
          <w:fldChar w:fldCharType="end"/>
        </w:r>
      </w:hyperlink>
    </w:p>
    <w:p w14:paraId="428E1860"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39" w:history="1">
        <w:r w:rsidRPr="003A7A4E">
          <w:rPr>
            <w:rStyle w:val="Hyperlink"/>
            <w:noProof/>
          </w:rPr>
          <w:t>Hình 4</w:t>
        </w:r>
        <w:r w:rsidRPr="003A7A4E">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_Toc92038039 \h </w:instrText>
        </w:r>
        <w:r>
          <w:rPr>
            <w:noProof/>
            <w:webHidden/>
          </w:rPr>
        </w:r>
        <w:r>
          <w:rPr>
            <w:noProof/>
            <w:webHidden/>
          </w:rPr>
          <w:fldChar w:fldCharType="separate"/>
        </w:r>
        <w:r>
          <w:rPr>
            <w:noProof/>
            <w:webHidden/>
          </w:rPr>
          <w:t>51</w:t>
        </w:r>
        <w:r>
          <w:rPr>
            <w:noProof/>
            <w:webHidden/>
          </w:rPr>
          <w:fldChar w:fldCharType="end"/>
        </w:r>
      </w:hyperlink>
    </w:p>
    <w:p w14:paraId="6049F829"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40" w:history="1">
        <w:r w:rsidRPr="003A7A4E">
          <w:rPr>
            <w:rStyle w:val="Hyperlink"/>
            <w:noProof/>
          </w:rPr>
          <w:t>Hình 4</w:t>
        </w:r>
        <w:r w:rsidRPr="003A7A4E">
          <w:rPr>
            <w:rStyle w:val="Hyperlink"/>
            <w:noProof/>
          </w:rPr>
          <w:noBreakHyphen/>
          <w:t>8. Kết quả dự đoán của thuật toán SVR</w:t>
        </w:r>
        <w:r>
          <w:rPr>
            <w:noProof/>
            <w:webHidden/>
          </w:rPr>
          <w:tab/>
        </w:r>
        <w:r>
          <w:rPr>
            <w:noProof/>
            <w:webHidden/>
          </w:rPr>
          <w:fldChar w:fldCharType="begin"/>
        </w:r>
        <w:r>
          <w:rPr>
            <w:noProof/>
            <w:webHidden/>
          </w:rPr>
          <w:instrText xml:space="preserve"> PAGEREF _Toc92038040 \h </w:instrText>
        </w:r>
        <w:r>
          <w:rPr>
            <w:noProof/>
            <w:webHidden/>
          </w:rPr>
        </w:r>
        <w:r>
          <w:rPr>
            <w:noProof/>
            <w:webHidden/>
          </w:rPr>
          <w:fldChar w:fldCharType="separate"/>
        </w:r>
        <w:r>
          <w:rPr>
            <w:noProof/>
            <w:webHidden/>
          </w:rPr>
          <w:t>53</w:t>
        </w:r>
        <w:r>
          <w:rPr>
            <w:noProof/>
            <w:webHidden/>
          </w:rPr>
          <w:fldChar w:fldCharType="end"/>
        </w:r>
      </w:hyperlink>
    </w:p>
    <w:p w14:paraId="10C21C35"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41" w:history="1">
        <w:r w:rsidRPr="003A7A4E">
          <w:rPr>
            <w:rStyle w:val="Hyperlink"/>
            <w:noProof/>
          </w:rPr>
          <w:t>Hình 4</w:t>
        </w:r>
        <w:r w:rsidRPr="003A7A4E">
          <w:rPr>
            <w:rStyle w:val="Hyperlink"/>
            <w:noProof/>
          </w:rPr>
          <w:noBreakHyphen/>
          <w:t>9. Kết quả dự đoán của thuật toán Polynomial Regression</w:t>
        </w:r>
        <w:r>
          <w:rPr>
            <w:noProof/>
            <w:webHidden/>
          </w:rPr>
          <w:tab/>
        </w:r>
        <w:r>
          <w:rPr>
            <w:noProof/>
            <w:webHidden/>
          </w:rPr>
          <w:fldChar w:fldCharType="begin"/>
        </w:r>
        <w:r>
          <w:rPr>
            <w:noProof/>
            <w:webHidden/>
          </w:rPr>
          <w:instrText xml:space="preserve"> PAGEREF _Toc92038041 \h </w:instrText>
        </w:r>
        <w:r>
          <w:rPr>
            <w:noProof/>
            <w:webHidden/>
          </w:rPr>
        </w:r>
        <w:r>
          <w:rPr>
            <w:noProof/>
            <w:webHidden/>
          </w:rPr>
          <w:fldChar w:fldCharType="separate"/>
        </w:r>
        <w:r>
          <w:rPr>
            <w:noProof/>
            <w:webHidden/>
          </w:rPr>
          <w:t>54</w:t>
        </w:r>
        <w:r>
          <w:rPr>
            <w:noProof/>
            <w:webHidden/>
          </w:rPr>
          <w:fldChar w:fldCharType="end"/>
        </w:r>
      </w:hyperlink>
    </w:p>
    <w:p w14:paraId="01C0D288"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42" w:history="1">
        <w:r w:rsidRPr="003A7A4E">
          <w:rPr>
            <w:rStyle w:val="Hyperlink"/>
            <w:noProof/>
          </w:rPr>
          <w:t>Hình 4</w:t>
        </w:r>
        <w:r w:rsidRPr="003A7A4E">
          <w:rPr>
            <w:rStyle w:val="Hyperlink"/>
            <w:noProof/>
          </w:rPr>
          <w:noBreakHyphen/>
          <w:t>10. Các mô hình Underfitted, well-fitted and overfitted</w:t>
        </w:r>
        <w:r>
          <w:rPr>
            <w:noProof/>
            <w:webHidden/>
          </w:rPr>
          <w:tab/>
        </w:r>
        <w:r>
          <w:rPr>
            <w:noProof/>
            <w:webHidden/>
          </w:rPr>
          <w:fldChar w:fldCharType="begin"/>
        </w:r>
        <w:r>
          <w:rPr>
            <w:noProof/>
            <w:webHidden/>
          </w:rPr>
          <w:instrText xml:space="preserve"> PAGEREF _Toc92038042 \h </w:instrText>
        </w:r>
        <w:r>
          <w:rPr>
            <w:noProof/>
            <w:webHidden/>
          </w:rPr>
        </w:r>
        <w:r>
          <w:rPr>
            <w:noProof/>
            <w:webHidden/>
          </w:rPr>
          <w:fldChar w:fldCharType="separate"/>
        </w:r>
        <w:r>
          <w:rPr>
            <w:noProof/>
            <w:webHidden/>
          </w:rPr>
          <w:t>55</w:t>
        </w:r>
        <w:r>
          <w:rPr>
            <w:noProof/>
            <w:webHidden/>
          </w:rPr>
          <w:fldChar w:fldCharType="end"/>
        </w:r>
      </w:hyperlink>
    </w:p>
    <w:p w14:paraId="5D596480"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43" w:history="1">
        <w:r w:rsidRPr="003A7A4E">
          <w:rPr>
            <w:rStyle w:val="Hyperlink"/>
            <w:noProof/>
          </w:rPr>
          <w:t>Hình 4</w:t>
        </w:r>
        <w:r w:rsidRPr="003A7A4E">
          <w:rPr>
            <w:rStyle w:val="Hyperlink"/>
            <w:noProof/>
          </w:rPr>
          <w:noBreakHyphen/>
          <w:t>11. Kết quả dự đoán của thuật toán Bayesian Ridge Regression</w:t>
        </w:r>
        <w:r>
          <w:rPr>
            <w:noProof/>
            <w:webHidden/>
          </w:rPr>
          <w:tab/>
        </w:r>
        <w:r>
          <w:rPr>
            <w:noProof/>
            <w:webHidden/>
          </w:rPr>
          <w:fldChar w:fldCharType="begin"/>
        </w:r>
        <w:r>
          <w:rPr>
            <w:noProof/>
            <w:webHidden/>
          </w:rPr>
          <w:instrText xml:space="preserve"> PAGEREF _Toc92038043 \h </w:instrText>
        </w:r>
        <w:r>
          <w:rPr>
            <w:noProof/>
            <w:webHidden/>
          </w:rPr>
        </w:r>
        <w:r>
          <w:rPr>
            <w:noProof/>
            <w:webHidden/>
          </w:rPr>
          <w:fldChar w:fldCharType="separate"/>
        </w:r>
        <w:r>
          <w:rPr>
            <w:noProof/>
            <w:webHidden/>
          </w:rPr>
          <w:t>56</w:t>
        </w:r>
        <w:r>
          <w:rPr>
            <w:noProof/>
            <w:webHidden/>
          </w:rPr>
          <w:fldChar w:fldCharType="end"/>
        </w:r>
      </w:hyperlink>
    </w:p>
    <w:p w14:paraId="49716C13" w14:textId="77777777" w:rsidR="006F3B25" w:rsidRDefault="006F3B2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8044" w:history="1">
        <w:r w:rsidRPr="003A7A4E">
          <w:rPr>
            <w:rStyle w:val="Hyperlink"/>
            <w:noProof/>
          </w:rPr>
          <w:t>Hình 4</w:t>
        </w:r>
        <w:r w:rsidRPr="003A7A4E">
          <w:rPr>
            <w:rStyle w:val="Hyperlink"/>
            <w:noProof/>
          </w:rPr>
          <w:noBreakHyphen/>
          <w:t>12. Dự đoán số ca nhiễm ở Việt Nam</w:t>
        </w:r>
        <w:r>
          <w:rPr>
            <w:noProof/>
            <w:webHidden/>
          </w:rPr>
          <w:tab/>
        </w:r>
        <w:r>
          <w:rPr>
            <w:noProof/>
            <w:webHidden/>
          </w:rPr>
          <w:fldChar w:fldCharType="begin"/>
        </w:r>
        <w:r>
          <w:rPr>
            <w:noProof/>
            <w:webHidden/>
          </w:rPr>
          <w:instrText xml:space="preserve"> PAGEREF _Toc92038044 \h </w:instrText>
        </w:r>
        <w:r>
          <w:rPr>
            <w:noProof/>
            <w:webHidden/>
          </w:rPr>
        </w:r>
        <w:r>
          <w:rPr>
            <w:noProof/>
            <w:webHidden/>
          </w:rPr>
          <w:fldChar w:fldCharType="separate"/>
        </w:r>
        <w:r>
          <w:rPr>
            <w:noProof/>
            <w:webHidden/>
          </w:rPr>
          <w:t>58</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3" w:name="_Toc92038110"/>
      <w:r w:rsidRPr="007317AE">
        <w:lastRenderedPageBreak/>
        <w:t>DANH MỤC BẢNG BIỂU</w:t>
      </w:r>
      <w:bookmarkEnd w:id="3"/>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4" w:name="_Toc92038111"/>
      <w:r>
        <w:lastRenderedPageBreak/>
        <w:t xml:space="preserve">DANH MỤC CÁC </w:t>
      </w:r>
      <w:r w:rsidR="006433E2">
        <w:t>CHỮ</w:t>
      </w:r>
      <w:r>
        <w:t xml:space="preserve"> VIẾT TẮT</w:t>
      </w:r>
      <w:bookmarkEnd w:id="4"/>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6B9A9658" w14:textId="137D9241" w:rsidR="00A22C32" w:rsidRPr="00B845AA" w:rsidRDefault="00A22C32" w:rsidP="00F11E91">
      <w:pPr>
        <w:pStyle w:val="Heading1"/>
        <w:rPr>
          <w:color w:val="000000"/>
          <w:szCs w:val="26"/>
        </w:rPr>
      </w:pPr>
      <w:bookmarkStart w:id="5" w:name="_Ref91407537"/>
      <w:bookmarkStart w:id="6" w:name="_Toc92038112"/>
      <w:r w:rsidRPr="00A22C32">
        <w:lastRenderedPageBreak/>
        <w:t>GIỚI THIỆU ĐỀ TÀI</w:t>
      </w:r>
      <w:bookmarkEnd w:id="5"/>
      <w:bookmarkEnd w:id="6"/>
    </w:p>
    <w:p w14:paraId="408464B1" w14:textId="59D990A4" w:rsidR="003732C0" w:rsidRPr="003732C0" w:rsidRDefault="00026498" w:rsidP="003732C0">
      <w:pPr>
        <w:pStyle w:val="Heading2"/>
      </w:pPr>
      <w:bookmarkStart w:id="7" w:name="_Toc92038113"/>
      <w:r>
        <w:t xml:space="preserve">Giới thiệu </w:t>
      </w:r>
      <w:proofErr w:type="gramStart"/>
      <w:r>
        <w:t>chung</w:t>
      </w:r>
      <w:bookmarkEnd w:id="7"/>
      <w:proofErr w:type="gramEnd"/>
    </w:p>
    <w:p w14:paraId="4E9511DF" w14:textId="7D39051E" w:rsidR="00705136" w:rsidRDefault="00705136" w:rsidP="00705136">
      <w:pPr>
        <w:pStyle w:val="Heading3"/>
      </w:pPr>
      <w:bookmarkStart w:id="8" w:name="_Toc92038114"/>
      <w:r>
        <w:t>Giới thiệu về COVID-19</w:t>
      </w:r>
      <w:bookmarkEnd w:id="8"/>
    </w:p>
    <w:p w14:paraId="379BF155" w14:textId="62C70B7D" w:rsidR="00705136" w:rsidRDefault="00705136" w:rsidP="004B785E">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rsidR="001B27BA">
        <w:t>là một bệ</w:t>
      </w:r>
      <w:r w:rsidR="009C4A47">
        <w:t>nh đường hô hấp cấ</w:t>
      </w:r>
      <w:r>
        <w:t xml:space="preserve">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7486157B" w14:textId="77777777" w:rsidR="00705136" w:rsidRDefault="00705136" w:rsidP="004B785E">
      <w:pPr>
        <w:keepNext/>
        <w:ind w:firstLine="357"/>
        <w:jc w:val="center"/>
      </w:pPr>
      <w:r>
        <w:rPr>
          <w:noProof/>
          <w:lang w:val="vi-VN" w:eastAsia="vi-VN"/>
        </w:rPr>
        <w:drawing>
          <wp:inline distT="0" distB="0" distL="0" distR="0" wp14:anchorId="06B827AC" wp14:editId="3FA390D2">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56F2F416" w14:textId="01479620" w:rsidR="00705136" w:rsidRDefault="00705136" w:rsidP="00BF6511">
      <w:pPr>
        <w:pStyle w:val="ThesisTable"/>
      </w:pPr>
      <w:bookmarkStart w:id="9" w:name="_Toc92037982"/>
      <w:r>
        <w:t xml:space="preserve">Hình </w:t>
      </w:r>
      <w:r w:rsidR="008F020B">
        <w:fldChar w:fldCharType="begin"/>
      </w:r>
      <w:r w:rsidR="008F020B">
        <w:instrText xml:space="preserve"> STYLEREF 1 \s </w:instrText>
      </w:r>
      <w:r w:rsidR="008F020B">
        <w:fldChar w:fldCharType="separate"/>
      </w:r>
      <w:r w:rsidR="00ED35BE">
        <w:rPr>
          <w:noProof/>
        </w:rPr>
        <w:t>1</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w:t>
      </w:r>
      <w:r w:rsidR="008F020B">
        <w:rPr>
          <w:noProof/>
        </w:rPr>
        <w:fldChar w:fldCharType="end"/>
      </w:r>
      <w:r>
        <w:t>. Hình ảnh của COVID-19</w:t>
      </w:r>
      <w:bookmarkEnd w:id="9"/>
    </w:p>
    <w:p w14:paraId="02F07E21" w14:textId="77777777" w:rsidR="00705136" w:rsidRDefault="00705136" w:rsidP="004B785E">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418AD91E" w14:textId="587E9D58" w:rsidR="00705136" w:rsidRDefault="00705136" w:rsidP="004B785E">
      <w:pPr>
        <w:ind w:firstLine="357"/>
      </w:pPr>
      <w:r>
        <w:t xml:space="preserve">Để phòng chống và hạn chế việc lây </w:t>
      </w:r>
      <w:proofErr w:type="gramStart"/>
      <w:r>
        <w:t>lan</w:t>
      </w:r>
      <w:proofErr w:type="gramEnd"/>
      <w:r>
        <w:t xml:space="preserve"> của dịch COVID-19, WHO (</w:t>
      </w:r>
      <w:r w:rsidR="00E63BC5">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3BB205F9" w14:textId="77777777" w:rsidR="00705136" w:rsidRPr="00705136" w:rsidRDefault="00705136" w:rsidP="00705136">
      <w:pPr>
        <w:pStyle w:val="Paragraph"/>
      </w:pPr>
    </w:p>
    <w:p w14:paraId="5446AD5E" w14:textId="6C9CA637" w:rsidR="00F7517C" w:rsidRDefault="00F7517C">
      <w:pPr>
        <w:pStyle w:val="Heading3"/>
      </w:pPr>
      <w:bookmarkStart w:id="10" w:name="_Toc92038115"/>
      <w:r>
        <w:lastRenderedPageBreak/>
        <w:t xml:space="preserve">Giới thiệu về </w:t>
      </w:r>
      <w:r w:rsidR="009253DD">
        <w:t>Vắc-xin</w:t>
      </w:r>
      <w:r w:rsidR="0078193D">
        <w:t xml:space="preserve"> </w:t>
      </w:r>
      <w:r>
        <w:t>COVID-19</w:t>
      </w:r>
      <w:bookmarkEnd w:id="10"/>
    </w:p>
    <w:p w14:paraId="68B7B908" w14:textId="43C8A24D" w:rsidR="0078193D" w:rsidRPr="0078193D" w:rsidRDefault="0078193D" w:rsidP="004B785E">
      <w:pPr>
        <w:pStyle w:val="Paragraph"/>
        <w:spacing w:after="0"/>
        <w:ind w:firstLine="357"/>
        <w:rPr>
          <w:sz w:val="26"/>
          <w:szCs w:val="26"/>
        </w:rPr>
      </w:pPr>
      <w:r>
        <w:rPr>
          <w:sz w:val="26"/>
          <w:szCs w:val="26"/>
        </w:rPr>
        <w:t>Vắc-xin COVID-19</w:t>
      </w:r>
      <w:r w:rsidR="00AB32BE">
        <w:rPr>
          <w:sz w:val="26"/>
          <w:szCs w:val="26"/>
        </w:rPr>
        <w:t xml:space="preserve"> là </w:t>
      </w:r>
      <w:r w:rsidR="00AB32BE" w:rsidRPr="00AB32BE">
        <w:rPr>
          <w:sz w:val="26"/>
          <w:szCs w:val="26"/>
        </w:rPr>
        <w:t>Vắc-xin truyền tin RNA (mRNA) dạy các tế bào cách tạo protein giúp kích hoạt phản ứng miễn dịc</w:t>
      </w:r>
      <w:r w:rsidR="00AB32BE">
        <w:rPr>
          <w:sz w:val="26"/>
          <w:szCs w:val="26"/>
        </w:rPr>
        <w:t xml:space="preserve">h bên trong cơ thể của chúng ta, mang lại lại lợi ích cho người được tiêm chủng bằng các cung cấp khả năng bảo vệ các loại virus mà </w:t>
      </w:r>
      <w:r w:rsidR="00845813">
        <w:rPr>
          <w:sz w:val="26"/>
          <w:szCs w:val="26"/>
        </w:rPr>
        <w:t>không phải chịu nhữ</w:t>
      </w:r>
      <w:r w:rsidR="00AB32BE">
        <w:rPr>
          <w:sz w:val="26"/>
          <w:szCs w:val="26"/>
        </w:rPr>
        <w:t>ng hậu quả nghiêm trọng có thể xảy ra khi mắc bệnh.</w:t>
      </w:r>
    </w:p>
    <w:p w14:paraId="4131C231" w14:textId="0EFB9ECD" w:rsidR="00F34A3B" w:rsidRDefault="00F7517C" w:rsidP="004B785E">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w:t>
      </w:r>
      <w:r w:rsidR="00F34A3B">
        <w:rPr>
          <w:sz w:val="26"/>
          <w:szCs w:val="26"/>
        </w:rPr>
        <w:t>-xin đã được chứng minh và đang phát triển, WHO cùng với các đối tác đang làm việc để phát triển, sản xuất và triển khai Vắc-xin an toàn và hiệu quả.</w:t>
      </w:r>
    </w:p>
    <w:p w14:paraId="5A3D4F7E" w14:textId="324FB01F" w:rsidR="00316123" w:rsidRDefault="008F6DC5" w:rsidP="004B785E">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sidR="00AB4DAE">
        <w:rPr>
          <w:sz w:val="26"/>
          <w:szCs w:val="26"/>
        </w:rPr>
        <w:t xml:space="preserve">, </w:t>
      </w:r>
      <w:r w:rsidR="00AB4DAE" w:rsidRPr="00AB4DAE">
        <w:rPr>
          <w:sz w:val="26"/>
          <w:szCs w:val="26"/>
        </w:rPr>
        <w:t>Janssen</w:t>
      </w:r>
      <w:r w:rsidR="00FA1A7E">
        <w:rPr>
          <w:sz w:val="26"/>
          <w:szCs w:val="26"/>
        </w:rPr>
        <w:t>,</w:t>
      </w:r>
      <w:r w:rsidR="00FA1A7E" w:rsidRPr="00FA1A7E">
        <w:t xml:space="preserve"> </w:t>
      </w:r>
      <w:r w:rsidR="00FA1A7E" w:rsidRPr="00FA1A7E">
        <w:rPr>
          <w:sz w:val="26"/>
          <w:szCs w:val="26"/>
        </w:rPr>
        <w:t>SinoVac</w:t>
      </w:r>
      <w:r w:rsidR="007A0985">
        <w:rPr>
          <w:sz w:val="26"/>
          <w:szCs w:val="26"/>
        </w:rPr>
        <w:t xml:space="preserve">… </w:t>
      </w:r>
      <w:r w:rsidR="00316123">
        <w:rPr>
          <w:sz w:val="26"/>
          <w:szCs w:val="26"/>
        </w:rPr>
        <w:t xml:space="preserve">Vào đầu tháng 1/2020, ở nhiều quốc gia trên Thế giới đã bắt đầu triển khai việc tiêm Vắc-xin để phòng chống COVID-19, tiêu biểu như </w:t>
      </w:r>
      <w:r w:rsidR="00B864B2">
        <w:rPr>
          <w:sz w:val="26"/>
          <w:szCs w:val="26"/>
        </w:rPr>
        <w:t>Anh, Pháp, M</w:t>
      </w:r>
      <w:r w:rsidR="00C5400E">
        <w:rPr>
          <w:sz w:val="26"/>
          <w:szCs w:val="26"/>
        </w:rPr>
        <w:t>ỹ</w:t>
      </w:r>
      <w:r w:rsidR="00B864B2">
        <w:rPr>
          <w:sz w:val="26"/>
          <w:szCs w:val="26"/>
        </w:rPr>
        <w:t>…</w:t>
      </w:r>
      <w:r w:rsidR="00645B87">
        <w:rPr>
          <w:sz w:val="26"/>
          <w:szCs w:val="26"/>
        </w:rPr>
        <w:t xml:space="preserve"> Và cho đến nay, đã có nhiều quốc gia tham gia tiêm ngừa Vắc-xin, trong đó có Việt Nam để sống </w:t>
      </w:r>
      <w:proofErr w:type="gramStart"/>
      <w:r w:rsidR="00645B87">
        <w:rPr>
          <w:sz w:val="26"/>
          <w:szCs w:val="26"/>
        </w:rPr>
        <w:t>chung</w:t>
      </w:r>
      <w:proofErr w:type="gramEnd"/>
      <w:r w:rsidR="00645B87">
        <w:rPr>
          <w:sz w:val="26"/>
          <w:szCs w:val="26"/>
        </w:rPr>
        <w:t xml:space="preserve"> với dịch và đưa Thế giới trở lại trạng thái “bình thường mới”.</w:t>
      </w:r>
    </w:p>
    <w:p w14:paraId="21FC3FDD" w14:textId="77777777" w:rsidR="002308AF" w:rsidRDefault="00AB32BE" w:rsidP="002308AF">
      <w:pPr>
        <w:pStyle w:val="Paragraph"/>
        <w:keepNext/>
        <w:spacing w:after="0"/>
        <w:ind w:firstLine="357"/>
        <w:contextualSpacing/>
        <w:jc w:val="center"/>
      </w:pPr>
      <w:r>
        <w:rPr>
          <w:noProof/>
          <w:sz w:val="26"/>
          <w:szCs w:val="26"/>
          <w:lang w:val="vi-VN" w:eastAsia="vi-VN"/>
        </w:rPr>
        <w:drawing>
          <wp:inline distT="0" distB="0" distL="0" distR="0" wp14:anchorId="7936A4EF" wp14:editId="338E3498">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7B9F0256" w14:textId="20472699" w:rsidR="00AB32BE" w:rsidRDefault="002308AF" w:rsidP="00BF6511">
      <w:pPr>
        <w:pStyle w:val="ThesisTable"/>
      </w:pPr>
      <w:bookmarkStart w:id="11" w:name="_Toc92037983"/>
      <w:r>
        <w:t xml:space="preserve">Hình </w:t>
      </w:r>
      <w:r w:rsidR="008F020B">
        <w:fldChar w:fldCharType="begin"/>
      </w:r>
      <w:r w:rsidR="008F020B">
        <w:instrText xml:space="preserve"> STYLEREF 1 \s </w:instrText>
      </w:r>
      <w:r w:rsidR="008F020B">
        <w:fldChar w:fldCharType="separate"/>
      </w:r>
      <w:r w:rsidR="00ED35BE">
        <w:rPr>
          <w:noProof/>
        </w:rPr>
        <w:t>1</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w:t>
      </w:r>
      <w:r w:rsidR="008F020B">
        <w:rPr>
          <w:noProof/>
        </w:rPr>
        <w:fldChar w:fldCharType="end"/>
      </w:r>
      <w:r>
        <w:t>. Các loại Vắc-xin COVID-19</w:t>
      </w:r>
      <w:bookmarkEnd w:id="11"/>
    </w:p>
    <w:p w14:paraId="2DF1BEB5" w14:textId="77777777" w:rsidR="003867F9" w:rsidRDefault="003867F9" w:rsidP="003867F9"/>
    <w:p w14:paraId="2E2DF148" w14:textId="77777777" w:rsidR="003867F9" w:rsidRPr="003867F9" w:rsidRDefault="003867F9" w:rsidP="003867F9">
      <w:pPr>
        <w:rPr>
          <w:noProof/>
        </w:rPr>
      </w:pPr>
    </w:p>
    <w:p w14:paraId="67DBB48D" w14:textId="51BE8EFA" w:rsidR="00C642F3" w:rsidRPr="001537A5" w:rsidRDefault="00D20122" w:rsidP="00A87E04">
      <w:pPr>
        <w:pStyle w:val="Heading2"/>
      </w:pPr>
      <w:bookmarkStart w:id="12" w:name="_Toc92038116"/>
      <w:r w:rsidRPr="001537A5">
        <w:lastRenderedPageBreak/>
        <w:t xml:space="preserve">Mục </w:t>
      </w:r>
      <w:bookmarkStart w:id="13" w:name="_Hlk20126913"/>
      <w:r w:rsidRPr="001537A5">
        <w:t xml:space="preserve">đích thực hiện </w:t>
      </w:r>
      <w:bookmarkEnd w:id="13"/>
      <w:r w:rsidRPr="001537A5">
        <w:t>đề t</w:t>
      </w:r>
      <w:r w:rsidR="0093324B">
        <w:t>ài</w:t>
      </w:r>
      <w:bookmarkEnd w:id="12"/>
    </w:p>
    <w:p w14:paraId="1A12BDE4" w14:textId="4774AB0B" w:rsidR="004B785E" w:rsidRDefault="009F29D5" w:rsidP="00C31D95">
      <w:pPr>
        <w:ind w:firstLine="357"/>
      </w:pPr>
      <w:r>
        <w:t xml:space="preserve">Trong bối cảnh tình hình dịch COVID-19 đang </w:t>
      </w:r>
      <w:r w:rsidR="00845813">
        <w:t>diễn</w:t>
      </w:r>
      <w:r>
        <w:t xml:space="preserve"> biến rất phức tạp cùng với nhiều biến thể và đặc biệt là biến thể Omicron đã gây ra không ít sự khó </w:t>
      </w:r>
      <w:r w:rsidR="00F95868">
        <w:t>khă</w:t>
      </w:r>
      <w:r>
        <w:t xml:space="preserve">n, mất mát và ảnh hưởng tiêu cực đến kinh tế cũng như </w:t>
      </w:r>
      <w:r w:rsidR="00F95868">
        <w:t xml:space="preserve">gây nên sự rối loạn trong cuộc sống của Thế giới nói chung và Việt Nam nói riêng. </w:t>
      </w:r>
    </w:p>
    <w:p w14:paraId="71C11CCB" w14:textId="77777777" w:rsidR="00B565BA" w:rsidRDefault="00F95868" w:rsidP="00C31D95">
      <w:pPr>
        <w:ind w:firstLine="357"/>
      </w:pPr>
      <w:r>
        <w:t xml:space="preserve">Bên cạnh đó cùng với sự phát triển mạnh về Khoa Học Công Nghệ, nhiều quốc gia trên Thế giới </w:t>
      </w:r>
      <w:r w:rsidR="00B864B2">
        <w:t xml:space="preserve">như Anh, Mỹ </w:t>
      </w:r>
      <w:r w:rsidR="00CA5635">
        <w:t xml:space="preserve">… </w:t>
      </w:r>
      <w:r>
        <w:t xml:space="preserve">đã nghiên cứu và sản xuất nhiều loại </w:t>
      </w:r>
      <w:r w:rsidR="009253DD">
        <w:t>Vắc-xin</w:t>
      </w:r>
      <w:r>
        <w:t xml:space="preserve"> nhằm ngăn chặn sự lây lan nhanh của các biến thể COVID</w:t>
      </w:r>
      <w:r w:rsidR="00EB4783">
        <w:t xml:space="preserve"> và đưa </w:t>
      </w:r>
      <w:r w:rsidR="00E21DAA">
        <w:t xml:space="preserve">Thế giới trở lại “Bình thường mới”. </w:t>
      </w:r>
    </w:p>
    <w:p w14:paraId="60029AA7" w14:textId="187A969A" w:rsidR="00026498" w:rsidRDefault="00E21DAA" w:rsidP="00C31D95">
      <w:pPr>
        <w:ind w:firstLine="357"/>
      </w:pPr>
      <w:r>
        <w:t>Mục</w:t>
      </w:r>
      <w:r w:rsidR="00DE0F83">
        <w:t xml:space="preserve"> đích </w:t>
      </w:r>
      <w:r w:rsidR="005B3099">
        <w:t xml:space="preserve">thực hiện </w:t>
      </w:r>
      <w:r w:rsidR="00DE0F83">
        <w:t>đề tài là đem đến một</w:t>
      </w:r>
      <w:r w:rsidR="00ED26BF">
        <w:t xml:space="preserve"> cái nhìn tổng quát và chi tiết về tình hình dịch COVID</w:t>
      </w:r>
      <w:r w:rsidR="004D3EA2">
        <w:t>-19</w:t>
      </w:r>
      <w:r w:rsidR="00215FA4">
        <w:t xml:space="preserve"> </w:t>
      </w:r>
      <w:r w:rsidR="005B3099">
        <w:t xml:space="preserve">cùng với tình hình tiêm chủng </w:t>
      </w:r>
      <w:r w:rsidR="009253DD">
        <w:t>Vắc-xin</w:t>
      </w:r>
      <w:r w:rsidR="005B3099">
        <w:t xml:space="preserve"> ngừa COVID-19 </w:t>
      </w:r>
      <w:r w:rsidR="00215FA4">
        <w:t>ở trên Thế giới, bên cạnh đó là</w:t>
      </w:r>
      <w:r w:rsidR="00ED26BF">
        <w:t xml:space="preserve"> Việt Nam so với khu vực Châu Á và Đông Nam Á.</w:t>
      </w:r>
    </w:p>
    <w:p w14:paraId="5D2FE325" w14:textId="7CFED57D" w:rsidR="00753486" w:rsidRDefault="0050372F" w:rsidP="009167BB">
      <w:pPr>
        <w:pStyle w:val="Heading2"/>
      </w:pPr>
      <w:bookmarkStart w:id="14" w:name="_Toc92038117"/>
      <w:r>
        <w:t>Yêu cầu của đề tài</w:t>
      </w:r>
      <w:bookmarkEnd w:id="14"/>
    </w:p>
    <w:p w14:paraId="33CCD36E" w14:textId="0C5A0592" w:rsidR="005D0620" w:rsidRPr="005D0620" w:rsidRDefault="00215FA4" w:rsidP="00D246F4">
      <w:pPr>
        <w:ind w:firstLine="357"/>
      </w:pPr>
      <w:r>
        <w:t xml:space="preserve">Yêu cầu đề tài </w:t>
      </w:r>
      <w:r w:rsidR="004D3EA2">
        <w:t>là tìm hiểu về Dữ liệu lớn (Big</w:t>
      </w:r>
      <w:r w:rsidR="00845813">
        <w:t xml:space="preserve"> D</w:t>
      </w:r>
      <w:r w:rsidR="004D3EA2">
        <w:t xml:space="preserve">ata), </w:t>
      </w:r>
      <w:r w:rsidR="00972CAF">
        <w:t xml:space="preserve">tìm hiểu về Data Mining, </w:t>
      </w:r>
      <w:r w:rsidR="004D3EA2">
        <w:t xml:space="preserve">sử dụng phần mềm </w:t>
      </w:r>
      <w:r w:rsidR="00FE264D">
        <w:t>Power BI</w:t>
      </w:r>
      <w:r w:rsidR="004D3EA2">
        <w:t xml:space="preserve"> để vẽ biểu đồ để thể hiện được cái nhìn tổng quát về </w:t>
      </w:r>
      <w:r w:rsidR="00972CAF">
        <w:t xml:space="preserve">dịch </w:t>
      </w:r>
      <w:r w:rsidR="004D3EA2">
        <w:t xml:space="preserve">COVID-19, </w:t>
      </w:r>
      <w:r w:rsidR="00972CAF">
        <w:t xml:space="preserve">sử dụng ngôn ngữ lập trình Python cùng các thư viện đi kèm để thực hiện phân tích và vẽ biểu đồ để có cái nhìn chi tiết hơn về dịch COVID-19 và tình hình tiêm ngừa </w:t>
      </w:r>
      <w:r w:rsidR="009253DD">
        <w:t>Vắc-xin</w:t>
      </w:r>
      <w:r w:rsidR="00972CAF">
        <w:t xml:space="preserve"> của các quốc gia trên Thế giới nói chung và Việt Nam nói riêng, </w:t>
      </w:r>
      <w:r w:rsidR="004D3EA2">
        <w:t xml:space="preserve">lưu trữ dữ liệu bằng Cơ sở dữ liệu </w:t>
      </w:r>
      <w:r w:rsidR="00FE264D">
        <w:t xml:space="preserve">MySQL </w:t>
      </w:r>
      <w:r w:rsidR="004D3EA2">
        <w:t xml:space="preserve">và sử dụng thuật toán Machine Learning để dự đoán số ca nhiễm </w:t>
      </w:r>
      <w:r w:rsidR="00972CAF">
        <w:t xml:space="preserve">của Thế giới và Việt Nam </w:t>
      </w:r>
      <w:r w:rsidR="004D3EA2">
        <w:t>trong thời gian gần.</w:t>
      </w:r>
    </w:p>
    <w:p w14:paraId="6DCB25CE" w14:textId="7554869D" w:rsidR="00B92073" w:rsidRDefault="007706BD" w:rsidP="00B92073">
      <w:pPr>
        <w:pStyle w:val="Heading2"/>
      </w:pPr>
      <w:bookmarkStart w:id="15" w:name="_Toc92038118"/>
      <w:r>
        <w:t>P</w:t>
      </w:r>
      <w:r w:rsidR="00B92073">
        <w:t>hương pháp thực hiện</w:t>
      </w:r>
      <w:bookmarkEnd w:id="15"/>
    </w:p>
    <w:p w14:paraId="59115928" w14:textId="77777777" w:rsidR="00C93FC0" w:rsidRDefault="00571A5A" w:rsidP="004B785E">
      <w:pPr>
        <w:ind w:left="357"/>
      </w:pPr>
      <w:r w:rsidRPr="00571A5A">
        <w:t>Phương pháp thực hiện</w:t>
      </w:r>
      <w:r w:rsidR="004830D5">
        <w:t xml:space="preserve"> </w:t>
      </w:r>
      <w:r w:rsidR="00C93FC0">
        <w:t>của em là:</w:t>
      </w:r>
    </w:p>
    <w:p w14:paraId="155EEE9E" w14:textId="2ED5791C" w:rsidR="00C93FC0" w:rsidRDefault="00C93FC0" w:rsidP="004B785E">
      <w:pPr>
        <w:pStyle w:val="ListParagraph"/>
        <w:numPr>
          <w:ilvl w:val="0"/>
          <w:numId w:val="55"/>
        </w:numPr>
        <w:ind w:left="717"/>
        <w:contextualSpacing w:val="0"/>
      </w:pPr>
      <w:r>
        <w:t xml:space="preserve">Sử dụng ngôn ngữ lập trình Python để trích xuất dữ liệu từ </w:t>
      </w:r>
      <w:r w:rsidR="00FE264D">
        <w:t>API và nguồn dữ liệu từ các trang web uy tín, tin cậy như Kaggle</w:t>
      </w:r>
      <w:r w:rsidR="00887F09">
        <w:t xml:space="preserve">. </w:t>
      </w:r>
    </w:p>
    <w:p w14:paraId="1C290218" w14:textId="71847219" w:rsidR="003867F9" w:rsidRDefault="00887F09" w:rsidP="004B785E">
      <w:pPr>
        <w:pStyle w:val="ListParagraph"/>
        <w:numPr>
          <w:ilvl w:val="0"/>
          <w:numId w:val="55"/>
        </w:numPr>
        <w:ind w:left="717"/>
        <w:contextualSpacing w:val="0"/>
      </w:pPr>
      <w:r>
        <w:t>Sử dụng My</w:t>
      </w:r>
      <w:r w:rsidR="003867F9">
        <w:t>SQL là Cơ sở dữ liệu để lưu trữ dữ liệu.</w:t>
      </w:r>
    </w:p>
    <w:p w14:paraId="5079D222" w14:textId="0C5181EB" w:rsidR="004D3EA2" w:rsidRPr="004D3EA2" w:rsidRDefault="003867F9" w:rsidP="004B785E">
      <w:pPr>
        <w:pStyle w:val="ListParagraph"/>
        <w:numPr>
          <w:ilvl w:val="0"/>
          <w:numId w:val="55"/>
        </w:numPr>
        <w:ind w:left="717"/>
        <w:contextualSpacing w:val="0"/>
      </w:pPr>
      <w:r>
        <w:t>S</w:t>
      </w:r>
      <w:r w:rsidR="00887F09">
        <w:t xml:space="preserve">ử dụng các </w:t>
      </w:r>
      <w:proofErr w:type="gramStart"/>
      <w:r w:rsidR="00887F09">
        <w:t>thư</w:t>
      </w:r>
      <w:proofErr w:type="gramEnd"/>
      <w:r w:rsidR="00887F09">
        <w:t xml:space="preserve"> viện trong Python và phần mềm Power BI để vẽ các biểu đồ về tình hình dịch COVID-19 và </w:t>
      </w:r>
      <w:r w:rsidR="009253DD">
        <w:t>Vắc-xin</w:t>
      </w:r>
      <w:r w:rsidR="00887F09">
        <w:t xml:space="preserve">. </w:t>
      </w:r>
    </w:p>
    <w:p w14:paraId="4D84DCB7" w14:textId="26B76F7C" w:rsidR="00ED6EB2" w:rsidRDefault="005515AF" w:rsidP="00106B8D">
      <w:pPr>
        <w:pStyle w:val="Heading1"/>
      </w:pPr>
      <w:bookmarkStart w:id="16" w:name="_Toc318788580"/>
      <w:bookmarkStart w:id="17" w:name="_Toc319296754"/>
      <w:bookmarkStart w:id="18" w:name="_Toc319296802"/>
      <w:bookmarkStart w:id="19" w:name="_Toc319309208"/>
      <w:bookmarkStart w:id="20" w:name="_Toc319309316"/>
      <w:bookmarkStart w:id="21" w:name="_Toc319318785"/>
      <w:bookmarkStart w:id="22" w:name="_Toc319384934"/>
      <w:bookmarkStart w:id="23" w:name="_Toc319389078"/>
      <w:bookmarkStart w:id="24" w:name="_Toc319465920"/>
      <w:bookmarkStart w:id="25" w:name="_Toc319471848"/>
      <w:bookmarkStart w:id="26" w:name="_Toc319473433"/>
      <w:bookmarkStart w:id="27" w:name="_Toc319725904"/>
      <w:bookmarkStart w:id="28" w:name="_Toc319735972"/>
      <w:bookmarkStart w:id="29" w:name="_Toc319748675"/>
      <w:bookmarkStart w:id="30" w:name="_Toc320006616"/>
      <w:bookmarkStart w:id="31" w:name="_Toc320072244"/>
      <w:bookmarkStart w:id="32" w:name="_Toc92038119"/>
      <w:r>
        <w:lastRenderedPageBreak/>
        <w:t>LÝ THUYẾT ĐỀ TÀI</w:t>
      </w:r>
      <w:bookmarkEnd w:id="32"/>
    </w:p>
    <w:p w14:paraId="7D142847" w14:textId="74C3C8E6" w:rsidR="00106B8D" w:rsidRDefault="005515AF" w:rsidP="009167BB">
      <w:pPr>
        <w:pStyle w:val="Heading2"/>
      </w:pPr>
      <w:bookmarkStart w:id="33" w:name="_Toc92038120"/>
      <w:r>
        <w:t>Giới thiệu về Big Data và Khoa học Dữ liệu</w:t>
      </w:r>
      <w:bookmarkEnd w:id="33"/>
      <w:r>
        <w:tab/>
      </w:r>
    </w:p>
    <w:p w14:paraId="629A7F3D" w14:textId="5A850455" w:rsidR="005515AF" w:rsidRDefault="005515AF" w:rsidP="005515AF">
      <w:pPr>
        <w:pStyle w:val="Heading3"/>
      </w:pPr>
      <w:bookmarkStart w:id="34" w:name="_Toc92038121"/>
      <w:r>
        <w:t>Big Data</w:t>
      </w:r>
      <w:bookmarkEnd w:id="34"/>
    </w:p>
    <w:p w14:paraId="502C1BD3" w14:textId="77777777" w:rsidR="00A25F1F" w:rsidRDefault="005515AF" w:rsidP="00D246F4">
      <w:pPr>
        <w:ind w:firstLine="357"/>
      </w:pPr>
      <w:r>
        <w:t xml:space="preserve">Big Data </w:t>
      </w:r>
      <w:r w:rsidR="00FC4A1E">
        <w:t xml:space="preserve">hay còn được gọi là Dữ liệu lớn dùng để mô tả khối lượng dữ liệu lớn, bao gồm có cấu và không có cấu trúc. Dữ liệu này cung cấp thông tin cho doanh nghiệp, tổ chức </w:t>
      </w:r>
      <w:proofErr w:type="gramStart"/>
      <w:r w:rsidR="00FC4A1E">
        <w:t>theo</w:t>
      </w:r>
      <w:proofErr w:type="gramEnd"/>
      <w:r w:rsidR="00FC4A1E">
        <w:t xml:space="preserve"> cơ sở hằng ngày, hằng giờ, thậm chí hằng phút.</w:t>
      </w:r>
      <w:r>
        <w:t xml:space="preserve"> </w:t>
      </w:r>
    </w:p>
    <w:p w14:paraId="3D2B8CFD" w14:textId="77777777" w:rsidR="00A25F1F" w:rsidRDefault="00FC4A1E" w:rsidP="00D246F4">
      <w:pPr>
        <w:ind w:firstLine="357"/>
      </w:pPr>
      <w:r>
        <w:t>Big Data có thể dùng để phân tích để tìm ra những insight trong kinh doanh</w:t>
      </w:r>
      <w:r w:rsidR="0049510D">
        <w:t xml:space="preserve"> dẫn đến các quyết định tốt hơn và các chiến lược kinh doanh, sử dụng trong ngành Y tế để dự đoán, theo dõi tình hình sức khỏe của bệnh nhân. </w:t>
      </w:r>
    </w:p>
    <w:p w14:paraId="01F48E8F" w14:textId="2F5F6E4A" w:rsidR="005515AF" w:rsidRDefault="0049510D" w:rsidP="00D246F4">
      <w:pPr>
        <w:ind w:firstLine="357"/>
      </w:pPr>
      <w:r>
        <w:t>Tuy nhiên, do những bộ dữ liệu này quá lớn đến nỗi các phần mềm xử lý dữ liệu truyền thống khô</w:t>
      </w:r>
      <w:r w:rsidR="00256E61">
        <w:t>ng quản lý được, nhưng những khố</w:t>
      </w:r>
      <w:r>
        <w:t>i dữ liệu khổng lồ này có thể giải quyết được rất nhiều vấn đề về kinh doanh hay sức khỏe mà trước đây không thể giải quyết được.</w:t>
      </w:r>
      <w:r w:rsidR="00FC4A1E">
        <w:t xml:space="preserve"> </w:t>
      </w:r>
    </w:p>
    <w:p w14:paraId="43301F5F" w14:textId="77777777" w:rsidR="009C65A9" w:rsidRDefault="009469C5" w:rsidP="009C65A9">
      <w:pPr>
        <w:keepNext/>
        <w:jc w:val="center"/>
      </w:pPr>
      <w:r>
        <w:rPr>
          <w:noProof/>
          <w:lang w:val="vi-VN" w:eastAsia="vi-VN"/>
        </w:rPr>
        <w:drawing>
          <wp:inline distT="0" distB="0" distL="0" distR="0" wp14:anchorId="607A7DD3" wp14:editId="4857F161">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16BA1CE9" w14:textId="291FEF78" w:rsidR="00815575" w:rsidRDefault="009C65A9" w:rsidP="00BF6511">
      <w:pPr>
        <w:pStyle w:val="ThesisTable"/>
      </w:pPr>
      <w:bookmarkStart w:id="35" w:name="_Toc92037984"/>
      <w:r>
        <w:t xml:space="preserve">Hình </w:t>
      </w:r>
      <w:r w:rsidR="008F020B">
        <w:fldChar w:fldCharType="begin"/>
      </w:r>
      <w:r w:rsidR="008F020B">
        <w:instrText xml:space="preserve"> STYLEREF 1 \s </w:instrText>
      </w:r>
      <w:r w:rsidR="008F020B">
        <w:fldChar w:fldCharType="separate"/>
      </w:r>
      <w:r w:rsidR="00ED35BE">
        <w:rPr>
          <w:noProof/>
        </w:rPr>
        <w:t>2</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w:t>
      </w:r>
      <w:r w:rsidR="008F020B">
        <w:rPr>
          <w:noProof/>
        </w:rPr>
        <w:fldChar w:fldCharType="end"/>
      </w:r>
      <w:r>
        <w:t xml:space="preserve">. </w:t>
      </w:r>
      <w:r w:rsidRPr="00E11E5F">
        <w:t>Big Data</w:t>
      </w:r>
      <w:bookmarkEnd w:id="35"/>
    </w:p>
    <w:p w14:paraId="7B61339F" w14:textId="77777777" w:rsidR="009469C5" w:rsidRPr="009469C5" w:rsidRDefault="009469C5" w:rsidP="009469C5"/>
    <w:p w14:paraId="3A99C26A" w14:textId="3F5F07C4" w:rsidR="0049510D" w:rsidRDefault="0049510D" w:rsidP="00A25F1F">
      <w:r>
        <w:lastRenderedPageBreak/>
        <w:t>Big Data có 5 đặc trưng cơ bản (5V) gồm:</w:t>
      </w:r>
    </w:p>
    <w:p w14:paraId="71725750" w14:textId="0E579650" w:rsidR="0049510D" w:rsidRDefault="0049510D" w:rsidP="00A25F1F">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w:t>
      </w:r>
      <w:r w:rsidR="00967F2C">
        <w:t xml:space="preserve">dẫn đến khối lượng sẽ phát triển ngày càng khổng lồ theo thời gian. Dữ liệu có thể thu thập dưới định dạng hình ảnh, âm thành, </w:t>
      </w:r>
      <w:r w:rsidR="00E01624">
        <w:t>video …</w:t>
      </w:r>
      <w:r w:rsidR="00967F2C">
        <w:t xml:space="preserve"> trên các kênh truyền thông, mạng xã hội, …</w:t>
      </w:r>
      <w:r w:rsidR="00E01624">
        <w:t xml:space="preserve"> Khối lượng dữ liệu của 1 hệ thống thông tin có thể lên đến hàng Terabyte và Petabyte.</w:t>
      </w:r>
    </w:p>
    <w:p w14:paraId="53703D82" w14:textId="6D87AD28" w:rsidR="00E01624" w:rsidRDefault="00E01624" w:rsidP="00A25F1F">
      <w:pPr>
        <w:pStyle w:val="ListParagraph"/>
        <w:numPr>
          <w:ilvl w:val="0"/>
          <w:numId w:val="14"/>
        </w:numPr>
        <w:ind w:left="714" w:hanging="357"/>
        <w:contextualSpacing w:val="0"/>
      </w:pPr>
      <w:r>
        <w:t>Velocity: là sự tăng trưởng về mặt tốc độ</w:t>
      </w:r>
      <w:r w:rsidR="00D94757">
        <w:t>. Bên cạ</w:t>
      </w:r>
      <w:r w:rsidR="00693315">
        <w:t xml:space="preserve">nh sự tăng trưởng về mặt khối lượng thì tốc độ tăng trưởng của dữ liệu là rất nhanh. Ở các nền tảng mạng xã hội người ta </w:t>
      </w:r>
      <w:proofErr w:type="gramStart"/>
      <w:r w:rsidR="00693315">
        <w:t>thu</w:t>
      </w:r>
      <w:proofErr w:type="gramEnd"/>
      <w:r w:rsidR="00693315">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19BB2668" w14:textId="2C0E698A" w:rsidR="001E7823" w:rsidRDefault="001E7823" w:rsidP="00A25F1F">
      <w:pPr>
        <w:pStyle w:val="ListParagraph"/>
        <w:numPr>
          <w:ilvl w:val="0"/>
          <w:numId w:val="14"/>
        </w:numPr>
        <w:ind w:left="714" w:hanging="357"/>
        <w:contextualSpacing w:val="0"/>
      </w:pPr>
      <w:r>
        <w:t xml:space="preserve">Variety: </w:t>
      </w:r>
      <w:r w:rsidR="0097347D">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580FC358" w14:textId="14A5309D" w:rsidR="007017B9" w:rsidRDefault="007017B9" w:rsidP="00A25F1F">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sidR="000F457F">
        <w:rPr>
          <w:color w:val="3D3D3D"/>
          <w:szCs w:val="26"/>
          <w:shd w:val="clear" w:color="auto" w:fill="FFFFFF"/>
        </w:rPr>
        <w:t xml:space="preserve">: </w:t>
      </w:r>
      <w:r w:rsidR="00D94757">
        <w:rPr>
          <w:color w:val="3D3D3D"/>
          <w:szCs w:val="26"/>
          <w:shd w:val="clear" w:color="auto" w:fill="FFFFFF"/>
        </w:rPr>
        <w:t>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50161942" w14:textId="05FA54B5" w:rsidR="005F25E8" w:rsidRDefault="005F25E8" w:rsidP="00A25F1F">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w:t>
      </w:r>
      <w:r w:rsidR="00994046">
        <w:rPr>
          <w:color w:val="3D3D3D"/>
          <w:szCs w:val="26"/>
          <w:shd w:val="clear" w:color="auto" w:fill="FFFFFF"/>
        </w:rPr>
        <w:t xml:space="preserve"> </w:t>
      </w:r>
    </w:p>
    <w:p w14:paraId="75B35794" w14:textId="77777777" w:rsidR="00711B81" w:rsidRDefault="00994046" w:rsidP="00711B81">
      <w:pPr>
        <w:pStyle w:val="ListParagraph"/>
        <w:keepNext/>
        <w:jc w:val="center"/>
      </w:pPr>
      <w:r>
        <w:rPr>
          <w:noProof/>
          <w:color w:val="3D3D3D"/>
          <w:szCs w:val="26"/>
          <w:shd w:val="clear" w:color="auto" w:fill="FFFFFF"/>
          <w:lang w:val="vi-VN" w:eastAsia="vi-VN"/>
        </w:rPr>
        <w:lastRenderedPageBreak/>
        <w:drawing>
          <wp:inline distT="0" distB="0" distL="0" distR="0" wp14:anchorId="6D10EEF0" wp14:editId="3B6ADF38">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44DF4F25" w14:textId="7646CA7B" w:rsidR="007C6894" w:rsidRDefault="00711B81" w:rsidP="00BF6511">
      <w:pPr>
        <w:pStyle w:val="ThesisTable"/>
      </w:pPr>
      <w:bookmarkStart w:id="36" w:name="_Toc92037985"/>
      <w:r>
        <w:t xml:space="preserve">Hình </w:t>
      </w:r>
      <w:r w:rsidR="008F020B">
        <w:fldChar w:fldCharType="begin"/>
      </w:r>
      <w:r w:rsidR="008F020B">
        <w:instrText xml:space="preserve"> STYLEREF 1 \s </w:instrText>
      </w:r>
      <w:r w:rsidR="008F020B">
        <w:fldChar w:fldCharType="separate"/>
      </w:r>
      <w:r w:rsidR="00ED35BE">
        <w:rPr>
          <w:noProof/>
        </w:rPr>
        <w:t>2</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w:t>
      </w:r>
      <w:r w:rsidR="008F020B">
        <w:rPr>
          <w:noProof/>
        </w:rPr>
        <w:fldChar w:fldCharType="end"/>
      </w:r>
      <w:r>
        <w:t xml:space="preserve">. </w:t>
      </w:r>
      <w:r w:rsidRPr="00AF21D0">
        <w:t>5Vs of Big Data</w:t>
      </w:r>
      <w:bookmarkEnd w:id="36"/>
    </w:p>
    <w:p w14:paraId="62223CD1" w14:textId="2A2CBD0C" w:rsidR="00BE4971" w:rsidRDefault="00326952" w:rsidP="00A25F1F">
      <w:pPr>
        <w:ind w:firstLine="357"/>
      </w:pPr>
      <w:r>
        <w:t xml:space="preserve">Ứng dụng của Big Data: </w:t>
      </w:r>
      <w:r w:rsidR="00BE4971">
        <w:t xml:space="preserve">Big Data mang lại nhiều giá trị cho rất nhiều ngành khác nhau, tiêu biểu như Ngân Hàng, Y Tế, Thương Mại Điện Tử, Digital Marketing, </w:t>
      </w:r>
      <w:r w:rsidR="009066D2">
        <w:t>ngăn chặn nội dung xấu/đen</w:t>
      </w:r>
      <w:r w:rsidR="00BE4971">
        <w:t>…</w:t>
      </w:r>
    </w:p>
    <w:p w14:paraId="3A5BF6C4" w14:textId="2D91CEDB" w:rsidR="00410362" w:rsidRDefault="00BE4971" w:rsidP="00A25F1F">
      <w:pPr>
        <w:pStyle w:val="ListParagraph"/>
        <w:numPr>
          <w:ilvl w:val="0"/>
          <w:numId w:val="15"/>
        </w:numPr>
        <w:contextualSpacing w:val="0"/>
      </w:pPr>
      <w:r>
        <w:t xml:space="preserve">Ngành Ngân Hàng: </w:t>
      </w:r>
      <w:r w:rsidR="00410362">
        <w:t>sử dụng kỹ thuật phân cụm để tìm ra khu vực có nhu cầu giao dịch để thành lập chi nhánh mới, Big Data là nền tảng của ngân hàng kĩ thuật số, áp dụng Machine Learning và AI để phát hiện các hoạt động gian lận, hỗ trợ xử lý, báo cáo và phân tích lượng dữ liệu khổng lồ từ các hoạt động giao dịch hằng ngày nhằ</w:t>
      </w:r>
      <w:r w:rsidR="000245D0">
        <w:t>m đảm bảo an ninh cho ngân hàng …</w:t>
      </w:r>
    </w:p>
    <w:p w14:paraId="0860BFD2" w14:textId="63166F18" w:rsidR="00BE4971" w:rsidRDefault="00692558" w:rsidP="00A25F1F">
      <w:pPr>
        <w:pStyle w:val="ListParagraph"/>
        <w:numPr>
          <w:ilvl w:val="0"/>
          <w:numId w:val="15"/>
        </w:numPr>
        <w:contextualSpacing w:val="0"/>
      </w:pPr>
      <w:r>
        <w:t>Ngành Y T</w:t>
      </w:r>
      <w:r w:rsidR="00410362">
        <w:t xml:space="preserve">ế: </w:t>
      </w:r>
      <w:r w:rsidR="000245D0">
        <w:t>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16573E64" w14:textId="61EF5171" w:rsidR="000245D0" w:rsidRDefault="00692558" w:rsidP="00A25F1F">
      <w:pPr>
        <w:pStyle w:val="ListParagraph"/>
        <w:numPr>
          <w:ilvl w:val="0"/>
          <w:numId w:val="15"/>
        </w:numPr>
        <w:contextualSpacing w:val="0"/>
      </w:pPr>
      <w:r>
        <w:t xml:space="preserve">Ngành Thương Mại Điện Tử: Thu thập dữ liệu về nhu cầu mua hàng của Khách hàng, tạo mô hình tiếp thị hiệu suất cao, </w:t>
      </w:r>
      <w:r w:rsidR="00E11D9D">
        <w:t>quản lý các sản phẩm được xem và mua nhiều nhất để đưa ra các chương trình khuyến mãi, lập báo cáo theo nhiều tiêu chí, phân tích hành vi mua hàng, xu hướng mua hàng để cung cấp dịch vụ tốt nhất …</w:t>
      </w:r>
    </w:p>
    <w:p w14:paraId="0DFA5677" w14:textId="66517340" w:rsidR="00081A27" w:rsidRDefault="00081A27" w:rsidP="00A25F1F">
      <w:pPr>
        <w:pStyle w:val="ListParagraph"/>
        <w:numPr>
          <w:ilvl w:val="0"/>
          <w:numId w:val="15"/>
        </w:numPr>
        <w:contextualSpacing w:val="0"/>
      </w:pPr>
      <w:r>
        <w:lastRenderedPageBreak/>
        <w:t xml:space="preserve">Ngành Retail (Bán lẻ): Giúp nhà quản lý xây dựng mô hình chi tiêu của từng Khách hàng, nhờ sự trợ giúp của Big Data ngành công nghiệp </w:t>
      </w:r>
      <w:r w:rsidR="00E80E18">
        <w:t>có thể</w:t>
      </w:r>
      <w:r>
        <w:t xml:space="preserve"> so sánh </w:t>
      </w:r>
      <w:r w:rsidR="007C6C01">
        <w:t>tỷ</w:t>
      </w:r>
      <w:r>
        <w:t xml:space="preserve"> lệ cung – cầu</w:t>
      </w:r>
      <w:r w:rsidR="00E80E18">
        <w:t xml:space="preserve"> đề sản xuất tránh việc tung ra sản phẩm không được sử dụng, bố trí sản phẩm trưng bày dựa vào thói quen mua hàng và nhu cầu của Khách hàng…</w:t>
      </w:r>
    </w:p>
    <w:p w14:paraId="47DF8FBA" w14:textId="31EAE184" w:rsidR="00E80E18" w:rsidRPr="00E80E18" w:rsidRDefault="00E80E18" w:rsidP="00A25F1F">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34EF12C0" w14:textId="72C77133" w:rsidR="00E80E18" w:rsidRPr="00BE4971" w:rsidRDefault="00445E1E" w:rsidP="00A25F1F">
      <w:pPr>
        <w:pStyle w:val="ListParagraph"/>
        <w:numPr>
          <w:ilvl w:val="0"/>
          <w:numId w:val="15"/>
        </w:numPr>
        <w:contextualSpacing w:val="0"/>
      </w:pPr>
      <w:r>
        <w:t xml:space="preserve">Ngăn chặn nội dung xấu/đen: Các Extension của các nền tảng </w:t>
      </w:r>
      <w:r w:rsidR="00BC415A">
        <w:t>trình duyệt</w:t>
      </w:r>
      <w:r>
        <w:t xml:space="preserve"> như C</w:t>
      </w:r>
      <w:r w:rsidR="00BC415A">
        <w:t xml:space="preserve">hrome, </w:t>
      </w:r>
      <w:r w:rsidR="00D2754A">
        <w:rPr>
          <w:color w:val="000000"/>
          <w:szCs w:val="26"/>
        </w:rPr>
        <w:t>Edge</w:t>
      </w:r>
      <w:r w:rsidR="00BC415A">
        <w:t>, Firefox … có nhiều Addin phục vụ cho việc lọc nội dung (content filtering) có phù hợp hay không, ngăn chặn các tổ</w:t>
      </w:r>
      <w:r w:rsidR="00A25F1F">
        <w:t xml:space="preserve"> chức xấu lợi dụng để trục lợi.</w:t>
      </w:r>
    </w:p>
    <w:p w14:paraId="0C8AD2F1" w14:textId="48FF94A6" w:rsidR="00EB22B1" w:rsidRDefault="00EB22B1">
      <w:pPr>
        <w:pStyle w:val="Heading3"/>
      </w:pPr>
      <w:bookmarkStart w:id="37" w:name="_Toc92038122"/>
      <w:r>
        <w:t>Khoa Học Dữ Liệu (Data Science)</w:t>
      </w:r>
      <w:bookmarkEnd w:id="37"/>
    </w:p>
    <w:p w14:paraId="56B10D3F" w14:textId="5A37C84F" w:rsidR="00E04286" w:rsidRDefault="00E04286" w:rsidP="00A25F1F">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7D8FB90" w14:textId="0AC16D0E" w:rsidR="00E04286" w:rsidRDefault="00E04286" w:rsidP="00A25F1F">
      <w:pPr>
        <w:pStyle w:val="Paragraph"/>
        <w:spacing w:after="0"/>
        <w:ind w:firstLine="357"/>
        <w:rPr>
          <w:sz w:val="26"/>
          <w:szCs w:val="26"/>
        </w:rPr>
      </w:pPr>
      <w:r>
        <w:rPr>
          <w:sz w:val="26"/>
          <w:szCs w:val="26"/>
        </w:rPr>
        <w:t>Khoa học dữ liệu gồm 3 phần chính: T</w:t>
      </w:r>
      <w:r w:rsidR="009E2B1B">
        <w:rPr>
          <w:sz w:val="26"/>
          <w:szCs w:val="26"/>
        </w:rPr>
        <w: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398174B3" w14:textId="6A35C4CD" w:rsidR="009E2B1B" w:rsidRDefault="009E2B1B" w:rsidP="00AE064A">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r w:rsidR="00751AD4">
        <w:rPr>
          <w:sz w:val="26"/>
          <w:szCs w:val="26"/>
        </w:rPr>
        <w:t>.</w:t>
      </w:r>
    </w:p>
    <w:p w14:paraId="4EA92641" w14:textId="0E022982" w:rsidR="00662329" w:rsidRDefault="00751AD4" w:rsidP="00AE064A">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w:t>
      </w:r>
      <w:r w:rsidR="00032E21">
        <w:rPr>
          <w:sz w:val="26"/>
          <w:szCs w:val="26"/>
        </w:rPr>
        <w:t xml:space="preserve">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sidR="00032E21">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sidR="00032E21">
        <w:rPr>
          <w:sz w:val="26"/>
          <w:szCs w:val="26"/>
        </w:rPr>
        <w:t>.</w:t>
      </w:r>
    </w:p>
    <w:p w14:paraId="05290BF2" w14:textId="77777777" w:rsidR="00711B81" w:rsidRDefault="00662329" w:rsidP="00711B81">
      <w:pPr>
        <w:pStyle w:val="Paragraph"/>
        <w:keepNext/>
        <w:jc w:val="center"/>
      </w:pPr>
      <w:r>
        <w:rPr>
          <w:noProof/>
          <w:sz w:val="26"/>
          <w:szCs w:val="26"/>
          <w:lang w:val="vi-VN" w:eastAsia="vi-VN"/>
        </w:rPr>
        <w:lastRenderedPageBreak/>
        <w:drawing>
          <wp:inline distT="0" distB="0" distL="0" distR="0" wp14:anchorId="2A83D5D7" wp14:editId="79EE4648">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7488813E" w14:textId="59CD0822" w:rsidR="00662329" w:rsidRDefault="00711B81" w:rsidP="00BF6511">
      <w:pPr>
        <w:pStyle w:val="ThesisTable"/>
      </w:pPr>
      <w:bookmarkStart w:id="38" w:name="_Toc92037986"/>
      <w:r>
        <w:t xml:space="preserve">Hình </w:t>
      </w:r>
      <w:r w:rsidR="008F020B">
        <w:fldChar w:fldCharType="begin"/>
      </w:r>
      <w:r w:rsidR="008F020B">
        <w:instrText xml:space="preserve"> STYLEREF 1 \s </w:instrText>
      </w:r>
      <w:r w:rsidR="008F020B">
        <w:fldChar w:fldCharType="separate"/>
      </w:r>
      <w:r w:rsidR="00ED35BE">
        <w:rPr>
          <w:noProof/>
        </w:rPr>
        <w:t>2</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w:t>
      </w:r>
      <w:r w:rsidR="008F020B">
        <w:rPr>
          <w:noProof/>
        </w:rPr>
        <w:fldChar w:fldCharType="end"/>
      </w:r>
      <w:r>
        <w:t xml:space="preserve">. </w:t>
      </w:r>
      <w:r w:rsidRPr="007841E2">
        <w:t>Data Science và các lĩnh vực liên quan</w:t>
      </w:r>
      <w:bookmarkEnd w:id="38"/>
    </w:p>
    <w:p w14:paraId="60292BE8" w14:textId="518C4585" w:rsidR="000B5908" w:rsidRDefault="00CE62DD" w:rsidP="009167BB">
      <w:pPr>
        <w:pStyle w:val="Heading2"/>
      </w:pPr>
      <w:bookmarkStart w:id="39" w:name="_Toc92038123"/>
      <w:r>
        <w:t>Giới thiệu về Data Mining và Machine Learning</w:t>
      </w:r>
      <w:bookmarkEnd w:id="39"/>
    </w:p>
    <w:p w14:paraId="3B336DCC" w14:textId="2827E624" w:rsidR="00600317" w:rsidRDefault="00CE62DD" w:rsidP="00600317">
      <w:pPr>
        <w:pStyle w:val="Heading3"/>
      </w:pPr>
      <w:bookmarkStart w:id="40" w:name="_Toc92038124"/>
      <w:r>
        <w:t>Data Mining</w:t>
      </w:r>
      <w:bookmarkEnd w:id="40"/>
    </w:p>
    <w:p w14:paraId="7D8FE27D" w14:textId="77777777" w:rsidR="00CE62DD" w:rsidRDefault="00CE62DD" w:rsidP="00D17E5B">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11B4C90" w14:textId="62F71198" w:rsidR="00D17E5B" w:rsidRDefault="00CE62DD" w:rsidP="00AE064A">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w:t>
      </w:r>
      <w:r w:rsidR="00BB151C">
        <w:rPr>
          <w:sz w:val="26"/>
          <w:szCs w:val="26"/>
        </w:rPr>
        <w:t xml:space="preserve"> </w:t>
      </w:r>
      <w:r>
        <w:rPr>
          <w:sz w:val="26"/>
          <w:szCs w:val="26"/>
        </w:rPr>
        <w:t xml:space="preserve">Trong Data Mining có nhiều tham số quan trọng khác nhau như phân cụm, phân loại, dự đoán và quy tắc kết hợp. </w:t>
      </w:r>
    </w:p>
    <w:p w14:paraId="15CB4390" w14:textId="77777777" w:rsidR="0004215D" w:rsidRDefault="0004215D" w:rsidP="00AE064A">
      <w:pPr>
        <w:pStyle w:val="Paragraph"/>
        <w:spacing w:after="0"/>
        <w:ind w:left="357" w:firstLine="357"/>
        <w:rPr>
          <w:sz w:val="26"/>
          <w:szCs w:val="26"/>
        </w:rPr>
      </w:pPr>
    </w:p>
    <w:p w14:paraId="31EBAD1A" w14:textId="77777777" w:rsidR="0004215D" w:rsidRDefault="0004215D" w:rsidP="00AE064A">
      <w:pPr>
        <w:pStyle w:val="Paragraph"/>
        <w:spacing w:after="0"/>
        <w:ind w:left="357" w:firstLine="357"/>
        <w:rPr>
          <w:sz w:val="26"/>
          <w:szCs w:val="26"/>
        </w:rPr>
      </w:pPr>
    </w:p>
    <w:p w14:paraId="395C845B" w14:textId="77777777" w:rsidR="0004215D" w:rsidRDefault="0004215D" w:rsidP="00AE064A">
      <w:pPr>
        <w:pStyle w:val="Paragraph"/>
        <w:spacing w:after="0"/>
        <w:ind w:left="357" w:firstLine="357"/>
        <w:rPr>
          <w:sz w:val="26"/>
          <w:szCs w:val="26"/>
        </w:rPr>
      </w:pPr>
    </w:p>
    <w:p w14:paraId="2D4E5C98" w14:textId="77777777" w:rsidR="0004215D" w:rsidRDefault="0004215D" w:rsidP="00AE064A">
      <w:pPr>
        <w:pStyle w:val="Paragraph"/>
        <w:spacing w:after="0"/>
        <w:ind w:left="357" w:firstLine="357"/>
        <w:rPr>
          <w:sz w:val="26"/>
          <w:szCs w:val="26"/>
        </w:rPr>
      </w:pPr>
    </w:p>
    <w:p w14:paraId="3242FC46" w14:textId="77777777" w:rsidR="0004215D" w:rsidRDefault="0004215D" w:rsidP="00AE064A">
      <w:pPr>
        <w:pStyle w:val="Paragraph"/>
        <w:spacing w:after="0"/>
        <w:ind w:left="357" w:firstLine="357"/>
        <w:rPr>
          <w:sz w:val="26"/>
          <w:szCs w:val="26"/>
        </w:rPr>
      </w:pPr>
    </w:p>
    <w:p w14:paraId="1A85D18E" w14:textId="299BDBEF" w:rsidR="00BB151C" w:rsidRDefault="00BB151C" w:rsidP="00D17E5B">
      <w:pPr>
        <w:pStyle w:val="Paragraph"/>
        <w:spacing w:after="0"/>
        <w:ind w:firstLine="357"/>
        <w:rPr>
          <w:sz w:val="26"/>
          <w:szCs w:val="26"/>
        </w:rPr>
      </w:pPr>
      <w:r>
        <w:rPr>
          <w:sz w:val="26"/>
          <w:szCs w:val="26"/>
        </w:rPr>
        <w:t>Để thực hiện Data Mining bao gồm 7 bước:</w:t>
      </w:r>
    </w:p>
    <w:p w14:paraId="5B512415" w14:textId="7C0F0024" w:rsidR="00BB151C" w:rsidRDefault="000D5561" w:rsidP="00D17E5B">
      <w:pPr>
        <w:pStyle w:val="Paragraph"/>
        <w:numPr>
          <w:ilvl w:val="0"/>
          <w:numId w:val="16"/>
        </w:numPr>
        <w:spacing w:after="0"/>
        <w:ind w:left="717"/>
        <w:rPr>
          <w:sz w:val="26"/>
          <w:szCs w:val="26"/>
        </w:rPr>
      </w:pPr>
      <w:r>
        <w:rPr>
          <w:sz w:val="26"/>
          <w:szCs w:val="26"/>
        </w:rPr>
        <w:t xml:space="preserve">Bước 1: Làm sạch dữ liệu, làm sạch để dữ liệu không có </w:t>
      </w:r>
      <w:r w:rsidR="001A29BA">
        <w:rPr>
          <w:sz w:val="26"/>
          <w:szCs w:val="26"/>
        </w:rPr>
        <w:t>dư thừa và bất thường.</w:t>
      </w:r>
    </w:p>
    <w:p w14:paraId="73C8DE8F" w14:textId="1CED84F0" w:rsidR="001A29BA" w:rsidRDefault="001A29BA" w:rsidP="00D17E5B">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4430BDC8" w14:textId="42EE05F8" w:rsidR="001A29BA" w:rsidRDefault="001A29BA" w:rsidP="00D17E5B">
      <w:pPr>
        <w:pStyle w:val="Paragraph"/>
        <w:numPr>
          <w:ilvl w:val="0"/>
          <w:numId w:val="16"/>
        </w:numPr>
        <w:spacing w:after="0"/>
        <w:ind w:left="717"/>
        <w:rPr>
          <w:sz w:val="26"/>
          <w:szCs w:val="26"/>
        </w:rPr>
      </w:pPr>
      <w:r>
        <w:rPr>
          <w:sz w:val="26"/>
          <w:szCs w:val="26"/>
        </w:rPr>
        <w:t>Bước 3: Lựa chọn dữ liệu, trích xuất dữ liệu từ C</w:t>
      </w:r>
      <w:r w:rsidR="00542673">
        <w:rPr>
          <w:sz w:val="26"/>
          <w:szCs w:val="26"/>
        </w:rPr>
        <w:t>ơ sở dữ liệu đa chiều.</w:t>
      </w:r>
    </w:p>
    <w:p w14:paraId="3928DDDB" w14:textId="7F6669E6" w:rsidR="001A29BA" w:rsidRDefault="001A29BA" w:rsidP="00D17E5B">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562909B6" w14:textId="0C03C7C6" w:rsidR="001A29BA" w:rsidRDefault="001A29BA" w:rsidP="00D17E5B">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64FB217F" w14:textId="5250CFEA" w:rsidR="001A29BA" w:rsidRDefault="001A29BA" w:rsidP="00D17E5B">
      <w:pPr>
        <w:pStyle w:val="Paragraph"/>
        <w:numPr>
          <w:ilvl w:val="0"/>
          <w:numId w:val="16"/>
        </w:numPr>
        <w:spacing w:after="0"/>
        <w:ind w:left="717"/>
        <w:rPr>
          <w:sz w:val="26"/>
          <w:szCs w:val="26"/>
        </w:rPr>
      </w:pPr>
      <w:r>
        <w:rPr>
          <w:sz w:val="26"/>
          <w:szCs w:val="26"/>
        </w:rPr>
        <w:t>Bước 6: Đánh giá mẫu, phân tích mẫu trong dữ liệu.</w:t>
      </w:r>
    </w:p>
    <w:p w14:paraId="5764D51E" w14:textId="6E30890F" w:rsidR="001A29BA" w:rsidRDefault="001A29BA" w:rsidP="00D17E5B">
      <w:pPr>
        <w:pStyle w:val="Paragraph"/>
        <w:numPr>
          <w:ilvl w:val="0"/>
          <w:numId w:val="16"/>
        </w:numPr>
        <w:spacing w:after="0"/>
        <w:ind w:left="717"/>
        <w:rPr>
          <w:sz w:val="26"/>
          <w:szCs w:val="26"/>
        </w:rPr>
      </w:pPr>
      <w:r>
        <w:rPr>
          <w:sz w:val="26"/>
          <w:szCs w:val="26"/>
        </w:rPr>
        <w:t>Bước 7: Trình bày thông tin, dữ liệu sẽ được thể hiện. trình bày dư</w:t>
      </w:r>
      <w:r w:rsidR="00F14A71">
        <w:rPr>
          <w:sz w:val="26"/>
          <w:szCs w:val="26"/>
        </w:rPr>
        <w:t>ới dạng cây, biểu đồ, bảng và ma</w:t>
      </w:r>
      <w:r>
        <w:rPr>
          <w:sz w:val="26"/>
          <w:szCs w:val="26"/>
        </w:rPr>
        <w:t xml:space="preserve"> trận …</w:t>
      </w:r>
    </w:p>
    <w:p w14:paraId="6E025873" w14:textId="77777777" w:rsidR="00B64CD9" w:rsidRDefault="00387A86" w:rsidP="00D17E5B">
      <w:pPr>
        <w:pStyle w:val="Paragraph"/>
        <w:keepNext/>
        <w:spacing w:after="0"/>
        <w:jc w:val="center"/>
      </w:pPr>
      <w:r>
        <w:rPr>
          <w:noProof/>
          <w:sz w:val="26"/>
          <w:szCs w:val="26"/>
          <w:lang w:val="vi-VN" w:eastAsia="vi-VN"/>
        </w:rPr>
        <w:drawing>
          <wp:inline distT="0" distB="0" distL="0" distR="0" wp14:anchorId="0B6FA791" wp14:editId="4A1EE1D4">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64AE6D1A" w14:textId="43176D60" w:rsidR="00387A86" w:rsidRDefault="00B64CD9" w:rsidP="00BF6511">
      <w:pPr>
        <w:pStyle w:val="ThesisTable"/>
      </w:pPr>
      <w:bookmarkStart w:id="41" w:name="_Toc92037987"/>
      <w:r>
        <w:t xml:space="preserve">Hình </w:t>
      </w:r>
      <w:r w:rsidR="008F020B">
        <w:fldChar w:fldCharType="begin"/>
      </w:r>
      <w:r w:rsidR="008F020B">
        <w:instrText xml:space="preserve"> STYLEREF </w:instrText>
      </w:r>
      <w:r w:rsidR="008F020B">
        <w:instrText xml:space="preserve">1 \s </w:instrText>
      </w:r>
      <w:r w:rsidR="008F020B">
        <w:fldChar w:fldCharType="separate"/>
      </w:r>
      <w:r w:rsidR="00ED35BE">
        <w:rPr>
          <w:noProof/>
        </w:rPr>
        <w:t>2</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4</w:t>
      </w:r>
      <w:r w:rsidR="008F020B">
        <w:rPr>
          <w:noProof/>
        </w:rPr>
        <w:fldChar w:fldCharType="end"/>
      </w:r>
      <w:r>
        <w:t xml:space="preserve">. </w:t>
      </w:r>
      <w:r w:rsidRPr="00CC7CEF">
        <w:t>Các bước thực hiện Data Mining</w:t>
      </w:r>
      <w:bookmarkEnd w:id="41"/>
    </w:p>
    <w:p w14:paraId="00FA72E7" w14:textId="68617603" w:rsidR="001A29BA" w:rsidRDefault="00D97639" w:rsidP="00D17E5B">
      <w:pPr>
        <w:pStyle w:val="Paragraph"/>
        <w:spacing w:after="0"/>
        <w:rPr>
          <w:sz w:val="26"/>
          <w:szCs w:val="26"/>
        </w:rPr>
      </w:pPr>
      <w:r>
        <w:rPr>
          <w:sz w:val="26"/>
          <w:szCs w:val="26"/>
        </w:rPr>
        <w:t>Data Mining có rất nhiều ứng dụng để phục vụ, đáp ứng nhu cầu cho nhiều lĩnh vực:</w:t>
      </w:r>
    </w:p>
    <w:p w14:paraId="447C8F26" w14:textId="4CE29714" w:rsidR="00542673" w:rsidRDefault="00542673" w:rsidP="00D17E5B">
      <w:pPr>
        <w:pStyle w:val="Paragraph"/>
        <w:numPr>
          <w:ilvl w:val="0"/>
          <w:numId w:val="17"/>
        </w:numPr>
        <w:spacing w:after="0"/>
        <w:rPr>
          <w:sz w:val="26"/>
          <w:szCs w:val="26"/>
        </w:rPr>
      </w:pPr>
      <w:r>
        <w:rPr>
          <w:sz w:val="26"/>
          <w:szCs w:val="26"/>
        </w:rPr>
        <w:t>Phân tích và quản lý rủi ro trong doanh nghiệp</w:t>
      </w:r>
      <w:r w:rsidR="00E77126">
        <w:rPr>
          <w:sz w:val="26"/>
          <w:szCs w:val="26"/>
        </w:rPr>
        <w:t>.</w:t>
      </w:r>
    </w:p>
    <w:p w14:paraId="64EB919D" w14:textId="64813BDE" w:rsidR="00542673" w:rsidRDefault="00542673" w:rsidP="00D17E5B">
      <w:pPr>
        <w:pStyle w:val="Paragraph"/>
        <w:numPr>
          <w:ilvl w:val="0"/>
          <w:numId w:val="17"/>
        </w:numPr>
        <w:spacing w:after="0"/>
        <w:rPr>
          <w:sz w:val="26"/>
          <w:szCs w:val="26"/>
        </w:rPr>
      </w:pPr>
      <w:r>
        <w:rPr>
          <w:sz w:val="26"/>
          <w:szCs w:val="26"/>
        </w:rPr>
        <w:t>Phát hiện gian lận</w:t>
      </w:r>
      <w:r w:rsidR="00E77126">
        <w:rPr>
          <w:sz w:val="26"/>
          <w:szCs w:val="26"/>
        </w:rPr>
        <w:t>.</w:t>
      </w:r>
    </w:p>
    <w:p w14:paraId="11F36FF9" w14:textId="79A90712" w:rsidR="00542673" w:rsidRDefault="00542673" w:rsidP="00D17E5B">
      <w:pPr>
        <w:pStyle w:val="Paragraph"/>
        <w:numPr>
          <w:ilvl w:val="0"/>
          <w:numId w:val="17"/>
        </w:numPr>
        <w:spacing w:after="0"/>
        <w:rPr>
          <w:sz w:val="26"/>
          <w:szCs w:val="26"/>
        </w:rPr>
      </w:pPr>
      <w:r>
        <w:rPr>
          <w:sz w:val="26"/>
          <w:szCs w:val="26"/>
        </w:rPr>
        <w:t>Phát hiện bệnh cho bệnh nhân ở nhiều giai đoạn</w:t>
      </w:r>
      <w:r w:rsidR="00E77126">
        <w:rPr>
          <w:sz w:val="26"/>
          <w:szCs w:val="26"/>
        </w:rPr>
        <w:t>.</w:t>
      </w:r>
    </w:p>
    <w:p w14:paraId="3FEBFA5F" w14:textId="2BE7FA77" w:rsidR="00CE62DD" w:rsidRPr="00E77126" w:rsidRDefault="00542673" w:rsidP="005102C2">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00E77126" w:rsidRPr="00E77126">
        <w:rPr>
          <w:sz w:val="26"/>
          <w:szCs w:val="26"/>
        </w:rPr>
        <w:t>.</w:t>
      </w:r>
      <w:r w:rsidR="00AE064A" w:rsidRPr="00E77126">
        <w:rPr>
          <w:szCs w:val="26"/>
        </w:rPr>
        <w:br w:type="page"/>
      </w:r>
    </w:p>
    <w:p w14:paraId="1D7122EA" w14:textId="67EE9600" w:rsidR="00600317" w:rsidRDefault="00CE62DD" w:rsidP="00600317">
      <w:pPr>
        <w:pStyle w:val="Heading3"/>
      </w:pPr>
      <w:bookmarkStart w:id="42" w:name="_Toc92038125"/>
      <w:r>
        <w:lastRenderedPageBreak/>
        <w:t>Machine Learning</w:t>
      </w:r>
      <w:bookmarkEnd w:id="42"/>
    </w:p>
    <w:p w14:paraId="54B3CDDE" w14:textId="03257311" w:rsidR="00814D0B" w:rsidRDefault="0035014E" w:rsidP="005052A8">
      <w:pPr>
        <w:ind w:firstLine="357"/>
      </w:pPr>
      <w:r>
        <w:t xml:space="preserve">Machine </w:t>
      </w:r>
      <w:proofErr w:type="gramStart"/>
      <w:r w:rsidR="00914297">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r w:rsidR="00814D0B">
        <w:t>.</w:t>
      </w:r>
    </w:p>
    <w:p w14:paraId="37B23079" w14:textId="1B9CE671" w:rsidR="00814D0B" w:rsidRDefault="00814D0B" w:rsidP="005052A8">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D816813" w14:textId="3595D070" w:rsidR="00814D0B" w:rsidRDefault="00814D0B" w:rsidP="005052A8">
      <w:pPr>
        <w:pStyle w:val="ListParagraph"/>
        <w:numPr>
          <w:ilvl w:val="0"/>
          <w:numId w:val="18"/>
        </w:numPr>
        <w:contextualSpacing w:val="0"/>
      </w:pPr>
      <w:r>
        <w:t>Xử lý ảnh</w:t>
      </w:r>
      <w:r w:rsidR="003D0412">
        <w:t xml:space="preserve"> (Image Processing)</w:t>
      </w:r>
      <w:r>
        <w:t>: Gắn thẻ hình ảnh (Image Tagging), Nhận dạng ký tự (</w:t>
      </w:r>
      <w:r w:rsidRPr="00814D0B">
        <w:t>Optical Character Recognition</w:t>
      </w:r>
      <w:r>
        <w:t>), Xe tự hành</w:t>
      </w:r>
      <w:r w:rsidR="003D0412">
        <w:t xml:space="preserve"> </w:t>
      </w:r>
      <w:r>
        <w:t>(</w:t>
      </w:r>
      <w:r w:rsidRPr="00814D0B">
        <w:t xml:space="preserve">Self-driving </w:t>
      </w:r>
      <w:r w:rsidR="003D0412">
        <w:t>vehicle</w:t>
      </w:r>
      <w:r>
        <w:t>)</w:t>
      </w:r>
      <w:r w:rsidR="003D0412">
        <w:t xml:space="preserve"> …</w:t>
      </w:r>
    </w:p>
    <w:p w14:paraId="74577CC6" w14:textId="6FD805D9" w:rsidR="003D0412" w:rsidRDefault="003D0412" w:rsidP="005052A8">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w:t>
      </w:r>
      <w:r w:rsidR="00555994">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0BDD64C3" w14:textId="2FFA325E" w:rsidR="003D0412" w:rsidRDefault="003D0412" w:rsidP="005052A8">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60DFCCE4" w14:textId="724D294A" w:rsidR="00914297" w:rsidRDefault="00914297" w:rsidP="005052A8">
      <w:pPr>
        <w:pStyle w:val="ListParagraph"/>
        <w:numPr>
          <w:ilvl w:val="0"/>
          <w:numId w:val="18"/>
        </w:numPr>
        <w:contextualSpacing w:val="0"/>
      </w:pPr>
      <w:r>
        <w:t>Trò chơi điện tử và Robot</w:t>
      </w:r>
    </w:p>
    <w:p w14:paraId="789089D4" w14:textId="5A9295AE" w:rsidR="00FB18A4" w:rsidRDefault="00FB18A4" w:rsidP="005052A8">
      <w:pPr>
        <w:ind w:firstLine="357"/>
      </w:pPr>
      <w:r>
        <w:t>Trong Machine Lear</w:t>
      </w:r>
      <w:r w:rsidR="006F7407">
        <w:t>n</w:t>
      </w:r>
      <w:r w:rsidR="009E60B8">
        <w:t>ing</w:t>
      </w:r>
      <w:r>
        <w:t xml:space="preserve"> có 2 loại thuật toán cơ bản: Học có giám sát (</w:t>
      </w:r>
      <w:r w:rsidRPr="00FB18A4">
        <w:t>Supervised learning</w:t>
      </w:r>
      <w:r>
        <w:t>) và Học không có giám sát (Uns</w:t>
      </w:r>
      <w:r w:rsidRPr="00FB18A4">
        <w:t>upervised learning</w:t>
      </w:r>
      <w:r>
        <w:t>)</w:t>
      </w:r>
    </w:p>
    <w:p w14:paraId="7B9010ED" w14:textId="23CDD3D1" w:rsidR="0073042A" w:rsidRDefault="0073042A" w:rsidP="005052A8">
      <w:pPr>
        <w:pStyle w:val="ListParagraph"/>
        <w:numPr>
          <w:ilvl w:val="0"/>
          <w:numId w:val="19"/>
        </w:numPr>
        <w:contextualSpacing w:val="0"/>
      </w:pPr>
      <w:r>
        <w:t>Học có giám sát:</w:t>
      </w:r>
      <w:r w:rsidR="0056634D">
        <w:t xml:space="preserve"> T</w:t>
      </w:r>
      <w:r>
        <w:t>rong thuật toán H</w:t>
      </w:r>
      <w:r w:rsidR="0056634D">
        <w:t>ọc có giám sát được chia thành</w:t>
      </w:r>
      <w:r>
        <w:t xml:space="preserve">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72F33087" w14:textId="016FAB19" w:rsidR="0073042A" w:rsidRDefault="0073042A" w:rsidP="005052A8">
      <w:pPr>
        <w:pStyle w:val="ListParagraph"/>
        <w:numPr>
          <w:ilvl w:val="0"/>
          <w:numId w:val="19"/>
        </w:numPr>
        <w:contextualSpacing w:val="0"/>
      </w:pPr>
      <w:r>
        <w:t>H</w:t>
      </w:r>
      <w:r w:rsidR="0056634D">
        <w:t>ọc không có giám sát: Trong thuật toán Học không có giám sát được được chia thành là Phân cụm (Clustering), Biểu diễn và giảm số chiều (</w:t>
      </w:r>
      <w:r w:rsidR="0056634D" w:rsidRPr="0056634D">
        <w:t>Representation and dimensional reduction</w:t>
      </w:r>
      <w:r w:rsidR="0056634D">
        <w:t xml:space="preserve">). Các thuật toán thường được sử dụng là K-mean, </w:t>
      </w:r>
      <w:r w:rsidR="0056634D" w:rsidRPr="0056634D">
        <w:t>Spectral Clustering, Hierarchical clustering- Apriori (Association Rule Mining)</w:t>
      </w:r>
      <w:r w:rsidR="0056634D">
        <w:t xml:space="preserve"> …</w:t>
      </w:r>
    </w:p>
    <w:p w14:paraId="12450B79" w14:textId="77777777" w:rsidR="00C3660A" w:rsidRDefault="000A56A3" w:rsidP="00C3660A">
      <w:pPr>
        <w:keepNext/>
        <w:jc w:val="center"/>
      </w:pPr>
      <w:r>
        <w:rPr>
          <w:noProof/>
          <w:lang w:val="vi-VN" w:eastAsia="vi-VN"/>
        </w:rPr>
        <w:lastRenderedPageBreak/>
        <w:drawing>
          <wp:inline distT="0" distB="0" distL="0" distR="0" wp14:anchorId="04854CBD" wp14:editId="4004454D">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60F5756D" w14:textId="629836AE" w:rsidR="000A56A3" w:rsidRDefault="00C3660A" w:rsidP="00BF6511">
      <w:pPr>
        <w:pStyle w:val="ThesisTable"/>
      </w:pPr>
      <w:bookmarkStart w:id="43" w:name="_Toc92037988"/>
      <w:r>
        <w:t xml:space="preserve">Hình </w:t>
      </w:r>
      <w:r w:rsidR="008F020B">
        <w:fldChar w:fldCharType="begin"/>
      </w:r>
      <w:r w:rsidR="008F020B">
        <w:instrText xml:space="preserve"> STYLEREF 1 \s </w:instrText>
      </w:r>
      <w:r w:rsidR="008F020B">
        <w:fldChar w:fldCharType="separate"/>
      </w:r>
      <w:r w:rsidR="00ED35BE">
        <w:rPr>
          <w:noProof/>
        </w:rPr>
        <w:t>2</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5</w:t>
      </w:r>
      <w:r w:rsidR="008F020B">
        <w:rPr>
          <w:noProof/>
        </w:rPr>
        <w:fldChar w:fldCharType="end"/>
      </w:r>
      <w:r>
        <w:t xml:space="preserve">. </w:t>
      </w:r>
      <w:r w:rsidRPr="001E5483">
        <w:t>Các loại thuật toán được sử dụng trong Machine Learning</w:t>
      </w:r>
      <w:bookmarkEnd w:id="43"/>
    </w:p>
    <w:p w14:paraId="0D01A4CD" w14:textId="5819E97F" w:rsidR="00814D0B" w:rsidRDefault="00814D0B" w:rsidP="00BF6511">
      <w:pPr>
        <w:pStyle w:val="ThesisTable"/>
      </w:pPr>
    </w:p>
    <w:p w14:paraId="080AAE68" w14:textId="77777777" w:rsidR="00C3660A" w:rsidRDefault="00983811" w:rsidP="00C3660A">
      <w:pPr>
        <w:keepNext/>
        <w:jc w:val="center"/>
      </w:pPr>
      <w:r>
        <w:rPr>
          <w:noProof/>
          <w:lang w:val="vi-VN" w:eastAsia="vi-VN"/>
        </w:rPr>
        <w:drawing>
          <wp:inline distT="0" distB="0" distL="0" distR="0" wp14:anchorId="4E765878" wp14:editId="203AAF75">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453451E9" w14:textId="63CD2C16" w:rsidR="005052A8" w:rsidRDefault="00C3660A" w:rsidP="00BF6511">
      <w:pPr>
        <w:pStyle w:val="ThesisTable"/>
      </w:pPr>
      <w:bookmarkStart w:id="44" w:name="_Toc92037989"/>
      <w:r>
        <w:t xml:space="preserve">Hình </w:t>
      </w:r>
      <w:r w:rsidR="008F020B">
        <w:fldChar w:fldCharType="begin"/>
      </w:r>
      <w:r w:rsidR="008F020B">
        <w:instrText xml:space="preserve"> STYLEREF 1 \s </w:instrText>
      </w:r>
      <w:r w:rsidR="008F020B">
        <w:fldChar w:fldCharType="separate"/>
      </w:r>
      <w:r w:rsidR="00ED35BE">
        <w:rPr>
          <w:noProof/>
        </w:rPr>
        <w:t>2</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6</w:t>
      </w:r>
      <w:r w:rsidR="008F020B">
        <w:rPr>
          <w:noProof/>
        </w:rPr>
        <w:fldChar w:fldCharType="end"/>
      </w:r>
      <w:r>
        <w:t xml:space="preserve">. </w:t>
      </w:r>
      <w:r w:rsidRPr="00FC09A9">
        <w:t>Lựa chọn thuật toán phù hợp</w:t>
      </w:r>
      <w:bookmarkEnd w:id="44"/>
    </w:p>
    <w:p w14:paraId="5DFBEB1F" w14:textId="075DE1A9" w:rsidR="00EA6FF8" w:rsidRPr="005052A8" w:rsidRDefault="005052A8" w:rsidP="005052A8">
      <w:pPr>
        <w:overflowPunct/>
        <w:autoSpaceDE/>
        <w:autoSpaceDN/>
        <w:adjustRightInd/>
        <w:spacing w:line="240" w:lineRule="auto"/>
        <w:jc w:val="left"/>
        <w:textAlignment w:val="auto"/>
        <w:rPr>
          <w:rFonts w:ascii="Arial" w:hAnsi="Arial"/>
          <w:b/>
          <w:bCs/>
          <w:sz w:val="20"/>
        </w:rPr>
      </w:pPr>
      <w:r>
        <w:br w:type="page"/>
      </w:r>
    </w:p>
    <w:p w14:paraId="7EAFE12E" w14:textId="1E3E65D5" w:rsidR="006F7407" w:rsidRPr="006F7407" w:rsidRDefault="006F7407" w:rsidP="006F7407">
      <w:pPr>
        <w:pStyle w:val="Heading2"/>
      </w:pPr>
      <w:bookmarkStart w:id="45" w:name="_Toc9203812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lastRenderedPageBreak/>
        <w:t xml:space="preserve">Giới thiệu Python và các </w:t>
      </w:r>
      <w:proofErr w:type="gramStart"/>
      <w:r>
        <w:t>thư</w:t>
      </w:r>
      <w:proofErr w:type="gramEnd"/>
      <w:r>
        <w:t xml:space="preserve"> viện Python</w:t>
      </w:r>
      <w:r w:rsidR="00633F81">
        <w:t xml:space="preserve"> sử dụng trong đề tài</w:t>
      </w:r>
      <w:bookmarkEnd w:id="45"/>
    </w:p>
    <w:p w14:paraId="2120EF7A" w14:textId="5A502040" w:rsidR="007668D7" w:rsidRDefault="007668D7" w:rsidP="007668D7">
      <w:pPr>
        <w:pStyle w:val="Heading3"/>
      </w:pPr>
      <w:bookmarkStart w:id="46" w:name="_Toc92038127"/>
      <w:r>
        <w:t>Python</w:t>
      </w:r>
      <w:bookmarkEnd w:id="46"/>
    </w:p>
    <w:p w14:paraId="69615C88" w14:textId="10E182C9" w:rsidR="007668D7" w:rsidRDefault="007668D7" w:rsidP="0016269A">
      <w:pPr>
        <w:pStyle w:val="Paragraph"/>
        <w:spacing w:after="0"/>
        <w:ind w:firstLine="357"/>
        <w:rPr>
          <w:sz w:val="26"/>
          <w:szCs w:val="26"/>
        </w:rPr>
      </w:pPr>
      <w:r>
        <w:rPr>
          <w:sz w:val="26"/>
          <w:szCs w:val="26"/>
        </w:rPr>
        <w:t xml:space="preserve">Python là ngôn ngữ lập trình </w:t>
      </w:r>
      <w:r w:rsidR="0004196B">
        <w:rPr>
          <w:sz w:val="26"/>
          <w:szCs w:val="26"/>
        </w:rPr>
        <w:t xml:space="preserve">bậc cao được tạo ra bởi </w:t>
      </w:r>
      <w:r w:rsidR="0004196B" w:rsidRPr="0004196B">
        <w:rPr>
          <w:sz w:val="26"/>
          <w:szCs w:val="26"/>
        </w:rPr>
        <w:t>Guido van Rossum</w:t>
      </w:r>
      <w:r w:rsidR="0004196B">
        <w:rPr>
          <w:sz w:val="26"/>
          <w:szCs w:val="26"/>
        </w:rPr>
        <w:t xml:space="preserve"> và ra mắt lần đầu vào năm 1991, là ngôn ngữ thông dịch (Interpreter),</w:t>
      </w:r>
      <w:r w:rsidR="0004196B" w:rsidRPr="0004196B">
        <w:rPr>
          <w:sz w:val="26"/>
          <w:szCs w:val="26"/>
        </w:rPr>
        <w:t xml:space="preserve"> </w:t>
      </w:r>
      <w:r w:rsidR="0004196B">
        <w:rPr>
          <w:sz w:val="26"/>
          <w:szCs w:val="26"/>
        </w:rPr>
        <w:t xml:space="preserve">mã nguồn mở (Open-source), </w:t>
      </w:r>
      <w:r>
        <w:rPr>
          <w:sz w:val="26"/>
          <w:szCs w:val="26"/>
        </w:rPr>
        <w:t>dễ học dễ đọc,</w:t>
      </w:r>
      <w:r w:rsidR="0004196B">
        <w:rPr>
          <w:sz w:val="26"/>
          <w:szCs w:val="26"/>
        </w:rPr>
        <w:t xml:space="preserve"> chạy đa nền tảng. Python có cấu</w:t>
      </w:r>
      <w:r>
        <w:rPr>
          <w:sz w:val="26"/>
          <w:szCs w:val="26"/>
        </w:rPr>
        <w:t xml:space="preserve"> trúc gọn </w:t>
      </w:r>
      <w:r w:rsidR="0004196B">
        <w:rPr>
          <w:sz w:val="26"/>
          <w:szCs w:val="26"/>
        </w:rPr>
        <w:t>gàng, hỗ trợ nhiều mâu đa lập trình như: lập trình hàm</w:t>
      </w:r>
      <w:r w:rsidR="0039718F">
        <w:rPr>
          <w:sz w:val="26"/>
          <w:szCs w:val="26"/>
        </w:rPr>
        <w:t xml:space="preserve"> </w:t>
      </w:r>
      <w:r w:rsidR="0004196B">
        <w:rPr>
          <w:sz w:val="26"/>
          <w:szCs w:val="26"/>
        </w:rPr>
        <w:t>(</w:t>
      </w:r>
      <w:r w:rsidR="0039718F" w:rsidRPr="0039718F">
        <w:rPr>
          <w:sz w:val="26"/>
          <w:szCs w:val="26"/>
        </w:rPr>
        <w:t>functional programming</w:t>
      </w:r>
      <w:r w:rsidR="0004196B">
        <w:rPr>
          <w:sz w:val="26"/>
          <w:szCs w:val="26"/>
        </w:rPr>
        <w:t>)</w:t>
      </w:r>
      <w:r w:rsidR="0039718F">
        <w:rPr>
          <w:sz w:val="26"/>
          <w:szCs w:val="26"/>
        </w:rPr>
        <w:t>, lập trình hướng đối tượng (</w:t>
      </w:r>
      <w:r w:rsidR="0039718F" w:rsidRPr="0039718F">
        <w:rPr>
          <w:sz w:val="26"/>
          <w:szCs w:val="26"/>
        </w:rPr>
        <w:t>object-oriented programming</w:t>
      </w:r>
      <w:r w:rsidR="00F602C4">
        <w:rPr>
          <w:sz w:val="26"/>
          <w:szCs w:val="26"/>
        </w:rPr>
        <w:t>) …</w:t>
      </w:r>
    </w:p>
    <w:p w14:paraId="5CB6431F" w14:textId="16E7C75B" w:rsidR="00F602C4" w:rsidRDefault="00F602C4" w:rsidP="005052A8">
      <w:pPr>
        <w:pStyle w:val="Paragraph"/>
        <w:numPr>
          <w:ilvl w:val="0"/>
          <w:numId w:val="60"/>
        </w:numPr>
        <w:spacing w:after="0"/>
        <w:rPr>
          <w:sz w:val="26"/>
          <w:szCs w:val="26"/>
        </w:rPr>
      </w:pPr>
      <w:r>
        <w:rPr>
          <w:sz w:val="26"/>
          <w:szCs w:val="26"/>
        </w:rPr>
        <w:t>Ưu điểm của Python:</w:t>
      </w:r>
    </w:p>
    <w:p w14:paraId="5F9D4468" w14:textId="1A0C9363" w:rsidR="00F602C4" w:rsidRDefault="00F602C4" w:rsidP="005052A8">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5EB28B35" w14:textId="6948F879" w:rsidR="00C22730" w:rsidRDefault="00C22730" w:rsidP="005052A8">
      <w:pPr>
        <w:pStyle w:val="Paragraph"/>
        <w:numPr>
          <w:ilvl w:val="0"/>
          <w:numId w:val="20"/>
        </w:numPr>
        <w:spacing w:after="0"/>
        <w:ind w:left="1074"/>
        <w:rPr>
          <w:sz w:val="26"/>
          <w:szCs w:val="26"/>
        </w:rPr>
      </w:pPr>
      <w:r>
        <w:rPr>
          <w:sz w:val="26"/>
          <w:szCs w:val="26"/>
        </w:rPr>
        <w:t>Cú pháp đơn giản dễ làm quen.</w:t>
      </w:r>
    </w:p>
    <w:p w14:paraId="5CED636F" w14:textId="45656A79" w:rsidR="00F602C4" w:rsidRDefault="00F602C4" w:rsidP="005052A8">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r w:rsidR="00C22730">
        <w:rPr>
          <w:sz w:val="26"/>
          <w:szCs w:val="26"/>
        </w:rPr>
        <w:t>.</w:t>
      </w:r>
    </w:p>
    <w:p w14:paraId="2F2F51E4" w14:textId="37CC1D9D" w:rsidR="00C22730" w:rsidRDefault="00C22730" w:rsidP="005052A8">
      <w:pPr>
        <w:pStyle w:val="Paragraph"/>
        <w:numPr>
          <w:ilvl w:val="0"/>
          <w:numId w:val="20"/>
        </w:numPr>
        <w:spacing w:after="0"/>
        <w:ind w:left="1074"/>
        <w:rPr>
          <w:sz w:val="26"/>
          <w:szCs w:val="26"/>
        </w:rPr>
      </w:pPr>
      <w:r>
        <w:rPr>
          <w:sz w:val="26"/>
          <w:szCs w:val="26"/>
        </w:rPr>
        <w:t xml:space="preserve">Sử dụng được trên nhiều Hệ điều hành: </w:t>
      </w:r>
      <w:r w:rsidR="000C46CA">
        <w:rPr>
          <w:sz w:val="26"/>
          <w:szCs w:val="26"/>
        </w:rPr>
        <w:t>Windows,</w:t>
      </w:r>
      <w:r>
        <w:rPr>
          <w:sz w:val="26"/>
          <w:szCs w:val="26"/>
        </w:rPr>
        <w:t xml:space="preserve"> UNIX, Mac OS, Linux.</w:t>
      </w:r>
    </w:p>
    <w:p w14:paraId="14298409" w14:textId="0F6DF4D8" w:rsidR="00C22730" w:rsidRDefault="00C22730" w:rsidP="005052A8">
      <w:pPr>
        <w:pStyle w:val="Paragraph"/>
        <w:numPr>
          <w:ilvl w:val="0"/>
          <w:numId w:val="60"/>
        </w:numPr>
        <w:spacing w:after="0"/>
        <w:rPr>
          <w:sz w:val="26"/>
          <w:szCs w:val="26"/>
        </w:rPr>
      </w:pPr>
      <w:r>
        <w:rPr>
          <w:sz w:val="26"/>
          <w:szCs w:val="26"/>
        </w:rPr>
        <w:t>Nhược điểm của Python:</w:t>
      </w:r>
    </w:p>
    <w:p w14:paraId="0856ADDB" w14:textId="465A5DF3" w:rsidR="00C22730" w:rsidRDefault="00C22730" w:rsidP="005052A8">
      <w:pPr>
        <w:pStyle w:val="Paragraph"/>
        <w:numPr>
          <w:ilvl w:val="0"/>
          <w:numId w:val="21"/>
        </w:numPr>
        <w:spacing w:after="0"/>
        <w:ind w:left="1077"/>
        <w:rPr>
          <w:sz w:val="26"/>
          <w:szCs w:val="26"/>
        </w:rPr>
      </w:pPr>
      <w:r>
        <w:rPr>
          <w:sz w:val="26"/>
          <w:szCs w:val="26"/>
        </w:rPr>
        <w:t>Python không có một số thuộc tính như: public, private, protected …</w:t>
      </w:r>
    </w:p>
    <w:p w14:paraId="13D2FB49" w14:textId="19A2D08C" w:rsidR="00C22730" w:rsidRDefault="00C22730" w:rsidP="005052A8">
      <w:pPr>
        <w:pStyle w:val="Paragraph"/>
        <w:numPr>
          <w:ilvl w:val="0"/>
          <w:numId w:val="21"/>
        </w:numPr>
        <w:spacing w:after="0"/>
        <w:ind w:left="1077"/>
        <w:rPr>
          <w:sz w:val="26"/>
          <w:szCs w:val="26"/>
        </w:rPr>
      </w:pPr>
      <w:r>
        <w:rPr>
          <w:sz w:val="26"/>
          <w:szCs w:val="26"/>
        </w:rPr>
        <w:t>Mặc dù tốc độ xử lý nhanh, tuy nhiên vẫn chậm hơn Java, C++ …</w:t>
      </w:r>
    </w:p>
    <w:p w14:paraId="5ECE8B2D" w14:textId="05B22526" w:rsidR="00323C34" w:rsidRDefault="00323C34" w:rsidP="0016269A">
      <w:pPr>
        <w:pStyle w:val="Paragraph"/>
        <w:spacing w:after="0"/>
        <w:ind w:firstLine="357"/>
        <w:rPr>
          <w:sz w:val="26"/>
          <w:szCs w:val="26"/>
        </w:rPr>
      </w:pPr>
      <w:r>
        <w:rPr>
          <w:sz w:val="26"/>
          <w:szCs w:val="26"/>
        </w:rPr>
        <w:t>Cùng với Ưu và Nhược điểm, Python có nhiều tí</w:t>
      </w:r>
      <w:r w:rsidR="00633F81">
        <w:rPr>
          <w:sz w:val="26"/>
          <w:szCs w:val="26"/>
        </w:rPr>
        <w:t>nh năng nổi bật được nhiều lập</w:t>
      </w:r>
      <w:r>
        <w:rPr>
          <w:sz w:val="26"/>
          <w:szCs w:val="26"/>
        </w:rPr>
        <w:t xml:space="preserve"> trình viên sử dụng:</w:t>
      </w:r>
    </w:p>
    <w:p w14:paraId="2B80F2E3" w14:textId="74DFEFB7" w:rsidR="00C72F60" w:rsidRDefault="00C72F60" w:rsidP="0016269A">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4DFC30B2" w14:textId="5E3673AF" w:rsidR="00C72F60" w:rsidRDefault="00C72F60" w:rsidP="0016269A">
      <w:pPr>
        <w:pStyle w:val="Paragraph"/>
        <w:numPr>
          <w:ilvl w:val="0"/>
          <w:numId w:val="22"/>
        </w:numPr>
        <w:spacing w:after="0"/>
        <w:rPr>
          <w:sz w:val="26"/>
          <w:szCs w:val="26"/>
        </w:rPr>
      </w:pPr>
      <w:r>
        <w:rPr>
          <w:sz w:val="26"/>
          <w:szCs w:val="26"/>
        </w:rPr>
        <w:t>Phát triển Web phía máy chủ (Backend Development)</w:t>
      </w:r>
    </w:p>
    <w:p w14:paraId="6A00D8C3" w14:textId="4312D69A" w:rsidR="00C72F60" w:rsidRDefault="00C72F60" w:rsidP="0016269A">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0C74DD6A" w14:textId="208DA7F5" w:rsidR="00323C34" w:rsidRPr="006D2C7D" w:rsidRDefault="00C72F60" w:rsidP="0016269A">
      <w:pPr>
        <w:pStyle w:val="Paragraph"/>
        <w:numPr>
          <w:ilvl w:val="0"/>
          <w:numId w:val="22"/>
        </w:numPr>
        <w:spacing w:after="0"/>
        <w:rPr>
          <w:sz w:val="26"/>
          <w:szCs w:val="26"/>
        </w:rPr>
      </w:pPr>
      <w:r>
        <w:rPr>
          <w:sz w:val="26"/>
          <w:szCs w:val="26"/>
        </w:rPr>
        <w:t xml:space="preserve">Python cũng được sử dụng cho </w:t>
      </w:r>
      <w:r w:rsidR="00B0019B">
        <w:rPr>
          <w:sz w:val="26"/>
          <w:szCs w:val="26"/>
        </w:rPr>
        <w:t>lĩnh vực T</w:t>
      </w:r>
      <w:r w:rsidR="0066057F">
        <w:rPr>
          <w:sz w:val="26"/>
          <w:szCs w:val="26"/>
        </w:rPr>
        <w:t>rí tuệ nhâ</w:t>
      </w:r>
      <w:r w:rsidR="00B0019B">
        <w:rPr>
          <w:sz w:val="26"/>
          <w:szCs w:val="26"/>
        </w:rPr>
        <w:t>n tạo</w:t>
      </w:r>
      <w:r w:rsidR="0066057F">
        <w:rPr>
          <w:sz w:val="26"/>
          <w:szCs w:val="26"/>
        </w:rPr>
        <w:t>,</w:t>
      </w:r>
      <w:r>
        <w:rPr>
          <w:sz w:val="26"/>
          <w:szCs w:val="26"/>
        </w:rPr>
        <w:t xml:space="preserve"> Machine Learning, Deep Learning cùng với nhiều thư viện hỗ trợ như Tensorflow, Scikit-learn, Keras, PyTorch …</w:t>
      </w:r>
    </w:p>
    <w:p w14:paraId="58B2ABC9" w14:textId="11A76B5D" w:rsidR="00323C34" w:rsidRDefault="00323C34">
      <w:pPr>
        <w:pStyle w:val="Heading3"/>
      </w:pPr>
      <w:bookmarkStart w:id="47" w:name="_Toc92038128"/>
      <w:r>
        <w:lastRenderedPageBreak/>
        <w:t xml:space="preserve">Các </w:t>
      </w:r>
      <w:proofErr w:type="gramStart"/>
      <w:r>
        <w:t>thư</w:t>
      </w:r>
      <w:proofErr w:type="gramEnd"/>
      <w:r>
        <w:t xml:space="preserve"> viện của Python</w:t>
      </w:r>
      <w:bookmarkEnd w:id="47"/>
    </w:p>
    <w:p w14:paraId="5AD56D00" w14:textId="400786DC" w:rsidR="00633F81" w:rsidRDefault="00633F81" w:rsidP="0016269A">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w:t>
      </w:r>
      <w:r w:rsidR="00ED5D85">
        <w:rPr>
          <w:sz w:val="26"/>
          <w:szCs w:val="26"/>
        </w:rPr>
        <w:t xml:space="preserve"> </w:t>
      </w:r>
      <w:r>
        <w:rPr>
          <w:sz w:val="26"/>
          <w:szCs w:val="26"/>
        </w:rPr>
        <w:t xml:space="preserve">Trong đề tài của em, em có sử dụng một số </w:t>
      </w:r>
      <w:proofErr w:type="gramStart"/>
      <w:r>
        <w:rPr>
          <w:sz w:val="26"/>
          <w:szCs w:val="26"/>
        </w:rPr>
        <w:t>thư</w:t>
      </w:r>
      <w:proofErr w:type="gramEnd"/>
      <w:r>
        <w:rPr>
          <w:sz w:val="26"/>
          <w:szCs w:val="26"/>
        </w:rPr>
        <w:t xml:space="preserve"> viện để hỗ trợ:</w:t>
      </w:r>
    </w:p>
    <w:p w14:paraId="09117553" w14:textId="58E08833" w:rsidR="00633F81" w:rsidRDefault="0054581C" w:rsidP="0016269A">
      <w:pPr>
        <w:pStyle w:val="Paragraph"/>
        <w:numPr>
          <w:ilvl w:val="0"/>
          <w:numId w:val="23"/>
        </w:numPr>
        <w:spacing w:after="0"/>
        <w:rPr>
          <w:sz w:val="26"/>
          <w:szCs w:val="26"/>
        </w:rPr>
      </w:pPr>
      <w:r w:rsidRPr="0054581C">
        <w:rPr>
          <w:b/>
          <w:sz w:val="26"/>
          <w:szCs w:val="26"/>
        </w:rPr>
        <w:t>Pandas</w:t>
      </w:r>
      <w:r w:rsidR="00064297">
        <w:rPr>
          <w:sz w:val="26"/>
          <w:szCs w:val="26"/>
        </w:rPr>
        <w:t>:</w:t>
      </w:r>
      <w:r>
        <w:rPr>
          <w:sz w:val="26"/>
          <w:szCs w:val="26"/>
        </w:rPr>
        <w:t xml:space="preserve"> công cụ dùng để phân tích và thao tác dữ liệu mã nguồn mở nhanh, mạnh, dễ sử dụng và linh hoạt được xây dựng trên ngôn ngữ lập trình P</w:t>
      </w:r>
      <w:r w:rsidR="00F83CF0">
        <w:rPr>
          <w:sz w:val="26"/>
          <w:szCs w:val="26"/>
        </w:rPr>
        <w:t>ython,</w:t>
      </w:r>
      <w:r w:rsidR="00FD0FAB">
        <w:rPr>
          <w:sz w:val="26"/>
          <w:szCs w:val="26"/>
        </w:rPr>
        <w:t xml:space="preserve"> cung cấp rất nhiều tính năng hữ</w:t>
      </w:r>
      <w:r w:rsidR="00F83CF0">
        <w:rPr>
          <w:sz w:val="26"/>
          <w:szCs w:val="26"/>
        </w:rPr>
        <w:t>u ích cho người dùng, đặc biệt là trong ngành Khoa học Dữ liệu.</w:t>
      </w:r>
    </w:p>
    <w:p w14:paraId="711326CF" w14:textId="2690C79C" w:rsidR="00F83CF0" w:rsidRDefault="00F83CF0" w:rsidP="0016269A">
      <w:pPr>
        <w:pStyle w:val="Paragraph"/>
        <w:numPr>
          <w:ilvl w:val="0"/>
          <w:numId w:val="23"/>
        </w:numPr>
        <w:spacing w:after="0"/>
        <w:rPr>
          <w:sz w:val="26"/>
          <w:szCs w:val="26"/>
        </w:rPr>
      </w:pPr>
      <w:r>
        <w:rPr>
          <w:b/>
          <w:sz w:val="26"/>
          <w:szCs w:val="26"/>
        </w:rPr>
        <w:t xml:space="preserve">Numpy </w:t>
      </w:r>
      <w:r w:rsidRPr="005C796C">
        <w:rPr>
          <w:b/>
          <w:sz w:val="26"/>
          <w:szCs w:val="26"/>
        </w:rPr>
        <w:t>(Numeric Python</w:t>
      </w:r>
      <w:r w:rsidR="005C796C">
        <w:rPr>
          <w:b/>
          <w:sz w:val="26"/>
          <w:szCs w:val="26"/>
        </w:rPr>
        <w:t>)</w:t>
      </w:r>
      <w:r w:rsidR="005C796C">
        <w:rPr>
          <w:sz w:val="26"/>
          <w:szCs w:val="26"/>
        </w:rPr>
        <w:t xml:space="preserve">: </w:t>
      </w:r>
      <w:r>
        <w:rPr>
          <w:sz w:val="26"/>
          <w:szCs w:val="26"/>
        </w:rPr>
        <w:t xml:space="preserve">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sử dụng “core Python” đơn thuần.</w:t>
      </w:r>
      <w:r w:rsidR="00414C4E">
        <w:rPr>
          <w:sz w:val="26"/>
          <w:szCs w:val="26"/>
        </w:rPr>
        <w:t xml:space="preserve"> Numpy hoạt động nhanh trên mảng, các phép toán học, logic, sắp xếp, các phép biến đổi Fourier, đại số tuyến tính, mô phỏng ngẫu nhiên …. </w:t>
      </w:r>
    </w:p>
    <w:p w14:paraId="5CB08522" w14:textId="26F56FCE" w:rsidR="00064297" w:rsidRDefault="00144E28" w:rsidP="0016269A">
      <w:pPr>
        <w:pStyle w:val="Paragraph"/>
        <w:numPr>
          <w:ilvl w:val="0"/>
          <w:numId w:val="23"/>
        </w:numPr>
        <w:spacing w:after="0"/>
        <w:rPr>
          <w:sz w:val="26"/>
          <w:szCs w:val="26"/>
        </w:rPr>
      </w:pPr>
      <w:r>
        <w:rPr>
          <w:b/>
          <w:bCs/>
          <w:color w:val="000000"/>
          <w:sz w:val="26"/>
          <w:szCs w:val="26"/>
        </w:rPr>
        <w:t>Matplotlib</w:t>
      </w:r>
      <w:r w:rsidR="00064297">
        <w:rPr>
          <w:sz w:val="26"/>
          <w:szCs w:val="26"/>
        </w:rPr>
        <w:t xml:space="preserve">: trực quan hóa là một bước quan trọng trong lĩnh vực Khoa học dữ liệu và Matplotlib là giải pháp hiệu quả cho người dùng Python. Matplotlib là </w:t>
      </w:r>
      <w:proofErr w:type="gramStart"/>
      <w:r w:rsidR="00064297">
        <w:rPr>
          <w:sz w:val="26"/>
          <w:szCs w:val="26"/>
        </w:rPr>
        <w:t>thư</w:t>
      </w:r>
      <w:proofErr w:type="gramEnd"/>
      <w:r w:rsidR="00064297">
        <w:rPr>
          <w:sz w:val="26"/>
          <w:szCs w:val="26"/>
        </w:rPr>
        <w:t xml:space="preserve"> viện vẽ đồ thị, biểu đồ, hình ảnh trực quan tĩnh và động rất mạnh mẽ cho người làm việc với Python và Numpy. </w:t>
      </w:r>
    </w:p>
    <w:p w14:paraId="6B9CDBF2" w14:textId="3B708D83" w:rsidR="00064297" w:rsidRDefault="00064297" w:rsidP="0016269A">
      <w:pPr>
        <w:pStyle w:val="Paragraph"/>
        <w:numPr>
          <w:ilvl w:val="0"/>
          <w:numId w:val="23"/>
        </w:numPr>
        <w:spacing w:after="0"/>
        <w:rPr>
          <w:sz w:val="26"/>
          <w:szCs w:val="26"/>
        </w:rPr>
      </w:pPr>
      <w:r>
        <w:rPr>
          <w:b/>
          <w:sz w:val="26"/>
          <w:szCs w:val="26"/>
        </w:rPr>
        <w:t>Seaborn</w:t>
      </w:r>
      <w:r>
        <w:rPr>
          <w:sz w:val="26"/>
          <w:szCs w:val="26"/>
        </w:rPr>
        <w:t>:</w:t>
      </w:r>
      <w:r w:rsidR="000317FD">
        <w:rPr>
          <w:sz w:val="26"/>
          <w:szCs w:val="26"/>
        </w:rPr>
        <w:t xml:space="preserve"> bên cạnh Matplotlib thì Python còn có Seaborn cũng là </w:t>
      </w:r>
      <w:proofErr w:type="gramStart"/>
      <w:r w:rsidR="000317FD">
        <w:rPr>
          <w:sz w:val="26"/>
          <w:szCs w:val="26"/>
        </w:rPr>
        <w:t>thư</w:t>
      </w:r>
      <w:proofErr w:type="gramEnd"/>
      <w:r w:rsidR="000317FD">
        <w:rPr>
          <w:sz w:val="26"/>
          <w:szCs w:val="26"/>
        </w:rPr>
        <w:t xml:space="preserve"> viện dùng để trực quan hóa dữ liệu, vẽ đồ thị, biểu đồ. Seaborn được xây dựng dựa trên Matplotlib và tích hợp chặt chẽ với cấu trúc </w:t>
      </w:r>
      <w:r w:rsidR="008620A8">
        <w:rPr>
          <w:sz w:val="26"/>
          <w:szCs w:val="26"/>
        </w:rPr>
        <w:t>dữ</w:t>
      </w:r>
      <w:r w:rsidR="000317FD">
        <w:rPr>
          <w:sz w:val="26"/>
          <w:szCs w:val="26"/>
        </w:rPr>
        <w:t xml:space="preserve"> liệu của Pandas.</w:t>
      </w:r>
      <w:r w:rsidR="005D6C41">
        <w:rPr>
          <w:sz w:val="26"/>
          <w:szCs w:val="26"/>
        </w:rPr>
        <w:t xml:space="preserve">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63FEF801" w14:textId="74B2ABF1" w:rsidR="0019137D" w:rsidRDefault="0019137D" w:rsidP="0016269A">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w:t>
      </w:r>
      <w:r w:rsidR="00B8034F">
        <w:rPr>
          <w:sz w:val="26"/>
          <w:szCs w:val="26"/>
        </w:rPr>
        <w:t>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6D4E71F1" w14:textId="1F5572B5" w:rsidR="00014CCC" w:rsidRPr="00633F81" w:rsidRDefault="00014CCC" w:rsidP="0016269A">
      <w:pPr>
        <w:pStyle w:val="Paragraph"/>
        <w:numPr>
          <w:ilvl w:val="0"/>
          <w:numId w:val="23"/>
        </w:numPr>
        <w:spacing w:after="0"/>
        <w:rPr>
          <w:sz w:val="26"/>
          <w:szCs w:val="26"/>
        </w:rPr>
      </w:pPr>
      <w:r>
        <w:rPr>
          <w:b/>
          <w:sz w:val="26"/>
          <w:szCs w:val="26"/>
        </w:rPr>
        <w:lastRenderedPageBreak/>
        <w:t>Scikit</w:t>
      </w:r>
      <w:r w:rsidR="00625C38" w:rsidRPr="00625C38">
        <w:rPr>
          <w:b/>
          <w:sz w:val="26"/>
          <w:szCs w:val="26"/>
        </w:rPr>
        <w:t>-learn</w:t>
      </w:r>
      <w:r w:rsidR="00625C38">
        <w:rPr>
          <w:sz w:val="26"/>
          <w:szCs w:val="26"/>
        </w:rPr>
        <w:t xml:space="preserve">: là </w:t>
      </w:r>
      <w:proofErr w:type="gramStart"/>
      <w:r w:rsidR="00625C38">
        <w:rPr>
          <w:sz w:val="26"/>
          <w:szCs w:val="26"/>
        </w:rPr>
        <w:t>thư</w:t>
      </w:r>
      <w:proofErr w:type="gramEnd"/>
      <w:r w:rsidR="00625C38">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00625C38" w:rsidRPr="00625C38">
        <w:rPr>
          <w:sz w:val="26"/>
          <w:szCs w:val="26"/>
        </w:rPr>
        <w:t>classification, clustering</w:t>
      </w:r>
      <w:r w:rsidR="00625C38">
        <w:rPr>
          <w:sz w:val="26"/>
          <w:szCs w:val="26"/>
        </w:rPr>
        <w:t>,</w:t>
      </w:r>
      <w:r w:rsidR="00625C38" w:rsidRPr="00625C38">
        <w:rPr>
          <w:sz w:val="26"/>
          <w:szCs w:val="26"/>
        </w:rPr>
        <w:t xml:space="preserve"> regression, và dimensionality reduction</w:t>
      </w:r>
      <w:r w:rsidR="00625C38">
        <w:rPr>
          <w:sz w:val="26"/>
          <w:szCs w:val="26"/>
        </w:rPr>
        <w:t>. Scikit-learn là một công cụ đơn giản và hiệu quả cho phân tích dự đoán dữ liệu, xây dựng trên tư viện Numpy, SciPy và Matplotlib</w:t>
      </w:r>
      <w:r w:rsidR="006F38FC">
        <w:rPr>
          <w:sz w:val="26"/>
          <w:szCs w:val="26"/>
        </w:rPr>
        <w:t>.</w:t>
      </w:r>
    </w:p>
    <w:p w14:paraId="4921B90B" w14:textId="18B0F17B" w:rsidR="00D721FE" w:rsidRPr="00D721FE" w:rsidRDefault="00D721FE" w:rsidP="00D721FE">
      <w:pPr>
        <w:pStyle w:val="Heading2"/>
      </w:pPr>
      <w:bookmarkStart w:id="48" w:name="_Toc92038129"/>
      <w:r>
        <w:t>Giới thiệu SQL và Cơ sở dữ liệu MySQL</w:t>
      </w:r>
      <w:bookmarkEnd w:id="48"/>
    </w:p>
    <w:p w14:paraId="572CC629" w14:textId="6BBB01DC" w:rsidR="00D721FE" w:rsidRDefault="00D721FE" w:rsidP="00D721FE">
      <w:pPr>
        <w:pStyle w:val="Heading3"/>
      </w:pPr>
      <w:bookmarkStart w:id="49" w:name="_Toc92038130"/>
      <w:r>
        <w:t>SQL</w:t>
      </w:r>
      <w:bookmarkEnd w:id="49"/>
    </w:p>
    <w:p w14:paraId="76A10165" w14:textId="77777777" w:rsidR="00ED5D85" w:rsidRDefault="00FF236B" w:rsidP="0011225A">
      <w:pPr>
        <w:pStyle w:val="Paragraph"/>
        <w:spacing w:after="0"/>
        <w:ind w:firstLine="357"/>
        <w:rPr>
          <w:sz w:val="26"/>
          <w:szCs w:val="26"/>
        </w:rPr>
      </w:pPr>
      <w:r>
        <w:rPr>
          <w:sz w:val="26"/>
          <w:szCs w:val="26"/>
        </w:rPr>
        <w:t xml:space="preserve">SQL là viết tắt của </w:t>
      </w:r>
      <w:r w:rsidR="00002A75" w:rsidRPr="00002A75">
        <w:rPr>
          <w:sz w:val="26"/>
          <w:szCs w:val="26"/>
        </w:rPr>
        <w:t>Structured Query Language</w:t>
      </w:r>
      <w:r w:rsidR="00002A75">
        <w:rPr>
          <w:sz w:val="26"/>
          <w:szCs w:val="26"/>
        </w:rPr>
        <w:t xml:space="preserve">, nghĩa là </w:t>
      </w:r>
      <w:r w:rsidR="00002A75" w:rsidRPr="00002A75">
        <w:rPr>
          <w:sz w:val="26"/>
          <w:szCs w:val="26"/>
        </w:rPr>
        <w:t>ngôn ngữ truy vấn dữ liệu</w:t>
      </w:r>
      <w:r w:rsidR="00CB799C">
        <w:rPr>
          <w:sz w:val="26"/>
          <w:szCs w:val="26"/>
        </w:rPr>
        <w:t xml:space="preserve"> mang tính</w:t>
      </w:r>
      <w:r w:rsidR="00002A75">
        <w:rPr>
          <w:sz w:val="26"/>
          <w:szCs w:val="26"/>
        </w:rPr>
        <w:t xml:space="preserve"> cấu trúc</w:t>
      </w:r>
      <w:r w:rsidR="00413FF4">
        <w:rPr>
          <w:sz w:val="26"/>
          <w:szCs w:val="26"/>
        </w:rPr>
        <w:t xml:space="preserve"> </w:t>
      </w:r>
      <w:proofErr w:type="gramStart"/>
      <w:r w:rsidR="00B07682">
        <w:rPr>
          <w:sz w:val="26"/>
          <w:szCs w:val="26"/>
        </w:rPr>
        <w:t>theo</w:t>
      </w:r>
      <w:proofErr w:type="gramEnd"/>
      <w:r w:rsidR="00413FF4">
        <w:rPr>
          <w:sz w:val="26"/>
          <w:szCs w:val="26"/>
        </w:rPr>
        <w:t xml:space="preserve"> tiêu chuẩn ANSI/ISO</w:t>
      </w:r>
      <w:r w:rsidR="00002A75">
        <w:rPr>
          <w:sz w:val="26"/>
          <w:szCs w:val="26"/>
        </w:rPr>
        <w:t>. SQL là ngôn ngữ để giao tiếp với bất cứ hệ thống cơ sở dữ liệu quan hệ RDBMS (Relational Database Management S</w:t>
      </w:r>
      <w:r w:rsidR="00002A75" w:rsidRPr="00002A75">
        <w:rPr>
          <w:sz w:val="26"/>
          <w:szCs w:val="26"/>
        </w:rPr>
        <w:t>ystem</w:t>
      </w:r>
      <w:r w:rsidR="00002A75">
        <w:rPr>
          <w:sz w:val="26"/>
          <w:szCs w:val="26"/>
        </w:rPr>
        <w:t>) như Oracle, MySQL, PostgreSQL, Microsoft SQL Server …</w:t>
      </w:r>
      <w:r w:rsidR="009209AA">
        <w:rPr>
          <w:sz w:val="26"/>
          <w:szCs w:val="26"/>
        </w:rPr>
        <w:t>SQL được sử dụng rất nhiều ở các công ty vừa và lớn để xây dựng hệ thống lưu trữ cơ sở dữ liệu.</w:t>
      </w:r>
    </w:p>
    <w:p w14:paraId="782193A1" w14:textId="4BDF40E4" w:rsidR="005733E8" w:rsidRDefault="009209AA" w:rsidP="0011225A">
      <w:pPr>
        <w:pStyle w:val="Paragraph"/>
        <w:spacing w:after="0"/>
        <w:ind w:firstLine="357"/>
        <w:rPr>
          <w:sz w:val="26"/>
          <w:szCs w:val="26"/>
        </w:rPr>
      </w:pPr>
      <w:r>
        <w:rPr>
          <w:sz w:val="26"/>
          <w:szCs w:val="26"/>
        </w:rPr>
        <w:t xml:space="preserve"> </w:t>
      </w:r>
      <w:r w:rsidR="008620A8">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72AF3D59" w14:textId="715DE323" w:rsidR="00FF236B" w:rsidRDefault="005733E8" w:rsidP="0011225A">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w:t>
      </w:r>
      <w:r w:rsidR="00713AC7">
        <w:rPr>
          <w:sz w:val="26"/>
          <w:szCs w:val="26"/>
        </w:rPr>
        <w:t xml:space="preserve">… và dữ liệu không được bảo </w:t>
      </w:r>
      <w:r w:rsidR="009B47DF">
        <w:rPr>
          <w:sz w:val="26"/>
          <w:szCs w:val="26"/>
        </w:rPr>
        <w:t>mật</w:t>
      </w:r>
      <w:r w:rsidR="00713AC7">
        <w:rPr>
          <w:sz w:val="26"/>
          <w:szCs w:val="26"/>
        </w:rPr>
        <w:t xml:space="preserve"> cao, dễ bị rò rỉ thông tin bảo mật ra bên ngoài. </w:t>
      </w:r>
      <w:r w:rsidR="005F0550">
        <w:rPr>
          <w:sz w:val="26"/>
          <w:szCs w:val="26"/>
        </w:rPr>
        <w:t xml:space="preserve">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5D920E50" w14:textId="77777777" w:rsidR="002C10E4" w:rsidRDefault="00692DAF" w:rsidP="0011225A">
      <w:pPr>
        <w:pStyle w:val="Paragraph"/>
        <w:keepNext/>
        <w:spacing w:after="0"/>
        <w:ind w:firstLine="357"/>
        <w:jc w:val="center"/>
      </w:pPr>
      <w:r>
        <w:rPr>
          <w:noProof/>
          <w:sz w:val="26"/>
          <w:szCs w:val="26"/>
          <w:lang w:val="vi-VN" w:eastAsia="vi-VN"/>
        </w:rPr>
        <w:lastRenderedPageBreak/>
        <w:drawing>
          <wp:inline distT="0" distB="0" distL="0" distR="0" wp14:anchorId="112D8F24" wp14:editId="23C7B5BA">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079495F3" w14:textId="2D4A8F20" w:rsidR="00692DAF" w:rsidRDefault="002C10E4" w:rsidP="00BF6511">
      <w:pPr>
        <w:pStyle w:val="ThesisTable"/>
      </w:pPr>
      <w:bookmarkStart w:id="50" w:name="_Toc92037990"/>
      <w:r>
        <w:t xml:space="preserve">Hình </w:t>
      </w:r>
      <w:r w:rsidR="008F020B">
        <w:fldChar w:fldCharType="begin"/>
      </w:r>
      <w:r w:rsidR="008F020B">
        <w:instrText xml:space="preserve"> STYLEREF 1 \s </w:instrText>
      </w:r>
      <w:r w:rsidR="008F020B">
        <w:fldChar w:fldCharType="separate"/>
      </w:r>
      <w:r w:rsidR="00ED35BE">
        <w:rPr>
          <w:noProof/>
        </w:rPr>
        <w:t>2</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7</w:t>
      </w:r>
      <w:r w:rsidR="008F020B">
        <w:rPr>
          <w:noProof/>
        </w:rPr>
        <w:fldChar w:fldCharType="end"/>
      </w:r>
      <w:r>
        <w:t xml:space="preserve">. </w:t>
      </w:r>
      <w:r w:rsidRPr="00251334">
        <w:t>Hình ảnh định nghĩa SQL</w:t>
      </w:r>
      <w:bookmarkEnd w:id="50"/>
    </w:p>
    <w:p w14:paraId="72052181" w14:textId="79D6E598" w:rsidR="00EF2A2B" w:rsidRDefault="00EF2A2B" w:rsidP="0011225A">
      <w:pPr>
        <w:ind w:firstLine="357"/>
      </w:pPr>
      <w:r>
        <w:t>SQL</w:t>
      </w:r>
      <w:r w:rsidR="00776A9F">
        <w:t xml:space="preserve"> có </w:t>
      </w:r>
      <w:r w:rsidR="00C5288B">
        <w:t>nhiều Ư</w:t>
      </w:r>
      <w:r>
        <w:t xml:space="preserve">u điểm giúp cho người dùng dễ dàng </w:t>
      </w:r>
      <w:r w:rsidR="00776A9F">
        <w:t>thao tác với</w:t>
      </w:r>
      <w:r>
        <w:t xml:space="preserve"> cơ sở dữ liệu:</w:t>
      </w:r>
    </w:p>
    <w:p w14:paraId="4634095F" w14:textId="2A885FCB" w:rsidR="00EF2A2B" w:rsidRDefault="00EF2A2B" w:rsidP="0011225A">
      <w:pPr>
        <w:pStyle w:val="ListParagraph"/>
        <w:numPr>
          <w:ilvl w:val="0"/>
          <w:numId w:val="26"/>
        </w:numPr>
        <w:contextualSpacing w:val="0"/>
      </w:pPr>
      <w:r>
        <w:t>X</w:t>
      </w:r>
      <w:r w:rsidRPr="00EF2A2B">
        <w:t>ác định dữ liệu trong cơ sở dữ liệu và thao tác dữ liệu đó.</w:t>
      </w:r>
    </w:p>
    <w:p w14:paraId="19CAA282" w14:textId="5BAF01BE" w:rsidR="00EF2A2B" w:rsidRDefault="00EF2A2B" w:rsidP="0011225A">
      <w:pPr>
        <w:pStyle w:val="ListParagraph"/>
        <w:numPr>
          <w:ilvl w:val="0"/>
          <w:numId w:val="26"/>
        </w:numPr>
        <w:contextualSpacing w:val="0"/>
      </w:pPr>
      <w:r>
        <w:t>T</w:t>
      </w:r>
      <w:r w:rsidRPr="00EF2A2B">
        <w:t>ruy cập dữ liệu trong các hệ thống quản lý cơ sở dữ liệu quan hệ.</w:t>
      </w:r>
    </w:p>
    <w:p w14:paraId="173DC970" w14:textId="3A100998" w:rsidR="00EF2A2B" w:rsidRDefault="00EF2A2B" w:rsidP="0011225A">
      <w:pPr>
        <w:pStyle w:val="ListParagraph"/>
        <w:numPr>
          <w:ilvl w:val="0"/>
          <w:numId w:val="26"/>
        </w:numPr>
        <w:contextualSpacing w:val="0"/>
      </w:pPr>
      <w:r>
        <w:t>T</w:t>
      </w:r>
      <w:r w:rsidRPr="00EF2A2B">
        <w:t>ạo chế độ view, thủ tục lưu trữ, chức năng trong cơ sở dữ liệu.</w:t>
      </w:r>
    </w:p>
    <w:p w14:paraId="7CDAD32F" w14:textId="72F2F837" w:rsidR="00EF2A2B" w:rsidRDefault="00EF2A2B" w:rsidP="0011225A">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6E2958BA" w14:textId="16E9BA29" w:rsidR="00EF2A2B" w:rsidRDefault="00EF2A2B" w:rsidP="0011225A">
      <w:pPr>
        <w:pStyle w:val="ListParagraph"/>
        <w:numPr>
          <w:ilvl w:val="0"/>
          <w:numId w:val="26"/>
        </w:numPr>
        <w:contextualSpacing w:val="0"/>
      </w:pPr>
      <w:r>
        <w:t>T</w:t>
      </w:r>
      <w:r w:rsidRPr="00EF2A2B">
        <w:t>hiết lập quyền trên các bảng, thủ tục và view.</w:t>
      </w:r>
    </w:p>
    <w:p w14:paraId="117BB270" w14:textId="5C8AD45C" w:rsidR="00895BAC" w:rsidRDefault="00895BAC" w:rsidP="0011225A">
      <w:pPr>
        <w:ind w:left="360"/>
      </w:pPr>
      <w:r>
        <w:t>Các lệnh SQL cơ bản được chia thành 3 loại: DDL, DML và DCL</w:t>
      </w:r>
    </w:p>
    <w:p w14:paraId="1B533DD5" w14:textId="41B35264" w:rsidR="00895BAC" w:rsidRDefault="00895BAC" w:rsidP="0011225A">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0714BD6A" w14:textId="3F37E78D" w:rsidR="00895BAC" w:rsidRDefault="00895BAC" w:rsidP="0011225A">
      <w:pPr>
        <w:pStyle w:val="ListParagraph"/>
        <w:numPr>
          <w:ilvl w:val="0"/>
          <w:numId w:val="27"/>
        </w:numPr>
        <w:contextualSpacing w:val="0"/>
      </w:pPr>
      <w:r w:rsidRPr="00895BAC">
        <w:t>DML (Data Manipulation Language)</w:t>
      </w:r>
      <w:r>
        <w:t>:</w:t>
      </w:r>
      <w:r w:rsidRPr="00895BAC">
        <w:t xml:space="preserve"> Ngôn ngữ thao tác dữ liệu</w:t>
      </w:r>
      <w:r>
        <w:t>.</w:t>
      </w:r>
    </w:p>
    <w:p w14:paraId="2A1AAA3D" w14:textId="7570E69A" w:rsidR="002E5C24" w:rsidRDefault="00895BAC" w:rsidP="0011225A">
      <w:pPr>
        <w:pStyle w:val="ListParagraph"/>
        <w:numPr>
          <w:ilvl w:val="0"/>
          <w:numId w:val="27"/>
        </w:numPr>
        <w:contextualSpacing w:val="0"/>
      </w:pPr>
      <w:r>
        <w:t xml:space="preserve">DCL </w:t>
      </w:r>
      <w:r w:rsidRPr="00895BAC">
        <w:t>(Data Control Language)</w:t>
      </w:r>
      <w:r>
        <w:t>: Ngôn ngữ điều khiển dữ liệu.</w:t>
      </w:r>
    </w:p>
    <w:p w14:paraId="3CCF3D56" w14:textId="10878580" w:rsidR="003F3CBC" w:rsidRDefault="002E5C24" w:rsidP="002E5C24">
      <w:pPr>
        <w:overflowPunct/>
        <w:autoSpaceDE/>
        <w:autoSpaceDN/>
        <w:adjustRightInd/>
        <w:spacing w:line="240" w:lineRule="auto"/>
        <w:jc w:val="left"/>
        <w:textAlignment w:val="auto"/>
      </w:pPr>
      <w:r>
        <w:br w:type="page"/>
      </w:r>
    </w:p>
    <w:p w14:paraId="00435581" w14:textId="143DCD67" w:rsidR="00D721FE" w:rsidRDefault="00713AC7">
      <w:pPr>
        <w:pStyle w:val="Heading3"/>
      </w:pPr>
      <w:bookmarkStart w:id="51" w:name="_Toc92038131"/>
      <w:r>
        <w:lastRenderedPageBreak/>
        <w:t xml:space="preserve">Cơ sở dữ liệu </w:t>
      </w:r>
      <w:r w:rsidR="00D721FE">
        <w:t>MySQL</w:t>
      </w:r>
      <w:bookmarkEnd w:id="51"/>
    </w:p>
    <w:p w14:paraId="3A2745C9" w14:textId="79E25C58" w:rsidR="002608C6" w:rsidRDefault="009A7785" w:rsidP="006F483B">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w:t>
      </w:r>
      <w:r w:rsidR="002F281D">
        <w:rPr>
          <w:sz w:val="26"/>
          <w:szCs w:val="26"/>
        </w:rPr>
        <w:t>MySQL là Hệ quản trị cơ sở dữ liệu sử dụng SQL, có tốc độ cao, ổn định, dễ dàng sử dụng, hoạt động được trên nhiều Hệ điều hành</w:t>
      </w:r>
      <w:r w:rsidR="002608C6">
        <w:rPr>
          <w:sz w:val="26"/>
          <w:szCs w:val="26"/>
        </w:rPr>
        <w:t xml:space="preserve"> như Window, Ubuntu, Linux, MacOS</w:t>
      </w:r>
      <w:r w:rsidR="002F281D">
        <w:rPr>
          <w:sz w:val="26"/>
          <w:szCs w:val="26"/>
        </w:rPr>
        <w:t xml:space="preserve">, có tính khả chuyển. </w:t>
      </w:r>
      <w:r w:rsidR="002608C6">
        <w:rPr>
          <w:sz w:val="26"/>
          <w:szCs w:val="26"/>
        </w:rPr>
        <w:t xml:space="preserve">Hệ quản trị cơ sở dữ liệu này hoạt động dựa trên mô hình tiêu chuẩn Client (Máy khách) – Server (Máy chủ). </w:t>
      </w:r>
    </w:p>
    <w:p w14:paraId="3DCEFB0B" w14:textId="149C74D9" w:rsidR="00692DAF" w:rsidRDefault="002F281D" w:rsidP="006F483B">
      <w:pPr>
        <w:pStyle w:val="Paragraph"/>
        <w:spacing w:after="0"/>
        <w:ind w:firstLine="357"/>
        <w:rPr>
          <w:sz w:val="26"/>
          <w:szCs w:val="26"/>
        </w:rPr>
      </w:pPr>
      <w:r>
        <w:rPr>
          <w:sz w:val="26"/>
          <w:szCs w:val="26"/>
        </w:rPr>
        <w:t xml:space="preserve">Nhờ tốc độ và tính bảo mật cao, MySQL thích hợp cho các ứng dụng có sử dụng truy cập Cơ sở dữ liệu trên Internet. </w:t>
      </w:r>
      <w:r w:rsidR="002608C6">
        <w:rPr>
          <w:sz w:val="26"/>
          <w:szCs w:val="26"/>
        </w:rPr>
        <w:t>Hiện nay, nhiều Website lớn như Facebook, Google hay Twitter … đều đang sử dụng MySQL để hỗ trợ lưu trữ dữ liệu.</w:t>
      </w:r>
    </w:p>
    <w:p w14:paraId="4FEA0875" w14:textId="27DE3AB5" w:rsidR="003440AD" w:rsidRDefault="003440AD" w:rsidP="006F483B">
      <w:pPr>
        <w:pStyle w:val="Paragraph"/>
        <w:spacing w:after="0"/>
        <w:ind w:firstLine="357"/>
        <w:rPr>
          <w:sz w:val="26"/>
          <w:szCs w:val="26"/>
        </w:rPr>
      </w:pPr>
      <w:r>
        <w:rPr>
          <w:sz w:val="26"/>
          <w:szCs w:val="26"/>
        </w:rPr>
        <w:t>Ưu và nhược điểm của MySQL:</w:t>
      </w:r>
    </w:p>
    <w:p w14:paraId="54D5C472" w14:textId="21335F55" w:rsidR="003440AD" w:rsidRDefault="003440AD" w:rsidP="006F483B">
      <w:pPr>
        <w:pStyle w:val="Paragraph"/>
        <w:numPr>
          <w:ilvl w:val="0"/>
          <w:numId w:val="28"/>
        </w:numPr>
        <w:spacing w:after="0"/>
        <w:rPr>
          <w:sz w:val="26"/>
          <w:szCs w:val="26"/>
        </w:rPr>
      </w:pPr>
      <w:r>
        <w:rPr>
          <w:sz w:val="26"/>
          <w:szCs w:val="26"/>
        </w:rPr>
        <w:t>Ưu điểm:</w:t>
      </w:r>
    </w:p>
    <w:p w14:paraId="4ADCFC92" w14:textId="71F51CF4" w:rsidR="003440AD" w:rsidRDefault="003440AD" w:rsidP="006F483B">
      <w:pPr>
        <w:pStyle w:val="Paragraph"/>
        <w:numPr>
          <w:ilvl w:val="0"/>
          <w:numId w:val="29"/>
        </w:numPr>
        <w:spacing w:after="0"/>
        <w:rPr>
          <w:sz w:val="26"/>
          <w:szCs w:val="26"/>
        </w:rPr>
      </w:pPr>
      <w:r>
        <w:rPr>
          <w:sz w:val="26"/>
          <w:szCs w:val="26"/>
        </w:rPr>
        <w:t>Dễ dàng sử dụng</w:t>
      </w:r>
      <w:r w:rsidR="00637537">
        <w:rPr>
          <w:sz w:val="26"/>
          <w:szCs w:val="26"/>
        </w:rPr>
        <w:t>: Tốc độ xử lý cao và ổn định, hoạt động trên nhiều Hệ điều hành cung cấp nhiều hàm tiện ích.</w:t>
      </w:r>
    </w:p>
    <w:p w14:paraId="499231BA" w14:textId="2165E278" w:rsidR="003440AD" w:rsidRDefault="003440AD" w:rsidP="006F483B">
      <w:pPr>
        <w:pStyle w:val="Paragraph"/>
        <w:numPr>
          <w:ilvl w:val="0"/>
          <w:numId w:val="29"/>
        </w:numPr>
        <w:spacing w:after="0"/>
        <w:rPr>
          <w:sz w:val="26"/>
          <w:szCs w:val="26"/>
        </w:rPr>
      </w:pPr>
      <w:r>
        <w:rPr>
          <w:sz w:val="26"/>
          <w:szCs w:val="26"/>
        </w:rPr>
        <w:t>Tính bảo mật cao: MyS</w:t>
      </w:r>
      <w:r w:rsidR="00637537">
        <w:rPr>
          <w:sz w:val="26"/>
          <w:szCs w:val="26"/>
        </w:rPr>
        <w:t>QL phù hợp với các ứng dụng có truy cập Internet nhờ sở hữu nhiều tính năng bảo mật cấp cao.</w:t>
      </w:r>
    </w:p>
    <w:p w14:paraId="04A3C096" w14:textId="6F4E791E" w:rsidR="003440AD" w:rsidRDefault="003440AD" w:rsidP="006F483B">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7286A46C" w14:textId="4F61E5E0" w:rsidR="003440AD" w:rsidRDefault="003440AD" w:rsidP="006F483B">
      <w:pPr>
        <w:pStyle w:val="Paragraph"/>
        <w:numPr>
          <w:ilvl w:val="0"/>
          <w:numId w:val="29"/>
        </w:numPr>
        <w:spacing w:after="0"/>
        <w:rPr>
          <w:sz w:val="26"/>
          <w:szCs w:val="26"/>
        </w:rPr>
      </w:pPr>
      <w:r>
        <w:rPr>
          <w:sz w:val="26"/>
          <w:szCs w:val="26"/>
        </w:rPr>
        <w:t>Khả năng mở rộng mạnh mẽ</w:t>
      </w:r>
      <w:r w:rsidR="00637537">
        <w:rPr>
          <w:sz w:val="26"/>
          <w:szCs w:val="26"/>
        </w:rPr>
        <w:t>: MySQL có khả năng xử lý với lượng dữ liệu lớn và có thể mở rộng.</w:t>
      </w:r>
    </w:p>
    <w:p w14:paraId="79BCA4FA" w14:textId="4A63BDBE" w:rsidR="00637537" w:rsidRDefault="00637537" w:rsidP="006F483B">
      <w:pPr>
        <w:pStyle w:val="Paragraph"/>
        <w:numPr>
          <w:ilvl w:val="0"/>
          <w:numId w:val="28"/>
        </w:numPr>
        <w:spacing w:after="0"/>
        <w:rPr>
          <w:sz w:val="26"/>
          <w:szCs w:val="26"/>
        </w:rPr>
      </w:pPr>
      <w:r>
        <w:rPr>
          <w:sz w:val="26"/>
          <w:szCs w:val="26"/>
        </w:rPr>
        <w:t>Nhược điểm:</w:t>
      </w:r>
    </w:p>
    <w:p w14:paraId="6F730B26" w14:textId="55064E06" w:rsidR="00637537" w:rsidRDefault="00637537" w:rsidP="006F483B">
      <w:pPr>
        <w:pStyle w:val="Paragraph"/>
        <w:numPr>
          <w:ilvl w:val="0"/>
          <w:numId w:val="30"/>
        </w:numPr>
        <w:spacing w:after="0"/>
        <w:rPr>
          <w:sz w:val="26"/>
          <w:szCs w:val="26"/>
        </w:rPr>
      </w:pPr>
      <w:r>
        <w:rPr>
          <w:sz w:val="26"/>
          <w:szCs w:val="26"/>
        </w:rPr>
        <w:t xml:space="preserve">MySQL bị hạn chế dung lượng, tốc độ truy vấn sẽ giảm dần nếu lượng dữ liệu truy vấn lớn, để cải thiện cần áp dụng </w:t>
      </w:r>
      <w:r w:rsidR="005D30FE">
        <w:rPr>
          <w:sz w:val="26"/>
          <w:szCs w:val="26"/>
        </w:rPr>
        <w:t>nhiều biện pháp như chia sẻ database ra nhiều server hoặc tạo cache MySQL.</w:t>
      </w:r>
    </w:p>
    <w:p w14:paraId="45D49DC3" w14:textId="4E6FAA1E" w:rsidR="000950E2" w:rsidRDefault="000950E2">
      <w:pPr>
        <w:pStyle w:val="Heading2"/>
      </w:pPr>
      <w:bookmarkStart w:id="52" w:name="_Toc92038132"/>
      <w:r>
        <w:lastRenderedPageBreak/>
        <w:t xml:space="preserve">Giới thiệu </w:t>
      </w:r>
      <w:r w:rsidR="0048498D">
        <w:t>Jupyter N</w:t>
      </w:r>
      <w:r w:rsidR="00B12B66">
        <w:t>otebook</w:t>
      </w:r>
      <w:r w:rsidR="0048498D">
        <w:t xml:space="preserve">, </w:t>
      </w:r>
      <w:r>
        <w:t>API và</w:t>
      </w:r>
      <w:r w:rsidR="0048498D">
        <w:t xml:space="preserve"> Kaggle</w:t>
      </w:r>
      <w:bookmarkEnd w:id="52"/>
    </w:p>
    <w:p w14:paraId="08AF89E9" w14:textId="5F24DCCC" w:rsidR="0048498D" w:rsidRDefault="0048498D" w:rsidP="0048498D">
      <w:pPr>
        <w:pStyle w:val="Heading3"/>
      </w:pPr>
      <w:bookmarkStart w:id="53" w:name="_Toc92038133"/>
      <w:r>
        <w:t>Jupyter N</w:t>
      </w:r>
      <w:r w:rsidR="00B12B66">
        <w:t>otebook</w:t>
      </w:r>
      <w:bookmarkEnd w:id="53"/>
    </w:p>
    <w:p w14:paraId="26372581" w14:textId="0BAED794" w:rsidR="005C796C" w:rsidRPr="00F458B1" w:rsidRDefault="00F458B1" w:rsidP="0008680F">
      <w:pPr>
        <w:pStyle w:val="Paragraph"/>
        <w:ind w:firstLine="357"/>
        <w:rPr>
          <w:sz w:val="26"/>
          <w:szCs w:val="26"/>
        </w:rPr>
      </w:pPr>
      <w:r>
        <w:rPr>
          <w:sz w:val="26"/>
          <w:szCs w:val="26"/>
        </w:rPr>
        <w:t>Jupyter No</w:t>
      </w:r>
      <w:r w:rsidR="00B12B66">
        <w:rPr>
          <w:sz w:val="26"/>
          <w:szCs w:val="26"/>
        </w:rPr>
        <w:t xml:space="preserve">tebook là một ứng dụng Web mã nguồn mở cho phép người dùng tạo và chia sẻ code, phương trình, hình ảnh </w:t>
      </w:r>
      <w:r w:rsidR="005C796C">
        <w:rPr>
          <w:sz w:val="26"/>
          <w:szCs w:val="26"/>
        </w:rPr>
        <w:t>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514A55B6" w14:textId="6B6EFA65" w:rsidR="0048498D" w:rsidRDefault="0048498D" w:rsidP="005C796C">
      <w:pPr>
        <w:pStyle w:val="Heading3"/>
      </w:pPr>
      <w:bookmarkStart w:id="54" w:name="_Toc92038134"/>
      <w:r>
        <w:t>API</w:t>
      </w:r>
      <w:r w:rsidR="00836DCC">
        <w:t xml:space="preserve"> </w:t>
      </w:r>
      <w:r w:rsidR="005C796C">
        <w:t>(</w:t>
      </w:r>
      <w:r w:rsidR="005C796C" w:rsidRPr="005C796C">
        <w:t>Application Programming Interface</w:t>
      </w:r>
      <w:r w:rsidR="005C796C">
        <w:t>)</w:t>
      </w:r>
      <w:bookmarkEnd w:id="54"/>
    </w:p>
    <w:p w14:paraId="1B88D43A" w14:textId="0153C408" w:rsidR="00836DCC" w:rsidRDefault="00836DCC" w:rsidP="002A2A75">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sidR="009B47DF">
        <w:rPr>
          <w:color w:val="000000"/>
          <w:sz w:val="26"/>
          <w:szCs w:val="26"/>
        </w:rPr>
        <w:t xml:space="preserve">based </w:t>
      </w:r>
      <w:r>
        <w:rPr>
          <w:sz w:val="26"/>
          <w:szCs w:val="26"/>
        </w:rPr>
        <w:t>System) … API là một tập hợp các quy trình, giao thức và công cụ để xây dựng ứng dụng phần mềm.</w:t>
      </w:r>
      <w:r w:rsidR="002C2A47">
        <w:rPr>
          <w:sz w:val="26"/>
          <w:szCs w:val="26"/>
        </w:rPr>
        <w:t xml:space="preserve"> </w:t>
      </w:r>
      <w:r w:rsidR="00382762">
        <w:rPr>
          <w:sz w:val="26"/>
          <w:szCs w:val="26"/>
        </w:rPr>
        <w:t>API có tính bảo mật,</w:t>
      </w:r>
      <w:r w:rsidR="00C37650">
        <w:rPr>
          <w:sz w:val="26"/>
          <w:szCs w:val="26"/>
        </w:rPr>
        <w:t xml:space="preserve"> </w:t>
      </w:r>
      <w:proofErr w:type="gramStart"/>
      <w:r w:rsidR="00C37650">
        <w:rPr>
          <w:sz w:val="26"/>
          <w:szCs w:val="26"/>
        </w:rPr>
        <w:t>an</w:t>
      </w:r>
      <w:proofErr w:type="gramEnd"/>
      <w:r w:rsidR="00382762">
        <w:rPr>
          <w:sz w:val="26"/>
          <w:szCs w:val="26"/>
        </w:rPr>
        <w:t xml:space="preserve"> toàn cao.</w:t>
      </w:r>
    </w:p>
    <w:p w14:paraId="58C745F7" w14:textId="47C3C3DF" w:rsidR="002C2A47" w:rsidRDefault="002C2A47" w:rsidP="002A2A75">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25DF5E54" w14:textId="6B580AE6" w:rsidR="00C37650" w:rsidRDefault="00C37650" w:rsidP="002A2A75">
      <w:pPr>
        <w:pStyle w:val="Paragraph"/>
        <w:spacing w:after="0"/>
        <w:ind w:firstLine="357"/>
        <w:rPr>
          <w:sz w:val="26"/>
          <w:szCs w:val="26"/>
        </w:rPr>
      </w:pPr>
      <w:r>
        <w:rPr>
          <w:sz w:val="26"/>
          <w:szCs w:val="26"/>
        </w:rPr>
        <w:t>Ưu điểm của API:</w:t>
      </w:r>
    </w:p>
    <w:p w14:paraId="2BA71304" w14:textId="39CAFC63" w:rsidR="00C37650" w:rsidRDefault="00C37650" w:rsidP="002A2A75">
      <w:pPr>
        <w:pStyle w:val="Paragraph"/>
        <w:numPr>
          <w:ilvl w:val="0"/>
          <w:numId w:val="24"/>
        </w:numPr>
        <w:spacing w:after="0"/>
        <w:rPr>
          <w:sz w:val="26"/>
          <w:szCs w:val="26"/>
        </w:rPr>
      </w:pPr>
      <w:r>
        <w:rPr>
          <w:sz w:val="26"/>
          <w:szCs w:val="26"/>
        </w:rPr>
        <w:t>Giao tiếp 2 chiều phải được xác nhận.</w:t>
      </w:r>
    </w:p>
    <w:p w14:paraId="428D177D" w14:textId="072EC1B6" w:rsidR="00C37650" w:rsidRDefault="00C37650" w:rsidP="002A2A75">
      <w:pPr>
        <w:pStyle w:val="Paragraph"/>
        <w:numPr>
          <w:ilvl w:val="0"/>
          <w:numId w:val="24"/>
        </w:numPr>
        <w:spacing w:after="0"/>
        <w:rPr>
          <w:sz w:val="26"/>
          <w:szCs w:val="26"/>
        </w:rPr>
      </w:pPr>
      <w:r>
        <w:rPr>
          <w:sz w:val="26"/>
          <w:szCs w:val="26"/>
        </w:rPr>
        <w:t>Kết nối mọi lúc nhờ Internet.</w:t>
      </w:r>
    </w:p>
    <w:p w14:paraId="0B564200" w14:textId="1C292BB8" w:rsidR="00C37650" w:rsidRDefault="00C37650" w:rsidP="002A2A75">
      <w:pPr>
        <w:pStyle w:val="Paragraph"/>
        <w:numPr>
          <w:ilvl w:val="0"/>
          <w:numId w:val="24"/>
        </w:numPr>
        <w:spacing w:after="0"/>
        <w:rPr>
          <w:sz w:val="26"/>
          <w:szCs w:val="26"/>
        </w:rPr>
      </w:pPr>
      <w:r>
        <w:rPr>
          <w:sz w:val="26"/>
          <w:szCs w:val="26"/>
        </w:rPr>
        <w:t>Hỗ trợ chức năng RESTful.</w:t>
      </w:r>
    </w:p>
    <w:p w14:paraId="49D56FA7" w14:textId="7FC8F0C1" w:rsidR="00C37650" w:rsidRDefault="00C37650" w:rsidP="002A2A75">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5AC92B9A" w14:textId="7F0FA434" w:rsidR="00C37650" w:rsidRDefault="00C37650" w:rsidP="002A2A75">
      <w:pPr>
        <w:pStyle w:val="Paragraph"/>
        <w:numPr>
          <w:ilvl w:val="0"/>
          <w:numId w:val="24"/>
        </w:numPr>
        <w:spacing w:after="0"/>
        <w:rPr>
          <w:sz w:val="26"/>
          <w:szCs w:val="26"/>
        </w:rPr>
      </w:pPr>
      <w:r>
        <w:rPr>
          <w:sz w:val="26"/>
          <w:szCs w:val="26"/>
        </w:rPr>
        <w:t>Mã nguồn mở, giao tiếp API là 2 chiều nên thông tin đáng tin cậy.</w:t>
      </w:r>
    </w:p>
    <w:p w14:paraId="2A149D02" w14:textId="429F96A1" w:rsidR="001B330D" w:rsidRDefault="001B330D" w:rsidP="002A2A75">
      <w:pPr>
        <w:pStyle w:val="Paragraph"/>
        <w:spacing w:after="0"/>
        <w:ind w:firstLine="357"/>
        <w:rPr>
          <w:sz w:val="26"/>
          <w:szCs w:val="26"/>
        </w:rPr>
      </w:pPr>
      <w:r>
        <w:rPr>
          <w:sz w:val="26"/>
          <w:szCs w:val="26"/>
        </w:rPr>
        <w:t>Nhược điểm của API:</w:t>
      </w:r>
    </w:p>
    <w:p w14:paraId="7F628210" w14:textId="7DA471AA" w:rsidR="001B330D" w:rsidRDefault="001B330D" w:rsidP="002A2A75">
      <w:pPr>
        <w:pStyle w:val="Paragraph"/>
        <w:numPr>
          <w:ilvl w:val="0"/>
          <w:numId w:val="25"/>
        </w:numPr>
        <w:spacing w:after="0"/>
        <w:rPr>
          <w:sz w:val="26"/>
          <w:szCs w:val="26"/>
        </w:rPr>
      </w:pPr>
      <w:r>
        <w:rPr>
          <w:sz w:val="26"/>
          <w:szCs w:val="26"/>
        </w:rPr>
        <w:t>Đòi hỏi kiến thức chuyên sâu.</w:t>
      </w:r>
    </w:p>
    <w:p w14:paraId="68040799" w14:textId="340672A8" w:rsidR="001B330D" w:rsidRDefault="001B330D" w:rsidP="002A2A75">
      <w:pPr>
        <w:pStyle w:val="Paragraph"/>
        <w:numPr>
          <w:ilvl w:val="0"/>
          <w:numId w:val="25"/>
        </w:numPr>
        <w:spacing w:after="0"/>
        <w:rPr>
          <w:sz w:val="26"/>
          <w:szCs w:val="26"/>
        </w:rPr>
      </w:pPr>
      <w:r>
        <w:rPr>
          <w:sz w:val="26"/>
          <w:szCs w:val="26"/>
        </w:rPr>
        <w:t>Tốn nhiều chi phí vận hành, nâng cấp, chỉnh sửa và phát triển.</w:t>
      </w:r>
    </w:p>
    <w:p w14:paraId="7DE0CC31" w14:textId="40AA0DDC" w:rsidR="001B330D" w:rsidRDefault="001B330D" w:rsidP="002A2A75">
      <w:pPr>
        <w:pStyle w:val="Paragraph"/>
        <w:numPr>
          <w:ilvl w:val="0"/>
          <w:numId w:val="25"/>
        </w:numPr>
        <w:spacing w:after="0"/>
        <w:rPr>
          <w:sz w:val="26"/>
          <w:szCs w:val="26"/>
        </w:rPr>
      </w:pPr>
      <w:r>
        <w:rPr>
          <w:sz w:val="26"/>
          <w:szCs w:val="26"/>
        </w:rPr>
        <w:t>Gặp vấn đề về bảo mật nếu bị tấn công hệ thống.</w:t>
      </w:r>
    </w:p>
    <w:p w14:paraId="56C49042" w14:textId="77777777" w:rsidR="00513DA3" w:rsidRDefault="002C2A47" w:rsidP="002A2A75">
      <w:pPr>
        <w:pStyle w:val="Paragraph"/>
        <w:keepNext/>
        <w:spacing w:after="0"/>
      </w:pPr>
      <w:r>
        <w:rPr>
          <w:noProof/>
          <w:sz w:val="26"/>
          <w:szCs w:val="26"/>
          <w:lang w:val="vi-VN" w:eastAsia="vi-VN"/>
        </w:rPr>
        <w:lastRenderedPageBreak/>
        <w:drawing>
          <wp:inline distT="0" distB="0" distL="0" distR="0" wp14:anchorId="0034FC41" wp14:editId="593B915C">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7AE1163" w14:textId="4D1F573E" w:rsidR="002C2A47" w:rsidRDefault="00513DA3" w:rsidP="00BF6511">
      <w:pPr>
        <w:pStyle w:val="ThesisTable"/>
      </w:pPr>
      <w:bookmarkStart w:id="55" w:name="_Toc92037991"/>
      <w:r>
        <w:t xml:space="preserve">Hình </w:t>
      </w:r>
      <w:r w:rsidR="008F020B">
        <w:fldChar w:fldCharType="begin"/>
      </w:r>
      <w:r w:rsidR="008F020B">
        <w:instrText xml:space="preserve"> STYLEREF 1 \s </w:instrText>
      </w:r>
      <w:r w:rsidR="008F020B">
        <w:fldChar w:fldCharType="separate"/>
      </w:r>
      <w:r w:rsidR="00ED35BE">
        <w:rPr>
          <w:noProof/>
        </w:rPr>
        <w:t>2</w:t>
      </w:r>
      <w:r w:rsidR="008F020B">
        <w:rPr>
          <w:noProof/>
        </w:rPr>
        <w:fldChar w:fldCharType="end"/>
      </w:r>
      <w:r w:rsidR="00ED35BE">
        <w:noBreakHyphen/>
      </w:r>
      <w:r w:rsidR="008F020B">
        <w:fldChar w:fldCharType="begin"/>
      </w:r>
      <w:r w:rsidR="008F020B">
        <w:instrText xml:space="preserve"> SEQ Hình \* A</w:instrText>
      </w:r>
      <w:r w:rsidR="008F020B">
        <w:instrText xml:space="preserve">RABIC \s 1 </w:instrText>
      </w:r>
      <w:r w:rsidR="008F020B">
        <w:fldChar w:fldCharType="separate"/>
      </w:r>
      <w:r w:rsidR="00ED35BE">
        <w:rPr>
          <w:noProof/>
        </w:rPr>
        <w:t>8</w:t>
      </w:r>
      <w:r w:rsidR="008F020B">
        <w:rPr>
          <w:noProof/>
        </w:rPr>
        <w:fldChar w:fldCharType="end"/>
      </w:r>
      <w:r>
        <w:t xml:space="preserve">. </w:t>
      </w:r>
      <w:r w:rsidRPr="006F74FE">
        <w:t>Định nghĩa về API</w:t>
      </w:r>
      <w:bookmarkEnd w:id="55"/>
    </w:p>
    <w:p w14:paraId="2BC6FC14" w14:textId="1B8D16B4" w:rsidR="0048498D" w:rsidRDefault="0048498D" w:rsidP="0048498D">
      <w:pPr>
        <w:pStyle w:val="Heading3"/>
      </w:pPr>
      <w:bookmarkStart w:id="56" w:name="_Toc92038135"/>
      <w:r>
        <w:t>Kaggle</w:t>
      </w:r>
      <w:bookmarkEnd w:id="56"/>
    </w:p>
    <w:p w14:paraId="7C9B4508" w14:textId="77777777" w:rsidR="00382762" w:rsidRDefault="00382762" w:rsidP="002A2A75">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36796211" w14:textId="79DDEDB9" w:rsidR="00382762" w:rsidRPr="00382762" w:rsidRDefault="00382762" w:rsidP="002A2A75">
      <w:pPr>
        <w:pStyle w:val="Paragraph"/>
        <w:spacing w:after="0"/>
        <w:ind w:firstLine="357"/>
        <w:rPr>
          <w:sz w:val="26"/>
          <w:szCs w:val="26"/>
        </w:rPr>
      </w:pPr>
      <w:r>
        <w:rPr>
          <w:sz w:val="26"/>
          <w:szCs w:val="26"/>
        </w:rPr>
        <w:t>Kag</w:t>
      </w:r>
      <w:r w:rsidR="00420DD6">
        <w:rPr>
          <w:sz w:val="26"/>
          <w:szCs w:val="26"/>
        </w:rPr>
        <w:t>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w:t>
      </w:r>
      <w:r>
        <w:rPr>
          <w:sz w:val="26"/>
          <w:szCs w:val="26"/>
        </w:rPr>
        <w:t xml:space="preserve"> </w:t>
      </w:r>
      <w:r w:rsidR="002F77F2">
        <w:rPr>
          <w:sz w:val="26"/>
          <w:szCs w:val="26"/>
        </w:rPr>
        <w:t>Kaggle còn cung cấp nơi để mọi người có thể luyện thêm kỹ năng bằng tham gia thi đấu các cuộc thi do Kaggle tổ chức.</w:t>
      </w:r>
    </w:p>
    <w:p w14:paraId="1E37BD75" w14:textId="5459CFBA" w:rsidR="00ED6EB2" w:rsidRDefault="00185C46" w:rsidP="00106B8D">
      <w:pPr>
        <w:pStyle w:val="Heading1"/>
      </w:pPr>
      <w:bookmarkStart w:id="57" w:name="_Toc92038136"/>
      <w:r>
        <w:lastRenderedPageBreak/>
        <w:t>THU THẬP, PHÂN TÍCH VÀ BIỂU ĐỒ</w:t>
      </w:r>
      <w:bookmarkEnd w:id="57"/>
    </w:p>
    <w:p w14:paraId="58EB186F" w14:textId="4409FF05" w:rsidR="00CD348E" w:rsidRDefault="00DE06D9" w:rsidP="009167BB">
      <w:pPr>
        <w:pStyle w:val="Heading2"/>
      </w:pPr>
      <w:bookmarkStart w:id="58" w:name="_Toc92038137"/>
      <w:r>
        <w:t>Thiết kế hệ thống</w:t>
      </w:r>
      <w:bookmarkEnd w:id="58"/>
    </w:p>
    <w:p w14:paraId="7DFB6394" w14:textId="03D8DA42" w:rsidR="00DE06D9" w:rsidRDefault="006D38EF">
      <w:pPr>
        <w:pStyle w:val="Heading3"/>
      </w:pPr>
      <w:bookmarkStart w:id="59" w:name="_Toc92038138"/>
      <w:r>
        <w:t>Kiến trúc hệ</w:t>
      </w:r>
      <w:r w:rsidR="00DE06D9">
        <w:t xml:space="preserve"> thống</w:t>
      </w:r>
      <w:bookmarkEnd w:id="59"/>
    </w:p>
    <w:p w14:paraId="29D4D27B" w14:textId="77777777" w:rsidR="00414579" w:rsidRDefault="00414579" w:rsidP="00414579">
      <w:pPr>
        <w:pStyle w:val="Paragraph"/>
        <w:keepNext/>
        <w:jc w:val="center"/>
      </w:pPr>
      <w:r>
        <w:rPr>
          <w:noProof/>
          <w:lang w:val="vi-VN" w:eastAsia="vi-VN"/>
        </w:rPr>
        <w:drawing>
          <wp:inline distT="0" distB="0" distL="0" distR="0" wp14:anchorId="5F87FB0A" wp14:editId="39B0F024">
            <wp:extent cx="5581650" cy="2320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4">
                      <a:extLst>
                        <a:ext uri="{28A0092B-C50C-407E-A947-70E740481C1C}">
                          <a14:useLocalDpi xmlns:a14="http://schemas.microsoft.com/office/drawing/2010/main" val="0"/>
                        </a:ext>
                      </a:extLst>
                    </a:blip>
                    <a:stretch>
                      <a:fillRect/>
                    </a:stretch>
                  </pic:blipFill>
                  <pic:spPr>
                    <a:xfrm>
                      <a:off x="0" y="0"/>
                      <a:ext cx="5581650" cy="2320290"/>
                    </a:xfrm>
                    <a:prstGeom prst="rect">
                      <a:avLst/>
                    </a:prstGeom>
                  </pic:spPr>
                </pic:pic>
              </a:graphicData>
            </a:graphic>
          </wp:inline>
        </w:drawing>
      </w:r>
    </w:p>
    <w:p w14:paraId="35B6BD90" w14:textId="29D67CB2" w:rsidR="00414579" w:rsidRDefault="00414579" w:rsidP="00BF6511">
      <w:pPr>
        <w:pStyle w:val="ThesisTable"/>
      </w:pPr>
      <w:bookmarkStart w:id="60" w:name="_Toc92037992"/>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w:t>
      </w:r>
      <w:r w:rsidR="008F020B">
        <w:rPr>
          <w:noProof/>
        </w:rPr>
        <w:fldChar w:fldCharType="end"/>
      </w:r>
      <w:r>
        <w:t>. Kiến trúc hệ thống</w:t>
      </w:r>
      <w:bookmarkEnd w:id="60"/>
    </w:p>
    <w:p w14:paraId="3AA80F38" w14:textId="1C1E044D" w:rsidR="00466D81" w:rsidRDefault="00466D81" w:rsidP="00ED35BE">
      <w:pPr>
        <w:ind w:firstLine="357"/>
      </w:pPr>
      <w:r>
        <w:t xml:space="preserve">Hình 3-1 là kiến trúc hệ thống của Đồ án để giới thiệu những công nghệ, thuật toán Machine Learning, </w:t>
      </w:r>
      <w:r w:rsidR="00EC7BB0">
        <w:t>phần mềm</w:t>
      </w:r>
      <w:r>
        <w:t xml:space="preserve"> được sử dụng trong Đồ án và quy trình công việc:</w:t>
      </w:r>
    </w:p>
    <w:p w14:paraId="40B51707" w14:textId="12D687B9" w:rsidR="00414579" w:rsidRDefault="00466D81" w:rsidP="00ED35BE">
      <w:pPr>
        <w:pStyle w:val="ListParagraph"/>
        <w:numPr>
          <w:ilvl w:val="0"/>
          <w:numId w:val="61"/>
        </w:numPr>
        <w:contextualSpacing w:val="0"/>
      </w:pPr>
      <w:r>
        <w:t>Thu thập dữ liệu từ các trang web được cung cấp bởi bên thứ 3 (third-party) uy tín, chính xác và được xác nhận.</w:t>
      </w:r>
    </w:p>
    <w:p w14:paraId="3B49A1F2" w14:textId="68C65BF9" w:rsidR="00466D81" w:rsidRDefault="00466D81" w:rsidP="00ED35BE">
      <w:pPr>
        <w:pStyle w:val="ListParagraph"/>
        <w:numPr>
          <w:ilvl w:val="0"/>
          <w:numId w:val="61"/>
        </w:numPr>
        <w:contextualSpacing w:val="0"/>
      </w:pPr>
      <w:r>
        <w:t>Thu thập dữ liệu thông qua API bằng phương thức HTTP.</w:t>
      </w:r>
    </w:p>
    <w:p w14:paraId="74334DDC" w14:textId="449F1529" w:rsidR="00466D81" w:rsidRDefault="00466D81" w:rsidP="00ED35BE">
      <w:pPr>
        <w:pStyle w:val="ListParagraph"/>
        <w:numPr>
          <w:ilvl w:val="0"/>
          <w:numId w:val="61"/>
        </w:numPr>
        <w:contextualSpacing w:val="0"/>
      </w:pPr>
      <w:r>
        <w:t>Thu thập dữ liệu từ nền tảng đa người dùng Kaggle.</w:t>
      </w:r>
    </w:p>
    <w:p w14:paraId="03D60589" w14:textId="2DFF79B9" w:rsidR="00466D81" w:rsidRDefault="00466D81" w:rsidP="00ED35BE">
      <w:pPr>
        <w:pStyle w:val="ListParagraph"/>
        <w:numPr>
          <w:ilvl w:val="0"/>
          <w:numId w:val="61"/>
        </w:numPr>
        <w:contextualSpacing w:val="0"/>
      </w:pPr>
      <w:r>
        <w:t>Sử dụng ngôn ngữ lập trình Python để trích xuất, tiền xử lý (preprocessing)</w:t>
      </w:r>
    </w:p>
    <w:p w14:paraId="74A7C3B0" w14:textId="001A9739" w:rsidR="00EC7BB0" w:rsidRDefault="00EC7BB0" w:rsidP="00ED35BE">
      <w:pPr>
        <w:pStyle w:val="ListParagraph"/>
        <w:numPr>
          <w:ilvl w:val="0"/>
          <w:numId w:val="61"/>
        </w:numPr>
        <w:contextualSpacing w:val="0"/>
      </w:pPr>
      <w:r>
        <w:t>Lưu trữ dữ liệu vào Cơ sở dữ liệu MySQL bằng Python</w:t>
      </w:r>
    </w:p>
    <w:p w14:paraId="6006CE06" w14:textId="6BFD8AD7" w:rsidR="00EC7BB0" w:rsidRDefault="00EC7BB0" w:rsidP="00ED35BE">
      <w:pPr>
        <w:pStyle w:val="ListParagraph"/>
        <w:numPr>
          <w:ilvl w:val="0"/>
          <w:numId w:val="61"/>
        </w:numPr>
        <w:contextualSpacing w:val="0"/>
      </w:pPr>
      <w:r>
        <w:t>Sử dụng thư viện Matplotlib và Seaborn để phân tích và vẽ biểu đồ</w:t>
      </w:r>
    </w:p>
    <w:p w14:paraId="4875D873" w14:textId="269CF662" w:rsidR="00EC7BB0" w:rsidRDefault="00EC7BB0" w:rsidP="00ED35BE">
      <w:pPr>
        <w:pStyle w:val="ListParagraph"/>
        <w:numPr>
          <w:ilvl w:val="0"/>
          <w:numId w:val="61"/>
        </w:numPr>
        <w:contextualSpacing w:val="0"/>
      </w:pPr>
      <w:r>
        <w:t>Sử dụng thuật toán SVM, Polynomial Regression và Bayesian Ridge Regression để dự đoán.</w:t>
      </w:r>
    </w:p>
    <w:p w14:paraId="0D1CD827" w14:textId="67F56556" w:rsidR="00EC7BB0" w:rsidRDefault="00201B44" w:rsidP="00ED35BE">
      <w:pPr>
        <w:pStyle w:val="ListParagraph"/>
        <w:numPr>
          <w:ilvl w:val="0"/>
          <w:numId w:val="61"/>
        </w:numPr>
        <w:contextualSpacing w:val="0"/>
      </w:pPr>
      <w:r>
        <w:t>Sử</w:t>
      </w:r>
      <w:r w:rsidR="00EC7BB0">
        <w:t xml:space="preserve"> dụng </w:t>
      </w:r>
      <w:r>
        <w:t>phần mềm</w:t>
      </w:r>
      <w:r w:rsidR="00EC7BB0">
        <w:t xml:space="preserve"> Power BI</w:t>
      </w:r>
      <w:r>
        <w:t xml:space="preserve"> để vẽ Dashboard báo cáo.</w:t>
      </w:r>
    </w:p>
    <w:p w14:paraId="7E413AB6" w14:textId="77777777" w:rsidR="00414579" w:rsidRDefault="00414579" w:rsidP="00414579"/>
    <w:p w14:paraId="0683DB59" w14:textId="2D3B42B7" w:rsidR="00371CD3" w:rsidRDefault="00371CD3">
      <w:pPr>
        <w:pStyle w:val="Heading3"/>
      </w:pPr>
      <w:bookmarkStart w:id="61" w:name="_Toc92038139"/>
      <w:r>
        <w:lastRenderedPageBreak/>
        <w:t>Sơ đồ khối</w:t>
      </w:r>
      <w:bookmarkEnd w:id="61"/>
    </w:p>
    <w:p w14:paraId="49617C93" w14:textId="77777777" w:rsidR="00ED35BE" w:rsidRDefault="00ED35BE" w:rsidP="00ED35BE">
      <w:pPr>
        <w:pStyle w:val="Paragraph"/>
        <w:keepNext/>
        <w:jc w:val="center"/>
      </w:pPr>
      <w:r>
        <w:rPr>
          <w:noProof/>
          <w:lang w:val="vi-VN" w:eastAsia="vi-VN"/>
        </w:rPr>
        <w:drawing>
          <wp:inline distT="0" distB="0" distL="0" distR="0" wp14:anchorId="4EFEA064" wp14:editId="480602B2">
            <wp:extent cx="3664800" cy="511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khoi_datn.drawio.png"/>
                    <pic:cNvPicPr/>
                  </pic:nvPicPr>
                  <pic:blipFill>
                    <a:blip r:embed="rId25">
                      <a:extLst>
                        <a:ext uri="{28A0092B-C50C-407E-A947-70E740481C1C}">
                          <a14:useLocalDpi xmlns:a14="http://schemas.microsoft.com/office/drawing/2010/main" val="0"/>
                        </a:ext>
                      </a:extLst>
                    </a:blip>
                    <a:stretch>
                      <a:fillRect/>
                    </a:stretch>
                  </pic:blipFill>
                  <pic:spPr>
                    <a:xfrm>
                      <a:off x="0" y="0"/>
                      <a:ext cx="3664800" cy="5112000"/>
                    </a:xfrm>
                    <a:prstGeom prst="rect">
                      <a:avLst/>
                    </a:prstGeom>
                  </pic:spPr>
                </pic:pic>
              </a:graphicData>
            </a:graphic>
          </wp:inline>
        </w:drawing>
      </w:r>
    </w:p>
    <w:p w14:paraId="7392FE82" w14:textId="053C47EB" w:rsidR="00ED35BE" w:rsidRDefault="00ED35BE" w:rsidP="00BF6511">
      <w:pPr>
        <w:pStyle w:val="ThesisTable"/>
      </w:pPr>
      <w:bookmarkStart w:id="62" w:name="_Toc92037993"/>
      <w:r>
        <w:t xml:space="preserve">Hình </w:t>
      </w:r>
      <w:r w:rsidR="008F020B">
        <w:fldChar w:fldCharType="begin"/>
      </w:r>
      <w:r w:rsidR="008F020B">
        <w:instrText xml:space="preserve"> STYLEREF 1 \s </w:instrText>
      </w:r>
      <w:r w:rsidR="008F020B">
        <w:fldChar w:fldCharType="separate"/>
      </w:r>
      <w:r>
        <w:rPr>
          <w:noProof/>
        </w:rPr>
        <w:t>3</w:t>
      </w:r>
      <w:r w:rsidR="008F020B">
        <w:rPr>
          <w:noProof/>
        </w:rPr>
        <w:fldChar w:fldCharType="end"/>
      </w:r>
      <w:r>
        <w:noBreakHyphen/>
      </w:r>
      <w:r w:rsidR="008F020B">
        <w:fldChar w:fldCharType="begin"/>
      </w:r>
      <w:r w:rsidR="008F020B">
        <w:instrText xml:space="preserve"> SEQ Hình \* ARABIC \s 1 </w:instrText>
      </w:r>
      <w:r w:rsidR="008F020B">
        <w:fldChar w:fldCharType="separate"/>
      </w:r>
      <w:r>
        <w:rPr>
          <w:noProof/>
        </w:rPr>
        <w:t>2</w:t>
      </w:r>
      <w:r w:rsidR="008F020B">
        <w:rPr>
          <w:noProof/>
        </w:rPr>
        <w:fldChar w:fldCharType="end"/>
      </w:r>
      <w:r>
        <w:t>. Sơ đồ khối</w:t>
      </w:r>
      <w:bookmarkEnd w:id="62"/>
    </w:p>
    <w:p w14:paraId="30837110" w14:textId="3606AC73" w:rsidR="00ED35BE" w:rsidRPr="00ED35BE" w:rsidRDefault="006C1948" w:rsidP="00991900">
      <w:pPr>
        <w:pStyle w:val="Paragraph"/>
        <w:ind w:firstLine="357"/>
      </w:pPr>
      <w:r>
        <w:rPr>
          <w:sz w:val="26"/>
          <w:szCs w:val="26"/>
        </w:rPr>
        <w:t xml:space="preserve">Hình 3-2 là sơ đồ khối mô </w:t>
      </w:r>
      <w:r w:rsidR="005D5508">
        <w:rPr>
          <w:sz w:val="26"/>
          <w:szCs w:val="26"/>
        </w:rPr>
        <w:t>tả chi tiết quy trình của Đồ án: Thu thập dữ liệu</w:t>
      </w:r>
      <w:r w:rsidR="00764B2F">
        <w:rPr>
          <w:sz w:val="26"/>
          <w:szCs w:val="26"/>
        </w:rPr>
        <w:t xml:space="preserve"> tổ</w:t>
      </w:r>
      <w:r w:rsidR="005D5508">
        <w:rPr>
          <w:sz w:val="26"/>
          <w:szCs w:val="26"/>
        </w:rPr>
        <w:t xml:space="preserve">ng quát về dịch COVID-19 </w:t>
      </w:r>
      <w:r w:rsidR="00764B2F">
        <w:rPr>
          <w:sz w:val="26"/>
          <w:szCs w:val="26"/>
        </w:rPr>
        <w:t xml:space="preserve">từ trang web RapidAPI, thu thập dữ liệu từ nền tảng trực tuyến Kaggle về dữ liệu Vắc-xin và thu thập dữ liệu chi tiết về dịch COVID-19 từ  Trường </w:t>
      </w:r>
      <w:r w:rsidR="00764B2F" w:rsidRPr="00764B2F">
        <w:rPr>
          <w:sz w:val="26"/>
          <w:szCs w:val="26"/>
        </w:rPr>
        <w:t>Đại học Johns Hopkins</w:t>
      </w:r>
      <w:r w:rsidR="00764B2F">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5D06FEB0" w14:textId="5BD883B5" w:rsidR="003D2168" w:rsidRDefault="00DE06D9" w:rsidP="005E4AC4">
      <w:pPr>
        <w:pStyle w:val="Heading2"/>
      </w:pPr>
      <w:bookmarkStart w:id="63" w:name="_Toc92038140"/>
      <w:r>
        <w:lastRenderedPageBreak/>
        <w:t>Tổng quát về dịch COVID-19</w:t>
      </w:r>
      <w:bookmarkEnd w:id="63"/>
    </w:p>
    <w:p w14:paraId="7F2D69C0" w14:textId="7E310DD4" w:rsidR="006A28F2" w:rsidRPr="006A28F2" w:rsidRDefault="005C4C69" w:rsidP="00D24690">
      <w:pPr>
        <w:ind w:firstLine="357"/>
      </w:pPr>
      <w:r>
        <w:t>Để có được cái nhìn tổng quát về dịch COVID-19, trong chương này em sử dụng Python để thu thập dữ liệu, lưu trữ dữ liệu vào Cơ sở dữ liệu MySQL và vẽ Dashboard bằng phần mềm Power BI.</w:t>
      </w:r>
    </w:p>
    <w:p w14:paraId="2514F850" w14:textId="2D103D7F" w:rsidR="00CF6E47" w:rsidRDefault="00A3278A" w:rsidP="00CF6E47">
      <w:pPr>
        <w:pStyle w:val="Heading3"/>
      </w:pPr>
      <w:bookmarkStart w:id="64" w:name="_Toc92038141"/>
      <w:r>
        <w:t>Thu thập dữ liệu từ RapidAPI và lưu trữ vào C</w:t>
      </w:r>
      <w:r w:rsidR="00FF2456">
        <w:t>ơ sở</w:t>
      </w:r>
      <w:r>
        <w:t xml:space="preserve"> dữ liệu MySQL</w:t>
      </w:r>
      <w:bookmarkEnd w:id="64"/>
    </w:p>
    <w:p w14:paraId="6314049B" w14:textId="18427F21" w:rsidR="00CF6E47" w:rsidRDefault="00CF6E47" w:rsidP="002A2A75">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người khỏi bệnh, </w:t>
      </w:r>
      <w:r w:rsidR="007C6C01">
        <w:rPr>
          <w:sz w:val="26"/>
          <w:szCs w:val="26"/>
        </w:rPr>
        <w:t>tỷ</w:t>
      </w:r>
      <w:r>
        <w:rPr>
          <w:sz w:val="26"/>
          <w:szCs w:val="26"/>
        </w:rPr>
        <w:t xml:space="preserve"> lệ tử vong, </w:t>
      </w:r>
      <w:r w:rsidR="007C6C01">
        <w:rPr>
          <w:sz w:val="26"/>
          <w:szCs w:val="26"/>
        </w:rPr>
        <w:t>tỷ</w:t>
      </w:r>
      <w:r>
        <w:rPr>
          <w:sz w:val="26"/>
          <w:szCs w:val="26"/>
        </w:rPr>
        <w:t xml:space="preserve"> lệ mắc bệnh …</w:t>
      </w:r>
      <w:r w:rsidR="00F92013">
        <w:rPr>
          <w:sz w:val="26"/>
          <w:szCs w:val="26"/>
        </w:rPr>
        <w:t xml:space="preserve"> trong đồ án này em sử</w:t>
      </w:r>
      <w:r>
        <w:rPr>
          <w:sz w:val="26"/>
          <w:szCs w:val="26"/>
        </w:rPr>
        <w:t xml:space="preserve"> dụng nền tảng cung cấp API là RapidAPI.</w:t>
      </w:r>
    </w:p>
    <w:p w14:paraId="128B5D29" w14:textId="77777777" w:rsidR="00F92013" w:rsidRDefault="00CF6E47" w:rsidP="002A2A75">
      <w:pPr>
        <w:pStyle w:val="Paragraph"/>
        <w:spacing w:after="0"/>
        <w:rPr>
          <w:sz w:val="26"/>
          <w:szCs w:val="26"/>
        </w:rPr>
      </w:pPr>
      <w:r>
        <w:rPr>
          <w:sz w:val="26"/>
          <w:szCs w:val="26"/>
        </w:rPr>
        <w:tab/>
        <w:t xml:space="preserve">RapidAPI là </w:t>
      </w:r>
      <w:r w:rsidR="00246638">
        <w:rPr>
          <w:sz w:val="26"/>
          <w:szCs w:val="26"/>
        </w:rPr>
        <w:t>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00246638" w:rsidRPr="00246638">
        <w:rPr>
          <w:sz w:val="26"/>
          <w:szCs w:val="26"/>
        </w:rPr>
        <w:t>Software Development Kit</w:t>
      </w:r>
      <w:r w:rsidR="00246638">
        <w:rPr>
          <w:sz w:val="26"/>
          <w:szCs w:val="26"/>
        </w:rPr>
        <w:t>). Các nhà phát triển có thể chia sẻ và cộng tác làm việc, RapidAPI</w:t>
      </w:r>
      <w:r w:rsidR="00F92013">
        <w:rPr>
          <w:sz w:val="26"/>
          <w:szCs w:val="26"/>
        </w:rPr>
        <w:t xml:space="preserve"> cho phép các nhà phát triển chia sẻ và đăng ký API công khai. RapidAPI cung cấp rất nhiều API như dữ liệu về Thể thao, dữ liệu về Y tế, dữ liệu về Khoa học …</w:t>
      </w:r>
    </w:p>
    <w:p w14:paraId="5F1A8C4F" w14:textId="5BAD0F0C" w:rsidR="00CF6E47" w:rsidRDefault="007D4C79" w:rsidP="002A2A75">
      <w:pPr>
        <w:pStyle w:val="Paragraph"/>
        <w:spacing w:after="0"/>
        <w:rPr>
          <w:sz w:val="26"/>
          <w:szCs w:val="26"/>
        </w:rPr>
      </w:pPr>
      <w:r>
        <w:rPr>
          <w:sz w:val="26"/>
          <w:szCs w:val="26"/>
        </w:rPr>
        <w:tab/>
        <w:t>Trong Đ</w:t>
      </w:r>
      <w:r w:rsidR="00F92013">
        <w:rPr>
          <w:sz w:val="26"/>
          <w:szCs w:val="26"/>
        </w:rPr>
        <w:t xml:space="preserve">ồ </w:t>
      </w:r>
      <w:proofErr w:type="gramStart"/>
      <w:r w:rsidR="00F92013">
        <w:rPr>
          <w:sz w:val="26"/>
          <w:szCs w:val="26"/>
        </w:rPr>
        <w:t>án</w:t>
      </w:r>
      <w:proofErr w:type="gramEnd"/>
      <w:r w:rsidR="00F92013">
        <w:rPr>
          <w:sz w:val="26"/>
          <w:szCs w:val="26"/>
        </w:rPr>
        <w:t xml:space="preserve"> này, em sử dụng “</w:t>
      </w:r>
      <w:r w:rsidR="00F92013" w:rsidRPr="00F92013">
        <w:rPr>
          <w:sz w:val="26"/>
          <w:szCs w:val="26"/>
        </w:rPr>
        <w:t xml:space="preserve">VACCOVID - coronavirus, </w:t>
      </w:r>
      <w:r w:rsidR="009253DD">
        <w:rPr>
          <w:sz w:val="26"/>
          <w:szCs w:val="26"/>
        </w:rPr>
        <w:t>Vắc-xin</w:t>
      </w:r>
      <w:r w:rsidR="00F92013" w:rsidRPr="00F92013">
        <w:rPr>
          <w:sz w:val="26"/>
          <w:szCs w:val="26"/>
        </w:rPr>
        <w:t xml:space="preserve"> and treatment tracker</w:t>
      </w:r>
      <w:r w:rsidR="00F92013">
        <w:rPr>
          <w:sz w:val="26"/>
          <w:szCs w:val="26"/>
        </w:rPr>
        <w:t>” của RapidAPI</w:t>
      </w:r>
      <w:r w:rsidR="00BD20AE">
        <w:rPr>
          <w:sz w:val="26"/>
          <w:szCs w:val="26"/>
        </w:rPr>
        <w:t>, là 1 API miễn phí và đã được xác thực thông tin bởi RapidAPI</w:t>
      </w:r>
      <w:r w:rsidR="00F92013">
        <w:rPr>
          <w:sz w:val="26"/>
          <w:szCs w:val="26"/>
        </w:rPr>
        <w:t xml:space="preserve"> để phân tích và vẽ Dashboard</w:t>
      </w:r>
      <w:r w:rsidR="006C1A26">
        <w:rPr>
          <w:sz w:val="26"/>
          <w:szCs w:val="26"/>
        </w:rPr>
        <w:t>.</w:t>
      </w:r>
    </w:p>
    <w:p w14:paraId="5288ED0A" w14:textId="4197E82F" w:rsidR="00BD20AE" w:rsidRDefault="00BD20AE" w:rsidP="002A2A75">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w:t>
      </w:r>
      <w:r w:rsidR="007D37AF">
        <w:rPr>
          <w:sz w:val="26"/>
          <w:szCs w:val="26"/>
        </w:rPr>
        <w:t>đưa phản hồi (response) trả về thành định dạng lưu trữ JSON(</w:t>
      </w:r>
      <w:r w:rsidR="007D37AF" w:rsidRPr="007D37AF">
        <w:rPr>
          <w:sz w:val="26"/>
          <w:szCs w:val="26"/>
        </w:rPr>
        <w:t>JavaScript Object Notation</w:t>
      </w:r>
      <w:r w:rsidR="007D37AF">
        <w:rPr>
          <w:sz w:val="26"/>
          <w:szCs w:val="26"/>
        </w:rPr>
        <w:t>)</w:t>
      </w:r>
      <w:r>
        <w:rPr>
          <w:sz w:val="26"/>
          <w:szCs w:val="26"/>
        </w:rPr>
        <w:t>.</w:t>
      </w:r>
    </w:p>
    <w:p w14:paraId="25C74720" w14:textId="77777777" w:rsidR="00890D2E" w:rsidRDefault="007D37AF" w:rsidP="002A2A75">
      <w:pPr>
        <w:pStyle w:val="Paragraph"/>
        <w:keepNext/>
        <w:spacing w:after="0"/>
        <w:jc w:val="center"/>
      </w:pPr>
      <w:r>
        <w:rPr>
          <w:noProof/>
          <w:lang w:val="vi-VN" w:eastAsia="vi-VN"/>
        </w:rPr>
        <w:drawing>
          <wp:inline distT="0" distB="0" distL="0" distR="0" wp14:anchorId="4377DA6D" wp14:editId="11C64139">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400" cy="590400"/>
                    </a:xfrm>
                    <a:prstGeom prst="rect">
                      <a:avLst/>
                    </a:prstGeom>
                  </pic:spPr>
                </pic:pic>
              </a:graphicData>
            </a:graphic>
          </wp:inline>
        </w:drawing>
      </w:r>
    </w:p>
    <w:p w14:paraId="7779EFBE" w14:textId="78D37C6F" w:rsidR="007D37AF" w:rsidRDefault="00890D2E" w:rsidP="00BF6511">
      <w:pPr>
        <w:pStyle w:val="ThesisTable"/>
      </w:pPr>
      <w:bookmarkStart w:id="65" w:name="_Toc92037994"/>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w:instrText>
      </w:r>
      <w:r w:rsidR="008F020B">
        <w:instrText xml:space="preserve">ABIC \s 1 </w:instrText>
      </w:r>
      <w:r w:rsidR="008F020B">
        <w:fldChar w:fldCharType="separate"/>
      </w:r>
      <w:r w:rsidR="00ED35BE">
        <w:rPr>
          <w:noProof/>
        </w:rPr>
        <w:t>3</w:t>
      </w:r>
      <w:r w:rsidR="008F020B">
        <w:rPr>
          <w:noProof/>
        </w:rPr>
        <w:fldChar w:fldCharType="end"/>
      </w:r>
      <w:r>
        <w:t xml:space="preserve">. </w:t>
      </w:r>
      <w:r w:rsidRPr="00B32C84">
        <w:t>Định dạng JSON của Response</w:t>
      </w:r>
      <w:bookmarkEnd w:id="65"/>
    </w:p>
    <w:p w14:paraId="5F29F54D" w14:textId="3E78FEB9" w:rsidR="006C1A26" w:rsidRDefault="00206682" w:rsidP="002A2A75">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w:t>
      </w:r>
      <w:r w:rsidR="005C5B5E">
        <w:rPr>
          <w:sz w:val="26"/>
          <w:szCs w:val="26"/>
        </w:rPr>
        <w:t xml:space="preserve"> (xóa tất cả dữ liệu của 1 bảng)</w:t>
      </w:r>
      <w:r>
        <w:rPr>
          <w:sz w:val="26"/>
          <w:szCs w:val="26"/>
        </w:rPr>
        <w:t xml:space="preserve"> và “INSERT”</w:t>
      </w:r>
      <w:r w:rsidR="005C5B5E">
        <w:rPr>
          <w:sz w:val="26"/>
          <w:szCs w:val="26"/>
        </w:rPr>
        <w:t xml:space="preserve"> (thêm dữ liệu vào bảng)</w:t>
      </w:r>
      <w:r>
        <w:rPr>
          <w:sz w:val="26"/>
          <w:szCs w:val="26"/>
        </w:rPr>
        <w:t xml:space="preserve"> để cập nhật dữ liệu mới cho </w:t>
      </w:r>
      <w:r w:rsidR="00C0362E">
        <w:rPr>
          <w:sz w:val="26"/>
          <w:szCs w:val="26"/>
        </w:rPr>
        <w:t>bảng “</w:t>
      </w:r>
      <w:r w:rsidR="00C0362E" w:rsidRPr="00C0362E">
        <w:rPr>
          <w:sz w:val="26"/>
          <w:szCs w:val="26"/>
        </w:rPr>
        <w:t>SUMMARY_COVID_DATA</w:t>
      </w:r>
      <w:r w:rsidR="00C0362E">
        <w:rPr>
          <w:sz w:val="26"/>
          <w:szCs w:val="26"/>
        </w:rPr>
        <w:t xml:space="preserve">” của </w:t>
      </w:r>
      <w:r>
        <w:rPr>
          <w:sz w:val="26"/>
          <w:szCs w:val="26"/>
        </w:rPr>
        <w:t>Cơ sở dữ liệu.</w:t>
      </w:r>
    </w:p>
    <w:p w14:paraId="1A77550D" w14:textId="77777777" w:rsidR="000277E6" w:rsidRDefault="00F95A55" w:rsidP="002A2A75">
      <w:pPr>
        <w:pStyle w:val="Paragraph"/>
        <w:keepNext/>
        <w:spacing w:after="0"/>
      </w:pPr>
      <w:r>
        <w:rPr>
          <w:noProof/>
          <w:lang w:val="vi-VN" w:eastAsia="vi-VN"/>
        </w:rPr>
        <w:drawing>
          <wp:inline distT="0" distB="0" distL="0" distR="0" wp14:anchorId="1D01D3B3" wp14:editId="0F6EB581">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400" cy="1724400"/>
                    </a:xfrm>
                    <a:prstGeom prst="rect">
                      <a:avLst/>
                    </a:prstGeom>
                  </pic:spPr>
                </pic:pic>
              </a:graphicData>
            </a:graphic>
          </wp:inline>
        </w:drawing>
      </w:r>
    </w:p>
    <w:p w14:paraId="77879DD6" w14:textId="0BDF3511" w:rsidR="005C5B5E" w:rsidRDefault="000277E6" w:rsidP="00BF6511">
      <w:pPr>
        <w:pStyle w:val="ThesisTable"/>
      </w:pPr>
      <w:bookmarkStart w:id="66" w:name="_Toc92037995"/>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4</w:t>
      </w:r>
      <w:r w:rsidR="008F020B">
        <w:rPr>
          <w:noProof/>
        </w:rPr>
        <w:fldChar w:fldCharType="end"/>
      </w:r>
      <w:r>
        <w:t xml:space="preserve">. </w:t>
      </w:r>
      <w:r w:rsidRPr="00F70ECD">
        <w:t>Dữ liệu trong MySQL</w:t>
      </w:r>
      <w:bookmarkEnd w:id="66"/>
    </w:p>
    <w:p w14:paraId="2837B02C" w14:textId="77777777" w:rsidR="002A2356" w:rsidRDefault="00E36447" w:rsidP="002A2A75">
      <w:pPr>
        <w:pStyle w:val="Paragraph"/>
        <w:spacing w:after="0"/>
        <w:rPr>
          <w:sz w:val="26"/>
          <w:szCs w:val="26"/>
        </w:rPr>
      </w:pPr>
      <w:r>
        <w:rPr>
          <w:sz w:val="26"/>
          <w:szCs w:val="26"/>
        </w:rPr>
        <w:tab/>
      </w:r>
      <w:r w:rsidR="002A2356">
        <w:rPr>
          <w:sz w:val="26"/>
          <w:szCs w:val="26"/>
        </w:rPr>
        <w:t>Hình 3-4 là d</w:t>
      </w:r>
      <w:r>
        <w:rPr>
          <w:sz w:val="26"/>
          <w:szCs w:val="26"/>
        </w:rPr>
        <w:t>ữ li</w:t>
      </w:r>
      <w:r w:rsidR="002A2356">
        <w:rPr>
          <w:sz w:val="26"/>
          <w:szCs w:val="26"/>
        </w:rPr>
        <w:t xml:space="preserve">ệu thống kê về dịch COVID-19 </w:t>
      </w:r>
      <w:r>
        <w:rPr>
          <w:sz w:val="26"/>
          <w:szCs w:val="26"/>
        </w:rPr>
        <w:t>được cập nhật vào MySQL, đây là dữ liệu được tính đến ngày 24/12/2021 cùng với những cột như</w:t>
      </w:r>
      <w:r w:rsidR="002A2356">
        <w:rPr>
          <w:sz w:val="26"/>
          <w:szCs w:val="26"/>
        </w:rPr>
        <w:t>:</w:t>
      </w:r>
    </w:p>
    <w:p w14:paraId="2F031EFC" w14:textId="79667191" w:rsidR="002A2356" w:rsidRDefault="002A2356" w:rsidP="002A2356">
      <w:pPr>
        <w:pStyle w:val="Paragraph"/>
        <w:numPr>
          <w:ilvl w:val="0"/>
          <w:numId w:val="65"/>
        </w:numPr>
        <w:spacing w:after="0"/>
        <w:rPr>
          <w:sz w:val="26"/>
          <w:szCs w:val="26"/>
        </w:rPr>
      </w:pPr>
      <w:r>
        <w:rPr>
          <w:sz w:val="26"/>
          <w:szCs w:val="26"/>
        </w:rPr>
        <w:t>NAME: tên quốc gia.</w:t>
      </w:r>
    </w:p>
    <w:p w14:paraId="0E901F29" w14:textId="577C9E3B" w:rsidR="002A2356" w:rsidRDefault="002A2356" w:rsidP="002A2356">
      <w:pPr>
        <w:pStyle w:val="Paragraph"/>
        <w:numPr>
          <w:ilvl w:val="0"/>
          <w:numId w:val="64"/>
        </w:numPr>
        <w:spacing w:after="0"/>
        <w:rPr>
          <w:sz w:val="26"/>
          <w:szCs w:val="26"/>
        </w:rPr>
      </w:pPr>
      <w:r w:rsidRPr="00E36447">
        <w:rPr>
          <w:sz w:val="26"/>
          <w:szCs w:val="26"/>
        </w:rPr>
        <w:t>TOTAL_CASES</w:t>
      </w:r>
      <w:r>
        <w:rPr>
          <w:sz w:val="26"/>
          <w:szCs w:val="26"/>
        </w:rPr>
        <w:t>: tổng số ca nhiễm.</w:t>
      </w:r>
      <w:r w:rsidR="00E36447">
        <w:rPr>
          <w:sz w:val="26"/>
          <w:szCs w:val="26"/>
        </w:rPr>
        <w:t xml:space="preserve"> </w:t>
      </w:r>
    </w:p>
    <w:p w14:paraId="376496C6" w14:textId="40B378D0" w:rsidR="002A2356" w:rsidRDefault="00E36447" w:rsidP="002A2356">
      <w:pPr>
        <w:pStyle w:val="Paragraph"/>
        <w:numPr>
          <w:ilvl w:val="0"/>
          <w:numId w:val="64"/>
        </w:numPr>
        <w:spacing w:after="0"/>
        <w:rPr>
          <w:sz w:val="26"/>
          <w:szCs w:val="26"/>
        </w:rPr>
      </w:pPr>
      <w:r w:rsidRPr="00E36447">
        <w:rPr>
          <w:sz w:val="26"/>
          <w:szCs w:val="26"/>
        </w:rPr>
        <w:t>TOTAL_DEATHS</w:t>
      </w:r>
      <w:r w:rsidR="002A2356">
        <w:rPr>
          <w:sz w:val="26"/>
          <w:szCs w:val="26"/>
        </w:rPr>
        <w:t>: tổng số ca tử vong.</w:t>
      </w:r>
    </w:p>
    <w:p w14:paraId="748E08AD" w14:textId="24322C99" w:rsidR="002A2356" w:rsidRDefault="00E36447" w:rsidP="002A2356">
      <w:pPr>
        <w:pStyle w:val="Paragraph"/>
        <w:numPr>
          <w:ilvl w:val="0"/>
          <w:numId w:val="64"/>
        </w:numPr>
        <w:spacing w:after="0"/>
        <w:rPr>
          <w:sz w:val="26"/>
          <w:szCs w:val="26"/>
        </w:rPr>
      </w:pPr>
      <w:r w:rsidRPr="00E36447">
        <w:rPr>
          <w:sz w:val="26"/>
          <w:szCs w:val="26"/>
        </w:rPr>
        <w:t>TOTAL_RECOVERED</w:t>
      </w:r>
      <w:r w:rsidR="002A2356">
        <w:rPr>
          <w:sz w:val="26"/>
          <w:szCs w:val="26"/>
        </w:rPr>
        <w:t>: tổng số ca phục hồi.</w:t>
      </w:r>
      <w:r>
        <w:rPr>
          <w:sz w:val="26"/>
          <w:szCs w:val="26"/>
        </w:rPr>
        <w:t xml:space="preserve"> </w:t>
      </w:r>
    </w:p>
    <w:p w14:paraId="132CAF2B" w14:textId="741DBE8D" w:rsidR="002A2356" w:rsidRDefault="00E36447" w:rsidP="002A2356">
      <w:pPr>
        <w:pStyle w:val="Paragraph"/>
        <w:numPr>
          <w:ilvl w:val="0"/>
          <w:numId w:val="64"/>
        </w:numPr>
        <w:spacing w:after="0"/>
        <w:rPr>
          <w:sz w:val="26"/>
          <w:szCs w:val="26"/>
        </w:rPr>
      </w:pPr>
      <w:r w:rsidRPr="00E36447">
        <w:rPr>
          <w:sz w:val="26"/>
          <w:szCs w:val="26"/>
        </w:rPr>
        <w:t>FATALITY_RATE</w:t>
      </w:r>
      <w:r w:rsidR="002A2356">
        <w:rPr>
          <w:sz w:val="26"/>
          <w:szCs w:val="26"/>
        </w:rPr>
        <w:t xml:space="preserve">: </w:t>
      </w:r>
      <w:r w:rsidR="007C6C01">
        <w:rPr>
          <w:sz w:val="26"/>
          <w:szCs w:val="26"/>
        </w:rPr>
        <w:t>tỷ</w:t>
      </w:r>
      <w:r>
        <w:rPr>
          <w:sz w:val="26"/>
          <w:szCs w:val="26"/>
        </w:rPr>
        <w:t xml:space="preserve"> lệ</w:t>
      </w:r>
      <w:r w:rsidR="002A2356">
        <w:rPr>
          <w:sz w:val="26"/>
          <w:szCs w:val="26"/>
        </w:rPr>
        <w:t xml:space="preserve"> tử vong.</w:t>
      </w:r>
      <w:r>
        <w:rPr>
          <w:sz w:val="26"/>
          <w:szCs w:val="26"/>
        </w:rPr>
        <w:t xml:space="preserve"> </w:t>
      </w:r>
    </w:p>
    <w:p w14:paraId="68BC5B5C" w14:textId="31C1D1C8" w:rsidR="002A2356" w:rsidRDefault="00E36447" w:rsidP="002A2356">
      <w:pPr>
        <w:pStyle w:val="Paragraph"/>
        <w:numPr>
          <w:ilvl w:val="0"/>
          <w:numId w:val="64"/>
        </w:numPr>
        <w:spacing w:after="0"/>
        <w:rPr>
          <w:sz w:val="26"/>
          <w:szCs w:val="26"/>
        </w:rPr>
      </w:pPr>
      <w:r w:rsidRPr="00E36447">
        <w:rPr>
          <w:sz w:val="26"/>
          <w:szCs w:val="26"/>
        </w:rPr>
        <w:t>INFECTION_RISK</w:t>
      </w:r>
      <w:r w:rsidR="002A2356">
        <w:rPr>
          <w:sz w:val="26"/>
          <w:szCs w:val="26"/>
        </w:rPr>
        <w:t>: nguy cơ lây nhiễm.</w:t>
      </w:r>
    </w:p>
    <w:p w14:paraId="68A586BE" w14:textId="07B64BD5" w:rsidR="002A2A75" w:rsidRDefault="00E36447" w:rsidP="002A2356">
      <w:pPr>
        <w:pStyle w:val="Paragraph"/>
        <w:numPr>
          <w:ilvl w:val="0"/>
          <w:numId w:val="64"/>
        </w:numPr>
        <w:spacing w:after="0"/>
        <w:rPr>
          <w:sz w:val="26"/>
          <w:szCs w:val="26"/>
        </w:rPr>
      </w:pPr>
      <w:r w:rsidRPr="00E36447">
        <w:rPr>
          <w:sz w:val="26"/>
          <w:szCs w:val="26"/>
        </w:rPr>
        <w:t>SERIOUS_CRITICAL</w:t>
      </w:r>
      <w:r w:rsidR="002A2356">
        <w:rPr>
          <w:sz w:val="26"/>
          <w:szCs w:val="26"/>
        </w:rPr>
        <w:t>: số ca nguy kịch.</w:t>
      </w:r>
    </w:p>
    <w:p w14:paraId="705BAAD9" w14:textId="06E8E0C2" w:rsidR="002A2356" w:rsidRDefault="002A2356" w:rsidP="002A2356">
      <w:pPr>
        <w:pStyle w:val="Paragraph"/>
        <w:numPr>
          <w:ilvl w:val="0"/>
          <w:numId w:val="64"/>
        </w:numPr>
        <w:spacing w:after="0"/>
        <w:rPr>
          <w:sz w:val="26"/>
          <w:szCs w:val="26"/>
        </w:rPr>
      </w:pPr>
      <w:r>
        <w:rPr>
          <w:sz w:val="26"/>
          <w:szCs w:val="26"/>
        </w:rPr>
        <w:t>TOTAL_TESTS: tổng số xét nghiệm.</w:t>
      </w:r>
    </w:p>
    <w:p w14:paraId="24B33521" w14:textId="00D46F2B" w:rsidR="002A2356" w:rsidRDefault="002A2356" w:rsidP="002A2356">
      <w:pPr>
        <w:pStyle w:val="Paragraph"/>
        <w:numPr>
          <w:ilvl w:val="0"/>
          <w:numId w:val="64"/>
        </w:numPr>
        <w:spacing w:after="0"/>
        <w:rPr>
          <w:sz w:val="26"/>
          <w:szCs w:val="26"/>
        </w:rPr>
      </w:pPr>
      <w:r>
        <w:rPr>
          <w:sz w:val="26"/>
          <w:szCs w:val="26"/>
        </w:rPr>
        <w:t xml:space="preserve">TEST_PERCENTAGE: </w:t>
      </w:r>
      <w:r w:rsidR="00A45F10">
        <w:rPr>
          <w:sz w:val="26"/>
          <w:szCs w:val="26"/>
        </w:rPr>
        <w:t>tỷ</w:t>
      </w:r>
      <w:r>
        <w:rPr>
          <w:sz w:val="26"/>
          <w:szCs w:val="26"/>
        </w:rPr>
        <w:t xml:space="preserve"> lệ xét nghiệm</w:t>
      </w:r>
    </w:p>
    <w:p w14:paraId="26259F6B" w14:textId="263B7F2C" w:rsidR="002A2356" w:rsidRDefault="002A2356" w:rsidP="002A2356">
      <w:pPr>
        <w:pStyle w:val="Paragraph"/>
        <w:numPr>
          <w:ilvl w:val="0"/>
          <w:numId w:val="64"/>
        </w:numPr>
        <w:spacing w:after="0"/>
        <w:rPr>
          <w:sz w:val="26"/>
          <w:szCs w:val="26"/>
        </w:rPr>
      </w:pPr>
      <w:r>
        <w:rPr>
          <w:sz w:val="26"/>
          <w:szCs w:val="26"/>
        </w:rPr>
        <w:t xml:space="preserve">RECOVERY_PROPORATION: </w:t>
      </w:r>
      <w:r w:rsidR="0076743E">
        <w:rPr>
          <w:sz w:val="26"/>
          <w:szCs w:val="26"/>
        </w:rPr>
        <w:t>tỷ</w:t>
      </w:r>
      <w:r>
        <w:rPr>
          <w:sz w:val="26"/>
          <w:szCs w:val="26"/>
        </w:rPr>
        <w:t xml:space="preserve"> lệ hồi phục.</w:t>
      </w:r>
    </w:p>
    <w:p w14:paraId="73341144" w14:textId="77777777" w:rsidR="002A2356" w:rsidRDefault="002A2356" w:rsidP="002A2356">
      <w:pPr>
        <w:pStyle w:val="Paragraph"/>
        <w:numPr>
          <w:ilvl w:val="0"/>
          <w:numId w:val="64"/>
        </w:numPr>
        <w:spacing w:after="0"/>
        <w:rPr>
          <w:sz w:val="26"/>
          <w:szCs w:val="26"/>
        </w:rPr>
      </w:pPr>
      <w:r>
        <w:rPr>
          <w:sz w:val="26"/>
          <w:szCs w:val="26"/>
        </w:rPr>
        <w:t>POPULATION: dân số.</w:t>
      </w:r>
    </w:p>
    <w:p w14:paraId="01AD4DF5" w14:textId="538FBD08" w:rsidR="007D37AF" w:rsidRPr="00CF6E47" w:rsidRDefault="002A2A75" w:rsidP="002A2A75">
      <w:pPr>
        <w:overflowPunct/>
        <w:autoSpaceDE/>
        <w:autoSpaceDN/>
        <w:adjustRightInd/>
        <w:spacing w:line="240" w:lineRule="auto"/>
        <w:jc w:val="left"/>
        <w:textAlignment w:val="auto"/>
        <w:rPr>
          <w:szCs w:val="26"/>
        </w:rPr>
      </w:pPr>
      <w:r>
        <w:rPr>
          <w:szCs w:val="26"/>
        </w:rPr>
        <w:br w:type="page"/>
      </w:r>
    </w:p>
    <w:p w14:paraId="1DCD18F4" w14:textId="335CA4CF" w:rsidR="00A3278A" w:rsidRDefault="00A3278A" w:rsidP="00A3278A">
      <w:pPr>
        <w:pStyle w:val="Heading3"/>
      </w:pPr>
      <w:bookmarkStart w:id="67" w:name="_Toc92038142"/>
      <w:r>
        <w:lastRenderedPageBreak/>
        <w:t>Thiết kế Dashboard bằng phần mềm Power BI</w:t>
      </w:r>
      <w:bookmarkEnd w:id="67"/>
    </w:p>
    <w:p w14:paraId="2B6DBDDB" w14:textId="43C568B0" w:rsidR="000E58A5" w:rsidRDefault="005E74E5" w:rsidP="002A2A75">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w:t>
      </w:r>
      <w:r w:rsidR="006F2488">
        <w:rPr>
          <w:sz w:val="26"/>
          <w:szCs w:val="26"/>
        </w:rPr>
        <w:t>hiể</w:t>
      </w:r>
      <w:r w:rsidR="00084ACB">
        <w:rPr>
          <w:sz w:val="26"/>
          <w:szCs w:val="26"/>
        </w:rPr>
        <w:t>n</w:t>
      </w:r>
      <w:r>
        <w:rPr>
          <w:sz w:val="26"/>
          <w:szCs w:val="26"/>
        </w:rPr>
        <w:t xml:space="preserve"> thị thông tin chi tiết của doanh nghiệp một cách trực quan. </w:t>
      </w:r>
      <w:r w:rsidR="000E58A5">
        <w:rPr>
          <w:sz w:val="26"/>
          <w:szCs w:val="26"/>
        </w:rPr>
        <w:t xml:space="preserve">Power BI có ở cả 3 nền tảng Website, Desktop và Thiết bị di động. </w:t>
      </w:r>
    </w:p>
    <w:p w14:paraId="44A5652E" w14:textId="77777777" w:rsidR="000277E6" w:rsidRDefault="00692729" w:rsidP="002A2A75">
      <w:pPr>
        <w:pStyle w:val="Paragraph"/>
        <w:keepNext/>
        <w:spacing w:after="0"/>
        <w:ind w:firstLine="357"/>
        <w:jc w:val="center"/>
      </w:pPr>
      <w:r>
        <w:rPr>
          <w:noProof/>
          <w:sz w:val="26"/>
          <w:szCs w:val="26"/>
          <w:lang w:val="vi-VN" w:eastAsia="vi-VN"/>
        </w:rPr>
        <w:drawing>
          <wp:inline distT="0" distB="0" distL="0" distR="0" wp14:anchorId="4B885C16" wp14:editId="6D7D22AE">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17A352F5" w14:textId="1C2F24F5" w:rsidR="00692729" w:rsidRDefault="000277E6" w:rsidP="00BF6511">
      <w:pPr>
        <w:pStyle w:val="ThesisTable"/>
        <w:rPr>
          <w:sz w:val="26"/>
          <w:szCs w:val="26"/>
        </w:rPr>
      </w:pPr>
      <w:bookmarkStart w:id="68" w:name="_Toc92037996"/>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5</w:t>
      </w:r>
      <w:r w:rsidR="008F020B">
        <w:rPr>
          <w:noProof/>
        </w:rPr>
        <w:fldChar w:fldCharType="end"/>
      </w:r>
      <w:r>
        <w:t xml:space="preserve">. </w:t>
      </w:r>
      <w:r w:rsidRPr="00A61199">
        <w:t>Tính năng của Power BI</w:t>
      </w:r>
      <w:bookmarkEnd w:id="68"/>
    </w:p>
    <w:p w14:paraId="59591A02" w14:textId="0A7766F7" w:rsidR="004D58D6" w:rsidRDefault="005E74E5" w:rsidP="002A2A75">
      <w:pPr>
        <w:pStyle w:val="Paragraph"/>
        <w:spacing w:after="0"/>
        <w:ind w:firstLine="357"/>
        <w:rPr>
          <w:sz w:val="26"/>
          <w:szCs w:val="26"/>
        </w:rPr>
      </w:pPr>
      <w:r>
        <w:rPr>
          <w:sz w:val="26"/>
          <w:szCs w:val="26"/>
        </w:rPr>
        <w:t>Power BI có khả năng kết nối được với nhiều loại dữ liệu khác nhau</w:t>
      </w:r>
      <w:r w:rsidR="00026129">
        <w:rPr>
          <w:sz w:val="26"/>
          <w:szCs w:val="26"/>
        </w:rPr>
        <w:t xml:space="preserve"> như Excel, Cơ sở dữ liệu (MySQL, Oracle, PostgreSQL, SQL Server …), nền tảng Azure, </w:t>
      </w:r>
      <w:r w:rsidR="00FE2778">
        <w:rPr>
          <w:sz w:val="26"/>
          <w:szCs w:val="26"/>
        </w:rPr>
        <w:t>dịch vụ Online (Google Analytics, Saleforce) …</w:t>
      </w:r>
      <w:r w:rsidR="00351D1D">
        <w:rPr>
          <w:sz w:val="26"/>
          <w:szCs w:val="26"/>
        </w:rPr>
        <w:t xml:space="preserve"> </w:t>
      </w:r>
      <w:r w:rsidR="004D58D6">
        <w:rPr>
          <w:sz w:val="26"/>
          <w:szCs w:val="26"/>
        </w:rPr>
        <w:t>Những tính năng của Power BI: Trí tuệ nhân tạo, Modelling, Tự động làm sạch dữ liệu, kết nối với API, hỗ trợ triển khai Hybrid …</w:t>
      </w:r>
    </w:p>
    <w:p w14:paraId="5E6690A6" w14:textId="5631CBEB" w:rsidR="00FC3CCE" w:rsidRDefault="00FC3CCE" w:rsidP="007738A9">
      <w:pPr>
        <w:pStyle w:val="Paragraph"/>
        <w:numPr>
          <w:ilvl w:val="0"/>
          <w:numId w:val="28"/>
        </w:numPr>
        <w:spacing w:after="0"/>
        <w:rPr>
          <w:sz w:val="26"/>
          <w:szCs w:val="26"/>
        </w:rPr>
      </w:pPr>
      <w:r>
        <w:rPr>
          <w:sz w:val="26"/>
          <w:szCs w:val="26"/>
        </w:rPr>
        <w:t>Ưu điểm của Power BI:</w:t>
      </w:r>
    </w:p>
    <w:p w14:paraId="4F68D89A" w14:textId="0094E39C" w:rsidR="00FC3CCE" w:rsidRDefault="00FC3CCE" w:rsidP="00AA719C">
      <w:pPr>
        <w:pStyle w:val="Paragraph"/>
        <w:numPr>
          <w:ilvl w:val="0"/>
          <w:numId w:val="31"/>
        </w:numPr>
        <w:spacing w:after="0"/>
        <w:rPr>
          <w:sz w:val="26"/>
          <w:szCs w:val="26"/>
        </w:rPr>
      </w:pPr>
      <w:r>
        <w:rPr>
          <w:sz w:val="26"/>
          <w:szCs w:val="26"/>
        </w:rPr>
        <w:t>Tích hợp Python và R để nâng cao chất lượng trực quan hóa.</w:t>
      </w:r>
    </w:p>
    <w:p w14:paraId="66EBD69B" w14:textId="7B7DECF9" w:rsidR="00FC3CCE" w:rsidRDefault="00FC3CCE" w:rsidP="00AA719C">
      <w:pPr>
        <w:pStyle w:val="Paragraph"/>
        <w:numPr>
          <w:ilvl w:val="0"/>
          <w:numId w:val="31"/>
        </w:numPr>
        <w:spacing w:after="0"/>
        <w:rPr>
          <w:sz w:val="26"/>
          <w:szCs w:val="26"/>
        </w:rPr>
      </w:pPr>
      <w:r>
        <w:rPr>
          <w:sz w:val="26"/>
          <w:szCs w:val="26"/>
        </w:rPr>
        <w:t>Tính năng Power Query giúp dễ dàng sử dụng và làm sạch dữ liệu.</w:t>
      </w:r>
    </w:p>
    <w:p w14:paraId="1F9F2463" w14:textId="2634A799" w:rsidR="00FC3CCE" w:rsidRDefault="00FC3CCE" w:rsidP="00AA719C">
      <w:pPr>
        <w:pStyle w:val="Paragraph"/>
        <w:numPr>
          <w:ilvl w:val="0"/>
          <w:numId w:val="31"/>
        </w:numPr>
        <w:spacing w:after="0"/>
        <w:rPr>
          <w:sz w:val="26"/>
          <w:szCs w:val="26"/>
        </w:rPr>
      </w:pPr>
      <w:r>
        <w:rPr>
          <w:sz w:val="26"/>
          <w:szCs w:val="26"/>
        </w:rPr>
        <w:t>Được xây dựng trên nền tảng Trí tuệ nhân tạo (AI) và Machine Learning.</w:t>
      </w:r>
    </w:p>
    <w:p w14:paraId="757EC98C" w14:textId="0ACB7BF3" w:rsidR="00145CA8" w:rsidRDefault="00FC3CCE" w:rsidP="00145CA8">
      <w:pPr>
        <w:pStyle w:val="Paragraph"/>
        <w:numPr>
          <w:ilvl w:val="0"/>
          <w:numId w:val="31"/>
        </w:numPr>
        <w:spacing w:after="0"/>
        <w:rPr>
          <w:sz w:val="26"/>
          <w:szCs w:val="26"/>
        </w:rPr>
      </w:pPr>
      <w:r>
        <w:rPr>
          <w:sz w:val="26"/>
          <w:szCs w:val="26"/>
        </w:rPr>
        <w:t>Cài đặt lịch trình tự động cập nhật.</w:t>
      </w:r>
    </w:p>
    <w:p w14:paraId="3B5EDC7D" w14:textId="77777777" w:rsidR="00145CA8" w:rsidRPr="00145CA8" w:rsidRDefault="00145CA8" w:rsidP="00145CA8">
      <w:pPr>
        <w:pStyle w:val="Paragraph"/>
        <w:spacing w:after="0"/>
        <w:ind w:left="717"/>
        <w:rPr>
          <w:sz w:val="26"/>
          <w:szCs w:val="26"/>
        </w:rPr>
      </w:pPr>
    </w:p>
    <w:p w14:paraId="6BA5ADF9" w14:textId="3705159E" w:rsidR="00303624" w:rsidRDefault="00CA29E5" w:rsidP="00AA719C">
      <w:pPr>
        <w:pStyle w:val="Paragraph"/>
        <w:spacing w:after="0"/>
        <w:ind w:firstLine="357"/>
        <w:rPr>
          <w:sz w:val="26"/>
          <w:szCs w:val="26"/>
        </w:rPr>
      </w:pPr>
      <w:r>
        <w:rPr>
          <w:sz w:val="26"/>
          <w:szCs w:val="26"/>
        </w:rPr>
        <w:lastRenderedPageBreak/>
        <w:t>Đầu tiên, để có cái nhìn tổng quát về tình hình dịch COVID-19 trên thế giới, em c</w:t>
      </w:r>
      <w:r w:rsidR="00ED35BE">
        <w:rPr>
          <w:sz w:val="26"/>
          <w:szCs w:val="26"/>
        </w:rPr>
        <w:t>ó thiết kế 1 Dashboard (Hình 3-6</w:t>
      </w:r>
      <w:r>
        <w:rPr>
          <w:sz w:val="26"/>
          <w:szCs w:val="26"/>
        </w:rPr>
        <w:t>) về tổng số ca nhiễm, tổng số ca tử vong, … ở các châu lục và quốc gia.</w:t>
      </w:r>
    </w:p>
    <w:p w14:paraId="71665778" w14:textId="68F401F0" w:rsidR="000277E6" w:rsidRDefault="00FB43F1" w:rsidP="000277E6">
      <w:pPr>
        <w:pStyle w:val="Paragraph"/>
        <w:keepNext/>
        <w:jc w:val="center"/>
      </w:pPr>
      <w:r>
        <w:rPr>
          <w:noProof/>
          <w:lang w:val="vi-VN" w:eastAsia="vi-VN"/>
        </w:rPr>
        <w:drawing>
          <wp:inline distT="0" distB="0" distL="0" distR="0" wp14:anchorId="73FB325F" wp14:editId="509F19AE">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29">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5318B80D" w14:textId="6BBB3C54" w:rsidR="00351D1D" w:rsidRDefault="000277E6" w:rsidP="00BF6511">
      <w:pPr>
        <w:pStyle w:val="ThesisTable"/>
      </w:pPr>
      <w:bookmarkStart w:id="69" w:name="_Toc92037997"/>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6</w:t>
      </w:r>
      <w:r w:rsidR="008F020B">
        <w:rPr>
          <w:noProof/>
        </w:rPr>
        <w:fldChar w:fldCharType="end"/>
      </w:r>
      <w:r>
        <w:t xml:space="preserve">. </w:t>
      </w:r>
      <w:r w:rsidRPr="00B74129">
        <w:t>Dashboard về số ca nhiễm, ca tử vong...</w:t>
      </w:r>
      <w:bookmarkEnd w:id="69"/>
    </w:p>
    <w:p w14:paraId="02597564" w14:textId="727E5069" w:rsidR="00E372FE" w:rsidRDefault="00026C39" w:rsidP="00AA719C">
      <w:r>
        <w:tab/>
        <w:t>Tính đến ngày 26</w:t>
      </w:r>
      <w:r w:rsidR="00CA29E5">
        <w:t xml:space="preserve">/12/2021 trên toàn thế giới, tổng số ca nhiễm là 279 triệu ca, tổng số ca tử vong là 5 triệu ca, tổng số ca hồi phục là 250 triệu ca. </w:t>
      </w:r>
    </w:p>
    <w:p w14:paraId="4018545E" w14:textId="2132A9FB" w:rsidR="009D10B2" w:rsidRDefault="00CA29E5" w:rsidP="00AA719C">
      <w:pPr>
        <w:ind w:firstLine="357"/>
      </w:pPr>
      <w:r>
        <w:t xml:space="preserve">Em sử dụng biểu đồ hình bánh (pie chart) </w:t>
      </w:r>
      <w:r w:rsidR="00ED35BE">
        <w:t>(Hình 3-6</w:t>
      </w:r>
      <w:r w:rsidR="00B9299F">
        <w:t>[1],</w:t>
      </w:r>
      <w:r w:rsidR="00B9299F" w:rsidRPr="00B9299F">
        <w:t xml:space="preserve"> </w:t>
      </w:r>
      <w:r w:rsidR="00ED35BE">
        <w:t>Hình 3-6[2], Hình 3-6</w:t>
      </w:r>
      <w:r w:rsidR="00B9299F">
        <w:t xml:space="preserve">[3]) </w:t>
      </w:r>
      <w:r>
        <w:t xml:space="preserve">để thể </w:t>
      </w:r>
      <w:r w:rsidR="00084ACB">
        <w:t>hiện</w:t>
      </w:r>
      <w:r>
        <w:t xml:space="preserve"> </w:t>
      </w:r>
      <w:r w:rsidR="007C6C01">
        <w:t>tỷ</w:t>
      </w:r>
      <w:r>
        <w:t xml:space="preserve"> lệ về tổng số ca nhiễm, ca tử vong và ca hồi phục của từng khu vực châu lục: châu Á, châu Âu, châu Mỹ (Nam Mỹ, Bắc Mỹ), Phi và châu Đại Dư</w:t>
      </w:r>
      <w:r w:rsidR="00E372FE">
        <w:t>ơng:</w:t>
      </w:r>
      <w:r w:rsidR="009D10B2">
        <w:t xml:space="preserve"> </w:t>
      </w:r>
    </w:p>
    <w:p w14:paraId="0A5B4D00" w14:textId="093D3AF4" w:rsidR="00303624" w:rsidRDefault="009D10B2" w:rsidP="00AA719C">
      <w:pPr>
        <w:pStyle w:val="ListParagraph"/>
        <w:numPr>
          <w:ilvl w:val="0"/>
          <w:numId w:val="33"/>
        </w:numPr>
        <w:ind w:left="357" w:hanging="357"/>
        <w:contextualSpacing w:val="0"/>
      </w:pPr>
      <w:r>
        <w:t xml:space="preserve">Về </w:t>
      </w:r>
      <w:r w:rsidR="007C6C01">
        <w:t>tỷ</w:t>
      </w:r>
      <w:r>
        <w:t xml:space="preserve"> lệ số ca nhiễm, qua biểu đồ em thấy được châu Á và châu Âu là 2 châu lục có số ca nhiễm lớn nhất lần lượt là </w:t>
      </w:r>
      <w:r w:rsidR="00997424">
        <w:t>84.1 và 83.3</w:t>
      </w:r>
      <w:r w:rsidR="00B94177">
        <w:t xml:space="preserve"> triệu ca chiếm 30.05% và 29.75</w:t>
      </w:r>
      <w:r>
        <w:t>% so với toàn thế giới.</w:t>
      </w:r>
      <w:r w:rsidR="00CA29E5">
        <w:t xml:space="preserve"> </w:t>
      </w:r>
    </w:p>
    <w:p w14:paraId="2F41C077" w14:textId="072FF75C" w:rsidR="0063721A" w:rsidRDefault="009D10B2" w:rsidP="00AA719C">
      <w:pPr>
        <w:pStyle w:val="ListParagraph"/>
        <w:numPr>
          <w:ilvl w:val="0"/>
          <w:numId w:val="33"/>
        </w:numPr>
        <w:ind w:left="357" w:hanging="357"/>
        <w:contextualSpacing w:val="0"/>
      </w:pPr>
      <w:r>
        <w:t xml:space="preserve">Về </w:t>
      </w:r>
      <w:r w:rsidR="007C6C01">
        <w:t>tỷ</w:t>
      </w:r>
      <w:r>
        <w:t xml:space="preserve"> lệ số ca tử vong, qua biểu đồ em thấy được châu Á và châu Âu là 2 châu lục có số ca tử vong lớn nhất lần lượt là 1.5 và 1.2</w:t>
      </w:r>
      <w:r w:rsidR="00997424">
        <w:t>5</w:t>
      </w:r>
      <w:r w:rsidR="0040359C">
        <w:t xml:space="preserve"> triệu ca chiếm 27.85</w:t>
      </w:r>
      <w:r>
        <w:t xml:space="preserve">% và 23.06% so với toàn thế giới. </w:t>
      </w:r>
    </w:p>
    <w:p w14:paraId="7714BB3F" w14:textId="39E26CA9" w:rsidR="00B419F6" w:rsidRDefault="009D10B2" w:rsidP="00AA719C">
      <w:pPr>
        <w:pStyle w:val="ListParagraph"/>
        <w:numPr>
          <w:ilvl w:val="0"/>
          <w:numId w:val="33"/>
        </w:numPr>
        <w:ind w:left="357" w:hanging="357"/>
        <w:contextualSpacing w:val="0"/>
      </w:pPr>
      <w:r>
        <w:lastRenderedPageBreak/>
        <w:t xml:space="preserve">Về </w:t>
      </w:r>
      <w:r w:rsidR="007C6C01">
        <w:t>tỷ</w:t>
      </w:r>
      <w:r>
        <w:t xml:space="preserve"> lệ số </w:t>
      </w:r>
      <w:r w:rsidR="006406F7">
        <w:t xml:space="preserve">ca </w:t>
      </w:r>
      <w:r>
        <w:t xml:space="preserve">hồi phục, qua biểu đồ em thấy được châu Á và châu Âu </w:t>
      </w:r>
      <w:r w:rsidR="00B419F6">
        <w:t>là 2 châu lục có số ca hồ</w:t>
      </w:r>
      <w:r w:rsidR="0040359C">
        <w:t>i phục lớn nhất lần lượt là 81.4 và 72.6 triệu ca chiếm 32.51% và 29.01</w:t>
      </w:r>
      <w:r w:rsidR="00B419F6">
        <w:t xml:space="preserve">% so với toàn thế giới. </w:t>
      </w:r>
    </w:p>
    <w:p w14:paraId="6D23398B" w14:textId="73C1CBB2" w:rsidR="00AB6B08" w:rsidRDefault="006406F7" w:rsidP="00AA719C">
      <w:pPr>
        <w:ind w:firstLine="357"/>
      </w:pPr>
      <w:r>
        <w:t xml:space="preserve">Em sử dụng biểu đồ cột (bar chart) </w:t>
      </w:r>
      <w:r w:rsidR="00ED35BE">
        <w:t>(Hình 3-6</w:t>
      </w:r>
      <w:r w:rsidR="00FB70F5">
        <w:t>[4],</w:t>
      </w:r>
      <w:r w:rsidR="00FB70F5" w:rsidRPr="00B9299F">
        <w:t xml:space="preserve"> </w:t>
      </w:r>
      <w:r w:rsidR="00ED35BE">
        <w:t>Hình 3-6[5], Hình 3-6</w:t>
      </w:r>
      <w:r w:rsidR="00FB70F5">
        <w:t xml:space="preserve">[6]) </w:t>
      </w:r>
      <w:r>
        <w:t xml:space="preserve">cùng với đường trung bình (average line) để so sánh tổng số ca nhiễm, tử vong và phục hồi của </w:t>
      </w:r>
      <w:r w:rsidR="00E372FE">
        <w:t>15 quốc gia có số ca nhiều nhất:</w:t>
      </w:r>
      <w:r>
        <w:t xml:space="preserve"> </w:t>
      </w:r>
    </w:p>
    <w:p w14:paraId="0ED25FAC" w14:textId="1D895E26" w:rsidR="006406F7" w:rsidRDefault="006406F7" w:rsidP="00AA719C">
      <w:pPr>
        <w:pStyle w:val="ListParagraph"/>
        <w:numPr>
          <w:ilvl w:val="0"/>
          <w:numId w:val="32"/>
        </w:numPr>
        <w:contextualSpacing w:val="0"/>
      </w:pPr>
      <w:r>
        <w:t>Ở biểu đồ tổng số ca nhiễm: Mỹ, Ấn</w:t>
      </w:r>
      <w:r w:rsidR="00AB6B08">
        <w:t xml:space="preserve"> Độ và Brazil là 3 quốc gia có số ca</w:t>
      </w:r>
      <w:r w:rsidR="0058304D">
        <w:t xml:space="preserve"> nhiễm cao nhất lần lượt là 53, 34.8</w:t>
      </w:r>
      <w:r w:rsidR="00AB6B08">
        <w:t xml:space="preserve"> và 22.2 triệu ca cùng với đường trung bình là 12.88.</w:t>
      </w:r>
    </w:p>
    <w:p w14:paraId="7E24E75B" w14:textId="1C2B3A67" w:rsidR="00AB6B08" w:rsidRDefault="00AB6B08" w:rsidP="00AA719C">
      <w:pPr>
        <w:pStyle w:val="ListParagraph"/>
        <w:numPr>
          <w:ilvl w:val="0"/>
          <w:numId w:val="32"/>
        </w:numPr>
        <w:contextualSpacing w:val="0"/>
      </w:pPr>
      <w:r>
        <w:t xml:space="preserve">Ở biểu đồ tổng số ca </w:t>
      </w:r>
      <w:r w:rsidR="005E5CD4">
        <w:t>tử vong</w:t>
      </w:r>
      <w:r>
        <w:t xml:space="preserve">: Mỹ, Brazil và Ấn Độ là 3 quốc gia có số ca </w:t>
      </w:r>
      <w:r w:rsidR="006928E9">
        <w:t>tử vong</w:t>
      </w:r>
      <w:r>
        <w:t xml:space="preserve"> cao nhất lần lượt là 0.83, 0.62 và 0.48 triệu ca cùng với đường trung bình là 0.258.</w:t>
      </w:r>
    </w:p>
    <w:p w14:paraId="68CC8617" w14:textId="397B8F83" w:rsidR="00AB6B08" w:rsidRDefault="00AB6B08" w:rsidP="00AA719C">
      <w:pPr>
        <w:pStyle w:val="ListParagraph"/>
        <w:numPr>
          <w:ilvl w:val="0"/>
          <w:numId w:val="32"/>
        </w:numPr>
        <w:contextualSpacing w:val="0"/>
      </w:pPr>
      <w:r>
        <w:t xml:space="preserve">Ở biểu đồ tổng số ca </w:t>
      </w:r>
      <w:r w:rsidR="005E5CD4">
        <w:t>hồi phục</w:t>
      </w:r>
      <w:r>
        <w:t xml:space="preserve">: Mỹ, Ấn Độ và Brazil là 3 quốc gia có số ca </w:t>
      </w:r>
      <w:r w:rsidR="006928E9">
        <w:t>hồi phục</w:t>
      </w:r>
      <w:r>
        <w:t xml:space="preserve"> cao nhất lần lượt là </w:t>
      </w:r>
      <w:r w:rsidR="007C05AC">
        <w:t>41</w:t>
      </w:r>
      <w:r>
        <w:t xml:space="preserve">, </w:t>
      </w:r>
      <w:r w:rsidR="007C05AC">
        <w:t>34.2</w:t>
      </w:r>
      <w:r>
        <w:t xml:space="preserve"> và </w:t>
      </w:r>
      <w:r w:rsidR="007C05AC">
        <w:t>21.4</w:t>
      </w:r>
      <w:r>
        <w:t xml:space="preserve"> triệu ca cùng với đường trung bình là </w:t>
      </w:r>
      <w:r w:rsidR="007C05AC">
        <w:t>11.44</w:t>
      </w:r>
      <w:r>
        <w:t>.</w:t>
      </w:r>
    </w:p>
    <w:p w14:paraId="00837A4C" w14:textId="7F520F0F" w:rsidR="006928E9" w:rsidRDefault="00ED35BE" w:rsidP="00AA719C">
      <w:pPr>
        <w:ind w:firstLine="357"/>
      </w:pPr>
      <w:r>
        <w:t>Dashboard dưới đây (Hình 3-7</w:t>
      </w:r>
      <w:r w:rsidR="005572D1">
        <w:t xml:space="preserve">) thể hiện về số ca dương tính, số ca nguy kịch của ngày 24/12/2021 và </w:t>
      </w:r>
      <w:r w:rsidR="007C6C01">
        <w:t>tỷ</w:t>
      </w:r>
      <w:r w:rsidR="005572D1">
        <w:t xml:space="preserve"> lệ tử vong, </w:t>
      </w:r>
      <w:r w:rsidR="007C6C01">
        <w:t>tỷ</w:t>
      </w:r>
      <w:r w:rsidR="005572D1">
        <w:t xml:space="preserve"> lệ mắc bệnh tính đến ngày 24/12/2021.</w:t>
      </w:r>
    </w:p>
    <w:p w14:paraId="31C70DA8" w14:textId="7BAA641A" w:rsidR="008B306F" w:rsidRDefault="00CA7213" w:rsidP="008B306F">
      <w:pPr>
        <w:keepNext/>
        <w:ind w:firstLine="357"/>
        <w:jc w:val="center"/>
      </w:pPr>
      <w:r>
        <w:rPr>
          <w:noProof/>
          <w:lang w:val="vi-VN" w:eastAsia="vi-VN"/>
        </w:rPr>
        <w:drawing>
          <wp:inline distT="0" distB="0" distL="0" distR="0" wp14:anchorId="52CF33CD" wp14:editId="31BEDAB8">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0">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09EA33CB" w14:textId="5DFB4067" w:rsidR="002A08C2" w:rsidRPr="002A08C2" w:rsidRDefault="008B306F" w:rsidP="00BF6511">
      <w:pPr>
        <w:pStyle w:val="ThesisTable"/>
      </w:pPr>
      <w:bookmarkStart w:id="70" w:name="_Toc92037998"/>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7</w:t>
      </w:r>
      <w:r w:rsidR="008F020B">
        <w:rPr>
          <w:noProof/>
        </w:rPr>
        <w:fldChar w:fldCharType="end"/>
      </w:r>
      <w:r>
        <w:t xml:space="preserve">. </w:t>
      </w:r>
      <w:r w:rsidRPr="0050319E">
        <w:t xml:space="preserve">Dashboard về </w:t>
      </w:r>
      <w:r w:rsidR="007C6C01">
        <w:t>tỷ</w:t>
      </w:r>
      <w:r w:rsidRPr="0050319E">
        <w:t xml:space="preserve"> lệ tử vong, </w:t>
      </w:r>
      <w:r w:rsidR="007C6C01">
        <w:t>tỷ</w:t>
      </w:r>
      <w:r w:rsidRPr="0050319E">
        <w:t xml:space="preserve"> lệ mắc bệnh...</w:t>
      </w:r>
      <w:bookmarkEnd w:id="70"/>
    </w:p>
    <w:p w14:paraId="73DB4693" w14:textId="0BAB0614" w:rsidR="008B5D63" w:rsidRDefault="00ED35BE" w:rsidP="00AA719C">
      <w:r>
        <w:t>Hình 3-7</w:t>
      </w:r>
      <w:r w:rsidR="008B5D63">
        <w:t xml:space="preserve">[1] thể hiện mối tương quan giữa </w:t>
      </w:r>
      <w:r w:rsidR="007C6C01">
        <w:t>tỷ</w:t>
      </w:r>
      <w:r w:rsidR="008B5D63">
        <w:t xml:space="preserve"> lệ tử vong, </w:t>
      </w:r>
      <w:r w:rsidR="007C6C01">
        <w:t>tỷ</w:t>
      </w:r>
      <w:r w:rsidR="008B5D63">
        <w:t xml:space="preserve"> lệ lây nhiễm và dân số của 10 quốc gia có </w:t>
      </w:r>
      <w:r w:rsidR="007C6C01">
        <w:t>tỷ</w:t>
      </w:r>
      <w:r w:rsidR="008B5D63">
        <w:t xml:space="preserve"> lệ lây nhiễm cao nhất</w:t>
      </w:r>
      <w:r w:rsidR="007171DF">
        <w:t xml:space="preserve">. Bar chart và line chart để thể hiện </w:t>
      </w:r>
      <w:r w:rsidR="007C6C01">
        <w:t>tỷ</w:t>
      </w:r>
      <w:r w:rsidR="007171DF">
        <w:t xml:space="preserve"> lệ lây </w:t>
      </w:r>
      <w:r w:rsidR="007171DF">
        <w:lastRenderedPageBreak/>
        <w:t xml:space="preserve">nhiễm (INFECTION_RISK), </w:t>
      </w:r>
      <w:r w:rsidR="007C6C01">
        <w:t>tỷ</w:t>
      </w:r>
      <w:r w:rsidR="007171DF">
        <w:t xml:space="preserve"> lệ tử vong (FATALITY_RATE) và dân số (POPULATION)</w:t>
      </w:r>
    </w:p>
    <w:p w14:paraId="304D3129" w14:textId="1AAC2729" w:rsidR="00FA0922" w:rsidRDefault="00B05B0A" w:rsidP="00AA719C">
      <w:pPr>
        <w:pStyle w:val="ListParagraph"/>
        <w:numPr>
          <w:ilvl w:val="0"/>
          <w:numId w:val="34"/>
        </w:numPr>
        <w:contextualSpacing w:val="0"/>
      </w:pPr>
      <w:r>
        <w:t xml:space="preserve">Andorra, Montenegro và Seychelles là 3 quốc gia có </w:t>
      </w:r>
      <w:r w:rsidR="007C6C01">
        <w:t>tỷ</w:t>
      </w:r>
      <w:r>
        <w:t xml:space="preserve"> lệ lây nhiễm cao nhất lần lượt là 2</w:t>
      </w:r>
      <w:r w:rsidR="00C34BDC">
        <w:t>8.06%, 25.92% và 24.38</w:t>
      </w:r>
      <w:r>
        <w:t xml:space="preserve">%, có </w:t>
      </w:r>
      <w:r w:rsidR="007C6C01">
        <w:t>tỷ</w:t>
      </w:r>
      <w:r>
        <w:t xml:space="preserve"> lệ tử vong lần lượt là 0.64%, 1.47% và 0.54%. Tỉ lệ mắc bệnh cao do dân số của 3 quốc gia này rất nhỏ</w:t>
      </w:r>
      <w:r w:rsidR="006E769E">
        <w:t xml:space="preserve">, với </w:t>
      </w:r>
      <w:r w:rsidR="007C6C01">
        <w:t>tỷ</w:t>
      </w:r>
      <w:r w:rsidR="006E769E">
        <w:t xml:space="preserve"> lệ giữa số ca mắc và dân số là: Andorra (21571/77447), Montenegro (</w:t>
      </w:r>
      <w:r w:rsidR="006E769E" w:rsidRPr="006E769E">
        <w:t>161944</w:t>
      </w:r>
      <w:r w:rsidR="006E769E">
        <w:t>/</w:t>
      </w:r>
      <w:r w:rsidR="006E769E" w:rsidRPr="006E769E">
        <w:t xml:space="preserve"> 628183</w:t>
      </w:r>
      <w:r w:rsidR="006E769E">
        <w:t>) và Seychelles (</w:t>
      </w:r>
      <w:r w:rsidR="006E769E" w:rsidRPr="006E769E">
        <w:t>24047</w:t>
      </w:r>
      <w:r w:rsidR="006E769E">
        <w:t>/</w:t>
      </w:r>
      <w:r w:rsidR="006E769E" w:rsidRPr="006E769E">
        <w:t xml:space="preserve"> 99245</w:t>
      </w:r>
      <w:r w:rsidR="006E769E">
        <w:t>).</w:t>
      </w:r>
    </w:p>
    <w:p w14:paraId="5C4E31A1" w14:textId="29780A85" w:rsidR="00B170AD" w:rsidRDefault="00B170AD" w:rsidP="00AA719C">
      <w:r>
        <w:t>H</w:t>
      </w:r>
      <w:r w:rsidR="00ED35BE">
        <w:t>ình 3-7</w:t>
      </w:r>
      <w:r w:rsidR="009A1956">
        <w:t>[2</w:t>
      </w:r>
      <w:r>
        <w:t xml:space="preserve">] thể hiện </w:t>
      </w:r>
      <w:r w:rsidR="00C34BDC">
        <w:t>tổng số ca nhiễm, tử vong và hồi phục</w:t>
      </w:r>
      <w:r w:rsidR="00104C5E">
        <w:t xml:space="preserve"> của 10</w:t>
      </w:r>
      <w:r w:rsidR="00CA7213">
        <w:t xml:space="preserve"> quốc gia có </w:t>
      </w:r>
      <w:r w:rsidR="00A0635F">
        <w:t>tổng số ca nhiễm cao nhất:</w:t>
      </w:r>
    </w:p>
    <w:p w14:paraId="267F6233" w14:textId="216D11AA" w:rsidR="00FA0922" w:rsidRDefault="000C6E3D" w:rsidP="00AA719C">
      <w:pPr>
        <w:pStyle w:val="ListParagraph"/>
        <w:numPr>
          <w:ilvl w:val="0"/>
          <w:numId w:val="34"/>
        </w:numPr>
        <w:contextualSpacing w:val="0"/>
      </w:pPr>
      <w:r>
        <w:t xml:space="preserve">Biểu đồ cột xếp chồng (stacked column chart) để thể hiện sự tương quan giữa tổng số ca nhiễm, tử vong và hồi phục của </w:t>
      </w:r>
      <w:r w:rsidR="0095731A">
        <w:t>từng quốc gia.</w:t>
      </w:r>
    </w:p>
    <w:p w14:paraId="7C6E588F" w14:textId="289D093D" w:rsidR="00C34BDC" w:rsidRDefault="009038A5" w:rsidP="00AA719C">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5B2F8B8F" w14:textId="618E72F2" w:rsidR="00FD5963" w:rsidRDefault="00ED35BE" w:rsidP="00AA719C">
      <w:r>
        <w:t>Hình 3-7</w:t>
      </w:r>
      <w:r w:rsidR="00FD5963">
        <w:t xml:space="preserve">[3] thể hiện </w:t>
      </w:r>
      <w:r w:rsidR="00916511">
        <w:t xml:space="preserve">mối tương quan giữa dân số, số ca nhiễm và </w:t>
      </w:r>
      <w:r w:rsidR="007C6C01">
        <w:t>tỷ</w:t>
      </w:r>
      <w:r w:rsidR="00916511">
        <w:t xml:space="preserve"> lệ tử vong</w:t>
      </w:r>
      <w:r w:rsidR="00067C71">
        <w:t xml:space="preserve"> của 10 quốc gia có số ca nhiễm cao nhất</w:t>
      </w:r>
      <w:r w:rsidR="00FD5963">
        <w:t>:</w:t>
      </w:r>
    </w:p>
    <w:p w14:paraId="6943747D" w14:textId="3790035B" w:rsidR="0036453D" w:rsidRDefault="00742330" w:rsidP="00AA719C">
      <w:pPr>
        <w:pStyle w:val="ListParagraph"/>
        <w:numPr>
          <w:ilvl w:val="0"/>
          <w:numId w:val="49"/>
        </w:numPr>
        <w:contextualSpacing w:val="0"/>
      </w:pPr>
      <w:r>
        <w:t xml:space="preserve">Nga là quốc gia có </w:t>
      </w:r>
      <w:r w:rsidR="007C6C01">
        <w:t>tỷ</w:t>
      </w:r>
      <w:r>
        <w:t xml:space="preserve"> lệ tử vong cao nhất với </w:t>
      </w:r>
      <w:r w:rsidR="007C6C01">
        <w:t>tỷ</w:t>
      </w:r>
      <w:r>
        <w:t xml:space="preserve"> lệ tử vong 2.92%, tiếp đến là Brazil và Iran có </w:t>
      </w:r>
      <w:r w:rsidR="007C6C01">
        <w:t>tỷ</w:t>
      </w:r>
      <w:r>
        <w:t xml:space="preserve"> lệ tử vong là 2.78% và 2.12%</w:t>
      </w:r>
      <w:r w:rsidR="007171DF">
        <w:t>.</w:t>
      </w:r>
    </w:p>
    <w:p w14:paraId="30B8B1F4" w14:textId="12D00119" w:rsidR="00F040C5" w:rsidRDefault="00ED35BE" w:rsidP="00AA719C">
      <w:r>
        <w:t>Hình 3-7</w:t>
      </w:r>
      <w:r w:rsidR="00F040C5">
        <w:t xml:space="preserve">[4] thể hiện mối tương quan giữa dân số, tổng số xét nghiệm và </w:t>
      </w:r>
      <w:r w:rsidR="007C6C01">
        <w:t>tỷ</w:t>
      </w:r>
      <w:r w:rsidR="00F040C5">
        <w:t xml:space="preserve"> lệ xét nghiệm</w:t>
      </w:r>
      <w:r w:rsidR="0047650B">
        <w:t xml:space="preserve"> của 10</w:t>
      </w:r>
      <w:r w:rsidR="00CA7213">
        <w:t xml:space="preserve"> quốc gia có tổng số xét nghiệm nhiều nhất:</w:t>
      </w:r>
    </w:p>
    <w:p w14:paraId="0051A034" w14:textId="787F76D0" w:rsidR="00F040C5" w:rsidRDefault="008C629E" w:rsidP="00AA719C">
      <w:pPr>
        <w:pStyle w:val="ListParagraph"/>
        <w:numPr>
          <w:ilvl w:val="0"/>
          <w:numId w:val="49"/>
        </w:numPr>
        <w:ind w:left="357" w:hanging="357"/>
        <w:contextualSpacing w:val="0"/>
      </w:pPr>
      <w:r>
        <w:t>“</w:t>
      </w:r>
      <w:r w:rsidR="00F040C5">
        <w:t>Stacked column và line chart</w:t>
      </w:r>
      <w:r>
        <w:t>”</w:t>
      </w:r>
      <w:r w:rsidR="00F040C5">
        <w:t xml:space="preserve"> để thể hiện dân số (POPULATION), tổng số xét nghiệm (TOTAL_TESTS) và </w:t>
      </w:r>
      <w:r w:rsidR="007C6C01">
        <w:t>tỷ</w:t>
      </w:r>
      <w:r w:rsidR="00F040C5">
        <w:t xml:space="preserve"> lệ xét nghiệm (TEST_PERCENTAGE)</w:t>
      </w:r>
      <w:r>
        <w:t>.</w:t>
      </w:r>
    </w:p>
    <w:p w14:paraId="615EEEF7" w14:textId="0CF68F9B" w:rsidR="00684074" w:rsidRDefault="008C629E" w:rsidP="00AA719C">
      <w:pPr>
        <w:pStyle w:val="ListParagraph"/>
        <w:numPr>
          <w:ilvl w:val="0"/>
          <w:numId w:val="49"/>
        </w:numPr>
        <w:ind w:left="357" w:hanging="357"/>
        <w:contextualSpacing w:val="0"/>
      </w:pPr>
      <w:r>
        <w:t xml:space="preserve"> 3 quốc gia có dân số nhiều nhất thế giới là Trung Quốc (1.44 </w:t>
      </w:r>
      <w:r w:rsidR="007C6C01">
        <w:t>tỷ</w:t>
      </w:r>
      <w:r>
        <w:t>), Ấn Độ (</w:t>
      </w:r>
      <w:r w:rsidR="00E43EE2">
        <w:t>1.</w:t>
      </w:r>
      <w:r>
        <w:t xml:space="preserve">4 </w:t>
      </w:r>
      <w:r w:rsidR="007C6C01">
        <w:t>tỷ</w:t>
      </w:r>
      <w:r>
        <w:t>) và Mỹ (333.8 triệu)</w:t>
      </w:r>
      <w:r w:rsidR="00CA7213">
        <w:t xml:space="preserve"> có </w:t>
      </w:r>
      <w:r w:rsidR="007C6C01">
        <w:t>tỷ</w:t>
      </w:r>
      <w:r w:rsidR="00CA7213">
        <w:t xml:space="preserve"> lệ xét nghiệm lần lượt là 11.12%, 48% và 239%.</w:t>
      </w:r>
    </w:p>
    <w:p w14:paraId="4D7540ED" w14:textId="2D68E22C" w:rsidR="002E0CFA" w:rsidRDefault="00684074" w:rsidP="00684074">
      <w:pPr>
        <w:overflowPunct/>
        <w:autoSpaceDE/>
        <w:autoSpaceDN/>
        <w:adjustRightInd/>
        <w:spacing w:line="240" w:lineRule="auto"/>
        <w:jc w:val="left"/>
        <w:textAlignment w:val="auto"/>
      </w:pPr>
      <w:r>
        <w:br w:type="page"/>
      </w:r>
    </w:p>
    <w:p w14:paraId="120257B2" w14:textId="356C4FB7" w:rsidR="002E0CFA" w:rsidRDefault="00ED35BE" w:rsidP="00AA719C">
      <w:pPr>
        <w:ind w:firstLine="357"/>
      </w:pPr>
      <w:r>
        <w:lastRenderedPageBreak/>
        <w:t>Dashboard dưới đây (Hình 3-8</w:t>
      </w:r>
      <w:r w:rsidR="002E0CFA">
        <w:t xml:space="preserve">) thể hiện </w:t>
      </w:r>
      <w:r w:rsidR="007C6C01">
        <w:t>tỷ</w:t>
      </w:r>
      <w:r w:rsidR="002E0CFA">
        <w:t xml:space="preserve"> trọng về tổng số ca nhiễm của các quốc gia tại châu Âu, châu Á, châu Mỹ (Nam và Bắc Mỹ), châu Phi và châu Đại Dương. </w:t>
      </w:r>
    </w:p>
    <w:p w14:paraId="32E66353" w14:textId="77777777" w:rsidR="00024AC7" w:rsidRDefault="00024AC7" w:rsidP="00024AC7">
      <w:pPr>
        <w:keepNext/>
      </w:pPr>
      <w:r>
        <w:rPr>
          <w:noProof/>
          <w:lang w:val="vi-VN" w:eastAsia="vi-VN"/>
        </w:rPr>
        <w:drawing>
          <wp:inline distT="0" distB="0" distL="0" distR="0" wp14:anchorId="49A18CA7" wp14:editId="3FD12BC9">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72404F3C" w14:textId="6C8E69FD" w:rsidR="00024AC7" w:rsidRDefault="00024AC7" w:rsidP="00BF6511">
      <w:pPr>
        <w:pStyle w:val="ThesisTable"/>
      </w:pPr>
      <w:bookmarkStart w:id="71" w:name="_Toc92037999"/>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8</w:t>
      </w:r>
      <w:r w:rsidR="008F020B">
        <w:rPr>
          <w:noProof/>
        </w:rPr>
        <w:fldChar w:fldCharType="end"/>
      </w:r>
      <w:r>
        <w:t>. Dashboard về tổng ca nhiễm của các châu lục</w:t>
      </w:r>
      <w:bookmarkEnd w:id="71"/>
    </w:p>
    <w:p w14:paraId="6D4D7CE3" w14:textId="4A288B3B" w:rsidR="007817A3" w:rsidRDefault="00A113B0" w:rsidP="00AA719C">
      <w:pPr>
        <w:pStyle w:val="ListParagraph"/>
        <w:numPr>
          <w:ilvl w:val="0"/>
          <w:numId w:val="50"/>
        </w:numPr>
        <w:ind w:left="357" w:hanging="357"/>
      </w:pPr>
      <w:r>
        <w:t xml:space="preserve">Ở </w:t>
      </w:r>
      <w:r w:rsidR="00ED35BE">
        <w:t>châu Âu (Hình 3-8</w:t>
      </w:r>
      <w:r w:rsidR="007817A3">
        <w:t xml:space="preserve">[1]): Vương quốc Anh, Nga và Pháp có số ca nhiễm </w:t>
      </w:r>
      <w:r w:rsidR="00D47871">
        <w:t xml:space="preserve">cao nhất </w:t>
      </w:r>
      <w:r w:rsidR="007817A3">
        <w:t xml:space="preserve">là 11.9, 10.4 và 9.1 triệu ca chiếm </w:t>
      </w:r>
      <w:r w:rsidR="007C6C01">
        <w:t>tỷ</w:t>
      </w:r>
      <w:r w:rsidR="007817A3">
        <w:t xml:space="preserve"> trọng 16.85%, 14.7% và 12.88%.</w:t>
      </w:r>
    </w:p>
    <w:p w14:paraId="0A1C1077" w14:textId="08FD503C" w:rsidR="007817A3" w:rsidRDefault="00A113B0" w:rsidP="00AA719C">
      <w:pPr>
        <w:pStyle w:val="ListParagraph"/>
        <w:numPr>
          <w:ilvl w:val="0"/>
          <w:numId w:val="50"/>
        </w:numPr>
        <w:ind w:left="357" w:hanging="357"/>
      </w:pPr>
      <w:r>
        <w:t xml:space="preserve">Ở </w:t>
      </w:r>
      <w:r w:rsidR="007817A3">
        <w:t xml:space="preserve">châu </w:t>
      </w:r>
      <w:r w:rsidR="00317B31">
        <w:t>Á</w:t>
      </w:r>
      <w:r w:rsidR="007817A3">
        <w:t xml:space="preserve"> (H</w:t>
      </w:r>
      <w:r w:rsidR="00ED35BE">
        <w:t>ình 3-8</w:t>
      </w:r>
      <w:r w:rsidR="00AE4771">
        <w:t>[2</w:t>
      </w:r>
      <w:r w:rsidR="007817A3">
        <w:t xml:space="preserve">]): </w:t>
      </w:r>
      <w:r w:rsidR="00317B31">
        <w:t>Ấn Độ</w:t>
      </w:r>
      <w:r w:rsidR="007817A3">
        <w:t xml:space="preserve">, </w:t>
      </w:r>
      <w:r w:rsidR="00317B31">
        <w:t>Thổ Nhĩ Kỳ</w:t>
      </w:r>
      <w:r w:rsidR="007817A3">
        <w:t xml:space="preserve"> và </w:t>
      </w:r>
      <w:r w:rsidR="00317B31">
        <w:t>Iran</w:t>
      </w:r>
      <w:r w:rsidR="007817A3">
        <w:t xml:space="preserve"> có số ca nhiễm cao nhất là </w:t>
      </w:r>
      <w:r w:rsidR="00317B31">
        <w:t>34.8</w:t>
      </w:r>
      <w:r w:rsidR="007817A3">
        <w:t xml:space="preserve">, </w:t>
      </w:r>
      <w:r w:rsidR="00317B31">
        <w:t>9.3</w:t>
      </w:r>
      <w:r w:rsidR="007817A3">
        <w:t xml:space="preserve"> và </w:t>
      </w:r>
      <w:r w:rsidR="00317B31">
        <w:t xml:space="preserve">6.2 </w:t>
      </w:r>
      <w:r w:rsidR="007817A3">
        <w:t xml:space="preserve">triệu ca chiếm </w:t>
      </w:r>
      <w:r w:rsidR="007C6C01">
        <w:t>tỷ</w:t>
      </w:r>
      <w:r w:rsidR="007817A3">
        <w:t xml:space="preserve"> trọng </w:t>
      </w:r>
      <w:r w:rsidR="00317B31">
        <w:t>4</w:t>
      </w:r>
      <w:r w:rsidR="007817A3">
        <w:t>6.</w:t>
      </w:r>
      <w:r w:rsidR="00317B31">
        <w:t>98</w:t>
      </w:r>
      <w:r w:rsidR="007817A3">
        <w:t xml:space="preserve">%, </w:t>
      </w:r>
      <w:r w:rsidR="00317B31">
        <w:t>12</w:t>
      </w:r>
      <w:r w:rsidR="007817A3">
        <w:t>.</w:t>
      </w:r>
      <w:r w:rsidR="00317B31">
        <w:t>54</w:t>
      </w:r>
      <w:r w:rsidR="007817A3">
        <w:t xml:space="preserve">% và </w:t>
      </w:r>
      <w:r w:rsidR="00317B31">
        <w:t>8.35</w:t>
      </w:r>
      <w:r w:rsidR="007817A3">
        <w:t>%.</w:t>
      </w:r>
    </w:p>
    <w:p w14:paraId="71B05BA0" w14:textId="6B18E448" w:rsidR="007817A3" w:rsidRDefault="00A113B0" w:rsidP="00AA719C">
      <w:pPr>
        <w:pStyle w:val="ListParagraph"/>
        <w:numPr>
          <w:ilvl w:val="0"/>
          <w:numId w:val="50"/>
        </w:numPr>
        <w:ind w:left="357" w:hanging="357"/>
      </w:pPr>
      <w:r>
        <w:t xml:space="preserve">Ở </w:t>
      </w:r>
      <w:r w:rsidR="00071C5F">
        <w:t>Bắc Mỹ</w:t>
      </w:r>
      <w:r w:rsidR="007817A3">
        <w:t xml:space="preserve"> (H</w:t>
      </w:r>
      <w:r w:rsidR="00ED35BE">
        <w:t>ình 3-8</w:t>
      </w:r>
      <w:r w:rsidR="00AE4771">
        <w:t>[3</w:t>
      </w:r>
      <w:r w:rsidR="007817A3">
        <w:t xml:space="preserve">]): </w:t>
      </w:r>
      <w:r w:rsidR="00071C5F">
        <w:t>Mỹ</w:t>
      </w:r>
      <w:r w:rsidR="007817A3">
        <w:t xml:space="preserve">, </w:t>
      </w:r>
      <w:r w:rsidR="00071C5F">
        <w:t>Mexico</w:t>
      </w:r>
      <w:r w:rsidR="007817A3">
        <w:t xml:space="preserve"> và </w:t>
      </w:r>
      <w:r w:rsidR="00071C5F">
        <w:t>Canada</w:t>
      </w:r>
      <w:r w:rsidR="007817A3">
        <w:t xml:space="preserve"> có số ca nhiễm cao nhất là </w:t>
      </w:r>
      <w:r w:rsidR="00071C5F">
        <w:t>53</w:t>
      </w:r>
      <w:r w:rsidR="007817A3">
        <w:t xml:space="preserve">, </w:t>
      </w:r>
      <w:r w:rsidR="00071C5F">
        <w:t xml:space="preserve">3.95 </w:t>
      </w:r>
      <w:r w:rsidR="007817A3">
        <w:t xml:space="preserve">và </w:t>
      </w:r>
      <w:r w:rsidR="00071C5F">
        <w:t>1.95</w:t>
      </w:r>
      <w:r w:rsidR="007817A3">
        <w:t xml:space="preserve"> triệu ca chiếm </w:t>
      </w:r>
      <w:r w:rsidR="007C6C01">
        <w:t>tỷ</w:t>
      </w:r>
      <w:r w:rsidR="007817A3">
        <w:t xml:space="preserve"> trọng </w:t>
      </w:r>
      <w:r w:rsidR="00071C5F">
        <w:t>84.42</w:t>
      </w:r>
      <w:r w:rsidR="007817A3">
        <w:t xml:space="preserve">%, </w:t>
      </w:r>
      <w:r w:rsidR="00071C5F">
        <w:t>6.29</w:t>
      </w:r>
      <w:r w:rsidR="007817A3">
        <w:t xml:space="preserve">% và </w:t>
      </w:r>
      <w:r w:rsidR="00071C5F">
        <w:t>3.12</w:t>
      </w:r>
      <w:r w:rsidR="007817A3">
        <w:t>%.</w:t>
      </w:r>
    </w:p>
    <w:p w14:paraId="15B80463" w14:textId="0E0CFC00" w:rsidR="007817A3" w:rsidRDefault="00A113B0" w:rsidP="00AA719C">
      <w:pPr>
        <w:pStyle w:val="ListParagraph"/>
        <w:numPr>
          <w:ilvl w:val="0"/>
          <w:numId w:val="50"/>
        </w:numPr>
        <w:ind w:left="357" w:hanging="357"/>
      </w:pPr>
      <w:r>
        <w:t xml:space="preserve">Ở </w:t>
      </w:r>
      <w:r w:rsidR="00EF514E">
        <w:t>Nam Mỹ</w:t>
      </w:r>
      <w:r w:rsidR="00EB614D">
        <w:t xml:space="preserve"> </w:t>
      </w:r>
      <w:r w:rsidR="007817A3">
        <w:t>(H</w:t>
      </w:r>
      <w:r w:rsidR="00ED35BE">
        <w:t>ình 3-8</w:t>
      </w:r>
      <w:r w:rsidR="00AE4771">
        <w:t>[4</w:t>
      </w:r>
      <w:r w:rsidR="007817A3">
        <w:t xml:space="preserve">]): </w:t>
      </w:r>
      <w:r w:rsidR="00A73ED3">
        <w:t>Brazil</w:t>
      </w:r>
      <w:r w:rsidR="007817A3">
        <w:t xml:space="preserve">, </w:t>
      </w:r>
      <w:r w:rsidR="00A73ED3">
        <w:t>Argentina</w:t>
      </w:r>
      <w:r w:rsidR="007817A3">
        <w:t xml:space="preserve"> và</w:t>
      </w:r>
      <w:r w:rsidR="00A73ED3">
        <w:t xml:space="preserve"> Colombia</w:t>
      </w:r>
      <w:r w:rsidR="007817A3">
        <w:t xml:space="preserve"> có số ca nhiễm cao nhất là </w:t>
      </w:r>
      <w:r w:rsidR="00170E04">
        <w:t>22.2</w:t>
      </w:r>
      <w:r w:rsidR="007817A3">
        <w:t xml:space="preserve">, </w:t>
      </w:r>
      <w:r w:rsidR="00170E04">
        <w:t>5.45</w:t>
      </w:r>
      <w:r w:rsidR="007817A3">
        <w:t xml:space="preserve"> và </w:t>
      </w:r>
      <w:r w:rsidR="00170E04">
        <w:t>5.12</w:t>
      </w:r>
      <w:r w:rsidR="007817A3">
        <w:t xml:space="preserve"> triệu ca chiếm </w:t>
      </w:r>
      <w:r w:rsidR="007C6C01">
        <w:t>tỷ</w:t>
      </w:r>
      <w:r w:rsidR="007817A3">
        <w:t xml:space="preserve"> trọng </w:t>
      </w:r>
      <w:r w:rsidR="00170E04">
        <w:t>56.35</w:t>
      </w:r>
      <w:r w:rsidR="007817A3">
        <w:t xml:space="preserve">%, </w:t>
      </w:r>
      <w:r w:rsidR="00170E04">
        <w:t>13</w:t>
      </w:r>
      <w:r w:rsidR="007817A3">
        <w:t>.</w:t>
      </w:r>
      <w:r w:rsidR="00170E04">
        <w:t>82</w:t>
      </w:r>
      <w:r w:rsidR="007817A3">
        <w:t xml:space="preserve">% và </w:t>
      </w:r>
      <w:r w:rsidR="00170E04">
        <w:t>12.9</w:t>
      </w:r>
      <w:r w:rsidR="007817A3">
        <w:t>8%.</w:t>
      </w:r>
    </w:p>
    <w:p w14:paraId="4F8CF5CC" w14:textId="72D12565" w:rsidR="007817A3" w:rsidRDefault="00A113B0" w:rsidP="00AA719C">
      <w:pPr>
        <w:pStyle w:val="ListParagraph"/>
        <w:numPr>
          <w:ilvl w:val="0"/>
          <w:numId w:val="50"/>
        </w:numPr>
        <w:ind w:left="357" w:hanging="357"/>
      </w:pPr>
      <w:r>
        <w:t>Ở</w:t>
      </w:r>
      <w:r w:rsidR="007817A3">
        <w:t xml:space="preserve"> châu </w:t>
      </w:r>
      <w:r>
        <w:t>Phi</w:t>
      </w:r>
      <w:r w:rsidR="007817A3">
        <w:t xml:space="preserve"> (H</w:t>
      </w:r>
      <w:r w:rsidR="00ED35BE">
        <w:t>ình 3-8</w:t>
      </w:r>
      <w:r w:rsidR="00AE4771">
        <w:t>[5</w:t>
      </w:r>
      <w:r w:rsidR="007817A3">
        <w:t xml:space="preserve">]): </w:t>
      </w:r>
      <w:r w:rsidR="00F36B19">
        <w:t>Nam Phi</w:t>
      </w:r>
      <w:r w:rsidR="007817A3">
        <w:t xml:space="preserve">, </w:t>
      </w:r>
      <w:r w:rsidR="00F36B19">
        <w:t>Ma-rốc</w:t>
      </w:r>
      <w:r w:rsidR="007817A3">
        <w:t xml:space="preserve"> và </w:t>
      </w:r>
      <w:r w:rsidR="00F36B19">
        <w:t>Tunisia</w:t>
      </w:r>
      <w:r w:rsidR="007817A3">
        <w:t xml:space="preserve"> có số ca nhiễm cao nhất là </w:t>
      </w:r>
      <w:r w:rsidR="00F36B19">
        <w:t>3.4</w:t>
      </w:r>
      <w:r w:rsidR="007817A3">
        <w:t xml:space="preserve">, </w:t>
      </w:r>
      <w:r w:rsidR="00F36B19">
        <w:t>0.95</w:t>
      </w:r>
      <w:r w:rsidR="007817A3">
        <w:t xml:space="preserve"> và </w:t>
      </w:r>
      <w:r w:rsidR="00F36B19">
        <w:t>0.72</w:t>
      </w:r>
      <w:r w:rsidR="007817A3">
        <w:t xml:space="preserve"> triệu ca chiếm </w:t>
      </w:r>
      <w:r w:rsidR="007C6C01">
        <w:t>tỷ</w:t>
      </w:r>
      <w:r w:rsidR="007817A3">
        <w:t xml:space="preserve"> trọng </w:t>
      </w:r>
      <w:r w:rsidR="00F36B19">
        <w:t>42.2</w:t>
      </w:r>
      <w:r w:rsidR="007817A3">
        <w:t xml:space="preserve">%, </w:t>
      </w:r>
      <w:r w:rsidR="00F36B19">
        <w:t>11.83</w:t>
      </w:r>
      <w:r w:rsidR="007817A3">
        <w:t xml:space="preserve">% và </w:t>
      </w:r>
      <w:r w:rsidR="00F36B19">
        <w:t>8.95</w:t>
      </w:r>
      <w:r w:rsidR="007817A3">
        <w:t>%.</w:t>
      </w:r>
    </w:p>
    <w:p w14:paraId="6973558D" w14:textId="4ACF6BCE" w:rsidR="00B420A5" w:rsidRDefault="00A113B0" w:rsidP="00AA719C">
      <w:pPr>
        <w:pStyle w:val="ListParagraph"/>
        <w:numPr>
          <w:ilvl w:val="0"/>
          <w:numId w:val="50"/>
        </w:numPr>
        <w:ind w:left="357" w:hanging="357"/>
      </w:pPr>
      <w:r>
        <w:t xml:space="preserve">Ở </w:t>
      </w:r>
      <w:r w:rsidR="007817A3">
        <w:t xml:space="preserve">châu </w:t>
      </w:r>
      <w:r>
        <w:t>Đại Dương</w:t>
      </w:r>
      <w:r w:rsidR="007817A3">
        <w:t xml:space="preserve"> (H</w:t>
      </w:r>
      <w:r w:rsidR="00ED35BE">
        <w:t>ình 3-8</w:t>
      </w:r>
      <w:r w:rsidR="00AE4771">
        <w:t>[6</w:t>
      </w:r>
      <w:r w:rsidR="007817A3">
        <w:t xml:space="preserve">]): </w:t>
      </w:r>
      <w:r w:rsidR="00594715">
        <w:t>Úc</w:t>
      </w:r>
      <w:r w:rsidR="007817A3">
        <w:t xml:space="preserve">, </w:t>
      </w:r>
      <w:r w:rsidR="00594715">
        <w:t>Fiji</w:t>
      </w:r>
      <w:r w:rsidR="007817A3">
        <w:t xml:space="preserve"> và </w:t>
      </w:r>
      <w:r w:rsidR="00594715">
        <w:t xml:space="preserve">Polynesia thuộc </w:t>
      </w:r>
      <w:r w:rsidR="007817A3">
        <w:t xml:space="preserve">Pháp có số ca nhiễm cao nhất là </w:t>
      </w:r>
      <w:r w:rsidR="0001257C">
        <w:t>301.2</w:t>
      </w:r>
      <w:r w:rsidR="007817A3">
        <w:t xml:space="preserve">, </w:t>
      </w:r>
      <w:r w:rsidR="0001257C">
        <w:t xml:space="preserve">52.8 </w:t>
      </w:r>
      <w:r w:rsidR="007817A3">
        <w:t xml:space="preserve">và </w:t>
      </w:r>
      <w:r w:rsidR="0001257C">
        <w:t>46.4</w:t>
      </w:r>
      <w:r w:rsidR="007817A3">
        <w:t xml:space="preserve"> </w:t>
      </w:r>
      <w:r w:rsidR="0025443D">
        <w:t>nghìn</w:t>
      </w:r>
      <w:r w:rsidR="007817A3">
        <w:t xml:space="preserve"> ca chiếm </w:t>
      </w:r>
      <w:r w:rsidR="007C6C01">
        <w:t>tỷ</w:t>
      </w:r>
      <w:r w:rsidR="007817A3">
        <w:t xml:space="preserve"> trọng </w:t>
      </w:r>
      <w:r w:rsidR="0001257C">
        <w:t>65</w:t>
      </w:r>
      <w:r w:rsidR="007817A3">
        <w:t xml:space="preserve">%, </w:t>
      </w:r>
      <w:r w:rsidR="0001257C">
        <w:t>11.4</w:t>
      </w:r>
      <w:r w:rsidR="007817A3">
        <w:t xml:space="preserve">% và </w:t>
      </w:r>
      <w:r w:rsidR="0001257C">
        <w:t>10.01</w:t>
      </w:r>
      <w:r w:rsidR="007171DF">
        <w:t>%</w:t>
      </w:r>
      <w:r w:rsidR="00B420A5">
        <w:t>.</w:t>
      </w:r>
    </w:p>
    <w:p w14:paraId="276D17CE" w14:textId="0D6A0771" w:rsidR="002E0CFA" w:rsidRDefault="00B420A5" w:rsidP="00B420A5">
      <w:pPr>
        <w:overflowPunct/>
        <w:autoSpaceDE/>
        <w:autoSpaceDN/>
        <w:adjustRightInd/>
        <w:spacing w:line="240" w:lineRule="auto"/>
        <w:jc w:val="left"/>
        <w:textAlignment w:val="auto"/>
      </w:pPr>
      <w:r>
        <w:br w:type="page"/>
      </w:r>
    </w:p>
    <w:p w14:paraId="45E5AA87" w14:textId="28E55408" w:rsidR="008368D3" w:rsidRDefault="00ED35BE" w:rsidP="007C69B5">
      <w:pPr>
        <w:spacing w:after="200"/>
        <w:ind w:firstLine="357"/>
        <w:contextualSpacing/>
      </w:pPr>
      <w:r>
        <w:lastRenderedPageBreak/>
        <w:t>Dashboard dưới đây (Hình 3-9</w:t>
      </w:r>
      <w:r w:rsidR="008368D3">
        <w:t xml:space="preserve">) thể hiện </w:t>
      </w:r>
      <w:r w:rsidR="007C6C01">
        <w:t>tỷ</w:t>
      </w:r>
      <w:r w:rsidR="008368D3">
        <w:t xml:space="preserve"> trọng về tổng số ca tử vong của các quốc gia tại châu Âu, châu Á, châu Mỹ (Nam và Bắc Mỹ), châu Phi và châu Đại Dương. </w:t>
      </w:r>
    </w:p>
    <w:p w14:paraId="6FBA4AE8" w14:textId="77777777" w:rsidR="00CE3FA1" w:rsidRDefault="00CE3FA1" w:rsidP="007C69B5">
      <w:pPr>
        <w:keepNext/>
        <w:spacing w:after="200"/>
        <w:contextualSpacing/>
        <w:jc w:val="center"/>
      </w:pPr>
      <w:r>
        <w:rPr>
          <w:noProof/>
          <w:lang w:val="vi-VN" w:eastAsia="vi-VN"/>
        </w:rPr>
        <w:drawing>
          <wp:inline distT="0" distB="0" distL="0" distR="0" wp14:anchorId="43CEB858" wp14:editId="7E221E70">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5C015E16" w14:textId="09C63B24" w:rsidR="00674BF3" w:rsidRDefault="00CE3FA1" w:rsidP="00BF6511">
      <w:pPr>
        <w:pStyle w:val="ThesisTable"/>
      </w:pPr>
      <w:bookmarkStart w:id="72" w:name="_Toc92038000"/>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9</w:t>
      </w:r>
      <w:r w:rsidR="008F020B">
        <w:rPr>
          <w:noProof/>
        </w:rPr>
        <w:fldChar w:fldCharType="end"/>
      </w:r>
      <w:r>
        <w:t xml:space="preserve">. </w:t>
      </w:r>
      <w:r w:rsidRPr="005414A7">
        <w:t xml:space="preserve">Dashboard về tổng ca </w:t>
      </w:r>
      <w:r>
        <w:t>tử vong</w:t>
      </w:r>
      <w:r w:rsidRPr="005414A7">
        <w:t xml:space="preserve"> của các châu lục</w:t>
      </w:r>
      <w:bookmarkEnd w:id="72"/>
    </w:p>
    <w:p w14:paraId="270CB8C7" w14:textId="1C2D206A" w:rsidR="00CE3FA1" w:rsidRDefault="00CE3FA1" w:rsidP="00AA719C">
      <w:pPr>
        <w:pStyle w:val="ListParagraph"/>
        <w:numPr>
          <w:ilvl w:val="0"/>
          <w:numId w:val="50"/>
        </w:numPr>
      </w:pPr>
      <w:r>
        <w:t xml:space="preserve">Ở </w:t>
      </w:r>
      <w:r w:rsidR="00ED35BE">
        <w:t>châu Âu (Hình 3-9</w:t>
      </w:r>
      <w:r>
        <w:t xml:space="preserve">[1]): </w:t>
      </w:r>
      <w:r w:rsidR="00AA0C25">
        <w:t>Nga, Vương quốc Anh</w:t>
      </w:r>
      <w:r>
        <w:t xml:space="preserve"> và </w:t>
      </w:r>
      <w:r w:rsidR="00AA0C25">
        <w:t>Ý</w:t>
      </w:r>
      <w:r>
        <w:t xml:space="preserve"> có số ca </w:t>
      </w:r>
      <w:r w:rsidR="002C13BA">
        <w:t>tử vong</w:t>
      </w:r>
      <w:r>
        <w:t xml:space="preserve"> </w:t>
      </w:r>
      <w:r w:rsidR="00DC0968">
        <w:t>cao nhất</w:t>
      </w:r>
      <w:r w:rsidR="00411E01">
        <w:t xml:space="preserve"> là</w:t>
      </w:r>
      <w:r>
        <w:t xml:space="preserve"> </w:t>
      </w:r>
      <w:r w:rsidR="00AA0C25">
        <w:t>33.2</w:t>
      </w:r>
      <w:r>
        <w:t xml:space="preserve">, </w:t>
      </w:r>
      <w:r w:rsidR="00AA0C25">
        <w:t xml:space="preserve">147.8 </w:t>
      </w:r>
      <w:r>
        <w:t xml:space="preserve">và </w:t>
      </w:r>
      <w:r w:rsidR="00AA0C25">
        <w:t xml:space="preserve">136.5 </w:t>
      </w:r>
      <w:r w:rsidR="0025443D">
        <w:t>nghìn</w:t>
      </w:r>
      <w:r>
        <w:t xml:space="preserve"> ca chiếm </w:t>
      </w:r>
      <w:r w:rsidR="007C6C01">
        <w:t>tỷ</w:t>
      </w:r>
      <w:r>
        <w:t xml:space="preserve"> trọng </w:t>
      </w:r>
      <w:r w:rsidR="00AA0C25">
        <w:t>23.53</w:t>
      </w:r>
      <w:r>
        <w:t>%, 1</w:t>
      </w:r>
      <w:r w:rsidR="00AA0C25">
        <w:t>1.47% và 10.59</w:t>
      </w:r>
      <w:r>
        <w:t>%.</w:t>
      </w:r>
    </w:p>
    <w:p w14:paraId="2E196C62" w14:textId="0558E3DA" w:rsidR="00CE3FA1" w:rsidRDefault="00CE3FA1" w:rsidP="00AA719C">
      <w:pPr>
        <w:pStyle w:val="ListParagraph"/>
        <w:numPr>
          <w:ilvl w:val="0"/>
          <w:numId w:val="50"/>
        </w:numPr>
      </w:pPr>
      <w:r>
        <w:t>Ở châu Á (H</w:t>
      </w:r>
      <w:r w:rsidR="00ED35BE">
        <w:t>ình 3-9</w:t>
      </w:r>
      <w:r>
        <w:t xml:space="preserve">[2]): Ấn Độ, </w:t>
      </w:r>
      <w:r w:rsidR="002C13BA">
        <w:t xml:space="preserve">Indonesia </w:t>
      </w:r>
      <w:r>
        <w:t xml:space="preserve">và Iran có số ca </w:t>
      </w:r>
      <w:r w:rsidR="002C13BA">
        <w:t xml:space="preserve">tử vong </w:t>
      </w:r>
      <w:r>
        <w:t xml:space="preserve">cao nhất </w:t>
      </w:r>
      <w:r w:rsidR="00411E01">
        <w:t xml:space="preserve"> là </w:t>
      </w:r>
      <w:r w:rsidR="00753C2D">
        <w:t>479.7</w:t>
      </w:r>
      <w:r>
        <w:t xml:space="preserve">, </w:t>
      </w:r>
      <w:r w:rsidR="00753C2D">
        <w:t xml:space="preserve">144.05 </w:t>
      </w:r>
      <w:r>
        <w:t xml:space="preserve">và </w:t>
      </w:r>
      <w:r w:rsidR="00753C2D">
        <w:t xml:space="preserve">131.3 </w:t>
      </w:r>
      <w:r w:rsidR="0025443D">
        <w:t>nghìn</w:t>
      </w:r>
      <w:r>
        <w:t xml:space="preserve"> ca chiếm </w:t>
      </w:r>
      <w:r w:rsidR="007C6C01">
        <w:t>tỷ</w:t>
      </w:r>
      <w:r>
        <w:t xml:space="preserve"> trọng </w:t>
      </w:r>
      <w:r w:rsidR="00753C2D">
        <w:t>43.42</w:t>
      </w:r>
      <w:r>
        <w:t xml:space="preserve">%, </w:t>
      </w:r>
      <w:r w:rsidR="00753C2D">
        <w:t>13.04</w:t>
      </w:r>
      <w:r>
        <w:t xml:space="preserve">% và </w:t>
      </w:r>
      <w:r w:rsidR="00753C2D">
        <w:t>11.89</w:t>
      </w:r>
      <w:r>
        <w:t>%.</w:t>
      </w:r>
    </w:p>
    <w:p w14:paraId="205FA706" w14:textId="63690693" w:rsidR="00CE3FA1" w:rsidRDefault="00CE3FA1" w:rsidP="00AA719C">
      <w:pPr>
        <w:pStyle w:val="ListParagraph"/>
        <w:numPr>
          <w:ilvl w:val="0"/>
          <w:numId w:val="50"/>
        </w:numPr>
      </w:pPr>
      <w:r>
        <w:t>Ở Bắc Mỹ (H</w:t>
      </w:r>
      <w:r w:rsidR="00ED35BE">
        <w:t>ình 3-9</w:t>
      </w:r>
      <w:r>
        <w:t>[3]): Mỹ, Mexico và Canada</w:t>
      </w:r>
      <w:r w:rsidR="00411E01">
        <w:t xml:space="preserve"> </w:t>
      </w:r>
      <w:r>
        <w:t xml:space="preserve">có số ca </w:t>
      </w:r>
      <w:r w:rsidR="002C13BA">
        <w:t xml:space="preserve">tử vong </w:t>
      </w:r>
      <w:r>
        <w:t xml:space="preserve">cao nhất </w:t>
      </w:r>
      <w:r w:rsidR="00821220">
        <w:t xml:space="preserve">là </w:t>
      </w:r>
      <w:r w:rsidR="00753C2D">
        <w:t>837.8</w:t>
      </w:r>
      <w:r>
        <w:t xml:space="preserve">, </w:t>
      </w:r>
      <w:r w:rsidR="00753C2D">
        <w:t>298.7</w:t>
      </w:r>
      <w:r>
        <w:t xml:space="preserve"> và </w:t>
      </w:r>
      <w:r w:rsidR="00753C2D">
        <w:t>30.1</w:t>
      </w:r>
      <w:r>
        <w:t xml:space="preserve"> </w:t>
      </w:r>
      <w:r w:rsidR="0025443D">
        <w:t>nghìn</w:t>
      </w:r>
      <w:r>
        <w:t xml:space="preserve"> ca chiếm </w:t>
      </w:r>
      <w:r w:rsidR="007C6C01">
        <w:t>tỷ</w:t>
      </w:r>
      <w:r>
        <w:t xml:space="preserve"> trọng </w:t>
      </w:r>
      <w:r w:rsidR="0025443D">
        <w:t>68.02</w:t>
      </w:r>
      <w:r>
        <w:t xml:space="preserve">%, </w:t>
      </w:r>
      <w:r w:rsidR="0025443D">
        <w:t>24.26</w:t>
      </w:r>
      <w:r>
        <w:t xml:space="preserve">% và </w:t>
      </w:r>
      <w:r w:rsidR="0025443D">
        <w:t>2.45</w:t>
      </w:r>
      <w:r>
        <w:t>%.</w:t>
      </w:r>
    </w:p>
    <w:p w14:paraId="1097463B" w14:textId="3A60F1C4" w:rsidR="00CE3FA1" w:rsidRDefault="00CE3FA1" w:rsidP="00AA719C">
      <w:pPr>
        <w:pStyle w:val="ListParagraph"/>
        <w:numPr>
          <w:ilvl w:val="0"/>
          <w:numId w:val="50"/>
        </w:numPr>
      </w:pPr>
      <w:r>
        <w:t>Ở Nam Mỹ (H</w:t>
      </w:r>
      <w:r w:rsidR="00ED35BE">
        <w:t>ình 3-9</w:t>
      </w:r>
      <w:r>
        <w:t xml:space="preserve">[4]): Brazil, </w:t>
      </w:r>
      <w:r w:rsidR="0025443D">
        <w:t>Peru</w:t>
      </w:r>
      <w:r>
        <w:t xml:space="preserve"> và Colombia có số ca </w:t>
      </w:r>
      <w:r w:rsidR="002C13BA">
        <w:t xml:space="preserve">tử vong </w:t>
      </w:r>
      <w:r>
        <w:t xml:space="preserve">cao nhất </w:t>
      </w:r>
      <w:r w:rsidR="00DC0968">
        <w:t xml:space="preserve">là </w:t>
      </w:r>
      <w:r w:rsidR="0025443D">
        <w:t>618.4</w:t>
      </w:r>
      <w:r>
        <w:t xml:space="preserve">, </w:t>
      </w:r>
      <w:r w:rsidR="0025443D">
        <w:t xml:space="preserve">202.5 </w:t>
      </w:r>
      <w:r>
        <w:t xml:space="preserve">và </w:t>
      </w:r>
      <w:r w:rsidR="0025443D">
        <w:t>129.7</w:t>
      </w:r>
      <w:r>
        <w:t xml:space="preserve"> </w:t>
      </w:r>
      <w:r w:rsidR="0025443D">
        <w:t>nghìn</w:t>
      </w:r>
      <w:r>
        <w:t xml:space="preserve"> ca chiếm </w:t>
      </w:r>
      <w:r w:rsidR="007C6C01">
        <w:t>tỷ</w:t>
      </w:r>
      <w:r>
        <w:t xml:space="preserve"> trọng </w:t>
      </w:r>
      <w:r w:rsidR="0025443D">
        <w:t>51.95</w:t>
      </w:r>
      <w:r>
        <w:t xml:space="preserve">%, </w:t>
      </w:r>
      <w:r w:rsidR="0025443D">
        <w:t>17.01</w:t>
      </w:r>
      <w:r>
        <w:t xml:space="preserve">% và </w:t>
      </w:r>
      <w:r w:rsidR="0025443D">
        <w:t>10.9</w:t>
      </w:r>
      <w:r>
        <w:t>%.</w:t>
      </w:r>
    </w:p>
    <w:p w14:paraId="2F970EE5" w14:textId="6BA7B4B4" w:rsidR="009B2EF3" w:rsidRDefault="00CE3FA1" w:rsidP="00AA719C">
      <w:pPr>
        <w:pStyle w:val="ListParagraph"/>
        <w:numPr>
          <w:ilvl w:val="0"/>
          <w:numId w:val="50"/>
        </w:numPr>
      </w:pPr>
      <w:r>
        <w:t>Ở châu Phi (H</w:t>
      </w:r>
      <w:r w:rsidR="00ED35BE">
        <w:t>ình 3-9</w:t>
      </w:r>
      <w:r>
        <w:t xml:space="preserve">[5]): Nam Phi, </w:t>
      </w:r>
      <w:r w:rsidR="00487748">
        <w:rPr>
          <w:color w:val="000000"/>
          <w:szCs w:val="26"/>
        </w:rPr>
        <w:t xml:space="preserve">Morocco </w:t>
      </w:r>
      <w:r>
        <w:t xml:space="preserve">và </w:t>
      </w:r>
      <w:r w:rsidR="005E156A">
        <w:t>Ai Cập</w:t>
      </w:r>
      <w:r>
        <w:t xml:space="preserve"> có số ca </w:t>
      </w:r>
      <w:r w:rsidR="002C13BA">
        <w:t xml:space="preserve">tử vong </w:t>
      </w:r>
      <w:r>
        <w:t xml:space="preserve">cao nhất lần lượt là </w:t>
      </w:r>
      <w:r w:rsidR="005E156A">
        <w:t>90.7</w:t>
      </w:r>
      <w:r>
        <w:t xml:space="preserve">, </w:t>
      </w:r>
      <w:r w:rsidR="005E156A">
        <w:t>25.5</w:t>
      </w:r>
      <w:r>
        <w:t xml:space="preserve"> và </w:t>
      </w:r>
      <w:r w:rsidR="005E156A">
        <w:t>21.5 nghìn</w:t>
      </w:r>
      <w:r>
        <w:t xml:space="preserve"> ca chiếm </w:t>
      </w:r>
      <w:r w:rsidR="007C6C01">
        <w:t>tỷ</w:t>
      </w:r>
      <w:r>
        <w:t xml:space="preserve"> trọng </w:t>
      </w:r>
      <w:r w:rsidR="005E156A">
        <w:t>45</w:t>
      </w:r>
      <w:r>
        <w:t>.</w:t>
      </w:r>
      <w:r w:rsidR="005E156A">
        <w:t>9</w:t>
      </w:r>
      <w:r>
        <w:t xml:space="preserve">2%, </w:t>
      </w:r>
      <w:r w:rsidR="005E156A">
        <w:t>12.91</w:t>
      </w:r>
      <w:r>
        <w:t xml:space="preserve">% và </w:t>
      </w:r>
      <w:r w:rsidR="005E156A">
        <w:t>10.91</w:t>
      </w:r>
      <w:r>
        <w:t>%.</w:t>
      </w:r>
    </w:p>
    <w:p w14:paraId="7543D78A" w14:textId="6E13BE1C" w:rsidR="002E0CFA" w:rsidRDefault="00CE3FA1" w:rsidP="00AA719C">
      <w:pPr>
        <w:pStyle w:val="ListParagraph"/>
        <w:numPr>
          <w:ilvl w:val="0"/>
          <w:numId w:val="50"/>
        </w:numPr>
      </w:pPr>
      <w:r>
        <w:t>Ở châu Đại Dương (H</w:t>
      </w:r>
      <w:r w:rsidR="00ED35BE">
        <w:t>ình 3-9</w:t>
      </w:r>
      <w:r>
        <w:t xml:space="preserve">[6]): Úc, Fiji và Polynesia thuộc Pháp có số ca </w:t>
      </w:r>
      <w:r w:rsidR="00163545">
        <w:t>tử vong</w:t>
      </w:r>
      <w:r>
        <w:t xml:space="preserve"> cao nhất là </w:t>
      </w:r>
      <w:r w:rsidR="00163545">
        <w:t>2.2</w:t>
      </w:r>
      <w:r>
        <w:t xml:space="preserve">, </w:t>
      </w:r>
      <w:r w:rsidR="00163545">
        <w:t xml:space="preserve">0.7 </w:t>
      </w:r>
      <w:r>
        <w:t xml:space="preserve">và </w:t>
      </w:r>
      <w:r w:rsidR="00163545">
        <w:t>0.4</w:t>
      </w:r>
      <w:r>
        <w:t xml:space="preserve"> </w:t>
      </w:r>
      <w:r w:rsidR="0025443D">
        <w:t>nghìn</w:t>
      </w:r>
      <w:r>
        <w:t xml:space="preserve"> ca chiếm </w:t>
      </w:r>
      <w:r w:rsidR="007C6C01">
        <w:t>tỷ</w:t>
      </w:r>
      <w:r>
        <w:t xml:space="preserve"> trọng </w:t>
      </w:r>
      <w:r w:rsidR="00163545">
        <w:t>49.21</w:t>
      </w:r>
      <w:r>
        <w:t xml:space="preserve">%, </w:t>
      </w:r>
      <w:r w:rsidR="00163545">
        <w:t>15.66</w:t>
      </w:r>
      <w:r>
        <w:t xml:space="preserve">% và </w:t>
      </w:r>
      <w:r w:rsidR="00163545">
        <w:t>14.29</w:t>
      </w:r>
      <w:r>
        <w:t>%.</w:t>
      </w:r>
    </w:p>
    <w:p w14:paraId="39290293" w14:textId="3F111DB1" w:rsidR="008368D3" w:rsidRDefault="00154DCE" w:rsidP="003358C0">
      <w:pPr>
        <w:ind w:firstLine="357"/>
      </w:pPr>
      <w:r>
        <w:lastRenderedPageBreak/>
        <w:t>Dashboard dưới đây (Hình 3-10</w:t>
      </w:r>
      <w:r w:rsidR="008368D3">
        <w:t xml:space="preserve">) thể hiện </w:t>
      </w:r>
      <w:r w:rsidR="007C6C01">
        <w:t>tỷ</w:t>
      </w:r>
      <w:r w:rsidR="008368D3">
        <w:t xml:space="preserve"> trọng về tổng số ca phục hồi của các quốc gia tại châu Âu, châu Á, châu Mỹ (Nam và Bắc Mỹ), châu Phi và châu Đại Dương. </w:t>
      </w:r>
    </w:p>
    <w:p w14:paraId="1BB97147" w14:textId="77777777" w:rsidR="00293A68" w:rsidRDefault="00293A68" w:rsidP="007C69B5">
      <w:pPr>
        <w:keepNext/>
        <w:spacing w:after="200"/>
      </w:pPr>
      <w:r>
        <w:rPr>
          <w:noProof/>
          <w:lang w:val="vi-VN" w:eastAsia="vi-VN"/>
        </w:rPr>
        <w:drawing>
          <wp:inline distT="0" distB="0" distL="0" distR="0" wp14:anchorId="07AAF649" wp14:editId="46A61E79">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5842FEBD" w14:textId="1CA83D6D" w:rsidR="00293A68" w:rsidRDefault="00293A68" w:rsidP="00BF6511">
      <w:pPr>
        <w:pStyle w:val="ThesisTable"/>
      </w:pPr>
      <w:bookmarkStart w:id="73" w:name="_Toc92038001"/>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10</w:t>
      </w:r>
      <w:r w:rsidR="008F020B">
        <w:rPr>
          <w:noProof/>
        </w:rPr>
        <w:fldChar w:fldCharType="end"/>
      </w:r>
      <w:r>
        <w:t xml:space="preserve">. </w:t>
      </w:r>
      <w:r w:rsidRPr="00E2639C">
        <w:t xml:space="preserve">Dashboard về tổng ca </w:t>
      </w:r>
      <w:r>
        <w:t>phục hồi</w:t>
      </w:r>
      <w:r w:rsidRPr="00E2639C">
        <w:t xml:space="preserve"> của các châu lục</w:t>
      </w:r>
      <w:bookmarkEnd w:id="73"/>
    </w:p>
    <w:p w14:paraId="1A476BB9" w14:textId="1C7B649A" w:rsidR="00293A68" w:rsidRDefault="00154DCE" w:rsidP="003358C0">
      <w:pPr>
        <w:pStyle w:val="ListParagraph"/>
        <w:numPr>
          <w:ilvl w:val="0"/>
          <w:numId w:val="50"/>
        </w:numPr>
        <w:contextualSpacing w:val="0"/>
      </w:pPr>
      <w:r>
        <w:t>Ở châu Âu (Hình 3-10</w:t>
      </w:r>
      <w:r w:rsidR="00293A68">
        <w:t>[1]):</w:t>
      </w:r>
      <w:r w:rsidR="00157F0A">
        <w:t xml:space="preserve"> </w:t>
      </w:r>
      <w:r w:rsidR="00293A68">
        <w:t>Vương quốc Anh</w:t>
      </w:r>
      <w:r w:rsidR="00157F0A">
        <w:t>, Nga</w:t>
      </w:r>
      <w:r w:rsidR="00293A68">
        <w:t xml:space="preserve"> và </w:t>
      </w:r>
      <w:r w:rsidR="00157F0A">
        <w:t xml:space="preserve">Pháp </w:t>
      </w:r>
      <w:r w:rsidR="00293A68">
        <w:t xml:space="preserve">có số ca </w:t>
      </w:r>
      <w:r w:rsidR="00994154">
        <w:t xml:space="preserve">phục hồi </w:t>
      </w:r>
      <w:r w:rsidR="00293A68">
        <w:t xml:space="preserve">cao nhất là </w:t>
      </w:r>
      <w:r w:rsidR="00157F0A">
        <w:t>9.96</w:t>
      </w:r>
      <w:r w:rsidR="00293A68">
        <w:t xml:space="preserve">, </w:t>
      </w:r>
      <w:r w:rsidR="00B90699">
        <w:t>9.22</w:t>
      </w:r>
      <w:r w:rsidR="00293A68">
        <w:t xml:space="preserve"> và </w:t>
      </w:r>
      <w:r w:rsidR="00B90699">
        <w:t>7.79</w:t>
      </w:r>
      <w:r w:rsidR="00293A68">
        <w:t xml:space="preserve"> </w:t>
      </w:r>
      <w:r w:rsidR="00157F0A">
        <w:t>triệu</w:t>
      </w:r>
      <w:r w:rsidR="00293A68">
        <w:t xml:space="preserve"> ca chiếm </w:t>
      </w:r>
      <w:r w:rsidR="007C6C01">
        <w:t>tỷ</w:t>
      </w:r>
      <w:r w:rsidR="00293A68">
        <w:t xml:space="preserve"> trọng </w:t>
      </w:r>
      <w:r w:rsidR="00B90699">
        <w:t>16.13</w:t>
      </w:r>
      <w:r w:rsidR="00293A68">
        <w:t xml:space="preserve">%, </w:t>
      </w:r>
      <w:r w:rsidR="00B90699">
        <w:t>14.94</w:t>
      </w:r>
      <w:r w:rsidR="00293A68">
        <w:t xml:space="preserve">% và </w:t>
      </w:r>
      <w:r w:rsidR="00B90699">
        <w:t>12.62</w:t>
      </w:r>
      <w:r w:rsidR="00293A68">
        <w:t>%.</w:t>
      </w:r>
    </w:p>
    <w:p w14:paraId="40FC6A1B" w14:textId="5CB9FD99" w:rsidR="00293A68" w:rsidRDefault="00154DCE" w:rsidP="003358C0">
      <w:pPr>
        <w:pStyle w:val="ListParagraph"/>
        <w:numPr>
          <w:ilvl w:val="0"/>
          <w:numId w:val="50"/>
        </w:numPr>
        <w:contextualSpacing w:val="0"/>
      </w:pPr>
      <w:r>
        <w:t>Ở châu Á (Hình 3-10</w:t>
      </w:r>
      <w:r w:rsidR="00293A68">
        <w:t xml:space="preserve">[2]): </w:t>
      </w:r>
      <w:r w:rsidR="0023710D">
        <w:t xml:space="preserve">Ấn Độ, Thổ Nhĩ Kỳ và Iran </w:t>
      </w:r>
      <w:r w:rsidR="00293A68">
        <w:t xml:space="preserve">có số ca </w:t>
      </w:r>
      <w:r w:rsidR="00994154">
        <w:t xml:space="preserve">phục hồi </w:t>
      </w:r>
      <w:r w:rsidR="00293A68">
        <w:t xml:space="preserve">cao nhất là </w:t>
      </w:r>
      <w:r w:rsidR="00703D29">
        <w:t>34.2</w:t>
      </w:r>
      <w:r w:rsidR="00293A68">
        <w:t xml:space="preserve">, </w:t>
      </w:r>
      <w:r w:rsidR="00703D29">
        <w:t>8.92</w:t>
      </w:r>
      <w:r w:rsidR="00293A68">
        <w:t xml:space="preserve"> và </w:t>
      </w:r>
      <w:r w:rsidR="00703D29">
        <w:t>6.02</w:t>
      </w:r>
      <w:r w:rsidR="00293A68">
        <w:t xml:space="preserve"> </w:t>
      </w:r>
      <w:r w:rsidR="00157F0A">
        <w:t xml:space="preserve">triệu </w:t>
      </w:r>
      <w:r w:rsidR="00293A68">
        <w:t xml:space="preserve">ca chiếm </w:t>
      </w:r>
      <w:r w:rsidR="007C6C01">
        <w:t>tỷ</w:t>
      </w:r>
      <w:r w:rsidR="00293A68">
        <w:t xml:space="preserve"> trọng </w:t>
      </w:r>
      <w:r w:rsidR="00703D29">
        <w:t>47.55</w:t>
      </w:r>
      <w:r w:rsidR="00293A68">
        <w:t xml:space="preserve">%, </w:t>
      </w:r>
      <w:r w:rsidR="00703D29">
        <w:t>12.</w:t>
      </w:r>
      <w:r w:rsidR="00293A68">
        <w:t xml:space="preserve">4% và </w:t>
      </w:r>
      <w:r w:rsidR="00703D29">
        <w:t>8.37</w:t>
      </w:r>
      <w:r w:rsidR="00293A68">
        <w:t>%.</w:t>
      </w:r>
    </w:p>
    <w:p w14:paraId="33D73D8B" w14:textId="289F0396" w:rsidR="009F5E68" w:rsidRDefault="00154DCE" w:rsidP="003358C0">
      <w:pPr>
        <w:pStyle w:val="ListParagraph"/>
        <w:numPr>
          <w:ilvl w:val="0"/>
          <w:numId w:val="50"/>
        </w:numPr>
        <w:contextualSpacing w:val="0"/>
      </w:pPr>
      <w:r>
        <w:t>Ở Bắc Mỹ (Hình 3-10</w:t>
      </w:r>
      <w:r w:rsidR="009F5E68">
        <w:t xml:space="preserve">[3]): Mỹ, Mexico và Canada có số ca phục hồi cao nhất là </w:t>
      </w:r>
      <w:r w:rsidR="00703D29">
        <w:t>41</w:t>
      </w:r>
      <w:r w:rsidR="009F5E68">
        <w:t xml:space="preserve">, </w:t>
      </w:r>
      <w:r w:rsidR="00703D29">
        <w:t>3.3</w:t>
      </w:r>
      <w:r w:rsidR="009F5E68">
        <w:t xml:space="preserve"> và </w:t>
      </w:r>
      <w:r w:rsidR="00703D29">
        <w:t>1.81</w:t>
      </w:r>
      <w:r w:rsidR="009F5E68">
        <w:t xml:space="preserve"> </w:t>
      </w:r>
      <w:r w:rsidR="00157F0A">
        <w:t xml:space="preserve">triệu </w:t>
      </w:r>
      <w:r w:rsidR="009F5E68">
        <w:t xml:space="preserve">ca chiếm </w:t>
      </w:r>
      <w:r w:rsidR="007C6C01">
        <w:t>tỷ</w:t>
      </w:r>
      <w:r w:rsidR="009F5E68">
        <w:t xml:space="preserve"> trọng </w:t>
      </w:r>
      <w:r w:rsidR="00703D29">
        <w:t>82.8</w:t>
      </w:r>
      <w:r w:rsidR="009F5E68">
        <w:t xml:space="preserve">%, </w:t>
      </w:r>
      <w:r w:rsidR="00703D29">
        <w:t>6.66</w:t>
      </w:r>
      <w:r w:rsidR="009F5E68">
        <w:t xml:space="preserve">% và </w:t>
      </w:r>
      <w:r w:rsidR="00703D29">
        <w:t>1.23</w:t>
      </w:r>
      <w:r w:rsidR="009F5E68">
        <w:t>%.</w:t>
      </w:r>
    </w:p>
    <w:p w14:paraId="66091BE2" w14:textId="3C075298" w:rsidR="00293A68" w:rsidRDefault="00154DCE" w:rsidP="003358C0">
      <w:pPr>
        <w:pStyle w:val="ListParagraph"/>
        <w:numPr>
          <w:ilvl w:val="0"/>
          <w:numId w:val="50"/>
        </w:numPr>
        <w:contextualSpacing w:val="0"/>
      </w:pPr>
      <w:r>
        <w:t>Ở Nam Mỹ (Hình 3-10</w:t>
      </w:r>
      <w:r w:rsidR="00293A68">
        <w:t xml:space="preserve">[4]): Brazil, </w:t>
      </w:r>
      <w:r w:rsidR="00703D29">
        <w:t xml:space="preserve">Argentina </w:t>
      </w:r>
      <w:r w:rsidR="00293A68">
        <w:t xml:space="preserve">và Colombia có số ca </w:t>
      </w:r>
      <w:r w:rsidR="00994154">
        <w:t xml:space="preserve">phục hồi </w:t>
      </w:r>
      <w:r w:rsidR="00293A68">
        <w:t xml:space="preserve">cao nhất là </w:t>
      </w:r>
      <w:r w:rsidR="00703D29">
        <w:t>21.4</w:t>
      </w:r>
      <w:r w:rsidR="00293A68">
        <w:t xml:space="preserve">, </w:t>
      </w:r>
      <w:r w:rsidR="00703D29">
        <w:t>5.26</w:t>
      </w:r>
      <w:r w:rsidR="00293A68">
        <w:t xml:space="preserve"> và </w:t>
      </w:r>
      <w:r w:rsidR="00703D29">
        <w:t>4.96</w:t>
      </w:r>
      <w:r w:rsidR="00293A68">
        <w:t xml:space="preserve"> </w:t>
      </w:r>
      <w:r w:rsidR="00157F0A">
        <w:t xml:space="preserve">triệu </w:t>
      </w:r>
      <w:r w:rsidR="00293A68">
        <w:t xml:space="preserve">ca chiếm </w:t>
      </w:r>
      <w:r w:rsidR="007C6C01">
        <w:t>tỷ</w:t>
      </w:r>
      <w:r w:rsidR="00293A68">
        <w:t xml:space="preserve"> trọng </w:t>
      </w:r>
      <w:r w:rsidR="00703D29">
        <w:t>56.72</w:t>
      </w:r>
      <w:r w:rsidR="00293A68">
        <w:t xml:space="preserve">%, </w:t>
      </w:r>
      <w:r w:rsidR="00703D29">
        <w:t>13.93</w:t>
      </w:r>
      <w:r w:rsidR="00293A68">
        <w:t xml:space="preserve">% và </w:t>
      </w:r>
      <w:r w:rsidR="00703D29">
        <w:t>13.13</w:t>
      </w:r>
      <w:r w:rsidR="00293A68">
        <w:t>%.</w:t>
      </w:r>
    </w:p>
    <w:p w14:paraId="067FA058" w14:textId="79386438" w:rsidR="00293A68" w:rsidRDefault="00154DCE" w:rsidP="003358C0">
      <w:pPr>
        <w:pStyle w:val="ListParagraph"/>
        <w:numPr>
          <w:ilvl w:val="0"/>
          <w:numId w:val="50"/>
        </w:numPr>
        <w:contextualSpacing w:val="0"/>
      </w:pPr>
      <w:r>
        <w:t>Ở châu Phi (Hình 3-10</w:t>
      </w:r>
      <w:r w:rsidR="00293A68">
        <w:t xml:space="preserve">[5]): Nam Phi, Ma-rốc và </w:t>
      </w:r>
      <w:r w:rsidR="00B3459D">
        <w:t>Tunisia</w:t>
      </w:r>
      <w:r w:rsidR="00293A68">
        <w:t xml:space="preserve"> có số ca </w:t>
      </w:r>
      <w:r w:rsidR="00994154">
        <w:t>phục hồi</w:t>
      </w:r>
      <w:r w:rsidR="00293A68">
        <w:t xml:space="preserve"> cao nhất là </w:t>
      </w:r>
      <w:r w:rsidR="00B17AA0">
        <w:t>3.1</w:t>
      </w:r>
      <w:r w:rsidR="00293A68">
        <w:t xml:space="preserve">, </w:t>
      </w:r>
      <w:r w:rsidR="00B17AA0">
        <w:t>0.93</w:t>
      </w:r>
      <w:r w:rsidR="00293A68">
        <w:t xml:space="preserve"> và </w:t>
      </w:r>
      <w:r w:rsidR="00B17AA0">
        <w:t>0.69</w:t>
      </w:r>
      <w:r w:rsidR="00293A68">
        <w:t xml:space="preserve"> </w:t>
      </w:r>
      <w:r w:rsidR="00157F0A">
        <w:t xml:space="preserve">triệu </w:t>
      </w:r>
      <w:r w:rsidR="00293A68">
        <w:t xml:space="preserve">ca chiếm </w:t>
      </w:r>
      <w:r w:rsidR="007C6C01">
        <w:t>tỷ</w:t>
      </w:r>
      <w:r w:rsidR="00293A68">
        <w:t xml:space="preserve"> trọng </w:t>
      </w:r>
      <w:r w:rsidR="00B17AA0">
        <w:t>42.14</w:t>
      </w:r>
      <w:r w:rsidR="00293A68">
        <w:t>%, 12</w:t>
      </w:r>
      <w:r w:rsidR="00B17AA0">
        <w:t>.73</w:t>
      </w:r>
      <w:r w:rsidR="00293A68">
        <w:t xml:space="preserve">% và </w:t>
      </w:r>
      <w:r w:rsidR="00B17AA0">
        <w:t>9.44</w:t>
      </w:r>
      <w:r w:rsidR="00293A68">
        <w:t>%.</w:t>
      </w:r>
    </w:p>
    <w:p w14:paraId="4334A93F" w14:textId="0A7A9D5E" w:rsidR="006B6ED7" w:rsidRPr="00293A68" w:rsidRDefault="00154DCE" w:rsidP="003358C0">
      <w:pPr>
        <w:pStyle w:val="ListParagraph"/>
        <w:numPr>
          <w:ilvl w:val="0"/>
          <w:numId w:val="50"/>
        </w:numPr>
        <w:contextualSpacing w:val="0"/>
      </w:pPr>
      <w:r>
        <w:t>Ở châu Đại Dương (Hình 3-10</w:t>
      </w:r>
      <w:r w:rsidR="00293A68">
        <w:t xml:space="preserve">[6]): Úc, Fiji và Polynesia thuộc Pháp có số ca </w:t>
      </w:r>
      <w:r w:rsidR="00B17AA0">
        <w:t>phục hồi</w:t>
      </w:r>
      <w:r w:rsidR="00293A68">
        <w:t xml:space="preserve"> cao nhất lần lượt là </w:t>
      </w:r>
      <w:r w:rsidR="00514195">
        <w:t>229.3</w:t>
      </w:r>
      <w:r w:rsidR="00293A68">
        <w:t xml:space="preserve">, </w:t>
      </w:r>
      <w:r w:rsidR="00514195">
        <w:t>51.2</w:t>
      </w:r>
      <w:r w:rsidR="00293A68">
        <w:t xml:space="preserve"> và </w:t>
      </w:r>
      <w:r w:rsidR="00514195">
        <w:t>45.7 nghìn</w:t>
      </w:r>
      <w:r w:rsidR="00157F0A">
        <w:t xml:space="preserve"> </w:t>
      </w:r>
      <w:r w:rsidR="00293A68">
        <w:t xml:space="preserve">ca chiếm </w:t>
      </w:r>
      <w:r w:rsidR="007C6C01">
        <w:t>tỷ</w:t>
      </w:r>
      <w:r w:rsidR="00293A68">
        <w:t xml:space="preserve"> trọng </w:t>
      </w:r>
      <w:r w:rsidR="00514195">
        <w:t>59.3</w:t>
      </w:r>
      <w:r w:rsidR="00293A68">
        <w:t>1%, 1</w:t>
      </w:r>
      <w:r w:rsidR="00514195">
        <w:t>3.25</w:t>
      </w:r>
      <w:r w:rsidR="00293A68">
        <w:t xml:space="preserve">% và </w:t>
      </w:r>
      <w:r w:rsidR="00514195">
        <w:t>11.83</w:t>
      </w:r>
      <w:r w:rsidR="00293A68">
        <w:t>%.</w:t>
      </w:r>
    </w:p>
    <w:p w14:paraId="3B60B6BA" w14:textId="514F711F" w:rsidR="007E0BA8" w:rsidRPr="007E0BA8" w:rsidRDefault="00DE06D9" w:rsidP="00155139">
      <w:pPr>
        <w:pStyle w:val="Heading2"/>
      </w:pPr>
      <w:bookmarkStart w:id="74" w:name="_Toc92038143"/>
      <w:r>
        <w:lastRenderedPageBreak/>
        <w:t>Chi tiết về dịch COVID-19</w:t>
      </w:r>
      <w:bookmarkEnd w:id="74"/>
    </w:p>
    <w:p w14:paraId="084EBFF6" w14:textId="0103BB8B" w:rsidR="007E0BA8" w:rsidRDefault="007E0BA8" w:rsidP="00D24690">
      <w:pPr>
        <w:pStyle w:val="Heading3"/>
        <w:contextualSpacing/>
      </w:pPr>
      <w:bookmarkStart w:id="75" w:name="_Toc92038144"/>
      <w:r>
        <w:t>Giới thiệu</w:t>
      </w:r>
      <w:bookmarkEnd w:id="75"/>
    </w:p>
    <w:p w14:paraId="3B6F5FAE" w14:textId="1E65EF7B" w:rsidR="007E0BA8" w:rsidRDefault="007E0BA8" w:rsidP="00D24690">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sidR="00075083">
        <w:rPr>
          <w:color w:val="000000"/>
          <w:szCs w:val="26"/>
        </w:rPr>
        <w:t xml:space="preserve">hàng trăm </w:t>
      </w:r>
      <w:r>
        <w:t>triệu người lây nhiễm, hàng triệu người tử vong ảnh hưởng tiêu cực đến Y tế, Kinh tế …</w:t>
      </w:r>
    </w:p>
    <w:p w14:paraId="2572AD4E" w14:textId="6FA05825" w:rsidR="007E0BA8" w:rsidRPr="007E0BA8" w:rsidRDefault="007E0BA8" w:rsidP="00D24690">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030F7EBF" w14:textId="329C635B" w:rsidR="007E0BA8" w:rsidRDefault="007E0BA8">
      <w:pPr>
        <w:pStyle w:val="Heading3"/>
      </w:pPr>
      <w:bookmarkStart w:id="76" w:name="_Toc92038145"/>
      <w:r>
        <w:t>Biểu đồ và phân tích với Python</w:t>
      </w:r>
      <w:bookmarkEnd w:id="76"/>
    </w:p>
    <w:p w14:paraId="5B39928A" w14:textId="77777777" w:rsidR="007E0BA8" w:rsidRDefault="007E0BA8" w:rsidP="007E0BA8">
      <w:pPr>
        <w:keepNext/>
        <w:ind w:firstLine="357"/>
      </w:pPr>
      <w:r>
        <w:rPr>
          <w:noProof/>
          <w:lang w:val="vi-VN" w:eastAsia="vi-VN"/>
        </w:rPr>
        <w:drawing>
          <wp:inline distT="0" distB="0" distL="0" distR="0" wp14:anchorId="7EEF148F" wp14:editId="34F49EF9">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1327785"/>
                    </a:xfrm>
                    <a:prstGeom prst="rect">
                      <a:avLst/>
                    </a:prstGeom>
                  </pic:spPr>
                </pic:pic>
              </a:graphicData>
            </a:graphic>
          </wp:inline>
        </w:drawing>
      </w:r>
    </w:p>
    <w:p w14:paraId="4AB78ED3" w14:textId="466DC04C" w:rsidR="007E0BA8" w:rsidRDefault="007E0BA8" w:rsidP="00BF6511">
      <w:pPr>
        <w:pStyle w:val="ThesisTable"/>
      </w:pPr>
      <w:bookmarkStart w:id="77" w:name="_Toc92038002"/>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11</w:t>
      </w:r>
      <w:r w:rsidR="008F020B">
        <w:rPr>
          <w:noProof/>
        </w:rPr>
        <w:fldChar w:fldCharType="end"/>
      </w:r>
      <w:r>
        <w:t>. Tương quan giữa các khu vực trên Thế giới</w:t>
      </w:r>
      <w:bookmarkEnd w:id="77"/>
    </w:p>
    <w:p w14:paraId="5E3DF608" w14:textId="3CB5E041" w:rsidR="009A12BC" w:rsidRDefault="00154DCE" w:rsidP="007B46C4">
      <w:pPr>
        <w:pStyle w:val="Paragraph"/>
        <w:ind w:firstLine="357"/>
        <w:rPr>
          <w:sz w:val="26"/>
          <w:szCs w:val="26"/>
        </w:rPr>
      </w:pPr>
      <w:r>
        <w:rPr>
          <w:sz w:val="26"/>
          <w:szCs w:val="26"/>
        </w:rPr>
        <w:t>Hình 3-11</w:t>
      </w:r>
      <w:r w:rsidR="007E0BA8">
        <w:rPr>
          <w:sz w:val="26"/>
          <w:szCs w:val="26"/>
        </w:rPr>
        <w:t xml:space="preserve"> sử dụng bảng dạng gradient </w:t>
      </w:r>
      <w:r w:rsidR="007B46C4">
        <w:rPr>
          <w:sz w:val="26"/>
          <w:szCs w:val="26"/>
        </w:rPr>
        <w:t>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w:t>
      </w:r>
      <w:r w:rsidR="005C6218">
        <w:rPr>
          <w:sz w:val="26"/>
          <w:szCs w:val="26"/>
        </w:rPr>
        <w:t xml:space="preserve"> Nam Mỹ là nơi có ti lệ tự vong cao nhất với 3.02%, tiếp đến là Châu Phi (2.39%) và Bắc Mỹ (1.96%).</w:t>
      </w:r>
    </w:p>
    <w:p w14:paraId="759BBF7A" w14:textId="77777777" w:rsidR="009A12BC" w:rsidRDefault="009A12BC" w:rsidP="0009750C">
      <w:pPr>
        <w:pStyle w:val="Paragraph"/>
        <w:keepNext/>
        <w:ind w:firstLine="357"/>
        <w:jc w:val="center"/>
      </w:pPr>
      <w:r>
        <w:rPr>
          <w:noProof/>
          <w:sz w:val="26"/>
          <w:szCs w:val="26"/>
          <w:lang w:val="vi-VN" w:eastAsia="vi-VN"/>
        </w:rPr>
        <w:drawing>
          <wp:inline distT="0" distB="0" distL="0" distR="0" wp14:anchorId="52F6649A" wp14:editId="6A798FD8">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756267EB" w14:textId="02E4788C" w:rsidR="007E0BA8" w:rsidRDefault="009A12BC" w:rsidP="00BF6511">
      <w:pPr>
        <w:pStyle w:val="ThesisTable"/>
      </w:pPr>
      <w:bookmarkStart w:id="78" w:name="_Toc92038003"/>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12</w:t>
      </w:r>
      <w:r w:rsidR="008F020B">
        <w:rPr>
          <w:noProof/>
        </w:rPr>
        <w:fldChar w:fldCharType="end"/>
      </w:r>
      <w:r>
        <w:t>. Số ca nhiễm, tử vong</w:t>
      </w:r>
      <w:r w:rsidR="00BB5826">
        <w:t xml:space="preserve"> và đ</w:t>
      </w:r>
      <w:r>
        <w:t>ường Moving Average của Thế giới</w:t>
      </w:r>
      <w:bookmarkEnd w:id="78"/>
    </w:p>
    <w:p w14:paraId="213F1496" w14:textId="5C5A60CA" w:rsidR="009A12BC" w:rsidRDefault="009A12BC" w:rsidP="003358C0">
      <w:pPr>
        <w:ind w:firstLine="357"/>
      </w:pPr>
      <w:r>
        <w:lastRenderedPageBreak/>
        <w:t>H</w:t>
      </w:r>
      <w:r w:rsidR="00154DCE">
        <w:t>ình 3-12</w:t>
      </w:r>
      <w:r w:rsidR="0043735E">
        <w:t xml:space="preserve"> sử dụng biể</w:t>
      </w:r>
      <w:r>
        <w:t xml:space="preserve">u đồ đường (line chart) để thể hiện số lượng ca nhiễm và ca tử vong cộng dồn (cumulative) </w:t>
      </w:r>
      <w:proofErr w:type="gramStart"/>
      <w:r>
        <w:t>theo</w:t>
      </w:r>
      <w:proofErr w:type="gramEnd"/>
      <w:r>
        <w:t xml:space="preserve"> thời gian cùng với đường Moving Average</w:t>
      </w:r>
      <w:r w:rsidR="0043735E">
        <w:t xml:space="preserve"> </w:t>
      </w:r>
      <w:r>
        <w:t xml:space="preserve">7 </w:t>
      </w:r>
      <w:r w:rsidR="0043735E">
        <w:t>ngày (MA7)</w:t>
      </w:r>
      <w:r>
        <w:t>.</w:t>
      </w:r>
      <w:r w:rsidR="0043735E">
        <w:t xml:space="preserve"> Đường MA7 đi sát với đường số ca nhiễm và tử vong cho thấy tăng đều, nhanh và ít biến động. </w:t>
      </w:r>
    </w:p>
    <w:p w14:paraId="4144BC26" w14:textId="77777777" w:rsidR="0009750C" w:rsidRDefault="0009750C" w:rsidP="003358C0">
      <w:pPr>
        <w:keepNext/>
        <w:ind w:firstLine="357"/>
        <w:jc w:val="center"/>
      </w:pPr>
      <w:r>
        <w:rPr>
          <w:noProof/>
          <w:lang w:val="vi-VN" w:eastAsia="vi-VN"/>
        </w:rPr>
        <w:drawing>
          <wp:inline distT="0" distB="0" distL="0" distR="0" wp14:anchorId="7D2A9A19" wp14:editId="249399C3">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211DD476" w14:textId="636DE930" w:rsidR="0009750C" w:rsidRDefault="0009750C" w:rsidP="00BF6511">
      <w:pPr>
        <w:pStyle w:val="ThesisTable"/>
      </w:pPr>
      <w:bookmarkStart w:id="79" w:name="_Toc92038004"/>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13</w:t>
      </w:r>
      <w:r w:rsidR="008F020B">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79"/>
    </w:p>
    <w:p w14:paraId="3F21D98E" w14:textId="3BB924AF" w:rsidR="00C826E8" w:rsidRDefault="00154DCE" w:rsidP="003358C0">
      <w:r>
        <w:tab/>
        <w:t>Hình 3-13</w:t>
      </w:r>
      <w:r w:rsidR="00C826E8">
        <w:t xml:space="preserve"> sử dụng biểu đồ thanh (bar chart) để thể hiện số ca nhiễm và tử vong </w:t>
      </w:r>
      <w:proofErr w:type="gramStart"/>
      <w:r w:rsidR="00C826E8">
        <w:t>theo</w:t>
      </w:r>
      <w:proofErr w:type="gramEnd"/>
      <w:r w:rsidR="00C826E8">
        <w:t xml:space="preserve"> từng ngày của Thế giới cùng với đường MA7. </w:t>
      </w:r>
      <w:r w:rsidR="00BD1CDB">
        <w:t>Số ca nhiễm cao nhất trong 1 ngày hơn 1.4 triệu ca và số ca tử vong cao nhất trong 1 ngày là hơn 20 nghìn ca.</w:t>
      </w:r>
    </w:p>
    <w:p w14:paraId="10EDD5FA" w14:textId="77777777" w:rsidR="00914A90" w:rsidRDefault="00914A90" w:rsidP="00914A90">
      <w:pPr>
        <w:keepNext/>
        <w:jc w:val="center"/>
      </w:pPr>
      <w:r>
        <w:rPr>
          <w:noProof/>
          <w:lang w:val="vi-VN" w:eastAsia="vi-VN"/>
        </w:rPr>
        <w:drawing>
          <wp:inline distT="0" distB="0" distL="0" distR="0" wp14:anchorId="35FCBA39" wp14:editId="081A93E5">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600" cy="2412000"/>
                    </a:xfrm>
                    <a:prstGeom prst="rect">
                      <a:avLst/>
                    </a:prstGeom>
                  </pic:spPr>
                </pic:pic>
              </a:graphicData>
            </a:graphic>
          </wp:inline>
        </w:drawing>
      </w:r>
    </w:p>
    <w:p w14:paraId="49F84AEF" w14:textId="1BB7231C" w:rsidR="00914A90" w:rsidRDefault="00914A90" w:rsidP="00BF6511">
      <w:pPr>
        <w:pStyle w:val="ThesisTable"/>
      </w:pPr>
      <w:bookmarkStart w:id="80" w:name="_Toc92038005"/>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14</w:t>
      </w:r>
      <w:r w:rsidR="008F020B">
        <w:rPr>
          <w:noProof/>
        </w:rPr>
        <w:fldChar w:fldCharType="end"/>
      </w:r>
      <w:r>
        <w:t xml:space="preserve">. Tỉ lệ tử vong </w:t>
      </w:r>
      <w:proofErr w:type="gramStart"/>
      <w:r>
        <w:t>theo</w:t>
      </w:r>
      <w:proofErr w:type="gramEnd"/>
      <w:r>
        <w:t xml:space="preserve"> ngày và trung bình của Thế giới</w:t>
      </w:r>
      <w:bookmarkEnd w:id="80"/>
    </w:p>
    <w:p w14:paraId="6DB199A8" w14:textId="02CCB3CF" w:rsidR="00914A90" w:rsidRDefault="00154DCE" w:rsidP="003358C0">
      <w:r>
        <w:tab/>
        <w:t>Hình 3-14</w:t>
      </w:r>
      <w:r w:rsidR="00155139">
        <w:t xml:space="preserve"> sử dụng biểu đồ đường để thể hiện </w:t>
      </w:r>
      <w:r w:rsidR="007C6C01">
        <w:t>tỷ</w:t>
      </w:r>
      <w:r w:rsidR="00155139">
        <w:t xml:space="preserve"> lệ tử vong </w:t>
      </w:r>
      <w:proofErr w:type="gramStart"/>
      <w:r w:rsidR="00155139">
        <w:t>theo</w:t>
      </w:r>
      <w:proofErr w:type="gramEnd"/>
      <w:r w:rsidR="00155139">
        <w:t xml:space="preserve"> ngày và </w:t>
      </w:r>
      <w:r w:rsidR="008E5B1B">
        <w:t>trung bình của T</w:t>
      </w:r>
      <w:r w:rsidR="00155139">
        <w:t>hế giới</w:t>
      </w:r>
      <w:r w:rsidR="008E5B1B">
        <w:t>. Tỉ lệ tử vong trung bình là hơn 0.03, thấp hơn nhiều so với những dịch bệnh khác. Tỉ lệ tử vong tăng nhanh từ tháng 2/2020 đến 6/2020 và giảm mạnh đến gần cuối năm 2020, cùng với việc các quốc gia trên T</w:t>
      </w:r>
      <w:r w:rsidR="006A65E2">
        <w:t xml:space="preserve">hế giới triển khai việc tiêm </w:t>
      </w:r>
      <w:r w:rsidR="009253DD">
        <w:t>Vắc-xin</w:t>
      </w:r>
      <w:r w:rsidR="006A65E2">
        <w:t xml:space="preserve"> giúp cho </w:t>
      </w:r>
      <w:r w:rsidR="007C6C01">
        <w:t>tỷ</w:t>
      </w:r>
      <w:r w:rsidR="00AF07E6">
        <w:t xml:space="preserve"> lệ tử</w:t>
      </w:r>
      <w:r w:rsidR="006A65E2">
        <w:t xml:space="preserve"> vong </w:t>
      </w:r>
      <w:r w:rsidR="00AF07E6">
        <w:t>duy trì</w:t>
      </w:r>
      <w:r w:rsidR="006A65E2">
        <w:t xml:space="preserve"> mức 0.02 và giảm dần theo thời gian.</w:t>
      </w:r>
    </w:p>
    <w:p w14:paraId="43758652" w14:textId="4D4DA62A" w:rsidR="00737996" w:rsidRDefault="00737996" w:rsidP="003358C0">
      <w:pPr>
        <w:ind w:firstLine="357"/>
      </w:pPr>
      <w:r>
        <w:lastRenderedPageBreak/>
        <w:t>Bên cạnh thông tin về các Quốc gia thì thông tin về các Tỉnh/Bang của các Quốc gia này cũng khai thác để có được cái nhìn chi tiết hơn</w:t>
      </w:r>
      <w:r w:rsidR="007C69B5">
        <w:t>.</w:t>
      </w:r>
    </w:p>
    <w:p w14:paraId="4C62EA34" w14:textId="77777777" w:rsidR="005E1F62" w:rsidRDefault="005E1F62" w:rsidP="003358C0">
      <w:pPr>
        <w:keepNext/>
        <w:jc w:val="center"/>
      </w:pPr>
      <w:r>
        <w:rPr>
          <w:noProof/>
          <w:lang w:val="vi-VN" w:eastAsia="vi-VN"/>
        </w:rPr>
        <w:drawing>
          <wp:inline distT="0" distB="0" distL="0" distR="0" wp14:anchorId="468D4E12" wp14:editId="57E92DDA">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089785"/>
                    </a:xfrm>
                    <a:prstGeom prst="rect">
                      <a:avLst/>
                    </a:prstGeom>
                  </pic:spPr>
                </pic:pic>
              </a:graphicData>
            </a:graphic>
          </wp:inline>
        </w:drawing>
      </w:r>
    </w:p>
    <w:p w14:paraId="7146BD9D" w14:textId="5FC5BD10" w:rsidR="00317E7A" w:rsidRDefault="005E1F62" w:rsidP="00BF6511">
      <w:pPr>
        <w:pStyle w:val="ThesisTable"/>
      </w:pPr>
      <w:bookmarkStart w:id="81" w:name="_Toc92038006"/>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15</w:t>
      </w:r>
      <w:r w:rsidR="008F020B">
        <w:rPr>
          <w:noProof/>
        </w:rPr>
        <w:fldChar w:fldCharType="end"/>
      </w:r>
      <w:r>
        <w:t>. Top 10 các Tỉnh có số ca cao nhất trên Thế giới</w:t>
      </w:r>
      <w:bookmarkEnd w:id="81"/>
    </w:p>
    <w:p w14:paraId="1309AD5B" w14:textId="15384DBE" w:rsidR="00646B21" w:rsidRPr="00646B21" w:rsidRDefault="00154DCE" w:rsidP="003358C0">
      <w:pPr>
        <w:ind w:firstLine="357"/>
      </w:pPr>
      <w:r>
        <w:t>Hình 3-15</w:t>
      </w:r>
      <w:r w:rsidR="00646B21">
        <w:t xml:space="preserve"> sử dụng bảng gradient</w:t>
      </w:r>
      <w:r w:rsidR="00737996">
        <w:t xml:space="preserve"> để thể hiện sự tương quan về</w:t>
      </w:r>
      <w:r w:rsidR="00885723">
        <w:t xml:space="preserve"> </w:t>
      </w:r>
      <w:r w:rsidR="007C6C01">
        <w:t>tỷ</w:t>
      </w:r>
      <w:r w:rsidR="00885723">
        <w:t xml:space="preserve"> lệ lây nhiễm,</w:t>
      </w:r>
      <w:r w:rsidR="00737996">
        <w:t xml:space="preserve"> </w:t>
      </w:r>
      <w:r w:rsidR="007C6C01">
        <w:t>tỷ</w:t>
      </w:r>
      <w:r w:rsidR="00737996">
        <w:t xml:space="preserve"> lệ tử vong</w:t>
      </w:r>
      <w:r w:rsidR="00885723">
        <w:t xml:space="preserve">, </w:t>
      </w:r>
      <w:proofErr w:type="gramStart"/>
      <w:r w:rsidR="00885723">
        <w:t>số</w:t>
      </w:r>
      <w:proofErr w:type="gramEnd"/>
      <w:r w:rsidR="00885723">
        <w:t xml:space="preserve"> ca nhiễm và tử vong</w:t>
      </w:r>
      <w:r w:rsidR="00737996">
        <w:t xml:space="preserve"> giữa các T</w:t>
      </w:r>
      <w:r w:rsidR="00AC444D">
        <w:t>ỉ</w:t>
      </w:r>
      <w:r w:rsidR="00737996">
        <w:t>nh/Bang của các Quốc gia.</w:t>
      </w:r>
      <w:r w:rsidR="00EB421B">
        <w:t xml:space="preserve"> Anh, Maharashtra và California là 3 tỉnh có số cao nhiễm cao nhất </w:t>
      </w:r>
      <w:r w:rsidR="00AC444D">
        <w:t>(10.1, 6.65 và 5.29 triệu ca).</w:t>
      </w:r>
    </w:p>
    <w:p w14:paraId="69D3D769" w14:textId="77777777" w:rsidR="005E1F62" w:rsidRDefault="005E1F62" w:rsidP="005E1F62">
      <w:pPr>
        <w:keepNext/>
        <w:jc w:val="center"/>
      </w:pPr>
      <w:r>
        <w:rPr>
          <w:noProof/>
          <w:lang w:val="vi-VN" w:eastAsia="vi-VN"/>
        </w:rPr>
        <w:drawing>
          <wp:inline distT="0" distB="0" distL="0" distR="0" wp14:anchorId="4A407216" wp14:editId="318BD72F">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2331720"/>
                    </a:xfrm>
                    <a:prstGeom prst="rect">
                      <a:avLst/>
                    </a:prstGeom>
                  </pic:spPr>
                </pic:pic>
              </a:graphicData>
            </a:graphic>
          </wp:inline>
        </w:drawing>
      </w:r>
    </w:p>
    <w:p w14:paraId="589AC103" w14:textId="64AF8E91" w:rsidR="005E1F62" w:rsidRDefault="005E1F62" w:rsidP="00BF6511">
      <w:pPr>
        <w:pStyle w:val="ThesisTable"/>
      </w:pPr>
      <w:bookmarkStart w:id="82" w:name="_Toc92038007"/>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16</w:t>
      </w:r>
      <w:r w:rsidR="008F020B">
        <w:rPr>
          <w:noProof/>
        </w:rPr>
        <w:fldChar w:fldCharType="end"/>
      </w:r>
      <w:r>
        <w:t>. Top 10 Bang của Mỹ có số ca cao nhất</w:t>
      </w:r>
      <w:bookmarkEnd w:id="82"/>
    </w:p>
    <w:p w14:paraId="0C9A903A" w14:textId="6678E191" w:rsidR="00A434EE" w:rsidRPr="00A434EE" w:rsidRDefault="00154DCE" w:rsidP="00475723">
      <w:pPr>
        <w:spacing w:after="200"/>
        <w:ind w:firstLine="357"/>
      </w:pPr>
      <w:r>
        <w:t>Hình 3-16</w:t>
      </w:r>
      <w:r w:rsidR="00A434EE">
        <w:t xml:space="preserve"> sử dụng bảng gradient để thể hiện sự tương quan về </w:t>
      </w:r>
      <w:r w:rsidR="007C6C01">
        <w:t>tỷ</w:t>
      </w:r>
      <w:r w:rsidR="00885723">
        <w:t xml:space="preserve"> lệ lây nhiễm, </w:t>
      </w:r>
      <w:r w:rsidR="007C6C01">
        <w:t>tỷ</w:t>
      </w:r>
      <w:r w:rsidR="00885723">
        <w:t xml:space="preserve"> lệ tử vong</w:t>
      </w:r>
      <w:r w:rsidR="00EB421B">
        <w:t xml:space="preserve">, </w:t>
      </w:r>
      <w:r w:rsidR="00885723">
        <w:t>số ca nhiễm và tử vong</w:t>
      </w:r>
      <w:r w:rsidR="00A434EE">
        <w:t xml:space="preserve"> giữa các Bang của Mỹ.</w:t>
      </w:r>
      <w:r w:rsidR="00794B11">
        <w:t xml:space="preserve"> </w:t>
      </w:r>
      <w:r w:rsidR="00396144">
        <w:t>California, Texas và Florida là 3 bang có số ca nhiễm và tử vong cao nhất tại Mỹ</w:t>
      </w:r>
      <w:r w:rsidR="00EB421B">
        <w:t xml:space="preserve"> (5.3, 4,48 và 3.83 triệu ca)</w:t>
      </w:r>
      <w:r w:rsidR="00396144">
        <w:t xml:space="preserve">. </w:t>
      </w:r>
      <w:r w:rsidR="00794B11">
        <w:t>T</w:t>
      </w:r>
      <w:r w:rsidR="00396144">
        <w:t>exas</w:t>
      </w:r>
      <w:r w:rsidR="00DC4157">
        <w:t xml:space="preserve"> </w:t>
      </w:r>
      <w:r w:rsidR="00794B11">
        <w:t xml:space="preserve">có </w:t>
      </w:r>
      <w:r w:rsidR="007C6C01">
        <w:t>tỷ</w:t>
      </w:r>
      <w:r w:rsidR="00794B11">
        <w:t xml:space="preserve"> lệ lây nhiễm cao nhất hơn 4.1 triệu người cùng </w:t>
      </w:r>
      <w:r w:rsidR="007C6C01">
        <w:t>tỷ</w:t>
      </w:r>
      <w:r w:rsidR="00794B11">
        <w:t xml:space="preserve"> lệ tử vong là 0.016%,</w:t>
      </w:r>
      <w:r w:rsidR="00DC4157">
        <w:t xml:space="preserve"> </w:t>
      </w:r>
      <w:r w:rsidR="00794B11">
        <w:t xml:space="preserve">New Jersey có </w:t>
      </w:r>
      <w:r w:rsidR="007C6C01">
        <w:t>tỷ</w:t>
      </w:r>
      <w:r w:rsidR="00794B11">
        <w:t xml:space="preserve"> lệ lây nhiễm thấp nhất 328.2 nghìn người </w:t>
      </w:r>
      <w:r w:rsidR="00DC4157">
        <w:t xml:space="preserve">cùng </w:t>
      </w:r>
      <w:r w:rsidR="007C6C01">
        <w:t>tỷ</w:t>
      </w:r>
      <w:r w:rsidR="00794B11">
        <w:t xml:space="preserve"> lệ tử vong cao là 0.02%</w:t>
      </w:r>
      <w:r w:rsidR="00DC4157">
        <w:t>.</w:t>
      </w:r>
    </w:p>
    <w:p w14:paraId="7DA76A57" w14:textId="77777777" w:rsidR="005138AE" w:rsidRDefault="005E1F62" w:rsidP="005138AE">
      <w:pPr>
        <w:keepNext/>
        <w:jc w:val="center"/>
      </w:pPr>
      <w:r>
        <w:rPr>
          <w:noProof/>
          <w:lang w:val="vi-VN" w:eastAsia="vi-VN"/>
        </w:rPr>
        <w:lastRenderedPageBreak/>
        <w:drawing>
          <wp:inline distT="0" distB="0" distL="0" distR="0" wp14:anchorId="6A644214" wp14:editId="355D41BF">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9600" cy="3031200"/>
                    </a:xfrm>
                    <a:prstGeom prst="rect">
                      <a:avLst/>
                    </a:prstGeom>
                  </pic:spPr>
                </pic:pic>
              </a:graphicData>
            </a:graphic>
          </wp:inline>
        </w:drawing>
      </w:r>
    </w:p>
    <w:p w14:paraId="08ABD4FB" w14:textId="5FDBCB2D" w:rsidR="005E1F62" w:rsidRDefault="005138AE" w:rsidP="00BF6511">
      <w:pPr>
        <w:pStyle w:val="ThesisTable"/>
      </w:pPr>
      <w:bookmarkStart w:id="83" w:name="_Toc92038008"/>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17</w:t>
      </w:r>
      <w:r w:rsidR="008F020B">
        <w:rPr>
          <w:noProof/>
        </w:rPr>
        <w:fldChar w:fldCharType="end"/>
      </w:r>
      <w:r>
        <w:t>. Top 10 nước và phần còn lại về số ca nhiễm</w:t>
      </w:r>
      <w:bookmarkEnd w:id="83"/>
    </w:p>
    <w:p w14:paraId="233A6207" w14:textId="6BE70C03" w:rsidR="00241305" w:rsidRPr="00241305" w:rsidRDefault="00154DCE" w:rsidP="00241305">
      <w:r>
        <w:tab/>
        <w:t>Hình 3-17</w:t>
      </w:r>
      <w:r w:rsidR="00690601">
        <w:t xml:space="preserve"> sử dụng biểu đồ cột (bar chart) để thể hiện số ca nhiễm của top 10 nước có số ca nhiễm cao nhất và các nước còn lại sẽ là “Others”. </w:t>
      </w:r>
    </w:p>
    <w:p w14:paraId="20FC6FD7" w14:textId="5B646C4F" w:rsidR="005138AE" w:rsidRDefault="0053790F" w:rsidP="005138AE">
      <w:pPr>
        <w:keepNext/>
        <w:jc w:val="center"/>
      </w:pPr>
      <w:r>
        <w:rPr>
          <w:noProof/>
          <w:lang w:val="vi-VN" w:eastAsia="vi-VN"/>
        </w:rPr>
        <w:drawing>
          <wp:inline distT="0" distB="0" distL="0" distR="0" wp14:anchorId="369C0497" wp14:editId="5DF89042">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4000" cy="3142800"/>
                    </a:xfrm>
                    <a:prstGeom prst="rect">
                      <a:avLst/>
                    </a:prstGeom>
                  </pic:spPr>
                </pic:pic>
              </a:graphicData>
            </a:graphic>
          </wp:inline>
        </w:drawing>
      </w:r>
    </w:p>
    <w:p w14:paraId="0453C750" w14:textId="330ADF26" w:rsidR="005E1F62" w:rsidRDefault="005138AE" w:rsidP="00BF6511">
      <w:pPr>
        <w:pStyle w:val="ThesisTable"/>
      </w:pPr>
      <w:bookmarkStart w:id="84" w:name="_Toc92038009"/>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18</w:t>
      </w:r>
      <w:r w:rsidR="008F020B">
        <w:rPr>
          <w:noProof/>
        </w:rPr>
        <w:fldChar w:fldCharType="end"/>
      </w:r>
      <w:r>
        <w:t xml:space="preserve">. </w:t>
      </w:r>
      <w:r w:rsidRPr="002F3B42">
        <w:t xml:space="preserve">Top 10 </w:t>
      </w:r>
      <w:r>
        <w:t>tỉnh</w:t>
      </w:r>
      <w:r w:rsidRPr="002F3B42">
        <w:t xml:space="preserve"> và phần còn lại về số ca nhiễm</w:t>
      </w:r>
      <w:bookmarkEnd w:id="84"/>
    </w:p>
    <w:p w14:paraId="353C5908" w14:textId="2EDE1B95" w:rsidR="00373645" w:rsidRPr="00FF579A" w:rsidRDefault="00154DCE" w:rsidP="00373645">
      <w:pPr>
        <w:ind w:firstLine="357"/>
      </w:pPr>
      <w:r>
        <w:t>Hình 3-18</w:t>
      </w:r>
      <w:r w:rsidR="00690601">
        <w:t xml:space="preserve"> sử dụng biểu đồ cột (bar chart) để thể hiện số ca nhiễm của top 10 tỉnh có số ca nhiễm cao nhất và các nước còn lại sẽ là “Others”.</w:t>
      </w:r>
    </w:p>
    <w:p w14:paraId="3C1F544C" w14:textId="000F0561" w:rsidR="0087155F" w:rsidRPr="001265E2" w:rsidRDefault="006A5F66" w:rsidP="0087155F">
      <w:pPr>
        <w:pStyle w:val="Heading4"/>
      </w:pPr>
      <w:r>
        <w:lastRenderedPageBreak/>
        <w:t>So sánh Việt Nam và Châu Á</w:t>
      </w:r>
    </w:p>
    <w:p w14:paraId="74663093" w14:textId="4F5C615A" w:rsidR="0087155F" w:rsidRDefault="00F46062" w:rsidP="00857003">
      <w:pPr>
        <w:pStyle w:val="Paragraph"/>
        <w:keepNext/>
        <w:jc w:val="center"/>
      </w:pPr>
      <w:r>
        <w:rPr>
          <w:noProof/>
          <w:lang w:val="vi-VN" w:eastAsia="vi-VN"/>
        </w:rPr>
        <w:drawing>
          <wp:inline distT="0" distB="0" distL="0" distR="0" wp14:anchorId="260F8766" wp14:editId="2F5E646E">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2">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00AE0C72" w14:textId="7D5E54C1" w:rsidR="00E021ED" w:rsidRPr="00E021ED" w:rsidRDefault="0087155F" w:rsidP="00BF6511">
      <w:pPr>
        <w:pStyle w:val="ThesisTable"/>
      </w:pPr>
      <w:bookmarkStart w:id="85" w:name="_Toc92038010"/>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19</w:t>
      </w:r>
      <w:r w:rsidR="008F020B">
        <w:rPr>
          <w:noProof/>
        </w:rPr>
        <w:fldChar w:fldCharType="end"/>
      </w:r>
      <w:r>
        <w:t xml:space="preserve">. </w:t>
      </w:r>
      <w:r w:rsidRPr="00BB04EE">
        <w:t xml:space="preserve">Số ca nhiễm, tử vong và đường Moving Average </w:t>
      </w:r>
      <w:r w:rsidR="002B2183">
        <w:t>củ</w:t>
      </w:r>
      <w:r>
        <w:t>a Châu Á</w:t>
      </w:r>
      <w:bookmarkEnd w:id="85"/>
    </w:p>
    <w:p w14:paraId="5C9E6BB7" w14:textId="19643A01" w:rsidR="00E021ED" w:rsidRDefault="00154DCE" w:rsidP="008734E5">
      <w:pPr>
        <w:ind w:firstLine="357"/>
      </w:pPr>
      <w:r>
        <w:t>Hình 3-19</w:t>
      </w:r>
      <w:r w:rsidR="002B2183">
        <w:t xml:space="preserve"> sử dụng biểu đồ đường (line chart) để thể hiện số lượng ca nhiễm và ca tử vong cộng dồn (cumulative) </w:t>
      </w:r>
      <w:proofErr w:type="gramStart"/>
      <w:r w:rsidR="002B2183">
        <w:t>theo</w:t>
      </w:r>
      <w:proofErr w:type="gramEnd"/>
      <w:r w:rsidR="002B2183">
        <w:t xml:space="preserve"> thời gian cùng với đường Moving Average 7 ngày (MA7).</w:t>
      </w:r>
      <w:r w:rsidR="008734E5">
        <w:t xml:space="preserve"> Số ca nhiễm và tử vong tăng nhanh vào tháng 5/2021 và vẫn chưa có dấu hiệu dừng lại.</w:t>
      </w:r>
      <w:r w:rsidR="002B2183">
        <w:t xml:space="preserve"> Đường MA7 đi sát với đường số ca nhiễm và tử vong cho thấy tăng đều, nhanh và ít biến động. </w:t>
      </w:r>
    </w:p>
    <w:p w14:paraId="553458E6" w14:textId="4F36BAF4" w:rsidR="00857003" w:rsidRDefault="00F46062" w:rsidP="00857003">
      <w:pPr>
        <w:keepNext/>
        <w:jc w:val="center"/>
      </w:pPr>
      <w:r>
        <w:rPr>
          <w:noProof/>
          <w:lang w:val="vi-VN" w:eastAsia="vi-VN"/>
        </w:rPr>
        <w:drawing>
          <wp:inline distT="0" distB="0" distL="0" distR="0" wp14:anchorId="01AF05A0" wp14:editId="039791BF">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3">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EE6E573" w14:textId="5734A338" w:rsidR="002B2183" w:rsidRDefault="00857003" w:rsidP="00BF6511">
      <w:pPr>
        <w:pStyle w:val="ThesisTable"/>
      </w:pPr>
      <w:bookmarkStart w:id="86" w:name="_Toc92038011"/>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20</w:t>
      </w:r>
      <w:r w:rsidR="008F020B">
        <w:rPr>
          <w:noProof/>
        </w:rPr>
        <w:fldChar w:fldCharType="end"/>
      </w:r>
      <w:r>
        <w:t xml:space="preserve">. </w:t>
      </w:r>
      <w:r w:rsidRPr="00486967">
        <w:t>Số ca nhiễm, tử vong mỗ</w:t>
      </w:r>
      <w:r>
        <w:t>i ngày và đường MA7 của Châu Á</w:t>
      </w:r>
      <w:bookmarkEnd w:id="86"/>
    </w:p>
    <w:p w14:paraId="45422E08" w14:textId="0C57BFDB" w:rsidR="00A94F27" w:rsidRDefault="00154DCE" w:rsidP="00475723">
      <w:pPr>
        <w:ind w:firstLine="357"/>
      </w:pPr>
      <w:r>
        <w:t>Hình 3-20</w:t>
      </w:r>
      <w:r w:rsidR="00857003">
        <w:t xml:space="preserve"> sử</w:t>
      </w:r>
      <w:r w:rsidR="00C96D67">
        <w:t xml:space="preserve"> dụng biểu đồ đường và cột (bar and line chart) </w:t>
      </w:r>
      <w:r w:rsidR="00857003">
        <w:t xml:space="preserve">để thể hiện số ca nhiễm và tử vong </w:t>
      </w:r>
      <w:proofErr w:type="gramStart"/>
      <w:r w:rsidR="00857003">
        <w:t>theo</w:t>
      </w:r>
      <w:proofErr w:type="gramEnd"/>
      <w:r w:rsidR="00857003">
        <w:t xml:space="preserve"> từng ngày của </w:t>
      </w:r>
      <w:r w:rsidR="00EE13B7">
        <w:t>Châu Á</w:t>
      </w:r>
      <w:r w:rsidR="00857003">
        <w:t xml:space="preserve"> cùng với đường MA7. Số ca nhiễm cao nhất trong 1 ngày </w:t>
      </w:r>
      <w:r w:rsidR="00870E54">
        <w:t>gần 900</w:t>
      </w:r>
      <w:r w:rsidR="00857003">
        <w:t xml:space="preserve"> </w:t>
      </w:r>
      <w:r w:rsidR="00870E54">
        <w:t>nghìn</w:t>
      </w:r>
      <w:r w:rsidR="00857003">
        <w:t xml:space="preserve"> ca và số ca tử vong cao nhất trong 1 ngày là hơn </w:t>
      </w:r>
      <w:r w:rsidR="00870E54">
        <w:t>8</w:t>
      </w:r>
      <w:r w:rsidR="00475723">
        <w:t xml:space="preserve"> nghìn ca.</w:t>
      </w:r>
    </w:p>
    <w:p w14:paraId="66F32BC2" w14:textId="77777777" w:rsidR="00A94F27" w:rsidRDefault="00A94F27" w:rsidP="00A94F27">
      <w:pPr>
        <w:keepNext/>
        <w:jc w:val="center"/>
      </w:pPr>
      <w:r>
        <w:rPr>
          <w:noProof/>
          <w:lang w:val="vi-VN" w:eastAsia="vi-VN"/>
        </w:rPr>
        <w:lastRenderedPageBreak/>
        <w:drawing>
          <wp:inline distT="0" distB="0" distL="0" distR="0" wp14:anchorId="2D0EA83F" wp14:editId="7C910E59">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16ECCB37" w14:textId="4AE09F98" w:rsidR="00A94F27" w:rsidRDefault="00A94F27" w:rsidP="00BF6511">
      <w:pPr>
        <w:pStyle w:val="ThesisTable"/>
      </w:pPr>
      <w:bookmarkStart w:id="87" w:name="_Toc92038012"/>
      <w:r>
        <w:t xml:space="preserve">Hình </w:t>
      </w:r>
      <w:r w:rsidR="008F020B">
        <w:fldChar w:fldCharType="begin"/>
      </w:r>
      <w:r w:rsidR="008F020B">
        <w:instrText xml:space="preserve"> STYLEREF</w:instrText>
      </w:r>
      <w:r w:rsidR="008F020B">
        <w:instrText xml:space="preserve">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21</w:t>
      </w:r>
      <w:r w:rsidR="008F020B">
        <w:rPr>
          <w:noProof/>
        </w:rPr>
        <w:fldChar w:fldCharType="end"/>
      </w:r>
      <w:r>
        <w:t xml:space="preserve">. Số ca nhiễm và tử vong giữa Việt Nam và các nước </w:t>
      </w:r>
      <w:r w:rsidR="00406A32">
        <w:t>Châu Á</w:t>
      </w:r>
      <w:bookmarkEnd w:id="87"/>
    </w:p>
    <w:p w14:paraId="093DB147" w14:textId="29B00459" w:rsidR="00384E38" w:rsidRDefault="00A94F27" w:rsidP="00A94F27">
      <w:r>
        <w:tab/>
        <w:t>H</w:t>
      </w:r>
      <w:r w:rsidR="009F4345">
        <w:t>ình 3-21</w:t>
      </w:r>
      <w:r w:rsidR="00A44F92">
        <w:t xml:space="preserve"> sử</w:t>
      </w:r>
      <w:r>
        <w:t xml:space="preserve"> dụng biểu đồ đường thể hiện tốc độ gia tăng số ca nhiễm và tử vong cộng dồn </w:t>
      </w:r>
      <w:proofErr w:type="gramStart"/>
      <w:r>
        <w:t>theo</w:t>
      </w:r>
      <w:proofErr w:type="gramEnd"/>
      <w:r>
        <w:t xml:space="preserve"> ngày giữa Việt N</w:t>
      </w:r>
      <w:r w:rsidR="00A44F92">
        <w:t>am và các quốc gia khác</w:t>
      </w:r>
      <w:r w:rsidR="00D878EB">
        <w:t xml:space="preserve"> ở châu Á</w:t>
      </w:r>
      <w:r w:rsidR="00A44F92">
        <w:t>.</w:t>
      </w:r>
      <w:r w:rsidR="00D878EB">
        <w:t xml:space="preserve"> So sánh giữa Việt Nam và các </w:t>
      </w:r>
      <w:r w:rsidR="003803E1">
        <w:t xml:space="preserve">nước </w:t>
      </w:r>
      <w:r w:rsidR="00D878EB">
        <w:t xml:space="preserve">châu </w:t>
      </w:r>
      <w:r w:rsidR="003B7852">
        <w:t xml:space="preserve">Á, </w:t>
      </w:r>
      <w:r w:rsidR="00D878EB">
        <w:t>Việt Nam có tốc độ gia tăng ít hơn về cả số ca nhiễm và t</w:t>
      </w:r>
      <w:r w:rsidR="00121454">
        <w:t xml:space="preserve">ử vong, đây là 1 </w:t>
      </w:r>
      <w:r w:rsidR="00533A50">
        <w:t>biểu đồ</w:t>
      </w:r>
      <w:r w:rsidR="00121454">
        <w:t xml:space="preserve"> tốt d</w:t>
      </w:r>
      <w:r w:rsidR="00D878EB">
        <w:t>ành cho Việt Nam</w:t>
      </w:r>
      <w:r w:rsidR="00453987">
        <w:t>.</w:t>
      </w:r>
    </w:p>
    <w:p w14:paraId="5C8E97DC" w14:textId="736F34FC" w:rsidR="00453987" w:rsidRDefault="008C31B8" w:rsidP="00453987">
      <w:pPr>
        <w:keepNext/>
        <w:jc w:val="center"/>
      </w:pPr>
      <w:r>
        <w:rPr>
          <w:noProof/>
          <w:lang w:val="vi-VN" w:eastAsia="vi-VN"/>
        </w:rPr>
        <w:drawing>
          <wp:inline distT="0" distB="0" distL="0" distR="0" wp14:anchorId="0C50A880" wp14:editId="69500E44">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1D644224" w14:textId="333F7BE6" w:rsidR="00453987" w:rsidRDefault="00453987" w:rsidP="00BF6511">
      <w:pPr>
        <w:pStyle w:val="ThesisTable"/>
      </w:pPr>
      <w:bookmarkStart w:id="88" w:name="_Toc92038013"/>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22</w:t>
      </w:r>
      <w:r w:rsidR="008F020B">
        <w:rPr>
          <w:noProof/>
        </w:rPr>
        <w:fldChar w:fldCharType="end"/>
      </w:r>
      <w:r>
        <w:t xml:space="preserve">. </w:t>
      </w:r>
      <w:r w:rsidR="0097698D">
        <w:t>Biểu đồ cột</w:t>
      </w:r>
      <w:r>
        <w:t xml:space="preserve"> gi</w:t>
      </w:r>
      <w:r w:rsidR="00406A32">
        <w:t xml:space="preserve">ữa Việt Nam và các nước </w:t>
      </w:r>
      <w:r>
        <w:t>châu Á</w:t>
      </w:r>
      <w:bookmarkEnd w:id="88"/>
    </w:p>
    <w:p w14:paraId="7978BBB2" w14:textId="7D34E7D0" w:rsidR="00AA4FF8" w:rsidRPr="008960DB" w:rsidRDefault="004366AE" w:rsidP="00475723">
      <w:pPr>
        <w:ind w:firstLine="357"/>
      </w:pPr>
      <w:r>
        <w:t xml:space="preserve">Hình </w:t>
      </w:r>
      <w:r w:rsidR="009F4345">
        <w:t>3-22</w:t>
      </w:r>
      <w:r w:rsidR="003B7852">
        <w:t xml:space="preserve"> sử</w:t>
      </w:r>
      <w:r>
        <w:t xml:space="preserve"> dụng biểu đồ cột để so sánh về số ca nhiễm, tử vong và hồi phục giữa Việt Nam và các nước Châu Á</w:t>
      </w:r>
      <w:r w:rsidR="003B7852">
        <w:t xml:space="preserve">. </w:t>
      </w:r>
      <w:r w:rsidR="001D2963">
        <w:t>Ấn Đ</w:t>
      </w:r>
      <w:r w:rsidR="00597FBC">
        <w:t>ộ là quốc gia có số ca nhiễm, tử</w:t>
      </w:r>
      <w:r w:rsidR="008A75A5">
        <w:t xml:space="preserve"> vong và phục hồi cao nhất ở</w:t>
      </w:r>
      <w:r w:rsidR="001D2963">
        <w:t xml:space="preserve"> Châu Á</w:t>
      </w:r>
      <w:r w:rsidR="002C158A">
        <w:t>.</w:t>
      </w:r>
      <w:r w:rsidR="00B20C9C">
        <w:t xml:space="preserve"> </w:t>
      </w:r>
    </w:p>
    <w:p w14:paraId="27C59473" w14:textId="5E5CC19A" w:rsidR="00AA4FF8" w:rsidRDefault="00AA4FF8">
      <w:pPr>
        <w:pStyle w:val="Heading4"/>
      </w:pPr>
      <w:r>
        <w:lastRenderedPageBreak/>
        <w:t>So sánh Việt Nam và Đông Nam Á</w:t>
      </w:r>
      <w:r w:rsidR="00420163">
        <w:t xml:space="preserve"> </w:t>
      </w:r>
      <w:r w:rsidR="003803E1">
        <w:t>(South East Asia)</w:t>
      </w:r>
    </w:p>
    <w:p w14:paraId="1B446A76" w14:textId="7C05F8D0" w:rsidR="00420163" w:rsidRDefault="008A757D" w:rsidP="00591B51">
      <w:pPr>
        <w:pStyle w:val="Paragraph"/>
        <w:keepNext/>
        <w:jc w:val="center"/>
      </w:pPr>
      <w:r>
        <w:rPr>
          <w:noProof/>
          <w:lang w:val="vi-VN" w:eastAsia="vi-VN"/>
        </w:rPr>
        <w:drawing>
          <wp:inline distT="0" distB="0" distL="0" distR="0" wp14:anchorId="0C2747E4" wp14:editId="064D637E">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277C1E45" w14:textId="28F8200B" w:rsidR="00420163" w:rsidRDefault="00420163" w:rsidP="00BF6511">
      <w:pPr>
        <w:pStyle w:val="ThesisTable"/>
      </w:pPr>
      <w:bookmarkStart w:id="89" w:name="_Toc92038014"/>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w:instrText>
      </w:r>
      <w:r w:rsidR="008F020B">
        <w:instrText xml:space="preserve">Hình \* ARABIC \s 1 </w:instrText>
      </w:r>
      <w:r w:rsidR="008F020B">
        <w:fldChar w:fldCharType="separate"/>
      </w:r>
      <w:r w:rsidR="00ED35BE">
        <w:rPr>
          <w:noProof/>
        </w:rPr>
        <w:t>23</w:t>
      </w:r>
      <w:r w:rsidR="008F020B">
        <w:rPr>
          <w:noProof/>
        </w:rPr>
        <w:fldChar w:fldCharType="end"/>
      </w:r>
      <w:r>
        <w:t xml:space="preserve">. </w:t>
      </w:r>
      <w:r w:rsidRPr="003A219B">
        <w:t xml:space="preserve">Số ca nhiễm, tử vong và đường Moving Average của </w:t>
      </w:r>
      <w:r>
        <w:t>Đông Nam Á</w:t>
      </w:r>
      <w:bookmarkEnd w:id="89"/>
    </w:p>
    <w:p w14:paraId="56A004EE" w14:textId="3EB7AE6F" w:rsidR="001D1687" w:rsidRPr="001D1687" w:rsidRDefault="009F4345" w:rsidP="001D1687">
      <w:pPr>
        <w:ind w:firstLine="357"/>
      </w:pPr>
      <w:r>
        <w:t>Hình 3-23</w:t>
      </w:r>
      <w:r w:rsidR="001D1687">
        <w:t xml:space="preserve"> sử dụng biểu đồ đường (line chart) để thể hiện số lượng ca nhiễm và ca tử vong cộng dồn (cumulative) </w:t>
      </w:r>
      <w:proofErr w:type="gramStart"/>
      <w:r w:rsidR="001D1687">
        <w:t>theo</w:t>
      </w:r>
      <w:proofErr w:type="gramEnd"/>
      <w:r w:rsidR="001D1687">
        <w:t xml:space="preserve"> thời gian cùng với đường Moving Average 7 ngày (MA7). Số ca nhiễm v</w:t>
      </w:r>
      <w:r w:rsidR="001356E5">
        <w:t>à tử vong tăng nhanh vào tháng 6</w:t>
      </w:r>
      <w:r w:rsidR="001D1687">
        <w:t xml:space="preserve">/2021 và vẫn chưa có dấu hiệu dừng lại. Đường MA7 đi sát với đường số ca nhiễm và tử vong cho thấy tăng đều, nhanh và ít biến động. </w:t>
      </w:r>
    </w:p>
    <w:p w14:paraId="751735DB" w14:textId="7B4BC806" w:rsidR="00591B51" w:rsidRDefault="001356E5" w:rsidP="00591B51">
      <w:pPr>
        <w:keepNext/>
        <w:jc w:val="center"/>
      </w:pPr>
      <w:r>
        <w:rPr>
          <w:noProof/>
          <w:lang w:val="vi-VN" w:eastAsia="vi-VN"/>
        </w:rPr>
        <w:drawing>
          <wp:inline distT="0" distB="0" distL="0" distR="0" wp14:anchorId="25459AAC" wp14:editId="65B55ECE">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AF6CFF2" w14:textId="66C0DAF0" w:rsidR="00591B51" w:rsidRDefault="00591B51" w:rsidP="00BF6511">
      <w:pPr>
        <w:pStyle w:val="ThesisTable"/>
      </w:pPr>
      <w:bookmarkStart w:id="90" w:name="_Toc92038015"/>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24</w:t>
      </w:r>
      <w:r w:rsidR="008F020B">
        <w:rPr>
          <w:noProof/>
        </w:rPr>
        <w:fldChar w:fldCharType="end"/>
      </w:r>
      <w:r>
        <w:t xml:space="preserve">. </w:t>
      </w:r>
      <w:r w:rsidRPr="00494450">
        <w:t xml:space="preserve">Số ca nhiễm, tử vong mỗi ngày và đường MA7 của </w:t>
      </w:r>
      <w:r>
        <w:t>Đông Nam Á</w:t>
      </w:r>
      <w:bookmarkEnd w:id="90"/>
    </w:p>
    <w:p w14:paraId="1AC91BEC" w14:textId="7F6357FF" w:rsidR="003C1476" w:rsidRPr="003C1476" w:rsidRDefault="009F4345" w:rsidP="00475723">
      <w:pPr>
        <w:ind w:firstLine="357"/>
      </w:pPr>
      <w:r>
        <w:t>Hình 3-24</w:t>
      </w:r>
      <w:r w:rsidR="001D1687">
        <w:t xml:space="preserve"> sử dụng biểu đồ đường và cột (bar and line chart) để thể hiện số ca nhiễm và tử vong </w:t>
      </w:r>
      <w:proofErr w:type="gramStart"/>
      <w:r w:rsidR="001D1687">
        <w:t>theo</w:t>
      </w:r>
      <w:proofErr w:type="gramEnd"/>
      <w:r w:rsidR="001D1687">
        <w:t xml:space="preserve"> từng ngày của </w:t>
      </w:r>
      <w:r w:rsidR="00F308FD">
        <w:t>Đông Nam Á</w:t>
      </w:r>
      <w:r w:rsidR="001D1687">
        <w:t xml:space="preserve"> cùng với đường MA7. Số ca nhiễm cao nhất trong 1 ngày gần 900 nghìn ca và số ca tử vong cao nhất trong 1 ngày là hơn 8 nghìn ca.</w:t>
      </w:r>
      <w:r w:rsidR="001356E5">
        <w:t xml:space="preserve"> Số ca nhiễm</w:t>
      </w:r>
      <w:r w:rsidR="00194996">
        <w:t xml:space="preserve"> và số ca tử vong</w:t>
      </w:r>
      <w:r w:rsidR="001356E5">
        <w:t xml:space="preserve"> luôn ở mức rất cao từ tháng 5/2021 đến tháng 9/2021. </w:t>
      </w:r>
    </w:p>
    <w:p w14:paraId="0E8C7385" w14:textId="77777777" w:rsidR="004F63A5" w:rsidRDefault="000A6F9F" w:rsidP="004F63A5">
      <w:pPr>
        <w:pStyle w:val="Paragraph"/>
        <w:keepNext/>
        <w:jc w:val="center"/>
      </w:pPr>
      <w:r>
        <w:rPr>
          <w:noProof/>
          <w:sz w:val="26"/>
          <w:szCs w:val="26"/>
          <w:lang w:val="vi-VN" w:eastAsia="vi-VN"/>
        </w:rPr>
        <w:lastRenderedPageBreak/>
        <w:drawing>
          <wp:inline distT="0" distB="0" distL="0" distR="0" wp14:anchorId="5B6A6E26" wp14:editId="1B24124A">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435013B6" w14:textId="3A5788EE" w:rsidR="000A6F9F" w:rsidRDefault="004F63A5" w:rsidP="00BF6511">
      <w:pPr>
        <w:pStyle w:val="ThesisTable"/>
      </w:pPr>
      <w:bookmarkStart w:id="91" w:name="_Toc92038016"/>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25</w:t>
      </w:r>
      <w:r w:rsidR="008F020B">
        <w:rPr>
          <w:noProof/>
        </w:rPr>
        <w:fldChar w:fldCharType="end"/>
      </w:r>
      <w:r>
        <w:t xml:space="preserve">. </w:t>
      </w:r>
      <w:r w:rsidRPr="00111A4F">
        <w:t xml:space="preserve">Số ca nhiễm và tử vong giữa Việt Nam và các nước </w:t>
      </w:r>
      <w:r>
        <w:t>Đông Nam Á</w:t>
      </w:r>
      <w:bookmarkEnd w:id="91"/>
    </w:p>
    <w:p w14:paraId="503C2B1C" w14:textId="0A3EA822" w:rsidR="00497AD9" w:rsidRPr="00497AD9" w:rsidRDefault="00497AD9" w:rsidP="00497AD9">
      <w:pPr>
        <w:ind w:firstLine="357"/>
      </w:pPr>
      <w:r>
        <w:t>H</w:t>
      </w:r>
      <w:r w:rsidR="009F4345">
        <w:t>ình 3-25</w:t>
      </w:r>
      <w:r>
        <w:t xml:space="preserve"> sử dụng biểu đồ đường thể hiện tốc độ gia tăng số ca nhiễm và tử vong cộng dồn </w:t>
      </w:r>
      <w:proofErr w:type="gramStart"/>
      <w:r>
        <w:t>theo</w:t>
      </w:r>
      <w:proofErr w:type="gramEnd"/>
      <w:r>
        <w:t xml:space="preserve"> ngày giữa Việt Nam và các quốc gia </w:t>
      </w:r>
      <w:r w:rsidR="003803E1">
        <w:t>Đông Nam Á</w:t>
      </w:r>
      <w:r>
        <w:t>. So sánh giữa Việt Nam và cá</w:t>
      </w:r>
      <w:r w:rsidR="003803E1">
        <w:t>c nước Đông Nam Á</w:t>
      </w:r>
      <w:r>
        <w:t>, Việt Nam có tốc độ gia tăng về cả số ca nhiễm và tử vong</w:t>
      </w:r>
      <w:r w:rsidR="002D11FB">
        <w:t xml:space="preserve"> chỉ sau Indonesia, Philippines, Malaysia và Thailand.</w:t>
      </w:r>
    </w:p>
    <w:p w14:paraId="4C66F527" w14:textId="77777777" w:rsidR="00087235" w:rsidRDefault="00087235" w:rsidP="00087235">
      <w:pPr>
        <w:keepNext/>
      </w:pPr>
      <w:r>
        <w:rPr>
          <w:noProof/>
          <w:lang w:val="vi-VN" w:eastAsia="vi-VN"/>
        </w:rPr>
        <w:drawing>
          <wp:inline distT="0" distB="0" distL="0" distR="0" wp14:anchorId="2ED162DB" wp14:editId="3DE2C8EE">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2551DDC1" w14:textId="0361E49D" w:rsidR="00087235" w:rsidRDefault="00087235" w:rsidP="00BF6511">
      <w:pPr>
        <w:pStyle w:val="ThesisTable"/>
      </w:pPr>
      <w:bookmarkStart w:id="92" w:name="_Toc92038017"/>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26</w:t>
      </w:r>
      <w:r w:rsidR="008F020B">
        <w:rPr>
          <w:noProof/>
        </w:rPr>
        <w:fldChar w:fldCharType="end"/>
      </w:r>
      <w:r>
        <w:t xml:space="preserve">. </w:t>
      </w:r>
      <w:r w:rsidRPr="00376CEB">
        <w:t xml:space="preserve">Biểu đồ cột giữa Việt Nam và các nước </w:t>
      </w:r>
      <w:r>
        <w:t>Đông Nam Á</w:t>
      </w:r>
      <w:bookmarkEnd w:id="92"/>
    </w:p>
    <w:p w14:paraId="68958B36" w14:textId="388F4E3E" w:rsidR="00497AD9" w:rsidRPr="00497AD9" w:rsidRDefault="00497AD9" w:rsidP="00475723">
      <w:pPr>
        <w:ind w:firstLine="357"/>
      </w:pPr>
      <w:r>
        <w:t xml:space="preserve">Hình </w:t>
      </w:r>
      <w:r w:rsidR="009F4345">
        <w:t>3-26</w:t>
      </w:r>
      <w:r>
        <w:t xml:space="preserve"> sử dụng biểu đồ cột để so sánh về số ca nhiễm, tử vong và hồi phục giữa Việt Nam và các nước Châu Á. Ấn Độ là quốc gia có số ca nhiễm, tử vong và phục hồi cao nhất ở Châu Á. </w:t>
      </w:r>
    </w:p>
    <w:p w14:paraId="6F75DB35" w14:textId="2836240E" w:rsidR="003175CC" w:rsidRPr="001F7E9E" w:rsidRDefault="005E4AC4" w:rsidP="00E05F6C">
      <w:pPr>
        <w:pStyle w:val="Heading2"/>
        <w:overflowPunct/>
        <w:autoSpaceDE/>
        <w:autoSpaceDN/>
        <w:adjustRightInd/>
        <w:spacing w:line="240" w:lineRule="auto"/>
        <w:jc w:val="left"/>
        <w:textAlignment w:val="auto"/>
      </w:pPr>
      <w:bookmarkStart w:id="93" w:name="_Toc92038146"/>
      <w:r>
        <w:lastRenderedPageBreak/>
        <w:t xml:space="preserve">Tình hình tiêm ngừa </w:t>
      </w:r>
      <w:r w:rsidR="009253DD">
        <w:t>Vắc-xin</w:t>
      </w:r>
      <w:r>
        <w:t xml:space="preserve"> COVID-19</w:t>
      </w:r>
      <w:bookmarkEnd w:id="93"/>
    </w:p>
    <w:p w14:paraId="01BF3CE2" w14:textId="4627610C" w:rsidR="001F7E9E" w:rsidRDefault="00A61980" w:rsidP="001F7E9E">
      <w:pPr>
        <w:pStyle w:val="Heading3"/>
      </w:pPr>
      <w:bookmarkStart w:id="94" w:name="_Toc92038147"/>
      <w:r>
        <w:t>T</w:t>
      </w:r>
      <w:r w:rsidR="00F54B7A">
        <w:t>ình hình tiê</w:t>
      </w:r>
      <w:r>
        <w:t>m ngừa Vắc-xin COVID-19 của Thế giới</w:t>
      </w:r>
      <w:bookmarkEnd w:id="94"/>
    </w:p>
    <w:p w14:paraId="798F5794" w14:textId="226C8B38" w:rsidR="00881FBB" w:rsidRPr="00881FBB" w:rsidRDefault="00881FBB" w:rsidP="00881FBB">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23B50BF9" w14:textId="77777777" w:rsidR="00E05F6C" w:rsidRDefault="00E05F6C" w:rsidP="00E05F6C">
      <w:pPr>
        <w:pStyle w:val="Paragraph"/>
        <w:keepNext/>
      </w:pPr>
      <w:r>
        <w:rPr>
          <w:noProof/>
          <w:lang w:val="vi-VN" w:eastAsia="vi-VN"/>
        </w:rPr>
        <w:drawing>
          <wp:inline distT="0" distB="0" distL="0" distR="0" wp14:anchorId="3A3B47FE" wp14:editId="3D3BB03D">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600" cy="1245600"/>
                    </a:xfrm>
                    <a:prstGeom prst="rect">
                      <a:avLst/>
                    </a:prstGeom>
                  </pic:spPr>
                </pic:pic>
              </a:graphicData>
            </a:graphic>
          </wp:inline>
        </w:drawing>
      </w:r>
    </w:p>
    <w:p w14:paraId="22C17806" w14:textId="1743323C" w:rsidR="00E05F6C" w:rsidRDefault="00E05F6C" w:rsidP="00BF6511">
      <w:pPr>
        <w:pStyle w:val="ThesisTable"/>
      </w:pPr>
      <w:bookmarkStart w:id="95" w:name="_Toc92038018"/>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27</w:t>
      </w:r>
      <w:r w:rsidR="008F020B">
        <w:rPr>
          <w:noProof/>
        </w:rPr>
        <w:fldChar w:fldCharType="end"/>
      </w:r>
      <w:r>
        <w:t xml:space="preserve">. Bảng </w:t>
      </w:r>
      <w:r w:rsidR="00071013">
        <w:t xml:space="preserve">sơ lược về tiến độ tiêm chủng </w:t>
      </w:r>
      <w:r w:rsidR="009253DD">
        <w:t>Vắc-xin</w:t>
      </w:r>
      <w:bookmarkEnd w:id="95"/>
    </w:p>
    <w:p w14:paraId="746024AD" w14:textId="2116E4CA" w:rsidR="00E05F6C" w:rsidRDefault="009F4345" w:rsidP="00E05F6C">
      <w:r>
        <w:tab/>
        <w:t>Hình 3-27</w:t>
      </w:r>
      <w:r w:rsidR="00E05F6C">
        <w:t xml:space="preserve"> là bảng </w:t>
      </w:r>
      <w:r w:rsidR="00B45B04" w:rsidRPr="00B45B04">
        <w:t xml:space="preserve">sơ lược về tiến độ tiêm chủng </w:t>
      </w:r>
      <w:r w:rsidR="009253DD">
        <w:t>Vắc-xin</w:t>
      </w:r>
      <w:r w:rsidR="00B45B04" w:rsidRPr="00B45B04">
        <w:t xml:space="preserve"> COVID-19</w:t>
      </w:r>
      <w:r w:rsidR="00B45B04">
        <w:t xml:space="preserve"> </w:t>
      </w:r>
      <w:r w:rsidR="00805D95">
        <w:t>trên toàn Thế giới, đ</w:t>
      </w:r>
      <w:r w:rsidR="00E05F6C">
        <w:t>ã có 223 quốc gia tham g</w:t>
      </w:r>
      <w:r w:rsidR="00A6285E">
        <w:t xml:space="preserve">ia tiêm ngừa, 18 loại </w:t>
      </w:r>
      <w:r w:rsidR="009253DD">
        <w:t>Vắc-xin</w:t>
      </w:r>
      <w:r w:rsidR="00E05F6C">
        <w:t xml:space="preserve"> được sử dụng, </w:t>
      </w:r>
      <w:r w:rsidR="00C66D04">
        <w:t xml:space="preserve">hơn 9105 triệu liều </w:t>
      </w:r>
      <w:r w:rsidR="009253DD">
        <w:t>Vắc-xin</w:t>
      </w:r>
      <w:r w:rsidR="00C66D04">
        <w:t xml:space="preserve"> đã được tiêm, hơn 3274 triệu người đã được tiêm và hơn 2591 triệu người đã tiêm đủ 2 mũi (đối với loại </w:t>
      </w:r>
      <w:r w:rsidR="009253DD">
        <w:t>Vắc-xin</w:t>
      </w:r>
      <w:r w:rsidR="00C66D04">
        <w:t xml:space="preserve"> yêu cầu 2 mũi).</w:t>
      </w:r>
      <w:r w:rsidR="00B45B04">
        <w:t xml:space="preserve">  </w:t>
      </w:r>
    </w:p>
    <w:p w14:paraId="5CF24761" w14:textId="29F1DFB5" w:rsidR="003D2F8A" w:rsidRDefault="00B60DBD" w:rsidP="00B60DBD">
      <w:pPr>
        <w:keepNext/>
        <w:jc w:val="center"/>
      </w:pPr>
      <w:r>
        <w:rPr>
          <w:noProof/>
          <w:lang w:val="vi-VN" w:eastAsia="vi-VN"/>
        </w:rPr>
        <w:drawing>
          <wp:inline distT="0" distB="0" distL="0" distR="0" wp14:anchorId="3F1FDBA0" wp14:editId="23056EE4">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7F8C1136" w14:textId="7AD55F1A" w:rsidR="003D2F8A" w:rsidRDefault="003D2F8A" w:rsidP="00BF6511">
      <w:pPr>
        <w:pStyle w:val="ThesisTable"/>
      </w:pPr>
      <w:bookmarkStart w:id="96" w:name="_Toc92038019"/>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28</w:t>
      </w:r>
      <w:r w:rsidR="008F020B">
        <w:rPr>
          <w:noProof/>
        </w:rPr>
        <w:fldChar w:fldCharType="end"/>
      </w:r>
      <w:r>
        <w:t xml:space="preserve">. Biểu đồ số lượng Quốc gia sử dụng </w:t>
      </w:r>
      <w:r w:rsidR="009253DD">
        <w:t>Vắc-xin</w:t>
      </w:r>
      <w:r>
        <w:t xml:space="preserve"> đơn</w:t>
      </w:r>
      <w:bookmarkEnd w:id="96"/>
    </w:p>
    <w:p w14:paraId="2871DB17" w14:textId="5A1A4C3F" w:rsidR="003D2F8A" w:rsidRDefault="009F4345" w:rsidP="003D2F8A">
      <w:r>
        <w:tab/>
        <w:t>Hình 3-28</w:t>
      </w:r>
      <w:r w:rsidR="003D2F8A">
        <w:t xml:space="preserve"> sử dụng biểu đồ cột ngang (horizontal bar chart)</w:t>
      </w:r>
      <w:r w:rsidR="00881FBB">
        <w:t xml:space="preserve"> để thể hiện số ượng quốc gia sử dụng </w:t>
      </w:r>
      <w:r w:rsidR="009253DD">
        <w:t>Vắc-xin</w:t>
      </w:r>
      <w:r w:rsidR="00881FBB">
        <w:t xml:space="preserve"> đơn. Oxford/AstraZeneca (của Anh) được 23 quốc gia sử dụng, Pfizer/Bi</w:t>
      </w:r>
      <w:r w:rsidR="004C7177">
        <w:t>o</w:t>
      </w:r>
      <w:r w:rsidR="00881FBB">
        <w:t>Tech (của Mỹ và Đức) được 7 quốc gia sử dụng và Sinopharm/Beijing (của Trung Quốc)</w:t>
      </w:r>
      <w:r w:rsidR="00E3380C">
        <w:t xml:space="preserve"> được 3 quốc gia sử</w:t>
      </w:r>
      <w:r w:rsidR="00881FBB">
        <w:t xml:space="preserve"> dụng.</w:t>
      </w:r>
    </w:p>
    <w:p w14:paraId="1DFA1F0B" w14:textId="77777777" w:rsidR="00A4465D" w:rsidRDefault="00A4465D" w:rsidP="00A4465D">
      <w:pPr>
        <w:keepNext/>
        <w:jc w:val="center"/>
      </w:pPr>
      <w:r>
        <w:rPr>
          <w:noProof/>
          <w:lang w:val="vi-VN" w:eastAsia="vi-VN"/>
        </w:rPr>
        <w:lastRenderedPageBreak/>
        <w:drawing>
          <wp:inline distT="0" distB="0" distL="0" distR="0" wp14:anchorId="3E561096" wp14:editId="686EEBD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509EAD0" w14:textId="411ED6E8" w:rsidR="00A4465D" w:rsidRDefault="00A4465D" w:rsidP="00BF6511">
      <w:pPr>
        <w:pStyle w:val="ThesisTable"/>
      </w:pPr>
      <w:bookmarkStart w:id="97" w:name="_Toc92038020"/>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29</w:t>
      </w:r>
      <w:r w:rsidR="008F020B">
        <w:rPr>
          <w:noProof/>
        </w:rPr>
        <w:fldChar w:fldCharType="end"/>
      </w:r>
      <w:r>
        <w:t xml:space="preserve">. Biểu đồ top 10 Quốc gia có tổng số </w:t>
      </w:r>
      <w:r w:rsidR="009253DD">
        <w:t>Vắc-xin</w:t>
      </w:r>
      <w:r>
        <w:t xml:space="preserve"> đã tiêm</w:t>
      </w:r>
      <w:bookmarkEnd w:id="97"/>
    </w:p>
    <w:p w14:paraId="78EC25B4" w14:textId="77777777" w:rsidR="00A4465D" w:rsidRDefault="00A4465D" w:rsidP="00A4465D">
      <w:pPr>
        <w:keepNext/>
        <w:jc w:val="center"/>
      </w:pPr>
      <w:r>
        <w:rPr>
          <w:noProof/>
          <w:lang w:val="vi-VN" w:eastAsia="vi-VN"/>
        </w:rPr>
        <w:drawing>
          <wp:inline distT="0" distB="0" distL="0" distR="0" wp14:anchorId="26C4ACBB" wp14:editId="55CD77FA">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025B697C" w14:textId="3AD7177E" w:rsidR="00A4465D" w:rsidRDefault="00A4465D" w:rsidP="00BF6511">
      <w:pPr>
        <w:pStyle w:val="ThesisTable"/>
      </w:pPr>
      <w:bookmarkStart w:id="98" w:name="_Toc92038021"/>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w:instrText>
      </w:r>
      <w:r w:rsidR="008F020B">
        <w:instrText xml:space="preserve"> \* ARABIC \s 1 </w:instrText>
      </w:r>
      <w:r w:rsidR="008F020B">
        <w:fldChar w:fldCharType="separate"/>
      </w:r>
      <w:r w:rsidR="00ED35BE">
        <w:rPr>
          <w:noProof/>
        </w:rPr>
        <w:t>30</w:t>
      </w:r>
      <w:r w:rsidR="008F020B">
        <w:rPr>
          <w:noProof/>
        </w:rPr>
        <w:fldChar w:fldCharType="end"/>
      </w:r>
      <w:r>
        <w:t xml:space="preserve">. </w:t>
      </w:r>
      <w:r w:rsidRPr="009A321A">
        <w:t xml:space="preserve">Biểu đồ top 10 Quốc gia có số </w:t>
      </w:r>
      <w:r w:rsidR="009253DD">
        <w:t>Vắc-xin</w:t>
      </w:r>
      <w:r w:rsidRPr="009A321A">
        <w:t xml:space="preserve"> </w:t>
      </w:r>
      <w:r>
        <w:t>tiêm mỗi ngày</w:t>
      </w:r>
      <w:bookmarkEnd w:id="98"/>
    </w:p>
    <w:p w14:paraId="4D887766" w14:textId="77777777" w:rsidR="00A4465D" w:rsidRDefault="00A4465D" w:rsidP="00A4465D">
      <w:pPr>
        <w:keepNext/>
        <w:jc w:val="center"/>
      </w:pPr>
      <w:r>
        <w:rPr>
          <w:noProof/>
          <w:lang w:val="vi-VN" w:eastAsia="vi-VN"/>
        </w:rPr>
        <w:drawing>
          <wp:inline distT="0" distB="0" distL="0" distR="0" wp14:anchorId="4E1FD2F8" wp14:editId="7C5DFAF0">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46808777" w14:textId="79170444" w:rsidR="00A4465D" w:rsidRDefault="00A4465D" w:rsidP="00BF6511">
      <w:pPr>
        <w:pStyle w:val="ThesisTable"/>
      </w:pPr>
      <w:bookmarkStart w:id="99" w:name="_Toc92038022"/>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31</w:t>
      </w:r>
      <w:r w:rsidR="008F020B">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99"/>
    </w:p>
    <w:p w14:paraId="11E507FA" w14:textId="4E025130" w:rsidR="00794306" w:rsidRDefault="009F4345" w:rsidP="00F64713">
      <w:pPr>
        <w:keepLines/>
        <w:ind w:firstLine="357"/>
      </w:pPr>
      <w:r>
        <w:t>Hình 3-29</w:t>
      </w:r>
      <w:r w:rsidR="00EF4407">
        <w:t xml:space="preserve"> sử dụng biểu đồ cột để thể hiện tổng số lượng </w:t>
      </w:r>
      <w:r w:rsidR="009253DD">
        <w:t>Vắc-xin</w:t>
      </w:r>
      <w:r w:rsidR="00EF4407">
        <w:t xml:space="preserve"> đã được tiêm của top 10 quốc gia. Trung Quốc</w:t>
      </w:r>
      <w:r w:rsidR="001F7472">
        <w:t xml:space="preserve"> là quốc gia dẫn đầu với hơn 2.7</w:t>
      </w:r>
      <w:r w:rsidR="00EF4407">
        <w:t xml:space="preserve"> </w:t>
      </w:r>
      <w:r w:rsidR="007C6C01">
        <w:t>tỷ</w:t>
      </w:r>
      <w:r w:rsidR="00EF4407">
        <w:t xml:space="preserve"> liều, tiếp đến là Ấn Độ và Mỹ với 1.5 </w:t>
      </w:r>
      <w:r w:rsidR="007C6C01">
        <w:t>tỷ</w:t>
      </w:r>
      <w:r w:rsidR="00EF4407">
        <w:t xml:space="preserve"> và 500 triệu liều. </w:t>
      </w:r>
    </w:p>
    <w:p w14:paraId="3ACC33C1" w14:textId="4B356657" w:rsidR="00F64713" w:rsidRDefault="009F4345" w:rsidP="00F64713">
      <w:pPr>
        <w:keepLines/>
        <w:ind w:firstLine="357"/>
      </w:pPr>
      <w:r>
        <w:t>Hình 3-30</w:t>
      </w:r>
      <w:r w:rsidR="00EF4407">
        <w:t xml:space="preserve"> sử dụng biểu đồ cột để thể hiện số lượng </w:t>
      </w:r>
      <w:r w:rsidR="009253DD">
        <w:t>Vắc-xin</w:t>
      </w:r>
      <w:r w:rsidR="00EF4407">
        <w:t xml:space="preserve"> tiêm </w:t>
      </w:r>
      <w:r w:rsidR="001F7472">
        <w:t xml:space="preserve">mỗi ngày cao nhất </w:t>
      </w:r>
      <w:r w:rsidR="00EF4407">
        <w:t xml:space="preserve">của top 10 quốc gia. Trung Quốc là quốc gia dẫn đầu với hơn </w:t>
      </w:r>
      <w:r w:rsidR="001F7472">
        <w:t xml:space="preserve">22 triệu </w:t>
      </w:r>
      <w:r w:rsidR="00EF4407">
        <w:t xml:space="preserve">liều, tiếp đến là Ấn Độ và </w:t>
      </w:r>
      <w:r w:rsidR="001F7472">
        <w:t>Bangladesh</w:t>
      </w:r>
      <w:r w:rsidR="00EF4407">
        <w:t xml:space="preserve"> với </w:t>
      </w:r>
      <w:r w:rsidR="001F7472">
        <w:t>10</w:t>
      </w:r>
      <w:r w:rsidR="00EF4407">
        <w:t xml:space="preserve"> và </w:t>
      </w:r>
      <w:r w:rsidR="001F7472">
        <w:t>4</w:t>
      </w:r>
      <w:r w:rsidR="00EF4407">
        <w:t xml:space="preserve"> triệu liều. </w:t>
      </w:r>
    </w:p>
    <w:p w14:paraId="3312F3EE" w14:textId="4FE50A5C" w:rsidR="00EF4407" w:rsidRDefault="009F4345" w:rsidP="00F64713">
      <w:pPr>
        <w:keepLines/>
        <w:ind w:firstLine="357"/>
      </w:pPr>
      <w:r>
        <w:lastRenderedPageBreak/>
        <w:t>Hình 3-31</w:t>
      </w:r>
      <w:r w:rsidR="00EF4407">
        <w:t xml:space="preserve"> sử dụng biểu đồ cột để thể hiện tổng số </w:t>
      </w:r>
      <w:r w:rsidR="00FA42FF">
        <w:t>người</w:t>
      </w:r>
      <w:r w:rsidR="00EF4407">
        <w:t xml:space="preserve"> </w:t>
      </w:r>
      <w:r w:rsidR="00FA42FF">
        <w:t xml:space="preserve">đã </w:t>
      </w:r>
      <w:r w:rsidR="00EF4407">
        <w:t xml:space="preserve">được tiêm </w:t>
      </w:r>
      <w:r w:rsidR="00FA42FF">
        <w:t xml:space="preserve">đầy đủ </w:t>
      </w:r>
      <w:r w:rsidR="00EF4407">
        <w:t xml:space="preserve">của top 10 quốc gia. Trung Quốc là quốc gia dẫn đầu với hơn </w:t>
      </w:r>
      <w:r w:rsidR="009C7696">
        <w:t>1.2</w:t>
      </w:r>
      <w:r w:rsidR="00EF4407">
        <w:t xml:space="preserve"> </w:t>
      </w:r>
      <w:r w:rsidR="007C6C01">
        <w:t>tỷ</w:t>
      </w:r>
      <w:r w:rsidR="00EF4407">
        <w:t xml:space="preserve"> </w:t>
      </w:r>
      <w:r w:rsidR="009C7696">
        <w:t>người</w:t>
      </w:r>
      <w:r w:rsidR="00EF4407">
        <w:t xml:space="preserve">, tiếp đến là Ấn Độ và Mỹ với </w:t>
      </w:r>
      <w:r w:rsidR="009C7696">
        <w:t>577</w:t>
      </w:r>
      <w:r w:rsidR="00EF4407">
        <w:t xml:space="preserve"> và </w:t>
      </w:r>
      <w:r w:rsidR="009C7696">
        <w:t>200</w:t>
      </w:r>
      <w:r w:rsidR="00EF4407">
        <w:t xml:space="preserve"> triệu </w:t>
      </w:r>
      <w:r w:rsidR="009C7696">
        <w:t>người</w:t>
      </w:r>
      <w:r w:rsidR="00B60DBD">
        <w:t xml:space="preserve">. </w:t>
      </w:r>
    </w:p>
    <w:p w14:paraId="7CBBE7EB" w14:textId="77777777" w:rsidR="00AD4BDC" w:rsidRDefault="00B60DBD" w:rsidP="004A1668">
      <w:pPr>
        <w:keepNext/>
        <w:jc w:val="center"/>
      </w:pPr>
      <w:r>
        <w:rPr>
          <w:noProof/>
          <w:lang w:val="vi-VN" w:eastAsia="vi-VN"/>
        </w:rPr>
        <w:drawing>
          <wp:inline distT="0" distB="0" distL="0" distR="0" wp14:anchorId="21816D4B" wp14:editId="16731C43">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6358A96" w14:textId="1E9D0641" w:rsidR="00A4465D" w:rsidRDefault="00AD4BDC" w:rsidP="00BF6511">
      <w:pPr>
        <w:pStyle w:val="ThesisTable"/>
      </w:pPr>
      <w:bookmarkStart w:id="100" w:name="_Toc92038023"/>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32</w:t>
      </w:r>
      <w:r w:rsidR="008F020B">
        <w:rPr>
          <w:noProof/>
        </w:rPr>
        <w:fldChar w:fldCharType="end"/>
      </w:r>
      <w:r>
        <w:t xml:space="preserve">. </w:t>
      </w:r>
      <w:r w:rsidRPr="008D52AB">
        <w:t>Biểu đồ số lượng Quốc gi</w:t>
      </w:r>
      <w:r>
        <w:t xml:space="preserve">a sử dụng </w:t>
      </w:r>
      <w:r w:rsidR="009253DD">
        <w:t>Vắc-xin</w:t>
      </w:r>
      <w:r>
        <w:t xml:space="preserve"> kết hợp</w:t>
      </w:r>
      <w:bookmarkEnd w:id="100"/>
    </w:p>
    <w:p w14:paraId="2F1296B4" w14:textId="69688947" w:rsidR="00A4465D" w:rsidRDefault="004C7177" w:rsidP="00F01F7C">
      <w:pPr>
        <w:ind w:firstLine="357"/>
      </w:pPr>
      <w:r>
        <w:t>Hình 3-</w:t>
      </w:r>
      <w:r w:rsidR="009F4345">
        <w:t>32</w:t>
      </w:r>
      <w:r>
        <w:t xml:space="preserve"> sử dụng biểu đồ cột ngang (horizontal bar chart) để thể hiện số ượng quốc gia sử dụng </w:t>
      </w:r>
      <w:r w:rsidR="009253DD">
        <w:t>Vắc-xin</w:t>
      </w:r>
      <w:r>
        <w:t xml:space="preserve"> đơn. Kết hợp giữa Johnson&amp;Johnson, Moderna, Oxford/AstraZeneca, Pfizer/BioTech được 24 quốc gia sử dụng, </w:t>
      </w:r>
      <w:r w:rsidR="00E8565E">
        <w:t>kết hợp giữa Moderna, Oxford/AstraZeneca</w:t>
      </w:r>
      <w:r w:rsidR="00F01F7C">
        <w:t>,</w:t>
      </w:r>
      <w:r w:rsidR="00E8565E">
        <w:t xml:space="preserve"> </w:t>
      </w:r>
      <w:r>
        <w:t>Pfizer/Bio</w:t>
      </w:r>
      <w:r w:rsidR="00E8565E">
        <w:t>Tech được 15</w:t>
      </w:r>
      <w:r>
        <w:t xml:space="preserve"> quốc gia sử dụng và </w:t>
      </w:r>
      <w:r w:rsidR="00384A3A">
        <w:t>kết hợp giữa Oxford/AstraZeneca</w:t>
      </w:r>
      <w:r w:rsidR="00F01F7C">
        <w:t>,</w:t>
      </w:r>
      <w:r w:rsidR="00384A3A">
        <w:t xml:space="preserve"> Pfizer/BioTech được 11</w:t>
      </w:r>
      <w:r>
        <w:t xml:space="preserve"> quốc gia sử dụng.</w:t>
      </w:r>
    </w:p>
    <w:p w14:paraId="18ED48DC" w14:textId="77777777" w:rsidR="00F01F7C" w:rsidRDefault="00F01F7C" w:rsidP="00F01F7C">
      <w:pPr>
        <w:keepNext/>
        <w:jc w:val="center"/>
      </w:pPr>
      <w:r>
        <w:rPr>
          <w:noProof/>
          <w:lang w:val="vi-VN" w:eastAsia="vi-VN"/>
        </w:rPr>
        <w:drawing>
          <wp:inline distT="0" distB="0" distL="0" distR="0" wp14:anchorId="0C56C56D" wp14:editId="4398D17A">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772C34AE" w14:textId="57D718A7" w:rsidR="00A4465D" w:rsidRDefault="00F01F7C" w:rsidP="00BF6511">
      <w:pPr>
        <w:pStyle w:val="ThesisTable"/>
      </w:pPr>
      <w:bookmarkStart w:id="101" w:name="_Toc92038024"/>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33</w:t>
      </w:r>
      <w:r w:rsidR="008F020B">
        <w:rPr>
          <w:noProof/>
        </w:rPr>
        <w:fldChar w:fldCharType="end"/>
      </w:r>
      <w:r>
        <w:t xml:space="preserve">. Biểu đồ số lượng </w:t>
      </w:r>
      <w:r w:rsidR="009253DD">
        <w:t>Vắc-xin</w:t>
      </w:r>
      <w:r>
        <w:t xml:space="preserve"> mỗi ngày của Thế giới</w:t>
      </w:r>
      <w:bookmarkEnd w:id="101"/>
    </w:p>
    <w:p w14:paraId="7298284F" w14:textId="17994556" w:rsidR="00280F6C" w:rsidRDefault="004119B4" w:rsidP="00280F6C">
      <w:r>
        <w:tab/>
        <w:t xml:space="preserve">Hình </w:t>
      </w:r>
      <w:r w:rsidR="009F4345">
        <w:t>3-33</w:t>
      </w:r>
      <w:r w:rsidR="0069177E">
        <w:t xml:space="preserve"> sử dụng biểu đồ đường để thể hiện số lượng </w:t>
      </w:r>
      <w:r w:rsidR="009253DD">
        <w:t>Vắc-xin</w:t>
      </w:r>
      <w:r w:rsidR="0069177E">
        <w:t xml:space="preserve"> được tiêm mỗi ngày của Thế giới. Số lượng </w:t>
      </w:r>
      <w:r w:rsidR="009253DD">
        <w:t>Vắc-xin</w:t>
      </w:r>
      <w:r w:rsidR="0069177E">
        <w:t xml:space="preserve"> tăng mạnh vào đầu tháng 3/2021 và đạt định vào đầu tháng 7/2021 với số lượng 43.9 triệu liều 1 ngày.</w:t>
      </w:r>
    </w:p>
    <w:p w14:paraId="5E383AE5" w14:textId="77777777" w:rsidR="00637726" w:rsidRDefault="00637726" w:rsidP="00A61980">
      <w:pPr>
        <w:pStyle w:val="Heading3"/>
      </w:pPr>
      <w:bookmarkStart w:id="102" w:name="_Toc92038148"/>
      <w:r>
        <w:lastRenderedPageBreak/>
        <w:t>So sánh Việt Nam và Châu Á</w:t>
      </w:r>
      <w:bookmarkEnd w:id="102"/>
    </w:p>
    <w:p w14:paraId="0E979B2C" w14:textId="77777777" w:rsidR="001F51AF" w:rsidRDefault="00280F6C" w:rsidP="001F51AF">
      <w:pPr>
        <w:pStyle w:val="Paragraph"/>
        <w:keepNext/>
      </w:pPr>
      <w:r>
        <w:rPr>
          <w:noProof/>
          <w:lang w:val="vi-VN" w:eastAsia="vi-VN"/>
        </w:rPr>
        <w:drawing>
          <wp:inline distT="0" distB="0" distL="0" distR="0" wp14:anchorId="52C7438D" wp14:editId="62B7BF50">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13485"/>
                    </a:xfrm>
                    <a:prstGeom prst="rect">
                      <a:avLst/>
                    </a:prstGeom>
                  </pic:spPr>
                </pic:pic>
              </a:graphicData>
            </a:graphic>
          </wp:inline>
        </w:drawing>
      </w:r>
    </w:p>
    <w:p w14:paraId="4375ACF2" w14:textId="2EDF8CB2" w:rsidR="00280F6C" w:rsidRDefault="001F51AF" w:rsidP="00BF6511">
      <w:pPr>
        <w:pStyle w:val="ThesisTable"/>
      </w:pPr>
      <w:bookmarkStart w:id="103" w:name="_Toc92038025"/>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34</w:t>
      </w:r>
      <w:r w:rsidR="008F020B">
        <w:rPr>
          <w:noProof/>
        </w:rPr>
        <w:fldChar w:fldCharType="end"/>
      </w:r>
      <w:r>
        <w:t xml:space="preserve">. </w:t>
      </w:r>
      <w:r w:rsidRPr="00B40143">
        <w:t xml:space="preserve">Bảng sơ lược về tiến độ tiêm chủng </w:t>
      </w:r>
      <w:r w:rsidR="009253DD">
        <w:t>Vắc-xin</w:t>
      </w:r>
      <w:r w:rsidRPr="00B40143">
        <w:t xml:space="preserve"> </w:t>
      </w:r>
      <w:r>
        <w:t>ở Châu Á</w:t>
      </w:r>
      <w:bookmarkEnd w:id="103"/>
    </w:p>
    <w:p w14:paraId="4B372920" w14:textId="6A2E0D72" w:rsidR="00FC49ED" w:rsidRPr="00FC49ED" w:rsidRDefault="009F4345" w:rsidP="004D553E">
      <w:pPr>
        <w:ind w:firstLine="357"/>
      </w:pPr>
      <w:r>
        <w:t>Hình 3-34</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w:t>
      </w:r>
      <w:r w:rsidR="00A42F41">
        <w:t>ở Châu Á</w:t>
      </w:r>
      <w:r w:rsidR="00FC49ED">
        <w:t xml:space="preserve">, đã có </w:t>
      </w:r>
      <w:r w:rsidR="00A42F41">
        <w:t>50</w:t>
      </w:r>
      <w:r w:rsidR="00FC49ED">
        <w:t xml:space="preserve"> quốc gia tham g</w:t>
      </w:r>
      <w:r w:rsidR="00A6285E">
        <w:t xml:space="preserve">ia tiêm ngừa, 18 loại </w:t>
      </w:r>
      <w:r w:rsidR="009253DD">
        <w:t>Vắc-xin</w:t>
      </w:r>
      <w:r w:rsidR="00FC49ED">
        <w:t xml:space="preserve"> được sử dụng, hơn </w:t>
      </w:r>
      <w:r w:rsidR="00A42F41">
        <w:t>6104</w:t>
      </w:r>
      <w:r w:rsidR="00FC49ED">
        <w:t xml:space="preserve"> triệu liều </w:t>
      </w:r>
      <w:r w:rsidR="009253DD">
        <w:t>Vắc-xin</w:t>
      </w:r>
      <w:r w:rsidR="00FC49ED">
        <w:t xml:space="preserve"> đã được tiêm, hơn </w:t>
      </w:r>
      <w:r w:rsidR="00A42F41">
        <w:t>1803</w:t>
      </w:r>
      <w:r w:rsidR="00FC49ED">
        <w:t xml:space="preserve"> triệu người đã được tiêm và hơn </w:t>
      </w:r>
      <w:r w:rsidR="00A42F41">
        <w:t>1326</w:t>
      </w:r>
      <w:r w:rsidR="00FC49ED">
        <w:t xml:space="preserve"> triệu người đã tiêm đủ 2 mũi (đối với loại </w:t>
      </w:r>
      <w:r w:rsidR="009253DD">
        <w:t>Vắc-xin</w:t>
      </w:r>
      <w:r w:rsidR="00FC49ED">
        <w:t xml:space="preserve"> yêu cầu 2 mũi).  </w:t>
      </w:r>
    </w:p>
    <w:p w14:paraId="4919B441" w14:textId="77777777" w:rsidR="006E17D2" w:rsidRDefault="00280F6C" w:rsidP="006E17D2">
      <w:pPr>
        <w:pStyle w:val="Paragraph"/>
        <w:keepNext/>
        <w:jc w:val="center"/>
      </w:pPr>
      <w:r>
        <w:rPr>
          <w:noProof/>
          <w:lang w:val="vi-VN" w:eastAsia="vi-VN"/>
        </w:rPr>
        <w:drawing>
          <wp:inline distT="0" distB="0" distL="0" distR="0" wp14:anchorId="6E21D367" wp14:editId="22018662">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3E334956" w14:textId="3B10EE15" w:rsidR="00280F6C" w:rsidRDefault="006E17D2" w:rsidP="00BF6511">
      <w:pPr>
        <w:pStyle w:val="ThesisTable"/>
      </w:pPr>
      <w:bookmarkStart w:id="104" w:name="_Toc92038026"/>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35</w:t>
      </w:r>
      <w:r w:rsidR="008F020B">
        <w:rPr>
          <w:noProof/>
        </w:rPr>
        <w:fldChar w:fldCharType="end"/>
      </w:r>
      <w:r>
        <w:t xml:space="preserve">. </w:t>
      </w:r>
      <w:r w:rsidRPr="003746D9">
        <w:t xml:space="preserve">Biểu đồ số lượng </w:t>
      </w:r>
      <w:r w:rsidR="009253DD">
        <w:t>Vắc-xin</w:t>
      </w:r>
      <w:r w:rsidRPr="003746D9">
        <w:t xml:space="preserve"> mỗi ngày của </w:t>
      </w:r>
      <w:r>
        <w:t>các nước Châu Á</w:t>
      </w:r>
      <w:bookmarkEnd w:id="104"/>
    </w:p>
    <w:p w14:paraId="6A7B2197" w14:textId="233675FA" w:rsidR="004D553E" w:rsidRPr="004D553E" w:rsidRDefault="009F4345" w:rsidP="004D553E">
      <w:r>
        <w:t>Hình 3-35</w:t>
      </w:r>
    </w:p>
    <w:p w14:paraId="0E47A7E8" w14:textId="77777777" w:rsidR="006E17D2" w:rsidRDefault="00280F6C" w:rsidP="006E17D2">
      <w:pPr>
        <w:pStyle w:val="Paragraph"/>
        <w:keepNext/>
        <w:jc w:val="center"/>
      </w:pPr>
      <w:r>
        <w:rPr>
          <w:noProof/>
          <w:lang w:val="vi-VN" w:eastAsia="vi-VN"/>
        </w:rPr>
        <w:lastRenderedPageBreak/>
        <w:drawing>
          <wp:inline distT="0" distB="0" distL="0" distR="0" wp14:anchorId="1DD06964" wp14:editId="0A10C18F">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033F6F29" w14:textId="5CD351D4" w:rsidR="00280F6C" w:rsidRDefault="006E17D2" w:rsidP="00BF6511">
      <w:pPr>
        <w:pStyle w:val="ThesisTable"/>
      </w:pPr>
      <w:bookmarkStart w:id="105" w:name="_Toc92038027"/>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36</w:t>
      </w:r>
      <w:r w:rsidR="008F020B">
        <w:rPr>
          <w:noProof/>
        </w:rPr>
        <w:fldChar w:fldCharType="end"/>
      </w:r>
      <w:r>
        <w:t xml:space="preserve">. </w:t>
      </w:r>
      <w:r w:rsidRPr="001E2E5F">
        <w:t xml:space="preserve">Biểu đồ số lượng </w:t>
      </w:r>
      <w:r w:rsidR="009253DD">
        <w:t>Vắc-xin</w:t>
      </w:r>
      <w:r w:rsidRPr="001E2E5F">
        <w:t xml:space="preserve"> </w:t>
      </w:r>
      <w:r>
        <w:t>cộng dồn</w:t>
      </w:r>
      <w:r w:rsidRPr="001E2E5F">
        <w:t xml:space="preserve"> của các nước Châu Á</w:t>
      </w:r>
      <w:bookmarkEnd w:id="105"/>
    </w:p>
    <w:p w14:paraId="6560ED00" w14:textId="3714B87E" w:rsidR="00DC513B" w:rsidRPr="00DC513B" w:rsidRDefault="009F4345" w:rsidP="00DC513B">
      <w:r>
        <w:tab/>
        <w:t>Hình 3-36</w:t>
      </w:r>
      <w:r w:rsidR="002236B9">
        <w:t xml:space="preserve"> là biểu đồ đường thể hiện số lượng </w:t>
      </w:r>
      <w:r w:rsidR="009253DD">
        <w:t>Vắc-xin</w:t>
      </w:r>
      <w:r w:rsidR="002236B9">
        <w:t xml:space="preserve"> cộng dồn của Việt Nam và </w:t>
      </w:r>
      <w:r w:rsidR="00753E8F">
        <w:t>các nước châu Á. Trung Quốc là quốc gi</w:t>
      </w:r>
      <w:r w:rsidR="002236B9">
        <w:t>a có xu hướng tăng mạnh nhất so với phần còn lại, tăng mạnh vào đầu tháng 7</w:t>
      </w:r>
      <w:r w:rsidR="009E53F9">
        <w:t>/2021 đến giữa tháng 9/2021</w:t>
      </w:r>
      <w:r w:rsidR="00753E8F">
        <w:t xml:space="preserve">, tính cho đến ngày 26/12/2021 </w:t>
      </w:r>
      <w:r w:rsidR="0086263C">
        <w:t>đã tiêm được hơ</w:t>
      </w:r>
      <w:r w:rsidR="00753E8F">
        <w:t xml:space="preserve">n 2.5 </w:t>
      </w:r>
      <w:r w:rsidR="007C6C01">
        <w:t>tỷ</w:t>
      </w:r>
      <w:r w:rsidR="00753E8F">
        <w:t xml:space="preserve"> liều</w:t>
      </w:r>
      <w:r w:rsidR="009E53F9">
        <w:t xml:space="preserve">. </w:t>
      </w:r>
      <w:r w:rsidR="00753E8F">
        <w:t xml:space="preserve">Tiếp đến là Ấn Độ, có xu hướng </w:t>
      </w:r>
      <w:r w:rsidR="00FB7941">
        <w:t xml:space="preserve">tăng </w:t>
      </w:r>
      <w:r w:rsidR="00753E8F">
        <w:t xml:space="preserve">từ tháng 8/21 cho đến nay và đạt được hơn 1 </w:t>
      </w:r>
      <w:r w:rsidR="007C6C01">
        <w:t>tỷ</w:t>
      </w:r>
      <w:r w:rsidR="00753E8F">
        <w:t xml:space="preserve"> mũi tiêm.</w:t>
      </w:r>
    </w:p>
    <w:p w14:paraId="0DD87992" w14:textId="77777777" w:rsidR="004A0EEC" w:rsidRDefault="00FB45CC" w:rsidP="004A0EEC">
      <w:pPr>
        <w:pStyle w:val="Paragraph"/>
        <w:keepNext/>
        <w:jc w:val="center"/>
      </w:pPr>
      <w:r>
        <w:rPr>
          <w:noProof/>
          <w:lang w:val="vi-VN" w:eastAsia="vi-VN"/>
        </w:rPr>
        <w:drawing>
          <wp:inline distT="0" distB="0" distL="0" distR="0" wp14:anchorId="49DD4802" wp14:editId="587D98EF">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6F7587F1" w14:textId="36D083A5" w:rsidR="00FB45CC" w:rsidRDefault="004A0EEC" w:rsidP="00BF6511">
      <w:pPr>
        <w:pStyle w:val="ThesisTable"/>
      </w:pPr>
      <w:bookmarkStart w:id="106" w:name="_Toc92038028"/>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37</w:t>
      </w:r>
      <w:r w:rsidR="008F020B">
        <w:rPr>
          <w:noProof/>
        </w:rPr>
        <w:fldChar w:fldCharType="end"/>
      </w:r>
      <w:r>
        <w:t>. Biểu đồ phân p</w:t>
      </w:r>
      <w:r w:rsidR="00F160C3">
        <w:t xml:space="preserve">hối tiêm </w:t>
      </w:r>
      <w:r w:rsidR="009253DD">
        <w:t>Vắc-xin</w:t>
      </w:r>
      <w:r w:rsidR="00F160C3">
        <w:t xml:space="preserve"> mỗi ngày của Vi</w:t>
      </w:r>
      <w:r>
        <w:t>ệt Nam</w:t>
      </w:r>
      <w:bookmarkEnd w:id="106"/>
    </w:p>
    <w:p w14:paraId="4B6E108C" w14:textId="23D02955" w:rsidR="00DC513B" w:rsidRPr="002042E0" w:rsidRDefault="009F4345" w:rsidP="002042E0">
      <w:r>
        <w:tab/>
        <w:t>Hình 3-37</w:t>
      </w:r>
      <w:r w:rsidR="002042E0">
        <w:t xml:space="preserve"> là biểu đồ cột thể hiện số lượng </w:t>
      </w:r>
      <w:r w:rsidR="009253DD">
        <w:t>Vắc-xin</w:t>
      </w:r>
      <w:r w:rsidR="002042E0">
        <w:t xml:space="preserve"> phân phối mỗi ngày của Việt Nam. Có hơn 140 ngày mà Việt Nam tiêm được 0.2 triệu liều/ngày và khoảng 5 ngày Việt Nam tiêm được từ 1.6 đến 1.8 triệu liều/ngày.</w:t>
      </w:r>
      <w:r w:rsidR="00990A3E">
        <w:t xml:space="preserve"> Từ 0.6 đến 1.4 triệu liều/ngày là số lư</w:t>
      </w:r>
      <w:r w:rsidR="00240E1D">
        <w:t>ợng tiêm đạt được trong 20 ngày.</w:t>
      </w:r>
    </w:p>
    <w:p w14:paraId="2D83992F" w14:textId="578A2322" w:rsidR="00637726" w:rsidRDefault="00637726" w:rsidP="00A61980">
      <w:pPr>
        <w:pStyle w:val="Heading3"/>
      </w:pPr>
      <w:bookmarkStart w:id="107" w:name="_Toc92038149"/>
      <w:r>
        <w:lastRenderedPageBreak/>
        <w:t>So sánh Việt Nam và Đông Nam Á (South East Asia)</w:t>
      </w:r>
      <w:bookmarkEnd w:id="107"/>
    </w:p>
    <w:p w14:paraId="75047712" w14:textId="77777777" w:rsidR="006E17D2" w:rsidRDefault="00677D95" w:rsidP="006E17D2">
      <w:pPr>
        <w:pStyle w:val="Paragraph"/>
        <w:keepNext/>
        <w:jc w:val="center"/>
      </w:pPr>
      <w:r>
        <w:rPr>
          <w:noProof/>
          <w:lang w:val="vi-VN" w:eastAsia="vi-VN"/>
        </w:rPr>
        <w:drawing>
          <wp:inline distT="0" distB="0" distL="0" distR="0" wp14:anchorId="05A7DD57" wp14:editId="1BCF632C">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2215"/>
                    </a:xfrm>
                    <a:prstGeom prst="rect">
                      <a:avLst/>
                    </a:prstGeom>
                  </pic:spPr>
                </pic:pic>
              </a:graphicData>
            </a:graphic>
          </wp:inline>
        </w:drawing>
      </w:r>
    </w:p>
    <w:p w14:paraId="18F23C64" w14:textId="7557C890" w:rsidR="00677D95" w:rsidRDefault="006E17D2" w:rsidP="00BF6511">
      <w:pPr>
        <w:pStyle w:val="ThesisTable"/>
      </w:pPr>
      <w:bookmarkStart w:id="108" w:name="_Toc92038029"/>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38</w:t>
      </w:r>
      <w:r w:rsidR="008F020B">
        <w:rPr>
          <w:noProof/>
        </w:rPr>
        <w:fldChar w:fldCharType="end"/>
      </w:r>
      <w:r>
        <w:t xml:space="preserve">. </w:t>
      </w:r>
      <w:r w:rsidRPr="00396248">
        <w:t>Bảng sơ lược về tiế</w:t>
      </w:r>
      <w:r w:rsidR="008D6244">
        <w:t xml:space="preserve">n độ tiêm chủng </w:t>
      </w:r>
      <w:r w:rsidR="009253DD">
        <w:t>Vắc-xin</w:t>
      </w:r>
      <w:r>
        <w:t xml:space="preserve"> ở Đông Nam Á</w:t>
      </w:r>
      <w:bookmarkEnd w:id="108"/>
    </w:p>
    <w:p w14:paraId="6FA2117E" w14:textId="795CA415" w:rsidR="00FC49ED" w:rsidRPr="00FC49ED" w:rsidRDefault="00C0025F" w:rsidP="00F160C3">
      <w:pPr>
        <w:ind w:firstLine="357"/>
      </w:pPr>
      <w:r>
        <w:t>Hình 3-38</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trên toàn Thế giới, đã có </w:t>
      </w:r>
      <w:r w:rsidR="00A6285E">
        <w:t>10</w:t>
      </w:r>
      <w:r w:rsidR="00FC49ED">
        <w:t xml:space="preserve"> quốc gia tham gia tiêm ngừa, </w:t>
      </w:r>
      <w:r w:rsidR="00A6285E">
        <w:t xml:space="preserve">10 loại </w:t>
      </w:r>
      <w:r w:rsidR="009253DD">
        <w:t>Vắc-xin</w:t>
      </w:r>
      <w:r w:rsidR="00FC49ED">
        <w:t xml:space="preserve"> được sử dụng, hơn </w:t>
      </w:r>
      <w:r w:rsidR="000F06DC">
        <w:t>754</w:t>
      </w:r>
      <w:r w:rsidR="00FC49ED">
        <w:t xml:space="preserve"> triệu liều </w:t>
      </w:r>
      <w:r w:rsidR="009253DD">
        <w:t>Vắc-xin</w:t>
      </w:r>
      <w:r w:rsidR="00FC49ED">
        <w:t xml:space="preserve"> đã được tiêm, hơn </w:t>
      </w:r>
      <w:r w:rsidR="000F06DC">
        <w:t>352</w:t>
      </w:r>
      <w:r w:rsidR="00FC49ED">
        <w:t xml:space="preserve"> triệu người đã được tiêm và hơn </w:t>
      </w:r>
      <w:r w:rsidR="000F06DC">
        <w:t>263</w:t>
      </w:r>
      <w:r w:rsidR="00FC49ED">
        <w:t xml:space="preserve"> triệu người đã tiêm đủ 2 mũi (đối với loại </w:t>
      </w:r>
      <w:r w:rsidR="009253DD">
        <w:t>Vắc-xin</w:t>
      </w:r>
      <w:r w:rsidR="00FC49ED">
        <w:t xml:space="preserve"> yêu cầu 2 mũi).  </w:t>
      </w:r>
    </w:p>
    <w:p w14:paraId="0F8EADFA" w14:textId="77777777" w:rsidR="004A0EEC" w:rsidRDefault="00677D95" w:rsidP="004A0EEC">
      <w:pPr>
        <w:pStyle w:val="Paragraph"/>
        <w:keepNext/>
        <w:jc w:val="center"/>
      </w:pPr>
      <w:r>
        <w:rPr>
          <w:noProof/>
          <w:lang w:val="vi-VN" w:eastAsia="vi-VN"/>
        </w:rPr>
        <w:drawing>
          <wp:inline distT="0" distB="0" distL="0" distR="0" wp14:anchorId="3EBE2830" wp14:editId="3FDE3848">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7E1C62AD" w14:textId="4C8B4D69" w:rsidR="00677D95" w:rsidRDefault="004A0EEC" w:rsidP="00BF6511">
      <w:pPr>
        <w:pStyle w:val="ThesisTable"/>
      </w:pPr>
      <w:bookmarkStart w:id="109" w:name="_Toc92038030"/>
      <w:r>
        <w:t xml:space="preserve">Hình </w:t>
      </w:r>
      <w:r w:rsidR="008F020B">
        <w:fldChar w:fldCharType="begin"/>
      </w:r>
      <w:r w:rsidR="008F020B">
        <w:instrText xml:space="preserve"> STYLEREF 1</w:instrText>
      </w:r>
      <w:r w:rsidR="008F020B">
        <w:instrText xml:space="preserve">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39</w:t>
      </w:r>
      <w:r w:rsidR="008F020B">
        <w:rPr>
          <w:noProof/>
        </w:rPr>
        <w:fldChar w:fldCharType="end"/>
      </w:r>
      <w:r>
        <w:t xml:space="preserve">. </w:t>
      </w:r>
      <w:r w:rsidRPr="0033455D">
        <w:t>Biểu đ</w:t>
      </w:r>
      <w:r w:rsidR="00CE4155">
        <w:t xml:space="preserve">ồ số lượng </w:t>
      </w:r>
      <w:r w:rsidR="009253DD">
        <w:t>Vắc-xin</w:t>
      </w:r>
      <w:r w:rsidR="00CE4155">
        <w:t xml:space="preserve"> mỗi ngày của </w:t>
      </w:r>
      <w:r>
        <w:t>Đông Nam Á</w:t>
      </w:r>
      <w:bookmarkEnd w:id="109"/>
    </w:p>
    <w:p w14:paraId="55C8D06A" w14:textId="5FDD579C" w:rsidR="00F160C3" w:rsidRPr="00F160C3" w:rsidRDefault="00C0025F" w:rsidP="00F160C3">
      <w:r>
        <w:tab/>
        <w:t>Hình 3-39</w:t>
      </w:r>
      <w:r w:rsidR="00F160C3">
        <w:t xml:space="preserve"> là biểu đồ đường thể hiện số lượng </w:t>
      </w:r>
      <w:r w:rsidR="009253DD">
        <w:t>Vắc-xin</w:t>
      </w:r>
      <w:r w:rsidR="00F160C3">
        <w:t xml:space="preserve"> tiêm mỗi ngày của các Quố</w:t>
      </w:r>
      <w:r w:rsidR="0076386A">
        <w:t xml:space="preserve">c gia Đông Nam Á. Indonesia là </w:t>
      </w:r>
      <w:r w:rsidR="00B35B2E">
        <w:t xml:space="preserve">quốc gia có số lượng </w:t>
      </w:r>
      <w:r w:rsidR="009253DD">
        <w:t>Vắc-xin</w:t>
      </w:r>
      <w:r w:rsidR="00020DD1">
        <w:t xml:space="preserve"> tiêm mỗi ngày cao nhất (</w:t>
      </w:r>
      <w:r w:rsidR="00B35B2E">
        <w:t>đạt đỉnh 1.9 triệu 1 ngày</w:t>
      </w:r>
      <w:r w:rsidR="00020DD1">
        <w:t>)</w:t>
      </w:r>
      <w:r w:rsidR="000B737B">
        <w:t>, đứng thứ 2 là Việt Nam khi đạt đỉnh là 1.6 triệu liều.</w:t>
      </w:r>
    </w:p>
    <w:p w14:paraId="034B29BE" w14:textId="6771AE13" w:rsidR="004A0EEC" w:rsidRDefault="00B35B2E" w:rsidP="004A0EEC">
      <w:pPr>
        <w:pStyle w:val="Paragraph"/>
        <w:keepNext/>
        <w:jc w:val="center"/>
      </w:pPr>
      <w:r>
        <w:rPr>
          <w:noProof/>
          <w:lang w:val="vi-VN" w:eastAsia="vi-VN"/>
        </w:rPr>
        <w:lastRenderedPageBreak/>
        <w:drawing>
          <wp:inline distT="0" distB="0" distL="0" distR="0" wp14:anchorId="0F300538" wp14:editId="712F1E6B">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68FD24A5" w14:textId="73FD666E" w:rsidR="00A80535" w:rsidRDefault="004A0EEC" w:rsidP="00BF6511">
      <w:pPr>
        <w:pStyle w:val="ThesisTable"/>
      </w:pPr>
      <w:bookmarkStart w:id="110" w:name="_Toc92038031"/>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40</w:t>
      </w:r>
      <w:r w:rsidR="008F020B">
        <w:rPr>
          <w:noProof/>
        </w:rPr>
        <w:fldChar w:fldCharType="end"/>
      </w:r>
      <w:r>
        <w:t xml:space="preserve">. </w:t>
      </w:r>
      <w:r w:rsidRPr="003562D7">
        <w:t xml:space="preserve">Biểu đồ số lượng </w:t>
      </w:r>
      <w:r w:rsidR="009253DD">
        <w:t>Vắc-xin</w:t>
      </w:r>
      <w:r w:rsidRPr="003562D7">
        <w:t xml:space="preserve"> </w:t>
      </w:r>
      <w:r w:rsidR="0076386A">
        <w:t xml:space="preserve">cộng dồn </w:t>
      </w:r>
      <w:r w:rsidRPr="003562D7">
        <w:t xml:space="preserve">của </w:t>
      </w:r>
      <w:r>
        <w:t>Đông Nam Á</w:t>
      </w:r>
      <w:bookmarkEnd w:id="110"/>
    </w:p>
    <w:p w14:paraId="5273A9F4" w14:textId="726AABE9" w:rsidR="00A80535" w:rsidRDefault="00C0025F" w:rsidP="007C09A8">
      <w:pPr>
        <w:ind w:firstLine="357"/>
      </w:pPr>
      <w:r>
        <w:t>Hình 3-40</w:t>
      </w:r>
      <w:r w:rsidR="007C09A8">
        <w:t xml:space="preserve"> là biểu đồ đường thể hiện số lượng </w:t>
      </w:r>
      <w:r w:rsidR="009253DD">
        <w:t>Vắc-xin</w:t>
      </w:r>
      <w:r w:rsidR="007C09A8">
        <w:t xml:space="preserve"> cộng dồn của Việt Nam và các nước Đông Nam Á. </w:t>
      </w:r>
      <w:r w:rsidR="0086263C">
        <w:t>Indonesia</w:t>
      </w:r>
      <w:r w:rsidR="007C09A8">
        <w:t xml:space="preserve"> là quốc gia có xu hướng tăng mạnh nhất so với phần còn lại, tăng mạnh vào đầu tháng 7/2021 đến </w:t>
      </w:r>
      <w:r w:rsidR="0086263C">
        <w:t>nay</w:t>
      </w:r>
      <w:r w:rsidR="007C09A8">
        <w:t>, tính cho đến</w:t>
      </w:r>
      <w:r w:rsidR="0086263C">
        <w:t xml:space="preserve"> ngày 26/12/2021 đã tiêm được hơn 2</w:t>
      </w:r>
      <w:r w:rsidR="007C09A8">
        <w:t>5</w:t>
      </w:r>
      <w:r w:rsidR="0086263C">
        <w:t>0 triệu</w:t>
      </w:r>
      <w:r w:rsidR="007C09A8">
        <w:t xml:space="preserve"> liều. Tiếp đến là </w:t>
      </w:r>
      <w:r w:rsidR="00FB7941">
        <w:t>Việt Nam</w:t>
      </w:r>
      <w:r w:rsidR="007C09A8">
        <w:t xml:space="preserve">, có xu hướng </w:t>
      </w:r>
      <w:r w:rsidR="00FB7941">
        <w:t>tăng từ tháng 9</w:t>
      </w:r>
      <w:r w:rsidR="007C09A8">
        <w:t>/2</w:t>
      </w:r>
      <w:r w:rsidR="00FB7941">
        <w:t xml:space="preserve">021 </w:t>
      </w:r>
      <w:r w:rsidR="007C09A8">
        <w:t>đến nay và đạ</w:t>
      </w:r>
      <w:r w:rsidR="00FB7941">
        <w:t>t được gần</w:t>
      </w:r>
      <w:r w:rsidR="007C09A8">
        <w:t xml:space="preserve"> 1</w:t>
      </w:r>
      <w:r w:rsidR="00FB7941">
        <w:t>50 triệu</w:t>
      </w:r>
      <w:r w:rsidR="007C09A8">
        <w:t xml:space="preserve"> mũi tiêm.</w:t>
      </w:r>
    </w:p>
    <w:p w14:paraId="12DF0F97" w14:textId="20EC0E52" w:rsidR="00B916B7" w:rsidRDefault="00B916B7" w:rsidP="00B916B7">
      <w:pPr>
        <w:keepNext/>
        <w:jc w:val="center"/>
      </w:pPr>
      <w:r>
        <w:rPr>
          <w:noProof/>
          <w:lang w:val="vi-VN" w:eastAsia="vi-VN"/>
        </w:rPr>
        <w:drawing>
          <wp:inline distT="0" distB="0" distL="0" distR="0" wp14:anchorId="1AEE3223" wp14:editId="214BCF77">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3A4BD194" w14:textId="172DED95" w:rsidR="00A80535" w:rsidRDefault="00B916B7" w:rsidP="00BF6511">
      <w:pPr>
        <w:pStyle w:val="ThesisTable"/>
      </w:pPr>
      <w:bookmarkStart w:id="111" w:name="_Toc92038032"/>
      <w:r>
        <w:t xml:space="preserve">Hình </w:t>
      </w:r>
      <w:r w:rsidR="008F020B">
        <w:fldChar w:fldCharType="begin"/>
      </w:r>
      <w:r w:rsidR="008F020B">
        <w:instrText xml:space="preserve"> STYLEREF 1 \s </w:instrText>
      </w:r>
      <w:r w:rsidR="008F020B">
        <w:fldChar w:fldCharType="separate"/>
      </w:r>
      <w:r w:rsidR="00ED35BE">
        <w:rPr>
          <w:noProof/>
        </w:rPr>
        <w:t>3</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41</w:t>
      </w:r>
      <w:r w:rsidR="008F020B">
        <w:rPr>
          <w:noProof/>
        </w:rPr>
        <w:fldChar w:fldCharType="end"/>
      </w:r>
      <w:r>
        <w:t>. Biểu đồ Scatter về tổng số lượng Vắc-xin của Đông nam Á</w:t>
      </w:r>
      <w:bookmarkEnd w:id="111"/>
    </w:p>
    <w:p w14:paraId="5DAC7486" w14:textId="7B83DFB5" w:rsidR="00A80535" w:rsidRPr="00A80535" w:rsidRDefault="00C0025F" w:rsidP="00005105">
      <w:pPr>
        <w:ind w:firstLine="357"/>
      </w:pPr>
      <w:r>
        <w:t>Hình 3-41</w:t>
      </w:r>
      <w:r w:rsidR="00B916B7">
        <w:t xml:space="preserve"> là biểu đồ Scatter thể hiện tổng số lượng Vắc-xin của các nước Đông Nam Á. Biểu đồ này có tê tương tác trực tiếp để xem số lượng </w:t>
      </w:r>
      <w:r w:rsidR="00AF07E6">
        <w:t>Vắc</w:t>
      </w:r>
      <w:r w:rsidR="00B916B7">
        <w:t xml:space="preserve">-xin </w:t>
      </w:r>
      <w:r w:rsidR="00F848C8">
        <w:t xml:space="preserve">đã tiêm được </w:t>
      </w:r>
      <w:r w:rsidR="00B916B7">
        <w:t>của từng quốc gia.</w:t>
      </w:r>
      <w:r w:rsidR="00F848C8">
        <w:t xml:space="preserve"> Ví dụ ngày 4/7/2021, Indonesia có 46.33 triệu liều, </w:t>
      </w:r>
      <w:r w:rsidR="00AF07E6">
        <w:rPr>
          <w:color w:val="000000"/>
          <w:szCs w:val="26"/>
        </w:rPr>
        <w:t xml:space="preserve">Philippines </w:t>
      </w:r>
      <w:r w:rsidR="00F848C8">
        <w:t>có 11.7 triệu liều, Thái Lan có 11.06 triệu liều và Việt Nam có 3.903 triệu liều.</w:t>
      </w:r>
    </w:p>
    <w:p w14:paraId="7065876B" w14:textId="67F8596B" w:rsidR="003D2168" w:rsidRPr="00160AA9" w:rsidRDefault="00185C46" w:rsidP="003D2168">
      <w:pPr>
        <w:pStyle w:val="Heading1"/>
      </w:pPr>
      <w:bookmarkStart w:id="112" w:name="_Toc92038150"/>
      <w:r>
        <w:lastRenderedPageBreak/>
        <w:t>XÂY DỰNG MÔ HÌNH DỰ ĐOÁN</w:t>
      </w:r>
      <w:bookmarkEnd w:id="112"/>
      <w:r>
        <w:t xml:space="preserve"> </w:t>
      </w:r>
    </w:p>
    <w:p w14:paraId="621097CD" w14:textId="4490EE1B" w:rsidR="00106B8D" w:rsidRDefault="00F80E23" w:rsidP="00CF6E47">
      <w:pPr>
        <w:pStyle w:val="Heading2"/>
      </w:pPr>
      <w:bookmarkStart w:id="113" w:name="_Toc92038151"/>
      <w:r>
        <w:t>Thuật toán</w:t>
      </w:r>
      <w:r w:rsidR="00431B53">
        <w:t xml:space="preserve"> SVM</w:t>
      </w:r>
      <w:r w:rsidR="00055B26">
        <w:t>, Linear Regression và Bayesian Ridge</w:t>
      </w:r>
      <w:r w:rsidR="00E35052">
        <w:t xml:space="preserve"> Regression</w:t>
      </w:r>
      <w:bookmarkEnd w:id="113"/>
    </w:p>
    <w:p w14:paraId="51D928AF" w14:textId="38586FB7" w:rsidR="00CF151C" w:rsidRDefault="00CF151C" w:rsidP="00CF151C">
      <w:pPr>
        <w:pStyle w:val="Heading3"/>
      </w:pPr>
      <w:bookmarkStart w:id="114" w:name="_Toc316292615"/>
      <w:bookmarkStart w:id="115" w:name="_Toc318685043"/>
      <w:bookmarkStart w:id="116" w:name="_Toc318788582"/>
      <w:bookmarkStart w:id="117" w:name="_Toc92038152"/>
      <w:r>
        <w:t>Thuật toán SVM (Support Vector Machines)</w:t>
      </w:r>
      <w:bookmarkEnd w:id="117"/>
    </w:p>
    <w:p w14:paraId="47190FAD" w14:textId="57411F97" w:rsidR="00B60029" w:rsidRDefault="00B60029" w:rsidP="00672A56">
      <w:pPr>
        <w:pStyle w:val="Paragraph"/>
        <w:spacing w:after="0"/>
        <w:ind w:firstLine="357"/>
        <w:rPr>
          <w:sz w:val="26"/>
          <w:szCs w:val="26"/>
        </w:rPr>
      </w:pPr>
      <w:r>
        <w:rPr>
          <w:sz w:val="26"/>
          <w:szCs w:val="26"/>
        </w:rPr>
        <w:t>SVM là thuật toán máy học (Machin</w:t>
      </w:r>
      <w:r w:rsidR="003F23DD">
        <w:rPr>
          <w:sz w:val="26"/>
          <w:szCs w:val="26"/>
        </w:rPr>
        <w:t>e Learning) có giám sát, được sử</w:t>
      </w:r>
      <w:r>
        <w:rPr>
          <w:sz w:val="26"/>
          <w:szCs w:val="26"/>
        </w:rPr>
        <w:t xml:space="preserve"> dụng phổ biến trong các bài toán phân lớp (classification) và hồi quy (regression). SVMs được chia thành 2 loại:</w:t>
      </w:r>
    </w:p>
    <w:p w14:paraId="7D299645" w14:textId="743CD01E" w:rsidR="00B60029" w:rsidRPr="00B60029" w:rsidRDefault="00B60029" w:rsidP="00672A56">
      <w:pPr>
        <w:pStyle w:val="Paragraph"/>
        <w:numPr>
          <w:ilvl w:val="0"/>
          <w:numId w:val="34"/>
        </w:numPr>
        <w:spacing w:after="0"/>
        <w:rPr>
          <w:sz w:val="26"/>
          <w:szCs w:val="26"/>
        </w:rPr>
      </w:pPr>
      <w:r w:rsidRPr="00B60029">
        <w:rPr>
          <w:sz w:val="26"/>
          <w:szCs w:val="26"/>
        </w:rPr>
        <w:t>SVM: dùng cho các bài toán phân lớp</w:t>
      </w:r>
      <w:r w:rsidR="004805B4">
        <w:rPr>
          <w:sz w:val="26"/>
          <w:szCs w:val="26"/>
        </w:rPr>
        <w:t>.</w:t>
      </w:r>
    </w:p>
    <w:p w14:paraId="4E7095EF" w14:textId="4C5BAE5C" w:rsidR="00B60029" w:rsidRDefault="00B60029" w:rsidP="00672A56">
      <w:pPr>
        <w:pStyle w:val="Paragraph"/>
        <w:numPr>
          <w:ilvl w:val="0"/>
          <w:numId w:val="34"/>
        </w:numPr>
        <w:spacing w:after="0"/>
        <w:rPr>
          <w:sz w:val="26"/>
          <w:szCs w:val="26"/>
        </w:rPr>
      </w:pPr>
      <w:r w:rsidRPr="00B60029">
        <w:rPr>
          <w:sz w:val="26"/>
          <w:szCs w:val="26"/>
        </w:rPr>
        <w:t>SVR (Support Vector Regression): dùng cho các bài toán hồi quy</w:t>
      </w:r>
      <w:r w:rsidR="004805B4">
        <w:rPr>
          <w:sz w:val="26"/>
          <w:szCs w:val="26"/>
        </w:rPr>
        <w:t>.</w:t>
      </w:r>
    </w:p>
    <w:p w14:paraId="19C6EB69" w14:textId="77777777" w:rsidR="00386591" w:rsidRDefault="00B60029" w:rsidP="00672A5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w:t>
      </w:r>
      <w:r w:rsidR="00386591">
        <w:rPr>
          <w:sz w:val="26"/>
          <w:szCs w:val="26"/>
        </w:rPr>
        <w:t xml:space="preserve"> </w:t>
      </w:r>
    </w:p>
    <w:p w14:paraId="03CE4263" w14:textId="7F41CC12" w:rsidR="00F160EF" w:rsidRDefault="00F160EF" w:rsidP="00672A5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6C7BD3D5" w14:textId="77777777" w:rsidR="00F32707" w:rsidRDefault="00F160EF" w:rsidP="00F32707">
      <w:pPr>
        <w:pStyle w:val="Paragraph"/>
        <w:keepNext/>
        <w:jc w:val="center"/>
      </w:pPr>
      <w:r>
        <w:rPr>
          <w:noProof/>
          <w:sz w:val="26"/>
          <w:szCs w:val="26"/>
          <w:lang w:val="vi-VN" w:eastAsia="vi-VN"/>
        </w:rPr>
        <w:drawing>
          <wp:inline distT="0" distB="0" distL="0" distR="0" wp14:anchorId="7A2A3E93" wp14:editId="53EE47C4">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5">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2484218" w14:textId="4EBAF2B8" w:rsidR="0056032A" w:rsidRDefault="00F32707" w:rsidP="00BF6511">
      <w:pPr>
        <w:pStyle w:val="ThesisTable"/>
      </w:pPr>
      <w:bookmarkStart w:id="118" w:name="_Toc92038033"/>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w:t>
      </w:r>
      <w:r w:rsidR="008F020B">
        <w:rPr>
          <w:noProof/>
        </w:rPr>
        <w:fldChar w:fldCharType="end"/>
      </w:r>
      <w:r>
        <w:t xml:space="preserve">. </w:t>
      </w:r>
      <w:r w:rsidRPr="00C15725">
        <w:t>Siêu phẳng (hyper-plane) trong SVM</w:t>
      </w:r>
      <w:bookmarkEnd w:id="118"/>
    </w:p>
    <w:p w14:paraId="291985C4" w14:textId="597BBA03" w:rsidR="007B6778" w:rsidRDefault="00647B35" w:rsidP="00E2439E">
      <w:pPr>
        <w:ind w:firstLine="357"/>
      </w:pPr>
      <w:r>
        <w:t>Trong một không gian có rất nhiều siêu phẳng</w:t>
      </w:r>
      <w:r w:rsidR="00A45C1C">
        <w:t xml:space="preserve"> (Hình 4-1)</w:t>
      </w:r>
      <w:r>
        <w:t xml:space="preserve">,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431F9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25pt" o:ole="">
            <v:imagedata r:id="rId66" o:title=""/>
          </v:shape>
          <o:OLEObject Type="Embed" ProgID="Equation.DSMT4" ShapeID="_x0000_i1025" DrawAspect="Content" ObjectID="_1702650906" r:id="rId67"/>
        </w:object>
      </w:r>
      <w:r>
        <w:t xml:space="preserve"> (với W và X là vector &lt;W.X&gt; là tích vô hướng) hay </w:t>
      </w:r>
      <w:r w:rsidRPr="00C205DF">
        <w:rPr>
          <w:position w:val="-6"/>
        </w:rPr>
        <w:object w:dxaOrig="760" w:dyaOrig="320" w14:anchorId="68C99605">
          <v:shape id="_x0000_i1026" type="#_x0000_t75" style="width:39.4pt;height:15.6pt" o:ole="">
            <v:imagedata r:id="rId68" o:title=""/>
          </v:shape>
          <o:OLEObject Type="Embed" ProgID="Equation.DSMT4" ShapeID="_x0000_i1026" DrawAspect="Content" ObjectID="_1702650907" r:id="rId69"/>
        </w:object>
      </w:r>
      <w:r>
        <w:t xml:space="preserve"> (W</w:t>
      </w:r>
      <w:r w:rsidRPr="00647B35">
        <w:rPr>
          <w:vertAlign w:val="superscript"/>
        </w:rPr>
        <w:t>T</w:t>
      </w:r>
      <w:r>
        <w:t xml:space="preserve"> là ma trận chuyển vị).</w:t>
      </w:r>
      <w:r w:rsidR="00E2439E">
        <w:t xml:space="preserve"> </w:t>
      </w:r>
      <w:r w:rsidR="007B6778">
        <w:t>Cách chọn siêu phẳng tối ưu:</w:t>
      </w:r>
    </w:p>
    <w:p w14:paraId="4C7A8279" w14:textId="77777777" w:rsidR="0056032A" w:rsidRDefault="001F7149" w:rsidP="0056032A">
      <w:pPr>
        <w:keepNext/>
        <w:ind w:firstLine="357"/>
        <w:jc w:val="center"/>
      </w:pPr>
      <w:r>
        <w:rPr>
          <w:noProof/>
          <w:lang w:val="vi-VN" w:eastAsia="vi-VN"/>
        </w:rPr>
        <w:drawing>
          <wp:inline distT="0" distB="0" distL="0" distR="0" wp14:anchorId="0266E997" wp14:editId="398C1D0C">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0">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12BA7B2E" w14:textId="0B1FCF6B" w:rsidR="007B6778" w:rsidRDefault="0056032A" w:rsidP="00BF6511">
      <w:pPr>
        <w:pStyle w:val="ThesisTable"/>
      </w:pPr>
      <w:bookmarkStart w:id="119" w:name="_Toc91407486"/>
      <w:bookmarkStart w:id="120" w:name="_Toc91407647"/>
      <w:bookmarkStart w:id="121" w:name="_Toc92038034"/>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2</w:t>
      </w:r>
      <w:r w:rsidR="008F020B">
        <w:rPr>
          <w:noProof/>
        </w:rPr>
        <w:fldChar w:fldCharType="end"/>
      </w:r>
      <w:r>
        <w:t xml:space="preserve">. </w:t>
      </w:r>
      <w:r w:rsidRPr="00F66748">
        <w:t>Margin của siêu phẳng trong SVM</w:t>
      </w:r>
      <w:bookmarkEnd w:id="119"/>
      <w:bookmarkEnd w:id="120"/>
      <w:bookmarkEnd w:id="121"/>
    </w:p>
    <w:p w14:paraId="4BCA2400" w14:textId="51DF3D51" w:rsidR="001F7149" w:rsidRDefault="001F7149" w:rsidP="00425B8B">
      <w:pPr>
        <w:ind w:firstLine="357"/>
        <w:rPr>
          <w:vertAlign w:val="subscript"/>
        </w:rPr>
      </w:pPr>
      <w:r>
        <w:t>Trong hình 4-2, siêu phẳng phân tách tập dữ liệu thành 2 lớp (chấm đỏ và chấm xanh) H</w:t>
      </w:r>
      <w:r w:rsidRPr="001F7149">
        <w:rPr>
          <w:vertAlign w:val="subscript"/>
        </w:rPr>
        <w:t>0</w:t>
      </w:r>
      <w:r>
        <w:t xml:space="preserve"> </w:t>
      </w:r>
      <w:r w:rsidR="00425B8B">
        <w:t xml:space="preserve">thỏa mãn </w:t>
      </w:r>
      <w:r w:rsidR="00425B8B" w:rsidRPr="00425B8B">
        <w:t>&lt;W.X&gt; + b =0</w:t>
      </w:r>
      <w:r w:rsidR="00425B8B">
        <w:t>, siêu phẳng này tạo ra thêm 2 nửa không gian (half-space) dữ liệu: Không gian chứa dữ liệu lớp chấm đỏ X</w:t>
      </w:r>
      <w:r w:rsidR="00425B8B" w:rsidRPr="00425B8B">
        <w:rPr>
          <w:vertAlign w:val="subscript"/>
        </w:rPr>
        <w:t>i</w:t>
      </w:r>
      <w:r w:rsidR="004156A4">
        <w:rPr>
          <w:vertAlign w:val="subscript"/>
        </w:rPr>
        <w:t xml:space="preserve"> </w:t>
      </w:r>
      <w:r w:rsidR="00CF766E">
        <w:t>thỏa mãn</w:t>
      </w:r>
      <w:r w:rsidR="00CF766E" w:rsidRPr="00C205DF">
        <w:rPr>
          <w:position w:val="-12"/>
        </w:rPr>
        <w:object w:dxaOrig="1740" w:dyaOrig="360" w14:anchorId="71ACB174">
          <v:shape id="_x0000_i1027" type="#_x0000_t75" style="width:86.95pt;height:17.65pt" o:ole="">
            <v:imagedata r:id="rId71" o:title=""/>
          </v:shape>
          <o:OLEObject Type="Embed" ProgID="Equation.DSMT4" ShapeID="_x0000_i1027" DrawAspect="Content" ObjectID="_1702650908" r:id="rId72"/>
        </w:object>
      </w:r>
      <w:r w:rsidR="00CF766E">
        <w:t xml:space="preserve"> và không gian chứa dữ liệu chấm xanh X</w:t>
      </w:r>
      <w:r w:rsidR="00CF766E">
        <w:rPr>
          <w:vertAlign w:val="subscript"/>
        </w:rPr>
        <w:t>j</w:t>
      </w:r>
      <w:r w:rsidR="00CF766E">
        <w:t xml:space="preserve"> thỏa mãn</w:t>
      </w:r>
      <w:r w:rsidR="00CF766E" w:rsidRPr="00CF766E">
        <w:rPr>
          <w:position w:val="-14"/>
        </w:rPr>
        <w:object w:dxaOrig="1780" w:dyaOrig="380" w14:anchorId="711C7C68">
          <v:shape id="_x0000_i1028" type="#_x0000_t75" style="width:89pt;height:17pt" o:ole="">
            <v:imagedata r:id="rId73" o:title=""/>
          </v:shape>
          <o:OLEObject Type="Embed" ProgID="Equation.DSMT4" ShapeID="_x0000_i1028" DrawAspect="Content" ObjectID="_1702650909" r:id="rId74"/>
        </w:object>
      </w:r>
      <w:r w:rsidR="00CF766E">
        <w:t>.</w:t>
      </w:r>
      <w:r w:rsidR="00281B31">
        <w:t xml:space="preserve"> Chọn hai siêu phẳng lề H</w:t>
      </w:r>
      <w:r w:rsidR="00281B31" w:rsidRPr="00281B31">
        <w:rPr>
          <w:vertAlign w:val="subscript"/>
        </w:rPr>
        <w:t>1</w:t>
      </w:r>
      <w:r w:rsidR="00281B31" w:rsidRPr="00281B31">
        <w:t xml:space="preserve"> đi qua điểm thu</w:t>
      </w:r>
      <w:r w:rsidR="00281B31">
        <w:t>ộc lớp chấm đỏ và H</w:t>
      </w:r>
      <w:r w:rsidR="00281B31" w:rsidRPr="00281B31">
        <w:rPr>
          <w:vertAlign w:val="subscript"/>
        </w:rPr>
        <w:t>2</w:t>
      </w:r>
      <w:r w:rsidR="00281B31">
        <w:t xml:space="preserve"> </w:t>
      </w:r>
      <w:r w:rsidR="00281B31" w:rsidRPr="00281B31">
        <w:t xml:space="preserve">đi qua điểm thuộc lớp </w:t>
      </w:r>
      <w:r w:rsidR="00281B31">
        <w:t>chấm xanh đều song song với H</w:t>
      </w:r>
      <w:r w:rsidR="00281B31" w:rsidRPr="00281B31">
        <w:rPr>
          <w:vertAlign w:val="subscript"/>
        </w:rPr>
        <w:t>0</w:t>
      </w:r>
      <w:r w:rsidR="00281B31">
        <w:rPr>
          <w:vertAlign w:val="subscript"/>
        </w:rPr>
        <w:t>.</w:t>
      </w:r>
      <w:r w:rsidR="009F76E0">
        <w:rPr>
          <w:vertAlign w:val="subscript"/>
        </w:rPr>
        <w:t xml:space="preserve"> </w:t>
      </w:r>
    </w:p>
    <w:p w14:paraId="46D0900E" w14:textId="12974576" w:rsidR="009F76E0" w:rsidRDefault="009F76E0" w:rsidP="00672A56">
      <w:pPr>
        <w:pStyle w:val="ListParagraph"/>
        <w:numPr>
          <w:ilvl w:val="0"/>
          <w:numId w:val="36"/>
        </w:numPr>
        <w:ind w:left="714" w:hanging="357"/>
        <w:contextualSpacing w:val="0"/>
      </w:pPr>
      <w:r>
        <w:t>H</w:t>
      </w:r>
      <w:r w:rsidRPr="009F76E0">
        <w:rPr>
          <w:vertAlign w:val="subscript"/>
        </w:rPr>
        <w:t>1</w:t>
      </w:r>
      <w:r>
        <w:t xml:space="preserve"> :  &lt;W.X&gt; + b =-1</w:t>
      </w:r>
    </w:p>
    <w:p w14:paraId="7C403ED7" w14:textId="66894ABC" w:rsidR="009F76E0" w:rsidRDefault="009F76E0" w:rsidP="00672A56">
      <w:pPr>
        <w:pStyle w:val="ListParagraph"/>
        <w:numPr>
          <w:ilvl w:val="0"/>
          <w:numId w:val="36"/>
        </w:numPr>
        <w:ind w:left="714" w:hanging="357"/>
        <w:contextualSpacing w:val="0"/>
      </w:pPr>
      <w:r>
        <w:t>H</w:t>
      </w:r>
      <w:r w:rsidRPr="009F76E0">
        <w:rPr>
          <w:vertAlign w:val="subscript"/>
        </w:rPr>
        <w:t>2</w:t>
      </w:r>
      <w:r>
        <w:t xml:space="preserve"> :  &lt;W.X&gt; + b =1</w:t>
      </w:r>
    </w:p>
    <w:p w14:paraId="797ACF0C" w14:textId="073C0D93" w:rsidR="009F76E0" w:rsidRDefault="009F76E0" w:rsidP="00EA7548">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7765FD63" w14:textId="3AAC5B0A" w:rsidR="009F76E0" w:rsidRDefault="009F76E0" w:rsidP="00EA7548">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3C050C67" w14:textId="5E236A3A" w:rsidR="009F76E0" w:rsidRPr="00CF766E" w:rsidRDefault="009F76E0" w:rsidP="00EA7548">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45E53570" w14:textId="130C52B7" w:rsidR="00CF766E" w:rsidRDefault="00F06B89" w:rsidP="00CF7F9E">
      <w:pPr>
        <w:pStyle w:val="ListParagraph"/>
        <w:numPr>
          <w:ilvl w:val="0"/>
          <w:numId w:val="37"/>
        </w:numPr>
      </w:pPr>
      <w:r>
        <w:t>Siêu phẳng tối ưu là siêu phẳng phân tách có lề</w:t>
      </w:r>
      <w:r w:rsidR="00740C87">
        <w:t xml:space="preserve"> (margin)</w:t>
      </w:r>
      <w:r>
        <w:t xml:space="preserve"> lớn nhất, trong lý thuyết học máy cho rằng một siêu phẳng tối ưu sẽ cực tiểu hóa giới hạn lỗi mắc phải.</w:t>
      </w:r>
    </w:p>
    <w:p w14:paraId="6B5BA3F0" w14:textId="77777777" w:rsidR="003B4D19" w:rsidRDefault="003B4D19" w:rsidP="003B4D19"/>
    <w:p w14:paraId="0DB609DF" w14:textId="77777777" w:rsidR="003B4D19" w:rsidRDefault="003B4D19" w:rsidP="003B4D19"/>
    <w:p w14:paraId="1BA5709A" w14:textId="77777777" w:rsidR="003B4D19" w:rsidRPr="00425B8B" w:rsidRDefault="003B4D19" w:rsidP="003B4D19"/>
    <w:p w14:paraId="23451D8A" w14:textId="77777777" w:rsidR="00740C87" w:rsidRDefault="00740C87" w:rsidP="00647B35">
      <w:pPr>
        <w:pStyle w:val="MTDisplayEquation"/>
      </w:pPr>
      <w:r>
        <w:lastRenderedPageBreak/>
        <w:t>Để tìm được siêu phẳng tối ưu, trong thuật toán SVM cần phải tìm được margin:</w:t>
      </w:r>
    </w:p>
    <w:p w14:paraId="20B3093B" w14:textId="77777777" w:rsidR="00C36403" w:rsidRDefault="00394437" w:rsidP="00957414">
      <w:pPr>
        <w:pStyle w:val="MTDisplayEquation"/>
      </w:pPr>
      <w:r>
        <w:t>Khoảng cách từ 1 điểm X</w:t>
      </w:r>
      <w:r w:rsidRPr="00394437">
        <w:rPr>
          <w:vertAlign w:val="subscript"/>
        </w:rPr>
        <w:t>k</w:t>
      </w:r>
      <w:r>
        <w:t xml:space="preserve"> đến siêu phẳng</w:t>
      </w:r>
      <w:r w:rsidR="00740C87">
        <w:tab/>
      </w:r>
      <w:r w:rsidR="009814A5">
        <w:t xml:space="preserve"> H</w:t>
      </w:r>
      <w:r w:rsidR="009814A5" w:rsidRPr="009814A5">
        <w:rPr>
          <w:vertAlign w:val="subscript"/>
        </w:rPr>
        <w:t>0</w:t>
      </w:r>
      <w:r w:rsidR="009814A5">
        <w:t>:</w:t>
      </w:r>
      <w:r w:rsidR="00957414">
        <w:t xml:space="preserve"> </w:t>
      </w:r>
      <w:r w:rsidR="00957414" w:rsidRPr="00BE0707">
        <w:rPr>
          <w:position w:val="-28"/>
        </w:rPr>
        <w:object w:dxaOrig="1460" w:dyaOrig="660" w14:anchorId="5AF72DCE">
          <v:shape id="_x0000_i1029" type="#_x0000_t75" style="width:72.7pt;height:31.9pt" o:ole="">
            <v:imagedata r:id="rId75" o:title=""/>
          </v:shape>
          <o:OLEObject Type="Embed" ProgID="Equation.DSMT4" ShapeID="_x0000_i1029" DrawAspect="Content" ObjectID="_1702650910" r:id="rId76"/>
        </w:object>
      </w:r>
      <w:r w:rsidR="00957414">
        <w:t>trong đó ||W|| là độ dài vector W: ||W||=&lt;W.W&gt;=</w:t>
      </w:r>
      <w:r w:rsidR="00957414" w:rsidRPr="00957414">
        <w:t xml:space="preserve"> </w:t>
      </w:r>
      <w:r w:rsidR="00957414" w:rsidRPr="00BE0707">
        <w:rPr>
          <w:position w:val="-14"/>
        </w:rPr>
        <w:object w:dxaOrig="1800" w:dyaOrig="460" w14:anchorId="1E3A500F">
          <v:shape id="_x0000_i1030" type="#_x0000_t75" style="width:90.35pt;height:24.45pt" o:ole="">
            <v:imagedata r:id="rId77" o:title=""/>
          </v:shape>
          <o:OLEObject Type="Embed" ProgID="Equation.DSMT4" ShapeID="_x0000_i1030" DrawAspect="Content" ObjectID="_1702650911" r:id="rId78"/>
        </w:object>
      </w:r>
    </w:p>
    <w:p w14:paraId="379319D9" w14:textId="02FE24AD" w:rsidR="00C36403" w:rsidRDefault="00C36403" w:rsidP="00C36403">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064E401C">
          <v:shape id="_x0000_i1031" type="#_x0000_t75" style="width:133.15pt;height:31.9pt" o:ole="">
            <v:imagedata r:id="rId79" o:title=""/>
          </v:shape>
          <o:OLEObject Type="Embed" ProgID="Equation.DSMT4" ShapeID="_x0000_i1031" DrawAspect="Content" ObjectID="_1702650912" r:id="rId80"/>
        </w:object>
      </w:r>
    </w:p>
    <w:p w14:paraId="6AD1C4A8" w14:textId="4302E0C8" w:rsidR="00C36403" w:rsidRPr="00C36403" w:rsidRDefault="00C36403" w:rsidP="00C36403">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2A4B83B">
          <v:shape id="_x0000_i1032" type="#_x0000_t75" style="width:133.15pt;height:31.9pt" o:ole="">
            <v:imagedata r:id="rId81" o:title=""/>
          </v:shape>
          <o:OLEObject Type="Embed" ProgID="Equation.DSMT4" ShapeID="_x0000_i1032" DrawAspect="Content" ObjectID="_1702650913" r:id="rId82"/>
        </w:object>
      </w:r>
    </w:p>
    <w:p w14:paraId="6B3E2103" w14:textId="7281EEA6" w:rsidR="0080495E" w:rsidRDefault="00957414" w:rsidP="00957414">
      <w:pPr>
        <w:pStyle w:val="MTDisplayEquation"/>
      </w:pPr>
      <w:r>
        <w:sym w:font="Wingdings" w:char="F0E0"/>
      </w:r>
      <w:r>
        <w:t xml:space="preserve"> </w:t>
      </w:r>
      <w:r w:rsidR="007034E8">
        <w:t>Các</w:t>
      </w:r>
      <w:r>
        <w:t xml:space="preserve"> điểm nằm trên 2 mặt phẳng H</w:t>
      </w:r>
      <w:r w:rsidRPr="00957414">
        <w:rPr>
          <w:vertAlign w:val="subscript"/>
        </w:rPr>
        <w:t>1</w:t>
      </w:r>
      <w:r>
        <w:t xml:space="preserve"> và H</w:t>
      </w:r>
      <w:r w:rsidRPr="00DD31D8">
        <w:rPr>
          <w:vertAlign w:val="subscript"/>
        </w:rPr>
        <w:t>2</w:t>
      </w:r>
      <w:r>
        <w:t xml:space="preserve"> được gọi là Support Vector</w:t>
      </w:r>
      <w:r w:rsidR="0080495E">
        <w:t>.</w:t>
      </w:r>
    </w:p>
    <w:p w14:paraId="21C0924E" w14:textId="7BFD1857" w:rsidR="00917444" w:rsidRDefault="0080495E" w:rsidP="00957414">
      <w:pPr>
        <w:pStyle w:val="MTDisplayEquation"/>
      </w:pPr>
      <w:r>
        <w:t>Cực tiểu hóa (minimization):</w:t>
      </w:r>
      <w:r w:rsidRPr="00BE0707">
        <w:rPr>
          <w:position w:val="-24"/>
        </w:rPr>
        <w:object w:dxaOrig="960" w:dyaOrig="620" w14:anchorId="37F888A2">
          <v:shape id="_x0000_i1033" type="#_x0000_t75" style="width:46.85pt;height:31.9pt" o:ole="">
            <v:imagedata r:id="rId83" o:title=""/>
          </v:shape>
          <o:OLEObject Type="Embed" ProgID="Equation.DSMT4" ShapeID="_x0000_i1033" DrawAspect="Content" ObjectID="_1702650914" r:id="rId84"/>
        </w:object>
      </w:r>
      <w:r w:rsidR="003E084F">
        <w:t xml:space="preserve"> </w:t>
      </w:r>
      <w:r w:rsidR="002F3099">
        <w:t>với điều kiện:</w:t>
      </w:r>
    </w:p>
    <w:p w14:paraId="27ECB734" w14:textId="0DE27CB9" w:rsidR="002F3099" w:rsidRDefault="002F3099" w:rsidP="00CF7F9E">
      <w:pPr>
        <w:pStyle w:val="ListParagraph"/>
        <w:numPr>
          <w:ilvl w:val="0"/>
          <w:numId w:val="37"/>
        </w:numPr>
      </w:pPr>
      <w:r w:rsidRPr="00BE0707">
        <w:rPr>
          <w:position w:val="-12"/>
        </w:rPr>
        <w:object w:dxaOrig="1740" w:dyaOrig="360" w14:anchorId="3D8AC2E7">
          <v:shape id="_x0000_i1034" type="#_x0000_t75" style="width:86.95pt;height:17.65pt" o:ole="">
            <v:imagedata r:id="rId85" o:title=""/>
          </v:shape>
          <o:OLEObject Type="Embed" ProgID="Equation.DSMT4" ShapeID="_x0000_i1034" DrawAspect="Content" ObjectID="_1702650915" r:id="rId86"/>
        </w:object>
      </w:r>
      <w:r>
        <w:t>, nếu y</w:t>
      </w:r>
      <w:r w:rsidRPr="007A5823">
        <w:rPr>
          <w:vertAlign w:val="subscript"/>
        </w:rPr>
        <w:t>i</w:t>
      </w:r>
      <w:r>
        <w:t>=-1</w:t>
      </w:r>
    </w:p>
    <w:p w14:paraId="05D18D16" w14:textId="1D1E6DCE" w:rsidR="002F3099" w:rsidRPr="002F3099" w:rsidRDefault="002F3099" w:rsidP="00CF7F9E">
      <w:pPr>
        <w:pStyle w:val="ListParagraph"/>
        <w:numPr>
          <w:ilvl w:val="0"/>
          <w:numId w:val="37"/>
        </w:numPr>
      </w:pPr>
      <w:r w:rsidRPr="00BE0707">
        <w:rPr>
          <w:position w:val="-12"/>
        </w:rPr>
        <w:object w:dxaOrig="1740" w:dyaOrig="360" w14:anchorId="531E3FCF">
          <v:shape id="_x0000_i1035" type="#_x0000_t75" style="width:86.95pt;height:17.65pt" o:ole="">
            <v:imagedata r:id="rId87" o:title=""/>
          </v:shape>
          <o:OLEObject Type="Embed" ProgID="Equation.DSMT4" ShapeID="_x0000_i1035" DrawAspect="Content" ObjectID="_1702650916" r:id="rId88"/>
        </w:object>
      </w:r>
      <w:r>
        <w:t>, nếu y</w:t>
      </w:r>
      <w:r w:rsidRPr="007A5823">
        <w:rPr>
          <w:vertAlign w:val="subscript"/>
        </w:rPr>
        <w:t>i</w:t>
      </w:r>
      <w:r>
        <w:t>=1</w:t>
      </w:r>
    </w:p>
    <w:p w14:paraId="04656CB0" w14:textId="66E02297" w:rsidR="00647B35" w:rsidRDefault="0014452F" w:rsidP="00CF7F9E">
      <w:pPr>
        <w:pStyle w:val="MTDisplayEquation"/>
        <w:numPr>
          <w:ilvl w:val="0"/>
          <w:numId w:val="43"/>
        </w:numPr>
      </w:pPr>
      <w:r>
        <w:t xml:space="preserve">Bài toán </w:t>
      </w:r>
      <w:r>
        <w:rPr>
          <w:b/>
        </w:rPr>
        <w:t>H</w:t>
      </w:r>
      <w:r w:rsidR="00917444" w:rsidRPr="00917444">
        <w:rPr>
          <w:b/>
        </w:rPr>
        <w:t>ard-margin</w:t>
      </w:r>
      <w:r w:rsidR="00917444">
        <w:t xml:space="preserve"> của SVM.</w:t>
      </w:r>
    </w:p>
    <w:p w14:paraId="2FAA68B7" w14:textId="2454F37D" w:rsidR="00917444" w:rsidRDefault="00917444" w:rsidP="00917444">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5F869CEA" w14:textId="77777777" w:rsidR="0056032A" w:rsidRDefault="00917444" w:rsidP="0056032A">
      <w:pPr>
        <w:keepNext/>
        <w:jc w:val="center"/>
      </w:pPr>
      <w:r>
        <w:rPr>
          <w:noProof/>
          <w:lang w:val="vi-VN" w:eastAsia="vi-VN"/>
        </w:rPr>
        <w:drawing>
          <wp:inline distT="0" distB="0" distL="0" distR="0" wp14:anchorId="30C37127" wp14:editId="310E355F">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89">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51619AEE" w14:textId="6B5BA570" w:rsidR="00917444" w:rsidRDefault="0056032A" w:rsidP="00BF6511">
      <w:pPr>
        <w:pStyle w:val="ThesisTable"/>
      </w:pPr>
      <w:bookmarkStart w:id="122" w:name="_Toc91407487"/>
      <w:bookmarkStart w:id="123" w:name="_Toc91407648"/>
      <w:bookmarkStart w:id="124" w:name="_Toc92038035"/>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3</w:t>
      </w:r>
      <w:r w:rsidR="008F020B">
        <w:rPr>
          <w:noProof/>
        </w:rPr>
        <w:fldChar w:fldCharType="end"/>
      </w:r>
      <w:r>
        <w:t xml:space="preserve">. </w:t>
      </w:r>
      <w:r w:rsidRPr="00916A3D">
        <w:t>Siêu phẳng có chứa tín hiệu nhiễu</w:t>
      </w:r>
      <w:bookmarkEnd w:id="122"/>
      <w:bookmarkEnd w:id="123"/>
      <w:bookmarkEnd w:id="124"/>
    </w:p>
    <w:p w14:paraId="09223E68" w14:textId="77777777" w:rsidR="00430126" w:rsidRPr="00430126" w:rsidRDefault="00430126" w:rsidP="00430126"/>
    <w:p w14:paraId="7690F60F" w14:textId="77777777" w:rsidR="00323C29" w:rsidRDefault="00323C29" w:rsidP="00BF6511">
      <w:pPr>
        <w:pStyle w:val="ThesisTable"/>
      </w:pPr>
    </w:p>
    <w:p w14:paraId="738B9620" w14:textId="40277366" w:rsidR="00243838" w:rsidRDefault="00917444" w:rsidP="00917444">
      <w:r>
        <w:lastRenderedPageBreak/>
        <w:t xml:space="preserve">Với trường hợp có tín hiệu nhiễu, cần sử dụng biến </w:t>
      </w:r>
      <w:r w:rsidR="007E6165">
        <w:t>slack</w:t>
      </w:r>
      <w:r w:rsidR="007E6165" w:rsidRPr="00BE0707">
        <w:rPr>
          <w:position w:val="-12"/>
        </w:rPr>
        <w:object w:dxaOrig="600" w:dyaOrig="360" w14:anchorId="3C0F6825">
          <v:shape id="_x0000_i1036" type="#_x0000_t75" style="width:29.9pt;height:17.65pt" o:ole="">
            <v:imagedata r:id="rId90" o:title=""/>
          </v:shape>
          <o:OLEObject Type="Embed" ProgID="Equation.DSMT4" ShapeID="_x0000_i1036" DrawAspect="Content" ObjectID="_1702650917" r:id="rId91"/>
        </w:object>
      </w:r>
      <w:r w:rsidR="007E6165">
        <w:t>:</w:t>
      </w:r>
    </w:p>
    <w:p w14:paraId="3338F9AD" w14:textId="31CD7179" w:rsidR="007E6165" w:rsidRDefault="001731A7" w:rsidP="00CF7F9E">
      <w:pPr>
        <w:pStyle w:val="ListParagraph"/>
        <w:numPr>
          <w:ilvl w:val="0"/>
          <w:numId w:val="38"/>
        </w:numPr>
      </w:pPr>
      <w:r w:rsidRPr="00BE0707">
        <w:rPr>
          <w:position w:val="-12"/>
        </w:rPr>
        <w:object w:dxaOrig="2100" w:dyaOrig="360" w14:anchorId="0AAADE7A">
          <v:shape id="_x0000_i1037" type="#_x0000_t75" style="width:104.6pt;height:17.65pt" o:ole="">
            <v:imagedata r:id="rId92" o:title=""/>
          </v:shape>
          <o:OLEObject Type="Embed" ProgID="Equation.DSMT4" ShapeID="_x0000_i1037" DrawAspect="Content" ObjectID="_1702650918" r:id="rId93"/>
        </w:object>
      </w:r>
      <w:r>
        <w:t>, nếu y</w:t>
      </w:r>
      <w:r w:rsidRPr="007A5823">
        <w:rPr>
          <w:vertAlign w:val="subscript"/>
        </w:rPr>
        <w:t>i</w:t>
      </w:r>
      <w:r>
        <w:t>=-1</w:t>
      </w:r>
    </w:p>
    <w:p w14:paraId="31870F17" w14:textId="49D8F0F2" w:rsidR="001731A7" w:rsidRDefault="001731A7" w:rsidP="00CF7F9E">
      <w:pPr>
        <w:pStyle w:val="ListParagraph"/>
        <w:numPr>
          <w:ilvl w:val="0"/>
          <w:numId w:val="38"/>
        </w:numPr>
      </w:pPr>
      <w:r w:rsidRPr="00BE0707">
        <w:rPr>
          <w:position w:val="-12"/>
        </w:rPr>
        <w:object w:dxaOrig="1939" w:dyaOrig="360" w14:anchorId="05B8CC00">
          <v:shape id="_x0000_i1038" type="#_x0000_t75" style="width:96.45pt;height:17.65pt" o:ole="">
            <v:imagedata r:id="rId94" o:title=""/>
          </v:shape>
          <o:OLEObject Type="Embed" ProgID="Equation.DSMT4" ShapeID="_x0000_i1038" DrawAspect="Content" ObjectID="_1702650919" r:id="rId95"/>
        </w:object>
      </w:r>
      <w:r>
        <w:t>, nếu y</w:t>
      </w:r>
      <w:r w:rsidRPr="007A5823">
        <w:rPr>
          <w:vertAlign w:val="subscript"/>
        </w:rPr>
        <w:t>i</w:t>
      </w:r>
      <w:r>
        <w:t>=-1</w:t>
      </w:r>
    </w:p>
    <w:p w14:paraId="14926856" w14:textId="39E2CCC0" w:rsidR="006C6A3B" w:rsidRDefault="006C6A3B" w:rsidP="006C6A3B">
      <w:r>
        <w:t xml:space="preserve">Cực tiểu hóa: </w:t>
      </w:r>
      <w:r w:rsidRPr="00BE0707">
        <w:rPr>
          <w:position w:val="-28"/>
        </w:rPr>
        <w:object w:dxaOrig="1380" w:dyaOrig="680" w14:anchorId="6393D86E">
          <v:shape id="_x0000_i1039" type="#_x0000_t75" style="width:69.3pt;height:32.6pt" o:ole="">
            <v:imagedata r:id="rId96" o:title=""/>
          </v:shape>
          <o:OLEObject Type="Embed" ProgID="Equation.DSMT4" ShapeID="_x0000_i1039" DrawAspect="Content" ObjectID="_1702650920" r:id="rId97"/>
        </w:object>
      </w:r>
    </w:p>
    <w:p w14:paraId="531312D6" w14:textId="4D44E7E1" w:rsidR="006C6A3B" w:rsidRDefault="006C6A3B" w:rsidP="006C6A3B">
      <w:r>
        <w:t xml:space="preserve">Với điều kiện: </w:t>
      </w:r>
    </w:p>
    <w:p w14:paraId="6780875D" w14:textId="6AD20D66" w:rsidR="007A5823" w:rsidRDefault="007A5823" w:rsidP="00CF7F9E">
      <w:pPr>
        <w:pStyle w:val="ListParagraph"/>
        <w:numPr>
          <w:ilvl w:val="0"/>
          <w:numId w:val="39"/>
        </w:numPr>
      </w:pPr>
      <w:r w:rsidRPr="00BE0707">
        <w:rPr>
          <w:position w:val="-12"/>
        </w:rPr>
        <w:object w:dxaOrig="2659" w:dyaOrig="360" w14:anchorId="5EAB4063">
          <v:shape id="_x0000_i1040" type="#_x0000_t75" style="width:131.75pt;height:17.65pt" o:ole="">
            <v:imagedata r:id="rId98" o:title=""/>
          </v:shape>
          <o:OLEObject Type="Embed" ProgID="Equation.DSMT4" ShapeID="_x0000_i1040" DrawAspect="Content" ObjectID="_1702650921" r:id="rId99"/>
        </w:object>
      </w:r>
    </w:p>
    <w:p w14:paraId="1758F06D" w14:textId="77777777" w:rsidR="007A5823" w:rsidRDefault="007A5823" w:rsidP="00CF7F9E">
      <w:pPr>
        <w:pStyle w:val="ListParagraph"/>
        <w:numPr>
          <w:ilvl w:val="0"/>
          <w:numId w:val="39"/>
        </w:numPr>
      </w:pPr>
      <w:r w:rsidRPr="007A5823">
        <w:rPr>
          <w:position w:val="-12"/>
        </w:rPr>
        <w:object w:dxaOrig="1560" w:dyaOrig="360" w14:anchorId="0AA46A82">
          <v:shape id="_x0000_i1041" type="#_x0000_t75" style="width:77.45pt;height:17.65pt" o:ole="">
            <v:imagedata r:id="rId100" o:title=""/>
          </v:shape>
          <o:OLEObject Type="Embed" ProgID="Equation.DSMT4" ShapeID="_x0000_i1041" DrawAspect="Content" ObjectID="_1702650922" r:id="rId101"/>
        </w:object>
      </w:r>
    </w:p>
    <w:p w14:paraId="086EC821" w14:textId="77777777" w:rsidR="0014452F" w:rsidRDefault="0014452F" w:rsidP="0014452F">
      <w:r>
        <w:t>Trong đó, C là tham số xác định mức độ phạt (penalty degree) đối với lỗi, là một tham số quan trọng mà cần phải tối ưu trong các bài toán SVM.</w:t>
      </w:r>
    </w:p>
    <w:p w14:paraId="550FCC6C" w14:textId="1EF9AF9F" w:rsidR="0014452F" w:rsidRDefault="0014452F" w:rsidP="00CF7F9E">
      <w:pPr>
        <w:pStyle w:val="ListParagraph"/>
        <w:numPr>
          <w:ilvl w:val="0"/>
          <w:numId w:val="40"/>
        </w:numPr>
      </w:pPr>
      <w:r>
        <w:t xml:space="preserve">Bài toán </w:t>
      </w:r>
      <w:r w:rsidRPr="00ED11FC">
        <w:rPr>
          <w:b/>
        </w:rPr>
        <w:t>Soft-margin</w:t>
      </w:r>
      <w:r>
        <w:t xml:space="preserve"> của SVM </w:t>
      </w:r>
    </w:p>
    <w:p w14:paraId="56352CA8" w14:textId="648B284A" w:rsidR="00012113" w:rsidRPr="0063572B" w:rsidRDefault="0063572B" w:rsidP="0063572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690FB79A" w14:textId="77777777" w:rsidR="00AF2AE4" w:rsidRDefault="00012113" w:rsidP="00AF2AE4">
      <w:pPr>
        <w:keepNext/>
        <w:jc w:val="center"/>
      </w:pPr>
      <w:r>
        <w:rPr>
          <w:noProof/>
          <w:lang w:val="vi-VN" w:eastAsia="vi-VN"/>
        </w:rPr>
        <w:drawing>
          <wp:inline distT="0" distB="0" distL="0" distR="0" wp14:anchorId="23AE215B" wp14:editId="784AB7C7">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2">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C1765A9" w14:textId="5EB6FFAB" w:rsidR="00012113" w:rsidRDefault="00AF2AE4" w:rsidP="00BF6511">
      <w:pPr>
        <w:pStyle w:val="ThesisTable"/>
      </w:pPr>
      <w:bookmarkStart w:id="125" w:name="_Toc91407488"/>
      <w:bookmarkStart w:id="126" w:name="_Toc91407649"/>
      <w:bookmarkStart w:id="127" w:name="_Toc92038036"/>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4</w:t>
      </w:r>
      <w:r w:rsidR="008F020B">
        <w:rPr>
          <w:noProof/>
        </w:rPr>
        <w:fldChar w:fldCharType="end"/>
      </w:r>
      <w:r>
        <w:t xml:space="preserve">. </w:t>
      </w:r>
      <w:r w:rsidRPr="005149FB">
        <w:t>Non-linear trong SVM</w:t>
      </w:r>
      <w:bookmarkEnd w:id="125"/>
      <w:bookmarkEnd w:id="126"/>
      <w:bookmarkEnd w:id="127"/>
    </w:p>
    <w:p w14:paraId="20B4CAE4" w14:textId="22D329B9" w:rsidR="00917444" w:rsidRDefault="0063572B" w:rsidP="00917444">
      <w:r>
        <w:t>Chúng ta cần phải biểu diễn (ánh xạ) dữ liệu từ dữ liệu từ không gian ban đầu X sang không gian F bằng một hàm ánh xạ phi tuyến để giải quyết bài toán:</w:t>
      </w:r>
    </w:p>
    <w:p w14:paraId="19F46D8F" w14:textId="77777777" w:rsidR="0063572B" w:rsidRDefault="0071258D" w:rsidP="00CF7F9E">
      <w:pPr>
        <w:pStyle w:val="ListParagraph"/>
        <w:numPr>
          <w:ilvl w:val="0"/>
          <w:numId w:val="41"/>
        </w:numPr>
        <w:ind w:left="709"/>
      </w:pPr>
      <w:r w:rsidRPr="0063572B">
        <w:rPr>
          <w:position w:val="-10"/>
        </w:rPr>
        <w:object w:dxaOrig="1040" w:dyaOrig="320" w14:anchorId="236DECE1">
          <v:shape id="_x0000_i1042" type="#_x0000_t75" style="width:51.6pt;height:15.6pt" o:ole="">
            <v:imagedata r:id="rId103" o:title=""/>
          </v:shape>
          <o:OLEObject Type="Embed" ProgID="Equation.DSMT4" ShapeID="_x0000_i1042" DrawAspect="Content" ObjectID="_1702650923" r:id="rId104"/>
        </w:object>
      </w:r>
    </w:p>
    <w:p w14:paraId="1AD1F7AE" w14:textId="77777777" w:rsidR="0071258D" w:rsidRDefault="0071258D" w:rsidP="00CF7F9E">
      <w:pPr>
        <w:pStyle w:val="ListParagraph"/>
        <w:numPr>
          <w:ilvl w:val="0"/>
          <w:numId w:val="41"/>
        </w:numPr>
        <w:ind w:left="709"/>
      </w:pPr>
      <w:r w:rsidRPr="0071258D">
        <w:rPr>
          <w:position w:val="-10"/>
        </w:rPr>
        <w:object w:dxaOrig="960" w:dyaOrig="320" w14:anchorId="38FDB427">
          <v:shape id="_x0000_i1043" type="#_x0000_t75" style="width:46.85pt;height:15.6pt" o:ole="">
            <v:imagedata r:id="rId105" o:title=""/>
          </v:shape>
          <o:OLEObject Type="Embed" ProgID="Equation.DSMT4" ShapeID="_x0000_i1043" DrawAspect="Content" ObjectID="_1702650924" r:id="rId106"/>
        </w:object>
      </w:r>
    </w:p>
    <w:p w14:paraId="1C5DB030" w14:textId="68E84539" w:rsidR="003D21B8" w:rsidRPr="00917444" w:rsidRDefault="003D21B8" w:rsidP="00CF7F9E">
      <w:pPr>
        <w:pStyle w:val="ListParagraph"/>
        <w:numPr>
          <w:ilvl w:val="0"/>
          <w:numId w:val="42"/>
        </w:numPr>
      </w:pPr>
      <w:r>
        <w:t xml:space="preserve">Bài toán </w:t>
      </w:r>
      <w:r w:rsidRPr="003D21B8">
        <w:rPr>
          <w:b/>
        </w:rPr>
        <w:t>Non-linear</w:t>
      </w:r>
      <w:r>
        <w:t xml:space="preserve"> của SVM</w:t>
      </w:r>
    </w:p>
    <w:p w14:paraId="285D2DE7" w14:textId="76C6F061" w:rsidR="00FC7923" w:rsidRPr="00505DF6" w:rsidRDefault="00CF151C" w:rsidP="00111E66">
      <w:pPr>
        <w:pStyle w:val="Heading3"/>
      </w:pPr>
      <w:bookmarkStart w:id="128" w:name="_Toc92038153"/>
      <w:r>
        <w:lastRenderedPageBreak/>
        <w:t>Thuật toán Linear Regression</w:t>
      </w:r>
      <w:bookmarkEnd w:id="128"/>
    </w:p>
    <w:p w14:paraId="6D90D75E" w14:textId="2A1FD1E1" w:rsidR="00111E66" w:rsidRDefault="00111E66" w:rsidP="00111E66">
      <w:pPr>
        <w:pStyle w:val="Heading4"/>
      </w:pPr>
      <w:r>
        <w:t>Giới thiệu Linear Regression</w:t>
      </w:r>
    </w:p>
    <w:p w14:paraId="186B1BC2" w14:textId="3FCDC945" w:rsidR="00111E66" w:rsidRDefault="00111E66" w:rsidP="00672A5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sidR="00AF07E6">
        <w:rPr>
          <w:color w:val="000000"/>
          <w:sz w:val="26"/>
          <w:szCs w:val="26"/>
        </w:rPr>
        <w:t xml:space="preserve">triển </w:t>
      </w:r>
      <w:r>
        <w:rPr>
          <w:sz w:val="26"/>
          <w:szCs w:val="26"/>
        </w:rPr>
        <w:t>thành Mô hình hồi quy tuyến tính (</w:t>
      </w:r>
      <w:r w:rsidRPr="000E0833">
        <w:rPr>
          <w:sz w:val="26"/>
          <w:szCs w:val="26"/>
        </w:rPr>
        <w:t>Line</w:t>
      </w:r>
      <w:r w:rsidR="004B2FFA">
        <w:rPr>
          <w:sz w:val="26"/>
          <w:szCs w:val="26"/>
        </w:rPr>
        <w:t>a</w:t>
      </w:r>
      <w:r w:rsidRPr="000E0833">
        <w:rPr>
          <w:sz w:val="26"/>
          <w:szCs w:val="26"/>
        </w:rPr>
        <w:t>r Regression Model</w:t>
      </w:r>
      <w:r w:rsidR="00380C78">
        <w:rPr>
          <w:sz w:val="26"/>
          <w:szCs w:val="26"/>
        </w:rPr>
        <w:t xml:space="preserve">) là </w:t>
      </w:r>
      <w:r>
        <w:rPr>
          <w:sz w:val="26"/>
          <w:szCs w:val="26"/>
        </w:rPr>
        <w:t>công cụ quan trọng trong lĩnh vực Kinh tế lượng và là phương pháp thống kê hồi quy và dự báo dữ liệu.</w:t>
      </w:r>
    </w:p>
    <w:p w14:paraId="6014A67C" w14:textId="77777777" w:rsidR="00111E66" w:rsidRDefault="00111E66" w:rsidP="004D6584">
      <w:pPr>
        <w:pStyle w:val="Paragraph"/>
        <w:spacing w:after="0"/>
        <w:ind w:firstLine="357"/>
        <w:rPr>
          <w:sz w:val="26"/>
          <w:szCs w:val="26"/>
        </w:rPr>
      </w:pPr>
      <w:r>
        <w:rPr>
          <w:sz w:val="26"/>
          <w:szCs w:val="26"/>
        </w:rPr>
        <w:t>Phương pháp hồi quy tuyến tính tổng quát: Mô hình hồi quy tuyến tính bội (</w:t>
      </w:r>
      <w:r w:rsidRPr="000E0833">
        <w:rPr>
          <w:sz w:val="26"/>
          <w:szCs w:val="26"/>
        </w:rPr>
        <w:t>multiple regression model</w:t>
      </w:r>
      <w:r>
        <w:rPr>
          <w:sz w:val="26"/>
          <w:szCs w:val="26"/>
        </w:rPr>
        <w:t>) với dạng Mô hình hồi quy tổng thể (</w:t>
      </w:r>
      <w:r w:rsidRPr="000E0833">
        <w:rPr>
          <w:sz w:val="26"/>
          <w:szCs w:val="26"/>
        </w:rPr>
        <w:t>population regression model</w:t>
      </w:r>
      <w:r>
        <w:rPr>
          <w:sz w:val="26"/>
          <w:szCs w:val="26"/>
        </w:rPr>
        <w:t>) với n-1 biến giải thích có dạng:</w:t>
      </w:r>
    </w:p>
    <w:p w14:paraId="1343C80E" w14:textId="77777777" w:rsidR="00111E66" w:rsidRDefault="00111E66" w:rsidP="004D6584">
      <w:pPr>
        <w:pStyle w:val="Paragraph"/>
        <w:spacing w:after="0"/>
        <w:ind w:left="357" w:firstLine="357"/>
        <w:jc w:val="center"/>
        <w:rPr>
          <w:sz w:val="26"/>
          <w:szCs w:val="26"/>
        </w:rPr>
      </w:pPr>
      <w:r w:rsidRPr="00384655">
        <w:rPr>
          <w:position w:val="-12"/>
          <w:sz w:val="26"/>
          <w:szCs w:val="26"/>
        </w:rPr>
        <w:object w:dxaOrig="4140" w:dyaOrig="360" w14:anchorId="31FE0FDA">
          <v:shape id="_x0000_i1044" type="#_x0000_t75" style="width:206.5pt;height:17.65pt" o:ole="">
            <v:imagedata r:id="rId107" o:title=""/>
          </v:shape>
          <o:OLEObject Type="Embed" ProgID="Equation.DSMT4" ShapeID="_x0000_i1044" DrawAspect="Content" ObjectID="_1702650925" r:id="rId108"/>
        </w:object>
      </w:r>
      <w:r>
        <w:rPr>
          <w:sz w:val="26"/>
          <w:szCs w:val="26"/>
        </w:rPr>
        <w:t>(1)</w:t>
      </w:r>
    </w:p>
    <w:p w14:paraId="2A5E6EDE" w14:textId="2D000A07" w:rsidR="00111E66" w:rsidRDefault="00111E66" w:rsidP="004D6584">
      <w:pPr>
        <w:pStyle w:val="MTDisplayEquation"/>
        <w:numPr>
          <w:ilvl w:val="0"/>
          <w:numId w:val="44"/>
        </w:numPr>
        <w:ind w:left="714" w:hanging="357"/>
      </w:pPr>
      <w:r>
        <w:t>Y là biến phụ thuộc (dependent variable)</w:t>
      </w:r>
      <w:r w:rsidR="00465A26">
        <w:t>.</w:t>
      </w:r>
    </w:p>
    <w:p w14:paraId="03D013D1" w14:textId="77777777" w:rsidR="00111E66" w:rsidRDefault="00111E66" w:rsidP="004D6584">
      <w:pPr>
        <w:pStyle w:val="MTDisplayEquation"/>
        <w:numPr>
          <w:ilvl w:val="0"/>
          <w:numId w:val="44"/>
        </w:numPr>
        <w:ind w:left="714" w:hanging="357"/>
      </w:pPr>
      <w:r>
        <w:t xml:space="preserve">X là các biến giải thích hay biến độc lập (explanatory/independent variables). </w:t>
      </w:r>
    </w:p>
    <w:p w14:paraId="6094F23F" w14:textId="77777777" w:rsidR="00111E66" w:rsidRDefault="00111E66" w:rsidP="004D6584">
      <w:pPr>
        <w:pStyle w:val="MTDisplayEquation"/>
        <w:numPr>
          <w:ilvl w:val="0"/>
          <w:numId w:val="44"/>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4D1E3300" w14:textId="77777777" w:rsidR="00111E66" w:rsidRDefault="00111E66" w:rsidP="004D6584">
      <w:pPr>
        <w:pStyle w:val="MTDisplayEquation"/>
        <w:numPr>
          <w:ilvl w:val="0"/>
          <w:numId w:val="44"/>
        </w:numPr>
        <w:ind w:left="714" w:hanging="357"/>
      </w:pPr>
      <w:proofErr w:type="gramStart"/>
      <w:r>
        <w:t>u</w:t>
      </w:r>
      <w:proofErr w:type="gramEnd"/>
      <w:r>
        <w:t xml:space="preserve"> là hạng nhiễu hay sai số ngẫu nhiên (random hay stochastic error term).</w:t>
      </w:r>
    </w:p>
    <w:p w14:paraId="1A977838" w14:textId="77777777" w:rsidR="00111E66" w:rsidRDefault="00111E66" w:rsidP="004D6584">
      <w:pPr>
        <w:pStyle w:val="MTDisplayEquation"/>
        <w:numPr>
          <w:ilvl w:val="0"/>
          <w:numId w:val="44"/>
        </w:numPr>
        <w:ind w:left="714" w:hanging="357"/>
      </w:pPr>
      <w:proofErr w:type="gramStart"/>
      <w:r>
        <w:t>i</w:t>
      </w:r>
      <w:proofErr w:type="gramEnd"/>
      <w:r>
        <w:t xml:space="preserve"> là ký hiệu cho quan sát thứ i trong tổng thể.</w:t>
      </w:r>
    </w:p>
    <w:p w14:paraId="3FEBC16E" w14:textId="77777777" w:rsidR="00111E66" w:rsidRDefault="00111E66" w:rsidP="004D6584">
      <w:r>
        <w:t>Phương trình (1) rút gọn thành mô hình tổng thể (</w:t>
      </w:r>
      <w:r w:rsidRPr="00505DF6">
        <w:t>population model</w:t>
      </w:r>
      <w:r>
        <w:t xml:space="preserve">): </w:t>
      </w:r>
    </w:p>
    <w:p w14:paraId="52685E92" w14:textId="77777777" w:rsidR="00111E66" w:rsidRDefault="00111E66" w:rsidP="004D6584">
      <w:pPr>
        <w:jc w:val="center"/>
      </w:pPr>
      <w:r w:rsidRPr="00132B86">
        <w:rPr>
          <w:position w:val="-12"/>
        </w:rPr>
        <w:object w:dxaOrig="1280" w:dyaOrig="360" w14:anchorId="7AB2F70F">
          <v:shape id="_x0000_i1045" type="#_x0000_t75" style="width:63.85pt;height:17.65pt" o:ole="">
            <v:imagedata r:id="rId109" o:title=""/>
          </v:shape>
          <o:OLEObject Type="Embed" ProgID="Equation.DSMT4" ShapeID="_x0000_i1045" DrawAspect="Content" ObjectID="_1702650926" r:id="rId110"/>
        </w:object>
      </w:r>
      <w:r>
        <w:t xml:space="preserve"> Với </w:t>
      </w:r>
      <w:r w:rsidRPr="00505DF6">
        <w:rPr>
          <w:position w:val="-12"/>
        </w:rPr>
        <w:object w:dxaOrig="3820" w:dyaOrig="360" w14:anchorId="3EBCE49F">
          <v:shape id="_x0000_i1046" type="#_x0000_t75" style="width:190.85pt;height:17.65pt" o:ole="">
            <v:imagedata r:id="rId111" o:title=""/>
          </v:shape>
          <o:OLEObject Type="Embed" ProgID="Equation.DSMT4" ShapeID="_x0000_i1046" DrawAspect="Content" ObjectID="_1702650927" r:id="rId112"/>
        </w:object>
      </w:r>
    </w:p>
    <w:p w14:paraId="0900D711" w14:textId="28C603CE" w:rsidR="00111E66" w:rsidRDefault="00111E66" w:rsidP="004D6584">
      <w:pPr>
        <w:pStyle w:val="ListParagraph"/>
        <w:numPr>
          <w:ilvl w:val="0"/>
          <w:numId w:val="45"/>
        </w:numPr>
        <w:ind w:left="714" w:hanging="357"/>
        <w:contextualSpacing w:val="0"/>
      </w:pPr>
      <w:proofErr w:type="gramStart"/>
      <w:r>
        <w:t>β</w:t>
      </w:r>
      <w:r w:rsidR="00276E29">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00475A5B" w14:textId="77777777" w:rsidR="00111E66" w:rsidRDefault="00111E66" w:rsidP="00672A56">
      <w:pPr>
        <w:pStyle w:val="ListParagraph"/>
        <w:numPr>
          <w:ilvl w:val="0"/>
          <w:numId w:val="45"/>
        </w:numPr>
        <w:ind w:left="714" w:hanging="357"/>
        <w:contextualSpacing w:val="0"/>
      </w:pPr>
      <w:r>
        <w:t>Ui là thành phần phi hệ thống (nonsystematic component).</w:t>
      </w:r>
    </w:p>
    <w:p w14:paraId="68475D6E" w14:textId="37D499FB" w:rsidR="00111E66" w:rsidRDefault="00111E66" w:rsidP="00672A56">
      <w:r>
        <w:t>Phương trình:</w:t>
      </w:r>
      <w:r w:rsidR="001325D7" w:rsidRPr="001325D7">
        <w:t xml:space="preserve"> Y = β0 + β1*</w:t>
      </w:r>
      <w:r w:rsidR="00362BFB" w:rsidRPr="001325D7">
        <w:t>X</w:t>
      </w:r>
      <w:r w:rsidR="00362BFB">
        <w:t>,</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14D84671" w14:textId="77777777" w:rsidR="00111E66" w:rsidRDefault="00111E66" w:rsidP="00672A56">
      <w:pPr>
        <w:pStyle w:val="ListParagraph"/>
        <w:numPr>
          <w:ilvl w:val="0"/>
          <w:numId w:val="46"/>
        </w:numPr>
        <w:contextualSpacing w:val="0"/>
      </w:pPr>
      <w:r w:rsidRPr="00E53CA1">
        <w:t>β</w:t>
      </w:r>
      <w:r w:rsidRPr="00E53CA1">
        <w:rPr>
          <w:vertAlign w:val="subscript"/>
        </w:rPr>
        <w:t>1</w:t>
      </w:r>
      <w:r w:rsidRPr="00E53CA1">
        <w:t xml:space="preserve"> = Tương quan * ( Độ lệch chuẩn của Y / Độ lệch chuẩn của X)</w:t>
      </w:r>
    </w:p>
    <w:p w14:paraId="48130BBB" w14:textId="77777777" w:rsidR="00111E66" w:rsidRDefault="00111E66" w:rsidP="00672A56">
      <w:pPr>
        <w:pStyle w:val="ListParagraph"/>
        <w:numPr>
          <w:ilvl w:val="0"/>
          <w:numId w:val="46"/>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1DB5E4FE" w14:textId="77777777" w:rsidR="00111E66" w:rsidRDefault="00111E66" w:rsidP="00111E66"/>
    <w:p w14:paraId="661EB8DE" w14:textId="77777777" w:rsidR="00111E66" w:rsidRDefault="00111E66" w:rsidP="00BF6511">
      <w:pPr>
        <w:pStyle w:val="Caption"/>
      </w:pPr>
      <w:r>
        <w:rPr>
          <w:noProof/>
          <w:lang w:val="vi-VN" w:eastAsia="vi-VN"/>
        </w:rPr>
        <w:lastRenderedPageBreak/>
        <w:drawing>
          <wp:inline distT="0" distB="0" distL="0" distR="0" wp14:anchorId="4A1B1555" wp14:editId="5DD65EB6">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3">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43A6F943" w14:textId="173EB285" w:rsidR="00111E66" w:rsidRDefault="00111E66" w:rsidP="00BF6511">
      <w:pPr>
        <w:pStyle w:val="ThesisTable"/>
      </w:pPr>
      <w:bookmarkStart w:id="129" w:name="_Toc91407489"/>
      <w:bookmarkStart w:id="130" w:name="_Toc91407650"/>
      <w:bookmarkStart w:id="131" w:name="_Toc92038037"/>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5</w:t>
      </w:r>
      <w:r w:rsidR="008F020B">
        <w:rPr>
          <w:noProof/>
        </w:rPr>
        <w:fldChar w:fldCharType="end"/>
      </w:r>
      <w:r>
        <w:t>. Mô hình Hồi quy tuyến tính Linear Regression</w:t>
      </w:r>
      <w:bookmarkEnd w:id="129"/>
      <w:bookmarkEnd w:id="130"/>
      <w:bookmarkEnd w:id="131"/>
    </w:p>
    <w:p w14:paraId="77B5464B" w14:textId="395B364A" w:rsidR="00111E66" w:rsidRDefault="00111E66" w:rsidP="00111E66">
      <w:r>
        <w:t>Với</w:t>
      </w:r>
      <w:r w:rsidRPr="00132B86">
        <w:rPr>
          <w:position w:val="-4"/>
        </w:rPr>
        <w:object w:dxaOrig="279" w:dyaOrig="320" w14:anchorId="3E00E903">
          <v:shape id="_x0000_i1047" type="#_x0000_t75" style="width:14.25pt;height:15.6pt" o:ole="">
            <v:imagedata r:id="rId114" o:title=""/>
          </v:shape>
          <o:OLEObject Type="Embed" ProgID="Equation.DSMT4" ShapeID="_x0000_i1047" DrawAspect="Content" ObjectID="_1702650928" r:id="rId115"/>
        </w:object>
      </w:r>
      <w:r>
        <w:t>: Độ lệch chuẩn của X</w:t>
      </w:r>
      <w:r w:rsidR="00465A26">
        <w:t>.</w:t>
      </w:r>
    </w:p>
    <w:p w14:paraId="0056ABFA" w14:textId="746748A7" w:rsidR="00111E66" w:rsidRPr="00AF2AE4" w:rsidRDefault="00465A26" w:rsidP="00111E66">
      <w:proofErr w:type="gramStart"/>
      <w:r>
        <w:t xml:space="preserve">Với </w:t>
      </w:r>
      <w:proofErr w:type="gramEnd"/>
      <w:r w:rsidR="00111E66" w:rsidRPr="00132B86">
        <w:rPr>
          <w:position w:val="-4"/>
        </w:rPr>
        <w:object w:dxaOrig="220" w:dyaOrig="320" w14:anchorId="43F7E724">
          <v:shape id="_x0000_i1048" type="#_x0000_t75" style="width:10.2pt;height:15.6pt" o:ole="">
            <v:imagedata r:id="rId116" o:title=""/>
          </v:shape>
          <o:OLEObject Type="Embed" ProgID="Equation.DSMT4" ShapeID="_x0000_i1048" DrawAspect="Content" ObjectID="_1702650929" r:id="rId117"/>
        </w:object>
      </w:r>
      <w:r w:rsidR="00111E66">
        <w:t>: Độ lệch chuẩn của Y</w:t>
      </w:r>
      <w:r>
        <w:t>.</w:t>
      </w:r>
    </w:p>
    <w:p w14:paraId="18104BB2" w14:textId="77777777" w:rsidR="00111E66" w:rsidRDefault="00111E66" w:rsidP="00111E6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4434B625" w14:textId="7B3E8607" w:rsidR="00111E66" w:rsidRDefault="00111E66" w:rsidP="00111E6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r w:rsidR="00465A26">
        <w:rPr>
          <w:rStyle w:val="Emphasis"/>
          <w:rFonts w:ascii="Muli" w:hAnsi="Muli"/>
          <w:b/>
          <w:bCs/>
          <w:sz w:val="29"/>
          <w:szCs w:val="29"/>
          <w:shd w:val="clear" w:color="auto" w:fill="FFFFFF"/>
        </w:rPr>
        <w:t>.</w:t>
      </w:r>
    </w:p>
    <w:p w14:paraId="353C806A" w14:textId="77777777" w:rsidR="00111E66" w:rsidRDefault="00111E66" w:rsidP="00111E66">
      <w:pPr>
        <w:keepNext/>
        <w:jc w:val="center"/>
      </w:pPr>
      <w:r>
        <w:rPr>
          <w:noProof/>
          <w:lang w:val="vi-VN" w:eastAsia="vi-VN"/>
        </w:rPr>
        <w:drawing>
          <wp:inline distT="0" distB="0" distL="0" distR="0" wp14:anchorId="1817C40B" wp14:editId="62C8AA2B">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6D173FCB" w14:textId="203A914E" w:rsidR="00111E66" w:rsidRPr="00AF2AE4" w:rsidRDefault="00111E66" w:rsidP="00BF6511">
      <w:pPr>
        <w:pStyle w:val="Caption"/>
      </w:pPr>
      <w:bookmarkStart w:id="132" w:name="_Toc91407490"/>
      <w:bookmarkStart w:id="133" w:name="_Toc91407651"/>
      <w:bookmarkStart w:id="134" w:name="_Toc92038038"/>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6</w:t>
      </w:r>
      <w:r w:rsidR="008F020B">
        <w:rPr>
          <w:noProof/>
        </w:rPr>
        <w:fldChar w:fldCharType="end"/>
      </w:r>
      <w:r>
        <w:t>. R-Square (</w:t>
      </w:r>
      <w:r w:rsidRPr="003B02EF">
        <w:t>R</w:t>
      </w:r>
      <w:r w:rsidRPr="00372ED7">
        <w:rPr>
          <w:vertAlign w:val="superscript"/>
        </w:rPr>
        <w:t>2</w:t>
      </w:r>
      <w:r>
        <w:t>) của Mô hình hồi quy tuyến tính</w:t>
      </w:r>
      <w:bookmarkEnd w:id="132"/>
      <w:bookmarkEnd w:id="133"/>
      <w:bookmarkEnd w:id="134"/>
    </w:p>
    <w:p w14:paraId="2FF72E0E" w14:textId="4CF422E5" w:rsidR="00111E66" w:rsidRDefault="00111E66" w:rsidP="00672A56">
      <w:pPr>
        <w:pStyle w:val="ListParagraph"/>
        <w:numPr>
          <w:ilvl w:val="0"/>
          <w:numId w:val="47"/>
        </w:numPr>
        <w:ind w:left="357" w:hanging="357"/>
        <w:contextualSpacing w:val="0"/>
      </w:pPr>
      <w:r>
        <w:t>Tổng các diện tích (TSS): phép đo tổng hợp biến thiên trong tỷ lệ đáp ứng / biến phụ thuộc và có thể được coi là số lượng biến thiên vốn có</w:t>
      </w:r>
      <w:r w:rsidR="00764A1E">
        <w:t xml:space="preserve"> trong đáp ứng trước khi hồi quy</w:t>
      </w:r>
      <w:r>
        <w:t xml:space="preserve"> được thực hiện.</w:t>
      </w:r>
    </w:p>
    <w:p w14:paraId="38AEAAB9" w14:textId="77777777" w:rsidR="00111E66" w:rsidRDefault="00111E66" w:rsidP="00672A56">
      <w:pPr>
        <w:pStyle w:val="ListParagraph"/>
        <w:numPr>
          <w:ilvl w:val="0"/>
          <w:numId w:val="47"/>
        </w:numPr>
        <w:ind w:left="357" w:hanging="357"/>
        <w:contextualSpacing w:val="0"/>
      </w:pPr>
      <w:r>
        <w:lastRenderedPageBreak/>
        <w:t>Sum of Squares (RSS): RSS đo lường lượng biến đổi còn lại không giải thích được sau khi thực hiện hồi quy.</w:t>
      </w:r>
    </w:p>
    <w:p w14:paraId="1FD85AAB" w14:textId="77777777" w:rsidR="00111E66" w:rsidRDefault="00111E66" w:rsidP="00672A56">
      <w:pPr>
        <w:pStyle w:val="ListParagraph"/>
        <w:numPr>
          <w:ilvl w:val="0"/>
          <w:numId w:val="47"/>
        </w:numPr>
        <w:ind w:left="357" w:hanging="357"/>
        <w:contextualSpacing w:val="0"/>
        <w:jc w:val="left"/>
      </w:pPr>
      <w:r>
        <w:t>Hiệu số TSS – RSS đo lường mức độ thay đổi trong đáp ứng được giải thích.</w:t>
      </w:r>
    </w:p>
    <w:p w14:paraId="4900AD60" w14:textId="3EB9BADF" w:rsidR="00111E66" w:rsidRDefault="00111E66" w:rsidP="00111E66">
      <w:pPr>
        <w:pStyle w:val="Heading4"/>
      </w:pPr>
      <w:r>
        <w:t xml:space="preserve">GIới thiệu </w:t>
      </w:r>
      <w:r w:rsidRPr="00111E66">
        <w:t>OLS (Ordinary Least Square):</w:t>
      </w:r>
    </w:p>
    <w:p w14:paraId="6EC0A609" w14:textId="02A61238" w:rsidR="00111E66" w:rsidRDefault="00111E66" w:rsidP="004D6584">
      <w:pPr>
        <w:pStyle w:val="Paragraph"/>
        <w:spacing w:after="0"/>
        <w:ind w:firstLine="357"/>
        <w:rPr>
          <w:sz w:val="26"/>
          <w:szCs w:val="26"/>
        </w:rPr>
      </w:pPr>
      <w:r>
        <w:rPr>
          <w:sz w:val="26"/>
          <w:szCs w:val="26"/>
        </w:rPr>
        <w:t>Là mô hình hồi quy bằng phương pháp bình phương nhỏ nhất hay cực tiểu hay còn được gọi là</w:t>
      </w:r>
      <w:r w:rsidR="00764A1E">
        <w:rPr>
          <w:sz w:val="26"/>
          <w:szCs w:val="26"/>
        </w:rPr>
        <w:t xml:space="preserve"> mô hình Pooled OLS (Pool) là mộ</w:t>
      </w:r>
      <w:r>
        <w:rPr>
          <w:sz w:val="26"/>
          <w:szCs w:val="26"/>
        </w:rPr>
        <w:t>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6FAE91D1" w14:textId="77777777" w:rsidR="00111E66" w:rsidRPr="00F21C9E" w:rsidRDefault="00111E66" w:rsidP="004D6584">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4A69954B" w14:textId="635DEBB8" w:rsidR="00111E66" w:rsidRPr="00F21C9E" w:rsidRDefault="00111E66" w:rsidP="004D6584">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2307025E">
          <v:shape id="_x0000_i1049" type="#_x0000_t75" style="width:56.4pt;height:46.85pt" o:ole="">
            <v:imagedata r:id="rId119" o:title=""/>
          </v:shape>
          <o:OLEObject Type="Embed" ProgID="Equation.DSMT4" ShapeID="_x0000_i1049" DrawAspect="Content" ObjectID="_1702650930" r:id="rId120"/>
        </w:object>
      </w:r>
      <w:r w:rsidR="006C333E" w:rsidRPr="00F21C9E">
        <w:rPr>
          <w:sz w:val="26"/>
          <w:szCs w:val="26"/>
        </w:rPr>
        <w:t>, t</w:t>
      </w:r>
      <w:r w:rsidRPr="00F21C9E">
        <w:rPr>
          <w:sz w:val="26"/>
          <w:szCs w:val="26"/>
        </w:rPr>
        <w:t>rong đó:</w:t>
      </w:r>
    </w:p>
    <w:p w14:paraId="4F913204" w14:textId="3BC833BA" w:rsidR="00111E66" w:rsidRPr="00F21C9E" w:rsidRDefault="00111E66" w:rsidP="004D6584">
      <w:pPr>
        <w:pStyle w:val="Paragraph"/>
        <w:numPr>
          <w:ilvl w:val="0"/>
          <w:numId w:val="48"/>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1038A025" w14:textId="77777777" w:rsidR="00111E66" w:rsidRDefault="00111E66" w:rsidP="004D6584">
      <w:pPr>
        <w:pStyle w:val="Paragraph"/>
        <w:numPr>
          <w:ilvl w:val="0"/>
          <w:numId w:val="48"/>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343E3B5F" w14:textId="77777777" w:rsidR="009074D9" w:rsidRDefault="006C333E" w:rsidP="009074D9">
      <w:pPr>
        <w:pStyle w:val="Paragraph"/>
        <w:keepNext/>
        <w:ind w:left="357" w:firstLine="357"/>
        <w:jc w:val="center"/>
      </w:pPr>
      <w:r>
        <w:rPr>
          <w:noProof/>
          <w:sz w:val="26"/>
          <w:szCs w:val="26"/>
          <w:lang w:val="vi-VN" w:eastAsia="vi-VN"/>
        </w:rPr>
        <w:drawing>
          <wp:inline distT="0" distB="0" distL="0" distR="0" wp14:anchorId="34B4E248" wp14:editId="56F2F150">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1">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6E9A2F9C" w14:textId="0ECF7049" w:rsidR="00264C62" w:rsidRPr="00111E66" w:rsidRDefault="009074D9" w:rsidP="00BF6511">
      <w:pPr>
        <w:pStyle w:val="ThesisTable"/>
      </w:pPr>
      <w:bookmarkStart w:id="135" w:name="_Toc92038039"/>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7</w:t>
      </w:r>
      <w:r w:rsidR="008F020B">
        <w:rPr>
          <w:noProof/>
        </w:rPr>
        <w:fldChar w:fldCharType="end"/>
      </w:r>
      <w:r>
        <w:t xml:space="preserve">. Phương </w:t>
      </w:r>
      <w:r w:rsidRPr="00BF6511">
        <w:t>pháp</w:t>
      </w:r>
      <w:r>
        <w:t xml:space="preserve"> </w:t>
      </w:r>
      <w:r w:rsidRPr="009074D9">
        <w:t>Ordinary Least Square</w:t>
      </w:r>
      <w:bookmarkEnd w:id="135"/>
    </w:p>
    <w:p w14:paraId="109EB1D8" w14:textId="5EB631D8" w:rsidR="00CF151C" w:rsidRDefault="00CF151C" w:rsidP="00CF151C">
      <w:pPr>
        <w:pStyle w:val="Heading3"/>
      </w:pPr>
      <w:bookmarkStart w:id="136" w:name="_Toc92038154"/>
      <w:r>
        <w:lastRenderedPageBreak/>
        <w:t xml:space="preserve">Thuật toán </w:t>
      </w:r>
      <w:r w:rsidRPr="00CF151C">
        <w:t>Bayesian Ridge Regression</w:t>
      </w:r>
      <w:bookmarkEnd w:id="136"/>
    </w:p>
    <w:p w14:paraId="0615B5C6" w14:textId="77777777" w:rsidR="00850865" w:rsidRDefault="00850865" w:rsidP="00850865">
      <w:pPr>
        <w:pStyle w:val="Paragraph"/>
      </w:pPr>
    </w:p>
    <w:p w14:paraId="09EB2EA5" w14:textId="77777777" w:rsidR="00850865" w:rsidRDefault="00850865" w:rsidP="00850865">
      <w:pPr>
        <w:pStyle w:val="Paragraph"/>
      </w:pPr>
    </w:p>
    <w:p w14:paraId="1E692EE2" w14:textId="77777777" w:rsidR="00850865" w:rsidRDefault="00850865" w:rsidP="00850865">
      <w:pPr>
        <w:pStyle w:val="Paragraph"/>
      </w:pPr>
    </w:p>
    <w:p w14:paraId="44385DC2" w14:textId="77777777" w:rsidR="00850865" w:rsidRDefault="00850865" w:rsidP="00850865">
      <w:pPr>
        <w:pStyle w:val="Paragraph"/>
      </w:pPr>
    </w:p>
    <w:p w14:paraId="626AFD82" w14:textId="7F5C736A" w:rsidR="00850865" w:rsidRPr="00850865" w:rsidRDefault="00850865" w:rsidP="00850865">
      <w:pPr>
        <w:overflowPunct/>
        <w:autoSpaceDE/>
        <w:autoSpaceDN/>
        <w:adjustRightInd/>
        <w:spacing w:line="240" w:lineRule="auto"/>
        <w:jc w:val="left"/>
        <w:textAlignment w:val="auto"/>
        <w:rPr>
          <w:sz w:val="18"/>
          <w:szCs w:val="18"/>
        </w:rPr>
      </w:pPr>
      <w:r>
        <w:br w:type="page"/>
      </w:r>
    </w:p>
    <w:p w14:paraId="332EB087" w14:textId="194DE102" w:rsidR="00CF151C" w:rsidRDefault="00C91F72" w:rsidP="00CF6E47">
      <w:pPr>
        <w:pStyle w:val="Heading2"/>
      </w:pPr>
      <w:bookmarkStart w:id="137" w:name="_Toc92038155"/>
      <w:r>
        <w:lastRenderedPageBreak/>
        <w:t>Áp dụng</w:t>
      </w:r>
      <w:r w:rsidR="00CF151C">
        <w:t xml:space="preserve"> vào mô hình dự đoán</w:t>
      </w:r>
      <w:bookmarkEnd w:id="137"/>
    </w:p>
    <w:p w14:paraId="4A82B7BB" w14:textId="7A6AC406" w:rsidR="00B724EB" w:rsidRPr="00B724EB" w:rsidRDefault="00B724EB" w:rsidP="00B724EB">
      <w:pPr>
        <w:ind w:firstLine="357"/>
      </w:pPr>
      <w:r>
        <w:t xml:space="preserve">Trong phần này, em sử dụng 3 thuật toán: SVM,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10D655D4" w14:textId="7C8582F0" w:rsidR="00110AB2" w:rsidRDefault="00110AB2" w:rsidP="00110AB2">
      <w:pPr>
        <w:pStyle w:val="Heading3"/>
      </w:pPr>
      <w:bookmarkStart w:id="138" w:name="_Toc92038156"/>
      <w:r>
        <w:t>Áp dụng thuật toán SVM</w:t>
      </w:r>
      <w:bookmarkEnd w:id="138"/>
    </w:p>
    <w:p w14:paraId="15E8693D" w14:textId="1445701B" w:rsidR="00110AB2" w:rsidRDefault="0018651F" w:rsidP="00110AB2">
      <w:pPr>
        <w:pStyle w:val="ListParagraph"/>
        <w:keepNext/>
        <w:ind w:left="360"/>
        <w:jc w:val="center"/>
      </w:pPr>
      <w:r>
        <w:rPr>
          <w:noProof/>
          <w:lang w:val="vi-VN" w:eastAsia="vi-VN"/>
        </w:rPr>
        <w:drawing>
          <wp:inline distT="0" distB="0" distL="0" distR="0" wp14:anchorId="46EA7BDF" wp14:editId="7FBFD43C">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FAD644" w14:textId="2BA30750" w:rsidR="00110AB2" w:rsidRDefault="00110AB2" w:rsidP="00BF6511">
      <w:pPr>
        <w:pStyle w:val="ThesisTable"/>
      </w:pPr>
      <w:bookmarkStart w:id="139" w:name="_Toc92038040"/>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8</w:t>
      </w:r>
      <w:r w:rsidR="008F020B">
        <w:rPr>
          <w:noProof/>
        </w:rPr>
        <w:fldChar w:fldCharType="end"/>
      </w:r>
      <w:r>
        <w:t xml:space="preserve">. </w:t>
      </w:r>
      <w:r w:rsidR="00A9509D">
        <w:t>Kết quả dự đoán của</w:t>
      </w:r>
      <w:r w:rsidR="00A9509D" w:rsidRPr="00C16043">
        <w:t xml:space="preserve"> thuật toán </w:t>
      </w:r>
      <w:r>
        <w:t>SVR</w:t>
      </w:r>
      <w:bookmarkEnd w:id="139"/>
    </w:p>
    <w:p w14:paraId="6E9C10CE" w14:textId="3E867C25" w:rsidR="00CF2C6C" w:rsidRDefault="00CF2C6C" w:rsidP="00672A56">
      <w:r>
        <w:tab/>
        <w:t xml:space="preserve">Hình 4-8 là biểu đồ đường thể </w:t>
      </w:r>
      <w:r w:rsidR="00084ACB">
        <w:t>hiện</w:t>
      </w:r>
      <w:r>
        <w:t xml:space="preserve"> kết quả dự đoán của thuật toán SVR.</w:t>
      </w:r>
      <w:r w:rsidR="009B7A9B">
        <w:t xml:space="preserve"> Đường màu xanh là số ca nhiễm thực tế</w:t>
      </w:r>
      <w:r w:rsidR="004635B6">
        <w:t xml:space="preserve"> và đường màu tím</w:t>
      </w:r>
      <w:r w:rsidR="009B7A9B">
        <w:t xml:space="preserve"> gạch đứt là số ca nhiễm dự đoán.</w:t>
      </w:r>
    </w:p>
    <w:p w14:paraId="591B95A4" w14:textId="77777777" w:rsidR="00672A56" w:rsidRDefault="00CB1E18" w:rsidP="00672A56">
      <w:r>
        <w:tab/>
        <w:t xml:space="preserve">Tham số được sử dụng trong mô hình SVR: </w:t>
      </w:r>
    </w:p>
    <w:p w14:paraId="45DBB1CD" w14:textId="12489DC8" w:rsidR="00CB1E18" w:rsidRDefault="00CB1E18" w:rsidP="00672A56">
      <w:pPr>
        <w:pStyle w:val="ListParagraph"/>
        <w:numPr>
          <w:ilvl w:val="0"/>
          <w:numId w:val="58"/>
        </w:numPr>
      </w:pPr>
      <w:r>
        <w:t>kernel: “poly”, gamma (hệ số Kernel) = 0.01, epsilon=1</w:t>
      </w:r>
      <w:r w:rsidR="00831B60">
        <w:t xml:space="preserve">, degree (hàm của đa thức Kernel)=2, C (tham số </w:t>
      </w:r>
      <w:r w:rsidR="00105DFC">
        <w:t>chính quy</w:t>
      </w:r>
      <w:r w:rsidR="00831B60">
        <w:t>)=0.1</w:t>
      </w:r>
    </w:p>
    <w:p w14:paraId="2A1164DB" w14:textId="30497320" w:rsidR="00EF4518" w:rsidRPr="00F31359" w:rsidRDefault="00EF4518" w:rsidP="00672A56">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7856F6DA" w14:textId="745CDF5C" w:rsidR="00EF4518" w:rsidRDefault="00EF4518" w:rsidP="00672A56">
      <w:pPr>
        <w:pStyle w:val="ListParagraph"/>
        <w:numPr>
          <w:ilvl w:val="0"/>
          <w:numId w:val="51"/>
        </w:numPr>
        <w:contextualSpacing w:val="0"/>
      </w:pPr>
      <w:r>
        <w:t>Lỗi trung bình tuyệt đối (Mean Absolute Error): MAE=</w:t>
      </w:r>
      <w:r w:rsidRPr="00EF4518">
        <w:t>11830855.88</w:t>
      </w:r>
    </w:p>
    <w:p w14:paraId="3B490C78" w14:textId="31062FEF" w:rsidR="00EF4518" w:rsidRDefault="00EF4518" w:rsidP="00672A56">
      <w:pPr>
        <w:pStyle w:val="ListParagraph"/>
        <w:numPr>
          <w:ilvl w:val="0"/>
          <w:numId w:val="51"/>
        </w:numPr>
        <w:contextualSpacing w:val="0"/>
      </w:pPr>
      <w:r>
        <w:t>Lỗi bình phương trung bình (Mean Squared Error): MSE=</w:t>
      </w:r>
      <w:r w:rsidRPr="00EF4518">
        <w:t xml:space="preserve"> 150007501802146</w:t>
      </w:r>
    </w:p>
    <w:p w14:paraId="01C037AA" w14:textId="24B275E9" w:rsidR="00DE4518" w:rsidRDefault="00DE4518" w:rsidP="00672A56">
      <w:pPr>
        <w:pStyle w:val="ListParagraph"/>
        <w:numPr>
          <w:ilvl w:val="0"/>
          <w:numId w:val="51"/>
        </w:numPr>
        <w:contextualSpacing w:val="0"/>
      </w:pPr>
      <w:r>
        <w:t>R-Square=</w:t>
      </w:r>
      <w:r w:rsidRPr="00DE4518">
        <w:t xml:space="preserve"> 0.98</w:t>
      </w:r>
    </w:p>
    <w:p w14:paraId="160DCA2A" w14:textId="18CB630B" w:rsidR="00EF4518" w:rsidRPr="00CF2C6C" w:rsidRDefault="00DE4518" w:rsidP="00672A56">
      <w:pPr>
        <w:pStyle w:val="ListParagraph"/>
        <w:numPr>
          <w:ilvl w:val="0"/>
          <w:numId w:val="51"/>
        </w:numPr>
        <w:contextualSpacing w:val="0"/>
      </w:pPr>
      <w:r>
        <w:t xml:space="preserve">Hệ số chặn: </w:t>
      </w:r>
      <w:r w:rsidRPr="004F5624">
        <w:t>intercept</w:t>
      </w:r>
      <w:r>
        <w:t>=</w:t>
      </w:r>
      <w:r w:rsidRPr="00DE4518">
        <w:t>5111133.31</w:t>
      </w:r>
    </w:p>
    <w:p w14:paraId="3D4BE420" w14:textId="108F4F8A" w:rsidR="00110AB2" w:rsidRDefault="00110AB2">
      <w:pPr>
        <w:pStyle w:val="Heading3"/>
      </w:pPr>
      <w:bookmarkStart w:id="140" w:name="_Toc92038157"/>
      <w:r>
        <w:lastRenderedPageBreak/>
        <w:t>Áp dụng thuật toán Linear Regression</w:t>
      </w:r>
      <w:bookmarkEnd w:id="140"/>
    </w:p>
    <w:p w14:paraId="3CCEF86A" w14:textId="59B8275E" w:rsidR="00850865" w:rsidRDefault="0018651F" w:rsidP="00850865">
      <w:pPr>
        <w:pStyle w:val="Paragraph"/>
        <w:keepNext/>
        <w:jc w:val="center"/>
      </w:pPr>
      <w:r>
        <w:rPr>
          <w:noProof/>
          <w:lang w:val="vi-VN" w:eastAsia="vi-VN"/>
        </w:rPr>
        <w:drawing>
          <wp:inline distT="0" distB="0" distL="0" distR="0" wp14:anchorId="08CB3331" wp14:editId="7D3DF0D6">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28733D4B" w14:textId="50658B25" w:rsidR="00850865" w:rsidRDefault="00850865" w:rsidP="00BF6511">
      <w:pPr>
        <w:pStyle w:val="ThesisTable"/>
      </w:pPr>
      <w:bookmarkStart w:id="141" w:name="_Toc92038041"/>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9</w:t>
      </w:r>
      <w:r w:rsidR="008F020B">
        <w:rPr>
          <w:noProof/>
        </w:rPr>
        <w:fldChar w:fldCharType="end"/>
      </w:r>
      <w:r>
        <w:t xml:space="preserve">. </w:t>
      </w:r>
      <w:r w:rsidR="00A9509D">
        <w:t>Kết quả dự đoán của</w:t>
      </w:r>
      <w:r w:rsidRPr="00C16043">
        <w:t xml:space="preserve"> thuật toán </w:t>
      </w:r>
      <w:r w:rsidRPr="00850865">
        <w:t>Polynomial Regression</w:t>
      </w:r>
      <w:bookmarkEnd w:id="141"/>
    </w:p>
    <w:p w14:paraId="7BD37495" w14:textId="1043D034" w:rsidR="00CF2C6C" w:rsidRDefault="00CF2C6C" w:rsidP="00672A56">
      <w:pPr>
        <w:ind w:firstLine="357"/>
      </w:pPr>
      <w:r>
        <w:t xml:space="preserve">Hình 4-9 là biểu đồ đường thể </w:t>
      </w:r>
      <w:r w:rsidR="00084ACB">
        <w:t>hiện</w:t>
      </w:r>
      <w:r>
        <w:t xml:space="preserve"> kết quả dự đoán của thuật toán </w:t>
      </w:r>
      <w:r w:rsidRPr="00850865">
        <w:t>Polynomial Regression</w:t>
      </w:r>
      <w:r>
        <w:t>.</w:t>
      </w:r>
      <w:r w:rsidR="009B7A9B" w:rsidRPr="009B7A9B">
        <w:t xml:space="preserve"> </w:t>
      </w:r>
      <w:r w:rsidR="009B7A9B">
        <w:t xml:space="preserve">Đường màu xanh là số ca nhiễm thực tế và đường màu </w:t>
      </w:r>
      <w:r w:rsidR="004635B6">
        <w:t>cam</w:t>
      </w:r>
      <w:r w:rsidR="009B7A9B">
        <w:t xml:space="preserve"> gạch đứt là số ca nhiễm dự đoán.</w:t>
      </w:r>
    </w:p>
    <w:p w14:paraId="39292F07" w14:textId="77777777" w:rsidR="00221328" w:rsidRDefault="00221328" w:rsidP="00672A5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47D8A0FF" w14:textId="7BFDF329" w:rsidR="00221328" w:rsidRDefault="00221328" w:rsidP="00672A56">
      <w:pPr>
        <w:pStyle w:val="ListParagraph"/>
        <w:numPr>
          <w:ilvl w:val="0"/>
          <w:numId w:val="52"/>
        </w:numPr>
        <w:contextualSpacing w:val="0"/>
      </w:pPr>
      <w:r>
        <w:t xml:space="preserve">Giới thiệu về </w:t>
      </w:r>
      <w:r w:rsidRPr="00027A02">
        <w:rPr>
          <w:b/>
        </w:rPr>
        <w:t>Polynomial Feature</w:t>
      </w:r>
      <w:r>
        <w:t xml:space="preserve"> và công dụng:</w:t>
      </w:r>
    </w:p>
    <w:p w14:paraId="22404844" w14:textId="7EB8B2CD" w:rsidR="00221328" w:rsidRDefault="00221328" w:rsidP="00672A56">
      <w:pPr>
        <w:ind w:firstLine="357"/>
        <w:rPr>
          <w:i/>
          <w:szCs w:val="26"/>
          <w:vertAlign w:val="subscript"/>
        </w:rPr>
      </w:pPr>
      <w:r>
        <w:t xml:space="preserve">Trong các bài toán với số lượng dữ liệu đầu vào nhỏ, tạo Polynomial Feature để cải thiện thuật toán. </w:t>
      </w:r>
      <w:r w:rsidR="00027A02">
        <w:t>Đ</w:t>
      </w:r>
      <w:r>
        <w:t>ể cải thiện các feature của thuật toán bằng nhiều cách khác nhau</w:t>
      </w:r>
      <w:r w:rsidR="00027A02">
        <w:t xml:space="preserve">, có thể kết hợp nhiều feature lại thành 1. Cách thường được sử dụng nhất là thêm vào các bậc cao hơn cho cùng 1 feature để nâng bậc cho hàm: </w:t>
      </w:r>
      <w:r w:rsidR="00027A02">
        <w:rPr>
          <w:i/>
          <w:szCs w:val="26"/>
        </w:rPr>
        <w:t>y=f(x</w:t>
      </w:r>
      <w:proofErr w:type="gramStart"/>
      <w:r w:rsidR="00027A02">
        <w:rPr>
          <w:i/>
          <w:szCs w:val="26"/>
        </w:rPr>
        <w:t>)</w:t>
      </w:r>
      <w:r w:rsidR="00027A02" w:rsidRPr="00CE2390">
        <w:rPr>
          <w:i/>
          <w:szCs w:val="26"/>
        </w:rPr>
        <w:t>=</w:t>
      </w:r>
      <w:proofErr w:type="gramEnd"/>
      <w:r w:rsidR="00027A02" w:rsidRPr="00CE2390">
        <w:rPr>
          <w:i/>
          <w:szCs w:val="26"/>
        </w:rPr>
        <w:t>b</w:t>
      </w:r>
      <w:r w:rsidR="00027A02" w:rsidRPr="00CE2390">
        <w:rPr>
          <w:i/>
          <w:szCs w:val="26"/>
          <w:vertAlign w:val="subscript"/>
        </w:rPr>
        <w:t>0</w:t>
      </w:r>
      <w:r w:rsidR="00027A02">
        <w:rPr>
          <w:i/>
          <w:szCs w:val="26"/>
        </w:rPr>
        <w:t>+</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Pr>
          <w:i/>
          <w:szCs w:val="26"/>
          <w:vertAlign w:val="subscript"/>
        </w:rPr>
        <w:t xml:space="preserve"> </w:t>
      </w:r>
      <w:r w:rsidR="00027A02">
        <w:rPr>
          <w:szCs w:val="26"/>
        </w:rPr>
        <w:t xml:space="preserve">thành hàm bậc 2: </w:t>
      </w:r>
      <w:r w:rsidR="00027A02">
        <w:rPr>
          <w:i/>
          <w:szCs w:val="26"/>
        </w:rPr>
        <w:t>y=f(x)</w:t>
      </w:r>
      <w:r w:rsidR="00027A02" w:rsidRPr="00CE2390">
        <w:rPr>
          <w:i/>
          <w:szCs w:val="26"/>
        </w:rPr>
        <w:t>=b</w:t>
      </w:r>
      <w:r w:rsidR="00027A02" w:rsidRPr="00CE2390">
        <w:rPr>
          <w:i/>
          <w:szCs w:val="26"/>
          <w:vertAlign w:val="subscript"/>
        </w:rPr>
        <w:t>0</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sidRPr="00CE2390">
        <w:rPr>
          <w:i/>
          <w:szCs w:val="26"/>
        </w:rPr>
        <w:t>+b</w:t>
      </w:r>
      <w:r w:rsidR="00027A02">
        <w:rPr>
          <w:i/>
          <w:szCs w:val="26"/>
          <w:vertAlign w:val="subscript"/>
        </w:rPr>
        <w:t>2</w:t>
      </w:r>
      <w:r w:rsidR="00027A02" w:rsidRPr="00CE2390">
        <w:rPr>
          <w:i/>
          <w:szCs w:val="26"/>
        </w:rPr>
        <w:t>x</w:t>
      </w:r>
      <w:r w:rsidR="00027A02" w:rsidRPr="00CE2390">
        <w:rPr>
          <w:i/>
          <w:szCs w:val="26"/>
          <w:vertAlign w:val="subscript"/>
        </w:rPr>
        <w:t>1</w:t>
      </w:r>
      <w:r w:rsidR="00027A02" w:rsidRPr="00CE2390">
        <w:rPr>
          <w:i/>
          <w:szCs w:val="26"/>
          <w:vertAlign w:val="superscript"/>
        </w:rPr>
        <w:t>2</w:t>
      </w:r>
      <w:r w:rsidR="000F4C68">
        <w:rPr>
          <w:szCs w:val="26"/>
          <w:vertAlign w:val="subscript"/>
        </w:rPr>
        <w:t xml:space="preserve">  </w:t>
      </w:r>
      <w:r w:rsidR="000F4C68">
        <w:rPr>
          <w:szCs w:val="26"/>
        </w:rPr>
        <w:t xml:space="preserve">hay bậc 3: </w:t>
      </w:r>
      <w:r w:rsidR="00E64D68">
        <w:rPr>
          <w:i/>
          <w:szCs w:val="26"/>
        </w:rPr>
        <w:t>y=f(x)</w:t>
      </w:r>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3D7323">
        <w:rPr>
          <w:i/>
          <w:szCs w:val="26"/>
          <w:vertAlign w:val="subscript"/>
        </w:rPr>
        <w:t>.</w:t>
      </w:r>
    </w:p>
    <w:p w14:paraId="4102382E" w14:textId="77777777" w:rsidR="00264B0A" w:rsidRDefault="003D7323" w:rsidP="00672A5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w:t>
      </w:r>
      <w:r w:rsidR="00264B0A">
        <w:t xml:space="preserve">underfitting and overfitting. </w:t>
      </w:r>
    </w:p>
    <w:p w14:paraId="4BF086F7" w14:textId="77777777" w:rsidR="00221328" w:rsidRDefault="00221328" w:rsidP="00221328">
      <w:pPr>
        <w:keepNext/>
        <w:ind w:firstLine="357"/>
        <w:jc w:val="center"/>
      </w:pPr>
      <w:r>
        <w:rPr>
          <w:noProof/>
          <w:lang w:val="vi-VN" w:eastAsia="vi-VN"/>
        </w:rPr>
        <w:lastRenderedPageBreak/>
        <w:drawing>
          <wp:inline distT="0" distB="0" distL="0" distR="0" wp14:anchorId="160FB4AD" wp14:editId="5309C109">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7F66BC34" w14:textId="78D9B071" w:rsidR="00221328" w:rsidRDefault="00221328" w:rsidP="00BF6511">
      <w:pPr>
        <w:pStyle w:val="ThesisTable"/>
      </w:pPr>
      <w:bookmarkStart w:id="142" w:name="_Toc92038042"/>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10</w:t>
      </w:r>
      <w:r w:rsidR="008F020B">
        <w:rPr>
          <w:noProof/>
        </w:rPr>
        <w:fldChar w:fldCharType="end"/>
      </w:r>
      <w:r>
        <w:t xml:space="preserve">. </w:t>
      </w:r>
      <w:r w:rsidR="00BC0684">
        <w:t xml:space="preserve">Các mô hình </w:t>
      </w:r>
      <w:r>
        <w:t>U</w:t>
      </w:r>
      <w:r w:rsidRPr="003E73AA">
        <w:t>nderfitted, w</w:t>
      </w:r>
      <w:r>
        <w:t>ell-fitted and overfitted</w:t>
      </w:r>
      <w:bookmarkEnd w:id="142"/>
    </w:p>
    <w:p w14:paraId="24712E86" w14:textId="781A0FC6" w:rsidR="005A6DCA" w:rsidRPr="005A6DCA" w:rsidRDefault="005A6DCA" w:rsidP="00616E4C">
      <w:pPr>
        <w:ind w:firstLine="357"/>
      </w:pPr>
      <w:r>
        <w:t>Hình 4-10 là các ví dụ về các trường hợp Underftting, Overfitting và Well-fitting khi ử dụng bậc 1, 2, 3 và 5.</w:t>
      </w:r>
      <w:r w:rsidR="00264B0A">
        <w:t xml:space="preserve">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00264B0A" w:rsidRPr="00264B0A">
        <w:rPr>
          <w:vertAlign w:val="superscript"/>
        </w:rPr>
        <w:t>2</w:t>
      </w:r>
      <w:r w:rsidR="00264B0A">
        <w:t xml:space="preserve"> thấp khi có dữ liệu mới</w:t>
      </w:r>
      <w:r w:rsidR="00576598">
        <w:t>.</w:t>
      </w:r>
    </w:p>
    <w:p w14:paraId="1E4E8D31" w14:textId="699E206B" w:rsidR="00F31359" w:rsidRDefault="00A64BBE" w:rsidP="00616E4C">
      <w:pPr>
        <w:ind w:firstLine="357"/>
        <w:rPr>
          <w:i/>
          <w:szCs w:val="26"/>
        </w:rPr>
      </w:pPr>
      <w:r>
        <w:t xml:space="preserve">Trong bài toán dự đoán này, dữ </w:t>
      </w:r>
      <w:r w:rsidR="00765159">
        <w:t xml:space="preserve">liệu training đầu vào là số ngày nên em dùng </w:t>
      </w:r>
      <w:r w:rsidR="00765159" w:rsidRPr="00A64BBE">
        <w:t>Polynomia</w:t>
      </w:r>
      <w:r w:rsidR="00765159">
        <w:t>l F</w:t>
      </w:r>
      <w:r w:rsidR="00765159" w:rsidRPr="00A64BBE">
        <w:t>eatures</w:t>
      </w:r>
      <w:r w:rsidR="00765159">
        <w:t xml:space="preserve"> để nâng lên bậc </w:t>
      </w:r>
      <w:r w:rsidR="00853A74">
        <w:t>3</w:t>
      </w:r>
      <w:r w:rsidR="00765159">
        <w:t xml:space="preserve"> (</w:t>
      </w:r>
      <w:r w:rsidR="00853A74">
        <w:t>degree=3</w:t>
      </w:r>
      <w:r w:rsidR="00765159">
        <w:t>)</w:t>
      </w:r>
      <w:r w:rsidR="00E6710B">
        <w:t xml:space="preserve"> nên thuật toán này có tên </w:t>
      </w:r>
      <w:r w:rsidR="00E6710B" w:rsidRPr="00850865">
        <w:t>Polynomial Regression</w:t>
      </w:r>
      <w:r w:rsidR="00765159">
        <w:t xml:space="preserve">, phương trình có dạng: </w:t>
      </w:r>
      <w:r w:rsidR="00E64D68">
        <w:rPr>
          <w:i/>
          <w:szCs w:val="26"/>
        </w:rPr>
        <w:t>y=f(x</w:t>
      </w:r>
      <w:proofErr w:type="gramStart"/>
      <w:r w:rsidR="00E64D68">
        <w:rPr>
          <w:i/>
          <w:szCs w:val="26"/>
        </w:rPr>
        <w:t>)</w:t>
      </w:r>
      <w:r w:rsidR="00E64D68" w:rsidRPr="00CE2390">
        <w:rPr>
          <w:i/>
          <w:szCs w:val="26"/>
        </w:rPr>
        <w:t>=</w:t>
      </w:r>
      <w:proofErr w:type="gramEnd"/>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F31359">
        <w:rPr>
          <w:i/>
          <w:szCs w:val="26"/>
        </w:rPr>
        <w:t>.</w:t>
      </w:r>
    </w:p>
    <w:p w14:paraId="546E21A8" w14:textId="5FBD7A50" w:rsidR="00475342" w:rsidRPr="00F31359" w:rsidRDefault="00475342"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2937010B" w14:textId="3AED2BEA" w:rsidR="00475342" w:rsidRDefault="004F5624" w:rsidP="00616E4C">
      <w:pPr>
        <w:pStyle w:val="ListParagraph"/>
        <w:numPr>
          <w:ilvl w:val="0"/>
          <w:numId w:val="51"/>
        </w:numPr>
        <w:contextualSpacing w:val="0"/>
      </w:pPr>
      <w:r>
        <w:t>Lỗi trung bình tuyệt đối (Mean Absolute Error): MAE=</w:t>
      </w:r>
      <w:r w:rsidR="005569BA" w:rsidRPr="005569BA">
        <w:t>2903897.15</w:t>
      </w:r>
    </w:p>
    <w:p w14:paraId="1C3FF5A0" w14:textId="075BB5D4" w:rsidR="004F5624" w:rsidRDefault="004F5624" w:rsidP="00616E4C">
      <w:pPr>
        <w:pStyle w:val="ListParagraph"/>
        <w:numPr>
          <w:ilvl w:val="0"/>
          <w:numId w:val="51"/>
        </w:numPr>
        <w:contextualSpacing w:val="0"/>
      </w:pPr>
      <w:r>
        <w:t>Lỗi bình phương trung bình (</w:t>
      </w:r>
      <w:r w:rsidR="00072C22">
        <w:t>Mean Squared Error): MSE=</w:t>
      </w:r>
      <w:r w:rsidR="00265520">
        <w:t>16114561353282</w:t>
      </w:r>
    </w:p>
    <w:p w14:paraId="4E7BE0E0" w14:textId="082AB3D2" w:rsidR="004F5624" w:rsidRDefault="004F5624" w:rsidP="00616E4C">
      <w:pPr>
        <w:pStyle w:val="ListParagraph"/>
        <w:numPr>
          <w:ilvl w:val="0"/>
          <w:numId w:val="51"/>
        </w:numPr>
        <w:contextualSpacing w:val="0"/>
      </w:pPr>
      <w:r>
        <w:t>R-Square=</w:t>
      </w:r>
      <w:r w:rsidR="005569BA">
        <w:t>0.998</w:t>
      </w:r>
    </w:p>
    <w:p w14:paraId="2D5CD2B3" w14:textId="6DB1517D" w:rsidR="004F5624" w:rsidRDefault="004F5624" w:rsidP="00616E4C">
      <w:pPr>
        <w:pStyle w:val="ListParagraph"/>
        <w:numPr>
          <w:ilvl w:val="0"/>
          <w:numId w:val="51"/>
        </w:numPr>
        <w:contextualSpacing w:val="0"/>
      </w:pPr>
      <w:r>
        <w:t xml:space="preserve">Hệ số chặn: </w:t>
      </w:r>
      <w:r w:rsidRPr="004F5624">
        <w:t>intercept</w:t>
      </w:r>
      <w:r>
        <w:t>=0</w:t>
      </w:r>
    </w:p>
    <w:p w14:paraId="1468C0D4" w14:textId="5CABF826" w:rsidR="004F5624" w:rsidRDefault="004F5624" w:rsidP="00616E4C">
      <w:pPr>
        <w:pStyle w:val="ListParagraph"/>
        <w:numPr>
          <w:ilvl w:val="0"/>
          <w:numId w:val="51"/>
        </w:numPr>
        <w:contextualSpacing w:val="0"/>
      </w:pPr>
      <w:r>
        <w:t xml:space="preserve">Hệ số góc: </w:t>
      </w:r>
      <w:r w:rsidRPr="004F5624">
        <w:t>coefficients</w:t>
      </w:r>
      <w:r w:rsidR="00072C22">
        <w:t>=(</w:t>
      </w:r>
      <w:r w:rsidR="005569BA" w:rsidRPr="005569BA">
        <w:t>6.901e</w:t>
      </w:r>
      <w:r w:rsidR="005569BA" w:rsidRPr="00265520">
        <w:rPr>
          <w:vertAlign w:val="superscript"/>
        </w:rPr>
        <w:t>+06</w:t>
      </w:r>
      <w:r w:rsidR="00072C22">
        <w:t xml:space="preserve">, </w:t>
      </w:r>
      <w:r w:rsidR="005569BA">
        <w:t>-2.335</w:t>
      </w:r>
      <w:r w:rsidR="005569BA" w:rsidRPr="005569BA">
        <w:t>e</w:t>
      </w:r>
      <w:r w:rsidR="005569BA" w:rsidRPr="00265520">
        <w:rPr>
          <w:vertAlign w:val="superscript"/>
        </w:rPr>
        <w:t>+06</w:t>
      </w:r>
      <w:r w:rsidR="00072C22">
        <w:t xml:space="preserve">, </w:t>
      </w:r>
      <w:r w:rsidR="005569BA" w:rsidRPr="005569BA">
        <w:t>1.738e</w:t>
      </w:r>
      <w:r w:rsidR="005569BA" w:rsidRPr="00265520">
        <w:rPr>
          <w:vertAlign w:val="superscript"/>
        </w:rPr>
        <w:t>+06</w:t>
      </w:r>
      <w:r w:rsidR="005569BA">
        <w:t xml:space="preserve">, </w:t>
      </w:r>
      <w:r w:rsidR="004805B4">
        <w:t>-</w:t>
      </w:r>
      <w:r w:rsidR="005569BA">
        <w:t>1.24</w:t>
      </w:r>
      <w:r w:rsidR="005569BA" w:rsidRPr="005569BA">
        <w:t>e</w:t>
      </w:r>
      <w:r w:rsidR="005569BA" w:rsidRPr="00265520">
        <w:rPr>
          <w:vertAlign w:val="superscript"/>
        </w:rPr>
        <w:t>+06</w:t>
      </w:r>
      <w:r w:rsidR="00072C22">
        <w:t>)</w:t>
      </w:r>
    </w:p>
    <w:p w14:paraId="321BBF77" w14:textId="492BAFDB" w:rsidR="00EB76AC" w:rsidRPr="00475342" w:rsidRDefault="00D00A8A" w:rsidP="00616E4C">
      <w:pPr>
        <w:pStyle w:val="ListParagraph"/>
        <w:numPr>
          <w:ilvl w:val="0"/>
          <w:numId w:val="53"/>
        </w:numPr>
        <w:contextualSpacing w:val="0"/>
      </w:pPr>
      <w:r>
        <w:t>y=f(x)=</w:t>
      </w:r>
      <w:r w:rsidRPr="00D00A8A">
        <w:t xml:space="preserve"> </w:t>
      </w:r>
      <w:r w:rsidRPr="005569BA">
        <w:t>6.901e</w:t>
      </w:r>
      <w:r w:rsidRPr="00265520">
        <w:rPr>
          <w:vertAlign w:val="superscript"/>
        </w:rPr>
        <w:t>+06</w:t>
      </w:r>
      <w:r>
        <w:rPr>
          <w:vertAlign w:val="superscript"/>
        </w:rPr>
        <w:t xml:space="preserve"> </w:t>
      </w:r>
      <w:r>
        <w:t>-2.335</w:t>
      </w:r>
      <w:r w:rsidRPr="005569BA">
        <w:t>e</w:t>
      </w:r>
      <w:r w:rsidRPr="00265520">
        <w:rPr>
          <w:vertAlign w:val="superscript"/>
        </w:rPr>
        <w:t>+06</w:t>
      </w:r>
      <w:r w:rsidRPr="00CE2390">
        <w:rPr>
          <w:i/>
          <w:szCs w:val="26"/>
        </w:rPr>
        <w:t>x</w:t>
      </w:r>
      <w:r w:rsidRPr="00CE2390">
        <w:rPr>
          <w:i/>
          <w:szCs w:val="26"/>
          <w:vertAlign w:val="subscript"/>
        </w:rPr>
        <w:t>1</w:t>
      </w:r>
      <w:r>
        <w:t>+</w:t>
      </w:r>
      <w:r w:rsidRPr="005569BA">
        <w:t>1.738e</w:t>
      </w:r>
      <w:r w:rsidRPr="00265520">
        <w:rPr>
          <w:vertAlign w:val="superscript"/>
        </w:rPr>
        <w:t>+06</w:t>
      </w:r>
      <w:r w:rsidRPr="00CE2390">
        <w:rPr>
          <w:i/>
          <w:szCs w:val="26"/>
        </w:rPr>
        <w:t>x</w:t>
      </w:r>
      <w:r w:rsidRPr="00CE2390">
        <w:rPr>
          <w:i/>
          <w:szCs w:val="26"/>
          <w:vertAlign w:val="subscript"/>
        </w:rPr>
        <w:t>1</w:t>
      </w:r>
      <w:r w:rsidRPr="00CE2390">
        <w:rPr>
          <w:i/>
          <w:szCs w:val="26"/>
          <w:vertAlign w:val="superscript"/>
        </w:rPr>
        <w:t>2</w:t>
      </w:r>
      <w:r>
        <w:t>-1.24</w:t>
      </w:r>
      <w:r w:rsidRPr="005569BA">
        <w:t>e</w:t>
      </w:r>
      <w:r w:rsidRPr="00265520">
        <w:rPr>
          <w:vertAlign w:val="superscript"/>
        </w:rPr>
        <w:t>+06</w:t>
      </w:r>
      <w:r w:rsidRPr="00CE2390">
        <w:rPr>
          <w:i/>
          <w:szCs w:val="26"/>
        </w:rPr>
        <w:t>x</w:t>
      </w:r>
      <w:r w:rsidRPr="00CE2390">
        <w:rPr>
          <w:i/>
          <w:szCs w:val="26"/>
          <w:vertAlign w:val="subscript"/>
        </w:rPr>
        <w:t>1</w:t>
      </w:r>
      <w:r>
        <w:rPr>
          <w:i/>
          <w:szCs w:val="26"/>
          <w:vertAlign w:val="superscript"/>
        </w:rPr>
        <w:t>3</w:t>
      </w:r>
    </w:p>
    <w:p w14:paraId="64EB18BA" w14:textId="58BAFB54" w:rsidR="00110AB2" w:rsidRDefault="00110AB2" w:rsidP="00110AB2">
      <w:pPr>
        <w:pStyle w:val="Heading3"/>
      </w:pPr>
      <w:bookmarkStart w:id="143" w:name="_Toc92038158"/>
      <w:r>
        <w:lastRenderedPageBreak/>
        <w:t xml:space="preserve">Áp dụng thuật toán </w:t>
      </w:r>
      <w:r w:rsidRPr="00110AB2">
        <w:t>Bayesian Ridge Regression</w:t>
      </w:r>
      <w:bookmarkEnd w:id="143"/>
    </w:p>
    <w:p w14:paraId="0F258A13" w14:textId="54C458F9" w:rsidR="00657AFF" w:rsidRDefault="0018651F" w:rsidP="00657AFF">
      <w:pPr>
        <w:pStyle w:val="Paragraph"/>
        <w:keepNext/>
        <w:jc w:val="center"/>
      </w:pPr>
      <w:r>
        <w:rPr>
          <w:noProof/>
          <w:lang w:val="vi-VN" w:eastAsia="vi-VN"/>
        </w:rPr>
        <w:drawing>
          <wp:inline distT="0" distB="0" distL="0" distR="0" wp14:anchorId="0B9630B0" wp14:editId="4C4D4970">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808040B" w14:textId="3923F090" w:rsidR="00657AFF" w:rsidRDefault="00657AFF" w:rsidP="00BF6511">
      <w:pPr>
        <w:pStyle w:val="ThesisTable"/>
      </w:pPr>
      <w:bookmarkStart w:id="144" w:name="_Toc92038043"/>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11</w:t>
      </w:r>
      <w:r w:rsidR="008F020B">
        <w:rPr>
          <w:noProof/>
        </w:rPr>
        <w:fldChar w:fldCharType="end"/>
      </w:r>
      <w:r>
        <w:t xml:space="preserve">. </w:t>
      </w:r>
      <w:r w:rsidR="00A9509D">
        <w:t>Kết quả dự đoán của</w:t>
      </w:r>
      <w:r w:rsidR="00A9509D" w:rsidRPr="00C16043">
        <w:t xml:space="preserve"> thuật toán </w:t>
      </w:r>
      <w:r w:rsidRPr="00557822">
        <w:t>Bayesian Ridge Regression</w:t>
      </w:r>
      <w:bookmarkEnd w:id="144"/>
    </w:p>
    <w:p w14:paraId="6AE3E0DA" w14:textId="02B2D674" w:rsidR="00CF2C6C" w:rsidRDefault="00DC3789" w:rsidP="00616E4C">
      <w:pPr>
        <w:ind w:firstLine="357"/>
      </w:pPr>
      <w:r>
        <w:t>Hình 4-11</w:t>
      </w:r>
      <w:r w:rsidR="00CF2C6C">
        <w:t xml:space="preserve"> là biểu đồ đường thể </w:t>
      </w:r>
      <w:r w:rsidR="00084ACB">
        <w:t>hiện</w:t>
      </w:r>
      <w:r w:rsidR="00CF2C6C">
        <w:t xml:space="preserve"> kết quả dự đoán của thuật toán </w:t>
      </w:r>
      <w:r w:rsidR="00CF2C6C" w:rsidRPr="00CF2C6C">
        <w:t>Bayesian Ridge Regression</w:t>
      </w:r>
      <w:r w:rsidR="00CF2C6C">
        <w:t>.</w:t>
      </w:r>
      <w:r w:rsidR="009B7A9B" w:rsidRPr="009B7A9B">
        <w:t xml:space="preserve"> </w:t>
      </w:r>
      <w:r w:rsidR="009B7A9B">
        <w:t xml:space="preserve">Đường màu xanh là số ca nhiễm thực tế và đường màu </w:t>
      </w:r>
      <w:r w:rsidR="00D3386C">
        <w:t>xanh lá</w:t>
      </w:r>
      <w:r w:rsidR="009B7A9B">
        <w:t xml:space="preserve"> gạch đứt là số ca nhiễm dự đoán.</w:t>
      </w:r>
    </w:p>
    <w:p w14:paraId="51414F89" w14:textId="3FEDEC2C" w:rsidR="000301FC" w:rsidRPr="00F31359" w:rsidRDefault="000301FC"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00141401" w:rsidRPr="00CF2C6C">
        <w:t>Bayesian Ridge Regression</w:t>
      </w:r>
      <w:r>
        <w:t>:</w:t>
      </w:r>
    </w:p>
    <w:p w14:paraId="51950B8B" w14:textId="5A43B590" w:rsidR="000301FC" w:rsidRDefault="000301FC" w:rsidP="00616E4C">
      <w:pPr>
        <w:pStyle w:val="ListParagraph"/>
        <w:numPr>
          <w:ilvl w:val="0"/>
          <w:numId w:val="51"/>
        </w:numPr>
        <w:contextualSpacing w:val="0"/>
      </w:pPr>
      <w:r>
        <w:t>Lỗi trung bình tuyệt đối (Mean Absolute Error): MAE=</w:t>
      </w:r>
      <w:r w:rsidRPr="000301FC">
        <w:t xml:space="preserve"> 2873488.36</w:t>
      </w:r>
    </w:p>
    <w:p w14:paraId="2B4A0227" w14:textId="6321CB66" w:rsidR="000301FC" w:rsidRDefault="000301FC" w:rsidP="00616E4C">
      <w:pPr>
        <w:pStyle w:val="ListParagraph"/>
        <w:numPr>
          <w:ilvl w:val="0"/>
          <w:numId w:val="51"/>
        </w:numPr>
        <w:contextualSpacing w:val="0"/>
      </w:pPr>
      <w:r>
        <w:t>Lỗi bình phương trung bình (Mean Squared Error): MSE=15752742048978</w:t>
      </w:r>
    </w:p>
    <w:p w14:paraId="71C98506" w14:textId="3619C10C" w:rsidR="00E63C83" w:rsidRDefault="00E63C83" w:rsidP="00E63C83">
      <w:pPr>
        <w:ind w:firstLine="357"/>
      </w:pPr>
      <w:r>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w:t>
      </w:r>
      <w:r w:rsidR="00295E4F">
        <w:t xml:space="preserve"> số ca nhiễm tăng hay giảm còn phụ thuộc vào nhiều yếu tố khác như khả năng tiêm ngừa, mức an sinh, điều kiện kinh tế và thói quen sinh hoạt của từng khu vực trên Thế giới.</w:t>
      </w:r>
    </w:p>
    <w:p w14:paraId="019CDAF9" w14:textId="77777777" w:rsidR="002C3D57" w:rsidRDefault="002C3D57" w:rsidP="002C3D57"/>
    <w:p w14:paraId="1AFA19FA" w14:textId="77777777" w:rsidR="002C3D57" w:rsidRDefault="002C3D57" w:rsidP="002C3D57"/>
    <w:p w14:paraId="7035BE5B" w14:textId="77777777" w:rsidR="002C3D57" w:rsidRDefault="002C3D57" w:rsidP="002C3D57"/>
    <w:p w14:paraId="58D4982D" w14:textId="77777777" w:rsidR="002C3D57" w:rsidRDefault="002C3D57" w:rsidP="002C3D57"/>
    <w:p w14:paraId="5B18DDB8" w14:textId="77777777" w:rsidR="002C3D57" w:rsidRDefault="002C3D57" w:rsidP="002C3D57"/>
    <w:p w14:paraId="5264B36D" w14:textId="77777777" w:rsidR="004C09D3" w:rsidRPr="00CF2C6C" w:rsidRDefault="004C09D3" w:rsidP="002C3D57"/>
    <w:p w14:paraId="3631B871" w14:textId="4A26BD0A" w:rsidR="00EB76AC" w:rsidRDefault="007F178A" w:rsidP="00EB76AC">
      <w:pPr>
        <w:pStyle w:val="Heading2"/>
      </w:pPr>
      <w:bookmarkStart w:id="145" w:name="_Toc92038159"/>
      <w:r>
        <w:lastRenderedPageBreak/>
        <w:t>Kết quả dự đoán</w:t>
      </w:r>
      <w:r w:rsidR="00AD44BD">
        <w:t xml:space="preserve"> và so sánh</w:t>
      </w:r>
      <w:bookmarkEnd w:id="145"/>
    </w:p>
    <w:tbl>
      <w:tblPr>
        <w:tblStyle w:val="TableGrid"/>
        <w:tblW w:w="0" w:type="auto"/>
        <w:tblLayout w:type="fixed"/>
        <w:tblLook w:val="04A0" w:firstRow="1" w:lastRow="0" w:firstColumn="1" w:lastColumn="0" w:noHBand="0" w:noVBand="1"/>
      </w:tblPr>
      <w:tblGrid>
        <w:gridCol w:w="2195"/>
        <w:gridCol w:w="2195"/>
        <w:gridCol w:w="2195"/>
        <w:gridCol w:w="2195"/>
      </w:tblGrid>
      <w:tr w:rsidR="002C3D57" w14:paraId="09C0F5F5" w14:textId="77777777" w:rsidTr="00973B7F">
        <w:trPr>
          <w:trHeight w:val="20"/>
        </w:trPr>
        <w:tc>
          <w:tcPr>
            <w:tcW w:w="2195" w:type="dxa"/>
            <w:vAlign w:val="center"/>
          </w:tcPr>
          <w:p w14:paraId="5FA51FC2" w14:textId="2761BE29" w:rsidR="002C3D57" w:rsidRDefault="00EB76AC" w:rsidP="004C09D3">
            <w:pPr>
              <w:jc w:val="center"/>
            </w:pPr>
            <w:r>
              <w:t>Ngày</w:t>
            </w:r>
          </w:p>
        </w:tc>
        <w:tc>
          <w:tcPr>
            <w:tcW w:w="2195" w:type="dxa"/>
            <w:vAlign w:val="center"/>
          </w:tcPr>
          <w:p w14:paraId="5CC04F02" w14:textId="4CC46902" w:rsidR="002C3D57" w:rsidRDefault="005257EB" w:rsidP="004C09D3">
            <w:pPr>
              <w:jc w:val="center"/>
            </w:pPr>
            <w:r>
              <w:t>SVR</w:t>
            </w:r>
          </w:p>
        </w:tc>
        <w:tc>
          <w:tcPr>
            <w:tcW w:w="2195" w:type="dxa"/>
            <w:vAlign w:val="center"/>
          </w:tcPr>
          <w:p w14:paraId="58A3F164" w14:textId="2FC8F4BD" w:rsidR="002C3D57" w:rsidRDefault="00EB76AC" w:rsidP="004C09D3">
            <w:pPr>
              <w:jc w:val="center"/>
            </w:pPr>
            <w:r>
              <w:t>Polynomial</w:t>
            </w:r>
          </w:p>
        </w:tc>
        <w:tc>
          <w:tcPr>
            <w:tcW w:w="2195" w:type="dxa"/>
            <w:vAlign w:val="center"/>
          </w:tcPr>
          <w:p w14:paraId="24707839" w14:textId="1A426168" w:rsidR="002C3D57" w:rsidRDefault="00EB76AC" w:rsidP="004C09D3">
            <w:pPr>
              <w:jc w:val="center"/>
            </w:pPr>
            <w:r w:rsidRPr="00EB76AC">
              <w:t>Bayesian Ridge</w:t>
            </w:r>
          </w:p>
        </w:tc>
      </w:tr>
      <w:tr w:rsidR="002C3D57" w14:paraId="6E7D92D8" w14:textId="77777777" w:rsidTr="00973B7F">
        <w:trPr>
          <w:trHeight w:val="20"/>
        </w:trPr>
        <w:tc>
          <w:tcPr>
            <w:tcW w:w="2195" w:type="dxa"/>
            <w:vAlign w:val="center"/>
          </w:tcPr>
          <w:p w14:paraId="4AA863E9" w14:textId="27162749" w:rsidR="002C3D57" w:rsidRDefault="00D30D26" w:rsidP="004C09D3">
            <w:pPr>
              <w:jc w:val="center"/>
            </w:pPr>
            <w:r>
              <w:t>30/12</w:t>
            </w:r>
            <w:r w:rsidR="009005FB" w:rsidRPr="009005FB">
              <w:t>/2021</w:t>
            </w:r>
          </w:p>
        </w:tc>
        <w:tc>
          <w:tcPr>
            <w:tcW w:w="2195" w:type="dxa"/>
            <w:vAlign w:val="center"/>
          </w:tcPr>
          <w:p w14:paraId="390DCC6B" w14:textId="77F01669" w:rsidR="002C3D57" w:rsidRDefault="006B48E7" w:rsidP="004C09D3">
            <w:pPr>
              <w:jc w:val="center"/>
            </w:pPr>
            <w:r w:rsidRPr="006B48E7">
              <w:t>299493324</w:t>
            </w:r>
          </w:p>
        </w:tc>
        <w:tc>
          <w:tcPr>
            <w:tcW w:w="2195" w:type="dxa"/>
            <w:vAlign w:val="center"/>
          </w:tcPr>
          <w:p w14:paraId="6167F87D" w14:textId="2059D609" w:rsidR="002C3D57" w:rsidRPr="006B48E7" w:rsidRDefault="00EB76AC" w:rsidP="004C09D3">
            <w:pPr>
              <w:jc w:val="center"/>
              <w:rPr>
                <w:szCs w:val="26"/>
              </w:rPr>
            </w:pPr>
            <w:r w:rsidRPr="006B48E7">
              <w:rPr>
                <w:color w:val="000000"/>
                <w:szCs w:val="26"/>
                <w:shd w:val="clear" w:color="auto" w:fill="FCFBFD"/>
              </w:rPr>
              <w:t>272985695</w:t>
            </w:r>
          </w:p>
        </w:tc>
        <w:tc>
          <w:tcPr>
            <w:tcW w:w="2195" w:type="dxa"/>
            <w:vAlign w:val="center"/>
          </w:tcPr>
          <w:p w14:paraId="6CB4C885" w14:textId="1C9BC8A8" w:rsidR="002C3D57" w:rsidRDefault="00EB76AC" w:rsidP="004C09D3">
            <w:pPr>
              <w:jc w:val="center"/>
            </w:pPr>
            <w:r w:rsidRPr="00EB76AC">
              <w:t>273070005</w:t>
            </w:r>
          </w:p>
        </w:tc>
      </w:tr>
      <w:tr w:rsidR="002C3D57" w14:paraId="2A8B2AA9" w14:textId="77777777" w:rsidTr="00973B7F">
        <w:trPr>
          <w:trHeight w:val="268"/>
        </w:trPr>
        <w:tc>
          <w:tcPr>
            <w:tcW w:w="2195" w:type="dxa"/>
            <w:vAlign w:val="center"/>
          </w:tcPr>
          <w:p w14:paraId="62776479" w14:textId="66F61F55" w:rsidR="002C3D57" w:rsidRDefault="00D30D26" w:rsidP="004C09D3">
            <w:pPr>
              <w:jc w:val="center"/>
            </w:pPr>
            <w:r>
              <w:t>31/12</w:t>
            </w:r>
            <w:r w:rsidR="009005FB" w:rsidRPr="009005FB">
              <w:t>/2021</w:t>
            </w:r>
          </w:p>
        </w:tc>
        <w:tc>
          <w:tcPr>
            <w:tcW w:w="2195" w:type="dxa"/>
            <w:vAlign w:val="center"/>
          </w:tcPr>
          <w:p w14:paraId="1956677A" w14:textId="398817B4" w:rsidR="002C3D57" w:rsidRDefault="006B48E7" w:rsidP="004C09D3">
            <w:pPr>
              <w:jc w:val="center"/>
            </w:pPr>
            <w:r w:rsidRPr="006B48E7">
              <w:t>300325500</w:t>
            </w:r>
          </w:p>
        </w:tc>
        <w:tc>
          <w:tcPr>
            <w:tcW w:w="2195" w:type="dxa"/>
            <w:vAlign w:val="center"/>
          </w:tcPr>
          <w:p w14:paraId="22CC6DEB" w14:textId="703F761C" w:rsidR="002C3D57" w:rsidRDefault="00EB76AC" w:rsidP="004C09D3">
            <w:pPr>
              <w:jc w:val="center"/>
            </w:pPr>
            <w:r w:rsidRPr="00EB76AC">
              <w:t>273348117</w:t>
            </w:r>
          </w:p>
        </w:tc>
        <w:tc>
          <w:tcPr>
            <w:tcW w:w="2195" w:type="dxa"/>
            <w:vAlign w:val="center"/>
          </w:tcPr>
          <w:p w14:paraId="17A1857F" w14:textId="6FCE357E" w:rsidR="002C3D57" w:rsidRDefault="00EB76AC" w:rsidP="004C09D3">
            <w:pPr>
              <w:jc w:val="center"/>
            </w:pPr>
            <w:r w:rsidRPr="00EB76AC">
              <w:t>273433573</w:t>
            </w:r>
          </w:p>
        </w:tc>
      </w:tr>
      <w:tr w:rsidR="002C3D57" w14:paraId="353EBBD6" w14:textId="77777777" w:rsidTr="00973B7F">
        <w:trPr>
          <w:trHeight w:val="20"/>
        </w:trPr>
        <w:tc>
          <w:tcPr>
            <w:tcW w:w="2195" w:type="dxa"/>
            <w:vAlign w:val="center"/>
          </w:tcPr>
          <w:p w14:paraId="37F060D9" w14:textId="07D96AAB" w:rsidR="002C3D57" w:rsidRDefault="009005FB" w:rsidP="004C09D3">
            <w:pPr>
              <w:jc w:val="center"/>
            </w:pPr>
            <w:r w:rsidRPr="009005FB">
              <w:t>01/01/2022</w:t>
            </w:r>
          </w:p>
        </w:tc>
        <w:tc>
          <w:tcPr>
            <w:tcW w:w="2195" w:type="dxa"/>
            <w:vAlign w:val="center"/>
          </w:tcPr>
          <w:p w14:paraId="1BC03B4D" w14:textId="33BFA85D" w:rsidR="002C3D57" w:rsidRDefault="006B48E7" w:rsidP="004C09D3">
            <w:pPr>
              <w:jc w:val="center"/>
            </w:pPr>
            <w:r w:rsidRPr="006B48E7">
              <w:t>301158850</w:t>
            </w:r>
          </w:p>
        </w:tc>
        <w:tc>
          <w:tcPr>
            <w:tcW w:w="2195" w:type="dxa"/>
            <w:vAlign w:val="center"/>
          </w:tcPr>
          <w:p w14:paraId="38AFC3FA" w14:textId="33A5A3F3" w:rsidR="002C3D57" w:rsidRDefault="00EB76AC" w:rsidP="004C09D3">
            <w:pPr>
              <w:jc w:val="center"/>
            </w:pPr>
            <w:r w:rsidRPr="00EB76AC">
              <w:t>273708740</w:t>
            </w:r>
          </w:p>
        </w:tc>
        <w:tc>
          <w:tcPr>
            <w:tcW w:w="2195" w:type="dxa"/>
            <w:vAlign w:val="center"/>
          </w:tcPr>
          <w:p w14:paraId="49FE20D7" w14:textId="31DFE839" w:rsidR="002C3D57" w:rsidRDefault="00EB76AC" w:rsidP="004C09D3">
            <w:pPr>
              <w:jc w:val="center"/>
            </w:pPr>
            <w:r w:rsidRPr="00EB76AC">
              <w:t>273795348</w:t>
            </w:r>
          </w:p>
        </w:tc>
      </w:tr>
      <w:tr w:rsidR="002C3D57" w14:paraId="6C4AE9B1" w14:textId="77777777" w:rsidTr="00973B7F">
        <w:trPr>
          <w:trHeight w:val="20"/>
        </w:trPr>
        <w:tc>
          <w:tcPr>
            <w:tcW w:w="2195" w:type="dxa"/>
            <w:vAlign w:val="center"/>
          </w:tcPr>
          <w:p w14:paraId="42B8D184" w14:textId="6DB614D0" w:rsidR="002C3D57" w:rsidRDefault="00741B57" w:rsidP="004C09D3">
            <w:pPr>
              <w:jc w:val="center"/>
            </w:pPr>
            <w:r>
              <w:t>02</w:t>
            </w:r>
            <w:r w:rsidR="009005FB">
              <w:t>/0</w:t>
            </w:r>
            <w:r w:rsidR="00D30D26">
              <w:t>1</w:t>
            </w:r>
            <w:r w:rsidR="009005FB" w:rsidRPr="009005FB">
              <w:t>/2022</w:t>
            </w:r>
          </w:p>
        </w:tc>
        <w:tc>
          <w:tcPr>
            <w:tcW w:w="2195" w:type="dxa"/>
            <w:vAlign w:val="center"/>
          </w:tcPr>
          <w:p w14:paraId="474A8773" w14:textId="36454D11" w:rsidR="002C3D57" w:rsidRDefault="006B48E7" w:rsidP="004C09D3">
            <w:pPr>
              <w:ind w:left="357" w:hanging="357"/>
              <w:jc w:val="center"/>
            </w:pPr>
            <w:r w:rsidRPr="006B48E7">
              <w:t>301993374</w:t>
            </w:r>
          </w:p>
        </w:tc>
        <w:tc>
          <w:tcPr>
            <w:tcW w:w="2195" w:type="dxa"/>
            <w:vAlign w:val="center"/>
          </w:tcPr>
          <w:p w14:paraId="113B2018" w14:textId="7AA59AAD" w:rsidR="002C3D57" w:rsidRDefault="00EB76AC" w:rsidP="004C09D3">
            <w:pPr>
              <w:jc w:val="center"/>
            </w:pPr>
            <w:r w:rsidRPr="00EB76AC">
              <w:t>274067556</w:t>
            </w:r>
          </w:p>
        </w:tc>
        <w:tc>
          <w:tcPr>
            <w:tcW w:w="2195" w:type="dxa"/>
            <w:vAlign w:val="center"/>
          </w:tcPr>
          <w:p w14:paraId="244AFFFA" w14:textId="53A19B57" w:rsidR="002C3D57" w:rsidRDefault="00EB76AC" w:rsidP="004C09D3">
            <w:pPr>
              <w:jc w:val="center"/>
            </w:pPr>
            <w:r w:rsidRPr="00EB76AC">
              <w:t>274155325</w:t>
            </w:r>
          </w:p>
        </w:tc>
      </w:tr>
      <w:tr w:rsidR="002C3D57" w14:paraId="15B93FC4" w14:textId="77777777" w:rsidTr="00973B7F">
        <w:trPr>
          <w:trHeight w:val="20"/>
        </w:trPr>
        <w:tc>
          <w:tcPr>
            <w:tcW w:w="2195" w:type="dxa"/>
            <w:vAlign w:val="center"/>
          </w:tcPr>
          <w:p w14:paraId="10F41D45" w14:textId="036E99AE" w:rsidR="002C3D57" w:rsidRDefault="00741B57" w:rsidP="004C09D3">
            <w:pPr>
              <w:jc w:val="center"/>
            </w:pPr>
            <w:r>
              <w:t>03</w:t>
            </w:r>
            <w:r w:rsidR="00D30D26">
              <w:t>/01</w:t>
            </w:r>
            <w:r w:rsidR="009005FB" w:rsidRPr="009005FB">
              <w:t>/2022</w:t>
            </w:r>
          </w:p>
        </w:tc>
        <w:tc>
          <w:tcPr>
            <w:tcW w:w="2195" w:type="dxa"/>
            <w:vAlign w:val="center"/>
          </w:tcPr>
          <w:p w14:paraId="00139E30" w14:textId="7582A8D9" w:rsidR="002C3D57" w:rsidRDefault="006B48E7" w:rsidP="004C09D3">
            <w:pPr>
              <w:jc w:val="center"/>
            </w:pPr>
            <w:r w:rsidRPr="006B48E7">
              <w:t>302829073</w:t>
            </w:r>
          </w:p>
        </w:tc>
        <w:tc>
          <w:tcPr>
            <w:tcW w:w="2195" w:type="dxa"/>
            <w:vAlign w:val="center"/>
          </w:tcPr>
          <w:p w14:paraId="0BA83ACF" w14:textId="6F081F8B" w:rsidR="002C3D57" w:rsidRDefault="00EB76AC" w:rsidP="004C09D3">
            <w:pPr>
              <w:jc w:val="center"/>
            </w:pPr>
            <w:r w:rsidRPr="00EB76AC">
              <w:t>274424558</w:t>
            </w:r>
          </w:p>
        </w:tc>
        <w:tc>
          <w:tcPr>
            <w:tcW w:w="2195" w:type="dxa"/>
            <w:vAlign w:val="center"/>
          </w:tcPr>
          <w:p w14:paraId="4FE4C07C" w14:textId="6B511EBF" w:rsidR="002C3D57" w:rsidRDefault="00EB76AC" w:rsidP="004C09D3">
            <w:pPr>
              <w:jc w:val="center"/>
            </w:pPr>
            <w:r w:rsidRPr="00EB76AC">
              <w:t>274513495</w:t>
            </w:r>
          </w:p>
        </w:tc>
      </w:tr>
      <w:tr w:rsidR="002C3D57" w14:paraId="1A1DA3E2" w14:textId="77777777" w:rsidTr="00973B7F">
        <w:trPr>
          <w:trHeight w:val="20"/>
        </w:trPr>
        <w:tc>
          <w:tcPr>
            <w:tcW w:w="2195" w:type="dxa"/>
            <w:vAlign w:val="center"/>
          </w:tcPr>
          <w:p w14:paraId="7ED006FC" w14:textId="3AAE3220" w:rsidR="002C3D57" w:rsidRDefault="00741B57" w:rsidP="004C09D3">
            <w:pPr>
              <w:jc w:val="center"/>
            </w:pPr>
            <w:r>
              <w:t>04</w:t>
            </w:r>
            <w:r w:rsidR="00D30D26">
              <w:t>/01</w:t>
            </w:r>
            <w:r w:rsidR="009005FB" w:rsidRPr="009005FB">
              <w:t>/2022</w:t>
            </w:r>
          </w:p>
        </w:tc>
        <w:tc>
          <w:tcPr>
            <w:tcW w:w="2195" w:type="dxa"/>
            <w:vAlign w:val="center"/>
          </w:tcPr>
          <w:p w14:paraId="0DA8E803" w14:textId="0A541E74" w:rsidR="002C3D57" w:rsidRDefault="006B48E7" w:rsidP="004C09D3">
            <w:pPr>
              <w:jc w:val="center"/>
            </w:pPr>
            <w:r w:rsidRPr="006B48E7">
              <w:t>303665947</w:t>
            </w:r>
          </w:p>
        </w:tc>
        <w:tc>
          <w:tcPr>
            <w:tcW w:w="2195" w:type="dxa"/>
            <w:vAlign w:val="center"/>
          </w:tcPr>
          <w:p w14:paraId="23D97550" w14:textId="52A53F51" w:rsidR="002C3D57" w:rsidRDefault="00EB76AC" w:rsidP="004C09D3">
            <w:pPr>
              <w:jc w:val="center"/>
            </w:pPr>
            <w:r w:rsidRPr="00EB76AC">
              <w:t>274779737</w:t>
            </w:r>
          </w:p>
        </w:tc>
        <w:tc>
          <w:tcPr>
            <w:tcW w:w="2195" w:type="dxa"/>
            <w:vAlign w:val="center"/>
          </w:tcPr>
          <w:p w14:paraId="687636B5" w14:textId="6C6D3419" w:rsidR="002C3D57" w:rsidRDefault="00EB76AC" w:rsidP="004C09D3">
            <w:pPr>
              <w:jc w:val="center"/>
            </w:pPr>
            <w:r w:rsidRPr="00EB76AC">
              <w:t>274869851</w:t>
            </w:r>
          </w:p>
        </w:tc>
      </w:tr>
      <w:tr w:rsidR="002C3D57" w14:paraId="372E3345" w14:textId="77777777" w:rsidTr="00973B7F">
        <w:trPr>
          <w:trHeight w:val="20"/>
        </w:trPr>
        <w:tc>
          <w:tcPr>
            <w:tcW w:w="2195" w:type="dxa"/>
            <w:vAlign w:val="center"/>
          </w:tcPr>
          <w:p w14:paraId="7E24DEAD" w14:textId="0A759CC0" w:rsidR="002C3D57" w:rsidRDefault="00741B57" w:rsidP="004C09D3">
            <w:pPr>
              <w:jc w:val="center"/>
            </w:pPr>
            <w:r>
              <w:t>05</w:t>
            </w:r>
            <w:r w:rsidR="00D30D26">
              <w:t>/01</w:t>
            </w:r>
            <w:r w:rsidR="009005FB" w:rsidRPr="009005FB">
              <w:t>/2022</w:t>
            </w:r>
          </w:p>
        </w:tc>
        <w:tc>
          <w:tcPr>
            <w:tcW w:w="2195" w:type="dxa"/>
            <w:vAlign w:val="center"/>
          </w:tcPr>
          <w:p w14:paraId="677FA149" w14:textId="6B04DB3E" w:rsidR="002C3D57" w:rsidRDefault="006B48E7" w:rsidP="004C09D3">
            <w:pPr>
              <w:jc w:val="center"/>
            </w:pPr>
            <w:r w:rsidRPr="006B48E7">
              <w:t>304503995</w:t>
            </w:r>
          </w:p>
        </w:tc>
        <w:tc>
          <w:tcPr>
            <w:tcW w:w="2195" w:type="dxa"/>
            <w:vAlign w:val="center"/>
          </w:tcPr>
          <w:p w14:paraId="265B52E6" w14:textId="69D66972" w:rsidR="002C3D57" w:rsidRDefault="00EB76AC" w:rsidP="004C09D3">
            <w:pPr>
              <w:jc w:val="center"/>
            </w:pPr>
            <w:r w:rsidRPr="00EB76AC">
              <w:t>275133087</w:t>
            </w:r>
          </w:p>
        </w:tc>
        <w:tc>
          <w:tcPr>
            <w:tcW w:w="2195" w:type="dxa"/>
            <w:vAlign w:val="center"/>
          </w:tcPr>
          <w:p w14:paraId="1888122E" w14:textId="2E01A14D" w:rsidR="002C3D57" w:rsidRDefault="00EB76AC" w:rsidP="004C09D3">
            <w:pPr>
              <w:jc w:val="center"/>
            </w:pPr>
            <w:r w:rsidRPr="00EB76AC">
              <w:t>275224386</w:t>
            </w:r>
          </w:p>
        </w:tc>
      </w:tr>
      <w:tr w:rsidR="002C3D57" w14:paraId="3F52EA68" w14:textId="77777777" w:rsidTr="00973B7F">
        <w:trPr>
          <w:trHeight w:val="20"/>
        </w:trPr>
        <w:tc>
          <w:tcPr>
            <w:tcW w:w="2195" w:type="dxa"/>
            <w:vAlign w:val="center"/>
          </w:tcPr>
          <w:p w14:paraId="0271BFA1" w14:textId="11A55C77" w:rsidR="002C3D57" w:rsidRDefault="00741B57" w:rsidP="004C09D3">
            <w:pPr>
              <w:jc w:val="center"/>
            </w:pPr>
            <w:r>
              <w:t>06</w:t>
            </w:r>
            <w:r w:rsidR="00D30D26">
              <w:t>/01</w:t>
            </w:r>
            <w:r w:rsidR="009005FB" w:rsidRPr="009005FB">
              <w:t>/2022</w:t>
            </w:r>
          </w:p>
        </w:tc>
        <w:tc>
          <w:tcPr>
            <w:tcW w:w="2195" w:type="dxa"/>
            <w:vAlign w:val="center"/>
          </w:tcPr>
          <w:p w14:paraId="60D123A1" w14:textId="0D1F44EF" w:rsidR="002C3D57" w:rsidRDefault="006B48E7" w:rsidP="004C09D3">
            <w:pPr>
              <w:jc w:val="center"/>
            </w:pPr>
            <w:r w:rsidRPr="006B48E7">
              <w:t>305343218</w:t>
            </w:r>
          </w:p>
        </w:tc>
        <w:tc>
          <w:tcPr>
            <w:tcW w:w="2195" w:type="dxa"/>
            <w:vAlign w:val="center"/>
          </w:tcPr>
          <w:p w14:paraId="5250D4C5" w14:textId="62103B48" w:rsidR="002C3D57" w:rsidRDefault="00EB76AC" w:rsidP="004C09D3">
            <w:pPr>
              <w:jc w:val="center"/>
            </w:pPr>
            <w:r w:rsidRPr="00EB76AC">
              <w:t>275484600</w:t>
            </w:r>
          </w:p>
        </w:tc>
        <w:tc>
          <w:tcPr>
            <w:tcW w:w="2195" w:type="dxa"/>
            <w:vAlign w:val="center"/>
          </w:tcPr>
          <w:p w14:paraId="01FF6F06" w14:textId="42BD4046" w:rsidR="002C3D57" w:rsidRDefault="00EB76AC" w:rsidP="004C09D3">
            <w:pPr>
              <w:jc w:val="center"/>
            </w:pPr>
            <w:r w:rsidRPr="00EB76AC">
              <w:t>275577092</w:t>
            </w:r>
          </w:p>
        </w:tc>
      </w:tr>
      <w:tr w:rsidR="002C3D57" w14:paraId="3A319760" w14:textId="77777777" w:rsidTr="00973B7F">
        <w:trPr>
          <w:trHeight w:val="20"/>
        </w:trPr>
        <w:tc>
          <w:tcPr>
            <w:tcW w:w="2195" w:type="dxa"/>
            <w:vAlign w:val="center"/>
          </w:tcPr>
          <w:p w14:paraId="6AF77E95" w14:textId="14F0AA3C" w:rsidR="002C3D57" w:rsidRDefault="00D30D26" w:rsidP="004C09D3">
            <w:pPr>
              <w:jc w:val="center"/>
            </w:pPr>
            <w:r>
              <w:t>0</w:t>
            </w:r>
            <w:r w:rsidR="00741B57">
              <w:t>7</w:t>
            </w:r>
            <w:r>
              <w:t>/01</w:t>
            </w:r>
            <w:r w:rsidR="009005FB" w:rsidRPr="009005FB">
              <w:t>/2022</w:t>
            </w:r>
          </w:p>
        </w:tc>
        <w:tc>
          <w:tcPr>
            <w:tcW w:w="2195" w:type="dxa"/>
            <w:vAlign w:val="center"/>
          </w:tcPr>
          <w:p w14:paraId="33C01310" w14:textId="39DE190F" w:rsidR="002C3D57" w:rsidRDefault="006B48E7" w:rsidP="004C09D3">
            <w:pPr>
              <w:jc w:val="center"/>
            </w:pPr>
            <w:r w:rsidRPr="006B48E7">
              <w:t>306183615</w:t>
            </w:r>
          </w:p>
        </w:tc>
        <w:tc>
          <w:tcPr>
            <w:tcW w:w="2195" w:type="dxa"/>
            <w:vAlign w:val="center"/>
          </w:tcPr>
          <w:p w14:paraId="6AA82D3E" w14:textId="5AC8A1D6" w:rsidR="002C3D57" w:rsidRDefault="00EB76AC" w:rsidP="004C09D3">
            <w:pPr>
              <w:jc w:val="center"/>
            </w:pPr>
            <w:r w:rsidRPr="00EB76AC">
              <w:t>275834268</w:t>
            </w:r>
          </w:p>
        </w:tc>
        <w:tc>
          <w:tcPr>
            <w:tcW w:w="2195" w:type="dxa"/>
            <w:vAlign w:val="center"/>
          </w:tcPr>
          <w:p w14:paraId="50DC9AF5" w14:textId="2374F21F" w:rsidR="002C3D57" w:rsidRDefault="00EB76AC" w:rsidP="004C09D3">
            <w:pPr>
              <w:jc w:val="center"/>
            </w:pPr>
            <w:r w:rsidRPr="00EB76AC">
              <w:t>275927962</w:t>
            </w:r>
          </w:p>
        </w:tc>
      </w:tr>
      <w:tr w:rsidR="002C3D57" w14:paraId="5D921314" w14:textId="77777777" w:rsidTr="00973B7F">
        <w:trPr>
          <w:trHeight w:val="20"/>
        </w:trPr>
        <w:tc>
          <w:tcPr>
            <w:tcW w:w="2195" w:type="dxa"/>
            <w:vAlign w:val="center"/>
          </w:tcPr>
          <w:p w14:paraId="1B8906B5" w14:textId="1F570EDD" w:rsidR="002C3D57" w:rsidRDefault="00741B57" w:rsidP="004C09D3">
            <w:pPr>
              <w:jc w:val="center"/>
            </w:pPr>
            <w:r>
              <w:t>08</w:t>
            </w:r>
            <w:r w:rsidR="00D30D26">
              <w:t>/01</w:t>
            </w:r>
            <w:r w:rsidR="009005FB" w:rsidRPr="009005FB">
              <w:t>/2022</w:t>
            </w:r>
          </w:p>
        </w:tc>
        <w:tc>
          <w:tcPr>
            <w:tcW w:w="2195" w:type="dxa"/>
            <w:vAlign w:val="center"/>
          </w:tcPr>
          <w:p w14:paraId="72D31682" w14:textId="0D8BC79A" w:rsidR="002C3D57" w:rsidRDefault="006B48E7" w:rsidP="004C09D3">
            <w:pPr>
              <w:jc w:val="center"/>
            </w:pPr>
            <w:r w:rsidRPr="006B48E7">
              <w:t>307025187</w:t>
            </w:r>
          </w:p>
        </w:tc>
        <w:tc>
          <w:tcPr>
            <w:tcW w:w="2195" w:type="dxa"/>
            <w:vAlign w:val="center"/>
          </w:tcPr>
          <w:p w14:paraId="27136161" w14:textId="1C09C687" w:rsidR="002C3D57" w:rsidRDefault="00EB76AC" w:rsidP="004C09D3">
            <w:pPr>
              <w:jc w:val="center"/>
            </w:pPr>
            <w:r w:rsidRPr="00EB76AC">
              <w:t>276182085</w:t>
            </w:r>
          </w:p>
        </w:tc>
        <w:tc>
          <w:tcPr>
            <w:tcW w:w="2195" w:type="dxa"/>
            <w:vAlign w:val="center"/>
          </w:tcPr>
          <w:p w14:paraId="2D8B8C4C" w14:textId="571088C3" w:rsidR="002C3D57" w:rsidRDefault="00EB76AC" w:rsidP="004C09D3">
            <w:pPr>
              <w:jc w:val="center"/>
            </w:pPr>
            <w:r w:rsidRPr="00EB76AC">
              <w:t>276276988</w:t>
            </w:r>
          </w:p>
        </w:tc>
      </w:tr>
      <w:tr w:rsidR="002C3D57" w14:paraId="3D83C16C" w14:textId="77777777" w:rsidTr="00973B7F">
        <w:trPr>
          <w:trHeight w:val="20"/>
        </w:trPr>
        <w:tc>
          <w:tcPr>
            <w:tcW w:w="2195" w:type="dxa"/>
            <w:vAlign w:val="center"/>
          </w:tcPr>
          <w:p w14:paraId="47F2CD71" w14:textId="1A627711" w:rsidR="002C3D57" w:rsidRDefault="00741B57" w:rsidP="004C09D3">
            <w:pPr>
              <w:jc w:val="center"/>
            </w:pPr>
            <w:r>
              <w:t>09</w:t>
            </w:r>
            <w:r w:rsidR="00D30D26">
              <w:t>/01</w:t>
            </w:r>
            <w:r w:rsidR="009005FB" w:rsidRPr="009005FB">
              <w:t>/2022</w:t>
            </w:r>
          </w:p>
        </w:tc>
        <w:tc>
          <w:tcPr>
            <w:tcW w:w="2195" w:type="dxa"/>
            <w:vAlign w:val="center"/>
          </w:tcPr>
          <w:p w14:paraId="48C04676" w14:textId="2BE448C7" w:rsidR="002C3D57" w:rsidRDefault="006B48E7" w:rsidP="004C09D3">
            <w:pPr>
              <w:jc w:val="center"/>
            </w:pPr>
            <w:r w:rsidRPr="006B48E7">
              <w:t>307867933</w:t>
            </w:r>
          </w:p>
        </w:tc>
        <w:tc>
          <w:tcPr>
            <w:tcW w:w="2195" w:type="dxa"/>
            <w:vAlign w:val="center"/>
          </w:tcPr>
          <w:p w14:paraId="135BF19D" w14:textId="5396FDDD" w:rsidR="002C3D57" w:rsidRDefault="00EB76AC" w:rsidP="004C09D3">
            <w:pPr>
              <w:jc w:val="center"/>
            </w:pPr>
            <w:r w:rsidRPr="00EB76AC">
              <w:t>276528043</w:t>
            </w:r>
          </w:p>
        </w:tc>
        <w:tc>
          <w:tcPr>
            <w:tcW w:w="2195" w:type="dxa"/>
            <w:vAlign w:val="center"/>
          </w:tcPr>
          <w:p w14:paraId="4950D838" w14:textId="36F9904C" w:rsidR="002C3D57" w:rsidRDefault="00EB76AC" w:rsidP="004C09D3">
            <w:pPr>
              <w:jc w:val="center"/>
            </w:pPr>
            <w:r w:rsidRPr="00EB76AC">
              <w:t>276624163</w:t>
            </w:r>
          </w:p>
        </w:tc>
      </w:tr>
      <w:tr w:rsidR="002C3D57" w14:paraId="3C65CEC8" w14:textId="77777777" w:rsidTr="00973B7F">
        <w:trPr>
          <w:trHeight w:val="20"/>
        </w:trPr>
        <w:tc>
          <w:tcPr>
            <w:tcW w:w="2195" w:type="dxa"/>
            <w:vAlign w:val="center"/>
          </w:tcPr>
          <w:p w14:paraId="02A0275A" w14:textId="66CC57F9" w:rsidR="002C3D57" w:rsidRDefault="00741B57" w:rsidP="004C09D3">
            <w:pPr>
              <w:jc w:val="center"/>
            </w:pPr>
            <w:r>
              <w:t>10</w:t>
            </w:r>
            <w:r w:rsidR="00D30D26">
              <w:t>/01</w:t>
            </w:r>
            <w:r w:rsidR="009005FB" w:rsidRPr="009005FB">
              <w:t>/2022</w:t>
            </w:r>
          </w:p>
        </w:tc>
        <w:tc>
          <w:tcPr>
            <w:tcW w:w="2195" w:type="dxa"/>
            <w:vAlign w:val="center"/>
          </w:tcPr>
          <w:p w14:paraId="55125660" w14:textId="7D08A318" w:rsidR="002C3D57" w:rsidRDefault="006B48E7" w:rsidP="004C09D3">
            <w:pPr>
              <w:jc w:val="center"/>
            </w:pPr>
            <w:r w:rsidRPr="006B48E7">
              <w:t>308711854</w:t>
            </w:r>
          </w:p>
        </w:tc>
        <w:tc>
          <w:tcPr>
            <w:tcW w:w="2195" w:type="dxa"/>
            <w:vAlign w:val="center"/>
          </w:tcPr>
          <w:p w14:paraId="3B8880F0" w14:textId="4F282159" w:rsidR="002C3D57" w:rsidRDefault="00EB76AC" w:rsidP="004C09D3">
            <w:pPr>
              <w:jc w:val="center"/>
            </w:pPr>
            <w:r w:rsidRPr="00EB76AC">
              <w:t>276872133</w:t>
            </w:r>
          </w:p>
        </w:tc>
        <w:tc>
          <w:tcPr>
            <w:tcW w:w="2195" w:type="dxa"/>
            <w:vAlign w:val="center"/>
          </w:tcPr>
          <w:p w14:paraId="7EC73C6B" w14:textId="5657FF81" w:rsidR="002C3D57" w:rsidRDefault="00EB76AC" w:rsidP="004C09D3">
            <w:pPr>
              <w:jc w:val="center"/>
            </w:pPr>
            <w:r w:rsidRPr="00EB76AC">
              <w:t>276969480</w:t>
            </w:r>
          </w:p>
        </w:tc>
      </w:tr>
      <w:tr w:rsidR="002C3D57" w14:paraId="7B190ED2" w14:textId="77777777" w:rsidTr="00973B7F">
        <w:trPr>
          <w:trHeight w:val="20"/>
        </w:trPr>
        <w:tc>
          <w:tcPr>
            <w:tcW w:w="2195" w:type="dxa"/>
            <w:vAlign w:val="center"/>
          </w:tcPr>
          <w:p w14:paraId="28BA9684" w14:textId="6E7195A7" w:rsidR="002C3D57" w:rsidRDefault="00741B57" w:rsidP="004C09D3">
            <w:pPr>
              <w:jc w:val="center"/>
            </w:pPr>
            <w:r>
              <w:t>11</w:t>
            </w:r>
            <w:r w:rsidR="00D30D26">
              <w:t>/01</w:t>
            </w:r>
            <w:r w:rsidR="009005FB" w:rsidRPr="009005FB">
              <w:t>/2022</w:t>
            </w:r>
          </w:p>
        </w:tc>
        <w:tc>
          <w:tcPr>
            <w:tcW w:w="2195" w:type="dxa"/>
            <w:vAlign w:val="center"/>
          </w:tcPr>
          <w:p w14:paraId="192D00D9" w14:textId="7BFC074E" w:rsidR="002C3D57" w:rsidRDefault="006B48E7" w:rsidP="004C09D3">
            <w:pPr>
              <w:jc w:val="center"/>
            </w:pPr>
            <w:r w:rsidRPr="006B48E7">
              <w:t>309556950</w:t>
            </w:r>
          </w:p>
        </w:tc>
        <w:tc>
          <w:tcPr>
            <w:tcW w:w="2195" w:type="dxa"/>
            <w:vAlign w:val="center"/>
          </w:tcPr>
          <w:p w14:paraId="6E8655D4" w14:textId="04BC8124" w:rsidR="002C3D57" w:rsidRDefault="00EB76AC" w:rsidP="004C09D3">
            <w:pPr>
              <w:jc w:val="center"/>
            </w:pPr>
            <w:r w:rsidRPr="00EB76AC">
              <w:t>277214350</w:t>
            </w:r>
          </w:p>
        </w:tc>
        <w:tc>
          <w:tcPr>
            <w:tcW w:w="2195" w:type="dxa"/>
            <w:vAlign w:val="center"/>
          </w:tcPr>
          <w:p w14:paraId="32978D6B" w14:textId="0E054E6A" w:rsidR="002C3D57" w:rsidRDefault="00EB76AC" w:rsidP="004C09D3">
            <w:pPr>
              <w:jc w:val="center"/>
            </w:pPr>
            <w:r w:rsidRPr="00EB76AC">
              <w:t>277312931</w:t>
            </w:r>
          </w:p>
        </w:tc>
      </w:tr>
      <w:tr w:rsidR="002C3D57" w14:paraId="318BF100" w14:textId="77777777" w:rsidTr="00973B7F">
        <w:trPr>
          <w:trHeight w:val="20"/>
        </w:trPr>
        <w:tc>
          <w:tcPr>
            <w:tcW w:w="2195" w:type="dxa"/>
            <w:vAlign w:val="center"/>
          </w:tcPr>
          <w:p w14:paraId="0B5A7D09" w14:textId="57C14266" w:rsidR="002C3D57" w:rsidRDefault="00741B57" w:rsidP="004C09D3">
            <w:pPr>
              <w:jc w:val="center"/>
            </w:pPr>
            <w:r>
              <w:t>12</w:t>
            </w:r>
            <w:r w:rsidR="00D30D26">
              <w:t>/01</w:t>
            </w:r>
            <w:r w:rsidR="009005FB" w:rsidRPr="009005FB">
              <w:t>/2022</w:t>
            </w:r>
          </w:p>
        </w:tc>
        <w:tc>
          <w:tcPr>
            <w:tcW w:w="2195" w:type="dxa"/>
            <w:vAlign w:val="center"/>
          </w:tcPr>
          <w:p w14:paraId="297B87BB" w14:textId="7FDC5815" w:rsidR="002C3D57" w:rsidRDefault="006B48E7" w:rsidP="004C09D3">
            <w:pPr>
              <w:jc w:val="center"/>
            </w:pPr>
            <w:r w:rsidRPr="006B48E7">
              <w:t>310403220</w:t>
            </w:r>
          </w:p>
        </w:tc>
        <w:tc>
          <w:tcPr>
            <w:tcW w:w="2195" w:type="dxa"/>
            <w:vAlign w:val="center"/>
          </w:tcPr>
          <w:p w14:paraId="0312D306" w14:textId="04C81722" w:rsidR="002C3D57" w:rsidRDefault="00EB76AC" w:rsidP="004C09D3">
            <w:pPr>
              <w:jc w:val="center"/>
            </w:pPr>
            <w:r w:rsidRPr="00EB76AC">
              <w:t>277554685</w:t>
            </w:r>
          </w:p>
        </w:tc>
        <w:tc>
          <w:tcPr>
            <w:tcW w:w="2195" w:type="dxa"/>
            <w:vAlign w:val="center"/>
          </w:tcPr>
          <w:p w14:paraId="0436489A" w14:textId="2F298455" w:rsidR="002C3D57" w:rsidRDefault="00EB76AC" w:rsidP="004C09D3">
            <w:pPr>
              <w:jc w:val="center"/>
            </w:pPr>
            <w:r w:rsidRPr="00EB76AC">
              <w:t>277654508</w:t>
            </w:r>
          </w:p>
        </w:tc>
      </w:tr>
      <w:tr w:rsidR="002C3D57" w14:paraId="42DBE98A" w14:textId="77777777" w:rsidTr="00973B7F">
        <w:trPr>
          <w:trHeight w:val="20"/>
        </w:trPr>
        <w:tc>
          <w:tcPr>
            <w:tcW w:w="2195" w:type="dxa"/>
            <w:vAlign w:val="center"/>
          </w:tcPr>
          <w:p w14:paraId="60A9482F" w14:textId="75A21B13" w:rsidR="002C3D57" w:rsidRDefault="00741B57" w:rsidP="004C09D3">
            <w:pPr>
              <w:jc w:val="center"/>
            </w:pPr>
            <w:r>
              <w:t>13</w:t>
            </w:r>
            <w:r w:rsidR="00D30D26">
              <w:t>/01</w:t>
            </w:r>
            <w:r w:rsidR="009005FB" w:rsidRPr="009005FB">
              <w:t>/2022</w:t>
            </w:r>
          </w:p>
        </w:tc>
        <w:tc>
          <w:tcPr>
            <w:tcW w:w="2195" w:type="dxa"/>
            <w:vAlign w:val="center"/>
          </w:tcPr>
          <w:p w14:paraId="594310B2" w14:textId="13B3B800" w:rsidR="002C3D57" w:rsidRDefault="006B48E7" w:rsidP="004C09D3">
            <w:pPr>
              <w:jc w:val="center"/>
            </w:pPr>
            <w:r w:rsidRPr="006B48E7">
              <w:t>311250665</w:t>
            </w:r>
          </w:p>
        </w:tc>
        <w:tc>
          <w:tcPr>
            <w:tcW w:w="2195" w:type="dxa"/>
            <w:vAlign w:val="center"/>
          </w:tcPr>
          <w:p w14:paraId="7CE4681C" w14:textId="17E11CD4" w:rsidR="002C3D57" w:rsidRDefault="00EB76AC" w:rsidP="004C09D3">
            <w:pPr>
              <w:jc w:val="center"/>
            </w:pPr>
            <w:r w:rsidRPr="00EB76AC">
              <w:t>277893131</w:t>
            </w:r>
          </w:p>
        </w:tc>
        <w:tc>
          <w:tcPr>
            <w:tcW w:w="2195" w:type="dxa"/>
            <w:vAlign w:val="center"/>
          </w:tcPr>
          <w:p w14:paraId="617AE624" w14:textId="22025B7D" w:rsidR="002C3D57" w:rsidRDefault="00EB76AC" w:rsidP="004C09D3">
            <w:pPr>
              <w:keepNext/>
              <w:jc w:val="center"/>
            </w:pPr>
            <w:r w:rsidRPr="00EB76AC">
              <w:t>277994205</w:t>
            </w:r>
          </w:p>
        </w:tc>
      </w:tr>
    </w:tbl>
    <w:p w14:paraId="3D5827C7" w14:textId="2644EBCD" w:rsidR="007F178A" w:rsidRDefault="00EB76AC" w:rsidP="00BF6511">
      <w:pPr>
        <w:pStyle w:val="ThesisTable"/>
      </w:pPr>
      <w:bookmarkStart w:id="146" w:name="_Toc91889243"/>
      <w:r>
        <w:t xml:space="preserve">Bảng </w:t>
      </w:r>
      <w:r w:rsidR="008F020B">
        <w:fldChar w:fldCharType="begin"/>
      </w:r>
      <w:r w:rsidR="008F020B">
        <w:instrText xml:space="preserve"> STYLEREF 1 \s </w:instrText>
      </w:r>
      <w:r w:rsidR="008F020B">
        <w:fldChar w:fldCharType="separate"/>
      </w:r>
      <w:r w:rsidR="00D24690">
        <w:rPr>
          <w:noProof/>
        </w:rPr>
        <w:t>4</w:t>
      </w:r>
      <w:r w:rsidR="008F020B">
        <w:rPr>
          <w:noProof/>
        </w:rPr>
        <w:fldChar w:fldCharType="end"/>
      </w:r>
      <w:r w:rsidR="00BA0B27">
        <w:noBreakHyphen/>
      </w:r>
      <w:r w:rsidR="008F020B">
        <w:fldChar w:fldCharType="begin"/>
      </w:r>
      <w:r w:rsidR="008F020B">
        <w:instrText xml:space="preserve"> SEQ Bảng \* ARABIC \s 1 </w:instrText>
      </w:r>
      <w:r w:rsidR="008F020B">
        <w:fldChar w:fldCharType="separate"/>
      </w:r>
      <w:r w:rsidR="00D24690">
        <w:rPr>
          <w:noProof/>
        </w:rPr>
        <w:t>1</w:t>
      </w:r>
      <w:r w:rsidR="008F020B">
        <w:rPr>
          <w:noProof/>
        </w:rPr>
        <w:fldChar w:fldCharType="end"/>
      </w:r>
      <w:r>
        <w:t xml:space="preserve">. </w:t>
      </w:r>
      <w:r w:rsidRPr="00157F8D">
        <w:t>Bảng so sánh kết quả dự đoán</w:t>
      </w:r>
      <w:bookmarkEnd w:id="146"/>
    </w:p>
    <w:p w14:paraId="4D6FFEEB" w14:textId="77777777" w:rsidR="00C61A9A" w:rsidRDefault="005257EB" w:rsidP="004C09D3">
      <w:r>
        <w:tab/>
        <w:t xml:space="preserve">Bảng 4-1 là bảng kết quả dự đoán của 3 thuật toán SVR, </w:t>
      </w:r>
      <w:r w:rsidR="00EE1B99" w:rsidRPr="00850865">
        <w:t>Polynomial Regression</w:t>
      </w:r>
      <w:r w:rsidR="00EE1B99">
        <w:t xml:space="preserve"> và </w:t>
      </w:r>
      <w:r w:rsidR="00EE1B99" w:rsidRPr="00CF2C6C">
        <w:t>Bayesian Ridge Regression</w:t>
      </w:r>
      <w:r w:rsidR="00EE1B99">
        <w:t xml:space="preserve">. </w:t>
      </w:r>
      <w:r w:rsidR="00D30D26">
        <w:t>Thời gian dự đoán là 15 ngày từ 30/12/2021 đến 13/1/2022.</w:t>
      </w:r>
      <w:r w:rsidR="00BE2685">
        <w:t xml:space="preserve"> Với thuật toán SVR, số ca nhiễm dự đoán tăng từ 299.5 triệu đến 311.2 triệu với độ dao động </w:t>
      </w:r>
      <w:r w:rsidR="00A702A1">
        <w:rPr>
          <w:rFonts w:ascii="Cambria Math" w:hAnsi="Cambria Math"/>
        </w:rPr>
        <w:t>∆</w:t>
      </w:r>
      <w:r w:rsidR="00A702A1">
        <w:t>=11.757.</w:t>
      </w:r>
      <w:r w:rsidR="00A702A1" w:rsidRPr="00A702A1">
        <w:t>341</w:t>
      </w:r>
      <w:r w:rsidR="00A702A1">
        <w:t>, trung bình 783.822 ca nhiễm</w:t>
      </w:r>
      <w:r w:rsidR="00A70023">
        <w:t>/ngày</w:t>
      </w:r>
      <w:r w:rsidR="00A702A1">
        <w:t xml:space="preserve">. Với thuật toán </w:t>
      </w:r>
      <w:r w:rsidR="00A702A1" w:rsidRPr="00850865">
        <w:t>Polynomial Regression</w:t>
      </w:r>
      <w:r w:rsidR="00A702A1">
        <w:t xml:space="preserve">, số ca nhiễm dự đoán tăng từ 273 triệu đến 277.9 triệu với độ dao động </w:t>
      </w:r>
      <w:r w:rsidR="00A702A1">
        <w:rPr>
          <w:rFonts w:ascii="Cambria Math" w:hAnsi="Cambria Math"/>
        </w:rPr>
        <w:t>∆</w:t>
      </w:r>
      <w:r w:rsidR="00A702A1">
        <w:t>=4.907.</w:t>
      </w:r>
      <w:r w:rsidR="00A702A1" w:rsidRPr="00A702A1">
        <w:t>436</w:t>
      </w:r>
      <w:r w:rsidR="00A702A1">
        <w:t xml:space="preserve">, trung bình 327.162 ca nhiễm/ngày. Với thuật toán </w:t>
      </w:r>
      <w:r w:rsidR="00A702A1" w:rsidRPr="00CF2C6C">
        <w:t>Bayesian Ridge Regression</w:t>
      </w:r>
      <w:r w:rsidR="00A702A1">
        <w:t xml:space="preserve">, số ca nhiễm dự đoán tăng từ </w:t>
      </w:r>
      <w:r w:rsidR="00E91180">
        <w:t>273</w:t>
      </w:r>
      <w:r w:rsidR="00A702A1">
        <w:t xml:space="preserve"> triệu đến </w:t>
      </w:r>
      <w:r w:rsidR="00E91180">
        <w:t>278</w:t>
      </w:r>
      <w:r w:rsidR="00A702A1">
        <w:t xml:space="preserve"> triệu với độ dao động </w:t>
      </w:r>
      <w:r w:rsidR="00A702A1">
        <w:rPr>
          <w:rFonts w:ascii="Cambria Math" w:hAnsi="Cambria Math"/>
        </w:rPr>
        <w:t>∆</w:t>
      </w:r>
      <w:r w:rsidR="00A702A1">
        <w:t>=</w:t>
      </w:r>
      <w:r w:rsidR="00E91180">
        <w:t>4.924.</w:t>
      </w:r>
      <w:r w:rsidR="00E91180" w:rsidRPr="00E91180">
        <w:t>200</w:t>
      </w:r>
      <w:r w:rsidR="00A702A1">
        <w:t xml:space="preserve">, trung bình </w:t>
      </w:r>
      <w:r w:rsidR="00E91180">
        <w:t>328.</w:t>
      </w:r>
      <w:r w:rsidR="00E91180" w:rsidRPr="00E91180">
        <w:t>280</w:t>
      </w:r>
      <w:r w:rsidR="00E91180">
        <w:t xml:space="preserve"> </w:t>
      </w:r>
      <w:r w:rsidR="00A702A1">
        <w:t>ca nhiễm</w:t>
      </w:r>
      <w:r w:rsidR="00E91180">
        <w:t>/ngày</w:t>
      </w:r>
      <w:r w:rsidR="00A702A1">
        <w:t>.</w:t>
      </w:r>
      <w:r w:rsidR="00E91180">
        <w:t xml:space="preserve"> Thuật toán SVR là thuật toán cho ra dự đoán có số ca nhiều nhất gấp 2 lần so với </w:t>
      </w:r>
      <w:r w:rsidR="00E91180" w:rsidRPr="00850865">
        <w:t>Polynomial Regression</w:t>
      </w:r>
      <w:r w:rsidR="00E91180">
        <w:t xml:space="preserve"> và </w:t>
      </w:r>
      <w:r w:rsidR="00E91180" w:rsidRPr="00CF2C6C">
        <w:t>Bayesian Ridge Regression</w:t>
      </w:r>
      <w:r w:rsidR="00E91180">
        <w:t>.</w:t>
      </w:r>
      <w:r w:rsidR="00571C22">
        <w:t xml:space="preserve"> </w:t>
      </w:r>
    </w:p>
    <w:p w14:paraId="60691E16" w14:textId="45831C09" w:rsidR="002C0C27" w:rsidRDefault="002C0C27" w:rsidP="002C0C27">
      <w:pPr>
        <w:pStyle w:val="Heading2"/>
      </w:pPr>
      <w:bookmarkStart w:id="147" w:name="_Toc92038160"/>
      <w:r>
        <w:lastRenderedPageBreak/>
        <w:t xml:space="preserve">Áp dụng </w:t>
      </w:r>
      <w:r w:rsidRPr="002C0C27">
        <w:t>Polynomial Regression</w:t>
      </w:r>
      <w:r>
        <w:t xml:space="preserve"> dự đoán số ca nhiễm ở Việt Nam</w:t>
      </w:r>
      <w:bookmarkEnd w:id="147"/>
    </w:p>
    <w:p w14:paraId="33ACF265" w14:textId="7A3F683B" w:rsidR="0018271D" w:rsidRPr="0018271D" w:rsidRDefault="00B56C44" w:rsidP="00B56C44">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06DC97F6" w14:textId="77777777" w:rsidR="00E05C98" w:rsidRDefault="00E05C98" w:rsidP="00E05C98">
      <w:pPr>
        <w:keepNext/>
        <w:jc w:val="center"/>
      </w:pPr>
      <w:r>
        <w:rPr>
          <w:noProof/>
          <w:lang w:val="vi-VN" w:eastAsia="vi-VN"/>
        </w:rPr>
        <w:drawing>
          <wp:inline distT="0" distB="0" distL="0" distR="0" wp14:anchorId="4D13E710" wp14:editId="4C0725BA">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7D5B9E08" w14:textId="1D3D9679" w:rsidR="00E05C98" w:rsidRDefault="00E05C98" w:rsidP="00BF6511">
      <w:pPr>
        <w:pStyle w:val="ThesisTable"/>
      </w:pPr>
      <w:bookmarkStart w:id="148" w:name="_Toc92038044"/>
      <w:r>
        <w:t xml:space="preserve">Hình </w:t>
      </w:r>
      <w:r w:rsidR="008F020B">
        <w:fldChar w:fldCharType="begin"/>
      </w:r>
      <w:r w:rsidR="008F020B">
        <w:instrText xml:space="preserve"> STYLEREF 1 \s </w:instrText>
      </w:r>
      <w:r w:rsidR="008F020B">
        <w:fldChar w:fldCharType="separate"/>
      </w:r>
      <w:r w:rsidR="00ED35BE">
        <w:rPr>
          <w:noProof/>
        </w:rPr>
        <w:t>4</w:t>
      </w:r>
      <w:r w:rsidR="008F020B">
        <w:rPr>
          <w:noProof/>
        </w:rPr>
        <w:fldChar w:fldCharType="end"/>
      </w:r>
      <w:r w:rsidR="00ED35BE">
        <w:noBreakHyphen/>
      </w:r>
      <w:r w:rsidR="008F020B">
        <w:fldChar w:fldCharType="begin"/>
      </w:r>
      <w:r w:rsidR="008F020B">
        <w:instrText xml:space="preserve"> SEQ Hình \* ARABIC \s 1 </w:instrText>
      </w:r>
      <w:r w:rsidR="008F020B">
        <w:fldChar w:fldCharType="separate"/>
      </w:r>
      <w:r w:rsidR="00ED35BE">
        <w:rPr>
          <w:noProof/>
        </w:rPr>
        <w:t>12</w:t>
      </w:r>
      <w:r w:rsidR="008F020B">
        <w:rPr>
          <w:noProof/>
        </w:rPr>
        <w:fldChar w:fldCharType="end"/>
      </w:r>
      <w:r>
        <w:t>. Dự đoán số ca nhiễm ở Việt Nam</w:t>
      </w:r>
      <w:bookmarkEnd w:id="148"/>
    </w:p>
    <w:p w14:paraId="14ECDC41" w14:textId="3BD1CEFF" w:rsidR="00E05C98" w:rsidRPr="00E05C98" w:rsidRDefault="00E05C98" w:rsidP="0060532C">
      <w:pPr>
        <w:ind w:firstLine="357"/>
      </w:pPr>
      <w:r>
        <w:t xml:space="preserve">Hình 4-12 là biểu đồ đường thể </w:t>
      </w:r>
      <w:r w:rsidR="00084ACB">
        <w:t>hiện</w:t>
      </w:r>
      <w:r>
        <w:t xml:space="preserve">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 xml:space="preserve">Đường màu xanh là số ca nhiễm thực tế và đường màu </w:t>
      </w:r>
      <w:r w:rsidR="0069448A">
        <w:t>đỏ</w:t>
      </w:r>
      <w:r>
        <w:t xml:space="preserve"> gạch đứt là số ca nhiễm dự đoán.</w:t>
      </w:r>
    </w:p>
    <w:p w14:paraId="0484C77F" w14:textId="77777777" w:rsidR="00E05C98" w:rsidRPr="00F31359" w:rsidRDefault="00E05C98" w:rsidP="0060532C">
      <w:pPr>
        <w:ind w:firstLine="357"/>
        <w:rPr>
          <w:i/>
          <w:szCs w:val="26"/>
        </w:rPr>
      </w:pPr>
      <w:r>
        <w:rPr>
          <w:szCs w:val="26"/>
        </w:rPr>
        <w:t xml:space="preserve">Thông số kĩ thuật (metric) của mô hình thuật toán </w:t>
      </w:r>
      <w:r w:rsidRPr="00850865">
        <w:t>Polynomial Regression</w:t>
      </w:r>
      <w:r>
        <w:t>:</w:t>
      </w:r>
    </w:p>
    <w:p w14:paraId="74E60E67" w14:textId="4BBA76A0" w:rsidR="00E05C98" w:rsidRDefault="00E05C98" w:rsidP="0060532C">
      <w:pPr>
        <w:pStyle w:val="ListParagraph"/>
        <w:numPr>
          <w:ilvl w:val="0"/>
          <w:numId w:val="51"/>
        </w:numPr>
        <w:contextualSpacing w:val="0"/>
      </w:pPr>
      <w:r>
        <w:t>Lỗi trung bình tuyệt đối (Mean Absolute Error): MAE=</w:t>
      </w:r>
      <w:r w:rsidR="001724C3" w:rsidRPr="001724C3">
        <w:t>88066.5</w:t>
      </w:r>
      <w:r w:rsidR="001724C3">
        <w:t>8</w:t>
      </w:r>
    </w:p>
    <w:p w14:paraId="38C37942" w14:textId="0723E40C" w:rsidR="00E05C98" w:rsidRDefault="00E05C98" w:rsidP="0060532C">
      <w:pPr>
        <w:pStyle w:val="ListParagraph"/>
        <w:numPr>
          <w:ilvl w:val="0"/>
          <w:numId w:val="51"/>
        </w:numPr>
        <w:contextualSpacing w:val="0"/>
      </w:pPr>
      <w:r>
        <w:t>Lỗi bình phương trung bình (Mean Squared Error): MSE=</w:t>
      </w:r>
      <w:r w:rsidR="001724C3" w:rsidRPr="001724C3">
        <w:t>12591878628</w:t>
      </w:r>
    </w:p>
    <w:p w14:paraId="3E0FABEC" w14:textId="5F6EF0D3" w:rsidR="00E05C98" w:rsidRDefault="00E05C98" w:rsidP="0060532C">
      <w:pPr>
        <w:pStyle w:val="ListParagraph"/>
        <w:numPr>
          <w:ilvl w:val="0"/>
          <w:numId w:val="51"/>
        </w:numPr>
        <w:contextualSpacing w:val="0"/>
      </w:pPr>
      <w:r>
        <w:t>R-Square=</w:t>
      </w:r>
      <w:r w:rsidR="00FC4C3D" w:rsidRPr="00FC4C3D">
        <w:t>0.905</w:t>
      </w:r>
    </w:p>
    <w:p w14:paraId="7A43597E" w14:textId="77777777" w:rsidR="00E05C98" w:rsidRDefault="00E05C98" w:rsidP="0060532C">
      <w:pPr>
        <w:pStyle w:val="ListParagraph"/>
        <w:numPr>
          <w:ilvl w:val="0"/>
          <w:numId w:val="51"/>
        </w:numPr>
        <w:contextualSpacing w:val="0"/>
      </w:pPr>
      <w:r>
        <w:t xml:space="preserve">Hệ số chặn: </w:t>
      </w:r>
      <w:r w:rsidRPr="004F5624">
        <w:t>intercept</w:t>
      </w:r>
      <w:r>
        <w:t>=0</w:t>
      </w:r>
    </w:p>
    <w:p w14:paraId="04CD3209" w14:textId="6C1FAC15" w:rsidR="00E05C98" w:rsidRDefault="00E05C98" w:rsidP="0060532C">
      <w:pPr>
        <w:pStyle w:val="ListParagraph"/>
        <w:numPr>
          <w:ilvl w:val="0"/>
          <w:numId w:val="51"/>
        </w:numPr>
        <w:contextualSpacing w:val="0"/>
      </w:pPr>
      <w:r>
        <w:t xml:space="preserve">Hệ số góc: </w:t>
      </w:r>
      <w:r w:rsidRPr="004F5624">
        <w:t>coefficients</w:t>
      </w:r>
      <w:r>
        <w:t>=(</w:t>
      </w:r>
      <w:r w:rsidR="00FC4C3D">
        <w:t>-1</w:t>
      </w:r>
      <w:r w:rsidRPr="005569BA">
        <w:t>.</w:t>
      </w:r>
      <w:r w:rsidR="00FC4C3D">
        <w:t>167</w:t>
      </w:r>
      <w:r w:rsidRPr="005569BA">
        <w:t>e</w:t>
      </w:r>
      <w:r w:rsidR="00FC4C3D">
        <w:rPr>
          <w:vertAlign w:val="superscript"/>
        </w:rPr>
        <w:t>+05</w:t>
      </w:r>
      <w:r>
        <w:t xml:space="preserve">, </w:t>
      </w:r>
      <w:r w:rsidR="00FC4C3D">
        <w:t>2.97</w:t>
      </w:r>
      <w:r w:rsidRPr="005569BA">
        <w:t>e</w:t>
      </w:r>
      <w:r w:rsidR="00FC4C3D">
        <w:rPr>
          <w:vertAlign w:val="superscript"/>
        </w:rPr>
        <w:t>+03</w:t>
      </w:r>
      <w:r>
        <w:t xml:space="preserve">, </w:t>
      </w:r>
      <w:r w:rsidR="00FC4C3D">
        <w:t>-1.508</w:t>
      </w:r>
      <w:r w:rsidRPr="005569BA">
        <w:t>e</w:t>
      </w:r>
      <w:r w:rsidR="00FC4C3D">
        <w:rPr>
          <w:vertAlign w:val="superscript"/>
        </w:rPr>
        <w:t>+01</w:t>
      </w:r>
      <w:r>
        <w:t xml:space="preserve">, </w:t>
      </w:r>
      <w:r w:rsidR="00FC4C3D">
        <w:t>1.99</w:t>
      </w:r>
      <w:r w:rsidRPr="005569BA">
        <w:t>e</w:t>
      </w:r>
      <w:r w:rsidR="00FC4C3D">
        <w:rPr>
          <w:vertAlign w:val="superscript"/>
        </w:rPr>
        <w:t>-02</w:t>
      </w:r>
      <w:r>
        <w:t>)</w:t>
      </w:r>
    </w:p>
    <w:p w14:paraId="4F052F1A" w14:textId="1123F08F" w:rsidR="00E05C98" w:rsidRPr="0060532C" w:rsidRDefault="00E05C98" w:rsidP="0060532C">
      <w:pPr>
        <w:pStyle w:val="ListParagraph"/>
        <w:numPr>
          <w:ilvl w:val="0"/>
          <w:numId w:val="53"/>
        </w:numPr>
        <w:contextualSpacing w:val="0"/>
      </w:pPr>
      <w:r>
        <w:t>y=f(x)=</w:t>
      </w:r>
      <w:r w:rsidRPr="00D00A8A">
        <w:t xml:space="preserve"> </w:t>
      </w:r>
      <w:r w:rsidR="00FC4C3D">
        <w:t>-1</w:t>
      </w:r>
      <w:r w:rsidR="00FC4C3D" w:rsidRPr="005569BA">
        <w:t>.</w:t>
      </w:r>
      <w:r w:rsidR="00FC4C3D">
        <w:t>167</w:t>
      </w:r>
      <w:r w:rsidR="00FC4C3D" w:rsidRPr="005569BA">
        <w:t>e</w:t>
      </w:r>
      <w:r w:rsidR="00FC4C3D">
        <w:rPr>
          <w:vertAlign w:val="superscript"/>
        </w:rPr>
        <w:t>+05</w:t>
      </w:r>
      <w:r w:rsidR="00FC4C3D">
        <w:t>+2.97</w:t>
      </w:r>
      <w:r w:rsidR="00FC4C3D" w:rsidRPr="005569BA">
        <w:t>e</w:t>
      </w:r>
      <w:r w:rsidR="00FC4C3D">
        <w:rPr>
          <w:vertAlign w:val="superscript"/>
        </w:rPr>
        <w:t>+03</w:t>
      </w:r>
      <w:r w:rsidRPr="00CE2390">
        <w:rPr>
          <w:i/>
          <w:szCs w:val="26"/>
        </w:rPr>
        <w:t>x</w:t>
      </w:r>
      <w:r w:rsidRPr="00CE2390">
        <w:rPr>
          <w:i/>
          <w:szCs w:val="26"/>
          <w:vertAlign w:val="subscript"/>
        </w:rPr>
        <w:t>1</w:t>
      </w:r>
      <w:r w:rsidR="001E4207">
        <w:t>-1.508</w:t>
      </w:r>
      <w:r w:rsidR="001E4207" w:rsidRPr="005569BA">
        <w:t>e</w:t>
      </w:r>
      <w:r w:rsidR="001E4207">
        <w:rPr>
          <w:vertAlign w:val="superscript"/>
        </w:rPr>
        <w:t>+01</w:t>
      </w:r>
      <w:r w:rsidRPr="00CE2390">
        <w:rPr>
          <w:i/>
          <w:szCs w:val="26"/>
        </w:rPr>
        <w:t>x</w:t>
      </w:r>
      <w:r w:rsidRPr="00CE2390">
        <w:rPr>
          <w:i/>
          <w:szCs w:val="26"/>
          <w:vertAlign w:val="subscript"/>
        </w:rPr>
        <w:t>1</w:t>
      </w:r>
      <w:r w:rsidRPr="00CE2390">
        <w:rPr>
          <w:i/>
          <w:szCs w:val="26"/>
          <w:vertAlign w:val="superscript"/>
        </w:rPr>
        <w:t>2</w:t>
      </w:r>
      <w:r w:rsidR="001E4207">
        <w:t>+1.99</w:t>
      </w:r>
      <w:r w:rsidR="001E4207" w:rsidRPr="005569BA">
        <w:t>e</w:t>
      </w:r>
      <w:r w:rsidR="001E4207">
        <w:rPr>
          <w:vertAlign w:val="superscript"/>
        </w:rPr>
        <w:t>-02</w:t>
      </w:r>
      <w:r w:rsidRPr="00CE2390">
        <w:rPr>
          <w:i/>
          <w:szCs w:val="26"/>
        </w:rPr>
        <w:t>x</w:t>
      </w:r>
      <w:r w:rsidRPr="00CE2390">
        <w:rPr>
          <w:i/>
          <w:szCs w:val="26"/>
          <w:vertAlign w:val="subscript"/>
        </w:rPr>
        <w:t>1</w:t>
      </w:r>
      <w:r>
        <w:rPr>
          <w:i/>
          <w:szCs w:val="26"/>
          <w:vertAlign w:val="superscript"/>
        </w:rPr>
        <w:t>3</w:t>
      </w:r>
    </w:p>
    <w:p w14:paraId="29AEB516" w14:textId="77777777" w:rsidR="0060532C" w:rsidRDefault="0060532C" w:rsidP="0060532C"/>
    <w:p w14:paraId="31C99A03" w14:textId="77777777" w:rsidR="0060532C" w:rsidRDefault="0060532C" w:rsidP="0060532C"/>
    <w:p w14:paraId="1E26235C" w14:textId="77777777" w:rsidR="0060532C" w:rsidRDefault="0060532C" w:rsidP="0060532C"/>
    <w:p w14:paraId="382731BA" w14:textId="77777777" w:rsidR="0060532C" w:rsidRPr="00475342" w:rsidRDefault="0060532C" w:rsidP="0060532C"/>
    <w:tbl>
      <w:tblPr>
        <w:tblStyle w:val="TableGrid"/>
        <w:tblW w:w="0" w:type="auto"/>
        <w:tblLayout w:type="fixed"/>
        <w:tblLook w:val="04A0" w:firstRow="1" w:lastRow="0" w:firstColumn="1" w:lastColumn="0" w:noHBand="0" w:noVBand="1"/>
      </w:tblPr>
      <w:tblGrid>
        <w:gridCol w:w="2195"/>
        <w:gridCol w:w="2195"/>
        <w:gridCol w:w="2195"/>
        <w:gridCol w:w="2195"/>
      </w:tblGrid>
      <w:tr w:rsidR="003A297B" w14:paraId="2FC1B2E0" w14:textId="77777777" w:rsidTr="0030434E">
        <w:trPr>
          <w:trHeight w:val="20"/>
        </w:trPr>
        <w:tc>
          <w:tcPr>
            <w:tcW w:w="2195" w:type="dxa"/>
            <w:vAlign w:val="center"/>
          </w:tcPr>
          <w:p w14:paraId="4A08FF77" w14:textId="77777777" w:rsidR="003A297B" w:rsidRDefault="003A297B" w:rsidP="0030434E">
            <w:pPr>
              <w:jc w:val="center"/>
            </w:pPr>
            <w:r>
              <w:lastRenderedPageBreak/>
              <w:t>Ngày</w:t>
            </w:r>
          </w:p>
        </w:tc>
        <w:tc>
          <w:tcPr>
            <w:tcW w:w="2195" w:type="dxa"/>
            <w:vAlign w:val="center"/>
          </w:tcPr>
          <w:p w14:paraId="563D451B" w14:textId="52E35F1C" w:rsidR="003A297B" w:rsidRDefault="00F81BDB" w:rsidP="0030434E">
            <w:pPr>
              <w:jc w:val="center"/>
            </w:pPr>
            <w:r>
              <w:t>Kết quả</w:t>
            </w:r>
          </w:p>
        </w:tc>
        <w:tc>
          <w:tcPr>
            <w:tcW w:w="2195" w:type="dxa"/>
            <w:vAlign w:val="center"/>
          </w:tcPr>
          <w:p w14:paraId="07910497" w14:textId="60B76CEC" w:rsidR="003A297B" w:rsidRDefault="00F81BDB" w:rsidP="0030434E">
            <w:pPr>
              <w:jc w:val="center"/>
            </w:pPr>
            <w:r>
              <w:t>Ngày</w:t>
            </w:r>
          </w:p>
        </w:tc>
        <w:tc>
          <w:tcPr>
            <w:tcW w:w="2195" w:type="dxa"/>
            <w:vAlign w:val="center"/>
          </w:tcPr>
          <w:p w14:paraId="6169B7EC" w14:textId="77F597C2" w:rsidR="003A297B" w:rsidRDefault="00F81BDB" w:rsidP="0030434E">
            <w:pPr>
              <w:jc w:val="center"/>
            </w:pPr>
            <w:r>
              <w:t>Kết quả</w:t>
            </w:r>
          </w:p>
        </w:tc>
      </w:tr>
      <w:tr w:rsidR="0030434E" w14:paraId="275546B9" w14:textId="77777777" w:rsidTr="0030434E">
        <w:trPr>
          <w:trHeight w:val="20"/>
        </w:trPr>
        <w:tc>
          <w:tcPr>
            <w:tcW w:w="2195" w:type="dxa"/>
            <w:vAlign w:val="center"/>
          </w:tcPr>
          <w:p w14:paraId="34F8028F" w14:textId="77777777" w:rsidR="0030434E" w:rsidRDefault="0030434E" w:rsidP="0030434E">
            <w:pPr>
              <w:jc w:val="center"/>
            </w:pPr>
            <w:r>
              <w:t>30/12</w:t>
            </w:r>
            <w:r w:rsidRPr="009005FB">
              <w:t>/2021</w:t>
            </w:r>
          </w:p>
        </w:tc>
        <w:tc>
          <w:tcPr>
            <w:tcW w:w="2195" w:type="dxa"/>
            <w:vAlign w:val="center"/>
          </w:tcPr>
          <w:p w14:paraId="2986F0DB" w14:textId="630648ED" w:rsidR="0030434E" w:rsidRDefault="003B5257" w:rsidP="0030434E">
            <w:pPr>
              <w:jc w:val="center"/>
            </w:pPr>
            <w:r w:rsidRPr="003B5257">
              <w:t>1489298</w:t>
            </w:r>
          </w:p>
        </w:tc>
        <w:tc>
          <w:tcPr>
            <w:tcW w:w="2195" w:type="dxa"/>
            <w:vAlign w:val="center"/>
          </w:tcPr>
          <w:p w14:paraId="38D2D148" w14:textId="68847815" w:rsidR="0030434E" w:rsidRPr="006B48E7" w:rsidRDefault="00F81BDB" w:rsidP="0030434E">
            <w:pPr>
              <w:jc w:val="center"/>
              <w:rPr>
                <w:szCs w:val="26"/>
              </w:rPr>
            </w:pPr>
            <w:r>
              <w:t>14</w:t>
            </w:r>
            <w:r w:rsidR="0030434E" w:rsidRPr="009005FB">
              <w:t>/01/2022</w:t>
            </w:r>
          </w:p>
        </w:tc>
        <w:tc>
          <w:tcPr>
            <w:tcW w:w="2195" w:type="dxa"/>
            <w:vAlign w:val="center"/>
          </w:tcPr>
          <w:p w14:paraId="0AB39B30" w14:textId="000F452B" w:rsidR="0030434E" w:rsidRDefault="00BA0B27" w:rsidP="0030434E">
            <w:pPr>
              <w:jc w:val="center"/>
            </w:pPr>
            <w:r w:rsidRPr="00BA0B27">
              <w:t>1668546</w:t>
            </w:r>
          </w:p>
        </w:tc>
      </w:tr>
      <w:tr w:rsidR="0030434E" w14:paraId="08AC7628" w14:textId="77777777" w:rsidTr="0030434E">
        <w:trPr>
          <w:trHeight w:val="268"/>
        </w:trPr>
        <w:tc>
          <w:tcPr>
            <w:tcW w:w="2195" w:type="dxa"/>
            <w:vAlign w:val="center"/>
          </w:tcPr>
          <w:p w14:paraId="0D86E939" w14:textId="77777777" w:rsidR="0030434E" w:rsidRDefault="0030434E" w:rsidP="0030434E">
            <w:pPr>
              <w:jc w:val="center"/>
            </w:pPr>
            <w:r>
              <w:t>31/12</w:t>
            </w:r>
            <w:r w:rsidRPr="009005FB">
              <w:t>/2021</w:t>
            </w:r>
          </w:p>
        </w:tc>
        <w:tc>
          <w:tcPr>
            <w:tcW w:w="2195" w:type="dxa"/>
            <w:vAlign w:val="center"/>
          </w:tcPr>
          <w:p w14:paraId="0BADE429" w14:textId="4B708717" w:rsidR="0030434E" w:rsidRDefault="003B5257" w:rsidP="0030434E">
            <w:pPr>
              <w:jc w:val="center"/>
            </w:pPr>
            <w:r w:rsidRPr="003B5257">
              <w:t>1500863</w:t>
            </w:r>
          </w:p>
        </w:tc>
        <w:tc>
          <w:tcPr>
            <w:tcW w:w="2195" w:type="dxa"/>
            <w:vAlign w:val="center"/>
          </w:tcPr>
          <w:p w14:paraId="2916B211" w14:textId="3798C347" w:rsidR="0030434E" w:rsidRDefault="00F81BDB" w:rsidP="0030434E">
            <w:pPr>
              <w:jc w:val="center"/>
            </w:pPr>
            <w:r>
              <w:t>15</w:t>
            </w:r>
            <w:r w:rsidR="0030434E">
              <w:t>/01</w:t>
            </w:r>
            <w:r w:rsidR="0030434E" w:rsidRPr="009005FB">
              <w:t>/2022</w:t>
            </w:r>
          </w:p>
        </w:tc>
        <w:tc>
          <w:tcPr>
            <w:tcW w:w="2195" w:type="dxa"/>
            <w:vAlign w:val="center"/>
          </w:tcPr>
          <w:p w14:paraId="66BA005A" w14:textId="7A13CC8A" w:rsidR="0030434E" w:rsidRDefault="00BA0B27" w:rsidP="0030434E">
            <w:pPr>
              <w:jc w:val="center"/>
            </w:pPr>
            <w:r w:rsidRPr="00BA0B27">
              <w:t>1680941</w:t>
            </w:r>
          </w:p>
        </w:tc>
      </w:tr>
      <w:tr w:rsidR="0030434E" w14:paraId="6724F85A" w14:textId="77777777" w:rsidTr="0030434E">
        <w:trPr>
          <w:trHeight w:val="20"/>
        </w:trPr>
        <w:tc>
          <w:tcPr>
            <w:tcW w:w="2195" w:type="dxa"/>
            <w:vAlign w:val="center"/>
          </w:tcPr>
          <w:p w14:paraId="5B3DA0DD" w14:textId="77777777" w:rsidR="0030434E" w:rsidRDefault="0030434E" w:rsidP="0030434E">
            <w:pPr>
              <w:jc w:val="center"/>
            </w:pPr>
            <w:r w:rsidRPr="009005FB">
              <w:t>01/01/2022</w:t>
            </w:r>
          </w:p>
        </w:tc>
        <w:tc>
          <w:tcPr>
            <w:tcW w:w="2195" w:type="dxa"/>
            <w:vAlign w:val="center"/>
          </w:tcPr>
          <w:p w14:paraId="6651314C" w14:textId="2FA7E1D1" w:rsidR="0030434E" w:rsidRDefault="003B5257" w:rsidP="0030434E">
            <w:pPr>
              <w:jc w:val="center"/>
            </w:pPr>
            <w:r w:rsidRPr="003B5257">
              <w:t>1512482</w:t>
            </w:r>
          </w:p>
        </w:tc>
        <w:tc>
          <w:tcPr>
            <w:tcW w:w="2195" w:type="dxa"/>
            <w:vAlign w:val="center"/>
          </w:tcPr>
          <w:p w14:paraId="53DD29D8" w14:textId="5CAA8AEF" w:rsidR="0030434E" w:rsidRDefault="00F81BDB" w:rsidP="0030434E">
            <w:pPr>
              <w:jc w:val="center"/>
            </w:pPr>
            <w:r>
              <w:t>16</w:t>
            </w:r>
            <w:r w:rsidR="0030434E">
              <w:t>/01</w:t>
            </w:r>
            <w:r w:rsidR="0030434E" w:rsidRPr="009005FB">
              <w:t>/2022</w:t>
            </w:r>
          </w:p>
        </w:tc>
        <w:tc>
          <w:tcPr>
            <w:tcW w:w="2195" w:type="dxa"/>
            <w:vAlign w:val="center"/>
          </w:tcPr>
          <w:p w14:paraId="669B1942" w14:textId="54858DEA" w:rsidR="0030434E" w:rsidRDefault="00BA0B27" w:rsidP="0030434E">
            <w:pPr>
              <w:jc w:val="center"/>
            </w:pPr>
            <w:r w:rsidRPr="00BA0B27">
              <w:t>1693392</w:t>
            </w:r>
          </w:p>
        </w:tc>
      </w:tr>
      <w:tr w:rsidR="0030434E" w14:paraId="70738C9E" w14:textId="77777777" w:rsidTr="0030434E">
        <w:trPr>
          <w:trHeight w:val="20"/>
        </w:trPr>
        <w:tc>
          <w:tcPr>
            <w:tcW w:w="2195" w:type="dxa"/>
            <w:vAlign w:val="center"/>
          </w:tcPr>
          <w:p w14:paraId="10588CCF" w14:textId="77777777" w:rsidR="0030434E" w:rsidRDefault="0030434E" w:rsidP="0030434E">
            <w:pPr>
              <w:jc w:val="center"/>
            </w:pPr>
            <w:r>
              <w:t>02/01</w:t>
            </w:r>
            <w:r w:rsidRPr="009005FB">
              <w:t>/2022</w:t>
            </w:r>
          </w:p>
        </w:tc>
        <w:tc>
          <w:tcPr>
            <w:tcW w:w="2195" w:type="dxa"/>
            <w:vAlign w:val="center"/>
          </w:tcPr>
          <w:p w14:paraId="301E9B32" w14:textId="3F84A8C9" w:rsidR="0030434E" w:rsidRDefault="003B5257" w:rsidP="0030434E">
            <w:pPr>
              <w:ind w:left="357" w:hanging="357"/>
              <w:jc w:val="center"/>
            </w:pPr>
            <w:r w:rsidRPr="003B5257">
              <w:t>1524156</w:t>
            </w:r>
          </w:p>
        </w:tc>
        <w:tc>
          <w:tcPr>
            <w:tcW w:w="2195" w:type="dxa"/>
            <w:vAlign w:val="center"/>
          </w:tcPr>
          <w:p w14:paraId="21349745" w14:textId="570BCE15" w:rsidR="0030434E" w:rsidRDefault="00F81BDB" w:rsidP="0030434E">
            <w:pPr>
              <w:jc w:val="center"/>
            </w:pPr>
            <w:r>
              <w:t>17</w:t>
            </w:r>
            <w:r w:rsidR="0030434E">
              <w:t>/01</w:t>
            </w:r>
            <w:r w:rsidR="0030434E" w:rsidRPr="009005FB">
              <w:t>/2022</w:t>
            </w:r>
          </w:p>
        </w:tc>
        <w:tc>
          <w:tcPr>
            <w:tcW w:w="2195" w:type="dxa"/>
            <w:vAlign w:val="center"/>
          </w:tcPr>
          <w:p w14:paraId="799BFE31" w14:textId="7BE34ADC" w:rsidR="0030434E" w:rsidRDefault="00BA0B27" w:rsidP="0030434E">
            <w:pPr>
              <w:jc w:val="center"/>
            </w:pPr>
            <w:r w:rsidRPr="00BA0B27">
              <w:t>1705899</w:t>
            </w:r>
          </w:p>
        </w:tc>
      </w:tr>
      <w:tr w:rsidR="0030434E" w14:paraId="73623CF2" w14:textId="77777777" w:rsidTr="0030434E">
        <w:trPr>
          <w:trHeight w:val="20"/>
        </w:trPr>
        <w:tc>
          <w:tcPr>
            <w:tcW w:w="2195" w:type="dxa"/>
            <w:vAlign w:val="center"/>
          </w:tcPr>
          <w:p w14:paraId="1BE67C1E" w14:textId="77777777" w:rsidR="0030434E" w:rsidRDefault="0030434E" w:rsidP="0030434E">
            <w:pPr>
              <w:jc w:val="center"/>
            </w:pPr>
            <w:r>
              <w:t>03/01</w:t>
            </w:r>
            <w:r w:rsidRPr="009005FB">
              <w:t>/2022</w:t>
            </w:r>
          </w:p>
        </w:tc>
        <w:tc>
          <w:tcPr>
            <w:tcW w:w="2195" w:type="dxa"/>
            <w:vAlign w:val="center"/>
          </w:tcPr>
          <w:p w14:paraId="743441F8" w14:textId="1C246E67" w:rsidR="0030434E" w:rsidRDefault="003B5257" w:rsidP="0030434E">
            <w:pPr>
              <w:jc w:val="center"/>
            </w:pPr>
            <w:r w:rsidRPr="003B5257">
              <w:t>1535885</w:t>
            </w:r>
          </w:p>
        </w:tc>
        <w:tc>
          <w:tcPr>
            <w:tcW w:w="2195" w:type="dxa"/>
            <w:vAlign w:val="center"/>
          </w:tcPr>
          <w:p w14:paraId="13D3B458" w14:textId="10C172AA" w:rsidR="0030434E" w:rsidRDefault="00F81BDB" w:rsidP="0030434E">
            <w:pPr>
              <w:jc w:val="center"/>
            </w:pPr>
            <w:r>
              <w:t>18</w:t>
            </w:r>
            <w:r w:rsidR="0030434E">
              <w:t>/01</w:t>
            </w:r>
            <w:r w:rsidR="0030434E" w:rsidRPr="009005FB">
              <w:t>/2022</w:t>
            </w:r>
          </w:p>
        </w:tc>
        <w:tc>
          <w:tcPr>
            <w:tcW w:w="2195" w:type="dxa"/>
            <w:vAlign w:val="center"/>
          </w:tcPr>
          <w:p w14:paraId="3BBA4127" w14:textId="15EAC35E" w:rsidR="0030434E" w:rsidRDefault="00BA0B27" w:rsidP="0030434E">
            <w:pPr>
              <w:jc w:val="center"/>
            </w:pPr>
            <w:r w:rsidRPr="00BA0B27">
              <w:t>1718463</w:t>
            </w:r>
          </w:p>
        </w:tc>
      </w:tr>
      <w:tr w:rsidR="0030434E" w14:paraId="71C7E59B" w14:textId="77777777" w:rsidTr="0030434E">
        <w:trPr>
          <w:trHeight w:val="20"/>
        </w:trPr>
        <w:tc>
          <w:tcPr>
            <w:tcW w:w="2195" w:type="dxa"/>
            <w:vAlign w:val="center"/>
          </w:tcPr>
          <w:p w14:paraId="1AC91092" w14:textId="77777777" w:rsidR="0030434E" w:rsidRDefault="0030434E" w:rsidP="0030434E">
            <w:pPr>
              <w:jc w:val="center"/>
            </w:pPr>
            <w:r>
              <w:t>04/01</w:t>
            </w:r>
            <w:r w:rsidRPr="009005FB">
              <w:t>/2022</w:t>
            </w:r>
          </w:p>
        </w:tc>
        <w:tc>
          <w:tcPr>
            <w:tcW w:w="2195" w:type="dxa"/>
            <w:vAlign w:val="center"/>
          </w:tcPr>
          <w:p w14:paraId="2E8D5FDF" w14:textId="3F0BB393" w:rsidR="0030434E" w:rsidRDefault="003B5257" w:rsidP="0030434E">
            <w:pPr>
              <w:jc w:val="center"/>
            </w:pPr>
            <w:r w:rsidRPr="003B5257">
              <w:t>1547668</w:t>
            </w:r>
          </w:p>
        </w:tc>
        <w:tc>
          <w:tcPr>
            <w:tcW w:w="2195" w:type="dxa"/>
            <w:vAlign w:val="center"/>
          </w:tcPr>
          <w:p w14:paraId="00A3B5A6" w14:textId="2D5D800D" w:rsidR="0030434E" w:rsidRDefault="00F81BDB" w:rsidP="0030434E">
            <w:pPr>
              <w:jc w:val="center"/>
            </w:pPr>
            <w:r>
              <w:t>19</w:t>
            </w:r>
            <w:r w:rsidR="0030434E">
              <w:t>/01</w:t>
            </w:r>
            <w:r w:rsidR="0030434E" w:rsidRPr="009005FB">
              <w:t>/2022</w:t>
            </w:r>
          </w:p>
        </w:tc>
        <w:tc>
          <w:tcPr>
            <w:tcW w:w="2195" w:type="dxa"/>
            <w:vAlign w:val="center"/>
          </w:tcPr>
          <w:p w14:paraId="237C474C" w14:textId="7C06F5A9" w:rsidR="0030434E" w:rsidRDefault="00BA0B27" w:rsidP="0030434E">
            <w:pPr>
              <w:jc w:val="center"/>
            </w:pPr>
            <w:r w:rsidRPr="00BA0B27">
              <w:t>1731083</w:t>
            </w:r>
          </w:p>
        </w:tc>
      </w:tr>
      <w:tr w:rsidR="0030434E" w14:paraId="478E4F6B" w14:textId="77777777" w:rsidTr="0030434E">
        <w:trPr>
          <w:trHeight w:val="20"/>
        </w:trPr>
        <w:tc>
          <w:tcPr>
            <w:tcW w:w="2195" w:type="dxa"/>
            <w:vAlign w:val="center"/>
          </w:tcPr>
          <w:p w14:paraId="1CC05D17" w14:textId="77777777" w:rsidR="0030434E" w:rsidRDefault="0030434E" w:rsidP="0030434E">
            <w:pPr>
              <w:jc w:val="center"/>
            </w:pPr>
            <w:r>
              <w:t>05/01</w:t>
            </w:r>
            <w:r w:rsidRPr="009005FB">
              <w:t>/2022</w:t>
            </w:r>
          </w:p>
        </w:tc>
        <w:tc>
          <w:tcPr>
            <w:tcW w:w="2195" w:type="dxa"/>
            <w:vAlign w:val="center"/>
          </w:tcPr>
          <w:p w14:paraId="1ABFFB46" w14:textId="2AA4C0AF" w:rsidR="0030434E" w:rsidRDefault="003B5257" w:rsidP="0030434E">
            <w:pPr>
              <w:jc w:val="center"/>
            </w:pPr>
            <w:r w:rsidRPr="003B5257">
              <w:t>1559507</w:t>
            </w:r>
          </w:p>
        </w:tc>
        <w:tc>
          <w:tcPr>
            <w:tcW w:w="2195" w:type="dxa"/>
            <w:vAlign w:val="center"/>
          </w:tcPr>
          <w:p w14:paraId="52175D95" w14:textId="4649D248" w:rsidR="0030434E" w:rsidRDefault="00F81BDB" w:rsidP="0030434E">
            <w:pPr>
              <w:jc w:val="center"/>
            </w:pPr>
            <w:r>
              <w:t>20</w:t>
            </w:r>
            <w:r w:rsidR="0030434E">
              <w:t>/01</w:t>
            </w:r>
            <w:r w:rsidR="0030434E" w:rsidRPr="009005FB">
              <w:t>/2022</w:t>
            </w:r>
          </w:p>
        </w:tc>
        <w:tc>
          <w:tcPr>
            <w:tcW w:w="2195" w:type="dxa"/>
            <w:vAlign w:val="center"/>
          </w:tcPr>
          <w:p w14:paraId="656DFCF6" w14:textId="67B469D1" w:rsidR="0030434E" w:rsidRDefault="00BA0B27" w:rsidP="0030434E">
            <w:pPr>
              <w:jc w:val="center"/>
            </w:pPr>
            <w:r w:rsidRPr="00BA0B27">
              <w:t>1743760</w:t>
            </w:r>
          </w:p>
        </w:tc>
      </w:tr>
      <w:tr w:rsidR="0030434E" w14:paraId="519092B1" w14:textId="77777777" w:rsidTr="0030434E">
        <w:trPr>
          <w:trHeight w:val="20"/>
        </w:trPr>
        <w:tc>
          <w:tcPr>
            <w:tcW w:w="2195" w:type="dxa"/>
            <w:vAlign w:val="center"/>
          </w:tcPr>
          <w:p w14:paraId="3989A4D9" w14:textId="77777777" w:rsidR="0030434E" w:rsidRDefault="0030434E" w:rsidP="0030434E">
            <w:pPr>
              <w:jc w:val="center"/>
            </w:pPr>
            <w:r>
              <w:t>06/01</w:t>
            </w:r>
            <w:r w:rsidRPr="009005FB">
              <w:t>/2022</w:t>
            </w:r>
          </w:p>
        </w:tc>
        <w:tc>
          <w:tcPr>
            <w:tcW w:w="2195" w:type="dxa"/>
            <w:vAlign w:val="center"/>
          </w:tcPr>
          <w:p w14:paraId="7085DEAA" w14:textId="1ED572AD" w:rsidR="0030434E" w:rsidRDefault="003B5257" w:rsidP="0030434E">
            <w:pPr>
              <w:jc w:val="center"/>
            </w:pPr>
            <w:r w:rsidRPr="003B5257">
              <w:t>1571401</w:t>
            </w:r>
          </w:p>
        </w:tc>
        <w:tc>
          <w:tcPr>
            <w:tcW w:w="2195" w:type="dxa"/>
            <w:vAlign w:val="center"/>
          </w:tcPr>
          <w:p w14:paraId="5ABC04AF" w14:textId="503DC0DD" w:rsidR="0030434E" w:rsidRDefault="00F81BDB" w:rsidP="0030434E">
            <w:pPr>
              <w:jc w:val="center"/>
            </w:pPr>
            <w:r>
              <w:t>21</w:t>
            </w:r>
            <w:r w:rsidR="0030434E">
              <w:t>/01</w:t>
            </w:r>
            <w:r w:rsidR="0030434E" w:rsidRPr="009005FB">
              <w:t>/2022</w:t>
            </w:r>
          </w:p>
        </w:tc>
        <w:tc>
          <w:tcPr>
            <w:tcW w:w="2195" w:type="dxa"/>
            <w:vAlign w:val="center"/>
          </w:tcPr>
          <w:p w14:paraId="7A0CA12F" w14:textId="5C86DE4A" w:rsidR="0030434E" w:rsidRDefault="00BA0B27" w:rsidP="0030434E">
            <w:pPr>
              <w:jc w:val="center"/>
            </w:pPr>
            <w:r w:rsidRPr="00BA0B27">
              <w:t>1756494</w:t>
            </w:r>
          </w:p>
        </w:tc>
      </w:tr>
      <w:tr w:rsidR="0030434E" w14:paraId="08484579" w14:textId="77777777" w:rsidTr="0030434E">
        <w:trPr>
          <w:trHeight w:val="20"/>
        </w:trPr>
        <w:tc>
          <w:tcPr>
            <w:tcW w:w="2195" w:type="dxa"/>
            <w:vAlign w:val="center"/>
          </w:tcPr>
          <w:p w14:paraId="32586BA4" w14:textId="77777777" w:rsidR="0030434E" w:rsidRDefault="0030434E" w:rsidP="0030434E">
            <w:pPr>
              <w:jc w:val="center"/>
            </w:pPr>
            <w:r>
              <w:t>07/01</w:t>
            </w:r>
            <w:r w:rsidRPr="009005FB">
              <w:t>/2022</w:t>
            </w:r>
          </w:p>
        </w:tc>
        <w:tc>
          <w:tcPr>
            <w:tcW w:w="2195" w:type="dxa"/>
            <w:vAlign w:val="center"/>
          </w:tcPr>
          <w:p w14:paraId="0526362B" w14:textId="057F98F9" w:rsidR="0030434E" w:rsidRDefault="003B5257" w:rsidP="0030434E">
            <w:pPr>
              <w:jc w:val="center"/>
            </w:pPr>
            <w:r w:rsidRPr="003B5257">
              <w:t>1583349</w:t>
            </w:r>
          </w:p>
        </w:tc>
        <w:tc>
          <w:tcPr>
            <w:tcW w:w="2195" w:type="dxa"/>
            <w:vAlign w:val="center"/>
          </w:tcPr>
          <w:p w14:paraId="25F8BCF4" w14:textId="25F5A81C" w:rsidR="0030434E" w:rsidRDefault="00F81BDB" w:rsidP="0030434E">
            <w:pPr>
              <w:jc w:val="center"/>
            </w:pPr>
            <w:r>
              <w:t>22</w:t>
            </w:r>
            <w:r w:rsidR="0030434E">
              <w:t>/01</w:t>
            </w:r>
            <w:r w:rsidR="0030434E" w:rsidRPr="009005FB">
              <w:t>/2022</w:t>
            </w:r>
          </w:p>
        </w:tc>
        <w:tc>
          <w:tcPr>
            <w:tcW w:w="2195" w:type="dxa"/>
            <w:vAlign w:val="center"/>
          </w:tcPr>
          <w:p w14:paraId="5275B25C" w14:textId="759932B5" w:rsidR="0030434E" w:rsidRDefault="00BA0B27" w:rsidP="0030434E">
            <w:pPr>
              <w:jc w:val="center"/>
            </w:pPr>
            <w:r w:rsidRPr="00BA0B27">
              <w:t>1769285</w:t>
            </w:r>
          </w:p>
        </w:tc>
      </w:tr>
      <w:tr w:rsidR="0030434E" w14:paraId="3E0781D6" w14:textId="77777777" w:rsidTr="0030434E">
        <w:trPr>
          <w:trHeight w:val="20"/>
        </w:trPr>
        <w:tc>
          <w:tcPr>
            <w:tcW w:w="2195" w:type="dxa"/>
            <w:vAlign w:val="center"/>
          </w:tcPr>
          <w:p w14:paraId="579DE276" w14:textId="77777777" w:rsidR="0030434E" w:rsidRDefault="0030434E" w:rsidP="0030434E">
            <w:pPr>
              <w:jc w:val="center"/>
            </w:pPr>
            <w:r>
              <w:t>08/01</w:t>
            </w:r>
            <w:r w:rsidRPr="009005FB">
              <w:t>/2022</w:t>
            </w:r>
          </w:p>
        </w:tc>
        <w:tc>
          <w:tcPr>
            <w:tcW w:w="2195" w:type="dxa"/>
            <w:vAlign w:val="center"/>
          </w:tcPr>
          <w:p w14:paraId="5F05A8D9" w14:textId="0DBE00D3" w:rsidR="0030434E" w:rsidRDefault="003B5257" w:rsidP="0030434E">
            <w:pPr>
              <w:jc w:val="center"/>
            </w:pPr>
            <w:r w:rsidRPr="003B5257">
              <w:t>1595353</w:t>
            </w:r>
          </w:p>
        </w:tc>
        <w:tc>
          <w:tcPr>
            <w:tcW w:w="2195" w:type="dxa"/>
            <w:vAlign w:val="center"/>
          </w:tcPr>
          <w:p w14:paraId="772B80D1" w14:textId="755DC8E8" w:rsidR="0030434E" w:rsidRDefault="00F81BDB" w:rsidP="0030434E">
            <w:pPr>
              <w:jc w:val="center"/>
            </w:pPr>
            <w:r>
              <w:t>23</w:t>
            </w:r>
            <w:r w:rsidR="0030434E">
              <w:t>/01</w:t>
            </w:r>
            <w:r w:rsidR="0030434E" w:rsidRPr="009005FB">
              <w:t>/2022</w:t>
            </w:r>
          </w:p>
        </w:tc>
        <w:tc>
          <w:tcPr>
            <w:tcW w:w="2195" w:type="dxa"/>
            <w:vAlign w:val="center"/>
          </w:tcPr>
          <w:p w14:paraId="5AF9D905" w14:textId="39D4F81C" w:rsidR="0030434E" w:rsidRDefault="00BA0B27" w:rsidP="0030434E">
            <w:pPr>
              <w:jc w:val="center"/>
            </w:pPr>
            <w:r w:rsidRPr="00BA0B27">
              <w:t>1782133</w:t>
            </w:r>
          </w:p>
        </w:tc>
      </w:tr>
      <w:tr w:rsidR="0030434E" w14:paraId="03F3AE97" w14:textId="77777777" w:rsidTr="0030434E">
        <w:trPr>
          <w:trHeight w:val="20"/>
        </w:trPr>
        <w:tc>
          <w:tcPr>
            <w:tcW w:w="2195" w:type="dxa"/>
            <w:vAlign w:val="center"/>
          </w:tcPr>
          <w:p w14:paraId="410CD399" w14:textId="77777777" w:rsidR="0030434E" w:rsidRDefault="0030434E" w:rsidP="0030434E">
            <w:pPr>
              <w:jc w:val="center"/>
            </w:pPr>
            <w:r>
              <w:t>09/01</w:t>
            </w:r>
            <w:r w:rsidRPr="009005FB">
              <w:t>/2022</w:t>
            </w:r>
          </w:p>
        </w:tc>
        <w:tc>
          <w:tcPr>
            <w:tcW w:w="2195" w:type="dxa"/>
            <w:vAlign w:val="center"/>
          </w:tcPr>
          <w:p w14:paraId="241E5ACB" w14:textId="1DD694A7" w:rsidR="0030434E" w:rsidRDefault="003B5257" w:rsidP="0030434E">
            <w:pPr>
              <w:jc w:val="center"/>
            </w:pPr>
            <w:r w:rsidRPr="003B5257">
              <w:t>1607413</w:t>
            </w:r>
          </w:p>
        </w:tc>
        <w:tc>
          <w:tcPr>
            <w:tcW w:w="2195" w:type="dxa"/>
            <w:vAlign w:val="center"/>
          </w:tcPr>
          <w:p w14:paraId="3B8DD8CA" w14:textId="29A8932A" w:rsidR="0030434E" w:rsidRDefault="00F81BDB" w:rsidP="0030434E">
            <w:pPr>
              <w:jc w:val="center"/>
            </w:pPr>
            <w:r>
              <w:t>24</w:t>
            </w:r>
            <w:r w:rsidR="0030434E">
              <w:t>/01</w:t>
            </w:r>
            <w:r w:rsidR="0030434E" w:rsidRPr="009005FB">
              <w:t>/2022</w:t>
            </w:r>
          </w:p>
        </w:tc>
        <w:tc>
          <w:tcPr>
            <w:tcW w:w="2195" w:type="dxa"/>
            <w:vAlign w:val="center"/>
          </w:tcPr>
          <w:p w14:paraId="4BC29C51" w14:textId="0633950D" w:rsidR="0030434E" w:rsidRDefault="00BA0B27" w:rsidP="0030434E">
            <w:pPr>
              <w:jc w:val="center"/>
            </w:pPr>
            <w:r w:rsidRPr="00BA0B27">
              <w:t>1795039</w:t>
            </w:r>
          </w:p>
        </w:tc>
      </w:tr>
      <w:tr w:rsidR="0030434E" w14:paraId="5AD22750" w14:textId="77777777" w:rsidTr="0030434E">
        <w:trPr>
          <w:trHeight w:val="20"/>
        </w:trPr>
        <w:tc>
          <w:tcPr>
            <w:tcW w:w="2195" w:type="dxa"/>
            <w:vAlign w:val="center"/>
          </w:tcPr>
          <w:p w14:paraId="367D7E32" w14:textId="77777777" w:rsidR="0030434E" w:rsidRDefault="0030434E" w:rsidP="0030434E">
            <w:pPr>
              <w:jc w:val="center"/>
            </w:pPr>
            <w:r>
              <w:t>10/01</w:t>
            </w:r>
            <w:r w:rsidRPr="009005FB">
              <w:t>/2022</w:t>
            </w:r>
          </w:p>
        </w:tc>
        <w:tc>
          <w:tcPr>
            <w:tcW w:w="2195" w:type="dxa"/>
            <w:vAlign w:val="center"/>
          </w:tcPr>
          <w:p w14:paraId="075F0581" w14:textId="1E75DFEF" w:rsidR="0030434E" w:rsidRDefault="003B5257" w:rsidP="0030434E">
            <w:pPr>
              <w:jc w:val="center"/>
            </w:pPr>
            <w:r w:rsidRPr="003B5257">
              <w:t>1619528</w:t>
            </w:r>
          </w:p>
        </w:tc>
        <w:tc>
          <w:tcPr>
            <w:tcW w:w="2195" w:type="dxa"/>
            <w:vAlign w:val="center"/>
          </w:tcPr>
          <w:p w14:paraId="6362E853" w14:textId="1BA27815" w:rsidR="0030434E" w:rsidRDefault="00F81BDB" w:rsidP="0030434E">
            <w:pPr>
              <w:jc w:val="center"/>
            </w:pPr>
            <w:r>
              <w:t>25</w:t>
            </w:r>
            <w:r w:rsidR="0030434E">
              <w:t>/01</w:t>
            </w:r>
            <w:r w:rsidR="0030434E" w:rsidRPr="009005FB">
              <w:t>/2022</w:t>
            </w:r>
          </w:p>
        </w:tc>
        <w:tc>
          <w:tcPr>
            <w:tcW w:w="2195" w:type="dxa"/>
            <w:vAlign w:val="center"/>
          </w:tcPr>
          <w:p w14:paraId="64779669" w14:textId="7A08A0CF" w:rsidR="0030434E" w:rsidRDefault="00BA0B27" w:rsidP="0030434E">
            <w:pPr>
              <w:jc w:val="center"/>
            </w:pPr>
            <w:r w:rsidRPr="00BA0B27">
              <w:t>1808001</w:t>
            </w:r>
          </w:p>
        </w:tc>
      </w:tr>
      <w:tr w:rsidR="0030434E" w14:paraId="40DCF32A" w14:textId="77777777" w:rsidTr="0030434E">
        <w:trPr>
          <w:trHeight w:val="20"/>
        </w:trPr>
        <w:tc>
          <w:tcPr>
            <w:tcW w:w="2195" w:type="dxa"/>
            <w:vAlign w:val="center"/>
          </w:tcPr>
          <w:p w14:paraId="4B3B1ADA" w14:textId="77777777" w:rsidR="0030434E" w:rsidRDefault="0030434E" w:rsidP="0030434E">
            <w:pPr>
              <w:jc w:val="center"/>
            </w:pPr>
            <w:r>
              <w:t>11/01</w:t>
            </w:r>
            <w:r w:rsidRPr="009005FB">
              <w:t>/2022</w:t>
            </w:r>
          </w:p>
        </w:tc>
        <w:tc>
          <w:tcPr>
            <w:tcW w:w="2195" w:type="dxa"/>
            <w:vAlign w:val="center"/>
          </w:tcPr>
          <w:p w14:paraId="35820186" w14:textId="1A94D3E5" w:rsidR="0030434E" w:rsidRDefault="003B5257" w:rsidP="0030434E">
            <w:pPr>
              <w:jc w:val="center"/>
            </w:pPr>
            <w:r w:rsidRPr="003B5257">
              <w:t>1631699</w:t>
            </w:r>
          </w:p>
        </w:tc>
        <w:tc>
          <w:tcPr>
            <w:tcW w:w="2195" w:type="dxa"/>
            <w:vAlign w:val="center"/>
          </w:tcPr>
          <w:p w14:paraId="578153D6" w14:textId="770B8C29" w:rsidR="0030434E" w:rsidRDefault="00F81BDB" w:rsidP="0030434E">
            <w:pPr>
              <w:jc w:val="center"/>
            </w:pPr>
            <w:r>
              <w:t>26</w:t>
            </w:r>
            <w:r w:rsidR="0030434E">
              <w:t>/01</w:t>
            </w:r>
            <w:r w:rsidR="0030434E" w:rsidRPr="009005FB">
              <w:t>/2022</w:t>
            </w:r>
          </w:p>
        </w:tc>
        <w:tc>
          <w:tcPr>
            <w:tcW w:w="2195" w:type="dxa"/>
            <w:vAlign w:val="center"/>
          </w:tcPr>
          <w:p w14:paraId="177A10A3" w14:textId="13A71C49" w:rsidR="0030434E" w:rsidRDefault="00BA0B27" w:rsidP="0030434E">
            <w:pPr>
              <w:jc w:val="center"/>
            </w:pPr>
            <w:r w:rsidRPr="00BA0B27">
              <w:t>1821021</w:t>
            </w:r>
          </w:p>
        </w:tc>
      </w:tr>
      <w:tr w:rsidR="0030434E" w14:paraId="65B2388F" w14:textId="77777777" w:rsidTr="0030434E">
        <w:trPr>
          <w:trHeight w:val="20"/>
        </w:trPr>
        <w:tc>
          <w:tcPr>
            <w:tcW w:w="2195" w:type="dxa"/>
            <w:vAlign w:val="center"/>
          </w:tcPr>
          <w:p w14:paraId="776963B4" w14:textId="77777777" w:rsidR="0030434E" w:rsidRDefault="0030434E" w:rsidP="0030434E">
            <w:pPr>
              <w:jc w:val="center"/>
            </w:pPr>
            <w:r>
              <w:t>12/01</w:t>
            </w:r>
            <w:r w:rsidRPr="009005FB">
              <w:t>/2022</w:t>
            </w:r>
          </w:p>
        </w:tc>
        <w:tc>
          <w:tcPr>
            <w:tcW w:w="2195" w:type="dxa"/>
            <w:vAlign w:val="center"/>
          </w:tcPr>
          <w:p w14:paraId="2122DB3E" w14:textId="41739F91" w:rsidR="0030434E" w:rsidRDefault="003B5257" w:rsidP="0030434E">
            <w:pPr>
              <w:jc w:val="center"/>
            </w:pPr>
            <w:r w:rsidRPr="003B5257">
              <w:t>1643925</w:t>
            </w:r>
          </w:p>
        </w:tc>
        <w:tc>
          <w:tcPr>
            <w:tcW w:w="2195" w:type="dxa"/>
            <w:vAlign w:val="center"/>
          </w:tcPr>
          <w:p w14:paraId="51418DE6" w14:textId="3766767E" w:rsidR="0030434E" w:rsidRDefault="00F81BDB" w:rsidP="0030434E">
            <w:pPr>
              <w:jc w:val="center"/>
            </w:pPr>
            <w:r>
              <w:t>27</w:t>
            </w:r>
            <w:r w:rsidR="0030434E" w:rsidRPr="009005FB">
              <w:t>/01/2022</w:t>
            </w:r>
          </w:p>
        </w:tc>
        <w:tc>
          <w:tcPr>
            <w:tcW w:w="2195" w:type="dxa"/>
            <w:vAlign w:val="center"/>
          </w:tcPr>
          <w:p w14:paraId="5AED891E" w14:textId="2329E90A" w:rsidR="0030434E" w:rsidRDefault="00BA0B27" w:rsidP="0030434E">
            <w:pPr>
              <w:jc w:val="center"/>
            </w:pPr>
            <w:r w:rsidRPr="00BA0B27">
              <w:t>1834099</w:t>
            </w:r>
          </w:p>
        </w:tc>
      </w:tr>
      <w:tr w:rsidR="0030434E" w14:paraId="4547A5D9" w14:textId="77777777" w:rsidTr="0030434E">
        <w:trPr>
          <w:trHeight w:val="20"/>
        </w:trPr>
        <w:tc>
          <w:tcPr>
            <w:tcW w:w="2195" w:type="dxa"/>
            <w:vAlign w:val="center"/>
          </w:tcPr>
          <w:p w14:paraId="0130BF0A" w14:textId="77777777" w:rsidR="0030434E" w:rsidRDefault="0030434E" w:rsidP="0030434E">
            <w:pPr>
              <w:jc w:val="center"/>
            </w:pPr>
            <w:r>
              <w:t>13/01</w:t>
            </w:r>
            <w:r w:rsidRPr="009005FB">
              <w:t>/2022</w:t>
            </w:r>
          </w:p>
        </w:tc>
        <w:tc>
          <w:tcPr>
            <w:tcW w:w="2195" w:type="dxa"/>
            <w:vAlign w:val="center"/>
          </w:tcPr>
          <w:p w14:paraId="461D8420" w14:textId="63517323" w:rsidR="0030434E" w:rsidRDefault="003B5257" w:rsidP="0030434E">
            <w:pPr>
              <w:jc w:val="center"/>
            </w:pPr>
            <w:r w:rsidRPr="003B5257">
              <w:t>1656208</w:t>
            </w:r>
          </w:p>
        </w:tc>
        <w:tc>
          <w:tcPr>
            <w:tcW w:w="2195" w:type="dxa"/>
            <w:vAlign w:val="center"/>
          </w:tcPr>
          <w:p w14:paraId="7562A0E1" w14:textId="58FE1937" w:rsidR="0030434E" w:rsidRDefault="00F81BDB" w:rsidP="0030434E">
            <w:pPr>
              <w:jc w:val="center"/>
            </w:pPr>
            <w:r>
              <w:t>28</w:t>
            </w:r>
            <w:r w:rsidR="0030434E">
              <w:t>/01</w:t>
            </w:r>
            <w:r w:rsidR="0030434E" w:rsidRPr="009005FB">
              <w:t>/2022</w:t>
            </w:r>
          </w:p>
        </w:tc>
        <w:tc>
          <w:tcPr>
            <w:tcW w:w="2195" w:type="dxa"/>
            <w:vAlign w:val="center"/>
          </w:tcPr>
          <w:p w14:paraId="63C2DA90" w14:textId="6B601610" w:rsidR="0030434E" w:rsidRDefault="00BA0B27" w:rsidP="00BA0B27">
            <w:pPr>
              <w:keepNext/>
              <w:jc w:val="center"/>
            </w:pPr>
            <w:r w:rsidRPr="00BA0B27">
              <w:t>1847234</w:t>
            </w:r>
          </w:p>
        </w:tc>
      </w:tr>
    </w:tbl>
    <w:p w14:paraId="1D36FA80" w14:textId="1A39F514" w:rsidR="00BA0B27" w:rsidRDefault="00BA0B27" w:rsidP="00BF6511">
      <w:pPr>
        <w:pStyle w:val="ThesisTable"/>
      </w:pPr>
      <w:bookmarkStart w:id="149" w:name="_Toc91889244"/>
      <w:r>
        <w:t xml:space="preserve">Bảng </w:t>
      </w:r>
      <w:r w:rsidR="008F020B">
        <w:fldChar w:fldCharType="begin"/>
      </w:r>
      <w:r w:rsidR="008F020B">
        <w:instrText xml:space="preserve"> STYLEREF 1 \s </w:instrText>
      </w:r>
      <w:r w:rsidR="008F020B">
        <w:fldChar w:fldCharType="separate"/>
      </w:r>
      <w:r w:rsidR="00D24690">
        <w:rPr>
          <w:noProof/>
        </w:rPr>
        <w:t>4</w:t>
      </w:r>
      <w:r w:rsidR="008F020B">
        <w:rPr>
          <w:noProof/>
        </w:rPr>
        <w:fldChar w:fldCharType="end"/>
      </w:r>
      <w:r>
        <w:noBreakHyphen/>
      </w:r>
      <w:r w:rsidR="008F020B">
        <w:fldChar w:fldCharType="begin"/>
      </w:r>
      <w:r w:rsidR="008F020B">
        <w:instrText xml:space="preserve"> SEQ Bảng \* ARABIC \s 1 </w:instrText>
      </w:r>
      <w:r w:rsidR="008F020B">
        <w:fldChar w:fldCharType="separate"/>
      </w:r>
      <w:r w:rsidR="00D24690">
        <w:rPr>
          <w:noProof/>
        </w:rPr>
        <w:t>2</w:t>
      </w:r>
      <w:r w:rsidR="008F020B">
        <w:rPr>
          <w:noProof/>
        </w:rPr>
        <w:fldChar w:fldCharType="end"/>
      </w:r>
      <w:r>
        <w:t xml:space="preserve">. </w:t>
      </w:r>
      <w:r w:rsidRPr="00CA48C4">
        <w:t>Bảng kết quả dự đoán số ca nhiễm của Việt Nam</w:t>
      </w:r>
      <w:bookmarkEnd w:id="149"/>
    </w:p>
    <w:p w14:paraId="279665BA" w14:textId="59DB26BC" w:rsidR="001F2007" w:rsidRDefault="002D4410" w:rsidP="00632925">
      <w:pPr>
        <w:ind w:firstLine="357"/>
      </w:pPr>
      <w:r>
        <w:t>Bảng 4-2</w:t>
      </w:r>
      <w:r w:rsidR="001F2007">
        <w:t xml:space="preserve"> là bảng kết quả dự đoán </w:t>
      </w:r>
      <w:r w:rsidR="00E43BAC">
        <w:t>sử dụng thuật toán</w:t>
      </w:r>
      <w:r w:rsidR="001F2007">
        <w:t xml:space="preserve"> </w:t>
      </w:r>
      <w:r w:rsidR="001F2007" w:rsidRPr="00850865">
        <w:t>Polynomial Regression</w:t>
      </w:r>
      <w:r w:rsidR="001F2007">
        <w:t>. Thời gian dự đoán là 30 ngày từ 30/12/2021 đến 28/01</w:t>
      </w:r>
      <w:r w:rsidR="001F2007" w:rsidRPr="009005FB">
        <w:t>/2022</w:t>
      </w:r>
      <w:r w:rsidR="003713DF">
        <w:t>.</w:t>
      </w:r>
      <w:r w:rsidR="006E6BD1">
        <w:t xml:space="preserve"> S</w:t>
      </w:r>
      <w:r w:rsidR="001F2007">
        <w:t xml:space="preserve">ố ca nhiễm dự đoán tăng từ </w:t>
      </w:r>
      <w:r w:rsidR="00B64796">
        <w:t>1.489</w:t>
      </w:r>
      <w:r w:rsidR="001F2007">
        <w:t xml:space="preserve"> triệu đến </w:t>
      </w:r>
      <w:r w:rsidR="00B64796">
        <w:t>1.847</w:t>
      </w:r>
      <w:r w:rsidR="001F2007">
        <w:t xml:space="preserve"> triệu với độ dao động </w:t>
      </w:r>
      <w:r w:rsidR="001F2007">
        <w:rPr>
          <w:rFonts w:ascii="Cambria Math" w:hAnsi="Cambria Math"/>
        </w:rPr>
        <w:t>∆</w:t>
      </w:r>
      <w:r w:rsidR="001F2007">
        <w:t>=</w:t>
      </w:r>
      <w:r w:rsidR="00B64796">
        <w:t>357.</w:t>
      </w:r>
      <w:r w:rsidR="00B64796" w:rsidRPr="00B64796">
        <w:t>936</w:t>
      </w:r>
      <w:r w:rsidR="001F2007">
        <w:t xml:space="preserve">, trung bình </w:t>
      </w:r>
      <w:r w:rsidR="00B64796" w:rsidRPr="00B64796">
        <w:t>11</w:t>
      </w:r>
      <w:r w:rsidR="00B64796">
        <w:t>.</w:t>
      </w:r>
      <w:r w:rsidR="00B64796" w:rsidRPr="00B64796">
        <w:t>931</w:t>
      </w:r>
      <w:r w:rsidR="00B64796">
        <w:t xml:space="preserve"> </w:t>
      </w:r>
      <w:r w:rsidR="001F2007">
        <w:t xml:space="preserve">ca nhiễm/ngày. </w:t>
      </w:r>
    </w:p>
    <w:p w14:paraId="528FAF52" w14:textId="77777777" w:rsidR="00632925" w:rsidRDefault="00632925" w:rsidP="00632925">
      <w:pPr>
        <w:overflowPunct/>
        <w:autoSpaceDE/>
        <w:autoSpaceDN/>
        <w:adjustRightInd/>
        <w:spacing w:line="240" w:lineRule="auto"/>
        <w:textAlignment w:val="auto"/>
      </w:pPr>
    </w:p>
    <w:p w14:paraId="76097142" w14:textId="69E18064" w:rsidR="00632925" w:rsidRPr="001F2007" w:rsidRDefault="00632925" w:rsidP="00632925">
      <w:pPr>
        <w:overflowPunct/>
        <w:autoSpaceDE/>
        <w:autoSpaceDN/>
        <w:adjustRightInd/>
        <w:spacing w:line="240" w:lineRule="auto"/>
        <w:jc w:val="left"/>
        <w:textAlignment w:val="auto"/>
      </w:pPr>
      <w:r>
        <w:br w:type="page"/>
      </w:r>
    </w:p>
    <w:p w14:paraId="319C84FD" w14:textId="77777777" w:rsidR="00ED6EB2" w:rsidRDefault="000B5908" w:rsidP="00106B8D">
      <w:pPr>
        <w:pStyle w:val="Heading1"/>
      </w:pPr>
      <w:bookmarkStart w:id="150" w:name="_Toc92038161"/>
      <w:r>
        <w:lastRenderedPageBreak/>
        <w:t>KẾT LUẬN</w:t>
      </w:r>
      <w:bookmarkEnd w:id="150"/>
    </w:p>
    <w:p w14:paraId="5CA6BEDE" w14:textId="77777777" w:rsidR="00CE41B9" w:rsidRDefault="000B5908" w:rsidP="009167BB">
      <w:pPr>
        <w:pStyle w:val="Heading2"/>
      </w:pPr>
      <w:bookmarkStart w:id="151" w:name="_Toc92038162"/>
      <w:r>
        <w:t>Kết luận</w:t>
      </w:r>
      <w:bookmarkEnd w:id="151"/>
    </w:p>
    <w:p w14:paraId="455A2E36" w14:textId="48C1582F" w:rsidR="0032384E" w:rsidRDefault="0032384E" w:rsidP="00793F8E">
      <w:pPr>
        <w:ind w:firstLine="357"/>
      </w:pPr>
      <w:r>
        <w:t xml:space="preserve">Dịch COVID-19 đang diễn ra 1 cách phức tạp và khó lường ở khắp mọi nơi trên Thế giới, Châu Âu và Châu Á là 2 châu lục bị </w:t>
      </w:r>
      <w:r w:rsidR="002C6B13">
        <w:t>ảnh hưởng nhiều nhất cùng với số ca nhiễm và số ca tử vong rất cao</w:t>
      </w:r>
      <w:r w:rsidR="00893ECE">
        <w:t xml:space="preserve">. Tiếp đến là khu vực Bắc Mỹ cũng có só ca nhiễm và tử vong cao, tuy nhiên Mỹ là quốc gia chiếm </w:t>
      </w:r>
      <w:r w:rsidR="007C6C01">
        <w:t>tỷ</w:t>
      </w:r>
      <w:r w:rsidR="00893ECE">
        <w:t xml:space="preserve"> trọng cao nhất </w:t>
      </w:r>
      <w:r w:rsidR="00632925">
        <w:t>về</w:t>
      </w:r>
      <w:r w:rsidR="00893ECE">
        <w:t xml:space="preserve"> số ca nhiễm (chiếm hơn 80%)</w:t>
      </w:r>
      <w:r w:rsidR="00632925">
        <w:t xml:space="preserve"> và số</w:t>
      </w:r>
      <w:r w:rsidR="00893ECE">
        <w:t xml:space="preserve"> ca tử vong (</w:t>
      </w:r>
      <w:r w:rsidR="00632925">
        <w:t xml:space="preserve">chiếm gần 70%). Bên cạnh số ca nhiễm và tử vong cao thì số ca hồi phục </w:t>
      </w:r>
      <w:r w:rsidR="000D7F40">
        <w:t xml:space="preserve">cũng </w:t>
      </w:r>
      <w:r w:rsidR="009B39FA">
        <w:t>là 1 tín hiệu tốt khi đã có gần 90%</w:t>
      </w:r>
      <w:r w:rsidR="00757B29">
        <w:t xml:space="preserve"> số người mắc bệ</w:t>
      </w:r>
      <w:r w:rsidR="009B39FA">
        <w:t xml:space="preserve">nh đã hồi phục. Tuy số ca nhiễm cao nhưng </w:t>
      </w:r>
      <w:r w:rsidR="007C6C01">
        <w:t>tỷ</w:t>
      </w:r>
      <w:r w:rsidR="009B39FA">
        <w:t xml:space="preserve"> lệ tử vong của dịch COVID-19 so với các đại dịch khác là nhỏ hơn nhiều, khi mà </w:t>
      </w:r>
      <w:r w:rsidR="007C6C01">
        <w:t>tỷ</w:t>
      </w:r>
      <w:r w:rsidR="009B39FA">
        <w:t xml:space="preserve"> lệ tử vong chỉ 1.78% (so với dịch SARS-2003 có </w:t>
      </w:r>
      <w:r w:rsidR="007C6C01">
        <w:t>tỷ</w:t>
      </w:r>
      <w:r w:rsidR="009B39FA">
        <w:t xml:space="preserve"> lệ tử vong 10%, dịch MERS-2012 có </w:t>
      </w:r>
      <w:r w:rsidR="007C6C01">
        <w:t>tỷ</w:t>
      </w:r>
      <w:r w:rsidR="009B39FA">
        <w:t xml:space="preserve"> lệ tử vong 34.4%, dịch Ebola có </w:t>
      </w:r>
      <w:r w:rsidR="007C6C01">
        <w:t>tỷ</w:t>
      </w:r>
      <w:r w:rsidR="009B39FA">
        <w:t xml:space="preserve"> lệ tử vong 43.9%). Sự nguy hiểm của dịch COVID-19 đó là tốc độ lây </w:t>
      </w:r>
      <w:proofErr w:type="gramStart"/>
      <w:r w:rsidR="009B39FA">
        <w:t>lan</w:t>
      </w:r>
      <w:proofErr w:type="gramEnd"/>
      <w:r w:rsidR="009B39FA">
        <w:t xml:space="preserve"> rất nhanh và chuyển biến xấu khiến cho cả Thế giới lo sợ và hoang mang, tuy nhiên cùng với sự phát triển của Vắc-xin COVID</w:t>
      </w:r>
      <w:r w:rsidR="00757B29">
        <w:t xml:space="preserve">-19 </w:t>
      </w:r>
      <w:r w:rsidR="00757B29" w:rsidRPr="00757B29">
        <w:t>đã đem đến sự an tâm và giúp cho Th</w:t>
      </w:r>
      <w:r w:rsidR="001B5799">
        <w:t>ế giới trở lại được trạng thái “bình thường mới”</w:t>
      </w:r>
      <w:r w:rsidR="00757B29" w:rsidRPr="00757B29">
        <w:t>.</w:t>
      </w:r>
    </w:p>
    <w:p w14:paraId="68B7AE4C" w14:textId="77777777" w:rsidR="004C03C2" w:rsidRDefault="008E0347" w:rsidP="00793F8E">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w:t>
      </w:r>
      <w:r w:rsidR="00DD6E03">
        <w:t>trong khu vực</w:t>
      </w:r>
      <w:r>
        <w:t>.</w:t>
      </w:r>
      <w:r w:rsidR="000E71B7">
        <w:t xml:space="preserve"> </w:t>
      </w:r>
      <w:r w:rsidR="004C03C2">
        <w:t>Bên cạnh đó,</w:t>
      </w:r>
      <w:r w:rsidR="00DD6E03">
        <w:t xml:space="preserve"> </w:t>
      </w:r>
      <w:r w:rsidR="002F5929">
        <w:t xml:space="preserve">Việt Nam đang thực hiện </w:t>
      </w:r>
      <w:r w:rsidR="000E71B7">
        <w:t xml:space="preserve">rất </w:t>
      </w:r>
      <w:r w:rsidR="002F5929">
        <w:t xml:space="preserve">tốt về quy định </w:t>
      </w:r>
      <w:r w:rsidR="00DD6E03">
        <w:t xml:space="preserve">phòng chống dịch, </w:t>
      </w:r>
      <w:r w:rsidR="004C03C2">
        <w:t>cũng như</w:t>
      </w:r>
      <w:r w:rsidR="00DD6E03">
        <w:t xml:space="preserve"> </w:t>
      </w:r>
      <w:r w:rsidR="002F5929">
        <w:t>khả năng</w:t>
      </w:r>
      <w:r w:rsidR="004C03C2">
        <w:t xml:space="preserve"> ứng phó và điều trị nhanh của các lực lượng tuyến đầu.</w:t>
      </w:r>
    </w:p>
    <w:p w14:paraId="69EE436A" w14:textId="6BA8FABB" w:rsidR="008E0347" w:rsidRDefault="004C03C2" w:rsidP="00793F8E">
      <w:pPr>
        <w:ind w:firstLine="357"/>
      </w:pPr>
      <w:r>
        <w:t xml:space="preserve">Để có được trạng thái “bình thường mới” như hiện nay, Vắc-xin đóng vai trò rất quan trọng. </w:t>
      </w:r>
      <w:r w:rsidR="00467778">
        <w:t>Vắc-xin đã được triển khai và sử dụng bởi rất nhiều quốc gia trên Th</w:t>
      </w:r>
      <w:r w:rsidR="00141270">
        <w:t>ế giới, trong đó có Việt Nam. Tỷ</w:t>
      </w:r>
      <w:r w:rsidR="00467778">
        <w:t xml:space="preserve"> lệ tiêm ngừa (1 mũi và 2 mũi) của các quốc gia tình tới thời điểm hiện tại là rất cao (từ 70-150% dân số).</w:t>
      </w:r>
      <w:r w:rsidR="000B2BEE">
        <w:t xml:space="preserve"> Việt Nam đang triển khai việc tiêm Vắc-xin nhanh khi đã có hơn 130% dân số đã được tiêm ngừa so với khu vực châu Á nói </w:t>
      </w:r>
      <w:proofErr w:type="gramStart"/>
      <w:r w:rsidR="000B2BEE">
        <w:t>chung</w:t>
      </w:r>
      <w:proofErr w:type="gramEnd"/>
      <w:r w:rsidR="000B2BEE">
        <w:t xml:space="preserve"> và Đông Nam Á nói riêng.</w:t>
      </w:r>
    </w:p>
    <w:p w14:paraId="35B49CF9" w14:textId="47F6BF07" w:rsidR="002655DB" w:rsidRDefault="002655DB" w:rsidP="00793F8E">
      <w:pPr>
        <w:pStyle w:val="ListParagraph"/>
        <w:numPr>
          <w:ilvl w:val="0"/>
          <w:numId w:val="62"/>
        </w:numPr>
        <w:ind w:left="357" w:hanging="357"/>
        <w:contextualSpacing w:val="0"/>
      </w:pPr>
      <w:r>
        <w:lastRenderedPageBreak/>
        <w:t>Ưu điểm:</w:t>
      </w:r>
      <w:r w:rsidR="00E63C83">
        <w:t xml:space="preserve">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00FB6982" w14:textId="23ACAAEA" w:rsidR="002655DB" w:rsidRPr="0032384E" w:rsidRDefault="002655DB" w:rsidP="00793F8E">
      <w:pPr>
        <w:pStyle w:val="ListParagraph"/>
        <w:numPr>
          <w:ilvl w:val="0"/>
          <w:numId w:val="62"/>
        </w:numPr>
        <w:ind w:left="357" w:hanging="357"/>
        <w:contextualSpacing w:val="0"/>
      </w:pPr>
      <w:r>
        <w:t>Nhược điểm:</w:t>
      </w:r>
      <w:r w:rsidR="00E63C83">
        <w:t xml:space="preserve"> Do số lượng dữ liệu đầu vào không đủ lớn, dẫn đến sai số khiến cho kết quả dự đoán không được chính xác như mong đợi.</w:t>
      </w:r>
    </w:p>
    <w:p w14:paraId="10C87257" w14:textId="77777777" w:rsidR="00CD348E" w:rsidRDefault="000B5908" w:rsidP="009167BB">
      <w:pPr>
        <w:pStyle w:val="Heading2"/>
      </w:pPr>
      <w:bookmarkStart w:id="152" w:name="_Toc92038163"/>
      <w:r>
        <w:t>Hướng phát triển</w:t>
      </w:r>
      <w:bookmarkEnd w:id="152"/>
    </w:p>
    <w:p w14:paraId="71EF71FA" w14:textId="77777777" w:rsidR="00945FC3" w:rsidRDefault="00945FC3" w:rsidP="0060532C">
      <w:r>
        <w:t>Trong đề tài này, hướng phát triển của em là:</w:t>
      </w:r>
    </w:p>
    <w:p w14:paraId="0F01B9BF" w14:textId="00845DB8" w:rsidR="00945FC3" w:rsidRDefault="00945FC3" w:rsidP="0060532C">
      <w:pPr>
        <w:pStyle w:val="ListParagraph"/>
        <w:numPr>
          <w:ilvl w:val="0"/>
          <w:numId w:val="56"/>
        </w:numPr>
        <w:contextualSpacing w:val="0"/>
      </w:pPr>
      <w:r>
        <w:t>Sử dụng ngôn ngữ Python để tạo ra các báo cáo bằng file pdf.</w:t>
      </w:r>
    </w:p>
    <w:p w14:paraId="0BFF7930" w14:textId="298BCBF1" w:rsidR="00945FC3" w:rsidRDefault="00945FC3" w:rsidP="0060532C">
      <w:pPr>
        <w:pStyle w:val="ListParagraph"/>
        <w:numPr>
          <w:ilvl w:val="0"/>
          <w:numId w:val="56"/>
        </w:numPr>
        <w:contextualSpacing w:val="0"/>
      </w:pPr>
      <w:r>
        <w:t>Gửi email cho những người đã được cài đặt sẵn thông qua giao thức SMTP.</w:t>
      </w:r>
    </w:p>
    <w:p w14:paraId="710C0FC4" w14:textId="0A013D4D" w:rsidR="00945FC3" w:rsidRDefault="00945FC3" w:rsidP="0060532C">
      <w:pPr>
        <w:pStyle w:val="ListParagraph"/>
        <w:numPr>
          <w:ilvl w:val="0"/>
          <w:numId w:val="56"/>
        </w:numPr>
        <w:contextualSpacing w:val="0"/>
      </w:pPr>
      <w:r>
        <w:t>Sử dụng Power BI để tạo ra các Dashboard</w:t>
      </w:r>
      <w:r w:rsidR="00542EF3">
        <w:t xml:space="preserve"> tự động cập nhật.</w:t>
      </w:r>
    </w:p>
    <w:p w14:paraId="1E91F4A5" w14:textId="15F90F31" w:rsidR="00325402" w:rsidRPr="00945FC3" w:rsidRDefault="00325402" w:rsidP="0060532C">
      <w:pPr>
        <w:pStyle w:val="ListParagraph"/>
        <w:numPr>
          <w:ilvl w:val="0"/>
          <w:numId w:val="56"/>
        </w:numPr>
        <w:contextualSpacing w:val="0"/>
      </w:pPr>
      <w:r>
        <w:t>Triển khai các báo cáo bằng các nền tảng web/app cho Desktop và Mobile.</w:t>
      </w:r>
    </w:p>
    <w:p w14:paraId="74D7317E" w14:textId="77777777" w:rsidR="00ED6EB2" w:rsidRDefault="00ED6EB2">
      <w:pPr>
        <w:pStyle w:val="Paragraph"/>
      </w:pPr>
    </w:p>
    <w:p w14:paraId="7E92B052" w14:textId="77777777" w:rsidR="00106B8D" w:rsidRDefault="00106B8D">
      <w:pPr>
        <w:overflowPunct/>
        <w:autoSpaceDE/>
        <w:autoSpaceDN/>
        <w:adjustRightInd/>
        <w:jc w:val="left"/>
        <w:textAlignment w:val="auto"/>
        <w:rPr>
          <w:sz w:val="18"/>
          <w:szCs w:val="18"/>
        </w:rPr>
      </w:pPr>
      <w:r>
        <w:br w:type="page"/>
      </w:r>
    </w:p>
    <w:p w14:paraId="5C833C3D" w14:textId="77777777" w:rsidR="00ED6EB2" w:rsidRDefault="00CA0E97" w:rsidP="00FE4287">
      <w:pPr>
        <w:pStyle w:val="Heading1"/>
        <w:numPr>
          <w:ilvl w:val="0"/>
          <w:numId w:val="0"/>
        </w:numPr>
        <w:ind w:left="360"/>
      </w:pPr>
      <w:bookmarkStart w:id="153" w:name="_Toc318788589"/>
      <w:bookmarkStart w:id="154" w:name="_Toc319296757"/>
      <w:bookmarkStart w:id="155" w:name="_Toc319296805"/>
      <w:bookmarkStart w:id="156" w:name="_Toc319309211"/>
      <w:bookmarkStart w:id="157" w:name="_Toc319309319"/>
      <w:bookmarkStart w:id="158" w:name="_Toc319318788"/>
      <w:bookmarkStart w:id="159" w:name="_Toc319384937"/>
      <w:bookmarkStart w:id="160" w:name="_Toc319389081"/>
      <w:bookmarkStart w:id="161" w:name="_Toc319465923"/>
      <w:bookmarkStart w:id="162" w:name="_Toc319471851"/>
      <w:bookmarkStart w:id="163" w:name="_Toc319473436"/>
      <w:bookmarkStart w:id="164" w:name="_Toc319725911"/>
      <w:bookmarkStart w:id="165" w:name="_Toc319735980"/>
      <w:bookmarkStart w:id="166" w:name="_Toc92038164"/>
      <w:r>
        <w:lastRenderedPageBreak/>
        <w:t>TÀI LIỆU THAM KHẢO</w:t>
      </w:r>
      <w:bookmarkEnd w:id="166"/>
    </w:p>
    <w:p w14:paraId="2494C46C" w14:textId="77777777" w:rsidR="00B92073" w:rsidRDefault="00B92073" w:rsidP="00B92073">
      <w:pPr>
        <w:rPr>
          <w:b/>
          <w:bCs/>
          <w:color w:val="000000"/>
          <w:sz w:val="24"/>
          <w:szCs w:val="24"/>
        </w:rPr>
      </w:pPr>
      <w:r w:rsidRPr="00EF397A">
        <w:rPr>
          <w:b/>
          <w:bCs/>
          <w:color w:val="000000"/>
          <w:sz w:val="24"/>
          <w:szCs w:val="24"/>
        </w:rPr>
        <w:t>Tiếng Việt</w:t>
      </w:r>
    </w:p>
    <w:p w14:paraId="7A402E76" w14:textId="77777777" w:rsidR="00B92073" w:rsidRDefault="00B92073" w:rsidP="00B92073">
      <w:pPr>
        <w:rPr>
          <w:color w:val="000000"/>
          <w:sz w:val="24"/>
          <w:szCs w:val="24"/>
        </w:rPr>
      </w:pPr>
      <w:r w:rsidRPr="00EF397A">
        <w:rPr>
          <w:color w:val="000000"/>
          <w:sz w:val="24"/>
          <w:szCs w:val="24"/>
        </w:rPr>
        <w:t xml:space="preserve">Bộ nông nghiệp &amp; PTNT (1996). </w:t>
      </w:r>
      <w:r w:rsidRPr="00EF397A">
        <w:rPr>
          <w:i/>
          <w:iCs/>
          <w:color w:val="000000"/>
          <w:sz w:val="24"/>
          <w:szCs w:val="24"/>
        </w:rPr>
        <w:t>Báo cáo tổng kết 5 năm (1992-1996) phát triển lúa lai</w:t>
      </w:r>
      <w:r w:rsidRPr="00EF397A">
        <w:rPr>
          <w:color w:val="000000"/>
          <w:sz w:val="24"/>
          <w:szCs w:val="24"/>
        </w:rPr>
        <w:t>.</w:t>
      </w:r>
      <w:r w:rsidRPr="00EF397A">
        <w:rPr>
          <w:color w:val="000000"/>
        </w:rPr>
        <w:br/>
      </w:r>
      <w:r w:rsidRPr="00EF397A">
        <w:rPr>
          <w:color w:val="000000"/>
          <w:sz w:val="24"/>
          <w:szCs w:val="24"/>
        </w:rPr>
        <w:t>Hà Nội, Việt Nam.</w:t>
      </w:r>
    </w:p>
    <w:p w14:paraId="0B434CCC" w14:textId="77777777" w:rsidR="00B92073" w:rsidRDefault="00B92073" w:rsidP="00B92073">
      <w:pPr>
        <w:rPr>
          <w:color w:val="000000"/>
          <w:sz w:val="24"/>
          <w:szCs w:val="24"/>
        </w:rPr>
      </w:pPr>
      <w:r w:rsidRPr="00EF397A">
        <w:rPr>
          <w:color w:val="000000"/>
          <w:sz w:val="24"/>
          <w:szCs w:val="24"/>
        </w:rPr>
        <w:t>Hương, N. T. L., &amp; Quân, T. T. (2017). Nhận thức của du khách về hình ảnh điểm đến du</w:t>
      </w:r>
      <w:r w:rsidRPr="00EF397A">
        <w:rPr>
          <w:color w:val="000000"/>
        </w:rPr>
        <w:br/>
      </w:r>
      <w:r w:rsidRPr="00EF397A">
        <w:rPr>
          <w:color w:val="000000"/>
          <w:sz w:val="24"/>
          <w:szCs w:val="24"/>
        </w:rPr>
        <w:t xml:space="preserve">lịch Huế. </w:t>
      </w:r>
      <w:r w:rsidRPr="00EF397A">
        <w:rPr>
          <w:i/>
          <w:iCs/>
          <w:color w:val="000000"/>
          <w:sz w:val="24"/>
          <w:szCs w:val="24"/>
        </w:rPr>
        <w:t>Tạp chí Khoa học Đại học Huế: Kinh tế và Phát triển, 126</w:t>
      </w:r>
      <w:r w:rsidRPr="00EF397A">
        <w:rPr>
          <w:color w:val="000000"/>
          <w:sz w:val="24"/>
          <w:szCs w:val="24"/>
        </w:rPr>
        <w:t>(5D), 79–94.</w:t>
      </w:r>
      <w:r w:rsidRPr="00EF397A">
        <w:rPr>
          <w:color w:val="000000"/>
        </w:rPr>
        <w:br/>
      </w:r>
      <w:r w:rsidRPr="00EF397A">
        <w:rPr>
          <w:color w:val="000000"/>
          <w:sz w:val="24"/>
          <w:szCs w:val="24"/>
        </w:rPr>
        <w:t>DOI: 10.26459/hueuni-jed.v126i5D.4555.</w:t>
      </w:r>
    </w:p>
    <w:p w14:paraId="2FE5DF30" w14:textId="77777777" w:rsidR="00B92073" w:rsidRDefault="00B92073" w:rsidP="00B92073">
      <w:pPr>
        <w:rPr>
          <w:color w:val="000000"/>
          <w:sz w:val="24"/>
          <w:szCs w:val="24"/>
        </w:rPr>
      </w:pPr>
      <w:r w:rsidRPr="00EF397A">
        <w:rPr>
          <w:color w:val="000000"/>
          <w:sz w:val="24"/>
          <w:szCs w:val="24"/>
        </w:rPr>
        <w:t xml:space="preserve">Mỹ, L. V. (2007). </w:t>
      </w:r>
      <w:r w:rsidRPr="00EF397A">
        <w:rPr>
          <w:i/>
          <w:iCs/>
          <w:color w:val="000000"/>
          <w:sz w:val="24"/>
          <w:szCs w:val="24"/>
        </w:rPr>
        <w:t xml:space="preserve">Ngoại giao Cộng hòa Nhân dân Trung Hoa 30 năm cải cách mở </w:t>
      </w:r>
      <w:proofErr w:type="gramStart"/>
      <w:r w:rsidRPr="00EF397A">
        <w:rPr>
          <w:i/>
          <w:iCs/>
          <w:color w:val="000000"/>
          <w:sz w:val="24"/>
          <w:szCs w:val="24"/>
        </w:rPr>
        <w:t>cửa</w:t>
      </w:r>
      <w:proofErr w:type="gramEnd"/>
      <w:r w:rsidRPr="00EF397A">
        <w:rPr>
          <w:i/>
          <w:iCs/>
          <w:color w:val="000000"/>
        </w:rPr>
        <w:br/>
      </w:r>
      <w:r w:rsidRPr="00EF397A">
        <w:rPr>
          <w:i/>
          <w:iCs/>
          <w:color w:val="000000"/>
          <w:sz w:val="24"/>
          <w:szCs w:val="24"/>
        </w:rPr>
        <w:t>(1978-2008)</w:t>
      </w:r>
      <w:r w:rsidRPr="00EF397A">
        <w:rPr>
          <w:color w:val="000000"/>
          <w:sz w:val="24"/>
          <w:szCs w:val="24"/>
        </w:rPr>
        <w:t>. Hà Nội, Việt Nam: Nxb Khoa học Xã hội.</w:t>
      </w:r>
    </w:p>
    <w:p w14:paraId="20B00D4E" w14:textId="77777777" w:rsidR="00B92073" w:rsidRDefault="00B92073" w:rsidP="00B92073">
      <w:pPr>
        <w:rPr>
          <w:color w:val="000000"/>
          <w:sz w:val="24"/>
          <w:szCs w:val="24"/>
        </w:rPr>
      </w:pPr>
      <w:r w:rsidRPr="00EF397A">
        <w:rPr>
          <w:color w:val="000000"/>
          <w:sz w:val="24"/>
          <w:szCs w:val="24"/>
        </w:rPr>
        <w:t>…</w:t>
      </w:r>
      <w:r w:rsidRPr="00EF397A">
        <w:rPr>
          <w:color w:val="000000"/>
        </w:rPr>
        <w:br/>
      </w:r>
      <w:r w:rsidRPr="00EF397A">
        <w:rPr>
          <w:color w:val="000000"/>
          <w:sz w:val="24"/>
          <w:szCs w:val="24"/>
        </w:rPr>
        <w:t xml:space="preserve">Trí, N. C. (2011). </w:t>
      </w:r>
      <w:r w:rsidRPr="00EF397A">
        <w:rPr>
          <w:i/>
          <w:iCs/>
          <w:color w:val="000000"/>
          <w:sz w:val="24"/>
          <w:szCs w:val="24"/>
        </w:rPr>
        <w:t>Nâng cao năng lực cạnh tranh của các doanh nghiệp du lịch thành phố</w:t>
      </w:r>
      <w:r w:rsidRPr="00EF397A">
        <w:rPr>
          <w:i/>
          <w:iCs/>
          <w:color w:val="000000"/>
        </w:rPr>
        <w:br/>
      </w:r>
      <w:r w:rsidRPr="00EF397A">
        <w:rPr>
          <w:i/>
          <w:iCs/>
          <w:color w:val="000000"/>
          <w:sz w:val="24"/>
          <w:szCs w:val="24"/>
        </w:rPr>
        <w:t xml:space="preserve">Hồ Chí Minh đến năm 2020 </w:t>
      </w:r>
      <w:r w:rsidRPr="00EF397A">
        <w:rPr>
          <w:color w:val="000000"/>
          <w:sz w:val="24"/>
          <w:szCs w:val="24"/>
        </w:rPr>
        <w:t>(Luận án Tiến sĩ kinh tế), Trường Đại học Kinh tế Tp</w:t>
      </w:r>
      <w:proofErr w:type="gramStart"/>
      <w:r w:rsidRPr="00EF397A">
        <w:rPr>
          <w:color w:val="000000"/>
          <w:sz w:val="24"/>
          <w:szCs w:val="24"/>
        </w:rPr>
        <w:t>.</w:t>
      </w:r>
      <w:proofErr w:type="gramEnd"/>
      <w:r w:rsidRPr="00EF397A">
        <w:rPr>
          <w:color w:val="000000"/>
        </w:rPr>
        <w:br/>
      </w:r>
      <w:r w:rsidRPr="00EF397A">
        <w:rPr>
          <w:color w:val="000000"/>
          <w:sz w:val="24"/>
          <w:szCs w:val="24"/>
        </w:rPr>
        <w:t>HCM, Việt Nam.</w:t>
      </w:r>
    </w:p>
    <w:p w14:paraId="1CFB2D26" w14:textId="77777777" w:rsidR="00B92073" w:rsidRDefault="00B92073" w:rsidP="00B92073">
      <w:pPr>
        <w:rPr>
          <w:color w:val="000000"/>
          <w:sz w:val="24"/>
          <w:szCs w:val="24"/>
        </w:rPr>
      </w:pPr>
      <w:r w:rsidRPr="00EF397A">
        <w:rPr>
          <w:color w:val="000000"/>
          <w:sz w:val="24"/>
          <w:szCs w:val="24"/>
        </w:rPr>
        <w:t xml:space="preserve">Tử, D. (2015). </w:t>
      </w:r>
      <w:r w:rsidRPr="00EF397A">
        <w:rPr>
          <w:i/>
          <w:iCs/>
          <w:color w:val="000000"/>
          <w:sz w:val="24"/>
          <w:szCs w:val="24"/>
        </w:rPr>
        <w:t>Nuôi tôm thẻ chân trắng trải bạt nền đáy</w:t>
      </w:r>
      <w:r w:rsidRPr="00EF397A">
        <w:rPr>
          <w:color w:val="000000"/>
          <w:sz w:val="24"/>
          <w:szCs w:val="24"/>
        </w:rPr>
        <w:t>. Truy cập 21/7/2016, từ</w:t>
      </w:r>
      <w:r w:rsidRPr="00EF397A">
        <w:rPr>
          <w:color w:val="000000"/>
        </w:rPr>
        <w:br/>
      </w:r>
      <w:hyperlink r:id="rId127" w:history="1">
        <w:r w:rsidRPr="00AC0E12">
          <w:rPr>
            <w:rStyle w:val="Hyperlink"/>
            <w:sz w:val="24"/>
            <w:szCs w:val="24"/>
          </w:rPr>
          <w:t>http://thuysanvietnam.com.vn/nuoi-tom-the-chan-trang-trai-bat-nen-day-article-6651.tsvn</w:t>
        </w:r>
      </w:hyperlink>
      <w:r w:rsidRPr="00EF397A">
        <w:rPr>
          <w:color w:val="000000"/>
          <w:sz w:val="24"/>
          <w:szCs w:val="24"/>
        </w:rPr>
        <w:t>.</w:t>
      </w:r>
    </w:p>
    <w:p w14:paraId="6AFFCD0A" w14:textId="77777777" w:rsidR="00B92073" w:rsidRDefault="00B92073" w:rsidP="00B92073">
      <w:pPr>
        <w:rPr>
          <w:b/>
          <w:bCs/>
          <w:color w:val="000000"/>
          <w:sz w:val="24"/>
          <w:szCs w:val="24"/>
        </w:rPr>
      </w:pPr>
      <w:r w:rsidRPr="00EF397A">
        <w:rPr>
          <w:b/>
          <w:bCs/>
          <w:color w:val="000000"/>
          <w:sz w:val="24"/>
          <w:szCs w:val="24"/>
        </w:rPr>
        <w:t>Tiếng Anh</w:t>
      </w:r>
    </w:p>
    <w:p w14:paraId="0C02E793" w14:textId="77777777" w:rsidR="00582F43" w:rsidRDefault="00582F43" w:rsidP="00582F43">
      <w:pPr>
        <w:pStyle w:val="Bibliography"/>
        <w:rPr>
          <w:noProof/>
          <w:sz w:val="24"/>
          <w:szCs w:val="24"/>
        </w:rPr>
      </w:pPr>
      <w:r>
        <w:rPr>
          <w:color w:val="000000"/>
          <w:sz w:val="24"/>
          <w:szCs w:val="24"/>
        </w:rPr>
        <w:fldChar w:fldCharType="begin"/>
      </w:r>
      <w:r>
        <w:rPr>
          <w:color w:val="000000"/>
          <w:sz w:val="24"/>
          <w:szCs w:val="24"/>
        </w:rPr>
        <w:instrText xml:space="preserve"> BIBLIOGRAPHY  \l 1033 </w:instrText>
      </w:r>
      <w:r>
        <w:rPr>
          <w:color w:val="000000"/>
          <w:sz w:val="24"/>
          <w:szCs w:val="24"/>
        </w:rPr>
        <w:fldChar w:fldCharType="separate"/>
      </w:r>
      <w:r>
        <w:rPr>
          <w:noProof/>
        </w:rPr>
        <w:t>Administration, D. o. (2006). Delivering Australian Government services: Managing multiple channels. Canberra, Australia: Author.</w:t>
      </w:r>
    </w:p>
    <w:p w14:paraId="667AB144" w14:textId="77777777" w:rsidR="00582F43" w:rsidRDefault="00582F43" w:rsidP="00582F43">
      <w:pPr>
        <w:pStyle w:val="Bibliography"/>
        <w:rPr>
          <w:noProof/>
        </w:rPr>
      </w:pPr>
      <w:r>
        <w:rPr>
          <w:noProof/>
        </w:rPr>
        <w:t xml:space="preserve">Dempsey, I. (2012). The use of individual education programs for children in Australian schools. </w:t>
      </w:r>
      <w:r>
        <w:rPr>
          <w:i/>
          <w:iCs/>
          <w:noProof/>
        </w:rPr>
        <w:t>Australasian Journal of Special Education, 36</w:t>
      </w:r>
      <w:r>
        <w:rPr>
          <w:noProof/>
        </w:rPr>
        <w:t>(1), 21-31. doi:10.1017/jse.2012.5</w:t>
      </w:r>
    </w:p>
    <w:p w14:paraId="0BEF66C2" w14:textId="77777777" w:rsidR="00582F43" w:rsidRDefault="00582F43" w:rsidP="00582F43">
      <w:pPr>
        <w:pStyle w:val="Bibliography"/>
        <w:rPr>
          <w:noProof/>
        </w:rPr>
      </w:pPr>
      <w:r>
        <w:rPr>
          <w:noProof/>
        </w:rPr>
        <w:t xml:space="preserve">Duddle, M. (2009). </w:t>
      </w:r>
      <w:r>
        <w:rPr>
          <w:i/>
          <w:iCs/>
          <w:noProof/>
        </w:rPr>
        <w:t>Intraprofessional relations in nursing: A case study.</w:t>
      </w:r>
      <w:r>
        <w:rPr>
          <w:noProof/>
        </w:rPr>
        <w:t xml:space="preserve"> University of Sydney. Sydney, Australia: University of Sydney.</w:t>
      </w:r>
    </w:p>
    <w:p w14:paraId="7A45C6E9" w14:textId="77777777" w:rsidR="00582F43" w:rsidRDefault="00582F43" w:rsidP="00582F43">
      <w:pPr>
        <w:pStyle w:val="Bibliography"/>
        <w:rPr>
          <w:noProof/>
        </w:rPr>
      </w:pPr>
      <w:r>
        <w:rPr>
          <w:noProof/>
        </w:rPr>
        <w:t xml:space="preserve">Richards, K. C. (1997). Views on globalization. In H. L. (Ed.), </w:t>
      </w:r>
      <w:r>
        <w:rPr>
          <w:i/>
          <w:iCs/>
          <w:noProof/>
        </w:rPr>
        <w:t>Australia in a global world</w:t>
      </w:r>
      <w:r>
        <w:rPr>
          <w:noProof/>
        </w:rPr>
        <w:t xml:space="preserve"> (pp. 29-43). Sydney, Australia: Century.</w:t>
      </w:r>
    </w:p>
    <w:p w14:paraId="61ECDFD0" w14:textId="77777777" w:rsidR="00582F43" w:rsidRDefault="00582F43" w:rsidP="00582F43">
      <w:pPr>
        <w:pStyle w:val="Bibliography"/>
        <w:rPr>
          <w:noProof/>
        </w:rPr>
      </w:pPr>
      <w:r>
        <w:rPr>
          <w:noProof/>
        </w:rPr>
        <w:t xml:space="preserve">Scheinin, P. (2009). Using student assessment to improve teaching and educational policy. In E. W. M. O'Keefe (Ed.), </w:t>
      </w:r>
      <w:r>
        <w:rPr>
          <w:i/>
          <w:iCs/>
          <w:noProof/>
        </w:rPr>
        <w:t>Assessment and student learning: Collecting, interpreting and using data to inform teaching</w:t>
      </w:r>
      <w:r>
        <w:rPr>
          <w:noProof/>
        </w:rPr>
        <w:t xml:space="preserve"> (pp. 12-14). Melbourne, Australia: Australian Council for Educational Research.</w:t>
      </w:r>
    </w:p>
    <w:p w14:paraId="5753227A" w14:textId="77777777" w:rsidR="00582F43" w:rsidRDefault="00582F43" w:rsidP="00582F43">
      <w:pPr>
        <w:pStyle w:val="Bibliography"/>
        <w:rPr>
          <w:noProof/>
        </w:rPr>
      </w:pPr>
      <w:r>
        <w:rPr>
          <w:noProof/>
        </w:rPr>
        <w:lastRenderedPageBreak/>
        <w:t xml:space="preserve">Simon, J. S. (2009). </w:t>
      </w:r>
      <w:r>
        <w:rPr>
          <w:i/>
          <w:iCs/>
          <w:noProof/>
        </w:rPr>
        <w:t>Price incentives and consumer payment behaviour.</w:t>
      </w:r>
      <w:r>
        <w:rPr>
          <w:noProof/>
        </w:rPr>
        <w:t xml:space="preserve"> Retrieved March 21, 2011, from Reserve Bank of Australia website: http://www.rba.gov.au/ PublicationsAndResearch/RDP/RDP2009-04.html</w:t>
      </w:r>
    </w:p>
    <w:p w14:paraId="2B5E7C16" w14:textId="77777777" w:rsidR="00582F43" w:rsidRDefault="00582F43" w:rsidP="00582F43">
      <w:pPr>
        <w:pStyle w:val="Bibliography"/>
        <w:rPr>
          <w:noProof/>
        </w:rPr>
      </w:pPr>
      <w:r>
        <w:rPr>
          <w:noProof/>
        </w:rPr>
        <w:t xml:space="preserve">Smith, R. (2010). </w:t>
      </w:r>
      <w:r>
        <w:rPr>
          <w:i/>
          <w:iCs/>
          <w:noProof/>
        </w:rPr>
        <w:t>Rethinking teacher education: Teacher education in the knowledge age.</w:t>
      </w:r>
      <w:r>
        <w:rPr>
          <w:noProof/>
        </w:rPr>
        <w:t xml:space="preserve"> Sydney, Australia: AACLM Press.</w:t>
      </w:r>
    </w:p>
    <w:p w14:paraId="1574EEAE" w14:textId="62CB22B2" w:rsidR="00582F43" w:rsidRDefault="00582F43" w:rsidP="00582F43">
      <w:pPr>
        <w:rPr>
          <w:color w:val="000000"/>
          <w:sz w:val="24"/>
          <w:szCs w:val="24"/>
        </w:rPr>
      </w:pPr>
      <w:r>
        <w:rPr>
          <w:color w:val="000000"/>
          <w:sz w:val="24"/>
          <w:szCs w:val="24"/>
        </w:rPr>
        <w:fldChar w:fldCharType="end"/>
      </w:r>
    </w:p>
    <w:p w14:paraId="58A21FA9" w14:textId="0B74963B" w:rsidR="00076056" w:rsidRDefault="00076056" w:rsidP="00582F43">
      <w:pPr>
        <w:pStyle w:val="Reference"/>
        <w:numPr>
          <w:ilvl w:val="0"/>
          <w:numId w:val="0"/>
        </w:numPr>
        <w:sectPr w:rsidR="00076056" w:rsidSect="0026226D">
          <w:headerReference w:type="default" r:id="rId128"/>
          <w:footerReference w:type="default" r:id="rId129"/>
          <w:footnotePr>
            <w:numRestart w:val="eachPage"/>
          </w:footnotePr>
          <w:pgSz w:w="11909" w:h="16834" w:code="9"/>
          <w:pgMar w:top="1985" w:right="1134" w:bottom="1701" w:left="1985" w:header="576" w:footer="0" w:gutter="0"/>
          <w:pgNumType w:start="1"/>
          <w:cols w:space="0"/>
        </w:sectPr>
      </w:pPr>
    </w:p>
    <w:p w14:paraId="5EA57F25" w14:textId="5F1D807E" w:rsidR="00106B8D" w:rsidRPr="00005C30" w:rsidRDefault="00E54F17" w:rsidP="00CF7F9E">
      <w:pPr>
        <w:pStyle w:val="Appendix"/>
        <w:numPr>
          <w:ilvl w:val="0"/>
          <w:numId w:val="13"/>
        </w:numPr>
      </w:pPr>
      <w:bookmarkStart w:id="167" w:name="_Toc92038165"/>
      <w:r>
        <w:lastRenderedPageBreak/>
        <w:t xml:space="preserve">MÃ NGUỒN </w:t>
      </w:r>
      <w:r w:rsidR="00407C76">
        <w:t>PYTHON</w:t>
      </w:r>
      <w:bookmarkEnd w:id="167"/>
    </w:p>
    <w:bookmarkEnd w:id="114"/>
    <w:bookmarkEnd w:id="115"/>
    <w:bookmarkEnd w:id="116"/>
    <w:bookmarkEnd w:id="153"/>
    <w:bookmarkEnd w:id="154"/>
    <w:bookmarkEnd w:id="155"/>
    <w:bookmarkEnd w:id="156"/>
    <w:bookmarkEnd w:id="157"/>
    <w:bookmarkEnd w:id="158"/>
    <w:bookmarkEnd w:id="159"/>
    <w:bookmarkEnd w:id="160"/>
    <w:bookmarkEnd w:id="161"/>
    <w:bookmarkEnd w:id="162"/>
    <w:bookmarkEnd w:id="163"/>
    <w:bookmarkEnd w:id="164"/>
    <w:bookmarkEnd w:id="165"/>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30"/>
      <w:footerReference w:type="default" r:id="rId13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57EB2" w14:textId="77777777" w:rsidR="008F020B" w:rsidRDefault="008F020B">
      <w:r>
        <w:separator/>
      </w:r>
    </w:p>
  </w:endnote>
  <w:endnote w:type="continuationSeparator" w:id="0">
    <w:p w14:paraId="381A71CC" w14:textId="77777777" w:rsidR="008F020B" w:rsidRDefault="008F0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297A54" w:rsidRDefault="008F020B">
        <w:pPr>
          <w:pStyle w:val="Footer"/>
          <w:jc w:val="center"/>
        </w:pPr>
      </w:p>
    </w:sdtContent>
  </w:sdt>
  <w:p w14:paraId="6296D35C" w14:textId="77777777" w:rsidR="00297A54" w:rsidRDefault="00297A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297A54" w:rsidRDefault="00297A54">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8E7FE7">
          <w:rPr>
            <w:b w:val="0"/>
            <w:noProof/>
            <w:sz w:val="20"/>
          </w:rPr>
          <w:t>xii</w:t>
        </w:r>
        <w:r w:rsidRPr="00181EE8">
          <w:rPr>
            <w:b w:val="0"/>
            <w:noProof/>
            <w:sz w:val="20"/>
          </w:rPr>
          <w:fldChar w:fldCharType="end"/>
        </w:r>
      </w:p>
    </w:sdtContent>
  </w:sdt>
  <w:p w14:paraId="7AF9BFD3" w14:textId="77777777" w:rsidR="00297A54" w:rsidRDefault="00297A5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6C1948" w14:paraId="1BCCD013" w14:textId="77777777" w:rsidTr="00D318CC">
      <w:tc>
        <w:tcPr>
          <w:tcW w:w="5490" w:type="dxa"/>
          <w:shd w:val="clear" w:color="auto" w:fill="FFFFFF" w:themeFill="background1"/>
        </w:tcPr>
        <w:p w14:paraId="53F99B3F" w14:textId="6D85C51D" w:rsidR="006C1948" w:rsidRPr="00A22C32" w:rsidRDefault="006C1948"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6C1948" w:rsidRPr="0004782B" w:rsidRDefault="006C1948"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6C1948" w:rsidRDefault="006C1948" w:rsidP="00D318CC">
          <w:pPr>
            <w:pStyle w:val="Footer"/>
            <w:tabs>
              <w:tab w:val="clear" w:pos="4320"/>
            </w:tabs>
            <w:spacing w:line="240" w:lineRule="auto"/>
            <w:ind w:left="0" w:right="29"/>
            <w:rPr>
              <w:sz w:val="22"/>
              <w:szCs w:val="22"/>
            </w:rPr>
          </w:pPr>
        </w:p>
      </w:tc>
    </w:tr>
  </w:tbl>
  <w:p w14:paraId="39F5DF94" w14:textId="1C16094E" w:rsidR="006C1948" w:rsidRDefault="006C1948"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297A54" w14:paraId="3C24BC90" w14:textId="77777777" w:rsidTr="00E91363">
      <w:tc>
        <w:tcPr>
          <w:tcW w:w="5490" w:type="dxa"/>
          <w:shd w:val="clear" w:color="auto" w:fill="FFFFFF" w:themeFill="background1"/>
        </w:tcPr>
        <w:p w14:paraId="6A749438" w14:textId="77777777" w:rsidR="00297A54" w:rsidRPr="0024181E" w:rsidRDefault="00297A54"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297A54" w:rsidRPr="0004782B" w:rsidRDefault="00297A54"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297A54" w:rsidRDefault="00297A54" w:rsidP="00B82B68">
          <w:pPr>
            <w:pStyle w:val="Footer"/>
            <w:tabs>
              <w:tab w:val="clear" w:pos="4320"/>
            </w:tabs>
            <w:spacing w:line="240" w:lineRule="auto"/>
            <w:ind w:left="0" w:right="29"/>
            <w:rPr>
              <w:sz w:val="22"/>
              <w:szCs w:val="22"/>
            </w:rPr>
          </w:pPr>
        </w:p>
      </w:tc>
    </w:tr>
  </w:tbl>
  <w:p w14:paraId="733A2C6D" w14:textId="77777777" w:rsidR="00297A54" w:rsidRDefault="00297A54"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F4F3D4" w14:textId="77777777" w:rsidR="008F020B" w:rsidRDefault="008F020B">
      <w:r>
        <w:separator/>
      </w:r>
    </w:p>
  </w:footnote>
  <w:footnote w:type="continuationSeparator" w:id="0">
    <w:p w14:paraId="0BDEDEC4" w14:textId="77777777" w:rsidR="008F020B" w:rsidRDefault="008F02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297A54" w:rsidRDefault="00297A5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297A54" w:rsidRPr="00E91363" w:rsidRDefault="00297A54"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6C1948" w:rsidRDefault="006C194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6C1948" w:rsidRPr="00A22C32" w:rsidRDefault="006C1948"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6C1948" w:rsidRPr="001A0B88" w:rsidRDefault="006C1948"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8E7FE7">
      <w:rPr>
        <w:rStyle w:val="PageNumber"/>
        <w:rFonts w:ascii="Times New Roman" w:hAnsi="Times New Roman" w:cs="Times New Roman"/>
        <w:noProof/>
        <w:sz w:val="22"/>
        <w:szCs w:val="22"/>
      </w:rPr>
      <w:t>4</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297A54" w:rsidRDefault="00297A54"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297A54" w:rsidRPr="001A0B88" w:rsidRDefault="00297A54"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8E7FE7">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44A35EF"/>
    <w:multiLevelType w:val="hybridMultilevel"/>
    <w:tmpl w:val="B78E7192"/>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8">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2">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4">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13915B5C"/>
    <w:multiLevelType w:val="hybridMultilevel"/>
    <w:tmpl w:val="52A8880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6">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nsid w:val="1A736378"/>
    <w:multiLevelType w:val="hybridMultilevel"/>
    <w:tmpl w:val="6B423E3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374928E8"/>
    <w:multiLevelType w:val="hybridMultilevel"/>
    <w:tmpl w:val="0DE43BD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6">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FD9321B"/>
    <w:multiLevelType w:val="hybridMultilevel"/>
    <w:tmpl w:val="33521FD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1">
    <w:nsid w:val="440E0431"/>
    <w:multiLevelType w:val="hybridMultilevel"/>
    <w:tmpl w:val="3850AE2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4A42174F"/>
    <w:multiLevelType w:val="hybridMultilevel"/>
    <w:tmpl w:val="C08681F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5">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2">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1"/>
  </w:num>
  <w:num w:numId="2">
    <w:abstractNumId w:val="4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6"/>
  </w:num>
  <w:num w:numId="13">
    <w:abstractNumId w:val="40"/>
  </w:num>
  <w:num w:numId="14">
    <w:abstractNumId w:val="34"/>
  </w:num>
  <w:num w:numId="15">
    <w:abstractNumId w:val="3"/>
  </w:num>
  <w:num w:numId="16">
    <w:abstractNumId w:val="38"/>
  </w:num>
  <w:num w:numId="17">
    <w:abstractNumId w:val="54"/>
  </w:num>
  <w:num w:numId="18">
    <w:abstractNumId w:val="48"/>
  </w:num>
  <w:num w:numId="19">
    <w:abstractNumId w:val="45"/>
  </w:num>
  <w:num w:numId="20">
    <w:abstractNumId w:val="50"/>
  </w:num>
  <w:num w:numId="21">
    <w:abstractNumId w:val="1"/>
  </w:num>
  <w:num w:numId="22">
    <w:abstractNumId w:val="14"/>
  </w:num>
  <w:num w:numId="23">
    <w:abstractNumId w:val="21"/>
  </w:num>
  <w:num w:numId="24">
    <w:abstractNumId w:val="30"/>
  </w:num>
  <w:num w:numId="25">
    <w:abstractNumId w:val="2"/>
  </w:num>
  <w:num w:numId="26">
    <w:abstractNumId w:val="41"/>
  </w:num>
  <w:num w:numId="27">
    <w:abstractNumId w:val="47"/>
  </w:num>
  <w:num w:numId="28">
    <w:abstractNumId w:val="29"/>
  </w:num>
  <w:num w:numId="29">
    <w:abstractNumId w:val="26"/>
  </w:num>
  <w:num w:numId="30">
    <w:abstractNumId w:val="37"/>
  </w:num>
  <w:num w:numId="31">
    <w:abstractNumId w:val="4"/>
  </w:num>
  <w:num w:numId="32">
    <w:abstractNumId w:val="16"/>
  </w:num>
  <w:num w:numId="33">
    <w:abstractNumId w:val="22"/>
  </w:num>
  <w:num w:numId="34">
    <w:abstractNumId w:val="18"/>
  </w:num>
  <w:num w:numId="35">
    <w:abstractNumId w:val="33"/>
  </w:num>
  <w:num w:numId="36">
    <w:abstractNumId w:val="20"/>
  </w:num>
  <w:num w:numId="37">
    <w:abstractNumId w:val="32"/>
  </w:num>
  <w:num w:numId="38">
    <w:abstractNumId w:val="53"/>
  </w:num>
  <w:num w:numId="39">
    <w:abstractNumId w:val="56"/>
  </w:num>
  <w:num w:numId="40">
    <w:abstractNumId w:val="23"/>
  </w:num>
  <w:num w:numId="41">
    <w:abstractNumId w:val="36"/>
  </w:num>
  <w:num w:numId="42">
    <w:abstractNumId w:val="8"/>
  </w:num>
  <w:num w:numId="43">
    <w:abstractNumId w:val="28"/>
  </w:num>
  <w:num w:numId="44">
    <w:abstractNumId w:val="24"/>
  </w:num>
  <w:num w:numId="45">
    <w:abstractNumId w:val="39"/>
  </w:num>
  <w:num w:numId="46">
    <w:abstractNumId w:val="12"/>
  </w:num>
  <w:num w:numId="47">
    <w:abstractNumId w:val="55"/>
  </w:num>
  <w:num w:numId="48">
    <w:abstractNumId w:val="10"/>
  </w:num>
  <w:num w:numId="49">
    <w:abstractNumId w:val="43"/>
  </w:num>
  <w:num w:numId="50">
    <w:abstractNumId w:val="9"/>
  </w:num>
  <w:num w:numId="51">
    <w:abstractNumId w:val="51"/>
  </w:num>
  <w:num w:numId="52">
    <w:abstractNumId w:val="42"/>
  </w:num>
  <w:num w:numId="53">
    <w:abstractNumId w:val="35"/>
  </w:num>
  <w:num w:numId="54">
    <w:abstractNumId w:val="31"/>
  </w:num>
  <w:num w:numId="55">
    <w:abstractNumId w:val="46"/>
  </w:num>
  <w:num w:numId="56">
    <w:abstractNumId w:val="27"/>
  </w:num>
  <w:num w:numId="57">
    <w:abstractNumId w:val="17"/>
  </w:num>
  <w:num w:numId="58">
    <w:abstractNumId w:val="7"/>
  </w:num>
  <w:num w:numId="59">
    <w:abstractNumId w:val="25"/>
  </w:num>
  <w:num w:numId="60">
    <w:abstractNumId w:val="5"/>
  </w:num>
  <w:num w:numId="61">
    <w:abstractNumId w:val="49"/>
  </w:num>
  <w:num w:numId="62">
    <w:abstractNumId w:val="52"/>
  </w:num>
  <w:num w:numId="63">
    <w:abstractNumId w:val="15"/>
  </w:num>
  <w:num w:numId="64">
    <w:abstractNumId w:val="13"/>
  </w:num>
  <w:num w:numId="65">
    <w:abstractNumId w:val="1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W1sDAzMTCyMDIBQiUdpeDU4uLM/DyQAsNaAP5cZBssAAAA"/>
  </w:docVars>
  <w:rsids>
    <w:rsidRoot w:val="009A578A"/>
    <w:rsid w:val="00002379"/>
    <w:rsid w:val="00002A75"/>
    <w:rsid w:val="00005105"/>
    <w:rsid w:val="00005C30"/>
    <w:rsid w:val="00007154"/>
    <w:rsid w:val="00007317"/>
    <w:rsid w:val="00012113"/>
    <w:rsid w:val="0001257C"/>
    <w:rsid w:val="00013838"/>
    <w:rsid w:val="00014CCC"/>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4065"/>
    <w:rsid w:val="00036D50"/>
    <w:rsid w:val="0004196B"/>
    <w:rsid w:val="0004215D"/>
    <w:rsid w:val="00046EF9"/>
    <w:rsid w:val="0004782B"/>
    <w:rsid w:val="000505AD"/>
    <w:rsid w:val="00052658"/>
    <w:rsid w:val="00055B26"/>
    <w:rsid w:val="00062927"/>
    <w:rsid w:val="00064297"/>
    <w:rsid w:val="00065878"/>
    <w:rsid w:val="00067810"/>
    <w:rsid w:val="00067C71"/>
    <w:rsid w:val="00067ED8"/>
    <w:rsid w:val="00071013"/>
    <w:rsid w:val="00071C5F"/>
    <w:rsid w:val="00072C22"/>
    <w:rsid w:val="00075083"/>
    <w:rsid w:val="00076056"/>
    <w:rsid w:val="00081A27"/>
    <w:rsid w:val="000849BB"/>
    <w:rsid w:val="00084AC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57F"/>
    <w:rsid w:val="000F4C68"/>
    <w:rsid w:val="000F61E3"/>
    <w:rsid w:val="00103A5F"/>
    <w:rsid w:val="00104C5E"/>
    <w:rsid w:val="00105DFC"/>
    <w:rsid w:val="00105F04"/>
    <w:rsid w:val="00106B8D"/>
    <w:rsid w:val="00110AB2"/>
    <w:rsid w:val="00111E66"/>
    <w:rsid w:val="0011225A"/>
    <w:rsid w:val="00114886"/>
    <w:rsid w:val="00116814"/>
    <w:rsid w:val="00121454"/>
    <w:rsid w:val="00125C2C"/>
    <w:rsid w:val="001265E2"/>
    <w:rsid w:val="0012738D"/>
    <w:rsid w:val="00132351"/>
    <w:rsid w:val="001325D7"/>
    <w:rsid w:val="001333E0"/>
    <w:rsid w:val="001356E5"/>
    <w:rsid w:val="00140E04"/>
    <w:rsid w:val="00141270"/>
    <w:rsid w:val="00141401"/>
    <w:rsid w:val="0014452F"/>
    <w:rsid w:val="00144E28"/>
    <w:rsid w:val="00145CA8"/>
    <w:rsid w:val="001537A5"/>
    <w:rsid w:val="00154DCE"/>
    <w:rsid w:val="00155139"/>
    <w:rsid w:val="001559B5"/>
    <w:rsid w:val="00157F0A"/>
    <w:rsid w:val="00160AA9"/>
    <w:rsid w:val="0016269A"/>
    <w:rsid w:val="00162EED"/>
    <w:rsid w:val="00163545"/>
    <w:rsid w:val="001662DE"/>
    <w:rsid w:val="0017017B"/>
    <w:rsid w:val="00170E04"/>
    <w:rsid w:val="001724C3"/>
    <w:rsid w:val="001731A7"/>
    <w:rsid w:val="00181EE8"/>
    <w:rsid w:val="0018271D"/>
    <w:rsid w:val="0018413B"/>
    <w:rsid w:val="00185C46"/>
    <w:rsid w:val="0018651F"/>
    <w:rsid w:val="0019137D"/>
    <w:rsid w:val="00194996"/>
    <w:rsid w:val="0019505F"/>
    <w:rsid w:val="001A0B88"/>
    <w:rsid w:val="001A29BA"/>
    <w:rsid w:val="001A5503"/>
    <w:rsid w:val="001A5E6B"/>
    <w:rsid w:val="001B27BA"/>
    <w:rsid w:val="001B330D"/>
    <w:rsid w:val="001B33FC"/>
    <w:rsid w:val="001B499F"/>
    <w:rsid w:val="001B5799"/>
    <w:rsid w:val="001B612D"/>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1B44"/>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56E61"/>
    <w:rsid w:val="002608C6"/>
    <w:rsid w:val="00261681"/>
    <w:rsid w:val="0026226D"/>
    <w:rsid w:val="00264B0A"/>
    <w:rsid w:val="00264C62"/>
    <w:rsid w:val="00265520"/>
    <w:rsid w:val="002655DB"/>
    <w:rsid w:val="00265778"/>
    <w:rsid w:val="00272B47"/>
    <w:rsid w:val="002759A4"/>
    <w:rsid w:val="00276E29"/>
    <w:rsid w:val="002802A6"/>
    <w:rsid w:val="00280F6C"/>
    <w:rsid w:val="00281B31"/>
    <w:rsid w:val="0029169A"/>
    <w:rsid w:val="00293A68"/>
    <w:rsid w:val="00295E4F"/>
    <w:rsid w:val="00297A54"/>
    <w:rsid w:val="00297D22"/>
    <w:rsid w:val="002A08C2"/>
    <w:rsid w:val="002A2356"/>
    <w:rsid w:val="002A2A75"/>
    <w:rsid w:val="002A37B1"/>
    <w:rsid w:val="002A3C0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410"/>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66B0"/>
    <w:rsid w:val="003175CC"/>
    <w:rsid w:val="00317B31"/>
    <w:rsid w:val="00317E7A"/>
    <w:rsid w:val="003222E6"/>
    <w:rsid w:val="00322D67"/>
    <w:rsid w:val="0032384E"/>
    <w:rsid w:val="00323C29"/>
    <w:rsid w:val="00323C34"/>
    <w:rsid w:val="00325402"/>
    <w:rsid w:val="00326952"/>
    <w:rsid w:val="00327AB0"/>
    <w:rsid w:val="00331845"/>
    <w:rsid w:val="003358C0"/>
    <w:rsid w:val="00341248"/>
    <w:rsid w:val="003440AD"/>
    <w:rsid w:val="00345D12"/>
    <w:rsid w:val="0035014E"/>
    <w:rsid w:val="00351698"/>
    <w:rsid w:val="00351CA9"/>
    <w:rsid w:val="00351D1D"/>
    <w:rsid w:val="00362BFB"/>
    <w:rsid w:val="00362C3E"/>
    <w:rsid w:val="003631CC"/>
    <w:rsid w:val="0036453D"/>
    <w:rsid w:val="003704F3"/>
    <w:rsid w:val="003713DF"/>
    <w:rsid w:val="00371CD3"/>
    <w:rsid w:val="00372ED7"/>
    <w:rsid w:val="003732C0"/>
    <w:rsid w:val="00373645"/>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A429D"/>
    <w:rsid w:val="003B02EF"/>
    <w:rsid w:val="003B2F12"/>
    <w:rsid w:val="003B4D19"/>
    <w:rsid w:val="003B5257"/>
    <w:rsid w:val="003B6BA8"/>
    <w:rsid w:val="003B7852"/>
    <w:rsid w:val="003C1476"/>
    <w:rsid w:val="003C4A24"/>
    <w:rsid w:val="003C5E57"/>
    <w:rsid w:val="003D0412"/>
    <w:rsid w:val="003D2168"/>
    <w:rsid w:val="003D21B8"/>
    <w:rsid w:val="003D2F8A"/>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3FF4"/>
    <w:rsid w:val="00414579"/>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6275A"/>
    <w:rsid w:val="004633E9"/>
    <w:rsid w:val="004635B6"/>
    <w:rsid w:val="0046478D"/>
    <w:rsid w:val="00465A26"/>
    <w:rsid w:val="00466D81"/>
    <w:rsid w:val="00467778"/>
    <w:rsid w:val="00473625"/>
    <w:rsid w:val="00475342"/>
    <w:rsid w:val="00475723"/>
    <w:rsid w:val="0047650B"/>
    <w:rsid w:val="004800F1"/>
    <w:rsid w:val="004805B4"/>
    <w:rsid w:val="00480ADF"/>
    <w:rsid w:val="004830D5"/>
    <w:rsid w:val="0048498D"/>
    <w:rsid w:val="00487748"/>
    <w:rsid w:val="0049510D"/>
    <w:rsid w:val="00497AD9"/>
    <w:rsid w:val="004A020E"/>
    <w:rsid w:val="004A0EEC"/>
    <w:rsid w:val="004A158F"/>
    <w:rsid w:val="004A1668"/>
    <w:rsid w:val="004A2E63"/>
    <w:rsid w:val="004A5457"/>
    <w:rsid w:val="004A599C"/>
    <w:rsid w:val="004A7403"/>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F1C45"/>
    <w:rsid w:val="004F5624"/>
    <w:rsid w:val="004F63A5"/>
    <w:rsid w:val="0050372F"/>
    <w:rsid w:val="005052A8"/>
    <w:rsid w:val="00505DF6"/>
    <w:rsid w:val="005103D8"/>
    <w:rsid w:val="005138AE"/>
    <w:rsid w:val="00513C44"/>
    <w:rsid w:val="00513DA3"/>
    <w:rsid w:val="00514195"/>
    <w:rsid w:val="0051515E"/>
    <w:rsid w:val="00515CB3"/>
    <w:rsid w:val="005169BE"/>
    <w:rsid w:val="00517A78"/>
    <w:rsid w:val="00523AE6"/>
    <w:rsid w:val="00523F2C"/>
    <w:rsid w:val="005257EB"/>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5508"/>
    <w:rsid w:val="005D6C41"/>
    <w:rsid w:val="005D773E"/>
    <w:rsid w:val="005E156A"/>
    <w:rsid w:val="005E1F62"/>
    <w:rsid w:val="005E4AC4"/>
    <w:rsid w:val="005E5CD4"/>
    <w:rsid w:val="005E6631"/>
    <w:rsid w:val="005E66DD"/>
    <w:rsid w:val="005E74E5"/>
    <w:rsid w:val="005F0550"/>
    <w:rsid w:val="005F0ABE"/>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7AFF"/>
    <w:rsid w:val="00657F2A"/>
    <w:rsid w:val="0066057F"/>
    <w:rsid w:val="00662329"/>
    <w:rsid w:val="00662AA5"/>
    <w:rsid w:val="00664B5F"/>
    <w:rsid w:val="00665F38"/>
    <w:rsid w:val="00666347"/>
    <w:rsid w:val="00672A56"/>
    <w:rsid w:val="00674BF3"/>
    <w:rsid w:val="00677D95"/>
    <w:rsid w:val="00684074"/>
    <w:rsid w:val="00690601"/>
    <w:rsid w:val="00690F50"/>
    <w:rsid w:val="0069177E"/>
    <w:rsid w:val="00692558"/>
    <w:rsid w:val="00692729"/>
    <w:rsid w:val="006928E9"/>
    <w:rsid w:val="00692DAF"/>
    <w:rsid w:val="00693315"/>
    <w:rsid w:val="0069448A"/>
    <w:rsid w:val="006959F5"/>
    <w:rsid w:val="006A28F2"/>
    <w:rsid w:val="006A4A72"/>
    <w:rsid w:val="006A5F66"/>
    <w:rsid w:val="006A65E2"/>
    <w:rsid w:val="006A7F52"/>
    <w:rsid w:val="006B48E7"/>
    <w:rsid w:val="006B6ED7"/>
    <w:rsid w:val="006B7542"/>
    <w:rsid w:val="006C04F3"/>
    <w:rsid w:val="006C1948"/>
    <w:rsid w:val="006C1A26"/>
    <w:rsid w:val="006C333E"/>
    <w:rsid w:val="006C4F26"/>
    <w:rsid w:val="006C53F4"/>
    <w:rsid w:val="006C6A3B"/>
    <w:rsid w:val="006D2C7D"/>
    <w:rsid w:val="006D38EF"/>
    <w:rsid w:val="006D6ADC"/>
    <w:rsid w:val="006E00FC"/>
    <w:rsid w:val="006E17D2"/>
    <w:rsid w:val="006E22EC"/>
    <w:rsid w:val="006E410F"/>
    <w:rsid w:val="006E6BD1"/>
    <w:rsid w:val="006E7055"/>
    <w:rsid w:val="006E769E"/>
    <w:rsid w:val="006F2488"/>
    <w:rsid w:val="006F38FC"/>
    <w:rsid w:val="006F3B25"/>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71DF"/>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283C"/>
    <w:rsid w:val="0076386A"/>
    <w:rsid w:val="00764A1E"/>
    <w:rsid w:val="00764B2F"/>
    <w:rsid w:val="00765159"/>
    <w:rsid w:val="00766166"/>
    <w:rsid w:val="007668D7"/>
    <w:rsid w:val="0076743E"/>
    <w:rsid w:val="007706BD"/>
    <w:rsid w:val="007738A9"/>
    <w:rsid w:val="00776A9F"/>
    <w:rsid w:val="00780C7E"/>
    <w:rsid w:val="007817A3"/>
    <w:rsid w:val="0078193D"/>
    <w:rsid w:val="00782D63"/>
    <w:rsid w:val="00785D01"/>
    <w:rsid w:val="00793785"/>
    <w:rsid w:val="00793F8E"/>
    <w:rsid w:val="00794306"/>
    <w:rsid w:val="00794B11"/>
    <w:rsid w:val="00796359"/>
    <w:rsid w:val="0079651F"/>
    <w:rsid w:val="007A0985"/>
    <w:rsid w:val="007A5536"/>
    <w:rsid w:val="007A5823"/>
    <w:rsid w:val="007A73A4"/>
    <w:rsid w:val="007B46C4"/>
    <w:rsid w:val="007B6778"/>
    <w:rsid w:val="007C05AC"/>
    <w:rsid w:val="007C09A8"/>
    <w:rsid w:val="007C6894"/>
    <w:rsid w:val="007C69B5"/>
    <w:rsid w:val="007C6C01"/>
    <w:rsid w:val="007D10F0"/>
    <w:rsid w:val="007D12E7"/>
    <w:rsid w:val="007D1EB1"/>
    <w:rsid w:val="007D26A4"/>
    <w:rsid w:val="007D369E"/>
    <w:rsid w:val="007D37AF"/>
    <w:rsid w:val="007D3EF0"/>
    <w:rsid w:val="007D4C79"/>
    <w:rsid w:val="007E02D4"/>
    <w:rsid w:val="007E0BA8"/>
    <w:rsid w:val="007E2740"/>
    <w:rsid w:val="007E2E2A"/>
    <w:rsid w:val="007E4E64"/>
    <w:rsid w:val="007E6165"/>
    <w:rsid w:val="007E6F64"/>
    <w:rsid w:val="007F178A"/>
    <w:rsid w:val="008038E1"/>
    <w:rsid w:val="0080495E"/>
    <w:rsid w:val="00805D95"/>
    <w:rsid w:val="00811AED"/>
    <w:rsid w:val="00814D0B"/>
    <w:rsid w:val="00815575"/>
    <w:rsid w:val="00821220"/>
    <w:rsid w:val="008262D0"/>
    <w:rsid w:val="008277BA"/>
    <w:rsid w:val="00831B60"/>
    <w:rsid w:val="0083223F"/>
    <w:rsid w:val="00833E80"/>
    <w:rsid w:val="008368D3"/>
    <w:rsid w:val="00836D18"/>
    <w:rsid w:val="00836DCC"/>
    <w:rsid w:val="00842795"/>
    <w:rsid w:val="00845813"/>
    <w:rsid w:val="00850865"/>
    <w:rsid w:val="0085160C"/>
    <w:rsid w:val="00853A74"/>
    <w:rsid w:val="0085542A"/>
    <w:rsid w:val="00857003"/>
    <w:rsid w:val="008620A8"/>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D2E"/>
    <w:rsid w:val="00892272"/>
    <w:rsid w:val="00893336"/>
    <w:rsid w:val="00893ECE"/>
    <w:rsid w:val="0089558B"/>
    <w:rsid w:val="00895BAC"/>
    <w:rsid w:val="008960DB"/>
    <w:rsid w:val="008A3970"/>
    <w:rsid w:val="008A757D"/>
    <w:rsid w:val="008A75A5"/>
    <w:rsid w:val="008B2226"/>
    <w:rsid w:val="008B306F"/>
    <w:rsid w:val="008B5D63"/>
    <w:rsid w:val="008B5EB1"/>
    <w:rsid w:val="008B72A3"/>
    <w:rsid w:val="008B764C"/>
    <w:rsid w:val="008C29CF"/>
    <w:rsid w:val="008C31B8"/>
    <w:rsid w:val="008C629E"/>
    <w:rsid w:val="008C6A14"/>
    <w:rsid w:val="008D6244"/>
    <w:rsid w:val="008E0347"/>
    <w:rsid w:val="008E2CE8"/>
    <w:rsid w:val="008E35BC"/>
    <w:rsid w:val="008E5B1B"/>
    <w:rsid w:val="008E6D8A"/>
    <w:rsid w:val="008E7FE7"/>
    <w:rsid w:val="008F020B"/>
    <w:rsid w:val="008F6DC5"/>
    <w:rsid w:val="008F7CD7"/>
    <w:rsid w:val="009005FB"/>
    <w:rsid w:val="009038A5"/>
    <w:rsid w:val="009046D1"/>
    <w:rsid w:val="009066D2"/>
    <w:rsid w:val="009074D9"/>
    <w:rsid w:val="009114FD"/>
    <w:rsid w:val="00912AEC"/>
    <w:rsid w:val="00913C93"/>
    <w:rsid w:val="00914297"/>
    <w:rsid w:val="00914A90"/>
    <w:rsid w:val="00916511"/>
    <w:rsid w:val="009167BB"/>
    <w:rsid w:val="0091701D"/>
    <w:rsid w:val="009171EE"/>
    <w:rsid w:val="00917444"/>
    <w:rsid w:val="00920165"/>
    <w:rsid w:val="009209AA"/>
    <w:rsid w:val="009253DD"/>
    <w:rsid w:val="0093324B"/>
    <w:rsid w:val="00934478"/>
    <w:rsid w:val="00945A0C"/>
    <w:rsid w:val="00945FC3"/>
    <w:rsid w:val="009469C5"/>
    <w:rsid w:val="00956C1B"/>
    <w:rsid w:val="0095731A"/>
    <w:rsid w:val="00957414"/>
    <w:rsid w:val="00961AEF"/>
    <w:rsid w:val="009645F7"/>
    <w:rsid w:val="00964A9D"/>
    <w:rsid w:val="00965159"/>
    <w:rsid w:val="00967E2E"/>
    <w:rsid w:val="00967F2C"/>
    <w:rsid w:val="00972925"/>
    <w:rsid w:val="00972CAF"/>
    <w:rsid w:val="0097347D"/>
    <w:rsid w:val="00973B7F"/>
    <w:rsid w:val="0097698D"/>
    <w:rsid w:val="009814A5"/>
    <w:rsid w:val="00983811"/>
    <w:rsid w:val="00990A3E"/>
    <w:rsid w:val="00991900"/>
    <w:rsid w:val="00991CB1"/>
    <w:rsid w:val="00994046"/>
    <w:rsid w:val="00994154"/>
    <w:rsid w:val="00997424"/>
    <w:rsid w:val="009A11F6"/>
    <w:rsid w:val="009A12BC"/>
    <w:rsid w:val="009A1956"/>
    <w:rsid w:val="009A317F"/>
    <w:rsid w:val="009A578A"/>
    <w:rsid w:val="009A7785"/>
    <w:rsid w:val="009A77EE"/>
    <w:rsid w:val="009B2EF3"/>
    <w:rsid w:val="009B39FA"/>
    <w:rsid w:val="009B47DF"/>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9D5"/>
    <w:rsid w:val="009F4345"/>
    <w:rsid w:val="009F5E68"/>
    <w:rsid w:val="009F6116"/>
    <w:rsid w:val="009F61A8"/>
    <w:rsid w:val="009F6251"/>
    <w:rsid w:val="009F76E0"/>
    <w:rsid w:val="00A0635F"/>
    <w:rsid w:val="00A113B0"/>
    <w:rsid w:val="00A16D27"/>
    <w:rsid w:val="00A22C32"/>
    <w:rsid w:val="00A23AC0"/>
    <w:rsid w:val="00A25F1F"/>
    <w:rsid w:val="00A271FD"/>
    <w:rsid w:val="00A3278A"/>
    <w:rsid w:val="00A40D32"/>
    <w:rsid w:val="00A42F41"/>
    <w:rsid w:val="00A434EE"/>
    <w:rsid w:val="00A4465D"/>
    <w:rsid w:val="00A44F92"/>
    <w:rsid w:val="00A45C1C"/>
    <w:rsid w:val="00A45F10"/>
    <w:rsid w:val="00A4719D"/>
    <w:rsid w:val="00A5383B"/>
    <w:rsid w:val="00A53F5C"/>
    <w:rsid w:val="00A61980"/>
    <w:rsid w:val="00A6285E"/>
    <w:rsid w:val="00A6366A"/>
    <w:rsid w:val="00A64BBE"/>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44BD"/>
    <w:rsid w:val="00AD4BDC"/>
    <w:rsid w:val="00AE064A"/>
    <w:rsid w:val="00AE2E3B"/>
    <w:rsid w:val="00AE4771"/>
    <w:rsid w:val="00AE557A"/>
    <w:rsid w:val="00AF07E6"/>
    <w:rsid w:val="00AF1D1E"/>
    <w:rsid w:val="00AF2340"/>
    <w:rsid w:val="00AF2AE4"/>
    <w:rsid w:val="00AF3BA8"/>
    <w:rsid w:val="00AF6909"/>
    <w:rsid w:val="00B0019B"/>
    <w:rsid w:val="00B05339"/>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4B1C"/>
    <w:rsid w:val="00B45B04"/>
    <w:rsid w:val="00B460B9"/>
    <w:rsid w:val="00B565BA"/>
    <w:rsid w:val="00B56C44"/>
    <w:rsid w:val="00B60029"/>
    <w:rsid w:val="00B60DBD"/>
    <w:rsid w:val="00B613D3"/>
    <w:rsid w:val="00B616E6"/>
    <w:rsid w:val="00B6241C"/>
    <w:rsid w:val="00B64796"/>
    <w:rsid w:val="00B64CD9"/>
    <w:rsid w:val="00B724EB"/>
    <w:rsid w:val="00B72C83"/>
    <w:rsid w:val="00B73AE5"/>
    <w:rsid w:val="00B77938"/>
    <w:rsid w:val="00B8034F"/>
    <w:rsid w:val="00B82B68"/>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E2685"/>
    <w:rsid w:val="00BE3851"/>
    <w:rsid w:val="00BE4971"/>
    <w:rsid w:val="00BF1704"/>
    <w:rsid w:val="00BF5895"/>
    <w:rsid w:val="00BF6511"/>
    <w:rsid w:val="00C0025F"/>
    <w:rsid w:val="00C0362E"/>
    <w:rsid w:val="00C11F56"/>
    <w:rsid w:val="00C178C1"/>
    <w:rsid w:val="00C224BB"/>
    <w:rsid w:val="00C22730"/>
    <w:rsid w:val="00C26884"/>
    <w:rsid w:val="00C2751F"/>
    <w:rsid w:val="00C31179"/>
    <w:rsid w:val="00C31D95"/>
    <w:rsid w:val="00C34BDC"/>
    <w:rsid w:val="00C35405"/>
    <w:rsid w:val="00C36403"/>
    <w:rsid w:val="00C3660A"/>
    <w:rsid w:val="00C36DCE"/>
    <w:rsid w:val="00C37650"/>
    <w:rsid w:val="00C5288B"/>
    <w:rsid w:val="00C52B22"/>
    <w:rsid w:val="00C5400E"/>
    <w:rsid w:val="00C5682F"/>
    <w:rsid w:val="00C56ED3"/>
    <w:rsid w:val="00C57EEA"/>
    <w:rsid w:val="00C61A9A"/>
    <w:rsid w:val="00C62202"/>
    <w:rsid w:val="00C635A0"/>
    <w:rsid w:val="00C642F3"/>
    <w:rsid w:val="00C66A34"/>
    <w:rsid w:val="00C66D04"/>
    <w:rsid w:val="00C72F60"/>
    <w:rsid w:val="00C735D9"/>
    <w:rsid w:val="00C826E8"/>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20F5"/>
    <w:rsid w:val="00CC5105"/>
    <w:rsid w:val="00CD348E"/>
    <w:rsid w:val="00CE1785"/>
    <w:rsid w:val="00CE2390"/>
    <w:rsid w:val="00CE3FA1"/>
    <w:rsid w:val="00CE4155"/>
    <w:rsid w:val="00CE41B9"/>
    <w:rsid w:val="00CE62DD"/>
    <w:rsid w:val="00CE640A"/>
    <w:rsid w:val="00CF151C"/>
    <w:rsid w:val="00CF2C6C"/>
    <w:rsid w:val="00CF6E47"/>
    <w:rsid w:val="00CF766E"/>
    <w:rsid w:val="00CF7F9E"/>
    <w:rsid w:val="00D00A8A"/>
    <w:rsid w:val="00D03964"/>
    <w:rsid w:val="00D06D76"/>
    <w:rsid w:val="00D06DB9"/>
    <w:rsid w:val="00D113DC"/>
    <w:rsid w:val="00D17E5B"/>
    <w:rsid w:val="00D20122"/>
    <w:rsid w:val="00D21728"/>
    <w:rsid w:val="00D24690"/>
    <w:rsid w:val="00D246F4"/>
    <w:rsid w:val="00D2754A"/>
    <w:rsid w:val="00D30D26"/>
    <w:rsid w:val="00D318CC"/>
    <w:rsid w:val="00D3386C"/>
    <w:rsid w:val="00D4057A"/>
    <w:rsid w:val="00D43CC2"/>
    <w:rsid w:val="00D442BD"/>
    <w:rsid w:val="00D47871"/>
    <w:rsid w:val="00D52233"/>
    <w:rsid w:val="00D52D10"/>
    <w:rsid w:val="00D52E78"/>
    <w:rsid w:val="00D60FB8"/>
    <w:rsid w:val="00D721FE"/>
    <w:rsid w:val="00D750B7"/>
    <w:rsid w:val="00D81E90"/>
    <w:rsid w:val="00D878EB"/>
    <w:rsid w:val="00D9305F"/>
    <w:rsid w:val="00D94757"/>
    <w:rsid w:val="00D97639"/>
    <w:rsid w:val="00DC0968"/>
    <w:rsid w:val="00DC2F79"/>
    <w:rsid w:val="00DC3789"/>
    <w:rsid w:val="00DC4157"/>
    <w:rsid w:val="00DC513B"/>
    <w:rsid w:val="00DC61C6"/>
    <w:rsid w:val="00DD31D8"/>
    <w:rsid w:val="00DD3377"/>
    <w:rsid w:val="00DD6E03"/>
    <w:rsid w:val="00DE033E"/>
    <w:rsid w:val="00DE06D9"/>
    <w:rsid w:val="00DE0F83"/>
    <w:rsid w:val="00DE4518"/>
    <w:rsid w:val="00DF2217"/>
    <w:rsid w:val="00E01624"/>
    <w:rsid w:val="00E021ED"/>
    <w:rsid w:val="00E04286"/>
    <w:rsid w:val="00E05C98"/>
    <w:rsid w:val="00E05F6C"/>
    <w:rsid w:val="00E1032C"/>
    <w:rsid w:val="00E103B9"/>
    <w:rsid w:val="00E106D7"/>
    <w:rsid w:val="00E10E83"/>
    <w:rsid w:val="00E11D9D"/>
    <w:rsid w:val="00E21AF0"/>
    <w:rsid w:val="00E21DAA"/>
    <w:rsid w:val="00E2439E"/>
    <w:rsid w:val="00E2642B"/>
    <w:rsid w:val="00E26670"/>
    <w:rsid w:val="00E26B8C"/>
    <w:rsid w:val="00E32DCD"/>
    <w:rsid w:val="00E3380C"/>
    <w:rsid w:val="00E35052"/>
    <w:rsid w:val="00E36447"/>
    <w:rsid w:val="00E372FE"/>
    <w:rsid w:val="00E436B1"/>
    <w:rsid w:val="00E43BAC"/>
    <w:rsid w:val="00E43EE2"/>
    <w:rsid w:val="00E45B78"/>
    <w:rsid w:val="00E50C29"/>
    <w:rsid w:val="00E535A1"/>
    <w:rsid w:val="00E53CA1"/>
    <w:rsid w:val="00E54F17"/>
    <w:rsid w:val="00E63BC5"/>
    <w:rsid w:val="00E63C83"/>
    <w:rsid w:val="00E64D68"/>
    <w:rsid w:val="00E64ED8"/>
    <w:rsid w:val="00E6710B"/>
    <w:rsid w:val="00E7074C"/>
    <w:rsid w:val="00E71505"/>
    <w:rsid w:val="00E73F53"/>
    <w:rsid w:val="00E77126"/>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C7BB0"/>
    <w:rsid w:val="00ED11FC"/>
    <w:rsid w:val="00ED26BF"/>
    <w:rsid w:val="00ED35BE"/>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4A71"/>
    <w:rsid w:val="00F150B2"/>
    <w:rsid w:val="00F160C3"/>
    <w:rsid w:val="00F160EF"/>
    <w:rsid w:val="00F20481"/>
    <w:rsid w:val="00F21C9E"/>
    <w:rsid w:val="00F308FD"/>
    <w:rsid w:val="00F31359"/>
    <w:rsid w:val="00F32707"/>
    <w:rsid w:val="00F34A3B"/>
    <w:rsid w:val="00F36B19"/>
    <w:rsid w:val="00F37DC1"/>
    <w:rsid w:val="00F40C57"/>
    <w:rsid w:val="00F41C7C"/>
    <w:rsid w:val="00F4420D"/>
    <w:rsid w:val="00F458B1"/>
    <w:rsid w:val="00F46062"/>
    <w:rsid w:val="00F47D5B"/>
    <w:rsid w:val="00F52FE9"/>
    <w:rsid w:val="00F54B7A"/>
    <w:rsid w:val="00F57B6E"/>
    <w:rsid w:val="00F602C4"/>
    <w:rsid w:val="00F61CBA"/>
    <w:rsid w:val="00F64713"/>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ED"/>
    <w:rsid w:val="00FC4A1E"/>
    <w:rsid w:val="00FC4C3D"/>
    <w:rsid w:val="00FC630B"/>
    <w:rsid w:val="00FC7923"/>
    <w:rsid w:val="00FD069B"/>
    <w:rsid w:val="00FD0FAB"/>
    <w:rsid w:val="00FD13FB"/>
    <w:rsid w:val="00FD55FF"/>
    <w:rsid w:val="00FD5607"/>
    <w:rsid w:val="00FD5963"/>
    <w:rsid w:val="00FE0363"/>
    <w:rsid w:val="00FE0B3B"/>
    <w:rsid w:val="00FE264D"/>
    <w:rsid w:val="00FE2778"/>
    <w:rsid w:val="00FE4287"/>
    <w:rsid w:val="00FE5B63"/>
    <w:rsid w:val="00FF236B"/>
    <w:rsid w:val="00FF2456"/>
    <w:rsid w:val="00FF5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semiHidden/>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BF6511"/>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BF6511"/>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9.bin"/><Relationship Id="rId16" Type="http://schemas.openxmlformats.org/officeDocument/2006/relationships/image" Target="media/image4.jpg"/><Relationship Id="rId107" Type="http://schemas.openxmlformats.org/officeDocument/2006/relationships/image" Target="media/image76.wmf"/><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4.bin"/><Relationship Id="rId79" Type="http://schemas.openxmlformats.org/officeDocument/2006/relationships/image" Target="media/image61.wmf"/><Relationship Id="rId102" Type="http://schemas.openxmlformats.org/officeDocument/2006/relationships/image" Target="media/image73.png"/><Relationship Id="rId123" Type="http://schemas.openxmlformats.org/officeDocument/2006/relationships/image" Target="media/image86.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67.wmf"/><Relationship Id="rId95" Type="http://schemas.openxmlformats.org/officeDocument/2006/relationships/oleObject" Target="embeddings/oleObject14.bin"/><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oleObject" Target="embeddings/oleObject2.bin"/><Relationship Id="rId113" Type="http://schemas.openxmlformats.org/officeDocument/2006/relationships/image" Target="media/image79.png"/><Relationship Id="rId118" Type="http://schemas.openxmlformats.org/officeDocument/2006/relationships/image" Target="media/image82.png"/><Relationship Id="rId80" Type="http://schemas.openxmlformats.org/officeDocument/2006/relationships/oleObject" Target="embeddings/oleObject7.bin"/><Relationship Id="rId85" Type="http://schemas.openxmlformats.org/officeDocument/2006/relationships/image" Target="media/image64.wmf"/><Relationship Id="rId12" Type="http://schemas.openxmlformats.org/officeDocument/2006/relationships/header" Target="header2.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4.wmf"/><Relationship Id="rId108" Type="http://schemas.openxmlformats.org/officeDocument/2006/relationships/oleObject" Target="embeddings/oleObject20.bin"/><Relationship Id="rId124" Type="http://schemas.openxmlformats.org/officeDocument/2006/relationships/image" Target="media/image87.png"/><Relationship Id="rId129" Type="http://schemas.openxmlformats.org/officeDocument/2006/relationships/footer" Target="footer3.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59.wmf"/><Relationship Id="rId91" Type="http://schemas.openxmlformats.org/officeDocument/2006/relationships/oleObject" Target="embeddings/oleObject12.bin"/><Relationship Id="rId96" Type="http://schemas.openxmlformats.org/officeDocument/2006/relationships/image" Target="media/image7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wmf"/><Relationship Id="rId119" Type="http://schemas.openxmlformats.org/officeDocument/2006/relationships/image" Target="media/image83.wmf"/><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2.wmf"/><Relationship Id="rId86" Type="http://schemas.openxmlformats.org/officeDocument/2006/relationships/oleObject" Target="embeddings/oleObject10.bin"/><Relationship Id="rId130" Type="http://schemas.openxmlformats.org/officeDocument/2006/relationships/header" Target="header5.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7.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oleObject" Target="embeddings/oleObject18.bin"/><Relationship Id="rId120" Type="http://schemas.openxmlformats.org/officeDocument/2006/relationships/oleObject" Target="embeddings/oleObject25.bin"/><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7.wmf"/><Relationship Id="rId92" Type="http://schemas.openxmlformats.org/officeDocument/2006/relationships/image" Target="media/image68.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wmf"/><Relationship Id="rId87" Type="http://schemas.openxmlformats.org/officeDocument/2006/relationships/image" Target="media/image65.wmf"/><Relationship Id="rId110" Type="http://schemas.openxmlformats.org/officeDocument/2006/relationships/oleObject" Target="embeddings/oleObject21.bin"/><Relationship Id="rId115" Type="http://schemas.openxmlformats.org/officeDocument/2006/relationships/oleObject" Target="embeddings/oleObject23.bin"/><Relationship Id="rId131" Type="http://schemas.openxmlformats.org/officeDocument/2006/relationships/footer" Target="footer4.xml"/><Relationship Id="rId61" Type="http://schemas.openxmlformats.org/officeDocument/2006/relationships/image" Target="media/image49.png"/><Relationship Id="rId82" Type="http://schemas.openxmlformats.org/officeDocument/2006/relationships/oleObject" Target="embeddings/oleObject8.bin"/><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wmf"/><Relationship Id="rId100" Type="http://schemas.openxmlformats.org/officeDocument/2006/relationships/image" Target="media/image72.wmf"/><Relationship Id="rId105" Type="http://schemas.openxmlformats.org/officeDocument/2006/relationships/image" Target="media/image75.wmf"/><Relationship Id="rId126"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71.wmf"/><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oleObject" Target="embeddings/oleObject1.bin"/><Relationship Id="rId116" Type="http://schemas.openxmlformats.org/officeDocument/2006/relationships/image" Target="media/image81.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3.wmf"/><Relationship Id="rId88" Type="http://schemas.openxmlformats.org/officeDocument/2006/relationships/oleObject" Target="embeddings/oleObject11.bin"/><Relationship Id="rId111" Type="http://schemas.openxmlformats.org/officeDocument/2006/relationships/image" Target="media/image78.wmf"/><Relationship Id="rId132" Type="http://schemas.openxmlformats.org/officeDocument/2006/relationships/fontTable" Target="fontTable.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9.bin"/><Relationship Id="rId127" Type="http://schemas.openxmlformats.org/officeDocument/2006/relationships/hyperlink" Target="http://thuysanvietnam.com.vn/nuoi-tom-the-chan-trang-trai-bat-nen-day-article-6651.tsvn" TargetMode="Externa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wmf"/><Relationship Id="rId78" Type="http://schemas.openxmlformats.org/officeDocument/2006/relationships/oleObject" Target="embeddings/oleObject6.bin"/><Relationship Id="rId94" Type="http://schemas.openxmlformats.org/officeDocument/2006/relationships/image" Target="media/image69.w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wmf"/><Relationship Id="rId89" Type="http://schemas.openxmlformats.org/officeDocument/2006/relationships/image" Target="media/image66.png"/><Relationship Id="rId112" Type="http://schemas.openxmlformats.org/officeDocument/2006/relationships/oleObject" Target="embeddings/oleObject22.bin"/><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E32ABF27-45BA-472A-BAAC-7FD92DC37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160</TotalTime>
  <Pages>82</Pages>
  <Words>12536</Words>
  <Characters>71456</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83825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79</cp:revision>
  <cp:lastPrinted>1899-12-31T17:00:00Z</cp:lastPrinted>
  <dcterms:created xsi:type="dcterms:W3CDTF">2022-01-01T17:19:00Z</dcterms:created>
  <dcterms:modified xsi:type="dcterms:W3CDTF">2022-01-02T10:47:00Z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