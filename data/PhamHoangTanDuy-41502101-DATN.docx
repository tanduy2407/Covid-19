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08945AB9" w14:textId="77777777" w:rsidR="00FE0B3B" w:rsidRPr="0029169A" w:rsidRDefault="00FE0B3B" w:rsidP="00FE0B3B">
      <w:pPr>
        <w:jc w:val="center"/>
        <w:rPr>
          <w:iCs/>
          <w:sz w:val="32"/>
          <w:szCs w:val="32"/>
        </w:rPr>
      </w:pPr>
      <w:r w:rsidRPr="0029169A">
        <w:rPr>
          <w:iCs/>
          <w:sz w:val="32"/>
          <w:szCs w:val="32"/>
        </w:rPr>
        <w:t>(Bold, size 16)</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r w:rsidR="00FD5607">
        <w:rPr>
          <w:szCs w:val="26"/>
        </w:rPr>
        <w:t>án</w:t>
      </w:r>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Đồ án tốt nghiệp/ 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BE5B4B" w14:textId="30BF3500" w:rsidR="00E91363"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LƯU TRỮ 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DB065BC" w14:textId="54B6B93E" w:rsidR="00E91363" w:rsidRDefault="00A90214" w:rsidP="00E91363">
      <w:pPr>
        <w:overflowPunct/>
        <w:autoSpaceDE/>
        <w:autoSpaceDN/>
        <w:adjustRightInd/>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E91363">
        <w:rPr>
          <w:szCs w:val="26"/>
        </w:rPr>
        <w:t xml:space="preserve"> ……………………………………………………………</w:t>
      </w:r>
    </w:p>
    <w:p w14:paraId="06E1FC5D" w14:textId="12B8D632" w:rsidR="00E91363" w:rsidRDefault="00E91363" w:rsidP="00E91363">
      <w:pPr>
        <w:overflowPunct/>
        <w:autoSpaceDE/>
        <w:autoSpaceDN/>
        <w:adjustRightInd/>
        <w:textAlignment w:val="auto"/>
        <w:rPr>
          <w:szCs w:val="26"/>
        </w:rPr>
      </w:pPr>
      <w:r>
        <w:rPr>
          <w:szCs w:val="26"/>
        </w:rPr>
        <w:t>………………………………………………………………………………………...</w:t>
      </w:r>
    </w:p>
    <w:p w14:paraId="23038E08" w14:textId="77777777" w:rsidR="00E91363" w:rsidRDefault="00E91363" w:rsidP="00E91363">
      <w:pPr>
        <w:overflowPunct/>
        <w:autoSpaceDE/>
        <w:autoSpaceDN/>
        <w:adjustRightInd/>
        <w:textAlignment w:val="auto"/>
        <w:rPr>
          <w:szCs w:val="26"/>
        </w:rPr>
      </w:pPr>
      <w:r>
        <w:rPr>
          <w:szCs w:val="26"/>
        </w:rPr>
        <w:t>………………………………………………………………………………………...</w:t>
      </w:r>
    </w:p>
    <w:p w14:paraId="037E685C" w14:textId="569868E7" w:rsidR="006433E2" w:rsidRDefault="00E91363" w:rsidP="00E91363">
      <w:pPr>
        <w:overflowPunct/>
        <w:autoSpaceDE/>
        <w:autoSpaceDN/>
        <w:adjustRightInd/>
        <w:textAlignment w:val="auto"/>
        <w:rPr>
          <w:szCs w:val="26"/>
        </w:rPr>
      </w:pPr>
      <w:r>
        <w:rPr>
          <w:szCs w:val="26"/>
        </w:rPr>
        <w:t>………………………………………………………………………………………</w:t>
      </w:r>
      <w:r w:rsidR="006433E2">
        <w:rPr>
          <w:szCs w:val="26"/>
        </w:rPr>
        <w:t>...</w:t>
      </w:r>
    </w:p>
    <w:p w14:paraId="57FDF99B" w14:textId="25884F4B" w:rsidR="00E91363" w:rsidRDefault="00E91363" w:rsidP="00E91363">
      <w:pPr>
        <w:overflowPunct/>
        <w:autoSpaceDE/>
        <w:autoSpaceDN/>
        <w:adjustRightInd/>
        <w:textAlignment w:val="auto"/>
        <w:rPr>
          <w:szCs w:val="26"/>
        </w:rPr>
      </w:pPr>
      <w:r>
        <w:rPr>
          <w:szCs w:val="26"/>
        </w:rPr>
        <w:t>………………………………………………………………………………………</w:t>
      </w:r>
      <w:r w:rsidR="006433E2">
        <w:rPr>
          <w:szCs w:val="26"/>
        </w:rPr>
        <w:t>...</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2C903C2C" w14:textId="77777777" w:rsidR="00E50C29"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r w:rsidR="00E50C29">
        <w:rPr>
          <w:noProof/>
        </w:rPr>
        <w:t>DANH MỤC HÌNH VẼ</w:t>
      </w:r>
      <w:r w:rsidR="00E50C29">
        <w:rPr>
          <w:noProof/>
        </w:rPr>
        <w:tab/>
      </w:r>
      <w:r w:rsidR="00E50C29">
        <w:rPr>
          <w:noProof/>
        </w:rPr>
        <w:fldChar w:fldCharType="begin"/>
      </w:r>
      <w:r w:rsidR="00E50C29">
        <w:rPr>
          <w:noProof/>
        </w:rPr>
        <w:instrText xml:space="preserve"> PAGEREF _Toc91974406 \h </w:instrText>
      </w:r>
      <w:r w:rsidR="00E50C29">
        <w:rPr>
          <w:noProof/>
        </w:rPr>
      </w:r>
      <w:r w:rsidR="00E50C29">
        <w:rPr>
          <w:noProof/>
        </w:rPr>
        <w:fldChar w:fldCharType="separate"/>
      </w:r>
      <w:r w:rsidR="00E50C29">
        <w:rPr>
          <w:noProof/>
        </w:rPr>
        <w:t>xiii</w:t>
      </w:r>
      <w:r w:rsidR="00E50C29">
        <w:rPr>
          <w:noProof/>
        </w:rPr>
        <w:fldChar w:fldCharType="end"/>
      </w:r>
    </w:p>
    <w:p w14:paraId="34612E8A"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_Toc91974407 \h </w:instrText>
      </w:r>
      <w:r>
        <w:rPr>
          <w:noProof/>
        </w:rPr>
      </w:r>
      <w:r>
        <w:rPr>
          <w:noProof/>
        </w:rPr>
        <w:fldChar w:fldCharType="separate"/>
      </w:r>
      <w:r>
        <w:rPr>
          <w:noProof/>
        </w:rPr>
        <w:t>xvi</w:t>
      </w:r>
      <w:r>
        <w:rPr>
          <w:noProof/>
        </w:rPr>
        <w:fldChar w:fldCharType="end"/>
      </w:r>
    </w:p>
    <w:p w14:paraId="0F4333B6"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_Toc91974408 \h </w:instrText>
      </w:r>
      <w:r>
        <w:rPr>
          <w:noProof/>
        </w:rPr>
      </w:r>
      <w:r>
        <w:rPr>
          <w:noProof/>
        </w:rPr>
        <w:fldChar w:fldCharType="separate"/>
      </w:r>
      <w:r>
        <w:rPr>
          <w:noProof/>
        </w:rPr>
        <w:t>xvii</w:t>
      </w:r>
      <w:r>
        <w:rPr>
          <w:noProof/>
        </w:rPr>
        <w:fldChar w:fldCharType="end"/>
      </w:r>
    </w:p>
    <w:p w14:paraId="20237CD9"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sidRPr="000E745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_Toc91974409 \h </w:instrText>
      </w:r>
      <w:r>
        <w:rPr>
          <w:noProof/>
        </w:rPr>
      </w:r>
      <w:r>
        <w:rPr>
          <w:noProof/>
        </w:rPr>
        <w:fldChar w:fldCharType="separate"/>
      </w:r>
      <w:r>
        <w:rPr>
          <w:noProof/>
        </w:rPr>
        <w:t>1</w:t>
      </w:r>
      <w:r>
        <w:rPr>
          <w:noProof/>
        </w:rPr>
        <w:fldChar w:fldCharType="end"/>
      </w:r>
    </w:p>
    <w:p w14:paraId="0C795F5C"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_Toc91974410 \h </w:instrText>
      </w:r>
      <w:r>
        <w:rPr>
          <w:noProof/>
        </w:rPr>
      </w:r>
      <w:r>
        <w:rPr>
          <w:noProof/>
        </w:rPr>
        <w:fldChar w:fldCharType="separate"/>
      </w:r>
      <w:r>
        <w:rPr>
          <w:noProof/>
        </w:rPr>
        <w:t>1</w:t>
      </w:r>
      <w:r>
        <w:rPr>
          <w:noProof/>
        </w:rPr>
        <w:fldChar w:fldCharType="end"/>
      </w:r>
    </w:p>
    <w:p w14:paraId="274C0DB0"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_Toc91974411 \h </w:instrText>
      </w:r>
      <w:r>
        <w:rPr>
          <w:noProof/>
        </w:rPr>
      </w:r>
      <w:r>
        <w:rPr>
          <w:noProof/>
        </w:rPr>
        <w:fldChar w:fldCharType="separate"/>
      </w:r>
      <w:r>
        <w:rPr>
          <w:noProof/>
        </w:rPr>
        <w:t>1</w:t>
      </w:r>
      <w:r>
        <w:rPr>
          <w:noProof/>
        </w:rPr>
        <w:fldChar w:fldCharType="end"/>
      </w:r>
    </w:p>
    <w:p w14:paraId="2BB5D46F"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_Toc91974412 \h </w:instrText>
      </w:r>
      <w:r>
        <w:rPr>
          <w:noProof/>
        </w:rPr>
      </w:r>
      <w:r>
        <w:rPr>
          <w:noProof/>
        </w:rPr>
        <w:fldChar w:fldCharType="separate"/>
      </w:r>
      <w:r>
        <w:rPr>
          <w:noProof/>
        </w:rPr>
        <w:t>2</w:t>
      </w:r>
      <w:r>
        <w:rPr>
          <w:noProof/>
        </w:rPr>
        <w:fldChar w:fldCharType="end"/>
      </w:r>
    </w:p>
    <w:p w14:paraId="79A36257"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_Toc91974413 \h </w:instrText>
      </w:r>
      <w:r>
        <w:rPr>
          <w:noProof/>
        </w:rPr>
      </w:r>
      <w:r>
        <w:rPr>
          <w:noProof/>
        </w:rPr>
        <w:fldChar w:fldCharType="separate"/>
      </w:r>
      <w:r>
        <w:rPr>
          <w:noProof/>
        </w:rPr>
        <w:t>3</w:t>
      </w:r>
      <w:r>
        <w:rPr>
          <w:noProof/>
        </w:rPr>
        <w:fldChar w:fldCharType="end"/>
      </w:r>
    </w:p>
    <w:p w14:paraId="0C009068"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_Toc91974414 \h </w:instrText>
      </w:r>
      <w:r>
        <w:rPr>
          <w:noProof/>
        </w:rPr>
      </w:r>
      <w:r>
        <w:rPr>
          <w:noProof/>
        </w:rPr>
        <w:fldChar w:fldCharType="separate"/>
      </w:r>
      <w:r>
        <w:rPr>
          <w:noProof/>
        </w:rPr>
        <w:t>3</w:t>
      </w:r>
      <w:r>
        <w:rPr>
          <w:noProof/>
        </w:rPr>
        <w:fldChar w:fldCharType="end"/>
      </w:r>
    </w:p>
    <w:p w14:paraId="0CB08F5F"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_Toc91974415 \h </w:instrText>
      </w:r>
      <w:r>
        <w:rPr>
          <w:noProof/>
        </w:rPr>
      </w:r>
      <w:r>
        <w:rPr>
          <w:noProof/>
        </w:rPr>
        <w:fldChar w:fldCharType="separate"/>
      </w:r>
      <w:r>
        <w:rPr>
          <w:noProof/>
        </w:rPr>
        <w:t>3</w:t>
      </w:r>
      <w:r>
        <w:rPr>
          <w:noProof/>
        </w:rPr>
        <w:fldChar w:fldCharType="end"/>
      </w:r>
    </w:p>
    <w:p w14:paraId="6C78DBB8"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_Toc91974416 \h </w:instrText>
      </w:r>
      <w:r>
        <w:rPr>
          <w:noProof/>
        </w:rPr>
      </w:r>
      <w:r>
        <w:rPr>
          <w:noProof/>
        </w:rPr>
        <w:fldChar w:fldCharType="separate"/>
      </w:r>
      <w:r>
        <w:rPr>
          <w:noProof/>
        </w:rPr>
        <w:t>4</w:t>
      </w:r>
      <w:r>
        <w:rPr>
          <w:noProof/>
        </w:rPr>
        <w:fldChar w:fldCharType="end"/>
      </w:r>
    </w:p>
    <w:p w14:paraId="73920220"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_Toc91974417 \h </w:instrText>
      </w:r>
      <w:r>
        <w:rPr>
          <w:noProof/>
        </w:rPr>
      </w:r>
      <w:r>
        <w:rPr>
          <w:noProof/>
        </w:rPr>
        <w:fldChar w:fldCharType="separate"/>
      </w:r>
      <w:r>
        <w:rPr>
          <w:noProof/>
        </w:rPr>
        <w:t>4</w:t>
      </w:r>
      <w:r>
        <w:rPr>
          <w:noProof/>
        </w:rPr>
        <w:fldChar w:fldCharType="end"/>
      </w:r>
    </w:p>
    <w:p w14:paraId="43686F33"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_Toc91974418 \h </w:instrText>
      </w:r>
      <w:r>
        <w:rPr>
          <w:noProof/>
        </w:rPr>
      </w:r>
      <w:r>
        <w:rPr>
          <w:noProof/>
        </w:rPr>
        <w:fldChar w:fldCharType="separate"/>
      </w:r>
      <w:r>
        <w:rPr>
          <w:noProof/>
        </w:rPr>
        <w:t>4</w:t>
      </w:r>
      <w:r>
        <w:rPr>
          <w:noProof/>
        </w:rPr>
        <w:fldChar w:fldCharType="end"/>
      </w:r>
    </w:p>
    <w:p w14:paraId="187ECED2"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_Toc91974419 \h </w:instrText>
      </w:r>
      <w:r>
        <w:rPr>
          <w:noProof/>
        </w:rPr>
      </w:r>
      <w:r>
        <w:rPr>
          <w:noProof/>
        </w:rPr>
        <w:fldChar w:fldCharType="separate"/>
      </w:r>
      <w:r>
        <w:rPr>
          <w:noProof/>
        </w:rPr>
        <w:t>7</w:t>
      </w:r>
      <w:r>
        <w:rPr>
          <w:noProof/>
        </w:rPr>
        <w:fldChar w:fldCharType="end"/>
      </w:r>
    </w:p>
    <w:p w14:paraId="53D11937"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_Toc91974420 \h </w:instrText>
      </w:r>
      <w:r>
        <w:rPr>
          <w:noProof/>
        </w:rPr>
      </w:r>
      <w:r>
        <w:rPr>
          <w:noProof/>
        </w:rPr>
        <w:fldChar w:fldCharType="separate"/>
      </w:r>
      <w:r>
        <w:rPr>
          <w:noProof/>
        </w:rPr>
        <w:t>8</w:t>
      </w:r>
      <w:r>
        <w:rPr>
          <w:noProof/>
        </w:rPr>
        <w:fldChar w:fldCharType="end"/>
      </w:r>
    </w:p>
    <w:p w14:paraId="17C14566"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_Toc91974421 \h </w:instrText>
      </w:r>
      <w:r>
        <w:rPr>
          <w:noProof/>
        </w:rPr>
      </w:r>
      <w:r>
        <w:rPr>
          <w:noProof/>
        </w:rPr>
        <w:fldChar w:fldCharType="separate"/>
      </w:r>
      <w:r>
        <w:rPr>
          <w:noProof/>
        </w:rPr>
        <w:t>8</w:t>
      </w:r>
      <w:r>
        <w:rPr>
          <w:noProof/>
        </w:rPr>
        <w:fldChar w:fldCharType="end"/>
      </w:r>
    </w:p>
    <w:p w14:paraId="6C901B8A"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_Toc91974422 \h </w:instrText>
      </w:r>
      <w:r>
        <w:rPr>
          <w:noProof/>
        </w:rPr>
      </w:r>
      <w:r>
        <w:rPr>
          <w:noProof/>
        </w:rPr>
        <w:fldChar w:fldCharType="separate"/>
      </w:r>
      <w:r>
        <w:rPr>
          <w:noProof/>
        </w:rPr>
        <w:t>10</w:t>
      </w:r>
      <w:r>
        <w:rPr>
          <w:noProof/>
        </w:rPr>
        <w:fldChar w:fldCharType="end"/>
      </w:r>
    </w:p>
    <w:p w14:paraId="6F7D73E4"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_Toc91974423 \h </w:instrText>
      </w:r>
      <w:r>
        <w:rPr>
          <w:noProof/>
        </w:rPr>
      </w:r>
      <w:r>
        <w:rPr>
          <w:noProof/>
        </w:rPr>
        <w:fldChar w:fldCharType="separate"/>
      </w:r>
      <w:r>
        <w:rPr>
          <w:noProof/>
        </w:rPr>
        <w:t>11</w:t>
      </w:r>
      <w:r>
        <w:rPr>
          <w:noProof/>
        </w:rPr>
        <w:fldChar w:fldCharType="end"/>
      </w:r>
    </w:p>
    <w:p w14:paraId="3AD3EE49"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_Toc91974424 \h </w:instrText>
      </w:r>
      <w:r>
        <w:rPr>
          <w:noProof/>
        </w:rPr>
      </w:r>
      <w:r>
        <w:rPr>
          <w:noProof/>
        </w:rPr>
        <w:fldChar w:fldCharType="separate"/>
      </w:r>
      <w:r>
        <w:rPr>
          <w:noProof/>
        </w:rPr>
        <w:t>11</w:t>
      </w:r>
      <w:r>
        <w:rPr>
          <w:noProof/>
        </w:rPr>
        <w:fldChar w:fldCharType="end"/>
      </w:r>
    </w:p>
    <w:p w14:paraId="6F69351E"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_Toc91974425 \h </w:instrText>
      </w:r>
      <w:r>
        <w:rPr>
          <w:noProof/>
        </w:rPr>
      </w:r>
      <w:r>
        <w:rPr>
          <w:noProof/>
        </w:rPr>
        <w:fldChar w:fldCharType="separate"/>
      </w:r>
      <w:r>
        <w:rPr>
          <w:noProof/>
        </w:rPr>
        <w:t>12</w:t>
      </w:r>
      <w:r>
        <w:rPr>
          <w:noProof/>
        </w:rPr>
        <w:fldChar w:fldCharType="end"/>
      </w:r>
    </w:p>
    <w:p w14:paraId="3227AE7E"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_Toc91974426 \h </w:instrText>
      </w:r>
      <w:r>
        <w:rPr>
          <w:noProof/>
        </w:rPr>
      </w:r>
      <w:r>
        <w:rPr>
          <w:noProof/>
        </w:rPr>
        <w:fldChar w:fldCharType="separate"/>
      </w:r>
      <w:r>
        <w:rPr>
          <w:noProof/>
        </w:rPr>
        <w:t>14</w:t>
      </w:r>
      <w:r>
        <w:rPr>
          <w:noProof/>
        </w:rPr>
        <w:fldChar w:fldCharType="end"/>
      </w:r>
    </w:p>
    <w:p w14:paraId="375DF582"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_Toc91974427 \h </w:instrText>
      </w:r>
      <w:r>
        <w:rPr>
          <w:noProof/>
        </w:rPr>
      </w:r>
      <w:r>
        <w:rPr>
          <w:noProof/>
        </w:rPr>
        <w:fldChar w:fldCharType="separate"/>
      </w:r>
      <w:r>
        <w:rPr>
          <w:noProof/>
        </w:rPr>
        <w:t>14</w:t>
      </w:r>
      <w:r>
        <w:rPr>
          <w:noProof/>
        </w:rPr>
        <w:fldChar w:fldCharType="end"/>
      </w:r>
    </w:p>
    <w:p w14:paraId="2AA05EFC"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_Toc91974428 \h </w:instrText>
      </w:r>
      <w:r>
        <w:rPr>
          <w:noProof/>
        </w:rPr>
      </w:r>
      <w:r>
        <w:rPr>
          <w:noProof/>
        </w:rPr>
        <w:fldChar w:fldCharType="separate"/>
      </w:r>
      <w:r>
        <w:rPr>
          <w:noProof/>
        </w:rPr>
        <w:t>15</w:t>
      </w:r>
      <w:r>
        <w:rPr>
          <w:noProof/>
        </w:rPr>
        <w:fldChar w:fldCharType="end"/>
      </w:r>
    </w:p>
    <w:p w14:paraId="6568AC75"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_Toc91974429 \h </w:instrText>
      </w:r>
      <w:r>
        <w:rPr>
          <w:noProof/>
        </w:rPr>
      </w:r>
      <w:r>
        <w:rPr>
          <w:noProof/>
        </w:rPr>
        <w:fldChar w:fldCharType="separate"/>
      </w:r>
      <w:r>
        <w:rPr>
          <w:noProof/>
        </w:rPr>
        <w:t>16</w:t>
      </w:r>
      <w:r>
        <w:rPr>
          <w:noProof/>
        </w:rPr>
        <w:fldChar w:fldCharType="end"/>
      </w:r>
    </w:p>
    <w:p w14:paraId="7BACE635"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_Toc91974430 \h </w:instrText>
      </w:r>
      <w:r>
        <w:rPr>
          <w:noProof/>
        </w:rPr>
      </w:r>
      <w:r>
        <w:rPr>
          <w:noProof/>
        </w:rPr>
        <w:fldChar w:fldCharType="separate"/>
      </w:r>
      <w:r>
        <w:rPr>
          <w:noProof/>
        </w:rPr>
        <w:t>16</w:t>
      </w:r>
      <w:r>
        <w:rPr>
          <w:noProof/>
        </w:rPr>
        <w:fldChar w:fldCharType="end"/>
      </w:r>
    </w:p>
    <w:p w14:paraId="33087A10"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_Toc91974431 \h </w:instrText>
      </w:r>
      <w:r>
        <w:rPr>
          <w:noProof/>
        </w:rPr>
      </w:r>
      <w:r>
        <w:rPr>
          <w:noProof/>
        </w:rPr>
        <w:fldChar w:fldCharType="separate"/>
      </w:r>
      <w:r>
        <w:rPr>
          <w:noProof/>
        </w:rPr>
        <w:t>17</w:t>
      </w:r>
      <w:r>
        <w:rPr>
          <w:noProof/>
        </w:rPr>
        <w:fldChar w:fldCharType="end"/>
      </w:r>
    </w:p>
    <w:p w14:paraId="673F868F"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_Toc91974432 \h </w:instrText>
      </w:r>
      <w:r>
        <w:rPr>
          <w:noProof/>
        </w:rPr>
      </w:r>
      <w:r>
        <w:rPr>
          <w:noProof/>
        </w:rPr>
        <w:fldChar w:fldCharType="separate"/>
      </w:r>
      <w:r>
        <w:rPr>
          <w:noProof/>
        </w:rPr>
        <w:t>18</w:t>
      </w:r>
      <w:r>
        <w:rPr>
          <w:noProof/>
        </w:rPr>
        <w:fldChar w:fldCharType="end"/>
      </w:r>
    </w:p>
    <w:p w14:paraId="0B1A187C"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_Toc91974433 \h </w:instrText>
      </w:r>
      <w:r>
        <w:rPr>
          <w:noProof/>
        </w:rPr>
      </w:r>
      <w:r>
        <w:rPr>
          <w:noProof/>
        </w:rPr>
        <w:fldChar w:fldCharType="separate"/>
      </w:r>
      <w:r>
        <w:rPr>
          <w:noProof/>
        </w:rPr>
        <w:t>19</w:t>
      </w:r>
      <w:r>
        <w:rPr>
          <w:noProof/>
        </w:rPr>
        <w:fldChar w:fldCharType="end"/>
      </w:r>
    </w:p>
    <w:p w14:paraId="0329FC2E"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_Toc91974434 \h </w:instrText>
      </w:r>
      <w:r>
        <w:rPr>
          <w:noProof/>
        </w:rPr>
      </w:r>
      <w:r>
        <w:rPr>
          <w:noProof/>
        </w:rPr>
        <w:fldChar w:fldCharType="separate"/>
      </w:r>
      <w:r>
        <w:rPr>
          <w:noProof/>
        </w:rPr>
        <w:t>19</w:t>
      </w:r>
      <w:r>
        <w:rPr>
          <w:noProof/>
        </w:rPr>
        <w:fldChar w:fldCharType="end"/>
      </w:r>
    </w:p>
    <w:p w14:paraId="7CBC2DD9"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_Toc91974435 \h </w:instrText>
      </w:r>
      <w:r>
        <w:rPr>
          <w:noProof/>
        </w:rPr>
      </w:r>
      <w:r>
        <w:rPr>
          <w:noProof/>
        </w:rPr>
        <w:fldChar w:fldCharType="separate"/>
      </w:r>
      <w:r>
        <w:rPr>
          <w:noProof/>
        </w:rPr>
        <w:t>19</w:t>
      </w:r>
      <w:r>
        <w:rPr>
          <w:noProof/>
        </w:rPr>
        <w:fldChar w:fldCharType="end"/>
      </w:r>
    </w:p>
    <w:p w14:paraId="5A37E66D"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_Toc91974436 \h </w:instrText>
      </w:r>
      <w:r>
        <w:rPr>
          <w:noProof/>
        </w:rPr>
      </w:r>
      <w:r>
        <w:rPr>
          <w:noProof/>
        </w:rPr>
        <w:fldChar w:fldCharType="separate"/>
      </w:r>
      <w:r>
        <w:rPr>
          <w:noProof/>
        </w:rPr>
        <w:t>19</w:t>
      </w:r>
      <w:r>
        <w:rPr>
          <w:noProof/>
        </w:rPr>
        <w:fldChar w:fldCharType="end"/>
      </w:r>
    </w:p>
    <w:p w14:paraId="2D8FD976"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_Toc91974437 \h </w:instrText>
      </w:r>
      <w:r>
        <w:rPr>
          <w:noProof/>
        </w:rPr>
      </w:r>
      <w:r>
        <w:rPr>
          <w:noProof/>
        </w:rPr>
        <w:fldChar w:fldCharType="separate"/>
      </w:r>
      <w:r>
        <w:rPr>
          <w:noProof/>
        </w:rPr>
        <w:t>19</w:t>
      </w:r>
      <w:r>
        <w:rPr>
          <w:noProof/>
        </w:rPr>
        <w:fldChar w:fldCharType="end"/>
      </w:r>
    </w:p>
    <w:p w14:paraId="029652FF"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_Toc91974438 \h </w:instrText>
      </w:r>
      <w:r>
        <w:rPr>
          <w:noProof/>
        </w:rPr>
      </w:r>
      <w:r>
        <w:rPr>
          <w:noProof/>
        </w:rPr>
        <w:fldChar w:fldCharType="separate"/>
      </w:r>
      <w:r>
        <w:rPr>
          <w:noProof/>
        </w:rPr>
        <w:t>19</w:t>
      </w:r>
      <w:r>
        <w:rPr>
          <w:noProof/>
        </w:rPr>
        <w:fldChar w:fldCharType="end"/>
      </w:r>
    </w:p>
    <w:p w14:paraId="5BFAACEB"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_Toc91974439 \h </w:instrText>
      </w:r>
      <w:r>
        <w:rPr>
          <w:noProof/>
        </w:rPr>
      </w:r>
      <w:r>
        <w:rPr>
          <w:noProof/>
        </w:rPr>
        <w:fldChar w:fldCharType="separate"/>
      </w:r>
      <w:r>
        <w:rPr>
          <w:noProof/>
        </w:rPr>
        <w:t>21</w:t>
      </w:r>
      <w:r>
        <w:rPr>
          <w:noProof/>
        </w:rPr>
        <w:fldChar w:fldCharType="end"/>
      </w:r>
    </w:p>
    <w:p w14:paraId="3AC89AA0"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_Toc91974440 \h </w:instrText>
      </w:r>
      <w:r>
        <w:rPr>
          <w:noProof/>
        </w:rPr>
      </w:r>
      <w:r>
        <w:rPr>
          <w:noProof/>
        </w:rPr>
        <w:fldChar w:fldCharType="separate"/>
      </w:r>
      <w:r>
        <w:rPr>
          <w:noProof/>
        </w:rPr>
        <w:t>28</w:t>
      </w:r>
      <w:r>
        <w:rPr>
          <w:noProof/>
        </w:rPr>
        <w:fldChar w:fldCharType="end"/>
      </w:r>
    </w:p>
    <w:p w14:paraId="3CE0C225"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_Toc91974441 \h </w:instrText>
      </w:r>
      <w:r>
        <w:rPr>
          <w:noProof/>
        </w:rPr>
      </w:r>
      <w:r>
        <w:rPr>
          <w:noProof/>
        </w:rPr>
        <w:fldChar w:fldCharType="separate"/>
      </w:r>
      <w:r>
        <w:rPr>
          <w:noProof/>
        </w:rPr>
        <w:t>28</w:t>
      </w:r>
      <w:r>
        <w:rPr>
          <w:noProof/>
        </w:rPr>
        <w:fldChar w:fldCharType="end"/>
      </w:r>
    </w:p>
    <w:p w14:paraId="1584CD00"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_Toc91974442 \h </w:instrText>
      </w:r>
      <w:r>
        <w:rPr>
          <w:noProof/>
        </w:rPr>
      </w:r>
      <w:r>
        <w:rPr>
          <w:noProof/>
        </w:rPr>
        <w:fldChar w:fldCharType="separate"/>
      </w:r>
      <w:r>
        <w:rPr>
          <w:noProof/>
        </w:rPr>
        <w:t>28</w:t>
      </w:r>
      <w:r>
        <w:rPr>
          <w:noProof/>
        </w:rPr>
        <w:fldChar w:fldCharType="end"/>
      </w:r>
    </w:p>
    <w:p w14:paraId="22B93E63"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_Toc91974443 \h </w:instrText>
      </w:r>
      <w:r>
        <w:rPr>
          <w:noProof/>
        </w:rPr>
      </w:r>
      <w:r>
        <w:rPr>
          <w:noProof/>
        </w:rPr>
        <w:fldChar w:fldCharType="separate"/>
      </w:r>
      <w:r>
        <w:rPr>
          <w:noProof/>
        </w:rPr>
        <w:t>36</w:t>
      </w:r>
      <w:r>
        <w:rPr>
          <w:noProof/>
        </w:rPr>
        <w:fldChar w:fldCharType="end"/>
      </w:r>
    </w:p>
    <w:p w14:paraId="379B1716"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_Toc91974444 \h </w:instrText>
      </w:r>
      <w:r>
        <w:rPr>
          <w:noProof/>
        </w:rPr>
      </w:r>
      <w:r>
        <w:rPr>
          <w:noProof/>
        </w:rPr>
        <w:fldChar w:fldCharType="separate"/>
      </w:r>
      <w:r>
        <w:rPr>
          <w:noProof/>
        </w:rPr>
        <w:t>36</w:t>
      </w:r>
      <w:r>
        <w:rPr>
          <w:noProof/>
        </w:rPr>
        <w:fldChar w:fldCharType="end"/>
      </w:r>
    </w:p>
    <w:p w14:paraId="53D16688"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_Toc91974445 \h </w:instrText>
      </w:r>
      <w:r>
        <w:rPr>
          <w:noProof/>
        </w:rPr>
      </w:r>
      <w:r>
        <w:rPr>
          <w:noProof/>
        </w:rPr>
        <w:fldChar w:fldCharType="separate"/>
      </w:r>
      <w:r>
        <w:rPr>
          <w:noProof/>
        </w:rPr>
        <w:t>39</w:t>
      </w:r>
      <w:r>
        <w:rPr>
          <w:noProof/>
        </w:rPr>
        <w:fldChar w:fldCharType="end"/>
      </w:r>
    </w:p>
    <w:p w14:paraId="23574A72"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_Toc91974446 \h </w:instrText>
      </w:r>
      <w:r>
        <w:rPr>
          <w:noProof/>
        </w:rPr>
      </w:r>
      <w:r>
        <w:rPr>
          <w:noProof/>
        </w:rPr>
        <w:fldChar w:fldCharType="separate"/>
      </w:r>
      <w:r>
        <w:rPr>
          <w:noProof/>
        </w:rPr>
        <w:t>41</w:t>
      </w:r>
      <w:r>
        <w:rPr>
          <w:noProof/>
        </w:rPr>
        <w:fldChar w:fldCharType="end"/>
      </w:r>
    </w:p>
    <w:p w14:paraId="66CFC57D"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_Toc91974447 \h </w:instrText>
      </w:r>
      <w:r>
        <w:rPr>
          <w:noProof/>
        </w:rPr>
      </w:r>
      <w:r>
        <w:rPr>
          <w:noProof/>
        </w:rPr>
        <w:fldChar w:fldCharType="separate"/>
      </w:r>
      <w:r>
        <w:rPr>
          <w:noProof/>
        </w:rPr>
        <w:t>44</w:t>
      </w:r>
      <w:r>
        <w:rPr>
          <w:noProof/>
        </w:rPr>
        <w:fldChar w:fldCharType="end"/>
      </w:r>
    </w:p>
    <w:p w14:paraId="4BD83097"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SVMs, Linear Regression và Bayesian Ridge Regression</w:t>
      </w:r>
      <w:r>
        <w:rPr>
          <w:noProof/>
        </w:rPr>
        <w:tab/>
      </w:r>
      <w:r>
        <w:rPr>
          <w:noProof/>
        </w:rPr>
        <w:fldChar w:fldCharType="begin"/>
      </w:r>
      <w:r>
        <w:rPr>
          <w:noProof/>
        </w:rPr>
        <w:instrText xml:space="preserve"> PAGEREF _Toc91974448 \h </w:instrText>
      </w:r>
      <w:r>
        <w:rPr>
          <w:noProof/>
        </w:rPr>
      </w:r>
      <w:r>
        <w:rPr>
          <w:noProof/>
        </w:rPr>
        <w:fldChar w:fldCharType="separate"/>
      </w:r>
      <w:r>
        <w:rPr>
          <w:noProof/>
        </w:rPr>
        <w:t>44</w:t>
      </w:r>
      <w:r>
        <w:rPr>
          <w:noProof/>
        </w:rPr>
        <w:fldChar w:fldCharType="end"/>
      </w:r>
    </w:p>
    <w:p w14:paraId="3FCCE513"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_Toc91974449 \h </w:instrText>
      </w:r>
      <w:r>
        <w:rPr>
          <w:noProof/>
        </w:rPr>
      </w:r>
      <w:r>
        <w:rPr>
          <w:noProof/>
        </w:rPr>
        <w:fldChar w:fldCharType="separate"/>
      </w:r>
      <w:r>
        <w:rPr>
          <w:noProof/>
        </w:rPr>
        <w:t>44</w:t>
      </w:r>
      <w:r>
        <w:rPr>
          <w:noProof/>
        </w:rPr>
        <w:fldChar w:fldCharType="end"/>
      </w:r>
    </w:p>
    <w:p w14:paraId="327CEA09"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_Toc91974450 \h </w:instrText>
      </w:r>
      <w:r>
        <w:rPr>
          <w:noProof/>
        </w:rPr>
      </w:r>
      <w:r>
        <w:rPr>
          <w:noProof/>
        </w:rPr>
        <w:fldChar w:fldCharType="separate"/>
      </w:r>
      <w:r>
        <w:rPr>
          <w:noProof/>
        </w:rPr>
        <w:t>48</w:t>
      </w:r>
      <w:r>
        <w:rPr>
          <w:noProof/>
        </w:rPr>
        <w:fldChar w:fldCharType="end"/>
      </w:r>
    </w:p>
    <w:p w14:paraId="7D2B36D4"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_Toc91974451 \h </w:instrText>
      </w:r>
      <w:r>
        <w:rPr>
          <w:noProof/>
        </w:rPr>
      </w:r>
      <w:r>
        <w:rPr>
          <w:noProof/>
        </w:rPr>
        <w:fldChar w:fldCharType="separate"/>
      </w:r>
      <w:r>
        <w:rPr>
          <w:noProof/>
        </w:rPr>
        <w:t>51</w:t>
      </w:r>
      <w:r>
        <w:rPr>
          <w:noProof/>
        </w:rPr>
        <w:fldChar w:fldCharType="end"/>
      </w:r>
    </w:p>
    <w:p w14:paraId="7DE361DE"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_Toc91974452 \h </w:instrText>
      </w:r>
      <w:r>
        <w:rPr>
          <w:noProof/>
        </w:rPr>
      </w:r>
      <w:r>
        <w:rPr>
          <w:noProof/>
        </w:rPr>
        <w:fldChar w:fldCharType="separate"/>
      </w:r>
      <w:r>
        <w:rPr>
          <w:noProof/>
        </w:rPr>
        <w:t>52</w:t>
      </w:r>
      <w:r>
        <w:rPr>
          <w:noProof/>
        </w:rPr>
        <w:fldChar w:fldCharType="end"/>
      </w:r>
    </w:p>
    <w:p w14:paraId="172E6F6C"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_Toc91974453 \h </w:instrText>
      </w:r>
      <w:r>
        <w:rPr>
          <w:noProof/>
        </w:rPr>
      </w:r>
      <w:r>
        <w:rPr>
          <w:noProof/>
        </w:rPr>
        <w:fldChar w:fldCharType="separate"/>
      </w:r>
      <w:r>
        <w:rPr>
          <w:noProof/>
        </w:rPr>
        <w:t>52</w:t>
      </w:r>
      <w:r>
        <w:rPr>
          <w:noProof/>
        </w:rPr>
        <w:fldChar w:fldCharType="end"/>
      </w:r>
    </w:p>
    <w:p w14:paraId="6B7539C1"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_Toc91974454 \h </w:instrText>
      </w:r>
      <w:r>
        <w:rPr>
          <w:noProof/>
        </w:rPr>
      </w:r>
      <w:r>
        <w:rPr>
          <w:noProof/>
        </w:rPr>
        <w:fldChar w:fldCharType="separate"/>
      </w:r>
      <w:r>
        <w:rPr>
          <w:noProof/>
        </w:rPr>
        <w:t>53</w:t>
      </w:r>
      <w:r>
        <w:rPr>
          <w:noProof/>
        </w:rPr>
        <w:fldChar w:fldCharType="end"/>
      </w:r>
    </w:p>
    <w:p w14:paraId="0B3591CF" w14:textId="77777777" w:rsidR="00E50C29" w:rsidRDefault="00E50C29">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_Toc91974455 \h </w:instrText>
      </w:r>
      <w:r>
        <w:rPr>
          <w:noProof/>
        </w:rPr>
      </w:r>
      <w:r>
        <w:rPr>
          <w:noProof/>
        </w:rPr>
        <w:fldChar w:fldCharType="separate"/>
      </w:r>
      <w:r>
        <w:rPr>
          <w:noProof/>
        </w:rPr>
        <w:t>55</w:t>
      </w:r>
      <w:r>
        <w:rPr>
          <w:noProof/>
        </w:rPr>
        <w:fldChar w:fldCharType="end"/>
      </w:r>
    </w:p>
    <w:p w14:paraId="21276CDF"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_Toc91974456 \h </w:instrText>
      </w:r>
      <w:r>
        <w:rPr>
          <w:noProof/>
        </w:rPr>
      </w:r>
      <w:r>
        <w:rPr>
          <w:noProof/>
        </w:rPr>
        <w:fldChar w:fldCharType="separate"/>
      </w:r>
      <w:r>
        <w:rPr>
          <w:noProof/>
        </w:rPr>
        <w:t>55</w:t>
      </w:r>
      <w:r>
        <w:rPr>
          <w:noProof/>
        </w:rPr>
        <w:fldChar w:fldCharType="end"/>
      </w:r>
    </w:p>
    <w:p w14:paraId="0088631C"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_Toc91974457 \h </w:instrText>
      </w:r>
      <w:r>
        <w:rPr>
          <w:noProof/>
        </w:rPr>
      </w:r>
      <w:r>
        <w:rPr>
          <w:noProof/>
        </w:rPr>
        <w:fldChar w:fldCharType="separate"/>
      </w:r>
      <w:r>
        <w:rPr>
          <w:noProof/>
        </w:rPr>
        <w:t>56</w:t>
      </w:r>
      <w:r>
        <w:rPr>
          <w:noProof/>
        </w:rPr>
        <w:fldChar w:fldCharType="end"/>
      </w:r>
    </w:p>
    <w:p w14:paraId="0B4ED037"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_Toc91974458 \h </w:instrText>
      </w:r>
      <w:r>
        <w:rPr>
          <w:noProof/>
        </w:rPr>
      </w:r>
      <w:r>
        <w:rPr>
          <w:noProof/>
        </w:rPr>
        <w:fldChar w:fldCharType="separate"/>
      </w:r>
      <w:r>
        <w:rPr>
          <w:noProof/>
        </w:rPr>
        <w:t>59</w:t>
      </w:r>
      <w:r>
        <w:rPr>
          <w:noProof/>
        </w:rPr>
        <w:fldChar w:fldCharType="end"/>
      </w:r>
    </w:p>
    <w:p w14:paraId="69967372"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_Toc91974459 \h </w:instrText>
      </w:r>
      <w:r>
        <w:rPr>
          <w:noProof/>
        </w:rPr>
      </w:r>
      <w:r>
        <w:rPr>
          <w:noProof/>
        </w:rPr>
        <w:fldChar w:fldCharType="separate"/>
      </w:r>
      <w:r>
        <w:rPr>
          <w:noProof/>
        </w:rPr>
        <w:t>59</w:t>
      </w:r>
      <w:r>
        <w:rPr>
          <w:noProof/>
        </w:rPr>
        <w:fldChar w:fldCharType="end"/>
      </w:r>
    </w:p>
    <w:p w14:paraId="4BD7BADC" w14:textId="77777777" w:rsidR="00E50C29" w:rsidRDefault="00E50C29">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_Toc91974460 \h </w:instrText>
      </w:r>
      <w:r>
        <w:rPr>
          <w:noProof/>
        </w:rPr>
      </w:r>
      <w:r>
        <w:rPr>
          <w:noProof/>
        </w:rPr>
        <w:fldChar w:fldCharType="separate"/>
      </w:r>
      <w:r>
        <w:rPr>
          <w:noProof/>
        </w:rPr>
        <w:t>60</w:t>
      </w:r>
      <w:r>
        <w:rPr>
          <w:noProof/>
        </w:rPr>
        <w:fldChar w:fldCharType="end"/>
      </w:r>
    </w:p>
    <w:p w14:paraId="2E28755F"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_Toc91974461 \h </w:instrText>
      </w:r>
      <w:r>
        <w:rPr>
          <w:noProof/>
        </w:rPr>
      </w:r>
      <w:r>
        <w:rPr>
          <w:noProof/>
        </w:rPr>
        <w:fldChar w:fldCharType="separate"/>
      </w:r>
      <w:r>
        <w:rPr>
          <w:noProof/>
        </w:rPr>
        <w:t>61</w:t>
      </w:r>
      <w:r>
        <w:rPr>
          <w:noProof/>
        </w:rPr>
        <w:fldChar w:fldCharType="end"/>
      </w:r>
    </w:p>
    <w:p w14:paraId="612B831E" w14:textId="77777777" w:rsidR="00E50C29" w:rsidRDefault="00E50C29">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_Toc91974462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1974406"/>
      <w:r w:rsidRPr="00CA0E97">
        <w:lastRenderedPageBreak/>
        <w:t>DANH MỤC HÌNH VẼ</w:t>
      </w:r>
      <w:bookmarkEnd w:id="1"/>
    </w:p>
    <w:p w14:paraId="4EFB9191" w14:textId="77777777" w:rsidR="00E50C29"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1974345" w:history="1">
        <w:r w:rsidR="00E50C29" w:rsidRPr="0035247C">
          <w:rPr>
            <w:rStyle w:val="Hyperlink"/>
            <w:noProof/>
          </w:rPr>
          <w:t>Hình 1</w:t>
        </w:r>
        <w:r w:rsidR="00E50C29" w:rsidRPr="0035247C">
          <w:rPr>
            <w:rStyle w:val="Hyperlink"/>
            <w:noProof/>
          </w:rPr>
          <w:noBreakHyphen/>
          <w:t>1. Hình ảnh của COVID-19</w:t>
        </w:r>
        <w:r w:rsidR="00E50C29">
          <w:rPr>
            <w:noProof/>
            <w:webHidden/>
          </w:rPr>
          <w:tab/>
        </w:r>
        <w:r w:rsidR="00E50C29">
          <w:rPr>
            <w:noProof/>
            <w:webHidden/>
          </w:rPr>
          <w:fldChar w:fldCharType="begin"/>
        </w:r>
        <w:r w:rsidR="00E50C29">
          <w:rPr>
            <w:noProof/>
            <w:webHidden/>
          </w:rPr>
          <w:instrText xml:space="preserve"> PAGEREF _Toc91974345 \h </w:instrText>
        </w:r>
        <w:r w:rsidR="00E50C29">
          <w:rPr>
            <w:noProof/>
            <w:webHidden/>
          </w:rPr>
        </w:r>
        <w:r w:rsidR="00E50C29">
          <w:rPr>
            <w:noProof/>
            <w:webHidden/>
          </w:rPr>
          <w:fldChar w:fldCharType="separate"/>
        </w:r>
        <w:r w:rsidR="00E50C29">
          <w:rPr>
            <w:noProof/>
            <w:webHidden/>
          </w:rPr>
          <w:t>1</w:t>
        </w:r>
        <w:r w:rsidR="00E50C29">
          <w:rPr>
            <w:noProof/>
            <w:webHidden/>
          </w:rPr>
          <w:fldChar w:fldCharType="end"/>
        </w:r>
      </w:hyperlink>
    </w:p>
    <w:p w14:paraId="240C35A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46" w:history="1">
        <w:r w:rsidRPr="0035247C">
          <w:rPr>
            <w:rStyle w:val="Hyperlink"/>
            <w:noProof/>
          </w:rPr>
          <w:t>Hình 1</w:t>
        </w:r>
        <w:r w:rsidRPr="0035247C">
          <w:rPr>
            <w:rStyle w:val="Hyperlink"/>
            <w:noProof/>
          </w:rPr>
          <w:noBreakHyphen/>
          <w:t>2. Các loại Vắc-xin COVID-19</w:t>
        </w:r>
        <w:r>
          <w:rPr>
            <w:noProof/>
            <w:webHidden/>
          </w:rPr>
          <w:tab/>
        </w:r>
        <w:r>
          <w:rPr>
            <w:noProof/>
            <w:webHidden/>
          </w:rPr>
          <w:fldChar w:fldCharType="begin"/>
        </w:r>
        <w:r>
          <w:rPr>
            <w:noProof/>
            <w:webHidden/>
          </w:rPr>
          <w:instrText xml:space="preserve"> PAGEREF _Toc91974346 \h </w:instrText>
        </w:r>
        <w:r>
          <w:rPr>
            <w:noProof/>
            <w:webHidden/>
          </w:rPr>
        </w:r>
        <w:r>
          <w:rPr>
            <w:noProof/>
            <w:webHidden/>
          </w:rPr>
          <w:fldChar w:fldCharType="separate"/>
        </w:r>
        <w:r>
          <w:rPr>
            <w:noProof/>
            <w:webHidden/>
          </w:rPr>
          <w:t>2</w:t>
        </w:r>
        <w:r>
          <w:rPr>
            <w:noProof/>
            <w:webHidden/>
          </w:rPr>
          <w:fldChar w:fldCharType="end"/>
        </w:r>
      </w:hyperlink>
    </w:p>
    <w:p w14:paraId="03740B10"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47" w:history="1">
        <w:r w:rsidRPr="0035247C">
          <w:rPr>
            <w:rStyle w:val="Hyperlink"/>
            <w:noProof/>
          </w:rPr>
          <w:t>Hình 2</w:t>
        </w:r>
        <w:r w:rsidRPr="0035247C">
          <w:rPr>
            <w:rStyle w:val="Hyperlink"/>
            <w:noProof/>
          </w:rPr>
          <w:noBreakHyphen/>
          <w:t>1. Big Data</w:t>
        </w:r>
        <w:r>
          <w:rPr>
            <w:noProof/>
            <w:webHidden/>
          </w:rPr>
          <w:tab/>
        </w:r>
        <w:r>
          <w:rPr>
            <w:noProof/>
            <w:webHidden/>
          </w:rPr>
          <w:fldChar w:fldCharType="begin"/>
        </w:r>
        <w:r>
          <w:rPr>
            <w:noProof/>
            <w:webHidden/>
          </w:rPr>
          <w:instrText xml:space="preserve"> PAGEREF _Toc91974347 \h </w:instrText>
        </w:r>
        <w:r>
          <w:rPr>
            <w:noProof/>
            <w:webHidden/>
          </w:rPr>
        </w:r>
        <w:r>
          <w:rPr>
            <w:noProof/>
            <w:webHidden/>
          </w:rPr>
          <w:fldChar w:fldCharType="separate"/>
        </w:r>
        <w:r>
          <w:rPr>
            <w:noProof/>
            <w:webHidden/>
          </w:rPr>
          <w:t>4</w:t>
        </w:r>
        <w:r>
          <w:rPr>
            <w:noProof/>
            <w:webHidden/>
          </w:rPr>
          <w:fldChar w:fldCharType="end"/>
        </w:r>
      </w:hyperlink>
    </w:p>
    <w:p w14:paraId="15D916C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48" w:history="1">
        <w:r w:rsidRPr="0035247C">
          <w:rPr>
            <w:rStyle w:val="Hyperlink"/>
            <w:noProof/>
          </w:rPr>
          <w:t>Hình 2</w:t>
        </w:r>
        <w:r w:rsidRPr="0035247C">
          <w:rPr>
            <w:rStyle w:val="Hyperlink"/>
            <w:noProof/>
          </w:rPr>
          <w:noBreakHyphen/>
          <w:t>2. 5Vs of Big Data</w:t>
        </w:r>
        <w:r>
          <w:rPr>
            <w:noProof/>
            <w:webHidden/>
          </w:rPr>
          <w:tab/>
        </w:r>
        <w:r>
          <w:rPr>
            <w:noProof/>
            <w:webHidden/>
          </w:rPr>
          <w:fldChar w:fldCharType="begin"/>
        </w:r>
        <w:r>
          <w:rPr>
            <w:noProof/>
            <w:webHidden/>
          </w:rPr>
          <w:instrText xml:space="preserve"> PAGEREF _Toc91974348 \h </w:instrText>
        </w:r>
        <w:r>
          <w:rPr>
            <w:noProof/>
            <w:webHidden/>
          </w:rPr>
        </w:r>
        <w:r>
          <w:rPr>
            <w:noProof/>
            <w:webHidden/>
          </w:rPr>
          <w:fldChar w:fldCharType="separate"/>
        </w:r>
        <w:r>
          <w:rPr>
            <w:noProof/>
            <w:webHidden/>
          </w:rPr>
          <w:t>6</w:t>
        </w:r>
        <w:r>
          <w:rPr>
            <w:noProof/>
            <w:webHidden/>
          </w:rPr>
          <w:fldChar w:fldCharType="end"/>
        </w:r>
      </w:hyperlink>
    </w:p>
    <w:p w14:paraId="444C2324"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49" w:history="1">
        <w:r w:rsidRPr="0035247C">
          <w:rPr>
            <w:rStyle w:val="Hyperlink"/>
            <w:noProof/>
          </w:rPr>
          <w:t>Hình 2</w:t>
        </w:r>
        <w:r w:rsidRPr="0035247C">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_Toc91974349 \h </w:instrText>
        </w:r>
        <w:r>
          <w:rPr>
            <w:noProof/>
            <w:webHidden/>
          </w:rPr>
        </w:r>
        <w:r>
          <w:rPr>
            <w:noProof/>
            <w:webHidden/>
          </w:rPr>
          <w:fldChar w:fldCharType="separate"/>
        </w:r>
        <w:r>
          <w:rPr>
            <w:noProof/>
            <w:webHidden/>
          </w:rPr>
          <w:t>8</w:t>
        </w:r>
        <w:r>
          <w:rPr>
            <w:noProof/>
            <w:webHidden/>
          </w:rPr>
          <w:fldChar w:fldCharType="end"/>
        </w:r>
      </w:hyperlink>
    </w:p>
    <w:p w14:paraId="37ECFB2A"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0" w:history="1">
        <w:r w:rsidRPr="0035247C">
          <w:rPr>
            <w:rStyle w:val="Hyperlink"/>
            <w:noProof/>
          </w:rPr>
          <w:t>Hình 2</w:t>
        </w:r>
        <w:r w:rsidRPr="0035247C">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_Toc91974350 \h </w:instrText>
        </w:r>
        <w:r>
          <w:rPr>
            <w:noProof/>
            <w:webHidden/>
          </w:rPr>
        </w:r>
        <w:r>
          <w:rPr>
            <w:noProof/>
            <w:webHidden/>
          </w:rPr>
          <w:fldChar w:fldCharType="separate"/>
        </w:r>
        <w:r>
          <w:rPr>
            <w:noProof/>
            <w:webHidden/>
          </w:rPr>
          <w:t>9</w:t>
        </w:r>
        <w:r>
          <w:rPr>
            <w:noProof/>
            <w:webHidden/>
          </w:rPr>
          <w:fldChar w:fldCharType="end"/>
        </w:r>
      </w:hyperlink>
    </w:p>
    <w:p w14:paraId="196C40F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1" w:history="1">
        <w:r w:rsidRPr="0035247C">
          <w:rPr>
            <w:rStyle w:val="Hyperlink"/>
            <w:noProof/>
          </w:rPr>
          <w:t>Hình 2</w:t>
        </w:r>
        <w:r w:rsidRPr="0035247C">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_Toc91974351 \h </w:instrText>
        </w:r>
        <w:r>
          <w:rPr>
            <w:noProof/>
            <w:webHidden/>
          </w:rPr>
        </w:r>
        <w:r>
          <w:rPr>
            <w:noProof/>
            <w:webHidden/>
          </w:rPr>
          <w:fldChar w:fldCharType="separate"/>
        </w:r>
        <w:r>
          <w:rPr>
            <w:noProof/>
            <w:webHidden/>
          </w:rPr>
          <w:t>11</w:t>
        </w:r>
        <w:r>
          <w:rPr>
            <w:noProof/>
            <w:webHidden/>
          </w:rPr>
          <w:fldChar w:fldCharType="end"/>
        </w:r>
      </w:hyperlink>
    </w:p>
    <w:p w14:paraId="690615B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2" w:history="1">
        <w:r w:rsidRPr="0035247C">
          <w:rPr>
            <w:rStyle w:val="Hyperlink"/>
            <w:noProof/>
          </w:rPr>
          <w:t>Hình 2</w:t>
        </w:r>
        <w:r w:rsidRPr="0035247C">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_Toc91974352 \h </w:instrText>
        </w:r>
        <w:r>
          <w:rPr>
            <w:noProof/>
            <w:webHidden/>
          </w:rPr>
        </w:r>
        <w:r>
          <w:rPr>
            <w:noProof/>
            <w:webHidden/>
          </w:rPr>
          <w:fldChar w:fldCharType="separate"/>
        </w:r>
        <w:r>
          <w:rPr>
            <w:noProof/>
            <w:webHidden/>
          </w:rPr>
          <w:t>11</w:t>
        </w:r>
        <w:r>
          <w:rPr>
            <w:noProof/>
            <w:webHidden/>
          </w:rPr>
          <w:fldChar w:fldCharType="end"/>
        </w:r>
      </w:hyperlink>
    </w:p>
    <w:p w14:paraId="297C8F63"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3" w:history="1">
        <w:r w:rsidRPr="0035247C">
          <w:rPr>
            <w:rStyle w:val="Hyperlink"/>
            <w:noProof/>
          </w:rPr>
          <w:t>Hình 2</w:t>
        </w:r>
        <w:r w:rsidRPr="0035247C">
          <w:rPr>
            <w:rStyle w:val="Hyperlink"/>
            <w:noProof/>
          </w:rPr>
          <w:noBreakHyphen/>
          <w:t>7. Hình ảnh định nghĩa SQL</w:t>
        </w:r>
        <w:r>
          <w:rPr>
            <w:noProof/>
            <w:webHidden/>
          </w:rPr>
          <w:tab/>
        </w:r>
        <w:r>
          <w:rPr>
            <w:noProof/>
            <w:webHidden/>
          </w:rPr>
          <w:fldChar w:fldCharType="begin"/>
        </w:r>
        <w:r>
          <w:rPr>
            <w:noProof/>
            <w:webHidden/>
          </w:rPr>
          <w:instrText xml:space="preserve"> PAGEREF _Toc91974353 \h </w:instrText>
        </w:r>
        <w:r>
          <w:rPr>
            <w:noProof/>
            <w:webHidden/>
          </w:rPr>
        </w:r>
        <w:r>
          <w:rPr>
            <w:noProof/>
            <w:webHidden/>
          </w:rPr>
          <w:fldChar w:fldCharType="separate"/>
        </w:r>
        <w:r>
          <w:rPr>
            <w:noProof/>
            <w:webHidden/>
          </w:rPr>
          <w:t>15</w:t>
        </w:r>
        <w:r>
          <w:rPr>
            <w:noProof/>
            <w:webHidden/>
          </w:rPr>
          <w:fldChar w:fldCharType="end"/>
        </w:r>
      </w:hyperlink>
    </w:p>
    <w:p w14:paraId="2A958462"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4" w:history="1">
        <w:r w:rsidRPr="0035247C">
          <w:rPr>
            <w:rStyle w:val="Hyperlink"/>
            <w:noProof/>
          </w:rPr>
          <w:t>Hình 2</w:t>
        </w:r>
        <w:r w:rsidRPr="0035247C">
          <w:rPr>
            <w:rStyle w:val="Hyperlink"/>
            <w:noProof/>
          </w:rPr>
          <w:noBreakHyphen/>
          <w:t>8. Định nghĩa về API</w:t>
        </w:r>
        <w:r>
          <w:rPr>
            <w:noProof/>
            <w:webHidden/>
          </w:rPr>
          <w:tab/>
        </w:r>
        <w:r>
          <w:rPr>
            <w:noProof/>
            <w:webHidden/>
          </w:rPr>
          <w:fldChar w:fldCharType="begin"/>
        </w:r>
        <w:r>
          <w:rPr>
            <w:noProof/>
            <w:webHidden/>
          </w:rPr>
          <w:instrText xml:space="preserve"> PAGEREF _Toc91974354 \h </w:instrText>
        </w:r>
        <w:r>
          <w:rPr>
            <w:noProof/>
            <w:webHidden/>
          </w:rPr>
        </w:r>
        <w:r>
          <w:rPr>
            <w:noProof/>
            <w:webHidden/>
          </w:rPr>
          <w:fldChar w:fldCharType="separate"/>
        </w:r>
        <w:r>
          <w:rPr>
            <w:noProof/>
            <w:webHidden/>
          </w:rPr>
          <w:t>18</w:t>
        </w:r>
        <w:r>
          <w:rPr>
            <w:noProof/>
            <w:webHidden/>
          </w:rPr>
          <w:fldChar w:fldCharType="end"/>
        </w:r>
      </w:hyperlink>
    </w:p>
    <w:p w14:paraId="45047F04"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5" w:history="1">
        <w:r w:rsidRPr="0035247C">
          <w:rPr>
            <w:rStyle w:val="Hyperlink"/>
            <w:noProof/>
          </w:rPr>
          <w:t>Hình 3</w:t>
        </w:r>
        <w:r w:rsidRPr="0035247C">
          <w:rPr>
            <w:rStyle w:val="Hyperlink"/>
            <w:noProof/>
          </w:rPr>
          <w:noBreakHyphen/>
          <w:t>1. Định dạng JSON của Response</w:t>
        </w:r>
        <w:r>
          <w:rPr>
            <w:noProof/>
            <w:webHidden/>
          </w:rPr>
          <w:tab/>
        </w:r>
        <w:r>
          <w:rPr>
            <w:noProof/>
            <w:webHidden/>
          </w:rPr>
          <w:fldChar w:fldCharType="begin"/>
        </w:r>
        <w:r>
          <w:rPr>
            <w:noProof/>
            <w:webHidden/>
          </w:rPr>
          <w:instrText xml:space="preserve"> PAGEREF _Toc91974355 \h </w:instrText>
        </w:r>
        <w:r>
          <w:rPr>
            <w:noProof/>
            <w:webHidden/>
          </w:rPr>
        </w:r>
        <w:r>
          <w:rPr>
            <w:noProof/>
            <w:webHidden/>
          </w:rPr>
          <w:fldChar w:fldCharType="separate"/>
        </w:r>
        <w:r>
          <w:rPr>
            <w:noProof/>
            <w:webHidden/>
          </w:rPr>
          <w:t>20</w:t>
        </w:r>
        <w:r>
          <w:rPr>
            <w:noProof/>
            <w:webHidden/>
          </w:rPr>
          <w:fldChar w:fldCharType="end"/>
        </w:r>
      </w:hyperlink>
    </w:p>
    <w:p w14:paraId="58898701"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6" w:history="1">
        <w:r w:rsidRPr="0035247C">
          <w:rPr>
            <w:rStyle w:val="Hyperlink"/>
            <w:noProof/>
          </w:rPr>
          <w:t>Hình 3</w:t>
        </w:r>
        <w:r w:rsidRPr="0035247C">
          <w:rPr>
            <w:rStyle w:val="Hyperlink"/>
            <w:noProof/>
          </w:rPr>
          <w:noBreakHyphen/>
          <w:t>2. Dữ liệu trong MySQL</w:t>
        </w:r>
        <w:r>
          <w:rPr>
            <w:noProof/>
            <w:webHidden/>
          </w:rPr>
          <w:tab/>
        </w:r>
        <w:r>
          <w:rPr>
            <w:noProof/>
            <w:webHidden/>
          </w:rPr>
          <w:fldChar w:fldCharType="begin"/>
        </w:r>
        <w:r>
          <w:rPr>
            <w:noProof/>
            <w:webHidden/>
          </w:rPr>
          <w:instrText xml:space="preserve"> PAGEREF _Toc91974356 \h </w:instrText>
        </w:r>
        <w:r>
          <w:rPr>
            <w:noProof/>
            <w:webHidden/>
          </w:rPr>
        </w:r>
        <w:r>
          <w:rPr>
            <w:noProof/>
            <w:webHidden/>
          </w:rPr>
          <w:fldChar w:fldCharType="separate"/>
        </w:r>
        <w:r>
          <w:rPr>
            <w:noProof/>
            <w:webHidden/>
          </w:rPr>
          <w:t>20</w:t>
        </w:r>
        <w:r>
          <w:rPr>
            <w:noProof/>
            <w:webHidden/>
          </w:rPr>
          <w:fldChar w:fldCharType="end"/>
        </w:r>
      </w:hyperlink>
    </w:p>
    <w:p w14:paraId="2F0D274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7" w:history="1">
        <w:r w:rsidRPr="0035247C">
          <w:rPr>
            <w:rStyle w:val="Hyperlink"/>
            <w:noProof/>
          </w:rPr>
          <w:t>Hình 3</w:t>
        </w:r>
        <w:r w:rsidRPr="0035247C">
          <w:rPr>
            <w:rStyle w:val="Hyperlink"/>
            <w:noProof/>
          </w:rPr>
          <w:noBreakHyphen/>
          <w:t>3. Tính năng của Power BI</w:t>
        </w:r>
        <w:r>
          <w:rPr>
            <w:noProof/>
            <w:webHidden/>
          </w:rPr>
          <w:tab/>
        </w:r>
        <w:r>
          <w:rPr>
            <w:noProof/>
            <w:webHidden/>
          </w:rPr>
          <w:fldChar w:fldCharType="begin"/>
        </w:r>
        <w:r>
          <w:rPr>
            <w:noProof/>
            <w:webHidden/>
          </w:rPr>
          <w:instrText xml:space="preserve"> PAGEREF _Toc91974357 \h </w:instrText>
        </w:r>
        <w:r>
          <w:rPr>
            <w:noProof/>
            <w:webHidden/>
          </w:rPr>
        </w:r>
        <w:r>
          <w:rPr>
            <w:noProof/>
            <w:webHidden/>
          </w:rPr>
          <w:fldChar w:fldCharType="separate"/>
        </w:r>
        <w:r>
          <w:rPr>
            <w:noProof/>
            <w:webHidden/>
          </w:rPr>
          <w:t>21</w:t>
        </w:r>
        <w:r>
          <w:rPr>
            <w:noProof/>
            <w:webHidden/>
          </w:rPr>
          <w:fldChar w:fldCharType="end"/>
        </w:r>
      </w:hyperlink>
    </w:p>
    <w:p w14:paraId="26A98B11"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8" w:history="1">
        <w:r w:rsidRPr="0035247C">
          <w:rPr>
            <w:rStyle w:val="Hyperlink"/>
            <w:noProof/>
          </w:rPr>
          <w:t>Hình 3</w:t>
        </w:r>
        <w:r w:rsidRPr="0035247C">
          <w:rPr>
            <w:rStyle w:val="Hyperlink"/>
            <w:noProof/>
          </w:rPr>
          <w:noBreakHyphen/>
          <w:t>4. Dashboard về số ca nhiễm, ca tử vong...</w:t>
        </w:r>
        <w:r>
          <w:rPr>
            <w:noProof/>
            <w:webHidden/>
          </w:rPr>
          <w:tab/>
        </w:r>
        <w:r>
          <w:rPr>
            <w:noProof/>
            <w:webHidden/>
          </w:rPr>
          <w:fldChar w:fldCharType="begin"/>
        </w:r>
        <w:r>
          <w:rPr>
            <w:noProof/>
            <w:webHidden/>
          </w:rPr>
          <w:instrText xml:space="preserve"> PAGEREF _Toc91974358 \h </w:instrText>
        </w:r>
        <w:r>
          <w:rPr>
            <w:noProof/>
            <w:webHidden/>
          </w:rPr>
        </w:r>
        <w:r>
          <w:rPr>
            <w:noProof/>
            <w:webHidden/>
          </w:rPr>
          <w:fldChar w:fldCharType="separate"/>
        </w:r>
        <w:r>
          <w:rPr>
            <w:noProof/>
            <w:webHidden/>
          </w:rPr>
          <w:t>22</w:t>
        </w:r>
        <w:r>
          <w:rPr>
            <w:noProof/>
            <w:webHidden/>
          </w:rPr>
          <w:fldChar w:fldCharType="end"/>
        </w:r>
      </w:hyperlink>
    </w:p>
    <w:p w14:paraId="5148D9B3"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59" w:history="1">
        <w:r w:rsidRPr="0035247C">
          <w:rPr>
            <w:rStyle w:val="Hyperlink"/>
            <w:noProof/>
          </w:rPr>
          <w:t>Hình 3</w:t>
        </w:r>
        <w:r w:rsidRPr="0035247C">
          <w:rPr>
            <w:rStyle w:val="Hyperlink"/>
            <w:noProof/>
          </w:rPr>
          <w:noBreakHyphen/>
          <w:t>5. Dashboard về tỉ lệ tử vong, tỉ lệ mắc bệnh...</w:t>
        </w:r>
        <w:r>
          <w:rPr>
            <w:noProof/>
            <w:webHidden/>
          </w:rPr>
          <w:tab/>
        </w:r>
        <w:r>
          <w:rPr>
            <w:noProof/>
            <w:webHidden/>
          </w:rPr>
          <w:fldChar w:fldCharType="begin"/>
        </w:r>
        <w:r>
          <w:rPr>
            <w:noProof/>
            <w:webHidden/>
          </w:rPr>
          <w:instrText xml:space="preserve"> PAGEREF _Toc91974359 \h </w:instrText>
        </w:r>
        <w:r>
          <w:rPr>
            <w:noProof/>
            <w:webHidden/>
          </w:rPr>
        </w:r>
        <w:r>
          <w:rPr>
            <w:noProof/>
            <w:webHidden/>
          </w:rPr>
          <w:fldChar w:fldCharType="separate"/>
        </w:r>
        <w:r>
          <w:rPr>
            <w:noProof/>
            <w:webHidden/>
          </w:rPr>
          <w:t>23</w:t>
        </w:r>
        <w:r>
          <w:rPr>
            <w:noProof/>
            <w:webHidden/>
          </w:rPr>
          <w:fldChar w:fldCharType="end"/>
        </w:r>
      </w:hyperlink>
    </w:p>
    <w:p w14:paraId="72D48FA7"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0" w:history="1">
        <w:r w:rsidRPr="0035247C">
          <w:rPr>
            <w:rStyle w:val="Hyperlink"/>
            <w:noProof/>
          </w:rPr>
          <w:t>Hình 3</w:t>
        </w:r>
        <w:r w:rsidRPr="0035247C">
          <w:rPr>
            <w:rStyle w:val="Hyperlink"/>
            <w:noProof/>
          </w:rPr>
          <w:noBreakHyphen/>
          <w:t>6. Dashboard về tổng ca nhiễm của các châu lục</w:t>
        </w:r>
        <w:r>
          <w:rPr>
            <w:noProof/>
            <w:webHidden/>
          </w:rPr>
          <w:tab/>
        </w:r>
        <w:r>
          <w:rPr>
            <w:noProof/>
            <w:webHidden/>
          </w:rPr>
          <w:fldChar w:fldCharType="begin"/>
        </w:r>
        <w:r>
          <w:rPr>
            <w:noProof/>
            <w:webHidden/>
          </w:rPr>
          <w:instrText xml:space="preserve"> PAGEREF _Toc91974360 \h </w:instrText>
        </w:r>
        <w:r>
          <w:rPr>
            <w:noProof/>
            <w:webHidden/>
          </w:rPr>
        </w:r>
        <w:r>
          <w:rPr>
            <w:noProof/>
            <w:webHidden/>
          </w:rPr>
          <w:fldChar w:fldCharType="separate"/>
        </w:r>
        <w:r>
          <w:rPr>
            <w:noProof/>
            <w:webHidden/>
          </w:rPr>
          <w:t>25</w:t>
        </w:r>
        <w:r>
          <w:rPr>
            <w:noProof/>
            <w:webHidden/>
          </w:rPr>
          <w:fldChar w:fldCharType="end"/>
        </w:r>
      </w:hyperlink>
    </w:p>
    <w:p w14:paraId="5F97DB86"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1" w:history="1">
        <w:r w:rsidRPr="0035247C">
          <w:rPr>
            <w:rStyle w:val="Hyperlink"/>
            <w:noProof/>
          </w:rPr>
          <w:t>Hình 3</w:t>
        </w:r>
        <w:r w:rsidRPr="0035247C">
          <w:rPr>
            <w:rStyle w:val="Hyperlink"/>
            <w:noProof/>
          </w:rPr>
          <w:noBreakHyphen/>
          <w:t>7. Dashboard về tổng ca tử vong của các châu lục</w:t>
        </w:r>
        <w:r>
          <w:rPr>
            <w:noProof/>
            <w:webHidden/>
          </w:rPr>
          <w:tab/>
        </w:r>
        <w:r>
          <w:rPr>
            <w:noProof/>
            <w:webHidden/>
          </w:rPr>
          <w:fldChar w:fldCharType="begin"/>
        </w:r>
        <w:r>
          <w:rPr>
            <w:noProof/>
            <w:webHidden/>
          </w:rPr>
          <w:instrText xml:space="preserve"> PAGEREF _Toc91974361 \h </w:instrText>
        </w:r>
        <w:r>
          <w:rPr>
            <w:noProof/>
            <w:webHidden/>
          </w:rPr>
        </w:r>
        <w:r>
          <w:rPr>
            <w:noProof/>
            <w:webHidden/>
          </w:rPr>
          <w:fldChar w:fldCharType="separate"/>
        </w:r>
        <w:r>
          <w:rPr>
            <w:noProof/>
            <w:webHidden/>
          </w:rPr>
          <w:t>26</w:t>
        </w:r>
        <w:r>
          <w:rPr>
            <w:noProof/>
            <w:webHidden/>
          </w:rPr>
          <w:fldChar w:fldCharType="end"/>
        </w:r>
      </w:hyperlink>
    </w:p>
    <w:p w14:paraId="5FCD8635"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2" w:history="1">
        <w:r w:rsidRPr="0035247C">
          <w:rPr>
            <w:rStyle w:val="Hyperlink"/>
            <w:noProof/>
          </w:rPr>
          <w:t>Hình 3</w:t>
        </w:r>
        <w:r w:rsidRPr="0035247C">
          <w:rPr>
            <w:rStyle w:val="Hyperlink"/>
            <w:noProof/>
          </w:rPr>
          <w:noBreakHyphen/>
          <w:t>8. Dashboard về tổng ca phục hồi của các châu lục</w:t>
        </w:r>
        <w:r>
          <w:rPr>
            <w:noProof/>
            <w:webHidden/>
          </w:rPr>
          <w:tab/>
        </w:r>
        <w:r>
          <w:rPr>
            <w:noProof/>
            <w:webHidden/>
          </w:rPr>
          <w:fldChar w:fldCharType="begin"/>
        </w:r>
        <w:r>
          <w:rPr>
            <w:noProof/>
            <w:webHidden/>
          </w:rPr>
          <w:instrText xml:space="preserve"> PAGEREF _Toc91974362 \h </w:instrText>
        </w:r>
        <w:r>
          <w:rPr>
            <w:noProof/>
            <w:webHidden/>
          </w:rPr>
        </w:r>
        <w:r>
          <w:rPr>
            <w:noProof/>
            <w:webHidden/>
          </w:rPr>
          <w:fldChar w:fldCharType="separate"/>
        </w:r>
        <w:r>
          <w:rPr>
            <w:noProof/>
            <w:webHidden/>
          </w:rPr>
          <w:t>27</w:t>
        </w:r>
        <w:r>
          <w:rPr>
            <w:noProof/>
            <w:webHidden/>
          </w:rPr>
          <w:fldChar w:fldCharType="end"/>
        </w:r>
      </w:hyperlink>
    </w:p>
    <w:p w14:paraId="6AA299F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3" w:history="1">
        <w:r w:rsidRPr="0035247C">
          <w:rPr>
            <w:rStyle w:val="Hyperlink"/>
            <w:noProof/>
          </w:rPr>
          <w:t>Hình 3</w:t>
        </w:r>
        <w:r w:rsidRPr="0035247C">
          <w:rPr>
            <w:rStyle w:val="Hyperlink"/>
            <w:noProof/>
          </w:rPr>
          <w:noBreakHyphen/>
          <w:t>9. Tương quan giữa các khu vực trên Thế giới</w:t>
        </w:r>
        <w:r>
          <w:rPr>
            <w:noProof/>
            <w:webHidden/>
          </w:rPr>
          <w:tab/>
        </w:r>
        <w:r>
          <w:rPr>
            <w:noProof/>
            <w:webHidden/>
          </w:rPr>
          <w:fldChar w:fldCharType="begin"/>
        </w:r>
        <w:r>
          <w:rPr>
            <w:noProof/>
            <w:webHidden/>
          </w:rPr>
          <w:instrText xml:space="preserve"> PAGEREF _Toc91974363 \h </w:instrText>
        </w:r>
        <w:r>
          <w:rPr>
            <w:noProof/>
            <w:webHidden/>
          </w:rPr>
        </w:r>
        <w:r>
          <w:rPr>
            <w:noProof/>
            <w:webHidden/>
          </w:rPr>
          <w:fldChar w:fldCharType="separate"/>
        </w:r>
        <w:r>
          <w:rPr>
            <w:noProof/>
            <w:webHidden/>
          </w:rPr>
          <w:t>28</w:t>
        </w:r>
        <w:r>
          <w:rPr>
            <w:noProof/>
            <w:webHidden/>
          </w:rPr>
          <w:fldChar w:fldCharType="end"/>
        </w:r>
      </w:hyperlink>
    </w:p>
    <w:p w14:paraId="7AFA469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4" w:history="1">
        <w:r w:rsidRPr="0035247C">
          <w:rPr>
            <w:rStyle w:val="Hyperlink"/>
            <w:noProof/>
          </w:rPr>
          <w:t>Hình 3</w:t>
        </w:r>
        <w:r w:rsidRPr="0035247C">
          <w:rPr>
            <w:rStyle w:val="Hyperlink"/>
            <w:noProof/>
          </w:rPr>
          <w:noBreakHyphen/>
          <w:t>10. Số ca nhiễm, tử vong và đường Moving Average của Thế giới</w:t>
        </w:r>
        <w:r>
          <w:rPr>
            <w:noProof/>
            <w:webHidden/>
          </w:rPr>
          <w:tab/>
        </w:r>
        <w:r>
          <w:rPr>
            <w:noProof/>
            <w:webHidden/>
          </w:rPr>
          <w:fldChar w:fldCharType="begin"/>
        </w:r>
        <w:r>
          <w:rPr>
            <w:noProof/>
            <w:webHidden/>
          </w:rPr>
          <w:instrText xml:space="preserve"> PAGEREF _Toc91974364 \h </w:instrText>
        </w:r>
        <w:r>
          <w:rPr>
            <w:noProof/>
            <w:webHidden/>
          </w:rPr>
        </w:r>
        <w:r>
          <w:rPr>
            <w:noProof/>
            <w:webHidden/>
          </w:rPr>
          <w:fldChar w:fldCharType="separate"/>
        </w:r>
        <w:r>
          <w:rPr>
            <w:noProof/>
            <w:webHidden/>
          </w:rPr>
          <w:t>28</w:t>
        </w:r>
        <w:r>
          <w:rPr>
            <w:noProof/>
            <w:webHidden/>
          </w:rPr>
          <w:fldChar w:fldCharType="end"/>
        </w:r>
      </w:hyperlink>
    </w:p>
    <w:p w14:paraId="6E73EEB7"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5" w:history="1">
        <w:r w:rsidRPr="0035247C">
          <w:rPr>
            <w:rStyle w:val="Hyperlink"/>
            <w:noProof/>
          </w:rPr>
          <w:t>Hình 3</w:t>
        </w:r>
        <w:r w:rsidRPr="0035247C">
          <w:rPr>
            <w:rStyle w:val="Hyperlink"/>
            <w:noProof/>
          </w:rPr>
          <w:noBreakHyphen/>
          <w:t>11. Số ca nhiễm, tử vong mỗi ngày và đường MA7 của Thế giới</w:t>
        </w:r>
        <w:r>
          <w:rPr>
            <w:noProof/>
            <w:webHidden/>
          </w:rPr>
          <w:tab/>
        </w:r>
        <w:r>
          <w:rPr>
            <w:noProof/>
            <w:webHidden/>
          </w:rPr>
          <w:fldChar w:fldCharType="begin"/>
        </w:r>
        <w:r>
          <w:rPr>
            <w:noProof/>
            <w:webHidden/>
          </w:rPr>
          <w:instrText xml:space="preserve"> PAGEREF _Toc91974365 \h </w:instrText>
        </w:r>
        <w:r>
          <w:rPr>
            <w:noProof/>
            <w:webHidden/>
          </w:rPr>
        </w:r>
        <w:r>
          <w:rPr>
            <w:noProof/>
            <w:webHidden/>
          </w:rPr>
          <w:fldChar w:fldCharType="separate"/>
        </w:r>
        <w:r>
          <w:rPr>
            <w:noProof/>
            <w:webHidden/>
          </w:rPr>
          <w:t>29</w:t>
        </w:r>
        <w:r>
          <w:rPr>
            <w:noProof/>
            <w:webHidden/>
          </w:rPr>
          <w:fldChar w:fldCharType="end"/>
        </w:r>
      </w:hyperlink>
    </w:p>
    <w:p w14:paraId="7099E215"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6" w:history="1">
        <w:r w:rsidRPr="0035247C">
          <w:rPr>
            <w:rStyle w:val="Hyperlink"/>
            <w:noProof/>
          </w:rPr>
          <w:t>Hình 3</w:t>
        </w:r>
        <w:r w:rsidRPr="0035247C">
          <w:rPr>
            <w:rStyle w:val="Hyperlink"/>
            <w:noProof/>
          </w:rPr>
          <w:noBreakHyphen/>
          <w:t>12. Tỉ lệ tử vong theo ngày và trung bình của Thế giới</w:t>
        </w:r>
        <w:r>
          <w:rPr>
            <w:noProof/>
            <w:webHidden/>
          </w:rPr>
          <w:tab/>
        </w:r>
        <w:r>
          <w:rPr>
            <w:noProof/>
            <w:webHidden/>
          </w:rPr>
          <w:fldChar w:fldCharType="begin"/>
        </w:r>
        <w:r>
          <w:rPr>
            <w:noProof/>
            <w:webHidden/>
          </w:rPr>
          <w:instrText xml:space="preserve"> PAGEREF _Toc91974366 \h </w:instrText>
        </w:r>
        <w:r>
          <w:rPr>
            <w:noProof/>
            <w:webHidden/>
          </w:rPr>
        </w:r>
        <w:r>
          <w:rPr>
            <w:noProof/>
            <w:webHidden/>
          </w:rPr>
          <w:fldChar w:fldCharType="separate"/>
        </w:r>
        <w:r>
          <w:rPr>
            <w:noProof/>
            <w:webHidden/>
          </w:rPr>
          <w:t>29</w:t>
        </w:r>
        <w:r>
          <w:rPr>
            <w:noProof/>
            <w:webHidden/>
          </w:rPr>
          <w:fldChar w:fldCharType="end"/>
        </w:r>
      </w:hyperlink>
    </w:p>
    <w:p w14:paraId="5A83265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7" w:history="1">
        <w:r w:rsidRPr="0035247C">
          <w:rPr>
            <w:rStyle w:val="Hyperlink"/>
            <w:noProof/>
          </w:rPr>
          <w:t>Hình 3</w:t>
        </w:r>
        <w:r w:rsidRPr="0035247C">
          <w:rPr>
            <w:rStyle w:val="Hyperlink"/>
            <w:noProof/>
          </w:rPr>
          <w:noBreakHyphen/>
          <w:t>13. Top 10 các Tỉnh có số ca cao nhất trên Thế giới</w:t>
        </w:r>
        <w:r>
          <w:rPr>
            <w:noProof/>
            <w:webHidden/>
          </w:rPr>
          <w:tab/>
        </w:r>
        <w:r>
          <w:rPr>
            <w:noProof/>
            <w:webHidden/>
          </w:rPr>
          <w:fldChar w:fldCharType="begin"/>
        </w:r>
        <w:r>
          <w:rPr>
            <w:noProof/>
            <w:webHidden/>
          </w:rPr>
          <w:instrText xml:space="preserve"> PAGEREF _Toc91974367 \h </w:instrText>
        </w:r>
        <w:r>
          <w:rPr>
            <w:noProof/>
            <w:webHidden/>
          </w:rPr>
        </w:r>
        <w:r>
          <w:rPr>
            <w:noProof/>
            <w:webHidden/>
          </w:rPr>
          <w:fldChar w:fldCharType="separate"/>
        </w:r>
        <w:r>
          <w:rPr>
            <w:noProof/>
            <w:webHidden/>
          </w:rPr>
          <w:t>30</w:t>
        </w:r>
        <w:r>
          <w:rPr>
            <w:noProof/>
            <w:webHidden/>
          </w:rPr>
          <w:fldChar w:fldCharType="end"/>
        </w:r>
      </w:hyperlink>
    </w:p>
    <w:p w14:paraId="74634C18"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8" w:history="1">
        <w:r w:rsidRPr="0035247C">
          <w:rPr>
            <w:rStyle w:val="Hyperlink"/>
            <w:noProof/>
          </w:rPr>
          <w:t>Hình 3</w:t>
        </w:r>
        <w:r w:rsidRPr="0035247C">
          <w:rPr>
            <w:rStyle w:val="Hyperlink"/>
            <w:noProof/>
          </w:rPr>
          <w:noBreakHyphen/>
          <w:t>14. Top 10 Bang của Mỹ có số ca cao nhất</w:t>
        </w:r>
        <w:r>
          <w:rPr>
            <w:noProof/>
            <w:webHidden/>
          </w:rPr>
          <w:tab/>
        </w:r>
        <w:r>
          <w:rPr>
            <w:noProof/>
            <w:webHidden/>
          </w:rPr>
          <w:fldChar w:fldCharType="begin"/>
        </w:r>
        <w:r>
          <w:rPr>
            <w:noProof/>
            <w:webHidden/>
          </w:rPr>
          <w:instrText xml:space="preserve"> PAGEREF _Toc91974368 \h </w:instrText>
        </w:r>
        <w:r>
          <w:rPr>
            <w:noProof/>
            <w:webHidden/>
          </w:rPr>
        </w:r>
        <w:r>
          <w:rPr>
            <w:noProof/>
            <w:webHidden/>
          </w:rPr>
          <w:fldChar w:fldCharType="separate"/>
        </w:r>
        <w:r>
          <w:rPr>
            <w:noProof/>
            <w:webHidden/>
          </w:rPr>
          <w:t>30</w:t>
        </w:r>
        <w:r>
          <w:rPr>
            <w:noProof/>
            <w:webHidden/>
          </w:rPr>
          <w:fldChar w:fldCharType="end"/>
        </w:r>
      </w:hyperlink>
    </w:p>
    <w:p w14:paraId="206B2929"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69" w:history="1">
        <w:r w:rsidRPr="0035247C">
          <w:rPr>
            <w:rStyle w:val="Hyperlink"/>
            <w:noProof/>
          </w:rPr>
          <w:t>Hình 3</w:t>
        </w:r>
        <w:r w:rsidRPr="0035247C">
          <w:rPr>
            <w:rStyle w:val="Hyperlink"/>
            <w:noProof/>
          </w:rPr>
          <w:noBreakHyphen/>
          <w:t>15. Top 10 nước và phần còn lại về số ca nhiễm</w:t>
        </w:r>
        <w:r>
          <w:rPr>
            <w:noProof/>
            <w:webHidden/>
          </w:rPr>
          <w:tab/>
        </w:r>
        <w:r>
          <w:rPr>
            <w:noProof/>
            <w:webHidden/>
          </w:rPr>
          <w:fldChar w:fldCharType="begin"/>
        </w:r>
        <w:r>
          <w:rPr>
            <w:noProof/>
            <w:webHidden/>
          </w:rPr>
          <w:instrText xml:space="preserve"> PAGEREF _Toc91974369 \h </w:instrText>
        </w:r>
        <w:r>
          <w:rPr>
            <w:noProof/>
            <w:webHidden/>
          </w:rPr>
        </w:r>
        <w:r>
          <w:rPr>
            <w:noProof/>
            <w:webHidden/>
          </w:rPr>
          <w:fldChar w:fldCharType="separate"/>
        </w:r>
        <w:r>
          <w:rPr>
            <w:noProof/>
            <w:webHidden/>
          </w:rPr>
          <w:t>31</w:t>
        </w:r>
        <w:r>
          <w:rPr>
            <w:noProof/>
            <w:webHidden/>
          </w:rPr>
          <w:fldChar w:fldCharType="end"/>
        </w:r>
      </w:hyperlink>
    </w:p>
    <w:p w14:paraId="4A16C7D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0" w:history="1">
        <w:r w:rsidRPr="0035247C">
          <w:rPr>
            <w:rStyle w:val="Hyperlink"/>
            <w:noProof/>
          </w:rPr>
          <w:t>Hình 3</w:t>
        </w:r>
        <w:r w:rsidRPr="0035247C">
          <w:rPr>
            <w:rStyle w:val="Hyperlink"/>
            <w:noProof/>
          </w:rPr>
          <w:noBreakHyphen/>
          <w:t>16. Top 10 tỉnh và phần còn lại về số ca nhiễm</w:t>
        </w:r>
        <w:r>
          <w:rPr>
            <w:noProof/>
            <w:webHidden/>
          </w:rPr>
          <w:tab/>
        </w:r>
        <w:r>
          <w:rPr>
            <w:noProof/>
            <w:webHidden/>
          </w:rPr>
          <w:fldChar w:fldCharType="begin"/>
        </w:r>
        <w:r>
          <w:rPr>
            <w:noProof/>
            <w:webHidden/>
          </w:rPr>
          <w:instrText xml:space="preserve"> PAGEREF _Toc91974370 \h </w:instrText>
        </w:r>
        <w:r>
          <w:rPr>
            <w:noProof/>
            <w:webHidden/>
          </w:rPr>
        </w:r>
        <w:r>
          <w:rPr>
            <w:noProof/>
            <w:webHidden/>
          </w:rPr>
          <w:fldChar w:fldCharType="separate"/>
        </w:r>
        <w:r>
          <w:rPr>
            <w:noProof/>
            <w:webHidden/>
          </w:rPr>
          <w:t>31</w:t>
        </w:r>
        <w:r>
          <w:rPr>
            <w:noProof/>
            <w:webHidden/>
          </w:rPr>
          <w:fldChar w:fldCharType="end"/>
        </w:r>
      </w:hyperlink>
    </w:p>
    <w:p w14:paraId="66FE2513"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1" w:history="1">
        <w:r w:rsidRPr="0035247C">
          <w:rPr>
            <w:rStyle w:val="Hyperlink"/>
            <w:noProof/>
          </w:rPr>
          <w:t>Hình 3</w:t>
        </w:r>
        <w:r w:rsidRPr="0035247C">
          <w:rPr>
            <w:rStyle w:val="Hyperlink"/>
            <w:noProof/>
          </w:rPr>
          <w:noBreakHyphen/>
          <w:t>17. Số ca nhiễm, tử vong và đường Moving Average của Châu Á</w:t>
        </w:r>
        <w:r>
          <w:rPr>
            <w:noProof/>
            <w:webHidden/>
          </w:rPr>
          <w:tab/>
        </w:r>
        <w:r>
          <w:rPr>
            <w:noProof/>
            <w:webHidden/>
          </w:rPr>
          <w:fldChar w:fldCharType="begin"/>
        </w:r>
        <w:r>
          <w:rPr>
            <w:noProof/>
            <w:webHidden/>
          </w:rPr>
          <w:instrText xml:space="preserve"> PAGEREF _Toc91974371 \h </w:instrText>
        </w:r>
        <w:r>
          <w:rPr>
            <w:noProof/>
            <w:webHidden/>
          </w:rPr>
        </w:r>
        <w:r>
          <w:rPr>
            <w:noProof/>
            <w:webHidden/>
          </w:rPr>
          <w:fldChar w:fldCharType="separate"/>
        </w:r>
        <w:r>
          <w:rPr>
            <w:noProof/>
            <w:webHidden/>
          </w:rPr>
          <w:t>32</w:t>
        </w:r>
        <w:r>
          <w:rPr>
            <w:noProof/>
            <w:webHidden/>
          </w:rPr>
          <w:fldChar w:fldCharType="end"/>
        </w:r>
      </w:hyperlink>
    </w:p>
    <w:p w14:paraId="3EE14828"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2" w:history="1">
        <w:r w:rsidRPr="0035247C">
          <w:rPr>
            <w:rStyle w:val="Hyperlink"/>
            <w:noProof/>
          </w:rPr>
          <w:t>Hình 3</w:t>
        </w:r>
        <w:r w:rsidRPr="0035247C">
          <w:rPr>
            <w:rStyle w:val="Hyperlink"/>
            <w:noProof/>
          </w:rPr>
          <w:noBreakHyphen/>
          <w:t>18. Số ca nhiễm, tử vong mỗi ngày và đường MA7 của Châu Á</w:t>
        </w:r>
        <w:r>
          <w:rPr>
            <w:noProof/>
            <w:webHidden/>
          </w:rPr>
          <w:tab/>
        </w:r>
        <w:r>
          <w:rPr>
            <w:noProof/>
            <w:webHidden/>
          </w:rPr>
          <w:fldChar w:fldCharType="begin"/>
        </w:r>
        <w:r>
          <w:rPr>
            <w:noProof/>
            <w:webHidden/>
          </w:rPr>
          <w:instrText xml:space="preserve"> PAGEREF _Toc91974372 \h </w:instrText>
        </w:r>
        <w:r>
          <w:rPr>
            <w:noProof/>
            <w:webHidden/>
          </w:rPr>
        </w:r>
        <w:r>
          <w:rPr>
            <w:noProof/>
            <w:webHidden/>
          </w:rPr>
          <w:fldChar w:fldCharType="separate"/>
        </w:r>
        <w:r>
          <w:rPr>
            <w:noProof/>
            <w:webHidden/>
          </w:rPr>
          <w:t>32</w:t>
        </w:r>
        <w:r>
          <w:rPr>
            <w:noProof/>
            <w:webHidden/>
          </w:rPr>
          <w:fldChar w:fldCharType="end"/>
        </w:r>
      </w:hyperlink>
    </w:p>
    <w:p w14:paraId="639A02D7"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3" w:history="1">
        <w:r w:rsidRPr="0035247C">
          <w:rPr>
            <w:rStyle w:val="Hyperlink"/>
            <w:noProof/>
          </w:rPr>
          <w:t>Hình 3</w:t>
        </w:r>
        <w:r w:rsidRPr="0035247C">
          <w:rPr>
            <w:rStyle w:val="Hyperlink"/>
            <w:noProof/>
          </w:rPr>
          <w:noBreakHyphen/>
          <w:t>19. Số ca nhiễm và tử vong giữa Việt Nam và các nước Châu Á</w:t>
        </w:r>
        <w:r>
          <w:rPr>
            <w:noProof/>
            <w:webHidden/>
          </w:rPr>
          <w:tab/>
        </w:r>
        <w:r>
          <w:rPr>
            <w:noProof/>
            <w:webHidden/>
          </w:rPr>
          <w:fldChar w:fldCharType="begin"/>
        </w:r>
        <w:r>
          <w:rPr>
            <w:noProof/>
            <w:webHidden/>
          </w:rPr>
          <w:instrText xml:space="preserve"> PAGEREF _Toc91974373 \h </w:instrText>
        </w:r>
        <w:r>
          <w:rPr>
            <w:noProof/>
            <w:webHidden/>
          </w:rPr>
        </w:r>
        <w:r>
          <w:rPr>
            <w:noProof/>
            <w:webHidden/>
          </w:rPr>
          <w:fldChar w:fldCharType="separate"/>
        </w:r>
        <w:r>
          <w:rPr>
            <w:noProof/>
            <w:webHidden/>
          </w:rPr>
          <w:t>33</w:t>
        </w:r>
        <w:r>
          <w:rPr>
            <w:noProof/>
            <w:webHidden/>
          </w:rPr>
          <w:fldChar w:fldCharType="end"/>
        </w:r>
      </w:hyperlink>
    </w:p>
    <w:p w14:paraId="266BE9E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4" w:history="1">
        <w:r w:rsidRPr="0035247C">
          <w:rPr>
            <w:rStyle w:val="Hyperlink"/>
            <w:noProof/>
          </w:rPr>
          <w:t>Hình 3</w:t>
        </w:r>
        <w:r w:rsidRPr="0035247C">
          <w:rPr>
            <w:rStyle w:val="Hyperlink"/>
            <w:noProof/>
          </w:rPr>
          <w:noBreakHyphen/>
          <w:t>20. Biểu đồ cột giữa Việt Nam và các nước châu Á</w:t>
        </w:r>
        <w:r>
          <w:rPr>
            <w:noProof/>
            <w:webHidden/>
          </w:rPr>
          <w:tab/>
        </w:r>
        <w:r>
          <w:rPr>
            <w:noProof/>
            <w:webHidden/>
          </w:rPr>
          <w:fldChar w:fldCharType="begin"/>
        </w:r>
        <w:r>
          <w:rPr>
            <w:noProof/>
            <w:webHidden/>
          </w:rPr>
          <w:instrText xml:space="preserve"> PAGEREF _Toc91974374 \h </w:instrText>
        </w:r>
        <w:r>
          <w:rPr>
            <w:noProof/>
            <w:webHidden/>
          </w:rPr>
        </w:r>
        <w:r>
          <w:rPr>
            <w:noProof/>
            <w:webHidden/>
          </w:rPr>
          <w:fldChar w:fldCharType="separate"/>
        </w:r>
        <w:r>
          <w:rPr>
            <w:noProof/>
            <w:webHidden/>
          </w:rPr>
          <w:t>33</w:t>
        </w:r>
        <w:r>
          <w:rPr>
            <w:noProof/>
            <w:webHidden/>
          </w:rPr>
          <w:fldChar w:fldCharType="end"/>
        </w:r>
      </w:hyperlink>
    </w:p>
    <w:p w14:paraId="14F9A0D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5" w:history="1">
        <w:r w:rsidRPr="0035247C">
          <w:rPr>
            <w:rStyle w:val="Hyperlink"/>
            <w:noProof/>
          </w:rPr>
          <w:t>Hình 3</w:t>
        </w:r>
        <w:r w:rsidRPr="0035247C">
          <w:rPr>
            <w:rStyle w:val="Hyperlink"/>
            <w:noProof/>
          </w:rPr>
          <w:noBreakHyphen/>
          <w:t>21. Số ca nhiễm, tử vong và đường Moving Average của Đông Nam Á</w:t>
        </w:r>
        <w:r>
          <w:rPr>
            <w:noProof/>
            <w:webHidden/>
          </w:rPr>
          <w:tab/>
        </w:r>
        <w:r>
          <w:rPr>
            <w:noProof/>
            <w:webHidden/>
          </w:rPr>
          <w:fldChar w:fldCharType="begin"/>
        </w:r>
        <w:r>
          <w:rPr>
            <w:noProof/>
            <w:webHidden/>
          </w:rPr>
          <w:instrText xml:space="preserve"> PAGEREF _Toc91974375 \h </w:instrText>
        </w:r>
        <w:r>
          <w:rPr>
            <w:noProof/>
            <w:webHidden/>
          </w:rPr>
        </w:r>
        <w:r>
          <w:rPr>
            <w:noProof/>
            <w:webHidden/>
          </w:rPr>
          <w:fldChar w:fldCharType="separate"/>
        </w:r>
        <w:r>
          <w:rPr>
            <w:noProof/>
            <w:webHidden/>
          </w:rPr>
          <w:t>34</w:t>
        </w:r>
        <w:r>
          <w:rPr>
            <w:noProof/>
            <w:webHidden/>
          </w:rPr>
          <w:fldChar w:fldCharType="end"/>
        </w:r>
      </w:hyperlink>
    </w:p>
    <w:p w14:paraId="479CCC26"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6" w:history="1">
        <w:r w:rsidRPr="0035247C">
          <w:rPr>
            <w:rStyle w:val="Hyperlink"/>
            <w:noProof/>
          </w:rPr>
          <w:t>Hình 3</w:t>
        </w:r>
        <w:r w:rsidRPr="0035247C">
          <w:rPr>
            <w:rStyle w:val="Hyperlink"/>
            <w:noProof/>
          </w:rPr>
          <w:noBreakHyphen/>
          <w:t>22. Số ca nhiễm, tử vong mỗi ngày và đường MA7 của Đông Nam Á</w:t>
        </w:r>
        <w:r>
          <w:rPr>
            <w:noProof/>
            <w:webHidden/>
          </w:rPr>
          <w:tab/>
        </w:r>
        <w:r>
          <w:rPr>
            <w:noProof/>
            <w:webHidden/>
          </w:rPr>
          <w:fldChar w:fldCharType="begin"/>
        </w:r>
        <w:r>
          <w:rPr>
            <w:noProof/>
            <w:webHidden/>
          </w:rPr>
          <w:instrText xml:space="preserve"> PAGEREF _Toc91974376 \h </w:instrText>
        </w:r>
        <w:r>
          <w:rPr>
            <w:noProof/>
            <w:webHidden/>
          </w:rPr>
        </w:r>
        <w:r>
          <w:rPr>
            <w:noProof/>
            <w:webHidden/>
          </w:rPr>
          <w:fldChar w:fldCharType="separate"/>
        </w:r>
        <w:r>
          <w:rPr>
            <w:noProof/>
            <w:webHidden/>
          </w:rPr>
          <w:t>34</w:t>
        </w:r>
        <w:r>
          <w:rPr>
            <w:noProof/>
            <w:webHidden/>
          </w:rPr>
          <w:fldChar w:fldCharType="end"/>
        </w:r>
      </w:hyperlink>
    </w:p>
    <w:p w14:paraId="6550986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7" w:history="1">
        <w:r w:rsidRPr="0035247C">
          <w:rPr>
            <w:rStyle w:val="Hyperlink"/>
            <w:noProof/>
          </w:rPr>
          <w:t>Hình 3</w:t>
        </w:r>
        <w:r w:rsidRPr="0035247C">
          <w:rPr>
            <w:rStyle w:val="Hyperlink"/>
            <w:noProof/>
          </w:rPr>
          <w:noBreakHyphen/>
          <w:t>23. Số ca nhiễm và tử vong giữa Việt Nam và các nước Đông Nam Á</w:t>
        </w:r>
        <w:r>
          <w:rPr>
            <w:noProof/>
            <w:webHidden/>
          </w:rPr>
          <w:tab/>
        </w:r>
        <w:r>
          <w:rPr>
            <w:noProof/>
            <w:webHidden/>
          </w:rPr>
          <w:fldChar w:fldCharType="begin"/>
        </w:r>
        <w:r>
          <w:rPr>
            <w:noProof/>
            <w:webHidden/>
          </w:rPr>
          <w:instrText xml:space="preserve"> PAGEREF _Toc91974377 \h </w:instrText>
        </w:r>
        <w:r>
          <w:rPr>
            <w:noProof/>
            <w:webHidden/>
          </w:rPr>
        </w:r>
        <w:r>
          <w:rPr>
            <w:noProof/>
            <w:webHidden/>
          </w:rPr>
          <w:fldChar w:fldCharType="separate"/>
        </w:r>
        <w:r>
          <w:rPr>
            <w:noProof/>
            <w:webHidden/>
          </w:rPr>
          <w:t>35</w:t>
        </w:r>
        <w:r>
          <w:rPr>
            <w:noProof/>
            <w:webHidden/>
          </w:rPr>
          <w:fldChar w:fldCharType="end"/>
        </w:r>
      </w:hyperlink>
    </w:p>
    <w:p w14:paraId="5FF4B0D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8" w:history="1">
        <w:r w:rsidRPr="0035247C">
          <w:rPr>
            <w:rStyle w:val="Hyperlink"/>
            <w:noProof/>
          </w:rPr>
          <w:t>Hình 3</w:t>
        </w:r>
        <w:r w:rsidRPr="0035247C">
          <w:rPr>
            <w:rStyle w:val="Hyperlink"/>
            <w:noProof/>
          </w:rPr>
          <w:noBreakHyphen/>
          <w:t>24. Biểu đồ cột giữa Việt Nam và các nước Đông Nam Á</w:t>
        </w:r>
        <w:r>
          <w:rPr>
            <w:noProof/>
            <w:webHidden/>
          </w:rPr>
          <w:tab/>
        </w:r>
        <w:r>
          <w:rPr>
            <w:noProof/>
            <w:webHidden/>
          </w:rPr>
          <w:fldChar w:fldCharType="begin"/>
        </w:r>
        <w:r>
          <w:rPr>
            <w:noProof/>
            <w:webHidden/>
          </w:rPr>
          <w:instrText xml:space="preserve"> PAGEREF _Toc91974378 \h </w:instrText>
        </w:r>
        <w:r>
          <w:rPr>
            <w:noProof/>
            <w:webHidden/>
          </w:rPr>
        </w:r>
        <w:r>
          <w:rPr>
            <w:noProof/>
            <w:webHidden/>
          </w:rPr>
          <w:fldChar w:fldCharType="separate"/>
        </w:r>
        <w:r>
          <w:rPr>
            <w:noProof/>
            <w:webHidden/>
          </w:rPr>
          <w:t>35</w:t>
        </w:r>
        <w:r>
          <w:rPr>
            <w:noProof/>
            <w:webHidden/>
          </w:rPr>
          <w:fldChar w:fldCharType="end"/>
        </w:r>
      </w:hyperlink>
    </w:p>
    <w:p w14:paraId="4932069F"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79" w:history="1">
        <w:r w:rsidRPr="0035247C">
          <w:rPr>
            <w:rStyle w:val="Hyperlink"/>
            <w:noProof/>
          </w:rPr>
          <w:t>Hình 3</w:t>
        </w:r>
        <w:r w:rsidRPr="0035247C">
          <w:rPr>
            <w:rStyle w:val="Hyperlink"/>
            <w:noProof/>
          </w:rPr>
          <w:noBreakHyphen/>
          <w:t>25. Bảng sơ lược về tiến độ tiêm chủng Vắc-xin</w:t>
        </w:r>
        <w:r>
          <w:rPr>
            <w:noProof/>
            <w:webHidden/>
          </w:rPr>
          <w:tab/>
        </w:r>
        <w:r>
          <w:rPr>
            <w:noProof/>
            <w:webHidden/>
          </w:rPr>
          <w:fldChar w:fldCharType="begin"/>
        </w:r>
        <w:r>
          <w:rPr>
            <w:noProof/>
            <w:webHidden/>
          </w:rPr>
          <w:instrText xml:space="preserve"> PAGEREF _Toc91974379 \h </w:instrText>
        </w:r>
        <w:r>
          <w:rPr>
            <w:noProof/>
            <w:webHidden/>
          </w:rPr>
        </w:r>
        <w:r>
          <w:rPr>
            <w:noProof/>
            <w:webHidden/>
          </w:rPr>
          <w:fldChar w:fldCharType="separate"/>
        </w:r>
        <w:r>
          <w:rPr>
            <w:noProof/>
            <w:webHidden/>
          </w:rPr>
          <w:t>36</w:t>
        </w:r>
        <w:r>
          <w:rPr>
            <w:noProof/>
            <w:webHidden/>
          </w:rPr>
          <w:fldChar w:fldCharType="end"/>
        </w:r>
      </w:hyperlink>
    </w:p>
    <w:p w14:paraId="1F34D0AA"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0" w:history="1">
        <w:r w:rsidRPr="0035247C">
          <w:rPr>
            <w:rStyle w:val="Hyperlink"/>
            <w:noProof/>
          </w:rPr>
          <w:t>Hình 3</w:t>
        </w:r>
        <w:r w:rsidRPr="0035247C">
          <w:rPr>
            <w:rStyle w:val="Hyperlink"/>
            <w:noProof/>
          </w:rPr>
          <w:noBreakHyphen/>
          <w:t>26. Biểu đồ số lượng Quốc gia sử dụng Vắc-xin đơn</w:t>
        </w:r>
        <w:r>
          <w:rPr>
            <w:noProof/>
            <w:webHidden/>
          </w:rPr>
          <w:tab/>
        </w:r>
        <w:r>
          <w:rPr>
            <w:noProof/>
            <w:webHidden/>
          </w:rPr>
          <w:fldChar w:fldCharType="begin"/>
        </w:r>
        <w:r>
          <w:rPr>
            <w:noProof/>
            <w:webHidden/>
          </w:rPr>
          <w:instrText xml:space="preserve"> PAGEREF _Toc91974380 \h </w:instrText>
        </w:r>
        <w:r>
          <w:rPr>
            <w:noProof/>
            <w:webHidden/>
          </w:rPr>
        </w:r>
        <w:r>
          <w:rPr>
            <w:noProof/>
            <w:webHidden/>
          </w:rPr>
          <w:fldChar w:fldCharType="separate"/>
        </w:r>
        <w:r>
          <w:rPr>
            <w:noProof/>
            <w:webHidden/>
          </w:rPr>
          <w:t>36</w:t>
        </w:r>
        <w:r>
          <w:rPr>
            <w:noProof/>
            <w:webHidden/>
          </w:rPr>
          <w:fldChar w:fldCharType="end"/>
        </w:r>
      </w:hyperlink>
    </w:p>
    <w:p w14:paraId="4835C780"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1" w:history="1">
        <w:r w:rsidRPr="0035247C">
          <w:rPr>
            <w:rStyle w:val="Hyperlink"/>
            <w:noProof/>
          </w:rPr>
          <w:t>Hình 3</w:t>
        </w:r>
        <w:r w:rsidRPr="0035247C">
          <w:rPr>
            <w:rStyle w:val="Hyperlink"/>
            <w:noProof/>
          </w:rPr>
          <w:noBreakHyphen/>
          <w:t>27. Biểu đồ top 10 Quốc gia có tổng số Vắc-xin đã tiêm</w:t>
        </w:r>
        <w:r>
          <w:rPr>
            <w:noProof/>
            <w:webHidden/>
          </w:rPr>
          <w:tab/>
        </w:r>
        <w:r>
          <w:rPr>
            <w:noProof/>
            <w:webHidden/>
          </w:rPr>
          <w:fldChar w:fldCharType="begin"/>
        </w:r>
        <w:r>
          <w:rPr>
            <w:noProof/>
            <w:webHidden/>
          </w:rPr>
          <w:instrText xml:space="preserve"> PAGEREF _Toc91974381 \h </w:instrText>
        </w:r>
        <w:r>
          <w:rPr>
            <w:noProof/>
            <w:webHidden/>
          </w:rPr>
        </w:r>
        <w:r>
          <w:rPr>
            <w:noProof/>
            <w:webHidden/>
          </w:rPr>
          <w:fldChar w:fldCharType="separate"/>
        </w:r>
        <w:r>
          <w:rPr>
            <w:noProof/>
            <w:webHidden/>
          </w:rPr>
          <w:t>37</w:t>
        </w:r>
        <w:r>
          <w:rPr>
            <w:noProof/>
            <w:webHidden/>
          </w:rPr>
          <w:fldChar w:fldCharType="end"/>
        </w:r>
      </w:hyperlink>
    </w:p>
    <w:p w14:paraId="523346C0"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2" w:history="1">
        <w:r w:rsidRPr="0035247C">
          <w:rPr>
            <w:rStyle w:val="Hyperlink"/>
            <w:noProof/>
          </w:rPr>
          <w:t>Hình 3</w:t>
        </w:r>
        <w:r w:rsidRPr="0035247C">
          <w:rPr>
            <w:rStyle w:val="Hyperlink"/>
            <w:noProof/>
          </w:rPr>
          <w:noBreakHyphen/>
          <w:t>28. Biểu đồ top 10 Quốc gia có số Vắc-xin tiêm mỗi ngày</w:t>
        </w:r>
        <w:r>
          <w:rPr>
            <w:noProof/>
            <w:webHidden/>
          </w:rPr>
          <w:tab/>
        </w:r>
        <w:r>
          <w:rPr>
            <w:noProof/>
            <w:webHidden/>
          </w:rPr>
          <w:fldChar w:fldCharType="begin"/>
        </w:r>
        <w:r>
          <w:rPr>
            <w:noProof/>
            <w:webHidden/>
          </w:rPr>
          <w:instrText xml:space="preserve"> PAGEREF _Toc91974382 \h </w:instrText>
        </w:r>
        <w:r>
          <w:rPr>
            <w:noProof/>
            <w:webHidden/>
          </w:rPr>
        </w:r>
        <w:r>
          <w:rPr>
            <w:noProof/>
            <w:webHidden/>
          </w:rPr>
          <w:fldChar w:fldCharType="separate"/>
        </w:r>
        <w:r>
          <w:rPr>
            <w:noProof/>
            <w:webHidden/>
          </w:rPr>
          <w:t>37</w:t>
        </w:r>
        <w:r>
          <w:rPr>
            <w:noProof/>
            <w:webHidden/>
          </w:rPr>
          <w:fldChar w:fldCharType="end"/>
        </w:r>
      </w:hyperlink>
    </w:p>
    <w:p w14:paraId="142E1802"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3" w:history="1">
        <w:r w:rsidRPr="0035247C">
          <w:rPr>
            <w:rStyle w:val="Hyperlink"/>
            <w:noProof/>
          </w:rPr>
          <w:t>Hình 3</w:t>
        </w:r>
        <w:r w:rsidRPr="0035247C">
          <w:rPr>
            <w:rStyle w:val="Hyperlink"/>
            <w:noProof/>
          </w:rPr>
          <w:noBreakHyphen/>
          <w:t>29. Biểu đồ top 10 Quốc gia có số người đã tiêm đầy đủ</w:t>
        </w:r>
        <w:r>
          <w:rPr>
            <w:noProof/>
            <w:webHidden/>
          </w:rPr>
          <w:tab/>
        </w:r>
        <w:r>
          <w:rPr>
            <w:noProof/>
            <w:webHidden/>
          </w:rPr>
          <w:fldChar w:fldCharType="begin"/>
        </w:r>
        <w:r>
          <w:rPr>
            <w:noProof/>
            <w:webHidden/>
          </w:rPr>
          <w:instrText xml:space="preserve"> PAGEREF _Toc91974383 \h </w:instrText>
        </w:r>
        <w:r>
          <w:rPr>
            <w:noProof/>
            <w:webHidden/>
          </w:rPr>
        </w:r>
        <w:r>
          <w:rPr>
            <w:noProof/>
            <w:webHidden/>
          </w:rPr>
          <w:fldChar w:fldCharType="separate"/>
        </w:r>
        <w:r>
          <w:rPr>
            <w:noProof/>
            <w:webHidden/>
          </w:rPr>
          <w:t>37</w:t>
        </w:r>
        <w:r>
          <w:rPr>
            <w:noProof/>
            <w:webHidden/>
          </w:rPr>
          <w:fldChar w:fldCharType="end"/>
        </w:r>
      </w:hyperlink>
    </w:p>
    <w:p w14:paraId="475BB98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4" w:history="1">
        <w:r w:rsidRPr="0035247C">
          <w:rPr>
            <w:rStyle w:val="Hyperlink"/>
            <w:noProof/>
          </w:rPr>
          <w:t>Hình 3</w:t>
        </w:r>
        <w:r w:rsidRPr="0035247C">
          <w:rPr>
            <w:rStyle w:val="Hyperlink"/>
            <w:noProof/>
          </w:rPr>
          <w:noBreakHyphen/>
          <w:t>30. Biểu đồ số lượng Quốc gia sử dụng Vắc-xin kết hợp</w:t>
        </w:r>
        <w:r>
          <w:rPr>
            <w:noProof/>
            <w:webHidden/>
          </w:rPr>
          <w:tab/>
        </w:r>
        <w:r>
          <w:rPr>
            <w:noProof/>
            <w:webHidden/>
          </w:rPr>
          <w:fldChar w:fldCharType="begin"/>
        </w:r>
        <w:r>
          <w:rPr>
            <w:noProof/>
            <w:webHidden/>
          </w:rPr>
          <w:instrText xml:space="preserve"> PAGEREF _Toc91974384 \h </w:instrText>
        </w:r>
        <w:r>
          <w:rPr>
            <w:noProof/>
            <w:webHidden/>
          </w:rPr>
        </w:r>
        <w:r>
          <w:rPr>
            <w:noProof/>
            <w:webHidden/>
          </w:rPr>
          <w:fldChar w:fldCharType="separate"/>
        </w:r>
        <w:r>
          <w:rPr>
            <w:noProof/>
            <w:webHidden/>
          </w:rPr>
          <w:t>38</w:t>
        </w:r>
        <w:r>
          <w:rPr>
            <w:noProof/>
            <w:webHidden/>
          </w:rPr>
          <w:fldChar w:fldCharType="end"/>
        </w:r>
      </w:hyperlink>
    </w:p>
    <w:p w14:paraId="24EA323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5" w:history="1">
        <w:r w:rsidRPr="0035247C">
          <w:rPr>
            <w:rStyle w:val="Hyperlink"/>
            <w:noProof/>
          </w:rPr>
          <w:t>Hình 3</w:t>
        </w:r>
        <w:r w:rsidRPr="0035247C">
          <w:rPr>
            <w:rStyle w:val="Hyperlink"/>
            <w:noProof/>
          </w:rPr>
          <w:noBreakHyphen/>
          <w:t>31. Biểu đồ số lượng Vắc-xin mỗi ngày của Thế giới</w:t>
        </w:r>
        <w:r>
          <w:rPr>
            <w:noProof/>
            <w:webHidden/>
          </w:rPr>
          <w:tab/>
        </w:r>
        <w:r>
          <w:rPr>
            <w:noProof/>
            <w:webHidden/>
          </w:rPr>
          <w:fldChar w:fldCharType="begin"/>
        </w:r>
        <w:r>
          <w:rPr>
            <w:noProof/>
            <w:webHidden/>
          </w:rPr>
          <w:instrText xml:space="preserve"> PAGEREF _Toc91974385 \h </w:instrText>
        </w:r>
        <w:r>
          <w:rPr>
            <w:noProof/>
            <w:webHidden/>
          </w:rPr>
        </w:r>
        <w:r>
          <w:rPr>
            <w:noProof/>
            <w:webHidden/>
          </w:rPr>
          <w:fldChar w:fldCharType="separate"/>
        </w:r>
        <w:r>
          <w:rPr>
            <w:noProof/>
            <w:webHidden/>
          </w:rPr>
          <w:t>38</w:t>
        </w:r>
        <w:r>
          <w:rPr>
            <w:noProof/>
            <w:webHidden/>
          </w:rPr>
          <w:fldChar w:fldCharType="end"/>
        </w:r>
      </w:hyperlink>
    </w:p>
    <w:p w14:paraId="479603B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6" w:history="1">
        <w:r w:rsidRPr="0035247C">
          <w:rPr>
            <w:rStyle w:val="Hyperlink"/>
            <w:noProof/>
          </w:rPr>
          <w:t>Hình 3</w:t>
        </w:r>
        <w:r w:rsidRPr="0035247C">
          <w:rPr>
            <w:rStyle w:val="Hyperlink"/>
            <w:noProof/>
          </w:rPr>
          <w:noBreakHyphen/>
          <w:t>32. Bảng sơ lược về tiến độ tiêm chủng Vắc-xin ở Châu Á</w:t>
        </w:r>
        <w:r>
          <w:rPr>
            <w:noProof/>
            <w:webHidden/>
          </w:rPr>
          <w:tab/>
        </w:r>
        <w:r>
          <w:rPr>
            <w:noProof/>
            <w:webHidden/>
          </w:rPr>
          <w:fldChar w:fldCharType="begin"/>
        </w:r>
        <w:r>
          <w:rPr>
            <w:noProof/>
            <w:webHidden/>
          </w:rPr>
          <w:instrText xml:space="preserve"> PAGEREF _Toc91974386 \h </w:instrText>
        </w:r>
        <w:r>
          <w:rPr>
            <w:noProof/>
            <w:webHidden/>
          </w:rPr>
        </w:r>
        <w:r>
          <w:rPr>
            <w:noProof/>
            <w:webHidden/>
          </w:rPr>
          <w:fldChar w:fldCharType="separate"/>
        </w:r>
        <w:r>
          <w:rPr>
            <w:noProof/>
            <w:webHidden/>
          </w:rPr>
          <w:t>39</w:t>
        </w:r>
        <w:r>
          <w:rPr>
            <w:noProof/>
            <w:webHidden/>
          </w:rPr>
          <w:fldChar w:fldCharType="end"/>
        </w:r>
      </w:hyperlink>
    </w:p>
    <w:p w14:paraId="611A1844"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7" w:history="1">
        <w:r w:rsidRPr="0035247C">
          <w:rPr>
            <w:rStyle w:val="Hyperlink"/>
            <w:noProof/>
          </w:rPr>
          <w:t>Hình 3</w:t>
        </w:r>
        <w:r w:rsidRPr="0035247C">
          <w:rPr>
            <w:rStyle w:val="Hyperlink"/>
            <w:noProof/>
          </w:rPr>
          <w:noBreakHyphen/>
          <w:t>33. Biểu đồ số lượng Vắc-xin mỗi ngày của các nước Châu Á</w:t>
        </w:r>
        <w:r>
          <w:rPr>
            <w:noProof/>
            <w:webHidden/>
          </w:rPr>
          <w:tab/>
        </w:r>
        <w:r>
          <w:rPr>
            <w:noProof/>
            <w:webHidden/>
          </w:rPr>
          <w:fldChar w:fldCharType="begin"/>
        </w:r>
        <w:r>
          <w:rPr>
            <w:noProof/>
            <w:webHidden/>
          </w:rPr>
          <w:instrText xml:space="preserve"> PAGEREF _Toc91974387 \h </w:instrText>
        </w:r>
        <w:r>
          <w:rPr>
            <w:noProof/>
            <w:webHidden/>
          </w:rPr>
        </w:r>
        <w:r>
          <w:rPr>
            <w:noProof/>
            <w:webHidden/>
          </w:rPr>
          <w:fldChar w:fldCharType="separate"/>
        </w:r>
        <w:r>
          <w:rPr>
            <w:noProof/>
            <w:webHidden/>
          </w:rPr>
          <w:t>39</w:t>
        </w:r>
        <w:r>
          <w:rPr>
            <w:noProof/>
            <w:webHidden/>
          </w:rPr>
          <w:fldChar w:fldCharType="end"/>
        </w:r>
      </w:hyperlink>
    </w:p>
    <w:p w14:paraId="4121C1C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8" w:history="1">
        <w:r w:rsidRPr="0035247C">
          <w:rPr>
            <w:rStyle w:val="Hyperlink"/>
            <w:noProof/>
          </w:rPr>
          <w:t>Hình 3</w:t>
        </w:r>
        <w:r w:rsidRPr="0035247C">
          <w:rPr>
            <w:rStyle w:val="Hyperlink"/>
            <w:noProof/>
          </w:rPr>
          <w:noBreakHyphen/>
          <w:t>34. Biểu đồ số lượng Vắc-xin cộng dồn của các nước Châu Á</w:t>
        </w:r>
        <w:r>
          <w:rPr>
            <w:noProof/>
            <w:webHidden/>
          </w:rPr>
          <w:tab/>
        </w:r>
        <w:r>
          <w:rPr>
            <w:noProof/>
            <w:webHidden/>
          </w:rPr>
          <w:fldChar w:fldCharType="begin"/>
        </w:r>
        <w:r>
          <w:rPr>
            <w:noProof/>
            <w:webHidden/>
          </w:rPr>
          <w:instrText xml:space="preserve"> PAGEREF _Toc91974388 \h </w:instrText>
        </w:r>
        <w:r>
          <w:rPr>
            <w:noProof/>
            <w:webHidden/>
          </w:rPr>
        </w:r>
        <w:r>
          <w:rPr>
            <w:noProof/>
            <w:webHidden/>
          </w:rPr>
          <w:fldChar w:fldCharType="separate"/>
        </w:r>
        <w:r>
          <w:rPr>
            <w:noProof/>
            <w:webHidden/>
          </w:rPr>
          <w:t>40</w:t>
        </w:r>
        <w:r>
          <w:rPr>
            <w:noProof/>
            <w:webHidden/>
          </w:rPr>
          <w:fldChar w:fldCharType="end"/>
        </w:r>
      </w:hyperlink>
    </w:p>
    <w:p w14:paraId="47146176"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89" w:history="1">
        <w:r w:rsidRPr="0035247C">
          <w:rPr>
            <w:rStyle w:val="Hyperlink"/>
            <w:noProof/>
          </w:rPr>
          <w:t>Hình 3</w:t>
        </w:r>
        <w:r w:rsidRPr="0035247C">
          <w:rPr>
            <w:rStyle w:val="Hyperlink"/>
            <w:noProof/>
          </w:rPr>
          <w:noBreakHyphen/>
          <w:t>35. Biểu đồ phân phối tiêm Vắc-xin mỗi ngày của Việt Nam</w:t>
        </w:r>
        <w:r>
          <w:rPr>
            <w:noProof/>
            <w:webHidden/>
          </w:rPr>
          <w:tab/>
        </w:r>
        <w:r>
          <w:rPr>
            <w:noProof/>
            <w:webHidden/>
          </w:rPr>
          <w:fldChar w:fldCharType="begin"/>
        </w:r>
        <w:r>
          <w:rPr>
            <w:noProof/>
            <w:webHidden/>
          </w:rPr>
          <w:instrText xml:space="preserve"> PAGEREF _Toc91974389 \h </w:instrText>
        </w:r>
        <w:r>
          <w:rPr>
            <w:noProof/>
            <w:webHidden/>
          </w:rPr>
        </w:r>
        <w:r>
          <w:rPr>
            <w:noProof/>
            <w:webHidden/>
          </w:rPr>
          <w:fldChar w:fldCharType="separate"/>
        </w:r>
        <w:r>
          <w:rPr>
            <w:noProof/>
            <w:webHidden/>
          </w:rPr>
          <w:t>40</w:t>
        </w:r>
        <w:r>
          <w:rPr>
            <w:noProof/>
            <w:webHidden/>
          </w:rPr>
          <w:fldChar w:fldCharType="end"/>
        </w:r>
      </w:hyperlink>
    </w:p>
    <w:p w14:paraId="73EBC81A"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0" w:history="1">
        <w:r w:rsidRPr="0035247C">
          <w:rPr>
            <w:rStyle w:val="Hyperlink"/>
            <w:noProof/>
          </w:rPr>
          <w:t>Hình 3</w:t>
        </w:r>
        <w:r w:rsidRPr="0035247C">
          <w:rPr>
            <w:rStyle w:val="Hyperlink"/>
            <w:noProof/>
          </w:rPr>
          <w:noBreakHyphen/>
          <w:t>36. Bảng sơ lược về tiến độ tiêm chủng Vắc-xin ở Đông Nam Á</w:t>
        </w:r>
        <w:r>
          <w:rPr>
            <w:noProof/>
            <w:webHidden/>
          </w:rPr>
          <w:tab/>
        </w:r>
        <w:r>
          <w:rPr>
            <w:noProof/>
            <w:webHidden/>
          </w:rPr>
          <w:fldChar w:fldCharType="begin"/>
        </w:r>
        <w:r>
          <w:rPr>
            <w:noProof/>
            <w:webHidden/>
          </w:rPr>
          <w:instrText xml:space="preserve"> PAGEREF _Toc91974390 \h </w:instrText>
        </w:r>
        <w:r>
          <w:rPr>
            <w:noProof/>
            <w:webHidden/>
          </w:rPr>
        </w:r>
        <w:r>
          <w:rPr>
            <w:noProof/>
            <w:webHidden/>
          </w:rPr>
          <w:fldChar w:fldCharType="separate"/>
        </w:r>
        <w:r>
          <w:rPr>
            <w:noProof/>
            <w:webHidden/>
          </w:rPr>
          <w:t>41</w:t>
        </w:r>
        <w:r>
          <w:rPr>
            <w:noProof/>
            <w:webHidden/>
          </w:rPr>
          <w:fldChar w:fldCharType="end"/>
        </w:r>
      </w:hyperlink>
    </w:p>
    <w:p w14:paraId="37687E4A"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1" w:history="1">
        <w:r w:rsidRPr="0035247C">
          <w:rPr>
            <w:rStyle w:val="Hyperlink"/>
            <w:noProof/>
          </w:rPr>
          <w:t>Hình 3</w:t>
        </w:r>
        <w:r w:rsidRPr="0035247C">
          <w:rPr>
            <w:rStyle w:val="Hyperlink"/>
            <w:noProof/>
          </w:rPr>
          <w:noBreakHyphen/>
          <w:t>37. Biểu đồ số lượng Vắc-xin mỗi ngày của Đông Nam Á</w:t>
        </w:r>
        <w:r>
          <w:rPr>
            <w:noProof/>
            <w:webHidden/>
          </w:rPr>
          <w:tab/>
        </w:r>
        <w:r>
          <w:rPr>
            <w:noProof/>
            <w:webHidden/>
          </w:rPr>
          <w:fldChar w:fldCharType="begin"/>
        </w:r>
        <w:r>
          <w:rPr>
            <w:noProof/>
            <w:webHidden/>
          </w:rPr>
          <w:instrText xml:space="preserve"> PAGEREF _Toc91974391 \h </w:instrText>
        </w:r>
        <w:r>
          <w:rPr>
            <w:noProof/>
            <w:webHidden/>
          </w:rPr>
        </w:r>
        <w:r>
          <w:rPr>
            <w:noProof/>
            <w:webHidden/>
          </w:rPr>
          <w:fldChar w:fldCharType="separate"/>
        </w:r>
        <w:r>
          <w:rPr>
            <w:noProof/>
            <w:webHidden/>
          </w:rPr>
          <w:t>41</w:t>
        </w:r>
        <w:r>
          <w:rPr>
            <w:noProof/>
            <w:webHidden/>
          </w:rPr>
          <w:fldChar w:fldCharType="end"/>
        </w:r>
      </w:hyperlink>
    </w:p>
    <w:p w14:paraId="3EC1A5A3"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2" w:history="1">
        <w:r w:rsidRPr="0035247C">
          <w:rPr>
            <w:rStyle w:val="Hyperlink"/>
            <w:noProof/>
          </w:rPr>
          <w:t>Hình 3</w:t>
        </w:r>
        <w:r w:rsidRPr="0035247C">
          <w:rPr>
            <w:rStyle w:val="Hyperlink"/>
            <w:noProof/>
          </w:rPr>
          <w:noBreakHyphen/>
          <w:t>38. Biểu đồ số lượng Vắc-xin cộng dồn của Đông Nam Á</w:t>
        </w:r>
        <w:r>
          <w:rPr>
            <w:noProof/>
            <w:webHidden/>
          </w:rPr>
          <w:tab/>
        </w:r>
        <w:r>
          <w:rPr>
            <w:noProof/>
            <w:webHidden/>
          </w:rPr>
          <w:fldChar w:fldCharType="begin"/>
        </w:r>
        <w:r>
          <w:rPr>
            <w:noProof/>
            <w:webHidden/>
          </w:rPr>
          <w:instrText xml:space="preserve"> PAGEREF _Toc91974392 \h </w:instrText>
        </w:r>
        <w:r>
          <w:rPr>
            <w:noProof/>
            <w:webHidden/>
          </w:rPr>
        </w:r>
        <w:r>
          <w:rPr>
            <w:noProof/>
            <w:webHidden/>
          </w:rPr>
          <w:fldChar w:fldCharType="separate"/>
        </w:r>
        <w:r>
          <w:rPr>
            <w:noProof/>
            <w:webHidden/>
          </w:rPr>
          <w:t>42</w:t>
        </w:r>
        <w:r>
          <w:rPr>
            <w:noProof/>
            <w:webHidden/>
          </w:rPr>
          <w:fldChar w:fldCharType="end"/>
        </w:r>
      </w:hyperlink>
    </w:p>
    <w:p w14:paraId="25FC465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3" w:history="1">
        <w:r w:rsidRPr="0035247C">
          <w:rPr>
            <w:rStyle w:val="Hyperlink"/>
            <w:noProof/>
          </w:rPr>
          <w:t>Hình 3</w:t>
        </w:r>
        <w:r w:rsidRPr="0035247C">
          <w:rPr>
            <w:rStyle w:val="Hyperlink"/>
            <w:noProof/>
          </w:rPr>
          <w:noBreakHyphen/>
          <w:t>39. Biểu đồ Scatter về tổng số lượng Vắc-xin của Đông nam Á</w:t>
        </w:r>
        <w:r>
          <w:rPr>
            <w:noProof/>
            <w:webHidden/>
          </w:rPr>
          <w:tab/>
        </w:r>
        <w:r>
          <w:rPr>
            <w:noProof/>
            <w:webHidden/>
          </w:rPr>
          <w:fldChar w:fldCharType="begin"/>
        </w:r>
        <w:r>
          <w:rPr>
            <w:noProof/>
            <w:webHidden/>
          </w:rPr>
          <w:instrText xml:space="preserve"> PAGEREF _Toc91974393 \h </w:instrText>
        </w:r>
        <w:r>
          <w:rPr>
            <w:noProof/>
            <w:webHidden/>
          </w:rPr>
        </w:r>
        <w:r>
          <w:rPr>
            <w:noProof/>
            <w:webHidden/>
          </w:rPr>
          <w:fldChar w:fldCharType="separate"/>
        </w:r>
        <w:r>
          <w:rPr>
            <w:noProof/>
            <w:webHidden/>
          </w:rPr>
          <w:t>42</w:t>
        </w:r>
        <w:r>
          <w:rPr>
            <w:noProof/>
            <w:webHidden/>
          </w:rPr>
          <w:fldChar w:fldCharType="end"/>
        </w:r>
      </w:hyperlink>
    </w:p>
    <w:p w14:paraId="5A244A0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4" w:history="1">
        <w:r w:rsidRPr="0035247C">
          <w:rPr>
            <w:rStyle w:val="Hyperlink"/>
            <w:noProof/>
          </w:rPr>
          <w:t>Hình 4</w:t>
        </w:r>
        <w:r w:rsidRPr="0035247C">
          <w:rPr>
            <w:rStyle w:val="Hyperlink"/>
            <w:noProof/>
          </w:rPr>
          <w:noBreakHyphen/>
          <w:t>1. Siêu phẳng (hyper-plane) trong SVM</w:t>
        </w:r>
        <w:r>
          <w:rPr>
            <w:noProof/>
            <w:webHidden/>
          </w:rPr>
          <w:tab/>
        </w:r>
        <w:r>
          <w:rPr>
            <w:noProof/>
            <w:webHidden/>
          </w:rPr>
          <w:fldChar w:fldCharType="begin"/>
        </w:r>
        <w:r>
          <w:rPr>
            <w:noProof/>
            <w:webHidden/>
          </w:rPr>
          <w:instrText xml:space="preserve"> PAGEREF _Toc91974394 \h </w:instrText>
        </w:r>
        <w:r>
          <w:rPr>
            <w:noProof/>
            <w:webHidden/>
          </w:rPr>
        </w:r>
        <w:r>
          <w:rPr>
            <w:noProof/>
            <w:webHidden/>
          </w:rPr>
          <w:fldChar w:fldCharType="separate"/>
        </w:r>
        <w:r>
          <w:rPr>
            <w:noProof/>
            <w:webHidden/>
          </w:rPr>
          <w:t>44</w:t>
        </w:r>
        <w:r>
          <w:rPr>
            <w:noProof/>
            <w:webHidden/>
          </w:rPr>
          <w:fldChar w:fldCharType="end"/>
        </w:r>
      </w:hyperlink>
    </w:p>
    <w:p w14:paraId="3D39E6F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5" w:history="1">
        <w:r w:rsidRPr="0035247C">
          <w:rPr>
            <w:rStyle w:val="Hyperlink"/>
            <w:noProof/>
          </w:rPr>
          <w:t>Hình 4</w:t>
        </w:r>
        <w:r w:rsidRPr="0035247C">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_Toc91974395 \h </w:instrText>
        </w:r>
        <w:r>
          <w:rPr>
            <w:noProof/>
            <w:webHidden/>
          </w:rPr>
        </w:r>
        <w:r>
          <w:rPr>
            <w:noProof/>
            <w:webHidden/>
          </w:rPr>
          <w:fldChar w:fldCharType="separate"/>
        </w:r>
        <w:r>
          <w:rPr>
            <w:noProof/>
            <w:webHidden/>
          </w:rPr>
          <w:t>45</w:t>
        </w:r>
        <w:r>
          <w:rPr>
            <w:noProof/>
            <w:webHidden/>
          </w:rPr>
          <w:fldChar w:fldCharType="end"/>
        </w:r>
      </w:hyperlink>
    </w:p>
    <w:p w14:paraId="715F1A99"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6" w:history="1">
        <w:r w:rsidRPr="0035247C">
          <w:rPr>
            <w:rStyle w:val="Hyperlink"/>
            <w:noProof/>
          </w:rPr>
          <w:t>Hình 4</w:t>
        </w:r>
        <w:r w:rsidRPr="0035247C">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_Toc91974396 \h </w:instrText>
        </w:r>
        <w:r>
          <w:rPr>
            <w:noProof/>
            <w:webHidden/>
          </w:rPr>
        </w:r>
        <w:r>
          <w:rPr>
            <w:noProof/>
            <w:webHidden/>
          </w:rPr>
          <w:fldChar w:fldCharType="separate"/>
        </w:r>
        <w:r>
          <w:rPr>
            <w:noProof/>
            <w:webHidden/>
          </w:rPr>
          <w:t>46</w:t>
        </w:r>
        <w:r>
          <w:rPr>
            <w:noProof/>
            <w:webHidden/>
          </w:rPr>
          <w:fldChar w:fldCharType="end"/>
        </w:r>
      </w:hyperlink>
    </w:p>
    <w:p w14:paraId="688C639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7" w:history="1">
        <w:r w:rsidRPr="0035247C">
          <w:rPr>
            <w:rStyle w:val="Hyperlink"/>
            <w:noProof/>
          </w:rPr>
          <w:t>Hình 4</w:t>
        </w:r>
        <w:r w:rsidRPr="0035247C">
          <w:rPr>
            <w:rStyle w:val="Hyperlink"/>
            <w:noProof/>
          </w:rPr>
          <w:noBreakHyphen/>
          <w:t>4. Non-linear trong SVM</w:t>
        </w:r>
        <w:r>
          <w:rPr>
            <w:noProof/>
            <w:webHidden/>
          </w:rPr>
          <w:tab/>
        </w:r>
        <w:r>
          <w:rPr>
            <w:noProof/>
            <w:webHidden/>
          </w:rPr>
          <w:fldChar w:fldCharType="begin"/>
        </w:r>
        <w:r>
          <w:rPr>
            <w:noProof/>
            <w:webHidden/>
          </w:rPr>
          <w:instrText xml:space="preserve"> PAGEREF _Toc91974397 \h </w:instrText>
        </w:r>
        <w:r>
          <w:rPr>
            <w:noProof/>
            <w:webHidden/>
          </w:rPr>
        </w:r>
        <w:r>
          <w:rPr>
            <w:noProof/>
            <w:webHidden/>
          </w:rPr>
          <w:fldChar w:fldCharType="separate"/>
        </w:r>
        <w:r>
          <w:rPr>
            <w:noProof/>
            <w:webHidden/>
          </w:rPr>
          <w:t>47</w:t>
        </w:r>
        <w:r>
          <w:rPr>
            <w:noProof/>
            <w:webHidden/>
          </w:rPr>
          <w:fldChar w:fldCharType="end"/>
        </w:r>
      </w:hyperlink>
    </w:p>
    <w:p w14:paraId="6CD60D3E"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8" w:history="1">
        <w:r w:rsidRPr="0035247C">
          <w:rPr>
            <w:rStyle w:val="Hyperlink"/>
            <w:noProof/>
          </w:rPr>
          <w:t>Hình 4</w:t>
        </w:r>
        <w:r w:rsidRPr="0035247C">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_Toc91974398 \h </w:instrText>
        </w:r>
        <w:r>
          <w:rPr>
            <w:noProof/>
            <w:webHidden/>
          </w:rPr>
        </w:r>
        <w:r>
          <w:rPr>
            <w:noProof/>
            <w:webHidden/>
          </w:rPr>
          <w:fldChar w:fldCharType="separate"/>
        </w:r>
        <w:r>
          <w:rPr>
            <w:noProof/>
            <w:webHidden/>
          </w:rPr>
          <w:t>49</w:t>
        </w:r>
        <w:r>
          <w:rPr>
            <w:noProof/>
            <w:webHidden/>
          </w:rPr>
          <w:fldChar w:fldCharType="end"/>
        </w:r>
      </w:hyperlink>
    </w:p>
    <w:p w14:paraId="6AC6FEDA"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399" w:history="1">
        <w:r w:rsidRPr="0035247C">
          <w:rPr>
            <w:rStyle w:val="Hyperlink"/>
            <w:noProof/>
          </w:rPr>
          <w:t>Hình 4</w:t>
        </w:r>
        <w:r w:rsidRPr="0035247C">
          <w:rPr>
            <w:rStyle w:val="Hyperlink"/>
            <w:noProof/>
          </w:rPr>
          <w:noBreakHyphen/>
          <w:t>6. R-Square (R</w:t>
        </w:r>
        <w:r w:rsidRPr="0035247C">
          <w:rPr>
            <w:rStyle w:val="Hyperlink"/>
            <w:noProof/>
            <w:vertAlign w:val="superscript"/>
          </w:rPr>
          <w:t>2</w:t>
        </w:r>
        <w:r w:rsidRPr="0035247C">
          <w:rPr>
            <w:rStyle w:val="Hyperlink"/>
            <w:noProof/>
          </w:rPr>
          <w:t>) của Mô hình hồi quy tuyến tính</w:t>
        </w:r>
        <w:r>
          <w:rPr>
            <w:noProof/>
            <w:webHidden/>
          </w:rPr>
          <w:tab/>
        </w:r>
        <w:r>
          <w:rPr>
            <w:noProof/>
            <w:webHidden/>
          </w:rPr>
          <w:fldChar w:fldCharType="begin"/>
        </w:r>
        <w:r>
          <w:rPr>
            <w:noProof/>
            <w:webHidden/>
          </w:rPr>
          <w:instrText xml:space="preserve"> PAGEREF _Toc91974399 \h </w:instrText>
        </w:r>
        <w:r>
          <w:rPr>
            <w:noProof/>
            <w:webHidden/>
          </w:rPr>
        </w:r>
        <w:r>
          <w:rPr>
            <w:noProof/>
            <w:webHidden/>
          </w:rPr>
          <w:fldChar w:fldCharType="separate"/>
        </w:r>
        <w:r>
          <w:rPr>
            <w:noProof/>
            <w:webHidden/>
          </w:rPr>
          <w:t>49</w:t>
        </w:r>
        <w:r>
          <w:rPr>
            <w:noProof/>
            <w:webHidden/>
          </w:rPr>
          <w:fldChar w:fldCharType="end"/>
        </w:r>
      </w:hyperlink>
    </w:p>
    <w:p w14:paraId="6F2BF0CC"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0" w:history="1">
        <w:r w:rsidRPr="0035247C">
          <w:rPr>
            <w:rStyle w:val="Hyperlink"/>
            <w:noProof/>
          </w:rPr>
          <w:t>Hình 4</w:t>
        </w:r>
        <w:r w:rsidRPr="0035247C">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_Toc91974400 \h </w:instrText>
        </w:r>
        <w:r>
          <w:rPr>
            <w:noProof/>
            <w:webHidden/>
          </w:rPr>
        </w:r>
        <w:r>
          <w:rPr>
            <w:noProof/>
            <w:webHidden/>
          </w:rPr>
          <w:fldChar w:fldCharType="separate"/>
        </w:r>
        <w:r>
          <w:rPr>
            <w:noProof/>
            <w:webHidden/>
          </w:rPr>
          <w:t>50</w:t>
        </w:r>
        <w:r>
          <w:rPr>
            <w:noProof/>
            <w:webHidden/>
          </w:rPr>
          <w:fldChar w:fldCharType="end"/>
        </w:r>
      </w:hyperlink>
    </w:p>
    <w:p w14:paraId="03C1A8D7"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1" w:history="1">
        <w:r w:rsidRPr="0035247C">
          <w:rPr>
            <w:rStyle w:val="Hyperlink"/>
            <w:noProof/>
          </w:rPr>
          <w:t>Hình 4</w:t>
        </w:r>
        <w:r w:rsidRPr="0035247C">
          <w:rPr>
            <w:rStyle w:val="Hyperlink"/>
            <w:noProof/>
          </w:rPr>
          <w:noBreakHyphen/>
          <w:t>8. Kết quả dự đoán của thuật toán SVR</w:t>
        </w:r>
        <w:r>
          <w:rPr>
            <w:noProof/>
            <w:webHidden/>
          </w:rPr>
          <w:tab/>
        </w:r>
        <w:r>
          <w:rPr>
            <w:noProof/>
            <w:webHidden/>
          </w:rPr>
          <w:fldChar w:fldCharType="begin"/>
        </w:r>
        <w:r>
          <w:rPr>
            <w:noProof/>
            <w:webHidden/>
          </w:rPr>
          <w:instrText xml:space="preserve"> PAGEREF _Toc91974401 \h </w:instrText>
        </w:r>
        <w:r>
          <w:rPr>
            <w:noProof/>
            <w:webHidden/>
          </w:rPr>
        </w:r>
        <w:r>
          <w:rPr>
            <w:noProof/>
            <w:webHidden/>
          </w:rPr>
          <w:fldChar w:fldCharType="separate"/>
        </w:r>
        <w:r>
          <w:rPr>
            <w:noProof/>
            <w:webHidden/>
          </w:rPr>
          <w:t>52</w:t>
        </w:r>
        <w:r>
          <w:rPr>
            <w:noProof/>
            <w:webHidden/>
          </w:rPr>
          <w:fldChar w:fldCharType="end"/>
        </w:r>
      </w:hyperlink>
    </w:p>
    <w:p w14:paraId="3776F4C8"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2" w:history="1">
        <w:r w:rsidRPr="0035247C">
          <w:rPr>
            <w:rStyle w:val="Hyperlink"/>
            <w:noProof/>
          </w:rPr>
          <w:t>Hình 4</w:t>
        </w:r>
        <w:r w:rsidRPr="0035247C">
          <w:rPr>
            <w:rStyle w:val="Hyperlink"/>
            <w:noProof/>
          </w:rPr>
          <w:noBreakHyphen/>
          <w:t>9. Kết quả dự đoán của thuật toán Polynomial Regression</w:t>
        </w:r>
        <w:r>
          <w:rPr>
            <w:noProof/>
            <w:webHidden/>
          </w:rPr>
          <w:tab/>
        </w:r>
        <w:r>
          <w:rPr>
            <w:noProof/>
            <w:webHidden/>
          </w:rPr>
          <w:fldChar w:fldCharType="begin"/>
        </w:r>
        <w:r>
          <w:rPr>
            <w:noProof/>
            <w:webHidden/>
          </w:rPr>
          <w:instrText xml:space="preserve"> PAGEREF _Toc91974402 \h </w:instrText>
        </w:r>
        <w:r>
          <w:rPr>
            <w:noProof/>
            <w:webHidden/>
          </w:rPr>
        </w:r>
        <w:r>
          <w:rPr>
            <w:noProof/>
            <w:webHidden/>
          </w:rPr>
          <w:fldChar w:fldCharType="separate"/>
        </w:r>
        <w:r>
          <w:rPr>
            <w:noProof/>
            <w:webHidden/>
          </w:rPr>
          <w:t>53</w:t>
        </w:r>
        <w:r>
          <w:rPr>
            <w:noProof/>
            <w:webHidden/>
          </w:rPr>
          <w:fldChar w:fldCharType="end"/>
        </w:r>
      </w:hyperlink>
    </w:p>
    <w:p w14:paraId="69996ABB"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3" w:history="1">
        <w:r w:rsidRPr="0035247C">
          <w:rPr>
            <w:rStyle w:val="Hyperlink"/>
            <w:noProof/>
          </w:rPr>
          <w:t>Hình 4</w:t>
        </w:r>
        <w:r w:rsidRPr="0035247C">
          <w:rPr>
            <w:rStyle w:val="Hyperlink"/>
            <w:noProof/>
          </w:rPr>
          <w:noBreakHyphen/>
          <w:t>10. Các mô hình Underfitted, well-fitted and overfitted</w:t>
        </w:r>
        <w:r>
          <w:rPr>
            <w:noProof/>
            <w:webHidden/>
          </w:rPr>
          <w:tab/>
        </w:r>
        <w:r>
          <w:rPr>
            <w:noProof/>
            <w:webHidden/>
          </w:rPr>
          <w:fldChar w:fldCharType="begin"/>
        </w:r>
        <w:r>
          <w:rPr>
            <w:noProof/>
            <w:webHidden/>
          </w:rPr>
          <w:instrText xml:space="preserve"> PAGEREF _Toc91974403 \h </w:instrText>
        </w:r>
        <w:r>
          <w:rPr>
            <w:noProof/>
            <w:webHidden/>
          </w:rPr>
        </w:r>
        <w:r>
          <w:rPr>
            <w:noProof/>
            <w:webHidden/>
          </w:rPr>
          <w:fldChar w:fldCharType="separate"/>
        </w:r>
        <w:r>
          <w:rPr>
            <w:noProof/>
            <w:webHidden/>
          </w:rPr>
          <w:t>54</w:t>
        </w:r>
        <w:r>
          <w:rPr>
            <w:noProof/>
            <w:webHidden/>
          </w:rPr>
          <w:fldChar w:fldCharType="end"/>
        </w:r>
      </w:hyperlink>
    </w:p>
    <w:p w14:paraId="3DA06C1D"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4" w:history="1">
        <w:r w:rsidRPr="0035247C">
          <w:rPr>
            <w:rStyle w:val="Hyperlink"/>
            <w:noProof/>
          </w:rPr>
          <w:t>Hình 4</w:t>
        </w:r>
        <w:r w:rsidRPr="0035247C">
          <w:rPr>
            <w:rStyle w:val="Hyperlink"/>
            <w:noProof/>
          </w:rPr>
          <w:noBreakHyphen/>
          <w:t>11. Kết quả dự đoán của thuật toán Bayesian Ridge Regression</w:t>
        </w:r>
        <w:r>
          <w:rPr>
            <w:noProof/>
            <w:webHidden/>
          </w:rPr>
          <w:tab/>
        </w:r>
        <w:r>
          <w:rPr>
            <w:noProof/>
            <w:webHidden/>
          </w:rPr>
          <w:fldChar w:fldCharType="begin"/>
        </w:r>
        <w:r>
          <w:rPr>
            <w:noProof/>
            <w:webHidden/>
          </w:rPr>
          <w:instrText xml:space="preserve"> PAGEREF _Toc91974404 \h </w:instrText>
        </w:r>
        <w:r>
          <w:rPr>
            <w:noProof/>
            <w:webHidden/>
          </w:rPr>
        </w:r>
        <w:r>
          <w:rPr>
            <w:noProof/>
            <w:webHidden/>
          </w:rPr>
          <w:fldChar w:fldCharType="separate"/>
        </w:r>
        <w:r>
          <w:rPr>
            <w:noProof/>
            <w:webHidden/>
          </w:rPr>
          <w:t>55</w:t>
        </w:r>
        <w:r>
          <w:rPr>
            <w:noProof/>
            <w:webHidden/>
          </w:rPr>
          <w:fldChar w:fldCharType="end"/>
        </w:r>
      </w:hyperlink>
    </w:p>
    <w:p w14:paraId="4E6068C1" w14:textId="77777777" w:rsidR="00E50C29" w:rsidRDefault="00E50C29">
      <w:pPr>
        <w:pStyle w:val="TableofFigures"/>
        <w:tabs>
          <w:tab w:val="right" w:leader="dot" w:pos="8780"/>
        </w:tabs>
        <w:rPr>
          <w:rFonts w:asciiTheme="minorHAnsi" w:eastAsiaTheme="minorEastAsia" w:hAnsiTheme="minorHAnsi" w:cstheme="minorBidi"/>
          <w:noProof/>
          <w:sz w:val="22"/>
          <w:szCs w:val="22"/>
          <w:lang w:val="vi-VN" w:eastAsia="vi-VN"/>
        </w:rPr>
      </w:pPr>
      <w:hyperlink w:anchor="_Toc91974405" w:history="1">
        <w:r w:rsidRPr="0035247C">
          <w:rPr>
            <w:rStyle w:val="Hyperlink"/>
            <w:noProof/>
          </w:rPr>
          <w:t>Hình 4</w:t>
        </w:r>
        <w:r w:rsidRPr="0035247C">
          <w:rPr>
            <w:rStyle w:val="Hyperlink"/>
            <w:noProof/>
          </w:rPr>
          <w:noBreakHyphen/>
          <w:t>12. Dự đoán số ca nhiễm ở Việt Nam</w:t>
        </w:r>
        <w:r>
          <w:rPr>
            <w:noProof/>
            <w:webHidden/>
          </w:rPr>
          <w:tab/>
        </w:r>
        <w:r>
          <w:rPr>
            <w:noProof/>
            <w:webHidden/>
          </w:rPr>
          <w:fldChar w:fldCharType="begin"/>
        </w:r>
        <w:r>
          <w:rPr>
            <w:noProof/>
            <w:webHidden/>
          </w:rPr>
          <w:instrText xml:space="preserve"> PAGEREF _Toc91974405 \h </w:instrText>
        </w:r>
        <w:r>
          <w:rPr>
            <w:noProof/>
            <w:webHidden/>
          </w:rPr>
        </w:r>
        <w:r>
          <w:rPr>
            <w:noProof/>
            <w:webHidden/>
          </w:rPr>
          <w:fldChar w:fldCharType="separate"/>
        </w:r>
        <w:r>
          <w:rPr>
            <w:noProof/>
            <w:webHidden/>
          </w:rPr>
          <w:t>57</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1974407"/>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1974408"/>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4" w:name="_Ref91407537"/>
      <w:bookmarkStart w:id="5" w:name="_Toc91974409"/>
      <w:r w:rsidRPr="00A22C32">
        <w:lastRenderedPageBreak/>
        <w:t>GIỚI THIỆU ĐỀ TÀI</w:t>
      </w:r>
      <w:bookmarkEnd w:id="4"/>
      <w:bookmarkEnd w:id="5"/>
    </w:p>
    <w:p w14:paraId="408464B1" w14:textId="59D990A4" w:rsidR="003732C0" w:rsidRPr="003732C0" w:rsidRDefault="00026498" w:rsidP="003732C0">
      <w:pPr>
        <w:pStyle w:val="Heading2"/>
      </w:pPr>
      <w:bookmarkStart w:id="6" w:name="_Toc91974410"/>
      <w:r>
        <w:t>Giới thiệu chung</w:t>
      </w:r>
      <w:bookmarkEnd w:id="6"/>
    </w:p>
    <w:p w14:paraId="4E9511DF" w14:textId="7D39051E" w:rsidR="00705136" w:rsidRDefault="00705136" w:rsidP="00705136">
      <w:pPr>
        <w:pStyle w:val="Heading3"/>
      </w:pPr>
      <w:bookmarkStart w:id="7" w:name="_Toc91974411"/>
      <w:r>
        <w:t>Giới thiệu về COVID-19</w:t>
      </w:r>
      <w:bookmarkEnd w:id="7"/>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lan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47EA7027" w:rsidR="00705136" w:rsidRDefault="00705136" w:rsidP="004B785E">
      <w:pPr>
        <w:pStyle w:val="Caption"/>
      </w:pPr>
      <w:bookmarkStart w:id="8" w:name="_Toc91974345"/>
      <w:r>
        <w:t xml:space="preserve">Hình </w:t>
      </w:r>
      <w:r w:rsidR="00D4057A">
        <w:fldChar w:fldCharType="begin"/>
      </w:r>
      <w:r w:rsidR="00D4057A">
        <w:instrText xml:space="preserve"> STYLEREF 1 \s </w:instrText>
      </w:r>
      <w:r w:rsidR="00D4057A">
        <w:fldChar w:fldCharType="separate"/>
      </w:r>
      <w:r w:rsidR="00B916B7">
        <w:rPr>
          <w:noProof/>
        </w:rPr>
        <w:t>1</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w:t>
      </w:r>
      <w:r w:rsidR="00D4057A">
        <w:rPr>
          <w:noProof/>
        </w:rPr>
        <w:fldChar w:fldCharType="end"/>
      </w:r>
      <w:r>
        <w:t>. Hình ảnh của COVID-19</w:t>
      </w:r>
      <w:bookmarkEnd w:id="8"/>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F2367DE" w:rsidR="00705136" w:rsidRDefault="00705136" w:rsidP="004B785E">
      <w:pPr>
        <w:ind w:firstLine="357"/>
      </w:pPr>
      <w:r>
        <w:t>Để phòng chống và hạn chế việc lây lan của dịch COVID-19, WHO (World Heath Oraganization: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9" w:name="_Toc91974412"/>
      <w:r>
        <w:lastRenderedPageBreak/>
        <w:t xml:space="preserve">Giới thiệu về </w:t>
      </w:r>
      <w:r w:rsidR="009253DD">
        <w:t>Vắc-xin</w:t>
      </w:r>
      <w:r w:rsidR="0078193D">
        <w:t xml:space="preserve"> </w:t>
      </w:r>
      <w:r>
        <w:t>COVID-19</w:t>
      </w:r>
      <w:bookmarkEnd w:id="9"/>
    </w:p>
    <w:p w14:paraId="68B7B908" w14:textId="2BBC8DF7"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h bên trong cơ thể của chúng ta, mang lại lại lợi ích cho người được tiêm chủng bằng các cung cấp khả năng bảo vệ các loại virus mà không phải chịu nhưng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chung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24F97443" w:rsidR="00AB32BE" w:rsidRDefault="002308AF" w:rsidP="002308AF">
      <w:pPr>
        <w:pStyle w:val="Caption"/>
      </w:pPr>
      <w:bookmarkStart w:id="10" w:name="_Toc91974346"/>
      <w:r>
        <w:t xml:space="preserve">Hình </w:t>
      </w:r>
      <w:r w:rsidR="00D4057A">
        <w:fldChar w:fldCharType="begin"/>
      </w:r>
      <w:r w:rsidR="00D4057A">
        <w:instrText xml:space="preserve"> STYLEREF 1 \s </w:instrText>
      </w:r>
      <w:r w:rsidR="00D4057A">
        <w:fldChar w:fldCharType="separate"/>
      </w:r>
      <w:r w:rsidR="00B916B7">
        <w:rPr>
          <w:noProof/>
        </w:rPr>
        <w:t>1</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w:t>
      </w:r>
      <w:r w:rsidR="00D4057A">
        <w:rPr>
          <w:noProof/>
        </w:rPr>
        <w:fldChar w:fldCharType="end"/>
      </w:r>
      <w:r>
        <w:t>. Các loại Vắc-xin COVID-19</w:t>
      </w:r>
      <w:bookmarkEnd w:id="10"/>
    </w:p>
    <w:p w14:paraId="2DF1BEB5" w14:textId="77777777" w:rsidR="003867F9" w:rsidRDefault="003867F9" w:rsidP="003867F9"/>
    <w:p w14:paraId="2E2DF148" w14:textId="77777777" w:rsidR="003867F9" w:rsidRPr="003867F9" w:rsidRDefault="003867F9" w:rsidP="003867F9"/>
    <w:p w14:paraId="67DBB48D" w14:textId="51BE8EFA" w:rsidR="00C642F3" w:rsidRPr="001537A5" w:rsidRDefault="00D20122" w:rsidP="00A87E04">
      <w:pPr>
        <w:pStyle w:val="Heading2"/>
      </w:pPr>
      <w:bookmarkStart w:id="11" w:name="_Toc91974413"/>
      <w:r w:rsidRPr="001537A5">
        <w:lastRenderedPageBreak/>
        <w:t xml:space="preserve">Mục </w:t>
      </w:r>
      <w:bookmarkStart w:id="12" w:name="_Hlk20126913"/>
      <w:r w:rsidRPr="001537A5">
        <w:t xml:space="preserve">đích thực hiện </w:t>
      </w:r>
      <w:bookmarkEnd w:id="12"/>
      <w:r w:rsidRPr="001537A5">
        <w:t>đề t</w:t>
      </w:r>
      <w:r w:rsidR="0093324B">
        <w:t>ài</w:t>
      </w:r>
      <w:bookmarkEnd w:id="11"/>
    </w:p>
    <w:p w14:paraId="1A12BDE4" w14:textId="77777777" w:rsidR="004B785E" w:rsidRDefault="009F29D5" w:rsidP="00C31D95">
      <w:pPr>
        <w:ind w:firstLine="357"/>
      </w:pPr>
      <w:r>
        <w:t xml:space="preserve">Trong bối cảnh tình hình dịch COVID-19 đang biễn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3" w:name="_Toc91974414"/>
      <w:r>
        <w:t>Yêu cầu của đề tài</w:t>
      </w:r>
      <w:bookmarkEnd w:id="13"/>
    </w:p>
    <w:p w14:paraId="33CCD36E" w14:textId="796ECCB3" w:rsidR="005D0620" w:rsidRPr="005D0620" w:rsidRDefault="00215FA4" w:rsidP="00D246F4">
      <w:pPr>
        <w:ind w:firstLine="357"/>
      </w:pPr>
      <w:r>
        <w:t xml:space="preserve">Yêu cầu đề tài </w:t>
      </w:r>
      <w:r w:rsidR="004D3EA2">
        <w:t xml:space="preserve">là tìm hiểu về Dữ liệu lớn (Bigdata),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4" w:name="_Toc91974415"/>
      <w:r>
        <w:t>P</w:t>
      </w:r>
      <w:r w:rsidR="00B92073">
        <w:t>hương pháp thực hiện</w:t>
      </w:r>
      <w:bookmarkEnd w:id="14"/>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B785E">
      <w:pPr>
        <w:pStyle w:val="ListParagraph"/>
        <w:numPr>
          <w:ilvl w:val="0"/>
          <w:numId w:val="55"/>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B785E">
      <w:pPr>
        <w:pStyle w:val="ListParagraph"/>
        <w:numPr>
          <w:ilvl w:val="0"/>
          <w:numId w:val="55"/>
        </w:numPr>
        <w:ind w:left="717"/>
        <w:contextualSpacing w:val="0"/>
      </w:pPr>
      <w:r>
        <w:t>Sử dụng My</w:t>
      </w:r>
      <w:r w:rsidR="003867F9">
        <w:t>SQL là Cơ sở dữ liệu để lưu trữ dữ liệu.</w:t>
      </w:r>
    </w:p>
    <w:p w14:paraId="5079D222" w14:textId="0C5181EB" w:rsidR="004D3EA2" w:rsidRPr="004D3EA2" w:rsidRDefault="003867F9" w:rsidP="004B785E">
      <w:pPr>
        <w:pStyle w:val="ListParagraph"/>
        <w:numPr>
          <w:ilvl w:val="0"/>
          <w:numId w:val="55"/>
        </w:numPr>
        <w:ind w:left="717"/>
        <w:contextualSpacing w:val="0"/>
      </w:pPr>
      <w:r>
        <w:t>S</w:t>
      </w:r>
      <w:r w:rsidR="00887F09">
        <w:t xml:space="preserve">ử dụng các thư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5" w:name="_Toc318788580"/>
      <w:bookmarkStart w:id="16" w:name="_Toc319296754"/>
      <w:bookmarkStart w:id="17" w:name="_Toc319296802"/>
      <w:bookmarkStart w:id="18" w:name="_Toc319309208"/>
      <w:bookmarkStart w:id="19" w:name="_Toc319309316"/>
      <w:bookmarkStart w:id="20" w:name="_Toc319318785"/>
      <w:bookmarkStart w:id="21" w:name="_Toc319384934"/>
      <w:bookmarkStart w:id="22" w:name="_Toc319389078"/>
      <w:bookmarkStart w:id="23" w:name="_Toc319465920"/>
      <w:bookmarkStart w:id="24" w:name="_Toc319471848"/>
      <w:bookmarkStart w:id="25" w:name="_Toc319473433"/>
      <w:bookmarkStart w:id="26" w:name="_Toc319725904"/>
      <w:bookmarkStart w:id="27" w:name="_Toc319735972"/>
      <w:bookmarkStart w:id="28" w:name="_Toc319748675"/>
      <w:bookmarkStart w:id="29" w:name="_Toc320006616"/>
      <w:bookmarkStart w:id="30" w:name="_Toc320072244"/>
      <w:bookmarkStart w:id="31" w:name="_Toc91974416"/>
      <w:r>
        <w:lastRenderedPageBreak/>
        <w:t>LÝ THUYẾT ĐỀ TÀI</w:t>
      </w:r>
      <w:bookmarkEnd w:id="31"/>
    </w:p>
    <w:p w14:paraId="7D142847" w14:textId="74C3C8E6" w:rsidR="00106B8D" w:rsidRDefault="005515AF" w:rsidP="009167BB">
      <w:pPr>
        <w:pStyle w:val="Heading2"/>
      </w:pPr>
      <w:bookmarkStart w:id="32" w:name="_Toc91974417"/>
      <w:r>
        <w:t>Giới thiệu về Big Data và Khoa học Dữ liệu</w:t>
      </w:r>
      <w:bookmarkEnd w:id="32"/>
      <w:r>
        <w:tab/>
      </w:r>
    </w:p>
    <w:p w14:paraId="629A7F3D" w14:textId="5A850455" w:rsidR="005515AF" w:rsidRDefault="005515AF" w:rsidP="005515AF">
      <w:pPr>
        <w:pStyle w:val="Heading3"/>
      </w:pPr>
      <w:bookmarkStart w:id="33" w:name="_Toc91974418"/>
      <w:r>
        <w:t>Big Data</w:t>
      </w:r>
      <w:bookmarkEnd w:id="33"/>
    </w:p>
    <w:p w14:paraId="502C1BD3" w14:textId="77777777" w:rsidR="00A25F1F" w:rsidRDefault="005515AF" w:rsidP="00D246F4">
      <w:pPr>
        <w:ind w:firstLine="357"/>
      </w:pPr>
      <w:r>
        <w:t xml:space="preserve">Big Data </w:t>
      </w:r>
      <w:r w:rsidR="00FC4A1E">
        <w:t>hay còn được gọi là Dữ liệu lớn dùng để mô tả khối lượng dữ liệu lớn, bao gồm có cấu và không có cấu trúc. Dữ liệu này cung cấp thông tin cho doanh nghiệp, tổ chức theo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4ACC8C0B" w:rsidR="005515AF" w:rsidRDefault="0049510D" w:rsidP="00D246F4">
      <w:pPr>
        <w:ind w:firstLine="357"/>
      </w:pPr>
      <w:r>
        <w:t>Tuy nhiên, do những bộ dữ liệu này quá lớn đến nỗi các phần mềm xử lý dữ liệu truyền thống không quản lý được, nhưng những khôi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19C98F16" w:rsidR="00815575" w:rsidRDefault="009C65A9" w:rsidP="009C65A9">
      <w:pPr>
        <w:pStyle w:val="Caption"/>
      </w:pPr>
      <w:bookmarkStart w:id="34" w:name="_Toc91974347"/>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1</w:t>
      </w:r>
      <w:r w:rsidR="007C69B5">
        <w:rPr>
          <w:noProof/>
        </w:rPr>
        <w:fldChar w:fldCharType="end"/>
      </w:r>
      <w:r>
        <w:t xml:space="preserve">. </w:t>
      </w:r>
      <w:r w:rsidRPr="00E11E5F">
        <w:t>Big Data</w:t>
      </w:r>
      <w:bookmarkEnd w:id="34"/>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thu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48FE718D" w:rsidR="00E01624" w:rsidRDefault="00E01624" w:rsidP="00A25F1F">
      <w:pPr>
        <w:pStyle w:val="ListParagraph"/>
        <w:numPr>
          <w:ilvl w:val="0"/>
          <w:numId w:val="14"/>
        </w:numPr>
        <w:ind w:left="714" w:hanging="357"/>
        <w:contextualSpacing w:val="0"/>
      </w:pPr>
      <w:r>
        <w:t>Velocity: là sự tăng trưởng về mặt tốc độ</w:t>
      </w:r>
      <w:r w:rsidR="00693315">
        <w:t>. Bên canh sự tăng trưởng về mặt khối lượng thì tốc độ tăng trưởng của dữ liệu là rất nhanh. Ở các nền tảng mạng xã hội người ta thu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311FE7C6" w:rsidR="001E7823" w:rsidRDefault="001E7823" w:rsidP="00A25F1F">
      <w:pPr>
        <w:pStyle w:val="ListParagraph"/>
        <w:numPr>
          <w:ilvl w:val="0"/>
          <w:numId w:val="14"/>
        </w:numPr>
        <w:ind w:left="714" w:hanging="357"/>
        <w:contextualSpacing w:val="0"/>
      </w:pPr>
      <w:r>
        <w:t>Variety: là sự tăng trưởng về tính đa dạng của dữ liệu. Ngày nay dữ liệu không còn đơn giản là dạng số hay chữ như truyền thông nữa, mà đã phát triền thành gồm cả dữ liệu cấu trúc và phi cấu trúc như video, hình ảnh, âm thanh hày lla2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7AD3C8B2"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là tính xác thực của dữ liệu, cùng với sự tăng trưởng nhanh về mặt khối lượng, tăng trưởng và đa dạng của dữ liệu, thì đảm báo tính xác thực của dữ liệu là rất quan trọng. Cũng với sự phát triển của xu hướng thời đại 4.0 như hiện nay, </w:t>
      </w:r>
      <w:r w:rsidR="005F25E8">
        <w:rPr>
          <w:color w:val="3D3D3D"/>
          <w:szCs w:val="26"/>
          <w:shd w:val="clear" w:color="auto" w:fill="FFFFFF"/>
        </w:rPr>
        <w:t>xu hướng mạng xã hội và người dùng di động làm cho việc xác định độ tin cây và xác thực của dữ liệu ngày một khó khan hơn. Bài toán phân tích và loại bỏ dữ lieu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080B993C" w:rsidR="007C6894" w:rsidRDefault="00711B81" w:rsidP="00711B81">
      <w:pPr>
        <w:pStyle w:val="Caption"/>
      </w:pPr>
      <w:bookmarkStart w:id="35" w:name="_Toc91974348"/>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2</w:t>
      </w:r>
      <w:r w:rsidR="007C69B5">
        <w:rPr>
          <w:noProof/>
        </w:rPr>
        <w:fldChar w:fldCharType="end"/>
      </w:r>
      <w:r>
        <w:t xml:space="preserve">. </w:t>
      </w:r>
      <w:r w:rsidRPr="00AF21D0">
        <w:t>5Vs of Big Data</w:t>
      </w:r>
      <w:bookmarkEnd w:id="35"/>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7048F01"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tỉ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58F1001F"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hrome, Egde,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6" w:name="_Toc91974419"/>
      <w:r>
        <w:t>Khoa Học Dữ Liệu (Data Science)</w:t>
      </w:r>
      <w:bookmarkEnd w:id="36"/>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3B18CEC9" w:rsidR="00662329" w:rsidRDefault="00711B81" w:rsidP="00711B81">
      <w:pPr>
        <w:pStyle w:val="Caption"/>
      </w:pPr>
      <w:bookmarkStart w:id="37" w:name="_Toc91974349"/>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3</w:t>
      </w:r>
      <w:r w:rsidR="007C69B5">
        <w:rPr>
          <w:noProof/>
        </w:rPr>
        <w:fldChar w:fldCharType="end"/>
      </w:r>
      <w:r>
        <w:t xml:space="preserve">. </w:t>
      </w:r>
      <w:r w:rsidRPr="007841E2">
        <w:t>Data Science và các lĩnh vực liên quan</w:t>
      </w:r>
      <w:bookmarkEnd w:id="37"/>
    </w:p>
    <w:p w14:paraId="60292BE8" w14:textId="518C4585" w:rsidR="000B5908" w:rsidRDefault="00CE62DD" w:rsidP="009167BB">
      <w:pPr>
        <w:pStyle w:val="Heading2"/>
      </w:pPr>
      <w:bookmarkStart w:id="38" w:name="_Toc91974420"/>
      <w:r>
        <w:t>Giới thiệu về Data Mining và Machine Learning</w:t>
      </w:r>
      <w:bookmarkEnd w:id="38"/>
    </w:p>
    <w:p w14:paraId="3B336DCC" w14:textId="2827E624" w:rsidR="00600317" w:rsidRDefault="00CE62DD" w:rsidP="00600317">
      <w:pPr>
        <w:pStyle w:val="Heading3"/>
      </w:pPr>
      <w:bookmarkStart w:id="39" w:name="_Toc91974421"/>
      <w:r>
        <w:t>Data Mining</w:t>
      </w:r>
      <w:bookmarkEnd w:id="39"/>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lastRenderedPageBreak/>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4D3EE595"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mà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4E9454DE" w:rsidR="00387A86" w:rsidRDefault="00B64CD9" w:rsidP="00D17E5B">
      <w:pPr>
        <w:pStyle w:val="Caption"/>
      </w:pPr>
      <w:bookmarkStart w:id="40" w:name="_Toc91974350"/>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4</w:t>
      </w:r>
      <w:r w:rsidR="007C69B5">
        <w:rPr>
          <w:noProof/>
        </w:rPr>
        <w:fldChar w:fldCharType="end"/>
      </w:r>
      <w:r>
        <w:t xml:space="preserve">. </w:t>
      </w:r>
      <w:r w:rsidRPr="00CC7CEF">
        <w:t>Các bước thực hiện Data Mining</w:t>
      </w:r>
      <w:bookmarkEnd w:id="40"/>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E5411B9" w:rsidR="00542673" w:rsidRDefault="00542673" w:rsidP="00D17E5B">
      <w:pPr>
        <w:pStyle w:val="Paragraph"/>
        <w:numPr>
          <w:ilvl w:val="0"/>
          <w:numId w:val="17"/>
        </w:numPr>
        <w:spacing w:after="0"/>
        <w:rPr>
          <w:sz w:val="26"/>
          <w:szCs w:val="26"/>
        </w:rPr>
      </w:pPr>
      <w:r>
        <w:rPr>
          <w:sz w:val="26"/>
          <w:szCs w:val="26"/>
        </w:rPr>
        <w:t>Phân tích và quản lý rủi ro trong doanh nghiệp</w:t>
      </w:r>
    </w:p>
    <w:p w14:paraId="64EB919D" w14:textId="431B4C71" w:rsidR="00542673" w:rsidRDefault="00542673" w:rsidP="00D17E5B">
      <w:pPr>
        <w:pStyle w:val="Paragraph"/>
        <w:numPr>
          <w:ilvl w:val="0"/>
          <w:numId w:val="17"/>
        </w:numPr>
        <w:spacing w:after="0"/>
        <w:rPr>
          <w:sz w:val="26"/>
          <w:szCs w:val="26"/>
        </w:rPr>
      </w:pPr>
      <w:r>
        <w:rPr>
          <w:sz w:val="26"/>
          <w:szCs w:val="26"/>
        </w:rPr>
        <w:t>Phát hiện gian lận</w:t>
      </w:r>
    </w:p>
    <w:p w14:paraId="11F36FF9" w14:textId="0EE1C9E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p>
    <w:p w14:paraId="48FF19DC" w14:textId="5AF0D312" w:rsidR="00AE064A" w:rsidRDefault="00542673" w:rsidP="00D17E5B">
      <w:pPr>
        <w:pStyle w:val="Paragraph"/>
        <w:numPr>
          <w:ilvl w:val="0"/>
          <w:numId w:val="17"/>
        </w:numPr>
        <w:spacing w:after="0"/>
        <w:rPr>
          <w:sz w:val="26"/>
          <w:szCs w:val="26"/>
        </w:rPr>
      </w:pPr>
      <w:r>
        <w:rPr>
          <w:sz w:val="26"/>
          <w:szCs w:val="26"/>
        </w:rPr>
        <w:t>Phân tích thị trường và chứng khoán</w:t>
      </w:r>
    </w:p>
    <w:p w14:paraId="3FEBFA5F" w14:textId="5F8DF497" w:rsidR="00CE62DD" w:rsidRPr="00542673" w:rsidRDefault="00AE064A" w:rsidP="00AE064A">
      <w:pPr>
        <w:overflowPunct/>
        <w:autoSpaceDE/>
        <w:autoSpaceDN/>
        <w:adjustRightInd/>
        <w:spacing w:line="240" w:lineRule="auto"/>
        <w:jc w:val="left"/>
        <w:textAlignment w:val="auto"/>
        <w:rPr>
          <w:szCs w:val="26"/>
        </w:rPr>
      </w:pPr>
      <w:r>
        <w:rPr>
          <w:szCs w:val="26"/>
        </w:rPr>
        <w:br w:type="page"/>
      </w:r>
    </w:p>
    <w:p w14:paraId="1D7122EA" w14:textId="2BBE901F" w:rsidR="00600317" w:rsidRDefault="00CE62DD" w:rsidP="00600317">
      <w:pPr>
        <w:pStyle w:val="Heading3"/>
      </w:pPr>
      <w:bookmarkStart w:id="41" w:name="_Toc91974422"/>
      <w:r>
        <w:lastRenderedPageBreak/>
        <w:t>Machine Learning</w:t>
      </w:r>
      <w:bookmarkEnd w:id="41"/>
    </w:p>
    <w:p w14:paraId="54B3CDDE" w14:textId="03257311" w:rsidR="00814D0B" w:rsidRDefault="0035014E" w:rsidP="005052A8">
      <w:pPr>
        <w:ind w:firstLine="357"/>
      </w:pPr>
      <w:r>
        <w:t xml:space="preserve">Machine </w:t>
      </w:r>
      <w:r w:rsidR="00914297">
        <w:t>Learning</w:t>
      </w:r>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4BF231B9" w:rsidR="000A56A3" w:rsidRDefault="00C3660A" w:rsidP="00C3660A">
      <w:pPr>
        <w:pStyle w:val="Caption"/>
      </w:pPr>
      <w:bookmarkStart w:id="42" w:name="_Toc91974351"/>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5</w:t>
      </w:r>
      <w:r w:rsidR="007C69B5">
        <w:rPr>
          <w:noProof/>
        </w:rPr>
        <w:fldChar w:fldCharType="end"/>
      </w:r>
      <w:r>
        <w:t xml:space="preserve">. </w:t>
      </w:r>
      <w:r w:rsidRPr="001E5483">
        <w:t>Các loại thuật toán được sử dụng trong Machine Learning</w:t>
      </w:r>
      <w:bookmarkEnd w:id="42"/>
    </w:p>
    <w:p w14:paraId="0D01A4CD" w14:textId="5819E97F" w:rsidR="00814D0B" w:rsidRDefault="00814D0B" w:rsidP="00F40C57">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2477F1A9" w:rsidR="005052A8" w:rsidRDefault="00C3660A" w:rsidP="00C3660A">
      <w:pPr>
        <w:pStyle w:val="Caption"/>
      </w:pPr>
      <w:bookmarkStart w:id="43" w:name="_Toc91974352"/>
      <w:r>
        <w:t xml:space="preserve">Hình </w:t>
      </w:r>
      <w:r w:rsidR="007C69B5">
        <w:fldChar w:fldCharType="begin"/>
      </w:r>
      <w:r w:rsidR="007C69B5">
        <w:instrText xml:space="preserve"> STYLEREF 1 \s </w:instrText>
      </w:r>
      <w:r w:rsidR="007C69B5">
        <w:fldChar w:fldCharType="separate"/>
      </w:r>
      <w:r w:rsidR="00B916B7">
        <w:rPr>
          <w:noProof/>
        </w:rPr>
        <w:t>2</w:t>
      </w:r>
      <w:r w:rsidR="007C69B5">
        <w:rPr>
          <w:noProof/>
        </w:rPr>
        <w:fldChar w:fldCharType="end"/>
      </w:r>
      <w:r w:rsidR="00B916B7">
        <w:noBreakHyphen/>
      </w:r>
      <w:r w:rsidR="007C69B5">
        <w:fldChar w:fldCharType="begin"/>
      </w:r>
      <w:r w:rsidR="007C69B5">
        <w:instrText xml:space="preserve"> SEQ Hình \* ARABIC \s 1 </w:instrText>
      </w:r>
      <w:r w:rsidR="007C69B5">
        <w:fldChar w:fldCharType="separate"/>
      </w:r>
      <w:r w:rsidR="00B916B7">
        <w:rPr>
          <w:noProof/>
        </w:rPr>
        <w:t>6</w:t>
      </w:r>
      <w:r w:rsidR="007C69B5">
        <w:rPr>
          <w:noProof/>
        </w:rPr>
        <w:fldChar w:fldCharType="end"/>
      </w:r>
      <w:r>
        <w:t xml:space="preserve">. </w:t>
      </w:r>
      <w:r w:rsidRPr="00FC09A9">
        <w:t>Lựa chọn thuật toán phù hợp</w:t>
      </w:r>
      <w:bookmarkEnd w:id="43"/>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4" w:name="_Toc9197442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lastRenderedPageBreak/>
        <w:t>Giới thiệu Python và các thư viện Python</w:t>
      </w:r>
      <w:r w:rsidR="00633F81">
        <w:t xml:space="preserve"> sử dụng trong đề tài</w:t>
      </w:r>
      <w:bookmarkEnd w:id="44"/>
    </w:p>
    <w:p w14:paraId="2120EF7A" w14:textId="5A502040" w:rsidR="007668D7" w:rsidRDefault="007668D7" w:rsidP="007668D7">
      <w:pPr>
        <w:pStyle w:val="Heading3"/>
      </w:pPr>
      <w:bookmarkStart w:id="45" w:name="_Toc91974424"/>
      <w:r>
        <w:t>Python</w:t>
      </w:r>
      <w:bookmarkEnd w:id="45"/>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5052A8">
      <w:pPr>
        <w:pStyle w:val="Paragraph"/>
        <w:numPr>
          <w:ilvl w:val="0"/>
          <w:numId w:val="60"/>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Có khả năng mở rộng, thích hợp cho các chương trình nhỏ và dự án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5052A8">
      <w:pPr>
        <w:pStyle w:val="Paragraph"/>
        <w:numPr>
          <w:ilvl w:val="0"/>
          <w:numId w:val="60"/>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6" w:name="_Toc91974425"/>
      <w:r>
        <w:lastRenderedPageBreak/>
        <w:t>Các thư viện của Python</w:t>
      </w:r>
      <w:bookmarkEnd w:id="46"/>
    </w:p>
    <w:p w14:paraId="5AD56D00" w14:textId="400786DC" w:rsidR="00633F81" w:rsidRDefault="00633F81" w:rsidP="0016269A">
      <w:pPr>
        <w:pStyle w:val="Paragraph"/>
        <w:spacing w:after="0"/>
        <w:ind w:firstLine="357"/>
        <w:rPr>
          <w:sz w:val="26"/>
          <w:szCs w:val="26"/>
        </w:rPr>
      </w:pPr>
      <w:r>
        <w:rPr>
          <w:sz w:val="26"/>
          <w:szCs w:val="26"/>
        </w:rPr>
        <w:t>Python được biết đến là ngôn ngữ mã nguồn mở, có nhiều thư viện hỗ trợ nhằm giúp lập trình viên dễ dàng hơn trong việc lập trình.</w:t>
      </w:r>
      <w:r w:rsidR="00ED5D85">
        <w:rPr>
          <w:sz w:val="26"/>
          <w:szCs w:val="26"/>
        </w:rPr>
        <w:t xml:space="preserve"> </w:t>
      </w:r>
      <w:r>
        <w:rPr>
          <w:sz w:val="26"/>
          <w:szCs w:val="26"/>
        </w:rPr>
        <w:t>Trong đề tài của em, em có sử dụng một số thư viện để hỗ trợ:</w:t>
      </w:r>
    </w:p>
    <w:p w14:paraId="09117553" w14:textId="7B05D02B"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 cung cấp rất nhiều tính năng hưu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là thư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6CB15FEA" w:rsidR="00064297" w:rsidRDefault="00064297" w:rsidP="0016269A">
      <w:pPr>
        <w:pStyle w:val="Paragraph"/>
        <w:numPr>
          <w:ilvl w:val="0"/>
          <w:numId w:val="23"/>
        </w:numPr>
        <w:spacing w:after="0"/>
        <w:rPr>
          <w:sz w:val="26"/>
          <w:szCs w:val="26"/>
        </w:rPr>
      </w:pPr>
      <w:r>
        <w:rPr>
          <w:b/>
          <w:sz w:val="26"/>
          <w:szCs w:val="26"/>
        </w:rPr>
        <w:t>Matplotib</w:t>
      </w:r>
      <w:r>
        <w:rPr>
          <w:sz w:val="26"/>
          <w:szCs w:val="26"/>
        </w:rPr>
        <w:t xml:space="preserve">: trực quan hóa là một bước quan trọng trong lĩnh vực Khoa học dữ liệu và Matplotlib là giải pháp hiệu quả cho người dùng Python. Matplotlib là thư viện vẽ đồ thị, biểu đồ, hình ảnh trực quan tĩnh và động rất mạnh mẽ cho người làm việc với Python và Numpy. </w:t>
      </w:r>
    </w:p>
    <w:p w14:paraId="6B9CDBF2" w14:textId="001DAC5A"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thư viện dùng để trực quan hóa dữ liệu, vẽ đồ thị, biểu đồ. Seaborn được xây dựng dựa trên Matplotlib và tích hợp chặt chẽ với cấu trúc sữ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thư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thư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7" w:name="_Toc91974426"/>
      <w:r>
        <w:t>Giới thiệu SQL và Cơ sở dữ liệu MySQL</w:t>
      </w:r>
      <w:bookmarkEnd w:id="47"/>
    </w:p>
    <w:p w14:paraId="572CC629" w14:textId="6BBB01DC" w:rsidR="00D721FE" w:rsidRDefault="00D721FE" w:rsidP="00D721FE">
      <w:pPr>
        <w:pStyle w:val="Heading3"/>
      </w:pPr>
      <w:bookmarkStart w:id="48" w:name="_Toc91974427"/>
      <w:r>
        <w:t>SQL</w:t>
      </w:r>
      <w:bookmarkEnd w:id="48"/>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r w:rsidR="00B07682">
        <w:rPr>
          <w:sz w:val="26"/>
          <w:szCs w:val="26"/>
        </w:rPr>
        <w:t>theo</w:t>
      </w:r>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19BF8571" w:rsidR="005733E8" w:rsidRDefault="009209AA" w:rsidP="0011225A">
      <w:pPr>
        <w:pStyle w:val="Paragraph"/>
        <w:spacing w:after="0"/>
        <w:ind w:firstLine="357"/>
        <w:rPr>
          <w:sz w:val="26"/>
          <w:szCs w:val="26"/>
        </w:rPr>
      </w:pPr>
      <w:r>
        <w:rPr>
          <w:sz w:val="26"/>
          <w:szCs w:val="26"/>
        </w:rPr>
        <w:t xml:space="preserve"> Cơ sở dữ liệu này được quy thành nhiều bảng, mỗi bảng gồm nhiều cột và dòng, các bảng này có mối liến kệt chặt chẽ với nhau do người dùng định nghĩa. SQL giúp truy vấn thông tin nhanh và quản lý hiệu quả</w:t>
      </w:r>
      <w:r w:rsidR="005733E8">
        <w:rPr>
          <w:sz w:val="26"/>
          <w:szCs w:val="26"/>
        </w:rPr>
        <w:t xml:space="preserve"> hơn, giúp bào trì, bảo mật thông tin dễ dàng hơn.</w:t>
      </w:r>
    </w:p>
    <w:p w14:paraId="72AF3D59" w14:textId="59A66BFF"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mất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0779769A" w:rsidR="00692DAF" w:rsidRDefault="002C10E4" w:rsidP="0011225A">
      <w:pPr>
        <w:pStyle w:val="Caption"/>
      </w:pPr>
      <w:bookmarkStart w:id="49" w:name="_Toc91974353"/>
      <w:r>
        <w:t xml:space="preserve">Hình </w:t>
      </w:r>
      <w:r w:rsidR="00D4057A">
        <w:fldChar w:fldCharType="begin"/>
      </w:r>
      <w:r w:rsidR="00D4057A">
        <w:instrText xml:space="preserve"> STYLEREF 1 \s </w:instrText>
      </w:r>
      <w:r w:rsidR="00D4057A">
        <w:fldChar w:fldCharType="separate"/>
      </w:r>
      <w:r w:rsidR="00B916B7">
        <w:rPr>
          <w:noProof/>
        </w:rPr>
        <w:t>2</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7</w:t>
      </w:r>
      <w:r w:rsidR="00D4057A">
        <w:rPr>
          <w:noProof/>
        </w:rPr>
        <w:fldChar w:fldCharType="end"/>
      </w:r>
      <w:r>
        <w:t xml:space="preserve">. </w:t>
      </w:r>
      <w:r w:rsidRPr="00251334">
        <w:t>Hình ảnh định nghĩa SQL</w:t>
      </w:r>
      <w:bookmarkEnd w:id="49"/>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húng trong các ngôn ngữ khác sử dụng mô-đun SQL, thư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0" w:name="_Toc91974428"/>
      <w:r>
        <w:lastRenderedPageBreak/>
        <w:t xml:space="preserve">Cơ sở dữ liệu </w:t>
      </w:r>
      <w:r w:rsidR="00D721FE">
        <w:t>MySQL</w:t>
      </w:r>
      <w:bookmarkEnd w:id="50"/>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1" w:name="_Toc91974429"/>
      <w:r>
        <w:lastRenderedPageBreak/>
        <w:t xml:space="preserve">Giới thiệu </w:t>
      </w:r>
      <w:r w:rsidR="0048498D">
        <w:t>Jupyter N</w:t>
      </w:r>
      <w:r w:rsidR="00B12B66">
        <w:t>otebook</w:t>
      </w:r>
      <w:r w:rsidR="0048498D">
        <w:t xml:space="preserve">, </w:t>
      </w:r>
      <w:r>
        <w:t>API và</w:t>
      </w:r>
      <w:r w:rsidR="0048498D">
        <w:t xml:space="preserve"> Kaggle</w:t>
      </w:r>
      <w:bookmarkEnd w:id="51"/>
    </w:p>
    <w:p w14:paraId="08AF89E9" w14:textId="5F24DCCC" w:rsidR="0048498D" w:rsidRDefault="0048498D" w:rsidP="0048498D">
      <w:pPr>
        <w:pStyle w:val="Heading3"/>
      </w:pPr>
      <w:bookmarkStart w:id="52" w:name="_Toc91974430"/>
      <w:r>
        <w:t>Jupyter N</w:t>
      </w:r>
      <w:r w:rsidR="00B12B66">
        <w:t>otebook</w:t>
      </w:r>
      <w:bookmarkEnd w:id="52"/>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3" w:name="_Toc91974431"/>
      <w:r>
        <w:t>API</w:t>
      </w:r>
      <w:r w:rsidR="00836DCC">
        <w:t xml:space="preserve"> </w:t>
      </w:r>
      <w:r w:rsidR="005C796C">
        <w:t>(</w:t>
      </w:r>
      <w:r w:rsidR="005C796C" w:rsidRPr="005C796C">
        <w:t>Application Programming Interface</w:t>
      </w:r>
      <w:r w:rsidR="005C796C">
        <w:t>)</w:t>
      </w:r>
      <w:bookmarkEnd w:id="53"/>
    </w:p>
    <w:p w14:paraId="1B88D43A" w14:textId="5EC7EA6E"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(Web-bases 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an</w:t>
      </w:r>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r w:rsidRPr="00C37650">
        <w:rPr>
          <w:sz w:val="26"/>
          <w:szCs w:val="26"/>
        </w:rPr>
        <w:t>IoC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7040ABB2" w:rsidR="002C2A47" w:rsidRDefault="00513DA3" w:rsidP="002A2A75">
      <w:pPr>
        <w:pStyle w:val="Caption"/>
      </w:pPr>
      <w:bookmarkStart w:id="54" w:name="_Toc91974354"/>
      <w:r>
        <w:t xml:space="preserve">Hình </w:t>
      </w:r>
      <w:r w:rsidR="00D4057A">
        <w:fldChar w:fldCharType="begin"/>
      </w:r>
      <w:r w:rsidR="00D4057A">
        <w:instrText xml:space="preserve"> STYLEREF 1 \s </w:instrText>
      </w:r>
      <w:r w:rsidR="00D4057A">
        <w:fldChar w:fldCharType="separate"/>
      </w:r>
      <w:r w:rsidR="00B916B7">
        <w:rPr>
          <w:noProof/>
        </w:rPr>
        <w:t>2</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8</w:t>
      </w:r>
      <w:r w:rsidR="00D4057A">
        <w:rPr>
          <w:noProof/>
        </w:rPr>
        <w:fldChar w:fldCharType="end"/>
      </w:r>
      <w:r>
        <w:t xml:space="preserve">. </w:t>
      </w:r>
      <w:r w:rsidRPr="006F74FE">
        <w:t>Định nghĩa về API</w:t>
      </w:r>
      <w:bookmarkEnd w:id="54"/>
    </w:p>
    <w:p w14:paraId="2BC6FC14" w14:textId="1B8D16B4" w:rsidR="0048498D" w:rsidRDefault="0048498D" w:rsidP="0048498D">
      <w:pPr>
        <w:pStyle w:val="Heading3"/>
      </w:pPr>
      <w:bookmarkStart w:id="55" w:name="_Toc91974432"/>
      <w:r>
        <w:t>Kaggle</w:t>
      </w:r>
      <w:bookmarkEnd w:id="55"/>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6" w:name="_Toc91974433"/>
      <w:r>
        <w:lastRenderedPageBreak/>
        <w:t>THU THẬP, PHÂN TÍCH VÀ BIỂU ĐỒ</w:t>
      </w:r>
      <w:bookmarkEnd w:id="56"/>
    </w:p>
    <w:p w14:paraId="58EB186F" w14:textId="4409FF05" w:rsidR="00CD348E" w:rsidRDefault="00DE06D9" w:rsidP="009167BB">
      <w:pPr>
        <w:pStyle w:val="Heading2"/>
      </w:pPr>
      <w:bookmarkStart w:id="57" w:name="_Toc91974434"/>
      <w:r>
        <w:t>Thiết kế hệ thống</w:t>
      </w:r>
      <w:bookmarkEnd w:id="57"/>
    </w:p>
    <w:p w14:paraId="4E8939F5" w14:textId="58CE50B7" w:rsidR="00DE06D9" w:rsidRDefault="00DE06D9" w:rsidP="00DE06D9">
      <w:pPr>
        <w:pStyle w:val="Heading3"/>
      </w:pPr>
      <w:bookmarkStart w:id="58" w:name="_Toc91974435"/>
      <w:r>
        <w:t>Sơ đồ khối</w:t>
      </w:r>
      <w:bookmarkEnd w:id="58"/>
    </w:p>
    <w:p w14:paraId="7DFB6394" w14:textId="03D8DA42" w:rsidR="00DE06D9" w:rsidRDefault="006D38EF">
      <w:pPr>
        <w:pStyle w:val="Heading3"/>
      </w:pPr>
      <w:bookmarkStart w:id="59" w:name="_Toc91974436"/>
      <w:r>
        <w:t>Kiến trúc hệ</w:t>
      </w:r>
      <w:r w:rsidR="00DE06D9">
        <w:t xml:space="preserve"> thống</w:t>
      </w:r>
      <w:bookmarkEnd w:id="59"/>
    </w:p>
    <w:p w14:paraId="5D06FEB0" w14:textId="5BD883B5" w:rsidR="003D2168" w:rsidRDefault="00DE06D9" w:rsidP="005E4AC4">
      <w:pPr>
        <w:pStyle w:val="Heading2"/>
      </w:pPr>
      <w:bookmarkStart w:id="60" w:name="_Toc91974437"/>
      <w:r>
        <w:t>Tổng quát về dịch COVID-19</w:t>
      </w:r>
      <w:bookmarkEnd w:id="60"/>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1" w:name="_Toc91974438"/>
      <w:r>
        <w:t>Thu thập dữ liệu từ RapidAPI và lưu trữ vào C</w:t>
      </w:r>
      <w:r w:rsidR="00FF2456">
        <w:t>ơ sở</w:t>
      </w:r>
      <w:r>
        <w:t xml:space="preserve"> dữ liệu MySQL</w:t>
      </w:r>
      <w:bookmarkEnd w:id="61"/>
    </w:p>
    <w:p w14:paraId="6314049B" w14:textId="2AAA950D" w:rsidR="00CF6E47" w:rsidRDefault="00CF6E47" w:rsidP="002A2A75">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tỉ lệ tử vong, tỉ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4451A088" w:rsidR="00CF6E47" w:rsidRDefault="00F92013" w:rsidP="002A2A75">
      <w:pPr>
        <w:pStyle w:val="Paragraph"/>
        <w:spacing w:after="0"/>
        <w:rPr>
          <w:sz w:val="26"/>
          <w:szCs w:val="26"/>
        </w:rPr>
      </w:pPr>
      <w:r>
        <w:rPr>
          <w:sz w:val="26"/>
          <w:szCs w:val="26"/>
        </w:rPr>
        <w:tab/>
        <w:t>Trong đồ án này, em sử dụng “</w:t>
      </w:r>
      <w:r w:rsidRPr="00F92013">
        <w:rPr>
          <w:sz w:val="26"/>
          <w:szCs w:val="26"/>
        </w:rPr>
        <w:t xml:space="preserve">VACCOVID - coronavirus, </w:t>
      </w:r>
      <w:r w:rsidR="009253DD">
        <w:rPr>
          <w:sz w:val="26"/>
          <w:szCs w:val="26"/>
        </w:rPr>
        <w:t>Vắc-xin</w:t>
      </w:r>
      <w:r w:rsidRPr="00F92013">
        <w:rPr>
          <w:sz w:val="26"/>
          <w:szCs w:val="26"/>
        </w:rPr>
        <w:t xml:space="preserve"> and treatment tracker</w:t>
      </w:r>
      <w:r>
        <w:rPr>
          <w:sz w:val="26"/>
          <w:szCs w:val="26"/>
        </w:rPr>
        <w:t>” của RapidAPI</w:t>
      </w:r>
      <w:r w:rsidR="00BD20AE">
        <w:rPr>
          <w:sz w:val="26"/>
          <w:szCs w:val="26"/>
        </w:rPr>
        <w:t>, là 1 API miễn phí và đã được xác thực thông tin bởi RapidAPI</w:t>
      </w:r>
      <w:r>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thư viện Requests. Để sử dụng thư viện Requests, em cần cung cấp 2 thông số </w:t>
      </w:r>
      <w:r>
        <w:rPr>
          <w:sz w:val="26"/>
          <w:szCs w:val="26"/>
        </w:rPr>
        <w:lastRenderedPageBreak/>
        <w:t xml:space="preserve">(parameter)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400" cy="590400"/>
                    </a:xfrm>
                    <a:prstGeom prst="rect">
                      <a:avLst/>
                    </a:prstGeom>
                  </pic:spPr>
                </pic:pic>
              </a:graphicData>
            </a:graphic>
          </wp:inline>
        </w:drawing>
      </w:r>
    </w:p>
    <w:p w14:paraId="7779EFBE" w14:textId="39E7B44C" w:rsidR="007D37AF" w:rsidRDefault="00890D2E" w:rsidP="002A2A75">
      <w:pPr>
        <w:pStyle w:val="Caption"/>
      </w:pPr>
      <w:bookmarkStart w:id="62" w:name="_Toc91974355"/>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w:t>
      </w:r>
      <w:r w:rsidR="00D4057A">
        <w:rPr>
          <w:noProof/>
        </w:rPr>
        <w:fldChar w:fldCharType="end"/>
      </w:r>
      <w:r>
        <w:t xml:space="preserve">. </w:t>
      </w:r>
      <w:r w:rsidRPr="00B32C84">
        <w:t>Định dạng JSON của Response</w:t>
      </w:r>
      <w:bookmarkEnd w:id="62"/>
    </w:p>
    <w:p w14:paraId="5F29F54D" w14:textId="3E78FEB9" w:rsidR="006C1A26" w:rsidRDefault="00206682" w:rsidP="002A2A75">
      <w:pPr>
        <w:pStyle w:val="Paragraph"/>
        <w:spacing w:after="0"/>
        <w:rPr>
          <w:sz w:val="26"/>
          <w:szCs w:val="26"/>
        </w:rPr>
      </w:pPr>
      <w:r>
        <w:rPr>
          <w:sz w:val="26"/>
          <w:szCs w:val="26"/>
        </w:rPr>
        <w:tab/>
        <w:t>Sau khi có được đầy đủ dữ liệu về COVID-19 của các quốc gia trên thế giới, em sử dụng Python để giao tiếp với Cơ sở dữ liệu MySQL để lưu trữ. Em sử dụng 2 từ 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0400" cy="1724400"/>
                    </a:xfrm>
                    <a:prstGeom prst="rect">
                      <a:avLst/>
                    </a:prstGeom>
                  </pic:spPr>
                </pic:pic>
              </a:graphicData>
            </a:graphic>
          </wp:inline>
        </w:drawing>
      </w:r>
    </w:p>
    <w:p w14:paraId="77879DD6" w14:textId="6A3CC612" w:rsidR="005C5B5E" w:rsidRDefault="000277E6" w:rsidP="002A2A75">
      <w:pPr>
        <w:pStyle w:val="Caption"/>
      </w:pPr>
      <w:bookmarkStart w:id="63" w:name="_Toc91974356"/>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w:t>
      </w:r>
      <w:r w:rsidR="00D4057A">
        <w:rPr>
          <w:noProof/>
        </w:rPr>
        <w:fldChar w:fldCharType="end"/>
      </w:r>
      <w:r>
        <w:t xml:space="preserve">. </w:t>
      </w:r>
      <w:r w:rsidRPr="00F70ECD">
        <w:t>Dữ liệu trong MySQL</w:t>
      </w:r>
      <w:bookmarkEnd w:id="63"/>
    </w:p>
    <w:p w14:paraId="68A586BE" w14:textId="70946F77" w:rsidR="002A2A75" w:rsidRDefault="00E36447" w:rsidP="002A2A75">
      <w:pPr>
        <w:pStyle w:val="Paragraph"/>
        <w:spacing w:after="0"/>
        <w:rPr>
          <w:sz w:val="26"/>
          <w:szCs w:val="26"/>
        </w:rPr>
      </w:pPr>
      <w:r>
        <w:rPr>
          <w:sz w:val="26"/>
          <w:szCs w:val="26"/>
        </w:rPr>
        <w:tab/>
        <w:t xml:space="preserve">Dữ liệu thống kê về dịch COVID-19 đã được cập nhật vào MySQL, đây là dữ liệu được tính đến ngày 24/12/2021 cùng với những cột như </w:t>
      </w:r>
      <w:r w:rsidRPr="00E36447">
        <w:rPr>
          <w:sz w:val="26"/>
          <w:szCs w:val="26"/>
        </w:rPr>
        <w:t>TOTAL_CASES</w:t>
      </w:r>
      <w:r>
        <w:rPr>
          <w:sz w:val="26"/>
          <w:szCs w:val="26"/>
        </w:rPr>
        <w:t xml:space="preserve"> (tổng số ca nhiễm), </w:t>
      </w:r>
      <w:r w:rsidRPr="00E36447">
        <w:rPr>
          <w:sz w:val="26"/>
          <w:szCs w:val="26"/>
        </w:rPr>
        <w:t>TOTAL_DEATHS</w:t>
      </w:r>
      <w:r>
        <w:rPr>
          <w:sz w:val="26"/>
          <w:szCs w:val="26"/>
        </w:rPr>
        <w:t xml:space="preserve"> (tổng số ca tử vong), </w:t>
      </w:r>
      <w:r w:rsidRPr="00E36447">
        <w:rPr>
          <w:sz w:val="26"/>
          <w:szCs w:val="26"/>
        </w:rPr>
        <w:t>TOTAL_RECOVERED</w:t>
      </w:r>
      <w:r>
        <w:rPr>
          <w:sz w:val="26"/>
          <w:szCs w:val="26"/>
        </w:rPr>
        <w:t xml:space="preserve"> (tổng số ca phục hồi), </w:t>
      </w:r>
      <w:r w:rsidRPr="00E36447">
        <w:rPr>
          <w:sz w:val="26"/>
          <w:szCs w:val="26"/>
        </w:rPr>
        <w:t>FATALITY_RATE</w:t>
      </w:r>
      <w:r>
        <w:rPr>
          <w:sz w:val="26"/>
          <w:szCs w:val="26"/>
        </w:rPr>
        <w:t xml:space="preserve"> (tỉ lệ tử vong), </w:t>
      </w:r>
      <w:r w:rsidRPr="00E36447">
        <w:rPr>
          <w:sz w:val="26"/>
          <w:szCs w:val="26"/>
        </w:rPr>
        <w:t>INFECTION_RISK</w:t>
      </w:r>
      <w:r>
        <w:rPr>
          <w:sz w:val="26"/>
          <w:szCs w:val="26"/>
        </w:rPr>
        <w:t xml:space="preserve"> (nguy cơ lây nhiễm), </w:t>
      </w:r>
      <w:r w:rsidRPr="00E36447">
        <w:rPr>
          <w:sz w:val="26"/>
          <w:szCs w:val="26"/>
        </w:rPr>
        <w:t>SERIOUS_CRITICAL</w:t>
      </w:r>
      <w:r>
        <w:rPr>
          <w:sz w:val="26"/>
          <w:szCs w:val="26"/>
        </w:rPr>
        <w:t xml:space="preserve"> (số ca nguy kịch) …</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4" w:name="_Toc91974439"/>
      <w:r>
        <w:lastRenderedPageBreak/>
        <w:t>Thiết kế Dashboard bằng phần mềm Power BI</w:t>
      </w:r>
      <w:bookmarkEnd w:id="64"/>
    </w:p>
    <w:p w14:paraId="2B6DBDDB" w14:textId="77777777"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3C14B037" w:rsidR="00692729" w:rsidRDefault="000277E6" w:rsidP="002A2A75">
      <w:pPr>
        <w:pStyle w:val="Caption"/>
        <w:rPr>
          <w:sz w:val="26"/>
          <w:szCs w:val="26"/>
        </w:rPr>
      </w:pPr>
      <w:bookmarkStart w:id="65" w:name="_Toc91974357"/>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w:t>
      </w:r>
      <w:r w:rsidR="00D4057A">
        <w:rPr>
          <w:noProof/>
        </w:rPr>
        <w:fldChar w:fldCharType="end"/>
      </w:r>
      <w:r>
        <w:t xml:space="preserve">. </w:t>
      </w:r>
      <w:r w:rsidRPr="00A61199">
        <w:t>Tính năng của Power BI</w:t>
      </w:r>
      <w:bookmarkEnd w:id="65"/>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AA719C">
      <w:pPr>
        <w:pStyle w:val="Paragraph"/>
        <w:spacing w:after="0"/>
        <w:ind w:firstLine="357"/>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2FAA5FA8" w14:textId="467D2485" w:rsidR="00D24690" w:rsidRPr="002A37B1" w:rsidRDefault="00FC3CCE" w:rsidP="00AA719C">
      <w:pPr>
        <w:pStyle w:val="Paragraph"/>
        <w:numPr>
          <w:ilvl w:val="0"/>
          <w:numId w:val="31"/>
        </w:numPr>
        <w:spacing w:after="0"/>
        <w:rPr>
          <w:sz w:val="26"/>
          <w:szCs w:val="26"/>
        </w:rPr>
      </w:pPr>
      <w:r>
        <w:rPr>
          <w:sz w:val="26"/>
          <w:szCs w:val="26"/>
        </w:rPr>
        <w:t>Cài đặt lịch trình tự động cập nhật.</w:t>
      </w:r>
    </w:p>
    <w:p w14:paraId="6BA5ADF9" w14:textId="1E03B9BD" w:rsidR="00303624" w:rsidRDefault="00CA29E5" w:rsidP="00AA719C">
      <w:pPr>
        <w:pStyle w:val="Paragraph"/>
        <w:spacing w:after="0"/>
        <w:ind w:firstLine="357"/>
        <w:rPr>
          <w:sz w:val="26"/>
          <w:szCs w:val="26"/>
        </w:rPr>
      </w:pPr>
      <w:r>
        <w:rPr>
          <w:sz w:val="26"/>
          <w:szCs w:val="26"/>
        </w:rPr>
        <w:t>Đầu tiên, để có cái nhìn tổng quát về tình hình dịch COVID-19 trên thế giới, em có thiết kế 1 Dashboard (Hình 3-4)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lastRenderedPageBreak/>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7">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7B549488" w:rsidR="00351D1D" w:rsidRDefault="000277E6" w:rsidP="000277E6">
      <w:pPr>
        <w:pStyle w:val="Caption"/>
      </w:pPr>
      <w:bookmarkStart w:id="66" w:name="_Toc91974358"/>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4</w:t>
      </w:r>
      <w:r w:rsidR="00D4057A">
        <w:rPr>
          <w:noProof/>
        </w:rPr>
        <w:fldChar w:fldCharType="end"/>
      </w:r>
      <w:r>
        <w:t xml:space="preserve">. </w:t>
      </w:r>
      <w:r w:rsidRPr="00B74129">
        <w:t>Dashboard về số ca nhiễm, ca tử vong...</w:t>
      </w:r>
      <w:bookmarkEnd w:id="66"/>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4C1FD59D" w:rsidR="009D10B2" w:rsidRDefault="00CA29E5" w:rsidP="00AA719C">
      <w:pPr>
        <w:ind w:firstLine="357"/>
      </w:pPr>
      <w:r>
        <w:t xml:space="preserve">Em sử dụng biểu đồ hình bánh (pie chart) </w:t>
      </w:r>
      <w:r w:rsidR="00B9299F">
        <w:t>(Hình 3-4[1],</w:t>
      </w:r>
      <w:r w:rsidR="00B9299F" w:rsidRPr="00B9299F">
        <w:t xml:space="preserve"> </w:t>
      </w:r>
      <w:r w:rsidR="00B9299F">
        <w:t xml:space="preserve">Hình 3-4[2], Hình 3-4[3]) </w:t>
      </w:r>
      <w:r>
        <w:t>để thể hiển tỉ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753D66E2" w:rsidR="00303624" w:rsidRDefault="009D10B2" w:rsidP="00AA719C">
      <w:pPr>
        <w:pStyle w:val="ListParagraph"/>
        <w:numPr>
          <w:ilvl w:val="0"/>
          <w:numId w:val="33"/>
        </w:numPr>
        <w:ind w:left="357" w:hanging="357"/>
        <w:contextualSpacing w:val="0"/>
      </w:pPr>
      <w:r>
        <w:t xml:space="preserve">Về tỉ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796164D0" w:rsidR="0063721A" w:rsidRDefault="009D10B2" w:rsidP="00AA719C">
      <w:pPr>
        <w:pStyle w:val="ListParagraph"/>
        <w:numPr>
          <w:ilvl w:val="0"/>
          <w:numId w:val="33"/>
        </w:numPr>
        <w:ind w:left="357" w:hanging="357"/>
        <w:contextualSpacing w:val="0"/>
      </w:pPr>
      <w:r>
        <w:t>Về tỉ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76972990" w:rsidR="00B419F6" w:rsidRDefault="009D10B2" w:rsidP="00AA719C">
      <w:pPr>
        <w:pStyle w:val="ListParagraph"/>
        <w:numPr>
          <w:ilvl w:val="0"/>
          <w:numId w:val="33"/>
        </w:numPr>
        <w:ind w:left="357" w:hanging="357"/>
        <w:contextualSpacing w:val="0"/>
      </w:pPr>
      <w:r>
        <w:t xml:space="preserve">Về tỉ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0A82487B" w:rsidR="00AB6B08" w:rsidRDefault="006406F7" w:rsidP="00AA719C">
      <w:pPr>
        <w:ind w:firstLine="357"/>
      </w:pPr>
      <w:r>
        <w:t xml:space="preserve">Em sử dụng biểu đồ cột (bar chart) </w:t>
      </w:r>
      <w:r w:rsidR="00FB70F5">
        <w:t>(Hình 3-4[4],</w:t>
      </w:r>
      <w:r w:rsidR="00FB70F5" w:rsidRPr="00B9299F">
        <w:t xml:space="preserve"> </w:t>
      </w:r>
      <w:r w:rsidR="00FB70F5">
        <w:t xml:space="preserve">Hình 3-4[5], Hình 3-4[6])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lastRenderedPageBreak/>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2B19AABC" w:rsidR="006928E9" w:rsidRDefault="005572D1" w:rsidP="00AA719C">
      <w:pPr>
        <w:ind w:firstLine="357"/>
      </w:pPr>
      <w:r>
        <w:t>Dashboard dưới đây (Hình 3-5) thể hiện về số ca dương tính, số ca nguy kịch của ngày 24/12/2021 và tỉ lệ tử vong, tỉ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28">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54F8700A" w:rsidR="002A08C2" w:rsidRPr="002A08C2" w:rsidRDefault="008B306F" w:rsidP="003E4262">
      <w:pPr>
        <w:pStyle w:val="Caption"/>
      </w:pPr>
      <w:bookmarkStart w:id="67" w:name="_Toc91974359"/>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5</w:t>
      </w:r>
      <w:r w:rsidR="00D4057A">
        <w:rPr>
          <w:noProof/>
        </w:rPr>
        <w:fldChar w:fldCharType="end"/>
      </w:r>
      <w:r>
        <w:t xml:space="preserve">. </w:t>
      </w:r>
      <w:r w:rsidRPr="0050319E">
        <w:t>Dashboard về tỉ lệ tử vong, tỉ lệ mắc bệnh...</w:t>
      </w:r>
      <w:bookmarkEnd w:id="67"/>
    </w:p>
    <w:p w14:paraId="73DB4693" w14:textId="708369EC" w:rsidR="008B5D63" w:rsidRDefault="008B5D63" w:rsidP="00AA719C">
      <w:r>
        <w:t>Hình 3-5[1] thể hiện mối tương quan giữa tỉ lệ tử vong, tỉ lệ lây nhiễm và dân số của 10 quốc gia có tỉ lệ lây nhiễm cao nhất</w:t>
      </w:r>
      <w:r w:rsidR="007171DF">
        <w:t>. Bar chart và line chart để thể hiện tỉ lệ lây nhiễm (INFECTION_RISK), tỉ lệ tử vong (FATALITY_RATE) và dân số (POPULATION)</w:t>
      </w:r>
    </w:p>
    <w:p w14:paraId="304D3129" w14:textId="32660CF8" w:rsidR="00FA0922" w:rsidRDefault="00B05B0A" w:rsidP="00AA719C">
      <w:pPr>
        <w:pStyle w:val="ListParagraph"/>
        <w:numPr>
          <w:ilvl w:val="0"/>
          <w:numId w:val="34"/>
        </w:numPr>
        <w:contextualSpacing w:val="0"/>
      </w:pPr>
      <w:r>
        <w:t>Andorra, Montenegro và Seychelles là 3 quốc gia có tỉ lệ lây nhiễm cao nhất lần lượt là 2</w:t>
      </w:r>
      <w:r w:rsidR="00C34BDC">
        <w:t>8.06%, 25.92% và 24.38</w:t>
      </w:r>
      <w:r>
        <w:t>%, có tỉ lệ tử vong lần lượt là 0.64%, 1.47% và 0.54%. Tỉ lệ mắc bệnh cao do dân số của 3 quốc gia này rất nhỏ</w:t>
      </w:r>
      <w:r w:rsidR="006E769E">
        <w:t xml:space="preserve">, với tỉ lệ giữa số </w:t>
      </w:r>
      <w:r w:rsidR="006E769E">
        <w:lastRenderedPageBreak/>
        <w:t>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1C400FA6" w:rsidR="00B170AD" w:rsidRDefault="00B170AD" w:rsidP="00AA719C">
      <w:r>
        <w:t>H</w:t>
      </w:r>
      <w:r w:rsidR="009A1956">
        <w:t>ình 3-5[2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03A28F3" w:rsidR="00FD5963" w:rsidRDefault="00FD5963" w:rsidP="00AA719C">
      <w:r>
        <w:t xml:space="preserve">Hình 3-5[3] thể hiện </w:t>
      </w:r>
      <w:r w:rsidR="00916511">
        <w:t>mối tương quan giữa dân số, số ca nhiễm và tỉ lệ tử vong</w:t>
      </w:r>
      <w:r w:rsidR="00067C71">
        <w:t xml:space="preserve"> của 10 quốc gia có số ca nhiễm cao nhất</w:t>
      </w:r>
      <w:r>
        <w:t>:</w:t>
      </w:r>
    </w:p>
    <w:p w14:paraId="6943747D" w14:textId="4F3D5A9D" w:rsidR="0036453D" w:rsidRDefault="00742330" w:rsidP="00AA719C">
      <w:pPr>
        <w:pStyle w:val="ListParagraph"/>
        <w:numPr>
          <w:ilvl w:val="0"/>
          <w:numId w:val="49"/>
        </w:numPr>
        <w:contextualSpacing w:val="0"/>
      </w:pPr>
      <w:r>
        <w:t>Nga là quốc gia có tỉ lệ tử vong cao nhất với tỉ lệ tử vong 2.92%, tiếp đến là Brazil và Iran có tỉ lệ tử vong là 2.78% và 2.12%</w:t>
      </w:r>
      <w:r w:rsidR="007171DF">
        <w:t>.</w:t>
      </w:r>
    </w:p>
    <w:p w14:paraId="30B8B1F4" w14:textId="31AA29FA" w:rsidR="00F040C5" w:rsidRDefault="00F040C5" w:rsidP="00AA719C">
      <w:r>
        <w:t>Hình 3-5[4] thể hiện mối tương quan giữa dân số, tổng số xét nghiệm và tỉ lệ xét nghiệm</w:t>
      </w:r>
      <w:r w:rsidR="0047650B">
        <w:t xml:space="preserve"> của 10</w:t>
      </w:r>
      <w:r w:rsidR="00CA7213">
        <w:t xml:space="preserve"> quốc gia có tổng số xét nghiệm nhiều nhất:</w:t>
      </w:r>
    </w:p>
    <w:p w14:paraId="0051A034" w14:textId="60524172" w:rsidR="00F040C5" w:rsidRDefault="008C629E" w:rsidP="00AA719C">
      <w:pPr>
        <w:pStyle w:val="ListParagraph"/>
        <w:numPr>
          <w:ilvl w:val="0"/>
          <w:numId w:val="49"/>
        </w:numPr>
        <w:ind w:left="357" w:hanging="357"/>
        <w:contextualSpacing w:val="0"/>
      </w:pPr>
      <w:r>
        <w:t>“</w:t>
      </w:r>
      <w:r w:rsidR="00F040C5">
        <w:t>Stacked column và line chart</w:t>
      </w:r>
      <w:r>
        <w:t>”</w:t>
      </w:r>
      <w:r w:rsidR="00F040C5">
        <w:t xml:space="preserve"> để thể hiện dân số (POPULATION), tổng số xét nghiệm (TOTAL_TESTS) và tỉ lệ xét nghiệm (TEST_PERCENTAGE)</w:t>
      </w:r>
      <w:r>
        <w:t>.</w:t>
      </w:r>
    </w:p>
    <w:p w14:paraId="615EEEF7" w14:textId="2648A3C8" w:rsidR="00684074" w:rsidRDefault="008C629E" w:rsidP="00AA719C">
      <w:pPr>
        <w:pStyle w:val="ListParagraph"/>
        <w:numPr>
          <w:ilvl w:val="0"/>
          <w:numId w:val="49"/>
        </w:numPr>
        <w:ind w:left="357" w:hanging="357"/>
        <w:contextualSpacing w:val="0"/>
      </w:pPr>
      <w:r>
        <w:t xml:space="preserve"> 3 quốc gia có dân số nhiều nhất thế giới là Trung Quốc (1.44 tỉ), Ấn Độ (</w:t>
      </w:r>
      <w:r w:rsidR="00E43EE2">
        <w:t>1.</w:t>
      </w:r>
      <w:r>
        <w:t>4 tỉ) và Mỹ (333.8 triệu)</w:t>
      </w:r>
      <w:r w:rsidR="00CA7213">
        <w:t xml:space="preserve"> có tỉ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1669B47F" w:rsidR="002E0CFA" w:rsidRDefault="002E0CFA" w:rsidP="00AA719C">
      <w:pPr>
        <w:ind w:firstLine="357"/>
      </w:pPr>
      <w:r>
        <w:lastRenderedPageBreak/>
        <w:t xml:space="preserve">Dashboard dưới đây (Hình 3-6) thể hiện tỉ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5565A44C" w:rsidR="00024AC7" w:rsidRDefault="00024AC7" w:rsidP="00024AC7">
      <w:pPr>
        <w:pStyle w:val="Caption"/>
      </w:pPr>
      <w:bookmarkStart w:id="68" w:name="_Toc91974360"/>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6</w:t>
      </w:r>
      <w:r w:rsidR="00D4057A">
        <w:rPr>
          <w:noProof/>
        </w:rPr>
        <w:fldChar w:fldCharType="end"/>
      </w:r>
      <w:r>
        <w:t>. Dashboard về tổng ca nhiễm của các châu lục</w:t>
      </w:r>
      <w:bookmarkEnd w:id="68"/>
    </w:p>
    <w:p w14:paraId="6D4D7CE3" w14:textId="244CB7E9" w:rsidR="007817A3" w:rsidRDefault="00A113B0" w:rsidP="00AA719C">
      <w:pPr>
        <w:pStyle w:val="ListParagraph"/>
        <w:numPr>
          <w:ilvl w:val="0"/>
          <w:numId w:val="50"/>
        </w:numPr>
        <w:ind w:left="357" w:hanging="357"/>
      </w:pPr>
      <w:r>
        <w:t xml:space="preserve">Ở </w:t>
      </w:r>
      <w:r w:rsidR="007817A3">
        <w:t xml:space="preserve">châu Âu (Hình 3-6[1]): Vương quốc Anh, Nga và Pháp có số ca nhiễm </w:t>
      </w:r>
      <w:r w:rsidR="00D47871">
        <w:t xml:space="preserve">cao nhất </w:t>
      </w:r>
      <w:r w:rsidR="007817A3">
        <w:t>là 11.9, 10.4 và 9.1 triệu ca chiếm tỉ trọng 16.85%, 14.7% và 12.88%.</w:t>
      </w:r>
    </w:p>
    <w:p w14:paraId="0A1C1077" w14:textId="3D661216" w:rsidR="007817A3" w:rsidRDefault="00A113B0" w:rsidP="00AA719C">
      <w:pPr>
        <w:pStyle w:val="ListParagraph"/>
        <w:numPr>
          <w:ilvl w:val="0"/>
          <w:numId w:val="50"/>
        </w:numPr>
        <w:ind w:left="357" w:hanging="357"/>
      </w:pPr>
      <w:r>
        <w:t xml:space="preserve">Ở </w:t>
      </w:r>
      <w:r w:rsidR="007817A3">
        <w:t xml:space="preserve">châu </w:t>
      </w:r>
      <w:r w:rsidR="00317B31">
        <w:t>Á</w:t>
      </w:r>
      <w:r w:rsidR="007817A3">
        <w:t xml:space="preserve"> (H</w:t>
      </w:r>
      <w:r w:rsidR="00AE4771">
        <w:t>ình 3-6[2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tỉ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0FD0BB13" w:rsidR="007817A3" w:rsidRDefault="00A113B0" w:rsidP="00AA719C">
      <w:pPr>
        <w:pStyle w:val="ListParagraph"/>
        <w:numPr>
          <w:ilvl w:val="0"/>
          <w:numId w:val="50"/>
        </w:numPr>
        <w:ind w:left="357" w:hanging="357"/>
      </w:pPr>
      <w:r>
        <w:t xml:space="preserve">Ở </w:t>
      </w:r>
      <w:r w:rsidR="00071C5F">
        <w:t>Bắc Mỹ</w:t>
      </w:r>
      <w:r w:rsidR="007817A3">
        <w:t xml:space="preserve"> (H</w:t>
      </w:r>
      <w:r w:rsidR="00AE4771">
        <w:t>ình 3-6[3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tỉ trọng </w:t>
      </w:r>
      <w:r w:rsidR="00071C5F">
        <w:t>84.42</w:t>
      </w:r>
      <w:r w:rsidR="007817A3">
        <w:t xml:space="preserve">%, </w:t>
      </w:r>
      <w:r w:rsidR="00071C5F">
        <w:t>6.29</w:t>
      </w:r>
      <w:r w:rsidR="007817A3">
        <w:t xml:space="preserve">% và </w:t>
      </w:r>
      <w:r w:rsidR="00071C5F">
        <w:t>3.12</w:t>
      </w:r>
      <w:r w:rsidR="007817A3">
        <w:t>%.</w:t>
      </w:r>
    </w:p>
    <w:p w14:paraId="15B80463" w14:textId="55A57CA7" w:rsidR="007817A3" w:rsidRDefault="00A113B0" w:rsidP="00AA719C">
      <w:pPr>
        <w:pStyle w:val="ListParagraph"/>
        <w:numPr>
          <w:ilvl w:val="0"/>
          <w:numId w:val="50"/>
        </w:numPr>
        <w:ind w:left="357" w:hanging="357"/>
      </w:pPr>
      <w:r>
        <w:t xml:space="preserve">Ở </w:t>
      </w:r>
      <w:r w:rsidR="00EF514E">
        <w:t>Nam Mỹ</w:t>
      </w:r>
      <w:r w:rsidR="00EB614D">
        <w:t xml:space="preserve"> </w:t>
      </w:r>
      <w:r w:rsidR="007817A3">
        <w:t>(H</w:t>
      </w:r>
      <w:r w:rsidR="00AE4771">
        <w:t>ình 3-6[4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tỉ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48ABE7B6" w:rsidR="007817A3" w:rsidRDefault="00A113B0" w:rsidP="00AA719C">
      <w:pPr>
        <w:pStyle w:val="ListParagraph"/>
        <w:numPr>
          <w:ilvl w:val="0"/>
          <w:numId w:val="50"/>
        </w:numPr>
        <w:ind w:left="357" w:hanging="357"/>
      </w:pPr>
      <w:r>
        <w:t>Ở</w:t>
      </w:r>
      <w:r w:rsidR="007817A3">
        <w:t xml:space="preserve"> châu </w:t>
      </w:r>
      <w:r>
        <w:t>Phi</w:t>
      </w:r>
      <w:r w:rsidR="007817A3">
        <w:t xml:space="preserve"> (H</w:t>
      </w:r>
      <w:r w:rsidR="00AE4771">
        <w:t>ình 3-6[5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tỉ trọng </w:t>
      </w:r>
      <w:r w:rsidR="00F36B19">
        <w:t>42.2</w:t>
      </w:r>
      <w:r w:rsidR="007817A3">
        <w:t xml:space="preserve">%, </w:t>
      </w:r>
      <w:r w:rsidR="00F36B19">
        <w:t>11.83</w:t>
      </w:r>
      <w:r w:rsidR="007817A3">
        <w:t xml:space="preserve">% và </w:t>
      </w:r>
      <w:r w:rsidR="00F36B19">
        <w:t>8.95</w:t>
      </w:r>
      <w:r w:rsidR="007817A3">
        <w:t>%.</w:t>
      </w:r>
    </w:p>
    <w:p w14:paraId="6973558D" w14:textId="1F37043E" w:rsidR="00B420A5" w:rsidRDefault="00A113B0" w:rsidP="00AA719C">
      <w:pPr>
        <w:pStyle w:val="ListParagraph"/>
        <w:numPr>
          <w:ilvl w:val="0"/>
          <w:numId w:val="50"/>
        </w:numPr>
        <w:ind w:left="357" w:hanging="357"/>
      </w:pPr>
      <w:r>
        <w:t xml:space="preserve">Ở </w:t>
      </w:r>
      <w:r w:rsidR="007817A3">
        <w:t xml:space="preserve">châu </w:t>
      </w:r>
      <w:r>
        <w:t>Đại Dương</w:t>
      </w:r>
      <w:r w:rsidR="007817A3">
        <w:t xml:space="preserve"> (H</w:t>
      </w:r>
      <w:r w:rsidR="00AE4771">
        <w:t>ình 3-6[6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tỉ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16DD0C2E" w:rsidR="008368D3" w:rsidRDefault="008368D3" w:rsidP="007C69B5">
      <w:pPr>
        <w:spacing w:after="200"/>
        <w:ind w:firstLine="357"/>
        <w:contextualSpacing/>
      </w:pPr>
      <w:r>
        <w:lastRenderedPageBreak/>
        <w:t xml:space="preserve">Dashboard dưới đây (Hình 3-7) thể hiện tỉ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07D4B077" w:rsidR="00674BF3" w:rsidRDefault="00CE3FA1" w:rsidP="00AA719C">
      <w:pPr>
        <w:pStyle w:val="Caption"/>
        <w:contextualSpacing/>
      </w:pPr>
      <w:bookmarkStart w:id="69" w:name="_Toc91974361"/>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7</w:t>
      </w:r>
      <w:r w:rsidR="00D4057A">
        <w:rPr>
          <w:noProof/>
        </w:rPr>
        <w:fldChar w:fldCharType="end"/>
      </w:r>
      <w:r>
        <w:t xml:space="preserve">. </w:t>
      </w:r>
      <w:r w:rsidRPr="005414A7">
        <w:t xml:space="preserve">Dashboard về tổng ca </w:t>
      </w:r>
      <w:r>
        <w:t>tử vong</w:t>
      </w:r>
      <w:r w:rsidRPr="005414A7">
        <w:t xml:space="preserve"> của các châu lục</w:t>
      </w:r>
      <w:bookmarkEnd w:id="69"/>
    </w:p>
    <w:p w14:paraId="270CB8C7" w14:textId="46C73997" w:rsidR="00CE3FA1" w:rsidRDefault="00CE3FA1" w:rsidP="00AA719C">
      <w:pPr>
        <w:pStyle w:val="ListParagraph"/>
        <w:numPr>
          <w:ilvl w:val="0"/>
          <w:numId w:val="50"/>
        </w:numPr>
      </w:pPr>
      <w:r>
        <w:t xml:space="preserve">Ở </w:t>
      </w:r>
      <w:r w:rsidR="00AA0C25">
        <w:t>châu Âu (Hình 3-7</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tỉ trọng </w:t>
      </w:r>
      <w:r w:rsidR="00AA0C25">
        <w:t>23.53</w:t>
      </w:r>
      <w:r>
        <w:t>%, 1</w:t>
      </w:r>
      <w:r w:rsidR="00AA0C25">
        <w:t>1.47% và 10.59</w:t>
      </w:r>
      <w:r>
        <w:t>%.</w:t>
      </w:r>
    </w:p>
    <w:p w14:paraId="2E196C62" w14:textId="6A3D0A9C" w:rsidR="00CE3FA1" w:rsidRDefault="00CE3FA1" w:rsidP="00AA719C">
      <w:pPr>
        <w:pStyle w:val="ListParagraph"/>
        <w:numPr>
          <w:ilvl w:val="0"/>
          <w:numId w:val="50"/>
        </w:numPr>
      </w:pPr>
      <w:r>
        <w:t>Ở châu Á (H</w:t>
      </w:r>
      <w:r w:rsidR="00AA0C25">
        <w:t>ình 3-7</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tỉ trọng </w:t>
      </w:r>
      <w:r w:rsidR="00753C2D">
        <w:t>43.42</w:t>
      </w:r>
      <w:r>
        <w:t xml:space="preserve">%, </w:t>
      </w:r>
      <w:r w:rsidR="00753C2D">
        <w:t>13.04</w:t>
      </w:r>
      <w:r>
        <w:t xml:space="preserve">% và </w:t>
      </w:r>
      <w:r w:rsidR="00753C2D">
        <w:t>11.89</w:t>
      </w:r>
      <w:r>
        <w:t>%.</w:t>
      </w:r>
    </w:p>
    <w:p w14:paraId="205FA706" w14:textId="58E09C34" w:rsidR="00CE3FA1" w:rsidRDefault="00CE3FA1" w:rsidP="00AA719C">
      <w:pPr>
        <w:pStyle w:val="ListParagraph"/>
        <w:numPr>
          <w:ilvl w:val="0"/>
          <w:numId w:val="50"/>
        </w:numPr>
      </w:pPr>
      <w:r>
        <w:t>Ở Bắc Mỹ (H</w:t>
      </w:r>
      <w:r w:rsidR="00AA0C25">
        <w:t>ình 3-7</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tỉ trọng </w:t>
      </w:r>
      <w:r w:rsidR="0025443D">
        <w:t>68.02</w:t>
      </w:r>
      <w:r>
        <w:t xml:space="preserve">%, </w:t>
      </w:r>
      <w:r w:rsidR="0025443D">
        <w:t>24.26</w:t>
      </w:r>
      <w:r>
        <w:t xml:space="preserve">% và </w:t>
      </w:r>
      <w:r w:rsidR="0025443D">
        <w:t>2.45</w:t>
      </w:r>
      <w:r>
        <w:t>%.</w:t>
      </w:r>
    </w:p>
    <w:p w14:paraId="1097463B" w14:textId="059A58AA" w:rsidR="00CE3FA1" w:rsidRDefault="00CE3FA1" w:rsidP="00AA719C">
      <w:pPr>
        <w:pStyle w:val="ListParagraph"/>
        <w:numPr>
          <w:ilvl w:val="0"/>
          <w:numId w:val="50"/>
        </w:numPr>
      </w:pPr>
      <w:r>
        <w:t>Ở Nam Mỹ (H</w:t>
      </w:r>
      <w:r w:rsidR="00AA0C25">
        <w:t>ình 3-7</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tỉ trọng </w:t>
      </w:r>
      <w:r w:rsidR="0025443D">
        <w:t>51.95</w:t>
      </w:r>
      <w:r>
        <w:t xml:space="preserve">%, </w:t>
      </w:r>
      <w:r w:rsidR="0025443D">
        <w:t>17.01</w:t>
      </w:r>
      <w:r>
        <w:t xml:space="preserve">% và </w:t>
      </w:r>
      <w:r w:rsidR="0025443D">
        <w:t>10.9</w:t>
      </w:r>
      <w:r>
        <w:t>%.</w:t>
      </w:r>
    </w:p>
    <w:p w14:paraId="2F970EE5" w14:textId="0D482503" w:rsidR="009B2EF3" w:rsidRDefault="00CE3FA1" w:rsidP="00AA719C">
      <w:pPr>
        <w:pStyle w:val="ListParagraph"/>
        <w:numPr>
          <w:ilvl w:val="0"/>
          <w:numId w:val="50"/>
        </w:numPr>
      </w:pPr>
      <w:r>
        <w:t>Ở châu Phi (H</w:t>
      </w:r>
      <w:r w:rsidR="00AA0C25">
        <w:t>ình 3-7</w:t>
      </w:r>
      <w:r>
        <w:t xml:space="preserve">[5]): Nam Phi, Ma-rốc 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tỉ trọng </w:t>
      </w:r>
      <w:r w:rsidR="005E156A">
        <w:t>45</w:t>
      </w:r>
      <w:r>
        <w:t>.</w:t>
      </w:r>
      <w:r w:rsidR="005E156A">
        <w:t>9</w:t>
      </w:r>
      <w:r>
        <w:t xml:space="preserve">2%, </w:t>
      </w:r>
      <w:r w:rsidR="005E156A">
        <w:t>12.91</w:t>
      </w:r>
      <w:r>
        <w:t xml:space="preserve">% và </w:t>
      </w:r>
      <w:r w:rsidR="005E156A">
        <w:t>10.91</w:t>
      </w:r>
      <w:r>
        <w:t>%.</w:t>
      </w:r>
    </w:p>
    <w:p w14:paraId="7543D78A" w14:textId="5E5CE645" w:rsidR="002E0CFA" w:rsidRDefault="00CE3FA1" w:rsidP="00AA719C">
      <w:pPr>
        <w:pStyle w:val="ListParagraph"/>
        <w:numPr>
          <w:ilvl w:val="0"/>
          <w:numId w:val="50"/>
        </w:numPr>
      </w:pPr>
      <w:r>
        <w:t>Ở châu Đại Dương (H</w:t>
      </w:r>
      <w:r w:rsidR="00AA0C25">
        <w:t>ình 3-7</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tỉ trọng </w:t>
      </w:r>
      <w:r w:rsidR="00163545">
        <w:t>49.21</w:t>
      </w:r>
      <w:r>
        <w:t xml:space="preserve">%, </w:t>
      </w:r>
      <w:r w:rsidR="00163545">
        <w:t>15.66</w:t>
      </w:r>
      <w:r>
        <w:t xml:space="preserve">% và </w:t>
      </w:r>
      <w:r w:rsidR="00163545">
        <w:t>14.29</w:t>
      </w:r>
      <w:r>
        <w:t>%.</w:t>
      </w:r>
    </w:p>
    <w:p w14:paraId="39290293" w14:textId="6F8BA78B" w:rsidR="008368D3" w:rsidRDefault="008368D3" w:rsidP="003358C0">
      <w:pPr>
        <w:ind w:firstLine="357"/>
      </w:pPr>
      <w:r>
        <w:lastRenderedPageBreak/>
        <w:t xml:space="preserve">Dashboard dưới đây (Hình 3-6) thể hiện tỉ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30FA534E" w:rsidR="00293A68" w:rsidRDefault="00293A68" w:rsidP="003358C0">
      <w:pPr>
        <w:pStyle w:val="Caption"/>
      </w:pPr>
      <w:bookmarkStart w:id="70" w:name="_Toc91974362"/>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8</w:t>
      </w:r>
      <w:r w:rsidR="00D4057A">
        <w:rPr>
          <w:noProof/>
        </w:rPr>
        <w:fldChar w:fldCharType="end"/>
      </w:r>
      <w:r>
        <w:t xml:space="preserve">. </w:t>
      </w:r>
      <w:r w:rsidRPr="00E2639C">
        <w:t xml:space="preserve">Dashboard về tổng ca </w:t>
      </w:r>
      <w:r>
        <w:t>phục hồi</w:t>
      </w:r>
      <w:r w:rsidRPr="00E2639C">
        <w:t xml:space="preserve"> của các châu lục</w:t>
      </w:r>
      <w:bookmarkEnd w:id="70"/>
    </w:p>
    <w:p w14:paraId="1A476BB9" w14:textId="7F969318" w:rsidR="00293A68" w:rsidRDefault="00293A68" w:rsidP="003358C0">
      <w:pPr>
        <w:pStyle w:val="ListParagraph"/>
        <w:numPr>
          <w:ilvl w:val="0"/>
          <w:numId w:val="50"/>
        </w:numPr>
        <w:contextualSpacing w:val="0"/>
      </w:pPr>
      <w:r>
        <w:t>Ở châu Âu (Hình 3-7[1]):</w:t>
      </w:r>
      <w:r w:rsidR="00157F0A">
        <w:t xml:space="preserve"> </w:t>
      </w:r>
      <w:r>
        <w:t>Vương quốc Anh</w:t>
      </w:r>
      <w:r w:rsidR="00157F0A">
        <w:t>, Nga</w:t>
      </w:r>
      <w:r>
        <w:t xml:space="preserve"> và </w:t>
      </w:r>
      <w:r w:rsidR="00157F0A">
        <w:t xml:space="preserve">Pháp </w:t>
      </w:r>
      <w:r>
        <w:t xml:space="preserve">có số ca </w:t>
      </w:r>
      <w:r w:rsidR="00994154">
        <w:t xml:space="preserve">phục hồi </w:t>
      </w:r>
      <w:r>
        <w:t xml:space="preserve">cao nhất là </w:t>
      </w:r>
      <w:r w:rsidR="00157F0A">
        <w:t>9.96</w:t>
      </w:r>
      <w:r>
        <w:t xml:space="preserve">, </w:t>
      </w:r>
      <w:r w:rsidR="00B90699">
        <w:t>9.22</w:t>
      </w:r>
      <w:r>
        <w:t xml:space="preserve"> và </w:t>
      </w:r>
      <w:r w:rsidR="00B90699">
        <w:t>7.79</w:t>
      </w:r>
      <w:r>
        <w:t xml:space="preserve"> </w:t>
      </w:r>
      <w:r w:rsidR="00157F0A">
        <w:t>triệu</w:t>
      </w:r>
      <w:r>
        <w:t xml:space="preserve"> ca chiếm tỉ trọng </w:t>
      </w:r>
      <w:r w:rsidR="00B90699">
        <w:t>16.13</w:t>
      </w:r>
      <w:r>
        <w:t xml:space="preserve">%, </w:t>
      </w:r>
      <w:r w:rsidR="00B90699">
        <w:t>14.94</w:t>
      </w:r>
      <w:r>
        <w:t xml:space="preserve">% và </w:t>
      </w:r>
      <w:r w:rsidR="00B90699">
        <w:t>12.62</w:t>
      </w:r>
      <w:r>
        <w:t>%.</w:t>
      </w:r>
    </w:p>
    <w:p w14:paraId="40FC6A1B" w14:textId="2AC3D053" w:rsidR="00293A68" w:rsidRDefault="00293A68" w:rsidP="003358C0">
      <w:pPr>
        <w:pStyle w:val="ListParagraph"/>
        <w:numPr>
          <w:ilvl w:val="0"/>
          <w:numId w:val="50"/>
        </w:numPr>
        <w:contextualSpacing w:val="0"/>
      </w:pPr>
      <w:r>
        <w:t xml:space="preserve">Ở châu Á (Hình 3-7[2]): </w:t>
      </w:r>
      <w:r w:rsidR="0023710D">
        <w:t xml:space="preserve">Ấn Độ, Thổ Nhĩ Kỳ và Iran </w:t>
      </w:r>
      <w:r>
        <w:t xml:space="preserve">có số ca </w:t>
      </w:r>
      <w:r w:rsidR="00994154">
        <w:t xml:space="preserve">phục hồi </w:t>
      </w:r>
      <w:r>
        <w:t xml:space="preserve">cao nhất là </w:t>
      </w:r>
      <w:r w:rsidR="00703D29">
        <w:t>34.2</w:t>
      </w:r>
      <w:r>
        <w:t xml:space="preserve">, </w:t>
      </w:r>
      <w:r w:rsidR="00703D29">
        <w:t>8.92</w:t>
      </w:r>
      <w:r>
        <w:t xml:space="preserve"> và </w:t>
      </w:r>
      <w:r w:rsidR="00703D29">
        <w:t>6.02</w:t>
      </w:r>
      <w:r>
        <w:t xml:space="preserve"> </w:t>
      </w:r>
      <w:r w:rsidR="00157F0A">
        <w:t xml:space="preserve">triệu </w:t>
      </w:r>
      <w:r>
        <w:t xml:space="preserve">ca chiếm tỉ trọng </w:t>
      </w:r>
      <w:r w:rsidR="00703D29">
        <w:t>47.55</w:t>
      </w:r>
      <w:r>
        <w:t xml:space="preserve">%, </w:t>
      </w:r>
      <w:r w:rsidR="00703D29">
        <w:t>12.</w:t>
      </w:r>
      <w:r>
        <w:t xml:space="preserve">4% và </w:t>
      </w:r>
      <w:r w:rsidR="00703D29">
        <w:t>8.37</w:t>
      </w:r>
      <w:r>
        <w:t>%.</w:t>
      </w:r>
    </w:p>
    <w:p w14:paraId="33D73D8B" w14:textId="228752B0" w:rsidR="009F5E68" w:rsidRDefault="009F5E68" w:rsidP="003358C0">
      <w:pPr>
        <w:pStyle w:val="ListParagraph"/>
        <w:numPr>
          <w:ilvl w:val="0"/>
          <w:numId w:val="50"/>
        </w:numPr>
        <w:contextualSpacing w:val="0"/>
      </w:pPr>
      <w:r>
        <w:t xml:space="preserve">Ở Bắc Mỹ (Hình 3-7[3]): Mỹ, Mexico và Canada có số ca phục hồi cao nhất là </w:t>
      </w:r>
      <w:r w:rsidR="00703D29">
        <w:t>41</w:t>
      </w:r>
      <w:r>
        <w:t xml:space="preserve">, </w:t>
      </w:r>
      <w:r w:rsidR="00703D29">
        <w:t>3.3</w:t>
      </w:r>
      <w:r>
        <w:t xml:space="preserve"> và </w:t>
      </w:r>
      <w:r w:rsidR="00703D29">
        <w:t>1.81</w:t>
      </w:r>
      <w:r>
        <w:t xml:space="preserve"> </w:t>
      </w:r>
      <w:r w:rsidR="00157F0A">
        <w:t xml:space="preserve">triệu </w:t>
      </w:r>
      <w:r>
        <w:t xml:space="preserve">ca chiếm tỉ trọng </w:t>
      </w:r>
      <w:r w:rsidR="00703D29">
        <w:t>82.8</w:t>
      </w:r>
      <w:r>
        <w:t xml:space="preserve">%, </w:t>
      </w:r>
      <w:r w:rsidR="00703D29">
        <w:t>6.66</w:t>
      </w:r>
      <w:r>
        <w:t xml:space="preserve">% và </w:t>
      </w:r>
      <w:r w:rsidR="00703D29">
        <w:t>1.23</w:t>
      </w:r>
      <w:r>
        <w:t>%.</w:t>
      </w:r>
    </w:p>
    <w:p w14:paraId="66091BE2" w14:textId="735931D8" w:rsidR="00293A68" w:rsidRDefault="00293A68" w:rsidP="003358C0">
      <w:pPr>
        <w:pStyle w:val="ListParagraph"/>
        <w:numPr>
          <w:ilvl w:val="0"/>
          <w:numId w:val="50"/>
        </w:numPr>
        <w:contextualSpacing w:val="0"/>
      </w:pPr>
      <w:r>
        <w:t xml:space="preserve">Ở Nam Mỹ (Hình 3-7[4]): Brazil, </w:t>
      </w:r>
      <w:r w:rsidR="00703D29">
        <w:t xml:space="preserve">Argentina </w:t>
      </w:r>
      <w:r>
        <w:t xml:space="preserve">và Colombia có số ca </w:t>
      </w:r>
      <w:r w:rsidR="00994154">
        <w:t xml:space="preserve">phục hồi </w:t>
      </w:r>
      <w:r>
        <w:t xml:space="preserve">cao nhất là </w:t>
      </w:r>
      <w:r w:rsidR="00703D29">
        <w:t>21.4</w:t>
      </w:r>
      <w:r>
        <w:t xml:space="preserve">, </w:t>
      </w:r>
      <w:r w:rsidR="00703D29">
        <w:t>5.26</w:t>
      </w:r>
      <w:r>
        <w:t xml:space="preserve"> và </w:t>
      </w:r>
      <w:r w:rsidR="00703D29">
        <w:t>4.96</w:t>
      </w:r>
      <w:r>
        <w:t xml:space="preserve"> </w:t>
      </w:r>
      <w:r w:rsidR="00157F0A">
        <w:t xml:space="preserve">triệu </w:t>
      </w:r>
      <w:r>
        <w:t xml:space="preserve">ca chiếm tỉ trọng </w:t>
      </w:r>
      <w:r w:rsidR="00703D29">
        <w:t>56.72</w:t>
      </w:r>
      <w:r>
        <w:t xml:space="preserve">%, </w:t>
      </w:r>
      <w:r w:rsidR="00703D29">
        <w:t>13.93</w:t>
      </w:r>
      <w:r>
        <w:t xml:space="preserve">% và </w:t>
      </w:r>
      <w:r w:rsidR="00703D29">
        <w:t>13.13</w:t>
      </w:r>
      <w:r>
        <w:t>%.</w:t>
      </w:r>
    </w:p>
    <w:p w14:paraId="067FA058" w14:textId="576BDAE0" w:rsidR="00293A68" w:rsidRDefault="00293A68" w:rsidP="003358C0">
      <w:pPr>
        <w:pStyle w:val="ListParagraph"/>
        <w:numPr>
          <w:ilvl w:val="0"/>
          <w:numId w:val="50"/>
        </w:numPr>
        <w:contextualSpacing w:val="0"/>
      </w:pPr>
      <w:r>
        <w:t xml:space="preserve">Ở châu Phi (Hình 3-7[5]): Nam Phi, Ma-rốc và </w:t>
      </w:r>
      <w:r w:rsidR="00B3459D">
        <w:t>Tunisia</w:t>
      </w:r>
      <w:r>
        <w:t xml:space="preserve"> có số ca </w:t>
      </w:r>
      <w:r w:rsidR="00994154">
        <w:t>phục hồi</w:t>
      </w:r>
      <w:r>
        <w:t xml:space="preserve"> cao nhất là </w:t>
      </w:r>
      <w:r w:rsidR="00B17AA0">
        <w:t>3.1</w:t>
      </w:r>
      <w:r>
        <w:t xml:space="preserve">, </w:t>
      </w:r>
      <w:r w:rsidR="00B17AA0">
        <w:t>0.93</w:t>
      </w:r>
      <w:r>
        <w:t xml:space="preserve"> và </w:t>
      </w:r>
      <w:r w:rsidR="00B17AA0">
        <w:t>0.69</w:t>
      </w:r>
      <w:r>
        <w:t xml:space="preserve"> </w:t>
      </w:r>
      <w:r w:rsidR="00157F0A">
        <w:t xml:space="preserve">triệu </w:t>
      </w:r>
      <w:r>
        <w:t xml:space="preserve">ca chiếm tỉ trọng </w:t>
      </w:r>
      <w:r w:rsidR="00B17AA0">
        <w:t>42.14</w:t>
      </w:r>
      <w:r>
        <w:t>%, 12</w:t>
      </w:r>
      <w:r w:rsidR="00B17AA0">
        <w:t>.73</w:t>
      </w:r>
      <w:r>
        <w:t xml:space="preserve">% và </w:t>
      </w:r>
      <w:r w:rsidR="00B17AA0">
        <w:t>9.44</w:t>
      </w:r>
      <w:r>
        <w:t>%.</w:t>
      </w:r>
    </w:p>
    <w:p w14:paraId="4334A93F" w14:textId="370DF53B" w:rsidR="006B6ED7" w:rsidRPr="00293A68" w:rsidRDefault="00293A68" w:rsidP="003358C0">
      <w:pPr>
        <w:pStyle w:val="ListParagraph"/>
        <w:numPr>
          <w:ilvl w:val="0"/>
          <w:numId w:val="50"/>
        </w:numPr>
        <w:contextualSpacing w:val="0"/>
      </w:pPr>
      <w:r>
        <w:t xml:space="preserve">Ở châu Đại Dương (Hình 3-7[6]): Úc, Fiji và Polynesia thuộc Pháp có số ca </w:t>
      </w:r>
      <w:r w:rsidR="00B17AA0">
        <w:t>phục hồi</w:t>
      </w:r>
      <w:r>
        <w:t xml:space="preserve"> cao nhất lần lượt là </w:t>
      </w:r>
      <w:r w:rsidR="00514195">
        <w:t>229.3</w:t>
      </w:r>
      <w:r>
        <w:t xml:space="preserve">, </w:t>
      </w:r>
      <w:r w:rsidR="00514195">
        <w:t>51.2</w:t>
      </w:r>
      <w:r>
        <w:t xml:space="preserve"> và </w:t>
      </w:r>
      <w:r w:rsidR="00514195">
        <w:t>45.7 nghìn</w:t>
      </w:r>
      <w:r w:rsidR="00157F0A">
        <w:t xml:space="preserve"> </w:t>
      </w:r>
      <w:r>
        <w:t xml:space="preserve">ca chiếm tỉ trọng </w:t>
      </w:r>
      <w:r w:rsidR="00514195">
        <w:t>59.3</w:t>
      </w:r>
      <w:r>
        <w:t>1%, 1</w:t>
      </w:r>
      <w:r w:rsidR="00514195">
        <w:t>3.25</w:t>
      </w:r>
      <w:r>
        <w:t xml:space="preserve">% và </w:t>
      </w:r>
      <w:r w:rsidR="00514195">
        <w:t>11.83</w:t>
      </w:r>
      <w:r>
        <w:t>%.</w:t>
      </w:r>
    </w:p>
    <w:p w14:paraId="3B60B6BA" w14:textId="514F711F" w:rsidR="007E0BA8" w:rsidRPr="007E0BA8" w:rsidRDefault="00DE06D9" w:rsidP="00155139">
      <w:pPr>
        <w:pStyle w:val="Heading2"/>
      </w:pPr>
      <w:bookmarkStart w:id="71" w:name="_Toc91974440"/>
      <w:r>
        <w:lastRenderedPageBreak/>
        <w:t>Chi tiết về dịch COVID-19</w:t>
      </w:r>
      <w:bookmarkEnd w:id="71"/>
    </w:p>
    <w:p w14:paraId="084EBFF6" w14:textId="0103BB8B" w:rsidR="007E0BA8" w:rsidRDefault="007E0BA8" w:rsidP="00D24690">
      <w:pPr>
        <w:pStyle w:val="Heading3"/>
        <w:contextualSpacing/>
      </w:pPr>
      <w:bookmarkStart w:id="72" w:name="_Toc91974441"/>
      <w:r>
        <w:t>Giới thiệu</w:t>
      </w:r>
      <w:bookmarkEnd w:id="72"/>
    </w:p>
    <w:p w14:paraId="3B6F5FAE" w14:textId="77777777"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hằng tram 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3" w:name="_Toc91974442"/>
      <w:r>
        <w:t>Biểu đồ và phân tích với Python</w:t>
      </w:r>
      <w:bookmarkEnd w:id="73"/>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1327785"/>
                    </a:xfrm>
                    <a:prstGeom prst="rect">
                      <a:avLst/>
                    </a:prstGeom>
                  </pic:spPr>
                </pic:pic>
              </a:graphicData>
            </a:graphic>
          </wp:inline>
        </w:drawing>
      </w:r>
    </w:p>
    <w:p w14:paraId="4AB78ED3" w14:textId="5444C25F" w:rsidR="007E0BA8" w:rsidRDefault="007E0BA8" w:rsidP="007E0BA8">
      <w:pPr>
        <w:pStyle w:val="Caption"/>
      </w:pPr>
      <w:bookmarkStart w:id="74" w:name="_Toc91974363"/>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9</w:t>
      </w:r>
      <w:r w:rsidR="00D4057A">
        <w:rPr>
          <w:noProof/>
        </w:rPr>
        <w:fldChar w:fldCharType="end"/>
      </w:r>
      <w:r>
        <w:t>. Tương quan giữa các khu vực trên Thế giới</w:t>
      </w:r>
      <w:bookmarkEnd w:id="74"/>
    </w:p>
    <w:p w14:paraId="5E3DF608" w14:textId="77777777" w:rsidR="009A12BC" w:rsidRDefault="007E0BA8" w:rsidP="007B46C4">
      <w:pPr>
        <w:pStyle w:val="Paragraph"/>
        <w:ind w:firstLine="357"/>
        <w:rPr>
          <w:sz w:val="26"/>
          <w:szCs w:val="26"/>
        </w:rPr>
      </w:pPr>
      <w:r>
        <w:rPr>
          <w:sz w:val="26"/>
          <w:szCs w:val="26"/>
        </w:rPr>
        <w:t xml:space="preserve">Hình 3-9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68252F9E" w:rsidR="007E0BA8" w:rsidRDefault="009A12BC" w:rsidP="009A12BC">
      <w:pPr>
        <w:pStyle w:val="Caption"/>
      </w:pPr>
      <w:bookmarkStart w:id="75" w:name="_Toc91974364"/>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10</w:t>
      </w:r>
      <w:r w:rsidR="00D4057A">
        <w:rPr>
          <w:noProof/>
        </w:rPr>
        <w:fldChar w:fldCharType="end"/>
      </w:r>
      <w:r>
        <w:t>. Số ca nhiễm, tử vong</w:t>
      </w:r>
      <w:r w:rsidR="00BB5826">
        <w:t xml:space="preserve"> và đ</w:t>
      </w:r>
      <w:r>
        <w:t>ường Moving Average của Thế giới</w:t>
      </w:r>
      <w:bookmarkEnd w:id="75"/>
    </w:p>
    <w:p w14:paraId="213F1496" w14:textId="2EB6D79D" w:rsidR="009A12BC" w:rsidRDefault="009A12BC" w:rsidP="003358C0">
      <w:pPr>
        <w:ind w:firstLine="357"/>
      </w:pPr>
      <w:r>
        <w:lastRenderedPageBreak/>
        <w:t>H</w:t>
      </w:r>
      <w:r w:rsidR="0043735E">
        <w:t>ình 3-10 sử dụng biể</w:t>
      </w:r>
      <w:r>
        <w:t>u đồ đường (line chart) để thể hiện số lượng ca nhiễm và ca tử vong cộng dồn (cumulative) theo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5511E668" w:rsidR="0009750C" w:rsidRDefault="0009750C" w:rsidP="003358C0">
      <w:pPr>
        <w:pStyle w:val="Caption"/>
      </w:pPr>
      <w:bookmarkStart w:id="76" w:name="_Toc91974365"/>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11</w:t>
      </w:r>
      <w:r w:rsidR="00D4057A">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6"/>
    </w:p>
    <w:p w14:paraId="3F21D98E" w14:textId="3A51A397" w:rsidR="00C826E8" w:rsidRDefault="00C826E8" w:rsidP="003358C0">
      <w:r>
        <w:tab/>
        <w:t xml:space="preserve">Hình 3-11 sử dụng biểu đồ thanh (bar chart) để thể hiện số ca nhiễm và tử vong theo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3ADED3C9">
            <wp:extent cx="3848400" cy="253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8400" cy="2538000"/>
                    </a:xfrm>
                    <a:prstGeom prst="rect">
                      <a:avLst/>
                    </a:prstGeom>
                  </pic:spPr>
                </pic:pic>
              </a:graphicData>
            </a:graphic>
          </wp:inline>
        </w:drawing>
      </w:r>
    </w:p>
    <w:p w14:paraId="49F84AEF" w14:textId="48911687" w:rsidR="00914A90" w:rsidRDefault="00914A90" w:rsidP="00914A90">
      <w:pPr>
        <w:pStyle w:val="Caption"/>
      </w:pPr>
      <w:bookmarkStart w:id="77" w:name="_Toc91974366"/>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12</w:t>
      </w:r>
      <w:r w:rsidR="00D4057A">
        <w:rPr>
          <w:noProof/>
        </w:rPr>
        <w:fldChar w:fldCharType="end"/>
      </w:r>
      <w:r>
        <w:t>. Tỉ lệ tử vong theo ngày và trung bình của Thế giới</w:t>
      </w:r>
      <w:bookmarkEnd w:id="77"/>
    </w:p>
    <w:p w14:paraId="6DB199A8" w14:textId="2969B0DB" w:rsidR="00914A90" w:rsidRDefault="00155139" w:rsidP="003358C0">
      <w:r>
        <w:tab/>
        <w:t xml:space="preserve">Hình 3-12 sử dụng biểu đồ đường để thể hiện tỉ lệ tử vong theo ngày và </w:t>
      </w:r>
      <w:r w:rsidR="008E5B1B">
        <w:t>trung bình của T</w:t>
      </w:r>
      <w:r>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tỉ lệ tự vong luôn ở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089785"/>
                    </a:xfrm>
                    <a:prstGeom prst="rect">
                      <a:avLst/>
                    </a:prstGeom>
                  </pic:spPr>
                </pic:pic>
              </a:graphicData>
            </a:graphic>
          </wp:inline>
        </w:drawing>
      </w:r>
    </w:p>
    <w:p w14:paraId="7146BD9D" w14:textId="2673DD3F" w:rsidR="00317E7A" w:rsidRDefault="005E1F62" w:rsidP="003358C0">
      <w:pPr>
        <w:pStyle w:val="Caption"/>
      </w:pPr>
      <w:bookmarkStart w:id="78" w:name="_Toc91974367"/>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13</w:t>
      </w:r>
      <w:r w:rsidR="00D4057A">
        <w:rPr>
          <w:noProof/>
        </w:rPr>
        <w:fldChar w:fldCharType="end"/>
      </w:r>
      <w:r>
        <w:t>. Top 10 các Tỉnh có số ca cao nhất trên Thế giới</w:t>
      </w:r>
      <w:bookmarkEnd w:id="78"/>
    </w:p>
    <w:p w14:paraId="1309AD5B" w14:textId="28E30F07" w:rsidR="00646B21" w:rsidRPr="00646B21" w:rsidRDefault="00646B21" w:rsidP="003358C0">
      <w:pPr>
        <w:ind w:firstLine="357"/>
      </w:pPr>
      <w:r>
        <w:t>Hình 3-13 sử dụng bảng gradient</w:t>
      </w:r>
      <w:r w:rsidR="00737996">
        <w:t xml:space="preserve"> để thể hiện sự tương quan về</w:t>
      </w:r>
      <w:r w:rsidR="00885723">
        <w:t xml:space="preserve"> tỉ lệ lây nhiễm,</w:t>
      </w:r>
      <w:r w:rsidR="00737996">
        <w:t xml:space="preserve"> tỉ lệ tử vong</w:t>
      </w:r>
      <w:r w:rsidR="00885723">
        <w:t>, số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2331720"/>
                    </a:xfrm>
                    <a:prstGeom prst="rect">
                      <a:avLst/>
                    </a:prstGeom>
                  </pic:spPr>
                </pic:pic>
              </a:graphicData>
            </a:graphic>
          </wp:inline>
        </w:drawing>
      </w:r>
    </w:p>
    <w:p w14:paraId="589AC103" w14:textId="5034485B" w:rsidR="005E1F62" w:rsidRDefault="005E1F62" w:rsidP="005E1F62">
      <w:pPr>
        <w:pStyle w:val="Caption"/>
      </w:pPr>
      <w:bookmarkStart w:id="79" w:name="_Toc91974368"/>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14</w:t>
      </w:r>
      <w:r w:rsidR="00D4057A">
        <w:rPr>
          <w:noProof/>
        </w:rPr>
        <w:fldChar w:fldCharType="end"/>
      </w:r>
      <w:r>
        <w:t>. Top 10 Bang của Mỹ có số ca cao nhất</w:t>
      </w:r>
      <w:bookmarkEnd w:id="79"/>
    </w:p>
    <w:p w14:paraId="0C9A903A" w14:textId="71166EF5" w:rsidR="00A434EE" w:rsidRPr="00A434EE" w:rsidRDefault="007A5536" w:rsidP="00475723">
      <w:pPr>
        <w:spacing w:after="200"/>
        <w:ind w:firstLine="357"/>
      </w:pPr>
      <w:r>
        <w:t>Hình 3-14</w:t>
      </w:r>
      <w:r w:rsidR="00A434EE">
        <w:t xml:space="preserve"> sử dụng bảng gradient để thể hiện sự tương quan về </w:t>
      </w:r>
      <w:r w:rsidR="00885723">
        <w:t>tỉ lệ lây nhiễm, tỉ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có tỉ lệ lây nhiễm cao nhất hơn 4.1 triệu người cùng tỉ lệ tử vong là 0.016%,</w:t>
      </w:r>
      <w:r w:rsidR="00DC4157">
        <w:t xml:space="preserve"> </w:t>
      </w:r>
      <w:r w:rsidR="00794B11">
        <w:t xml:space="preserve">New Jersey có tỉ lệ lây nhiễm thấp nhất 328.2 nghìn người </w:t>
      </w:r>
      <w:r w:rsidR="00DC4157">
        <w:t>cùng tỉ</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600" cy="3031200"/>
                    </a:xfrm>
                    <a:prstGeom prst="rect">
                      <a:avLst/>
                    </a:prstGeom>
                  </pic:spPr>
                </pic:pic>
              </a:graphicData>
            </a:graphic>
          </wp:inline>
        </w:drawing>
      </w:r>
    </w:p>
    <w:p w14:paraId="08ABD4FB" w14:textId="00C6B98A" w:rsidR="005E1F62" w:rsidRDefault="005138AE" w:rsidP="005138AE">
      <w:pPr>
        <w:pStyle w:val="Caption"/>
      </w:pPr>
      <w:bookmarkStart w:id="80" w:name="_Toc91974369"/>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15</w:t>
      </w:r>
      <w:r w:rsidR="00D4057A">
        <w:rPr>
          <w:noProof/>
        </w:rPr>
        <w:fldChar w:fldCharType="end"/>
      </w:r>
      <w:r>
        <w:t>. Top 10 nước và phần còn lại về số ca nhiễm</w:t>
      </w:r>
      <w:bookmarkEnd w:id="80"/>
    </w:p>
    <w:p w14:paraId="233A6207" w14:textId="2269CB6C" w:rsidR="00241305" w:rsidRPr="00241305" w:rsidRDefault="00690601" w:rsidP="00241305">
      <w:r>
        <w:tab/>
        <w:t xml:space="preserve">Hình 3-15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4000" cy="3142800"/>
                    </a:xfrm>
                    <a:prstGeom prst="rect">
                      <a:avLst/>
                    </a:prstGeom>
                  </pic:spPr>
                </pic:pic>
              </a:graphicData>
            </a:graphic>
          </wp:inline>
        </w:drawing>
      </w:r>
    </w:p>
    <w:p w14:paraId="0453C750" w14:textId="3698D8AE" w:rsidR="005E1F62" w:rsidRDefault="005138AE" w:rsidP="005138AE">
      <w:pPr>
        <w:pStyle w:val="Caption"/>
      </w:pPr>
      <w:bookmarkStart w:id="81" w:name="_Toc91974370"/>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16</w:t>
      </w:r>
      <w:r w:rsidR="00D4057A">
        <w:rPr>
          <w:noProof/>
        </w:rPr>
        <w:fldChar w:fldCharType="end"/>
      </w:r>
      <w:r>
        <w:t xml:space="preserve">. </w:t>
      </w:r>
      <w:r w:rsidRPr="002F3B42">
        <w:t xml:space="preserve">Top 10 </w:t>
      </w:r>
      <w:r>
        <w:t>tỉnh</w:t>
      </w:r>
      <w:r w:rsidRPr="002F3B42">
        <w:t xml:space="preserve"> và phần còn lại về số ca nhiễm</w:t>
      </w:r>
      <w:bookmarkEnd w:id="81"/>
    </w:p>
    <w:p w14:paraId="353C5908" w14:textId="510FCBFE" w:rsidR="00373645" w:rsidRPr="00FF579A" w:rsidRDefault="00690601" w:rsidP="00373645">
      <w:pPr>
        <w:ind w:firstLine="357"/>
      </w:pPr>
      <w:r>
        <w:t>Hình 3-16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0">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03F33EDB" w:rsidR="00E021ED" w:rsidRPr="00E021ED" w:rsidRDefault="0087155F" w:rsidP="00E021ED">
      <w:pPr>
        <w:pStyle w:val="Caption"/>
      </w:pPr>
      <w:bookmarkStart w:id="82" w:name="_Toc91974371"/>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17</w:t>
      </w:r>
      <w:r w:rsidR="00D4057A">
        <w:rPr>
          <w:noProof/>
        </w:rPr>
        <w:fldChar w:fldCharType="end"/>
      </w:r>
      <w:r>
        <w:t xml:space="preserve">. </w:t>
      </w:r>
      <w:r w:rsidRPr="00BB04EE">
        <w:t xml:space="preserve">Số ca nhiễm, tử vong và đường Moving Average </w:t>
      </w:r>
      <w:r w:rsidR="002B2183">
        <w:t>củ</w:t>
      </w:r>
      <w:r>
        <w:t>a Châu Á</w:t>
      </w:r>
      <w:bookmarkEnd w:id="82"/>
    </w:p>
    <w:p w14:paraId="5C9E6BB7" w14:textId="55286FE1" w:rsidR="00E021ED" w:rsidRDefault="002B2183" w:rsidP="008734E5">
      <w:pPr>
        <w:ind w:firstLine="357"/>
      </w:pPr>
      <w:r>
        <w:t>Hình 3-17 sử dụng biểu đồ đường (line chart) để thể hiện số lượng ca nhiễm và ca tử vong cộng dồn (cumulative) theo thời gian cùng với đường Moving Average 7 ngày (MA7).</w:t>
      </w:r>
      <w:r w:rsidR="008734E5">
        <w:t xml:space="preserve"> Số ca nhiễm và tử vong tăng nhanh vào tháng 5/2021 và vẫn chưa có dấu hiệu dừng lại.</w:t>
      </w:r>
      <w:r>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1">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12AD6210" w:rsidR="002B2183" w:rsidRDefault="00857003" w:rsidP="00857003">
      <w:pPr>
        <w:pStyle w:val="Caption"/>
      </w:pPr>
      <w:bookmarkStart w:id="83" w:name="_Toc91974372"/>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18</w:t>
      </w:r>
      <w:r w:rsidR="00D4057A">
        <w:rPr>
          <w:noProof/>
        </w:rPr>
        <w:fldChar w:fldCharType="end"/>
      </w:r>
      <w:r>
        <w:t xml:space="preserve">. </w:t>
      </w:r>
      <w:r w:rsidRPr="00486967">
        <w:t>Số ca nhiễm, tử vong mỗ</w:t>
      </w:r>
      <w:r>
        <w:t>i ngày và đường MA7 của Châu Á</w:t>
      </w:r>
      <w:bookmarkEnd w:id="83"/>
    </w:p>
    <w:p w14:paraId="45422E08" w14:textId="71C251A8" w:rsidR="00A94F27" w:rsidRDefault="00F75B27" w:rsidP="00475723">
      <w:pPr>
        <w:ind w:firstLine="357"/>
      </w:pPr>
      <w:r>
        <w:t>Hình 3-18</w:t>
      </w:r>
      <w:r w:rsidR="00857003">
        <w:t xml:space="preserve"> sử</w:t>
      </w:r>
      <w:r w:rsidR="00C96D67">
        <w:t xml:space="preserve"> dụng biểu đồ đường và cột (bar and line chart) </w:t>
      </w:r>
      <w:r w:rsidR="00857003">
        <w:t xml:space="preserve">để thể hiện số ca nhiễm và tử vong theo từng ngày của </w:t>
      </w:r>
      <w:r w:rsidR="00EE13B7">
        <w:t>Châu Á</w:t>
      </w:r>
      <w:r w:rsidR="00857003">
        <w:t xml:space="preserve"> cùng với đường MA7. 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04C5B9FF" w:rsidR="00A94F27" w:rsidRDefault="00A94F27" w:rsidP="00A94F27">
      <w:pPr>
        <w:pStyle w:val="Caption"/>
      </w:pPr>
      <w:bookmarkStart w:id="84" w:name="_Toc91974373"/>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19</w:t>
      </w:r>
      <w:r w:rsidR="00D4057A">
        <w:rPr>
          <w:noProof/>
        </w:rPr>
        <w:fldChar w:fldCharType="end"/>
      </w:r>
      <w:r>
        <w:t xml:space="preserve">. Số ca nhiễm và tử vong giữa Việt Nam và các nước </w:t>
      </w:r>
      <w:r w:rsidR="00406A32">
        <w:t>Châu Á</w:t>
      </w:r>
      <w:bookmarkEnd w:id="84"/>
    </w:p>
    <w:p w14:paraId="093DB147" w14:textId="4564FC16" w:rsidR="00384E38" w:rsidRDefault="00A94F27" w:rsidP="00A94F27">
      <w:r>
        <w:tab/>
        <w:t>H</w:t>
      </w:r>
      <w:r w:rsidR="00A44F92">
        <w:t>ình 3-19 sử</w:t>
      </w:r>
      <w:r>
        <w:t xml:space="preserve"> dụng biểu đồ đường thể hiện tốc độ gia tăng số ca nhiễm và tử vong cộng dồn theo ngày giữa Việt N</w:t>
      </w:r>
      <w:r w:rsidR="00A44F92">
        <w:t>am và các quốc gia khác</w:t>
      </w:r>
      <w:r w:rsidR="00D878EB">
        <w:t xml:space="preserve"> ở châu Á</w:t>
      </w:r>
      <w:r w:rsidR="00A44F92">
        <w:t>.</w:t>
      </w:r>
      <w:r w:rsidR="00D878EB">
        <w:t xml:space="preserve"> 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28811C9D" w:rsidR="00453987" w:rsidRDefault="00453987" w:rsidP="00453987">
      <w:pPr>
        <w:pStyle w:val="Caption"/>
      </w:pPr>
      <w:bookmarkStart w:id="85" w:name="_Toc91974374"/>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20</w:t>
      </w:r>
      <w:r w:rsidR="00D4057A">
        <w:rPr>
          <w:noProof/>
        </w:rPr>
        <w:fldChar w:fldCharType="end"/>
      </w:r>
      <w:r>
        <w:t xml:space="preserve">. </w:t>
      </w:r>
      <w:r w:rsidR="0097698D">
        <w:t>Biểu đồ cột</w:t>
      </w:r>
      <w:r>
        <w:t xml:space="preserve"> gi</w:t>
      </w:r>
      <w:r w:rsidR="00406A32">
        <w:t xml:space="preserve">ữa Việt Nam và các nước </w:t>
      </w:r>
      <w:r>
        <w:t>châu Á</w:t>
      </w:r>
      <w:bookmarkEnd w:id="85"/>
    </w:p>
    <w:p w14:paraId="7978BBB2" w14:textId="59BE7902" w:rsidR="00AA4FF8" w:rsidRPr="008960DB" w:rsidRDefault="004366AE" w:rsidP="00475723">
      <w:pPr>
        <w:ind w:firstLine="357"/>
      </w:pPr>
      <w:r>
        <w:t xml:space="preserve">Hình </w:t>
      </w:r>
      <w:r w:rsidR="003B7852">
        <w:t>3-20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5DCFFA73" w:rsidR="00420163" w:rsidRDefault="00420163" w:rsidP="00420163">
      <w:pPr>
        <w:pStyle w:val="Caption"/>
      </w:pPr>
      <w:bookmarkStart w:id="86" w:name="_Toc91974375"/>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21</w:t>
      </w:r>
      <w:r w:rsidR="00D4057A">
        <w:rPr>
          <w:noProof/>
        </w:rPr>
        <w:fldChar w:fldCharType="end"/>
      </w:r>
      <w:r>
        <w:t xml:space="preserve">. </w:t>
      </w:r>
      <w:r w:rsidRPr="003A219B">
        <w:t xml:space="preserve">Số ca nhiễm, tử vong và đường Moving Average của </w:t>
      </w:r>
      <w:r>
        <w:t>Đông Nam Á</w:t>
      </w:r>
      <w:bookmarkEnd w:id="86"/>
    </w:p>
    <w:p w14:paraId="56A004EE" w14:textId="609D4589" w:rsidR="001D1687" w:rsidRPr="001D1687" w:rsidRDefault="001D1687" w:rsidP="001D1687">
      <w:pPr>
        <w:ind w:firstLine="357"/>
      </w:pPr>
      <w:r>
        <w:t>Hình 3-21 sử dụng biểu đồ đường (line chart) để thể hiện số lượng ca nhiễm và ca tử vong cộng dồn (cumulative) theo thời gian cùng với đường Moving Average 7 ngày (MA7). Số ca nhiễm v</w:t>
      </w:r>
      <w:r w:rsidR="001356E5">
        <w:t>à tử vong tăng nhanh vào tháng 6</w:t>
      </w:r>
      <w:r>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2EFFAD2A" w:rsidR="00591B51" w:rsidRDefault="00591B51" w:rsidP="00591B51">
      <w:pPr>
        <w:pStyle w:val="Caption"/>
      </w:pPr>
      <w:bookmarkStart w:id="87" w:name="_Toc91974376"/>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22</w:t>
      </w:r>
      <w:r w:rsidR="00D4057A">
        <w:rPr>
          <w:noProof/>
        </w:rPr>
        <w:fldChar w:fldCharType="end"/>
      </w:r>
      <w:r>
        <w:t xml:space="preserve">. </w:t>
      </w:r>
      <w:r w:rsidRPr="00494450">
        <w:t xml:space="preserve">Số ca nhiễm, tử vong mỗi ngày và đường MA7 của </w:t>
      </w:r>
      <w:r>
        <w:t>Đông Nam Á</w:t>
      </w:r>
      <w:bookmarkEnd w:id="87"/>
    </w:p>
    <w:p w14:paraId="1AC91BEC" w14:textId="57573450" w:rsidR="003C1476" w:rsidRPr="003C1476" w:rsidRDefault="001D1687" w:rsidP="00475723">
      <w:pPr>
        <w:ind w:firstLine="357"/>
      </w:pPr>
      <w:r>
        <w:t xml:space="preserve">Hình 3-22 sử dụng biểu đồ đường và cột (bar and line chart) để thể hiện số ca nhiễm và tử vong theo từng ngày của </w:t>
      </w:r>
      <w:r w:rsidR="00F308FD">
        <w:t>Đông Nam Á</w:t>
      </w:r>
      <w:r>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04B5E01A" w:rsidR="000A6F9F" w:rsidRDefault="004F63A5" w:rsidP="004F63A5">
      <w:pPr>
        <w:pStyle w:val="Caption"/>
      </w:pPr>
      <w:bookmarkStart w:id="88" w:name="_Toc91974377"/>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23</w:t>
      </w:r>
      <w:r w:rsidR="00D4057A">
        <w:rPr>
          <w:noProof/>
        </w:rPr>
        <w:fldChar w:fldCharType="end"/>
      </w:r>
      <w:r>
        <w:t xml:space="preserve">. </w:t>
      </w:r>
      <w:r w:rsidRPr="00111A4F">
        <w:t xml:space="preserve">Số ca nhiễm và tử vong giữa Việt Nam và các nước </w:t>
      </w:r>
      <w:r>
        <w:t>Đông Nam Á</w:t>
      </w:r>
      <w:bookmarkEnd w:id="88"/>
    </w:p>
    <w:p w14:paraId="503C2B1C" w14:textId="3C952284" w:rsidR="00497AD9" w:rsidRPr="00497AD9" w:rsidRDefault="00497AD9" w:rsidP="00497AD9">
      <w:pPr>
        <w:ind w:firstLine="357"/>
      </w:pPr>
      <w:r>
        <w:t>H</w:t>
      </w:r>
      <w:r w:rsidR="003C1476">
        <w:t>ình 3-23</w:t>
      </w:r>
      <w:r>
        <w:t xml:space="preserve"> sử dụng biểu đồ đường thể hiện tốc độ gia tăng số ca nhiễm và tử vong cộng dồn theo ngày giữa Việt Nam và các quốc gia </w:t>
      </w:r>
      <w:r w:rsidR="003803E1">
        <w:t>Đông Nam Á</w:t>
      </w:r>
      <w:r>
        <w:t>. 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4B25C1A3" w:rsidR="00087235" w:rsidRDefault="00087235" w:rsidP="00087235">
      <w:pPr>
        <w:pStyle w:val="Caption"/>
      </w:pPr>
      <w:bookmarkStart w:id="89" w:name="_Toc91974378"/>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24</w:t>
      </w:r>
      <w:r w:rsidR="00D4057A">
        <w:rPr>
          <w:noProof/>
        </w:rPr>
        <w:fldChar w:fldCharType="end"/>
      </w:r>
      <w:r>
        <w:t xml:space="preserve">. </w:t>
      </w:r>
      <w:r w:rsidRPr="00376CEB">
        <w:t xml:space="preserve">Biểu đồ cột giữa Việt Nam và các nước </w:t>
      </w:r>
      <w:r>
        <w:t>Đông Nam Á</w:t>
      </w:r>
      <w:bookmarkEnd w:id="89"/>
    </w:p>
    <w:p w14:paraId="68958B36" w14:textId="65700F18" w:rsidR="00497AD9" w:rsidRPr="00497AD9" w:rsidRDefault="00497AD9" w:rsidP="00475723">
      <w:pPr>
        <w:ind w:firstLine="357"/>
      </w:pPr>
      <w:r>
        <w:t xml:space="preserve">Hình </w:t>
      </w:r>
      <w:r w:rsidR="003C1476">
        <w:t>3-24</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0" w:name="_Toc91974443"/>
      <w:r>
        <w:lastRenderedPageBreak/>
        <w:t xml:space="preserve">Tình hình tiêm ngừa </w:t>
      </w:r>
      <w:r w:rsidR="009253DD">
        <w:t>Vắc-xin</w:t>
      </w:r>
      <w:r>
        <w:t xml:space="preserve"> COVID-19</w:t>
      </w:r>
      <w:bookmarkEnd w:id="90"/>
    </w:p>
    <w:p w14:paraId="01BF3CE2" w14:textId="4627610C" w:rsidR="001F7E9E" w:rsidRDefault="00A61980" w:rsidP="001F7E9E">
      <w:pPr>
        <w:pStyle w:val="Heading3"/>
      </w:pPr>
      <w:bookmarkStart w:id="91" w:name="_Toc91974444"/>
      <w:r>
        <w:t>T</w:t>
      </w:r>
      <w:r w:rsidR="00F54B7A">
        <w:t>ình hình tiê</w:t>
      </w:r>
      <w:r>
        <w:t>m ngừa Vắc-xin COVID-19 của Thế giới</w:t>
      </w:r>
      <w:bookmarkEnd w:id="91"/>
    </w:p>
    <w:p w14:paraId="798F5794" w14:textId="226C8B38" w:rsidR="00881FBB" w:rsidRPr="00881FBB" w:rsidRDefault="00881FBB" w:rsidP="00881FBB">
      <w:pPr>
        <w:pStyle w:val="Paragraph"/>
        <w:rPr>
          <w:sz w:val="26"/>
          <w:szCs w:val="26"/>
        </w:rPr>
      </w:pPr>
      <w:r>
        <w:rPr>
          <w:sz w:val="26"/>
          <w:szCs w:val="26"/>
        </w:rPr>
        <w:t>Các bảng và biểu đồ được thu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600" cy="1245600"/>
                    </a:xfrm>
                    <a:prstGeom prst="rect">
                      <a:avLst/>
                    </a:prstGeom>
                  </pic:spPr>
                </pic:pic>
              </a:graphicData>
            </a:graphic>
          </wp:inline>
        </w:drawing>
      </w:r>
    </w:p>
    <w:p w14:paraId="22C17806" w14:textId="2E6732A1" w:rsidR="00E05F6C" w:rsidRDefault="00E05F6C" w:rsidP="00E05F6C">
      <w:pPr>
        <w:pStyle w:val="Caption"/>
      </w:pPr>
      <w:bookmarkStart w:id="92" w:name="_Toc91974379"/>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25</w:t>
      </w:r>
      <w:r w:rsidR="00D4057A">
        <w:rPr>
          <w:noProof/>
        </w:rPr>
        <w:fldChar w:fldCharType="end"/>
      </w:r>
      <w:r>
        <w:t xml:space="preserve">. Bảng </w:t>
      </w:r>
      <w:r w:rsidR="00071013">
        <w:t xml:space="preserve">sơ lược về tiến độ tiêm chủng </w:t>
      </w:r>
      <w:r w:rsidR="009253DD">
        <w:t>Vắc-xin</w:t>
      </w:r>
      <w:bookmarkEnd w:id="92"/>
    </w:p>
    <w:p w14:paraId="746024AD" w14:textId="691CF08D" w:rsidR="00E05F6C" w:rsidRDefault="00E05F6C" w:rsidP="00E05F6C">
      <w:r>
        <w:tab/>
        <w:t xml:space="preserve">Hình 3-25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t>ã có 223 quốc gia tham g</w:t>
      </w:r>
      <w:r w:rsidR="00A6285E">
        <w:t xml:space="preserve">ia tiêm ngừa, 18 loại </w:t>
      </w:r>
      <w:r w:rsidR="009253DD">
        <w:t>Vắc-xin</w:t>
      </w:r>
      <w:r>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300A30A6" w:rsidR="003D2F8A" w:rsidRDefault="003D2F8A" w:rsidP="003D2F8A">
      <w:pPr>
        <w:pStyle w:val="Caption"/>
      </w:pPr>
      <w:bookmarkStart w:id="93" w:name="_Toc91974380"/>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26</w:t>
      </w:r>
      <w:r w:rsidR="00D4057A">
        <w:rPr>
          <w:noProof/>
        </w:rPr>
        <w:fldChar w:fldCharType="end"/>
      </w:r>
      <w:r>
        <w:t xml:space="preserve">. Biểu đồ số lượng Quốc gia sử dụng </w:t>
      </w:r>
      <w:r w:rsidR="009253DD">
        <w:t>Vắc-xin</w:t>
      </w:r>
      <w:r>
        <w:t xml:space="preserve"> đơn</w:t>
      </w:r>
      <w:bookmarkEnd w:id="93"/>
    </w:p>
    <w:p w14:paraId="2871DB17" w14:textId="332D3B9E" w:rsidR="003D2F8A" w:rsidRDefault="003D2F8A" w:rsidP="003D2F8A">
      <w:r>
        <w:tab/>
        <w:t>Hình 3-26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4BC84AA9" w:rsidR="00A4465D" w:rsidRDefault="00A4465D" w:rsidP="00A4465D">
      <w:pPr>
        <w:pStyle w:val="Caption"/>
      </w:pPr>
      <w:bookmarkStart w:id="94" w:name="_Toc91974381"/>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27</w:t>
      </w:r>
      <w:r w:rsidR="00D4057A">
        <w:rPr>
          <w:noProof/>
        </w:rPr>
        <w:fldChar w:fldCharType="end"/>
      </w:r>
      <w:r>
        <w:t xml:space="preserve">. Biểu đồ top 10 Quốc gia có tổng số </w:t>
      </w:r>
      <w:r w:rsidR="009253DD">
        <w:t>Vắc-xin</w:t>
      </w:r>
      <w:r>
        <w:t xml:space="preserve"> đã tiêm</w:t>
      </w:r>
      <w:bookmarkEnd w:id="94"/>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6A4731AD" w:rsidR="00A4465D" w:rsidRDefault="00A4465D" w:rsidP="00A4465D">
      <w:pPr>
        <w:pStyle w:val="Caption"/>
      </w:pPr>
      <w:bookmarkStart w:id="95" w:name="_Toc91974382"/>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28</w:t>
      </w:r>
      <w:r w:rsidR="00D4057A">
        <w:rPr>
          <w:noProof/>
        </w:rPr>
        <w:fldChar w:fldCharType="end"/>
      </w:r>
      <w:r>
        <w:t xml:space="preserve">. </w:t>
      </w:r>
      <w:r w:rsidRPr="009A321A">
        <w:t xml:space="preserve">Biểu đồ top 10 Quốc gia có số </w:t>
      </w:r>
      <w:r w:rsidR="009253DD">
        <w:t>Vắc-xin</w:t>
      </w:r>
      <w:r w:rsidRPr="009A321A">
        <w:t xml:space="preserve"> </w:t>
      </w:r>
      <w:r>
        <w:t>tiêm mỗi ngày</w:t>
      </w:r>
      <w:bookmarkEnd w:id="95"/>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4E54B5D3" w:rsidR="00A4465D" w:rsidRDefault="00A4465D" w:rsidP="00A4465D">
      <w:pPr>
        <w:pStyle w:val="Caption"/>
      </w:pPr>
      <w:bookmarkStart w:id="96" w:name="_Toc91974383"/>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29</w:t>
      </w:r>
      <w:r w:rsidR="00D4057A">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96"/>
    </w:p>
    <w:p w14:paraId="11E507FA" w14:textId="73CF94E2" w:rsidR="00794306" w:rsidRDefault="00EF4407" w:rsidP="00F64713">
      <w:pPr>
        <w:keepLines/>
        <w:ind w:firstLine="357"/>
      </w:pPr>
      <w:r>
        <w:t xml:space="preserve">Hình 3-27 sử dụng biểu đồ cột để thể hiện tổng số lượng </w:t>
      </w:r>
      <w:r w:rsidR="009253DD">
        <w:t>Vắc-xin</w:t>
      </w:r>
      <w:r>
        <w:t xml:space="preserve"> đã được tiêm của top 10 quốc gia. Trung Quốc</w:t>
      </w:r>
      <w:r w:rsidR="001F7472">
        <w:t xml:space="preserve"> là quốc gia dẫn đầu với hơn 2.7</w:t>
      </w:r>
      <w:r>
        <w:t xml:space="preserve"> tỉ liều, tiếp đến là Ấn Độ và Mỹ với 1.5 tỉ và 500 triệu liều. </w:t>
      </w:r>
    </w:p>
    <w:p w14:paraId="3ACC33C1" w14:textId="77777777" w:rsidR="00F64713" w:rsidRDefault="00EF4407" w:rsidP="00F64713">
      <w:pPr>
        <w:keepLines/>
        <w:ind w:firstLine="357"/>
      </w:pPr>
      <w:r>
        <w:t xml:space="preserve">Hình 3-28 sử dụng biểu đồ cột để thể hiện số lượng </w:t>
      </w:r>
      <w:r w:rsidR="009253DD">
        <w:t>Vắc-xin</w:t>
      </w:r>
      <w:r>
        <w:t xml:space="preserve"> tiêm </w:t>
      </w:r>
      <w:r w:rsidR="001F7472">
        <w:t xml:space="preserve">mỗi ngày cao nhất </w:t>
      </w:r>
      <w:r>
        <w:t xml:space="preserve">của top 10 quốc gia. Trung Quốc là quốc gia dẫn đầu với hơn </w:t>
      </w:r>
      <w:r w:rsidR="001F7472">
        <w:t xml:space="preserve">22 triệu </w:t>
      </w:r>
      <w:r>
        <w:t xml:space="preserve">liều, tiếp đến là Ấn Độ và </w:t>
      </w:r>
      <w:r w:rsidR="001F7472">
        <w:t>Bangladesh</w:t>
      </w:r>
      <w:r>
        <w:t xml:space="preserve"> với </w:t>
      </w:r>
      <w:r w:rsidR="001F7472">
        <w:t>10</w:t>
      </w:r>
      <w:r>
        <w:t xml:space="preserve"> và </w:t>
      </w:r>
      <w:r w:rsidR="001F7472">
        <w:t>4</w:t>
      </w:r>
      <w:r>
        <w:t xml:space="preserve"> triệu liều. </w:t>
      </w:r>
    </w:p>
    <w:p w14:paraId="3312F3EE" w14:textId="46EA40F7" w:rsidR="00EF4407" w:rsidRDefault="00EF4407" w:rsidP="00F64713">
      <w:pPr>
        <w:keepLines/>
        <w:ind w:firstLine="357"/>
      </w:pPr>
      <w:r>
        <w:lastRenderedPageBreak/>
        <w:t xml:space="preserve">Hình 3-29 sử dụng biểu đồ cột để thể hiện tổng số </w:t>
      </w:r>
      <w:r w:rsidR="00FA42FF">
        <w:t>người</w:t>
      </w:r>
      <w:r>
        <w:t xml:space="preserve"> </w:t>
      </w:r>
      <w:r w:rsidR="00FA42FF">
        <w:t xml:space="preserve">đã </w:t>
      </w:r>
      <w:r>
        <w:t xml:space="preserve">được tiêm </w:t>
      </w:r>
      <w:r w:rsidR="00FA42FF">
        <w:t xml:space="preserve">đầy đủ </w:t>
      </w:r>
      <w:r>
        <w:t xml:space="preserve">của top 10 quốc gia. Trung Quốc là quốc gia dẫn đầu với hơn </w:t>
      </w:r>
      <w:r w:rsidR="009C7696">
        <w:t>1.2</w:t>
      </w:r>
      <w:r>
        <w:t xml:space="preserve"> tỉ </w:t>
      </w:r>
      <w:r w:rsidR="009C7696">
        <w:t>người</w:t>
      </w:r>
      <w:r>
        <w:t xml:space="preserve">, tiếp đến là Ấn Độ và Mỹ với </w:t>
      </w:r>
      <w:r w:rsidR="009C7696">
        <w:t>577</w:t>
      </w:r>
      <w:r>
        <w:t xml:space="preserve"> và </w:t>
      </w:r>
      <w:r w:rsidR="009C7696">
        <w:t>200</w:t>
      </w:r>
      <w:r>
        <w:t xml:space="preserve"> triệu </w:t>
      </w:r>
      <w:r w:rsidR="009C7696">
        <w:t>người</w:t>
      </w:r>
      <w:r w:rsidR="00B60DBD">
        <w:t xml:space="preserve">. </w:t>
      </w:r>
    </w:p>
    <w:p w14:paraId="7CBBE7EB" w14:textId="77777777" w:rsidR="00AD4BDC" w:rsidRDefault="00B60DBD" w:rsidP="00AD4BDC">
      <w:pPr>
        <w:keepNext/>
      </w:pPr>
      <w:r>
        <w:rPr>
          <w:noProof/>
          <w:lang w:val="vi-VN" w:eastAsia="vi-VN"/>
        </w:rPr>
        <w:drawing>
          <wp:inline distT="0" distB="0" distL="0" distR="0" wp14:anchorId="21816D4B" wp14:editId="4B68E92E">
            <wp:extent cx="5616000" cy="226080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6000" cy="2260800"/>
                    </a:xfrm>
                    <a:prstGeom prst="rect">
                      <a:avLst/>
                    </a:prstGeom>
                  </pic:spPr>
                </pic:pic>
              </a:graphicData>
            </a:graphic>
          </wp:inline>
        </w:drawing>
      </w:r>
    </w:p>
    <w:p w14:paraId="66358A96" w14:textId="2B1905F2" w:rsidR="00A4465D" w:rsidRDefault="00AD4BDC" w:rsidP="00AD4BDC">
      <w:pPr>
        <w:pStyle w:val="Caption"/>
      </w:pPr>
      <w:bookmarkStart w:id="97" w:name="_Toc91974384"/>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30</w:t>
      </w:r>
      <w:r w:rsidR="00D4057A">
        <w:rPr>
          <w:noProof/>
        </w:rPr>
        <w:fldChar w:fldCharType="end"/>
      </w:r>
      <w:r>
        <w:t xml:space="preserve">. </w:t>
      </w:r>
      <w:r w:rsidRPr="008D52AB">
        <w:t>Biểu đồ số lượng Quốc gi</w:t>
      </w:r>
      <w:r>
        <w:t xml:space="preserve">a sử dụng </w:t>
      </w:r>
      <w:r w:rsidR="009253DD">
        <w:t>Vắc-xin</w:t>
      </w:r>
      <w:r>
        <w:t xml:space="preserve"> kết hợp</w:t>
      </w:r>
      <w:bookmarkEnd w:id="97"/>
    </w:p>
    <w:p w14:paraId="2F1296B4" w14:textId="542F01B3" w:rsidR="00A4465D" w:rsidRDefault="004C7177" w:rsidP="00F01F7C">
      <w:pPr>
        <w:ind w:firstLine="357"/>
      </w:pPr>
      <w:r>
        <w:t>Hình 3-</w:t>
      </w:r>
      <w:r w:rsidR="004119B4">
        <w:t>30</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726730B5" w:rsidR="00A4465D" w:rsidRDefault="00F01F7C" w:rsidP="00F01F7C">
      <w:pPr>
        <w:pStyle w:val="Caption"/>
      </w:pPr>
      <w:bookmarkStart w:id="98" w:name="_Toc91974385"/>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31</w:t>
      </w:r>
      <w:r w:rsidR="00D4057A">
        <w:rPr>
          <w:noProof/>
        </w:rPr>
        <w:fldChar w:fldCharType="end"/>
      </w:r>
      <w:r>
        <w:t xml:space="preserve">. Biểu đồ số lượng </w:t>
      </w:r>
      <w:r w:rsidR="009253DD">
        <w:t>Vắc-xin</w:t>
      </w:r>
      <w:r>
        <w:t xml:space="preserve"> mỗi ngày của Thế giới</w:t>
      </w:r>
      <w:bookmarkEnd w:id="98"/>
    </w:p>
    <w:p w14:paraId="7298284F" w14:textId="1768A078" w:rsidR="00280F6C" w:rsidRDefault="004119B4" w:rsidP="00280F6C">
      <w:r>
        <w:tab/>
        <w:t xml:space="preserve">Hình </w:t>
      </w:r>
      <w:r w:rsidR="0069177E">
        <w:t xml:space="preserve">3-31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99" w:name="_Toc91974445"/>
      <w:r>
        <w:lastRenderedPageBreak/>
        <w:t>So sánh Việt Nam và Châu Á</w:t>
      </w:r>
      <w:bookmarkEnd w:id="99"/>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1650" cy="1213485"/>
                    </a:xfrm>
                    <a:prstGeom prst="rect">
                      <a:avLst/>
                    </a:prstGeom>
                  </pic:spPr>
                </pic:pic>
              </a:graphicData>
            </a:graphic>
          </wp:inline>
        </w:drawing>
      </w:r>
    </w:p>
    <w:p w14:paraId="4375ACF2" w14:textId="6C17F311" w:rsidR="00280F6C" w:rsidRDefault="001F51AF" w:rsidP="001F51AF">
      <w:pPr>
        <w:pStyle w:val="Caption"/>
      </w:pPr>
      <w:bookmarkStart w:id="100" w:name="_Toc91974386"/>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32</w:t>
      </w:r>
      <w:r w:rsidR="00D4057A">
        <w:rPr>
          <w:noProof/>
        </w:rPr>
        <w:fldChar w:fldCharType="end"/>
      </w:r>
      <w:r>
        <w:t xml:space="preserve">. </w:t>
      </w:r>
      <w:r w:rsidRPr="00B40143">
        <w:t xml:space="preserve">Bảng sơ lược về tiến độ tiêm chủng </w:t>
      </w:r>
      <w:r w:rsidR="009253DD">
        <w:t>Vắc-xin</w:t>
      </w:r>
      <w:r w:rsidRPr="00B40143">
        <w:t xml:space="preserve"> </w:t>
      </w:r>
      <w:r>
        <w:t>ở Châu Á</w:t>
      </w:r>
      <w:bookmarkEnd w:id="100"/>
    </w:p>
    <w:p w14:paraId="4B372920" w14:textId="2FFB8C89" w:rsidR="00FC49ED" w:rsidRPr="00FC49ED" w:rsidRDefault="00FC49ED" w:rsidP="004D553E">
      <w:pPr>
        <w:ind w:firstLine="357"/>
      </w:pPr>
      <w:r>
        <w:t xml:space="preserve">Hình 3-32 là bảng </w:t>
      </w:r>
      <w:r w:rsidRPr="00B45B04">
        <w:t xml:space="preserve">sơ lược về tiến độ tiêm chủng </w:t>
      </w:r>
      <w:r w:rsidR="009253DD">
        <w:t>Vắc-xin</w:t>
      </w:r>
      <w:r w:rsidRPr="00B45B04">
        <w:t xml:space="preserve"> COVID-19</w:t>
      </w:r>
      <w:r>
        <w:t xml:space="preserve"> </w:t>
      </w:r>
      <w:r w:rsidR="00A42F41">
        <w:t>ở Châu Á</w:t>
      </w:r>
      <w:r>
        <w:t xml:space="preserve">, đã có </w:t>
      </w:r>
      <w:r w:rsidR="00A42F41">
        <w:t>50</w:t>
      </w:r>
      <w:r>
        <w:t xml:space="preserve"> quốc gia tham g</w:t>
      </w:r>
      <w:r w:rsidR="00A6285E">
        <w:t xml:space="preserve">ia tiêm ngừa, 18 loại </w:t>
      </w:r>
      <w:r w:rsidR="009253DD">
        <w:t>Vắc-xin</w:t>
      </w:r>
      <w:r>
        <w:t xml:space="preserve"> được sử dụng, hơn </w:t>
      </w:r>
      <w:r w:rsidR="00A42F41">
        <w:t>6104</w:t>
      </w:r>
      <w:r>
        <w:t xml:space="preserve"> triệu liều </w:t>
      </w:r>
      <w:r w:rsidR="009253DD">
        <w:t>Vắc-xin</w:t>
      </w:r>
      <w:r>
        <w:t xml:space="preserve"> đã được tiêm, hơn </w:t>
      </w:r>
      <w:r w:rsidR="00A42F41">
        <w:t>1803</w:t>
      </w:r>
      <w:r>
        <w:t xml:space="preserve"> triệu người đã được tiêm và hơn </w:t>
      </w:r>
      <w:r w:rsidR="00A42F41">
        <w:t>1326</w:t>
      </w:r>
      <w:r>
        <w:t xml:space="preserve"> triệu người đã tiêm đủ 2 mũi (đối với loại </w:t>
      </w:r>
      <w:r w:rsidR="009253DD">
        <w:t>Vắc-xin</w:t>
      </w:r>
      <w:r>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2491323C" w:rsidR="00280F6C" w:rsidRDefault="006E17D2" w:rsidP="006E17D2">
      <w:pPr>
        <w:pStyle w:val="Caption"/>
      </w:pPr>
      <w:bookmarkStart w:id="101" w:name="_Toc91974387"/>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33</w:t>
      </w:r>
      <w:r w:rsidR="00D4057A">
        <w:rPr>
          <w:noProof/>
        </w:rPr>
        <w:fldChar w:fldCharType="end"/>
      </w:r>
      <w:r>
        <w:t xml:space="preserve">. </w:t>
      </w:r>
      <w:r w:rsidRPr="003746D9">
        <w:t xml:space="preserve">Biểu đồ số lượng </w:t>
      </w:r>
      <w:r w:rsidR="009253DD">
        <w:t>Vắc-xin</w:t>
      </w:r>
      <w:r w:rsidRPr="003746D9">
        <w:t xml:space="preserve"> mỗi ngày của </w:t>
      </w:r>
      <w:r>
        <w:t>các nước Châu Á</w:t>
      </w:r>
      <w:bookmarkEnd w:id="101"/>
    </w:p>
    <w:p w14:paraId="6A7B2197" w14:textId="77777777" w:rsidR="004D553E" w:rsidRPr="004D553E" w:rsidRDefault="004D553E" w:rsidP="004D553E"/>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612E5C43" w:rsidR="00280F6C" w:rsidRDefault="006E17D2" w:rsidP="006E17D2">
      <w:pPr>
        <w:pStyle w:val="Caption"/>
      </w:pPr>
      <w:bookmarkStart w:id="102" w:name="_Toc91974388"/>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34</w:t>
      </w:r>
      <w:r w:rsidR="00D4057A">
        <w:rPr>
          <w:noProof/>
        </w:rPr>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2"/>
    </w:p>
    <w:p w14:paraId="6560ED00" w14:textId="4FEBEA53" w:rsidR="00DC513B" w:rsidRPr="00DC513B" w:rsidRDefault="002236B9" w:rsidP="00DC513B">
      <w:r>
        <w:tab/>
        <w:t xml:space="preserve">Hình 3-34 là biểu đồ đường thể hiện số lượng </w:t>
      </w:r>
      <w:r w:rsidR="009253DD">
        <w:t>Vắc-xin</w:t>
      </w:r>
      <w:r>
        <w:t xml:space="preserve"> cộng dồn của Việt Nam và </w:t>
      </w:r>
      <w:r w:rsidR="00753E8F">
        <w:t>các nước châu Á. Trung Quốc là quốc gi</w:t>
      </w:r>
      <w:r>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n 2.5 tỉ liều</w:t>
      </w:r>
      <w:r w:rsidR="009E53F9">
        <w:t xml:space="preserve">. </w:t>
      </w:r>
      <w:r w:rsidR="00753E8F">
        <w:t xml:space="preserve">Tiếp đến là Ấn Độ, có xu hướng </w:t>
      </w:r>
      <w:r w:rsidR="00FB7941">
        <w:t xml:space="preserve">tăng </w:t>
      </w:r>
      <w:r w:rsidR="00753E8F">
        <w:t>từ tháng 8/21 cho đến nay và đạt được hơn 1 tỉ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3AF87757" w:rsidR="00FB45CC" w:rsidRDefault="004A0EEC" w:rsidP="004A0EEC">
      <w:pPr>
        <w:pStyle w:val="Caption"/>
      </w:pPr>
      <w:bookmarkStart w:id="103" w:name="_Toc91974389"/>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35</w:t>
      </w:r>
      <w:r w:rsidR="00D4057A">
        <w:rPr>
          <w:noProof/>
        </w:rPr>
        <w:fldChar w:fldCharType="end"/>
      </w:r>
      <w:r>
        <w:t>. Biểu đồ phân p</w:t>
      </w:r>
      <w:r w:rsidR="00F160C3">
        <w:t xml:space="preserve">hối tiêm </w:t>
      </w:r>
      <w:r w:rsidR="009253DD">
        <w:t>Vắc-xin</w:t>
      </w:r>
      <w:r w:rsidR="00F160C3">
        <w:t xml:space="preserve"> mỗi ngày của Vi</w:t>
      </w:r>
      <w:r>
        <w:t>ệt Nam</w:t>
      </w:r>
      <w:bookmarkEnd w:id="103"/>
    </w:p>
    <w:p w14:paraId="4B6E108C" w14:textId="24149EF0" w:rsidR="00DC513B" w:rsidRPr="002042E0" w:rsidRDefault="002042E0" w:rsidP="002042E0">
      <w:r>
        <w:tab/>
        <w:t xml:space="preserve">Hình 3-35 là biểu đồ cột thể hiện số lượng </w:t>
      </w:r>
      <w:r w:rsidR="009253DD">
        <w:t>Vắc-xin</w:t>
      </w:r>
      <w:r>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4" w:name="_Toc91974446"/>
      <w:r>
        <w:lastRenderedPageBreak/>
        <w:t>So sánh Việt Nam và Đông Nam Á (South East Asia)</w:t>
      </w:r>
      <w:bookmarkEnd w:id="104"/>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2215"/>
                    </a:xfrm>
                    <a:prstGeom prst="rect">
                      <a:avLst/>
                    </a:prstGeom>
                  </pic:spPr>
                </pic:pic>
              </a:graphicData>
            </a:graphic>
          </wp:inline>
        </w:drawing>
      </w:r>
    </w:p>
    <w:p w14:paraId="18F23C64" w14:textId="6F5B09E5" w:rsidR="00677D95" w:rsidRDefault="006E17D2" w:rsidP="006E17D2">
      <w:pPr>
        <w:pStyle w:val="Caption"/>
      </w:pPr>
      <w:bookmarkStart w:id="105" w:name="_Toc91974390"/>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36</w:t>
      </w:r>
      <w:r w:rsidR="00D4057A">
        <w:rPr>
          <w:noProof/>
        </w:rPr>
        <w:fldChar w:fldCharType="end"/>
      </w:r>
      <w:r>
        <w:t xml:space="preserve">. </w:t>
      </w:r>
      <w:r w:rsidRPr="00396248">
        <w:t>Bảng sơ lược về tiế</w:t>
      </w:r>
      <w:r w:rsidR="008D6244">
        <w:t xml:space="preserve">n độ tiêm chủng </w:t>
      </w:r>
      <w:r w:rsidR="009253DD">
        <w:t>Vắc-xin</w:t>
      </w:r>
      <w:r>
        <w:t xml:space="preserve"> ở Đông Nam Á</w:t>
      </w:r>
      <w:bookmarkEnd w:id="105"/>
    </w:p>
    <w:p w14:paraId="6FA2117E" w14:textId="6B711FEF" w:rsidR="00FC49ED" w:rsidRPr="00FC49ED" w:rsidRDefault="00FC49ED" w:rsidP="00F160C3">
      <w:pPr>
        <w:ind w:firstLine="357"/>
      </w:pPr>
      <w:r>
        <w:t xml:space="preserve">Hình 3-25 là bảng </w:t>
      </w:r>
      <w:r w:rsidRPr="00B45B04">
        <w:t xml:space="preserve">sơ lược về tiến độ tiêm chủng </w:t>
      </w:r>
      <w:r w:rsidR="009253DD">
        <w:t>Vắc-xin</w:t>
      </w:r>
      <w:r w:rsidRPr="00B45B04">
        <w:t xml:space="preserve"> COVID-19</w:t>
      </w:r>
      <w:r>
        <w:t xml:space="preserve"> trên toàn Thế giới, đã có </w:t>
      </w:r>
      <w:r w:rsidR="00A6285E">
        <w:t>10</w:t>
      </w:r>
      <w:r>
        <w:t xml:space="preserve"> quốc gia tham gia tiêm ngừa, </w:t>
      </w:r>
      <w:r w:rsidR="00A6285E">
        <w:t xml:space="preserve">10 loại </w:t>
      </w:r>
      <w:r w:rsidR="009253DD">
        <w:t>Vắc-xin</w:t>
      </w:r>
      <w:r>
        <w:t xml:space="preserve"> được sử dụng, hơn </w:t>
      </w:r>
      <w:r w:rsidR="000F06DC">
        <w:t>754</w:t>
      </w:r>
      <w:r>
        <w:t xml:space="preserve"> triệu liều </w:t>
      </w:r>
      <w:r w:rsidR="009253DD">
        <w:t>Vắc-xin</w:t>
      </w:r>
      <w:r>
        <w:t xml:space="preserve"> đã được tiêm, hơn </w:t>
      </w:r>
      <w:r w:rsidR="000F06DC">
        <w:t>352</w:t>
      </w:r>
      <w:r>
        <w:t xml:space="preserve"> triệu người đã được tiêm và hơn </w:t>
      </w:r>
      <w:r w:rsidR="000F06DC">
        <w:t>263</w:t>
      </w:r>
      <w:r>
        <w:t xml:space="preserve"> triệu người đã tiêm đủ 2 mũi (đối với loại </w:t>
      </w:r>
      <w:r w:rsidR="009253DD">
        <w:t>Vắc-xin</w:t>
      </w:r>
      <w:r>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6D591734" w:rsidR="00677D95" w:rsidRDefault="004A0EEC" w:rsidP="004A0EEC">
      <w:pPr>
        <w:pStyle w:val="Caption"/>
      </w:pPr>
      <w:bookmarkStart w:id="106" w:name="_Toc91974391"/>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37</w:t>
      </w:r>
      <w:r w:rsidR="00D4057A">
        <w:rPr>
          <w:noProof/>
        </w:rPr>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06"/>
    </w:p>
    <w:p w14:paraId="55C8D06A" w14:textId="47D07C58" w:rsidR="00F160C3" w:rsidRPr="00F160C3" w:rsidRDefault="00F160C3" w:rsidP="00F160C3">
      <w:r>
        <w:tab/>
        <w:t xml:space="preserve">Hình 3-37 là biểu đồ đường thể hiện số lượng </w:t>
      </w:r>
      <w:r w:rsidR="009253DD">
        <w:t>Vắc-xin</w:t>
      </w:r>
      <w:r>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7AE843EE" w:rsidR="00A80535" w:rsidRDefault="004A0EEC" w:rsidP="004E4114">
      <w:pPr>
        <w:pStyle w:val="Caption"/>
      </w:pPr>
      <w:bookmarkStart w:id="107" w:name="_Toc91974392"/>
      <w:r>
        <w:t xml:space="preserve">Hình </w:t>
      </w:r>
      <w:r w:rsidR="00D4057A">
        <w:fldChar w:fldCharType="begin"/>
      </w:r>
      <w:r w:rsidR="00D4057A">
        <w:instrText xml:space="preserve"> STYLEREF 1 \s </w:instrText>
      </w:r>
      <w:r w:rsidR="00D4057A">
        <w:fldChar w:fldCharType="separate"/>
      </w:r>
      <w:r w:rsidR="00B916B7">
        <w:rPr>
          <w:noProof/>
        </w:rPr>
        <w:t>3</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38</w:t>
      </w:r>
      <w:r w:rsidR="00D4057A">
        <w:rPr>
          <w:noProof/>
        </w:rPr>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07"/>
    </w:p>
    <w:p w14:paraId="5273A9F4" w14:textId="69DFEDED" w:rsidR="00A80535" w:rsidRDefault="007C09A8" w:rsidP="007C09A8">
      <w:pPr>
        <w:ind w:firstLine="357"/>
      </w:pPr>
      <w:r>
        <w:t xml:space="preserve">Hình 3-38 là biểu đồ đường thể hiện số lượng </w:t>
      </w:r>
      <w:r w:rsidR="009253DD">
        <w:t>Vắc-xin</w:t>
      </w:r>
      <w:r>
        <w:t xml:space="preserve"> cộng dồn của Việt Nam và các nước Đông Nam Á. </w:t>
      </w:r>
      <w:r w:rsidR="0086263C">
        <w:t>Indonesia</w:t>
      </w:r>
      <w:r>
        <w:t xml:space="preserve"> là quốc gia có xu hướng tăng mạnh nhất so với phần còn lại, tăng mạnh vào đầu tháng 7/2021 đến </w:t>
      </w:r>
      <w:r w:rsidR="0086263C">
        <w:t>nay</w:t>
      </w:r>
      <w:r>
        <w:t>, tính cho đến</w:t>
      </w:r>
      <w:r w:rsidR="0086263C">
        <w:t xml:space="preserve"> ngày 26/12/2021 đã tiêm được hơn 2</w:t>
      </w:r>
      <w:r>
        <w:t>5</w:t>
      </w:r>
      <w:r w:rsidR="0086263C">
        <w:t>0 triệu</w:t>
      </w:r>
      <w:r>
        <w:t xml:space="preserve"> liều. Tiếp đến là </w:t>
      </w:r>
      <w:r w:rsidR="00FB7941">
        <w:t>Việt Nam</w:t>
      </w:r>
      <w:r>
        <w:t xml:space="preserve">, có xu hướng </w:t>
      </w:r>
      <w:r w:rsidR="00FB7941">
        <w:t>tăng từ tháng 9</w:t>
      </w:r>
      <w:r>
        <w:t>/2</w:t>
      </w:r>
      <w:r w:rsidR="00FB7941">
        <w:t xml:space="preserve">021 </w:t>
      </w:r>
      <w:r>
        <w:t>đến nay và đạ</w:t>
      </w:r>
      <w:r w:rsidR="00FB7941">
        <w:t>t được gần</w:t>
      </w:r>
      <w:r>
        <w:t xml:space="preserve"> 1</w:t>
      </w:r>
      <w:r w:rsidR="00FB7941">
        <w:t>50 triệu</w:t>
      </w:r>
      <w:r>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6142B349" w:rsidR="00A80535" w:rsidRDefault="00B916B7" w:rsidP="00B916B7">
      <w:pPr>
        <w:pStyle w:val="Caption"/>
      </w:pPr>
      <w:bookmarkStart w:id="108" w:name="_Toc91974393"/>
      <w:r>
        <w:t xml:space="preserve">Hình </w:t>
      </w:r>
      <w:r w:rsidR="00D4057A">
        <w:fldChar w:fldCharType="begin"/>
      </w:r>
      <w:r w:rsidR="00D4057A">
        <w:instrText xml:space="preserve"> STYLEREF 1 \s </w:instrText>
      </w:r>
      <w:r w:rsidR="00D4057A">
        <w:fldChar w:fldCharType="separate"/>
      </w:r>
      <w:r>
        <w:rPr>
          <w:noProof/>
        </w:rPr>
        <w:t>3</w:t>
      </w:r>
      <w:r w:rsidR="00D4057A">
        <w:rPr>
          <w:noProof/>
        </w:rPr>
        <w:fldChar w:fldCharType="end"/>
      </w:r>
      <w:r>
        <w:noBreakHyphen/>
      </w:r>
      <w:r w:rsidR="00D4057A">
        <w:fldChar w:fldCharType="begin"/>
      </w:r>
      <w:r w:rsidR="00D4057A">
        <w:instrText xml:space="preserve"> SEQ Hình \* ARABIC \s 1 </w:instrText>
      </w:r>
      <w:r w:rsidR="00D4057A">
        <w:fldChar w:fldCharType="separate"/>
      </w:r>
      <w:r>
        <w:rPr>
          <w:noProof/>
        </w:rPr>
        <w:t>39</w:t>
      </w:r>
      <w:r w:rsidR="00D4057A">
        <w:rPr>
          <w:noProof/>
        </w:rPr>
        <w:fldChar w:fldCharType="end"/>
      </w:r>
      <w:r>
        <w:t>. Biểu đồ Scatter về tổng số lượng Vắc-xin của Đông nam Á</w:t>
      </w:r>
      <w:bookmarkEnd w:id="108"/>
    </w:p>
    <w:p w14:paraId="5DAC7486" w14:textId="27B641DA" w:rsidR="00A80535" w:rsidRPr="00A80535" w:rsidRDefault="00B916B7" w:rsidP="00005105">
      <w:pPr>
        <w:ind w:firstLine="357"/>
      </w:pPr>
      <w:r>
        <w:t xml:space="preserve">Hình 3-39 là biểu đồ Scatter thể hiện tổng số lượng Vắc-xin của các nước Đông Nam Á. Biểu đồ này có tê tương tác trực tiếp để xem số lượng Văc-xin </w:t>
      </w:r>
      <w:r w:rsidR="00F848C8">
        <w:t xml:space="preserve">đã tiêm được </w:t>
      </w:r>
      <w:r>
        <w:t>của từng quốc gia.</w:t>
      </w:r>
      <w:r w:rsidR="00F848C8">
        <w:t xml:space="preserve"> Ví dụ ngày 4/7/2021, Indonesia có 46.33 triệu liều, Phillippines có 11.7 triệu liều, Thái Lan có 11.06 triệu liều và Việt Nam có 3.903 triệu liều.</w:t>
      </w:r>
    </w:p>
    <w:p w14:paraId="7065876B" w14:textId="67F8596B" w:rsidR="003D2168" w:rsidRPr="00160AA9" w:rsidRDefault="00185C46" w:rsidP="003D2168">
      <w:pPr>
        <w:pStyle w:val="Heading1"/>
      </w:pPr>
      <w:bookmarkStart w:id="109" w:name="_Toc91974447"/>
      <w:r>
        <w:lastRenderedPageBreak/>
        <w:t>XÂY DỰNG MÔ HÌNH DỰ ĐOÁN</w:t>
      </w:r>
      <w:bookmarkEnd w:id="109"/>
      <w:r>
        <w:t xml:space="preserve"> </w:t>
      </w:r>
    </w:p>
    <w:p w14:paraId="621097CD" w14:textId="4490EE1B" w:rsidR="00106B8D" w:rsidRDefault="00F80E23" w:rsidP="00CF6E47">
      <w:pPr>
        <w:pStyle w:val="Heading2"/>
      </w:pPr>
      <w:bookmarkStart w:id="110" w:name="_Toc91974448"/>
      <w:r>
        <w:t>Thuật toán</w:t>
      </w:r>
      <w:r w:rsidR="00431B53">
        <w:t xml:space="preserve"> SVM</w:t>
      </w:r>
      <w:r w:rsidR="00055B26">
        <w:t>, Linear Regression và Bayesian Ridge</w:t>
      </w:r>
      <w:r w:rsidR="00E35052">
        <w:t xml:space="preserve"> Regression</w:t>
      </w:r>
      <w:bookmarkEnd w:id="110"/>
    </w:p>
    <w:p w14:paraId="51D928AF" w14:textId="38586FB7" w:rsidR="00CF151C" w:rsidRDefault="00CF151C" w:rsidP="00CF151C">
      <w:pPr>
        <w:pStyle w:val="Heading3"/>
      </w:pPr>
      <w:bookmarkStart w:id="111" w:name="_Toc316292615"/>
      <w:bookmarkStart w:id="112" w:name="_Toc318685043"/>
      <w:bookmarkStart w:id="113" w:name="_Toc318788582"/>
      <w:bookmarkStart w:id="114" w:name="_Toc91974449"/>
      <w:r>
        <w:t>Thuật toán SVM (Support Vector Machines)</w:t>
      </w:r>
      <w:bookmarkEnd w:id="114"/>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3">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529371C5" w:rsidR="0056032A" w:rsidRDefault="00F32707" w:rsidP="00F32707">
      <w:pPr>
        <w:pStyle w:val="Caption"/>
      </w:pPr>
      <w:bookmarkStart w:id="115" w:name="_Toc91974394"/>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w:t>
      </w:r>
      <w:r w:rsidR="00D4057A">
        <w:rPr>
          <w:noProof/>
        </w:rPr>
        <w:fldChar w:fldCharType="end"/>
      </w:r>
      <w:r>
        <w:t xml:space="preserve">. </w:t>
      </w:r>
      <w:r w:rsidRPr="00C15725">
        <w:t>Siêu phẳng (hyper-plane) trong SVM</w:t>
      </w:r>
      <w:bookmarkEnd w:id="115"/>
    </w:p>
    <w:p w14:paraId="681F0130" w14:textId="6B8AD95F" w:rsidR="00F160EF" w:rsidRDefault="00F160EF" w:rsidP="005E6631">
      <w:pPr>
        <w:pStyle w:val="ThesisTable"/>
      </w:pPr>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25pt" o:ole="">
            <v:imagedata r:id="rId64" o:title=""/>
          </v:shape>
          <o:OLEObject Type="Embed" ProgID="Equation.DSMT4" ShapeID="_x0000_i1025" DrawAspect="Content" ObjectID="_1702589388" r:id="rId65"/>
        </w:object>
      </w:r>
      <w:r>
        <w:t xml:space="preserve"> (với W và X là vector &lt;W.X&gt; là tích vô hướng) hay </w:t>
      </w:r>
      <w:r w:rsidRPr="00C205DF">
        <w:rPr>
          <w:position w:val="-6"/>
        </w:rPr>
        <w:object w:dxaOrig="760" w:dyaOrig="320" w14:anchorId="68C99605">
          <v:shape id="_x0000_i1026" type="#_x0000_t75" style="width:39.4pt;height:15.6pt" o:ole="">
            <v:imagedata r:id="rId66" o:title=""/>
          </v:shape>
          <o:OLEObject Type="Embed" ProgID="Equation.DSMT4" ShapeID="_x0000_i1026" DrawAspect="Content" ObjectID="_1702589389" r:id="rId67"/>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68">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61BD7200" w:rsidR="007B6778" w:rsidRDefault="0056032A" w:rsidP="0056032A">
      <w:pPr>
        <w:pStyle w:val="Caption"/>
      </w:pPr>
      <w:bookmarkStart w:id="116" w:name="_Toc91407486"/>
      <w:bookmarkStart w:id="117" w:name="_Toc91407647"/>
      <w:bookmarkStart w:id="118" w:name="_Toc91974395"/>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2</w:t>
      </w:r>
      <w:r w:rsidR="00D4057A">
        <w:rPr>
          <w:noProof/>
        </w:rPr>
        <w:fldChar w:fldCharType="end"/>
      </w:r>
      <w:r>
        <w:t xml:space="preserve">. </w:t>
      </w:r>
      <w:r w:rsidRPr="00F66748">
        <w:t>Margin của siêu phẳng trong SVM</w:t>
      </w:r>
      <w:bookmarkEnd w:id="116"/>
      <w:bookmarkEnd w:id="117"/>
      <w:bookmarkEnd w:id="118"/>
    </w:p>
    <w:p w14:paraId="4BCA2400" w14:textId="51DF3D51" w:rsidR="001F7149" w:rsidRDefault="001F7149" w:rsidP="00425B8B">
      <w:pPr>
        <w:ind w:firstLine="357"/>
        <w:rPr>
          <w:vertAlign w:val="subscript"/>
        </w:rPr>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6.95pt;height:17.65pt" o:ole="">
            <v:imagedata r:id="rId69" o:title=""/>
          </v:shape>
          <o:OLEObject Type="Embed" ProgID="Equation.DSMT4" ShapeID="_x0000_i1027" DrawAspect="Content" ObjectID="_1702589390" r:id="rId70"/>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pt;height:17pt" o:ole="">
            <v:imagedata r:id="rId71" o:title=""/>
          </v:shape>
          <o:OLEObject Type="Embed" ProgID="Equation.DSMT4" ShapeID="_x0000_i1028" DrawAspect="Content" ObjectID="_1702589391" r:id="rId72"/>
        </w:object>
      </w:r>
      <w:r w:rsidR="00CF766E">
        <w:t>.</w:t>
      </w:r>
      <w:r w:rsidR="00281B31">
        <w:t xml:space="preserve"> Chọn hai siêu phẳng lề H</w:t>
      </w:r>
      <w:r w:rsidR="00281B31" w:rsidRPr="00281B31">
        <w:rPr>
          <w:vertAlign w:val="subscript"/>
        </w:rPr>
        <w:t>1</w:t>
      </w:r>
      <w:r w:rsidR="00281B31" w:rsidRPr="00281B31">
        <w:t xml:space="preserve"> đi qua điểm thu</w:t>
      </w:r>
      <w:r w:rsidR="00281B31">
        <w:t>ộc lớp chấm đỏ và H</w:t>
      </w:r>
      <w:r w:rsidR="00281B31" w:rsidRPr="00281B31">
        <w:rPr>
          <w:vertAlign w:val="subscript"/>
        </w:rPr>
        <w:t>2</w:t>
      </w:r>
      <w:r w:rsidR="00281B31">
        <w:t xml:space="preserve"> </w:t>
      </w:r>
      <w:r w:rsidR="00281B31" w:rsidRPr="00281B31">
        <w:t xml:space="preserve">đi qua điểm thuộc lớp </w:t>
      </w:r>
      <w:r w:rsidR="00281B31">
        <w:t>chấm xanh đều song song với H</w:t>
      </w:r>
      <w:r w:rsidR="00281B31" w:rsidRPr="00281B31">
        <w:rPr>
          <w:vertAlign w:val="subscript"/>
        </w:rPr>
        <w:t>0</w:t>
      </w:r>
      <w:r w:rsidR="00281B31">
        <w:rPr>
          <w:vertAlign w:val="subscript"/>
        </w:rPr>
        <w:t>.</w:t>
      </w:r>
      <w:r w:rsidR="009F76E0">
        <w:rPr>
          <w:vertAlign w:val="subscript"/>
        </w:rPr>
        <w:t xml:space="preserve"> </w:t>
      </w:r>
    </w:p>
    <w:p w14:paraId="46D0900E" w14:textId="12974576" w:rsidR="009F76E0" w:rsidRDefault="009F76E0" w:rsidP="00672A56">
      <w:pPr>
        <w:pStyle w:val="ListParagraph"/>
        <w:numPr>
          <w:ilvl w:val="0"/>
          <w:numId w:val="36"/>
        </w:numPr>
        <w:ind w:left="714" w:hanging="357"/>
        <w:contextualSpacing w:val="0"/>
      </w:pPr>
      <w:r>
        <w:t>H</w:t>
      </w:r>
      <w:r w:rsidRPr="009F76E0">
        <w:rPr>
          <w:vertAlign w:val="subscript"/>
        </w:rPr>
        <w:t>1</w:t>
      </w:r>
      <w:r>
        <w:t xml:space="preserve"> :  &lt;W.X&gt; + b =-1</w:t>
      </w:r>
    </w:p>
    <w:p w14:paraId="7C403ED7" w14:textId="66894ABC" w:rsidR="009F76E0" w:rsidRDefault="009F76E0" w:rsidP="00672A56">
      <w:pPr>
        <w:pStyle w:val="ListParagraph"/>
        <w:numPr>
          <w:ilvl w:val="0"/>
          <w:numId w:val="36"/>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CF7F9E">
      <w:pPr>
        <w:pStyle w:val="ListParagraph"/>
        <w:numPr>
          <w:ilvl w:val="0"/>
          <w:numId w:val="37"/>
        </w:numPr>
      </w:pPr>
      <w:r>
        <w:t>Siêu phẳng tối ưu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pt;height:31.9pt" o:ole="">
            <v:imagedata r:id="rId73" o:title=""/>
          </v:shape>
          <o:OLEObject Type="Embed" ProgID="Equation.DSMT4" ShapeID="_x0000_i1029" DrawAspect="Content" ObjectID="_1702589392" r:id="rId74"/>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35pt;height:24.45pt" o:ole="">
            <v:imagedata r:id="rId75" o:title=""/>
          </v:shape>
          <o:OLEObject Type="Embed" ProgID="Equation.DSMT4" ShapeID="_x0000_i1030" DrawAspect="Content" ObjectID="_1702589393" r:id="rId76"/>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15pt;height:31.9pt" o:ole="">
            <v:imagedata r:id="rId77" o:title=""/>
          </v:shape>
          <o:OLEObject Type="Embed" ProgID="Equation.DSMT4" ShapeID="_x0000_i1031" DrawAspect="Content" ObjectID="_1702589394" r:id="rId78"/>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15pt;height:31.9pt" o:ole="">
            <v:imagedata r:id="rId79" o:title=""/>
          </v:shape>
          <o:OLEObject Type="Embed" ProgID="Equation.DSMT4" ShapeID="_x0000_i1032" DrawAspect="Content" ObjectID="_1702589395" r:id="rId80"/>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85pt;height:31.9pt" o:ole="">
            <v:imagedata r:id="rId81" o:title=""/>
          </v:shape>
          <o:OLEObject Type="Embed" ProgID="Equation.DSMT4" ShapeID="_x0000_i1033" DrawAspect="Content" ObjectID="_1702589396" r:id="rId82"/>
        </w:object>
      </w:r>
      <w:r w:rsidR="003E084F">
        <w:t xml:space="preserve"> </w:t>
      </w:r>
      <w:r w:rsidR="002F3099">
        <w:t>với điều kiện:</w:t>
      </w:r>
    </w:p>
    <w:p w14:paraId="27ECB734" w14:textId="0DE27CB9" w:rsidR="002F3099" w:rsidRDefault="002F3099" w:rsidP="00CF7F9E">
      <w:pPr>
        <w:pStyle w:val="ListParagraph"/>
        <w:numPr>
          <w:ilvl w:val="0"/>
          <w:numId w:val="37"/>
        </w:numPr>
      </w:pPr>
      <w:r w:rsidRPr="00BE0707">
        <w:rPr>
          <w:position w:val="-12"/>
        </w:rPr>
        <w:object w:dxaOrig="1740" w:dyaOrig="360" w14:anchorId="3D8AC2E7">
          <v:shape id="_x0000_i1034" type="#_x0000_t75" style="width:86.95pt;height:17.65pt" o:ole="">
            <v:imagedata r:id="rId83" o:title=""/>
          </v:shape>
          <o:OLEObject Type="Embed" ProgID="Equation.DSMT4" ShapeID="_x0000_i1034" DrawAspect="Content" ObjectID="_1702589397" r:id="rId84"/>
        </w:object>
      </w:r>
      <w:r>
        <w:t>, nếu y</w:t>
      </w:r>
      <w:r w:rsidRPr="007A5823">
        <w:rPr>
          <w:vertAlign w:val="subscript"/>
        </w:rPr>
        <w:t>i</w:t>
      </w:r>
      <w:r>
        <w:t>=-1</w:t>
      </w:r>
    </w:p>
    <w:p w14:paraId="05D18D16" w14:textId="1D1E6DCE" w:rsidR="002F3099" w:rsidRPr="002F3099" w:rsidRDefault="002F3099" w:rsidP="00CF7F9E">
      <w:pPr>
        <w:pStyle w:val="ListParagraph"/>
        <w:numPr>
          <w:ilvl w:val="0"/>
          <w:numId w:val="37"/>
        </w:numPr>
      </w:pPr>
      <w:r w:rsidRPr="00BE0707">
        <w:rPr>
          <w:position w:val="-12"/>
        </w:rPr>
        <w:object w:dxaOrig="1740" w:dyaOrig="360" w14:anchorId="531E3FCF">
          <v:shape id="_x0000_i1035" type="#_x0000_t75" style="width:86.95pt;height:17.65pt" o:ole="">
            <v:imagedata r:id="rId85" o:title=""/>
          </v:shape>
          <o:OLEObject Type="Embed" ProgID="Equation.DSMT4" ShapeID="_x0000_i1035" DrawAspect="Content" ObjectID="_1702589398" r:id="rId86"/>
        </w:object>
      </w:r>
      <w:r>
        <w:t>, nếu y</w:t>
      </w:r>
      <w:r w:rsidRPr="007A5823">
        <w:rPr>
          <w:vertAlign w:val="subscript"/>
        </w:rPr>
        <w:t>i</w:t>
      </w:r>
      <w:r>
        <w:t>=1</w:t>
      </w:r>
    </w:p>
    <w:p w14:paraId="04656CB0" w14:textId="66E02297" w:rsidR="00647B35" w:rsidRDefault="0014452F" w:rsidP="00CF7F9E">
      <w:pPr>
        <w:pStyle w:val="MTDisplayEquation"/>
        <w:numPr>
          <w:ilvl w:val="0"/>
          <w:numId w:val="43"/>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7">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7F067205" w:rsidR="00917444" w:rsidRDefault="0056032A" w:rsidP="0056032A">
      <w:pPr>
        <w:pStyle w:val="Caption"/>
      </w:pPr>
      <w:bookmarkStart w:id="119" w:name="_Toc91407487"/>
      <w:bookmarkStart w:id="120" w:name="_Toc91407648"/>
      <w:bookmarkStart w:id="121" w:name="_Toc91974396"/>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3</w:t>
      </w:r>
      <w:r w:rsidR="00D4057A">
        <w:rPr>
          <w:noProof/>
        </w:rPr>
        <w:fldChar w:fldCharType="end"/>
      </w:r>
      <w:r>
        <w:t xml:space="preserve">. </w:t>
      </w:r>
      <w:r w:rsidRPr="00916A3D">
        <w:t>Siêu phẳng có chứa tín hiệu nhiễu</w:t>
      </w:r>
      <w:bookmarkEnd w:id="119"/>
      <w:bookmarkEnd w:id="120"/>
      <w:bookmarkEnd w:id="121"/>
    </w:p>
    <w:p w14:paraId="09223E68" w14:textId="77777777" w:rsidR="00430126" w:rsidRPr="00430126" w:rsidRDefault="00430126" w:rsidP="00430126"/>
    <w:p w14:paraId="7690F60F" w14:textId="77777777" w:rsidR="00323C29" w:rsidRDefault="00323C29" w:rsidP="003D21B8">
      <w:pPr>
        <w:pStyle w:val="ThesisTable"/>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pt;height:17.65pt" o:ole="">
            <v:imagedata r:id="rId88" o:title=""/>
          </v:shape>
          <o:OLEObject Type="Embed" ProgID="Equation.DSMT4" ShapeID="_x0000_i1036" DrawAspect="Content" ObjectID="_1702589399" r:id="rId89"/>
        </w:object>
      </w:r>
      <w:r w:rsidR="007E6165">
        <w:t>:</w:t>
      </w:r>
    </w:p>
    <w:p w14:paraId="3338F9AD" w14:textId="31CD7179" w:rsidR="007E6165" w:rsidRDefault="001731A7" w:rsidP="00CF7F9E">
      <w:pPr>
        <w:pStyle w:val="ListParagraph"/>
        <w:numPr>
          <w:ilvl w:val="0"/>
          <w:numId w:val="38"/>
        </w:numPr>
      </w:pPr>
      <w:r w:rsidRPr="00BE0707">
        <w:rPr>
          <w:position w:val="-12"/>
        </w:rPr>
        <w:object w:dxaOrig="2100" w:dyaOrig="360" w14:anchorId="0AAADE7A">
          <v:shape id="_x0000_i1037" type="#_x0000_t75" style="width:104.6pt;height:17.65pt" o:ole="">
            <v:imagedata r:id="rId90" o:title=""/>
          </v:shape>
          <o:OLEObject Type="Embed" ProgID="Equation.DSMT4" ShapeID="_x0000_i1037" DrawAspect="Content" ObjectID="_1702589400" r:id="rId91"/>
        </w:object>
      </w:r>
      <w:r>
        <w:t>, nếu y</w:t>
      </w:r>
      <w:r w:rsidRPr="007A5823">
        <w:rPr>
          <w:vertAlign w:val="subscript"/>
        </w:rPr>
        <w:t>i</w:t>
      </w:r>
      <w:r>
        <w:t>=-1</w:t>
      </w:r>
    </w:p>
    <w:p w14:paraId="31870F17" w14:textId="49D8F0F2" w:rsidR="001731A7" w:rsidRDefault="001731A7" w:rsidP="00CF7F9E">
      <w:pPr>
        <w:pStyle w:val="ListParagraph"/>
        <w:numPr>
          <w:ilvl w:val="0"/>
          <w:numId w:val="38"/>
        </w:numPr>
      </w:pPr>
      <w:r w:rsidRPr="00BE0707">
        <w:rPr>
          <w:position w:val="-12"/>
        </w:rPr>
        <w:object w:dxaOrig="1939" w:dyaOrig="360" w14:anchorId="05B8CC00">
          <v:shape id="_x0000_i1038" type="#_x0000_t75" style="width:96.45pt;height:17.65pt" o:ole="">
            <v:imagedata r:id="rId92" o:title=""/>
          </v:shape>
          <o:OLEObject Type="Embed" ProgID="Equation.DSMT4" ShapeID="_x0000_i1038" DrawAspect="Content" ObjectID="_1702589401" r:id="rId93"/>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3pt;height:32.6pt" o:ole="">
            <v:imagedata r:id="rId94" o:title=""/>
          </v:shape>
          <o:OLEObject Type="Embed" ProgID="Equation.DSMT4" ShapeID="_x0000_i1039" DrawAspect="Content" ObjectID="_1702589402" r:id="rId95"/>
        </w:object>
      </w:r>
    </w:p>
    <w:p w14:paraId="531312D6" w14:textId="4D44E7E1" w:rsidR="006C6A3B" w:rsidRDefault="006C6A3B" w:rsidP="006C6A3B">
      <w:r>
        <w:t xml:space="preserve">Với điều kiện: </w:t>
      </w:r>
    </w:p>
    <w:p w14:paraId="6780875D" w14:textId="6AD20D66" w:rsidR="007A5823" w:rsidRDefault="007A5823" w:rsidP="00CF7F9E">
      <w:pPr>
        <w:pStyle w:val="ListParagraph"/>
        <w:numPr>
          <w:ilvl w:val="0"/>
          <w:numId w:val="39"/>
        </w:numPr>
      </w:pPr>
      <w:r w:rsidRPr="00BE0707">
        <w:rPr>
          <w:position w:val="-12"/>
        </w:rPr>
        <w:object w:dxaOrig="2659" w:dyaOrig="360" w14:anchorId="5EAB4063">
          <v:shape id="_x0000_i1040" type="#_x0000_t75" style="width:131.75pt;height:17.65pt" o:ole="">
            <v:imagedata r:id="rId96" o:title=""/>
          </v:shape>
          <o:OLEObject Type="Embed" ProgID="Equation.DSMT4" ShapeID="_x0000_i1040" DrawAspect="Content" ObjectID="_1702589403" r:id="rId97"/>
        </w:object>
      </w:r>
    </w:p>
    <w:p w14:paraId="1758F06D" w14:textId="77777777" w:rsidR="007A5823" w:rsidRDefault="007A5823" w:rsidP="00CF7F9E">
      <w:pPr>
        <w:pStyle w:val="ListParagraph"/>
        <w:numPr>
          <w:ilvl w:val="0"/>
          <w:numId w:val="39"/>
        </w:numPr>
      </w:pPr>
      <w:r w:rsidRPr="007A5823">
        <w:rPr>
          <w:position w:val="-12"/>
        </w:rPr>
        <w:object w:dxaOrig="1560" w:dyaOrig="360" w14:anchorId="0AA46A82">
          <v:shape id="_x0000_i1041" type="#_x0000_t75" style="width:77.45pt;height:17.65pt" o:ole="">
            <v:imagedata r:id="rId98" o:title=""/>
          </v:shape>
          <o:OLEObject Type="Embed" ProgID="Equation.DSMT4" ShapeID="_x0000_i1041" DrawAspect="Content" ObjectID="_1702589404" r:id="rId99"/>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CF7F9E">
      <w:pPr>
        <w:pStyle w:val="ListParagraph"/>
        <w:numPr>
          <w:ilvl w:val="0"/>
          <w:numId w:val="40"/>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0">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389720F9" w:rsidR="00012113" w:rsidRDefault="00AF2AE4" w:rsidP="00AF2AE4">
      <w:pPr>
        <w:pStyle w:val="Caption"/>
      </w:pPr>
      <w:bookmarkStart w:id="122" w:name="_Toc91407488"/>
      <w:bookmarkStart w:id="123" w:name="_Toc91407649"/>
      <w:bookmarkStart w:id="124" w:name="_Toc91974397"/>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4</w:t>
      </w:r>
      <w:r w:rsidR="00D4057A">
        <w:rPr>
          <w:noProof/>
        </w:rPr>
        <w:fldChar w:fldCharType="end"/>
      </w:r>
      <w:r>
        <w:t xml:space="preserve">. </w:t>
      </w:r>
      <w:r w:rsidRPr="005149FB">
        <w:t>Non-linear trong SVM</w:t>
      </w:r>
      <w:bookmarkEnd w:id="122"/>
      <w:bookmarkEnd w:id="123"/>
      <w:bookmarkEnd w:id="124"/>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CF7F9E">
      <w:pPr>
        <w:pStyle w:val="ListParagraph"/>
        <w:numPr>
          <w:ilvl w:val="0"/>
          <w:numId w:val="41"/>
        </w:numPr>
        <w:ind w:left="709"/>
      </w:pPr>
      <w:r w:rsidRPr="0063572B">
        <w:rPr>
          <w:position w:val="-10"/>
        </w:rPr>
        <w:object w:dxaOrig="1040" w:dyaOrig="320" w14:anchorId="236DECE1">
          <v:shape id="_x0000_i1042" type="#_x0000_t75" style="width:51.6pt;height:15.6pt" o:ole="">
            <v:imagedata r:id="rId101" o:title=""/>
          </v:shape>
          <o:OLEObject Type="Embed" ProgID="Equation.DSMT4" ShapeID="_x0000_i1042" DrawAspect="Content" ObjectID="_1702589405" r:id="rId102"/>
        </w:object>
      </w:r>
    </w:p>
    <w:p w14:paraId="1AD1F7AE" w14:textId="77777777" w:rsidR="0071258D" w:rsidRDefault="0071258D" w:rsidP="00CF7F9E">
      <w:pPr>
        <w:pStyle w:val="ListParagraph"/>
        <w:numPr>
          <w:ilvl w:val="0"/>
          <w:numId w:val="41"/>
        </w:numPr>
        <w:ind w:left="709"/>
      </w:pPr>
      <w:r w:rsidRPr="0071258D">
        <w:rPr>
          <w:position w:val="-10"/>
        </w:rPr>
        <w:object w:dxaOrig="960" w:dyaOrig="320" w14:anchorId="38FDB427">
          <v:shape id="_x0000_i1043" type="#_x0000_t75" style="width:46.85pt;height:15.6pt" o:ole="">
            <v:imagedata r:id="rId103" o:title=""/>
          </v:shape>
          <o:OLEObject Type="Embed" ProgID="Equation.DSMT4" ShapeID="_x0000_i1043" DrawAspect="Content" ObjectID="_1702589406" r:id="rId104"/>
        </w:object>
      </w:r>
    </w:p>
    <w:p w14:paraId="1C5DB030" w14:textId="68E84539" w:rsidR="003D21B8" w:rsidRPr="00917444" w:rsidRDefault="003D21B8" w:rsidP="00CF7F9E">
      <w:pPr>
        <w:pStyle w:val="ListParagraph"/>
        <w:numPr>
          <w:ilvl w:val="0"/>
          <w:numId w:val="42"/>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5" w:name="_Toc91974450"/>
      <w:r>
        <w:lastRenderedPageBreak/>
        <w:t>Thuật toán Linear Regression</w:t>
      </w:r>
      <w:bookmarkEnd w:id="125"/>
    </w:p>
    <w:p w14:paraId="6D90D75E" w14:textId="2A1FD1E1" w:rsidR="00111E66" w:rsidRDefault="00111E66" w:rsidP="00111E66">
      <w:pPr>
        <w:pStyle w:val="Heading4"/>
      </w:pPr>
      <w:r>
        <w:t>Giới thiệu Linear Regression</w:t>
      </w:r>
    </w:p>
    <w:p w14:paraId="186B1BC2" w14:textId="695CAC9A" w:rsidR="00111E66" w:rsidRDefault="00111E66" w:rsidP="00672A56">
      <w:pPr>
        <w:pStyle w:val="Paragraph"/>
        <w:spacing w:after="0"/>
        <w:ind w:firstLine="357"/>
        <w:rPr>
          <w:sz w:val="26"/>
          <w:szCs w:val="26"/>
        </w:rPr>
      </w:pPr>
      <w:r>
        <w:rPr>
          <w:sz w:val="26"/>
          <w:szCs w:val="26"/>
        </w:rPr>
        <w:t>Thuật toán Linear Regression (Hồi quy tuyến tính) là phương pháp tiếp cận tuyến tính để dự đoán mối quan hệ giữa biến phụ thuộc Y (biến kết cục) trên trục tung Y dự trên các biến độc lập X (biến giải thích) trên trục hoành X trong mô hình. Hồi quy tuyến tính được phát triền 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77777777" w:rsidR="00111E66" w:rsidRDefault="00111E66" w:rsidP="004D6584">
      <w:pPr>
        <w:pStyle w:val="Paragraph"/>
        <w:spacing w:after="0"/>
        <w:ind w:firstLine="357"/>
        <w:rPr>
          <w:sz w:val="26"/>
          <w:szCs w:val="26"/>
        </w:rPr>
      </w:pPr>
      <w:r>
        <w:rPr>
          <w:sz w:val="26"/>
          <w:szCs w:val="26"/>
        </w:rPr>
        <w:t>Phương pháp hồi quy tuyến tính tổng quát: Mô hình hồi quy tuyến tính bội (</w:t>
      </w:r>
      <w:r w:rsidRPr="000E0833">
        <w:rPr>
          <w:sz w:val="26"/>
          <w:szCs w:val="26"/>
        </w:rPr>
        <w:t>multiple regression model</w:t>
      </w:r>
      <w:r>
        <w:rPr>
          <w:sz w:val="26"/>
          <w:szCs w:val="26"/>
        </w:rPr>
        <w:t>) với dạng Mô hình hồi quy tổng thể (</w:t>
      </w:r>
      <w:r w:rsidRPr="000E0833">
        <w:rPr>
          <w:sz w:val="26"/>
          <w:szCs w:val="26"/>
        </w:rPr>
        <w:t>population regression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5pt;height:17.65pt" o:ole="">
            <v:imagedata r:id="rId105" o:title=""/>
          </v:shape>
          <o:OLEObject Type="Embed" ProgID="Equation.DSMT4" ShapeID="_x0000_i1044" DrawAspect="Content" ObjectID="_1702589407" r:id="rId106"/>
        </w:object>
      </w:r>
      <w:r>
        <w:rPr>
          <w:sz w:val="26"/>
          <w:szCs w:val="26"/>
        </w:rPr>
        <w:t>(1)</w:t>
      </w:r>
    </w:p>
    <w:p w14:paraId="2A5E6EDE" w14:textId="2D000A07" w:rsidR="00111E66" w:rsidRDefault="00111E66" w:rsidP="004D6584">
      <w:pPr>
        <w:pStyle w:val="MTDisplayEquation"/>
        <w:numPr>
          <w:ilvl w:val="0"/>
          <w:numId w:val="44"/>
        </w:numPr>
        <w:ind w:left="714" w:hanging="357"/>
      </w:pPr>
      <w:r>
        <w:t>Y là biến phụ thuộc (dependent variable)</w:t>
      </w:r>
      <w:r w:rsidR="00465A26">
        <w:t>.</w:t>
      </w:r>
    </w:p>
    <w:p w14:paraId="03D013D1" w14:textId="77777777" w:rsidR="00111E66" w:rsidRDefault="00111E66" w:rsidP="004D6584">
      <w:pPr>
        <w:pStyle w:val="MTDisplayEquation"/>
        <w:numPr>
          <w:ilvl w:val="0"/>
          <w:numId w:val="44"/>
        </w:numPr>
        <w:ind w:left="714" w:hanging="357"/>
      </w:pPr>
      <w:r>
        <w:t xml:space="preserve">X là các biến giải thích hay biến độc lập (explanatory/independent variables). </w:t>
      </w:r>
    </w:p>
    <w:p w14:paraId="6094F23F" w14:textId="77777777" w:rsidR="00111E66" w:rsidRDefault="00111E66" w:rsidP="004D6584">
      <w:pPr>
        <w:pStyle w:val="MTDisplayEquation"/>
        <w:numPr>
          <w:ilvl w:val="0"/>
          <w:numId w:val="44"/>
        </w:numPr>
        <w:ind w:left="714" w:hanging="357"/>
      </w:pPr>
      <w:r>
        <w:t>β</w:t>
      </w:r>
      <w:r w:rsidRPr="00276E29">
        <w:rPr>
          <w:vertAlign w:val="subscript"/>
        </w:rPr>
        <w:t>n</w:t>
      </w:r>
      <w:r>
        <w:t xml:space="preserve"> là hệ số của các biến độc lập, trong đó B1 là hệ số tự do.</w:t>
      </w:r>
    </w:p>
    <w:p w14:paraId="4D1E3300" w14:textId="77777777" w:rsidR="00111E66" w:rsidRDefault="00111E66" w:rsidP="004D6584">
      <w:pPr>
        <w:pStyle w:val="MTDisplayEquation"/>
        <w:numPr>
          <w:ilvl w:val="0"/>
          <w:numId w:val="44"/>
        </w:numPr>
        <w:ind w:left="714" w:hanging="357"/>
      </w:pPr>
      <w:r>
        <w:t>u là hạng nhiễu hay sai số ngẫu nhiên (random hay stochastic error term).</w:t>
      </w:r>
    </w:p>
    <w:p w14:paraId="1A977838" w14:textId="77777777" w:rsidR="00111E66" w:rsidRDefault="00111E66" w:rsidP="004D6584">
      <w:pPr>
        <w:pStyle w:val="MTDisplayEquation"/>
        <w:numPr>
          <w:ilvl w:val="0"/>
          <w:numId w:val="44"/>
        </w:numPr>
        <w:ind w:left="714" w:hanging="357"/>
      </w:pPr>
      <w:r>
        <w:t>i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85pt;height:17.65pt" o:ole="">
            <v:imagedata r:id="rId107" o:title=""/>
          </v:shape>
          <o:OLEObject Type="Embed" ProgID="Equation.DSMT4" ShapeID="_x0000_i1045" DrawAspect="Content" ObjectID="_1702589408" r:id="rId108"/>
        </w:object>
      </w:r>
      <w:r>
        <w:t xml:space="preserve"> Với </w:t>
      </w:r>
      <w:r w:rsidRPr="00505DF6">
        <w:rPr>
          <w:position w:val="-12"/>
        </w:rPr>
        <w:object w:dxaOrig="3820" w:dyaOrig="360" w14:anchorId="3EBCE49F">
          <v:shape id="_x0000_i1046" type="#_x0000_t75" style="width:190.85pt;height:17.65pt" o:ole="">
            <v:imagedata r:id="rId109" o:title=""/>
          </v:shape>
          <o:OLEObject Type="Embed" ProgID="Equation.DSMT4" ShapeID="_x0000_i1046" DrawAspect="Content" ObjectID="_1702589409" r:id="rId110"/>
        </w:object>
      </w:r>
    </w:p>
    <w:p w14:paraId="0900D711" w14:textId="28C603CE" w:rsidR="00111E66" w:rsidRDefault="00111E66" w:rsidP="004D6584">
      <w:pPr>
        <w:pStyle w:val="ListParagraph"/>
        <w:numPr>
          <w:ilvl w:val="0"/>
          <w:numId w:val="45"/>
        </w:numPr>
        <w:ind w:left="714" w:hanging="357"/>
        <w:contextualSpacing w:val="0"/>
      </w:pPr>
      <w:r>
        <w:t>β</w:t>
      </w:r>
      <w:r w:rsidR="00276E29">
        <w:rPr>
          <w:vertAlign w:val="subscript"/>
        </w:rPr>
        <w:t>x</w:t>
      </w:r>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672A56">
      <w:pPr>
        <w:pStyle w:val="ListParagraph"/>
        <w:numPr>
          <w:ilvl w:val="0"/>
          <w:numId w:val="45"/>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672A56">
      <w:pPr>
        <w:pStyle w:val="ListParagraph"/>
        <w:numPr>
          <w:ilvl w:val="0"/>
          <w:numId w:val="46"/>
        </w:numPr>
        <w:contextualSpacing w:val="0"/>
      </w:pPr>
      <w:r w:rsidRPr="00E53CA1">
        <w:t>β</w:t>
      </w:r>
      <w:r w:rsidRPr="00E53CA1">
        <w:rPr>
          <w:vertAlign w:val="subscript"/>
        </w:rPr>
        <w:t>1</w:t>
      </w:r>
      <w:r w:rsidRPr="00E53CA1">
        <w:t xml:space="preserve"> = Tương quan * ( Độ lệch chuẩn của Y / Độ lệch chuẩn của X)</w:t>
      </w:r>
    </w:p>
    <w:p w14:paraId="48130BBB" w14:textId="77777777" w:rsidR="00111E66" w:rsidRDefault="00111E66" w:rsidP="00672A56">
      <w:pPr>
        <w:pStyle w:val="ListParagraph"/>
        <w:numPr>
          <w:ilvl w:val="0"/>
          <w:numId w:val="46"/>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1DB5E4FE" w14:textId="77777777" w:rsidR="00111E66" w:rsidRDefault="00111E66" w:rsidP="00111E66"/>
    <w:p w14:paraId="661EB8DE" w14:textId="77777777" w:rsidR="00111E66" w:rsidRDefault="00111E66" w:rsidP="00111E66">
      <w:pPr>
        <w:pStyle w:val="Caption"/>
        <w:keepNext/>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1">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55442356" w:rsidR="00111E66" w:rsidRDefault="00111E66" w:rsidP="00111E66">
      <w:pPr>
        <w:pStyle w:val="Caption"/>
      </w:pPr>
      <w:bookmarkStart w:id="126" w:name="_Toc91407489"/>
      <w:bookmarkStart w:id="127" w:name="_Toc91407650"/>
      <w:bookmarkStart w:id="128" w:name="_Toc91974398"/>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5</w:t>
      </w:r>
      <w:r w:rsidR="00D4057A">
        <w:rPr>
          <w:noProof/>
        </w:rPr>
        <w:fldChar w:fldCharType="end"/>
      </w:r>
      <w:r>
        <w:t>. Mô hình Hồi quy tuyến tính Linear Regression</w:t>
      </w:r>
      <w:bookmarkEnd w:id="126"/>
      <w:bookmarkEnd w:id="127"/>
      <w:bookmarkEnd w:id="128"/>
    </w:p>
    <w:p w14:paraId="77B5464B" w14:textId="395B364A" w:rsidR="00111E66" w:rsidRDefault="00111E66" w:rsidP="00111E66">
      <w:r>
        <w:t>Với</w:t>
      </w:r>
      <w:r w:rsidRPr="00132B86">
        <w:rPr>
          <w:position w:val="-4"/>
        </w:rPr>
        <w:object w:dxaOrig="279" w:dyaOrig="320" w14:anchorId="3E00E903">
          <v:shape id="_x0000_i1047" type="#_x0000_t75" style="width:14.25pt;height:15.6pt" o:ole="">
            <v:imagedata r:id="rId112" o:title=""/>
          </v:shape>
          <o:OLEObject Type="Embed" ProgID="Equation.DSMT4" ShapeID="_x0000_i1047" DrawAspect="Content" ObjectID="_1702589410" r:id="rId113"/>
        </w:object>
      </w:r>
      <w:r>
        <w:t>: Độ lệch chuẩn của X</w:t>
      </w:r>
      <w:r w:rsidR="00465A26">
        <w:t>.</w:t>
      </w:r>
    </w:p>
    <w:p w14:paraId="0056ABFA" w14:textId="746748A7" w:rsidR="00111E66" w:rsidRPr="00AF2AE4" w:rsidRDefault="00465A26" w:rsidP="00111E66">
      <w:r>
        <w:t xml:space="preserve">Với </w:t>
      </w:r>
      <w:r w:rsidR="00111E66" w:rsidRPr="00132B86">
        <w:rPr>
          <w:position w:val="-4"/>
        </w:rPr>
        <w:object w:dxaOrig="220" w:dyaOrig="320" w14:anchorId="43F7E724">
          <v:shape id="_x0000_i1048" type="#_x0000_t75" style="width:10.2pt;height:15.6pt" o:ole="">
            <v:imagedata r:id="rId114" o:title=""/>
          </v:shape>
          <o:OLEObject Type="Embed" ProgID="Equation.DSMT4" ShapeID="_x0000_i1048" DrawAspect="Content" ObjectID="_1702589411" r:id="rId115"/>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43EEA18C" w:rsidR="00111E66" w:rsidRPr="00AF2AE4" w:rsidRDefault="00111E66" w:rsidP="00111E66">
      <w:pPr>
        <w:pStyle w:val="Caption"/>
      </w:pPr>
      <w:bookmarkStart w:id="129" w:name="_Toc91407490"/>
      <w:bookmarkStart w:id="130" w:name="_Toc91407651"/>
      <w:bookmarkStart w:id="131" w:name="_Toc91974399"/>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6</w:t>
      </w:r>
      <w:r w:rsidR="00D4057A">
        <w:rPr>
          <w:noProof/>
        </w:rPr>
        <w:fldChar w:fldCharType="end"/>
      </w:r>
      <w:r>
        <w:t>. R-Square (</w:t>
      </w:r>
      <w:r w:rsidRPr="003B02EF">
        <w:rPr>
          <w:b w:val="0"/>
        </w:rPr>
        <w:t>R</w:t>
      </w:r>
      <w:r w:rsidRPr="00372ED7">
        <w:rPr>
          <w:b w:val="0"/>
          <w:vertAlign w:val="superscript"/>
        </w:rPr>
        <w:t>2</w:t>
      </w:r>
      <w:r>
        <w:t>) của Mô hình hồi quy tuyến tính</w:t>
      </w:r>
      <w:bookmarkEnd w:id="129"/>
      <w:bookmarkEnd w:id="130"/>
      <w:bookmarkEnd w:id="131"/>
    </w:p>
    <w:p w14:paraId="2FF72E0E" w14:textId="77777777" w:rsidR="00111E66" w:rsidRDefault="00111E66" w:rsidP="00672A56">
      <w:pPr>
        <w:pStyle w:val="ListParagraph"/>
        <w:numPr>
          <w:ilvl w:val="0"/>
          <w:numId w:val="47"/>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qui được thực hiện.</w:t>
      </w:r>
    </w:p>
    <w:p w14:paraId="38AEAAB9" w14:textId="77777777" w:rsidR="00111E66" w:rsidRDefault="00111E66" w:rsidP="00672A56">
      <w:pPr>
        <w:pStyle w:val="ListParagraph"/>
        <w:numPr>
          <w:ilvl w:val="0"/>
          <w:numId w:val="47"/>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672A56">
      <w:pPr>
        <w:pStyle w:val="ListParagraph"/>
        <w:numPr>
          <w:ilvl w:val="0"/>
          <w:numId w:val="47"/>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77777777"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mọt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2307025E">
          <v:shape id="_x0000_i1049" type="#_x0000_t75" style="width:56.4pt;height:46.85pt" o:ole="">
            <v:imagedata r:id="rId117" o:title=""/>
          </v:shape>
          <o:OLEObject Type="Embed" ProgID="Equation.DSMT4" ShapeID="_x0000_i1049" DrawAspect="Content" ObjectID="_1702589412" r:id="rId118"/>
        </w:object>
      </w:r>
      <w:r w:rsidR="006C333E" w:rsidRPr="00F21C9E">
        <w:rPr>
          <w:sz w:val="26"/>
          <w:szCs w:val="26"/>
        </w:rPr>
        <w:t>, t</w:t>
      </w:r>
      <w:r w:rsidRPr="00F21C9E">
        <w:rPr>
          <w:sz w:val="26"/>
          <w:szCs w:val="26"/>
        </w:rPr>
        <w:t>rong đó:</w:t>
      </w:r>
    </w:p>
    <w:p w14:paraId="4F913204" w14:textId="3BC833BA" w:rsidR="00111E66" w:rsidRPr="00F21C9E" w:rsidRDefault="00111E66" w:rsidP="004D6584">
      <w:pPr>
        <w:pStyle w:val="Paragraph"/>
        <w:numPr>
          <w:ilvl w:val="0"/>
          <w:numId w:val="48"/>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D6584">
      <w:pPr>
        <w:pStyle w:val="Paragraph"/>
        <w:numPr>
          <w:ilvl w:val="0"/>
          <w:numId w:val="48"/>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56F2F150">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19">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624C51D7" w:rsidR="00264C62" w:rsidRPr="00111E66" w:rsidRDefault="009074D9" w:rsidP="009074D9">
      <w:pPr>
        <w:pStyle w:val="Caption"/>
      </w:pPr>
      <w:bookmarkStart w:id="132" w:name="_Toc91974400"/>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7</w:t>
      </w:r>
      <w:r w:rsidR="00D4057A">
        <w:rPr>
          <w:noProof/>
        </w:rPr>
        <w:fldChar w:fldCharType="end"/>
      </w:r>
      <w:r>
        <w:t xml:space="preserve">. Phương pháp </w:t>
      </w:r>
      <w:r w:rsidRPr="009074D9">
        <w:t>Ordinary Least Square</w:t>
      </w:r>
      <w:bookmarkEnd w:id="132"/>
    </w:p>
    <w:p w14:paraId="109EB1D8" w14:textId="5EB631D8" w:rsidR="00CF151C" w:rsidRDefault="00CF151C" w:rsidP="00CF151C">
      <w:pPr>
        <w:pStyle w:val="Heading3"/>
      </w:pPr>
      <w:bookmarkStart w:id="133" w:name="_Toc91974451"/>
      <w:r>
        <w:lastRenderedPageBreak/>
        <w:t xml:space="preserve">Thuật toán </w:t>
      </w:r>
      <w:r w:rsidRPr="00CF151C">
        <w:t>Bayesian Ridge Regression</w:t>
      </w:r>
      <w:bookmarkEnd w:id="133"/>
    </w:p>
    <w:p w14:paraId="0615B5C6" w14:textId="77777777" w:rsidR="00850865" w:rsidRDefault="00850865" w:rsidP="00850865">
      <w:pPr>
        <w:pStyle w:val="Paragraph"/>
      </w:pPr>
    </w:p>
    <w:p w14:paraId="09EB2EA5" w14:textId="77777777" w:rsidR="00850865" w:rsidRDefault="00850865" w:rsidP="00850865">
      <w:pPr>
        <w:pStyle w:val="Paragraph"/>
      </w:pPr>
    </w:p>
    <w:p w14:paraId="1E692EE2" w14:textId="77777777" w:rsidR="00850865" w:rsidRDefault="00850865" w:rsidP="00850865">
      <w:pPr>
        <w:pStyle w:val="Paragraph"/>
      </w:pPr>
    </w:p>
    <w:p w14:paraId="44385DC2" w14:textId="77777777" w:rsidR="00850865" w:rsidRDefault="00850865" w:rsidP="00850865">
      <w:pPr>
        <w:pStyle w:val="Paragraph"/>
      </w:pPr>
    </w:p>
    <w:p w14:paraId="626AFD82" w14:textId="7F5C736A" w:rsidR="00850865" w:rsidRPr="00850865" w:rsidRDefault="00850865" w:rsidP="00850865">
      <w:pPr>
        <w:overflowPunct/>
        <w:autoSpaceDE/>
        <w:autoSpaceDN/>
        <w:adjustRightInd/>
        <w:spacing w:line="240" w:lineRule="auto"/>
        <w:jc w:val="left"/>
        <w:textAlignment w:val="auto"/>
        <w:rPr>
          <w:sz w:val="18"/>
          <w:szCs w:val="18"/>
        </w:rPr>
      </w:pPr>
      <w:r>
        <w:br w:type="page"/>
      </w:r>
    </w:p>
    <w:p w14:paraId="332EB087" w14:textId="194DE102" w:rsidR="00CF151C" w:rsidRDefault="00C91F72" w:rsidP="00CF6E47">
      <w:pPr>
        <w:pStyle w:val="Heading2"/>
      </w:pPr>
      <w:bookmarkStart w:id="134" w:name="_Toc91974452"/>
      <w:r>
        <w:lastRenderedPageBreak/>
        <w:t>Áp dụng</w:t>
      </w:r>
      <w:r w:rsidR="00CF151C">
        <w:t xml:space="preserve"> vào mô hình dự đoán</w:t>
      </w:r>
      <w:bookmarkEnd w:id="134"/>
    </w:p>
    <w:p w14:paraId="4A82B7BB" w14:textId="7A6AC406" w:rsidR="00B724EB" w:rsidRPr="00B724EB" w:rsidRDefault="00B724EB" w:rsidP="00B724EB">
      <w:pPr>
        <w:ind w:firstLine="357"/>
      </w:pPr>
      <w:r>
        <w:t xml:space="preserve">Trong phần này, em sử dụng 3 thuật toán: SVM, </w:t>
      </w:r>
      <w:r w:rsidRPr="00B724EB">
        <w:t>Linear Regression</w:t>
      </w:r>
      <w:r>
        <w:t xml:space="preserve"> và </w:t>
      </w:r>
      <w:r w:rsidRPr="00B724EB">
        <w:t>Linear Regression</w:t>
      </w:r>
      <w:r>
        <w:t xml:space="preserve"> để dự đoán số ca nhiễm của Thế giới trong 15 ngày tiếp theo.</w:t>
      </w:r>
    </w:p>
    <w:p w14:paraId="10D655D4" w14:textId="7C8582F0" w:rsidR="00110AB2" w:rsidRDefault="00110AB2" w:rsidP="00110AB2">
      <w:pPr>
        <w:pStyle w:val="Heading3"/>
      </w:pPr>
      <w:bookmarkStart w:id="135" w:name="_Toc91974453"/>
      <w:r>
        <w:t>Áp dụng thuật toán SVM</w:t>
      </w:r>
      <w:bookmarkEnd w:id="135"/>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12BA7790" w:rsidR="00110AB2" w:rsidRDefault="00110AB2" w:rsidP="00850865">
      <w:pPr>
        <w:pStyle w:val="Caption"/>
      </w:pPr>
      <w:bookmarkStart w:id="136" w:name="_Toc91974401"/>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8</w:t>
      </w:r>
      <w:r w:rsidR="00D4057A">
        <w:rPr>
          <w:noProof/>
        </w:rPr>
        <w:fldChar w:fldCharType="end"/>
      </w:r>
      <w:r>
        <w:t xml:space="preserve">. </w:t>
      </w:r>
      <w:r w:rsidR="00A9509D">
        <w:t>Kết quả dự đoán của</w:t>
      </w:r>
      <w:r w:rsidR="00A9509D" w:rsidRPr="00C16043">
        <w:t xml:space="preserve"> thuật toán </w:t>
      </w:r>
      <w:r>
        <w:t>SVR</w:t>
      </w:r>
      <w:bookmarkEnd w:id="136"/>
    </w:p>
    <w:p w14:paraId="6E9C10CE" w14:textId="3294D066" w:rsidR="00CF2C6C" w:rsidRDefault="00CF2C6C" w:rsidP="00672A56">
      <w:r>
        <w:tab/>
        <w:t>Hình 4-8 là biểu đồ đường thể hiển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672A56">
      <w:pPr>
        <w:pStyle w:val="ListParagraph"/>
        <w:numPr>
          <w:ilvl w:val="0"/>
          <w:numId w:val="58"/>
        </w:numPr>
      </w:pPr>
      <w:r>
        <w:t>kernel: “poly”, gamma (hệ số Kernel) = 0.01, epsilon=1</w:t>
      </w:r>
      <w:r w:rsidR="00831B60">
        <w:t xml:space="preserve">, degree (hàm của đa thức Kernel)=2, C (tham số </w:t>
      </w:r>
      <w:r w:rsidR="00105DFC">
        <w:t>chính quy</w:t>
      </w:r>
      <w:r w:rsidR="00831B60">
        <w:t>)=0.1</w:t>
      </w:r>
    </w:p>
    <w:p w14:paraId="2A1164DB" w14:textId="77777777" w:rsidR="00EF4518" w:rsidRPr="00F31359" w:rsidRDefault="00EF4518" w:rsidP="00672A56">
      <w:pPr>
        <w:ind w:firstLine="357"/>
        <w:rPr>
          <w:i/>
          <w:szCs w:val="26"/>
        </w:rPr>
      </w:pPr>
      <w:r>
        <w:rPr>
          <w:szCs w:val="26"/>
        </w:rPr>
        <w:t xml:space="preserve">Thông số kĩ thuật (metric) của mô hình thuật toán </w:t>
      </w:r>
      <w:r w:rsidRPr="00850865">
        <w:t>Polynomial Regression</w:t>
      </w:r>
      <w:r>
        <w:t>:</w:t>
      </w:r>
    </w:p>
    <w:p w14:paraId="7856F6DA" w14:textId="745CDF5C" w:rsidR="00EF4518" w:rsidRDefault="00EF4518" w:rsidP="00672A56">
      <w:pPr>
        <w:pStyle w:val="ListParagraph"/>
        <w:numPr>
          <w:ilvl w:val="0"/>
          <w:numId w:val="51"/>
        </w:numPr>
        <w:contextualSpacing w:val="0"/>
      </w:pPr>
      <w:r>
        <w:t>Lỗi trung bình tuyệt đối (Mean Absolute Error): MAE=</w:t>
      </w:r>
      <w:r w:rsidRPr="00EF4518">
        <w:t>11830855.88</w:t>
      </w:r>
    </w:p>
    <w:p w14:paraId="3B490C78" w14:textId="31062FEF" w:rsidR="00EF4518" w:rsidRDefault="00EF4518" w:rsidP="00672A56">
      <w:pPr>
        <w:pStyle w:val="ListParagraph"/>
        <w:numPr>
          <w:ilvl w:val="0"/>
          <w:numId w:val="51"/>
        </w:numPr>
        <w:contextualSpacing w:val="0"/>
      </w:pPr>
      <w:r>
        <w:t>Lỗi bình phương trung bình (Mean Squared Error): MSE=</w:t>
      </w:r>
      <w:r w:rsidRPr="00EF4518">
        <w:t xml:space="preserve"> 150007501802146</w:t>
      </w:r>
    </w:p>
    <w:p w14:paraId="01C037AA" w14:textId="24B275E9" w:rsidR="00DE4518" w:rsidRDefault="00DE4518" w:rsidP="00672A56">
      <w:pPr>
        <w:pStyle w:val="ListParagraph"/>
        <w:numPr>
          <w:ilvl w:val="0"/>
          <w:numId w:val="51"/>
        </w:numPr>
        <w:contextualSpacing w:val="0"/>
      </w:pPr>
      <w:r>
        <w:t>R-Square=</w:t>
      </w:r>
      <w:r w:rsidRPr="00DE4518">
        <w:t xml:space="preserve"> 0.98</w:t>
      </w:r>
    </w:p>
    <w:p w14:paraId="160DCA2A" w14:textId="18CB630B" w:rsidR="00EF4518" w:rsidRPr="00CF2C6C" w:rsidRDefault="00DE4518" w:rsidP="00672A56">
      <w:pPr>
        <w:pStyle w:val="ListParagraph"/>
        <w:numPr>
          <w:ilvl w:val="0"/>
          <w:numId w:val="51"/>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37" w:name="_Toc91974454"/>
      <w:r>
        <w:lastRenderedPageBreak/>
        <w:t>Áp dụng thuật toán Linear Regression</w:t>
      </w:r>
      <w:bookmarkEnd w:id="137"/>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30AD1615" w:rsidR="00850865" w:rsidRDefault="00850865" w:rsidP="00850865">
      <w:pPr>
        <w:pStyle w:val="Caption"/>
      </w:pPr>
      <w:bookmarkStart w:id="138" w:name="_Toc91974402"/>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9</w:t>
      </w:r>
      <w:r w:rsidR="00D4057A">
        <w:rPr>
          <w:noProof/>
        </w:rPr>
        <w:fldChar w:fldCharType="end"/>
      </w:r>
      <w:r>
        <w:t xml:space="preserve">. </w:t>
      </w:r>
      <w:r w:rsidR="00A9509D">
        <w:t>Kết quả dự đoán của</w:t>
      </w:r>
      <w:r w:rsidRPr="00C16043">
        <w:t xml:space="preserve"> thuật toán </w:t>
      </w:r>
      <w:r w:rsidRPr="00850865">
        <w:t>Polynomial Regression</w:t>
      </w:r>
      <w:bookmarkEnd w:id="138"/>
    </w:p>
    <w:p w14:paraId="7BD37495" w14:textId="18748947" w:rsidR="00CF2C6C" w:rsidRDefault="00CF2C6C" w:rsidP="00672A56">
      <w:pPr>
        <w:ind w:firstLine="357"/>
      </w:pPr>
      <w:r>
        <w:t xml:space="preserve">Hình 4-9 là biểu đồ đường thể hiển kết quả dự đoán của thuật toán </w:t>
      </w:r>
      <w:r w:rsidRPr="00850865">
        <w:t>Polynomial Regression</w:t>
      </w:r>
      <w:r>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47D8A0FF" w14:textId="7BFDF329" w:rsidR="00221328" w:rsidRDefault="00221328" w:rsidP="00672A56">
      <w:pPr>
        <w:pStyle w:val="ListParagraph"/>
        <w:numPr>
          <w:ilvl w:val="0"/>
          <w:numId w:val="52"/>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20C41664" w:rsidR="00221328" w:rsidRDefault="00221328" w:rsidP="00221328">
      <w:pPr>
        <w:pStyle w:val="Caption"/>
      </w:pPr>
      <w:bookmarkStart w:id="139" w:name="_Toc91974403"/>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10</w:t>
      </w:r>
      <w:r w:rsidR="00D4057A">
        <w:rPr>
          <w:noProof/>
        </w:rPr>
        <w:fldChar w:fldCharType="end"/>
      </w:r>
      <w:r>
        <w:t xml:space="preserve">. </w:t>
      </w:r>
      <w:r w:rsidR="00BC0684">
        <w:t xml:space="preserve">Các mô hình </w:t>
      </w:r>
      <w:r>
        <w:t>U</w:t>
      </w:r>
      <w:r w:rsidRPr="003E73AA">
        <w:t>nderfitted, w</w:t>
      </w:r>
      <w:r>
        <w:t>ell-fitted and overfitted</w:t>
      </w:r>
      <w:bookmarkEnd w:id="139"/>
    </w:p>
    <w:p w14:paraId="24712E86" w14:textId="781A0FC6" w:rsidR="005A6DCA" w:rsidRPr="005A6DCA" w:rsidRDefault="005A6DCA" w:rsidP="00616E4C">
      <w:pPr>
        <w:ind w:firstLine="357"/>
      </w:pPr>
      <w:r>
        <w:t>Hình 4-10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468B5343" w:rsidR="00475342" w:rsidRPr="00F31359" w:rsidRDefault="00475342" w:rsidP="00616E4C">
      <w:pPr>
        <w:ind w:firstLine="357"/>
        <w:rPr>
          <w:i/>
          <w:szCs w:val="26"/>
        </w:rPr>
      </w:pPr>
      <w:r>
        <w:rPr>
          <w:szCs w:val="26"/>
        </w:rPr>
        <w:t xml:space="preserve">Thông số kĩ thuật (metric) của mô hình thuật toán </w:t>
      </w:r>
      <w:r w:rsidRPr="00850865">
        <w:t>Polynomial Regression</w:t>
      </w:r>
      <w:r>
        <w:t>:</w:t>
      </w:r>
    </w:p>
    <w:p w14:paraId="2937010B" w14:textId="3AED2BEA" w:rsidR="00475342" w:rsidRDefault="004F5624" w:rsidP="00616E4C">
      <w:pPr>
        <w:pStyle w:val="ListParagraph"/>
        <w:numPr>
          <w:ilvl w:val="0"/>
          <w:numId w:val="51"/>
        </w:numPr>
        <w:contextualSpacing w:val="0"/>
      </w:pPr>
      <w:r>
        <w:t>Lỗi trung bình tuyệt đối (Mean Absolute Error): MAE=</w:t>
      </w:r>
      <w:r w:rsidR="005569BA" w:rsidRPr="005569BA">
        <w:t>2903897.15</w:t>
      </w:r>
    </w:p>
    <w:p w14:paraId="1C3FF5A0" w14:textId="075BB5D4" w:rsidR="004F5624" w:rsidRDefault="004F5624" w:rsidP="00616E4C">
      <w:pPr>
        <w:pStyle w:val="ListParagraph"/>
        <w:numPr>
          <w:ilvl w:val="0"/>
          <w:numId w:val="51"/>
        </w:numPr>
        <w:contextualSpacing w:val="0"/>
      </w:pPr>
      <w:r>
        <w:t>Lỗi bình phương trung bình (</w:t>
      </w:r>
      <w:r w:rsidR="00072C22">
        <w:t>Mean Squared Error): MSE=</w:t>
      </w:r>
      <w:r w:rsidR="00265520">
        <w:t>16114561353282</w:t>
      </w:r>
    </w:p>
    <w:p w14:paraId="4E7BE0E0" w14:textId="082AB3D2" w:rsidR="004F5624" w:rsidRDefault="004F5624" w:rsidP="00616E4C">
      <w:pPr>
        <w:pStyle w:val="ListParagraph"/>
        <w:numPr>
          <w:ilvl w:val="0"/>
          <w:numId w:val="51"/>
        </w:numPr>
        <w:contextualSpacing w:val="0"/>
      </w:pPr>
      <w:r>
        <w:t>R-Square=</w:t>
      </w:r>
      <w:r w:rsidR="005569BA">
        <w:t>0.998</w:t>
      </w:r>
    </w:p>
    <w:p w14:paraId="2D5CD2B3" w14:textId="6DB1517D" w:rsidR="004F5624" w:rsidRDefault="004F5624" w:rsidP="00616E4C">
      <w:pPr>
        <w:pStyle w:val="ListParagraph"/>
        <w:numPr>
          <w:ilvl w:val="0"/>
          <w:numId w:val="51"/>
        </w:numPr>
        <w:contextualSpacing w:val="0"/>
      </w:pPr>
      <w:r>
        <w:t xml:space="preserve">Hệ số chặn: </w:t>
      </w:r>
      <w:r w:rsidRPr="004F5624">
        <w:t>intercept</w:t>
      </w:r>
      <w:r>
        <w:t>=0</w:t>
      </w:r>
    </w:p>
    <w:p w14:paraId="1468C0D4" w14:textId="5CABF826" w:rsidR="004F5624" w:rsidRDefault="004F5624" w:rsidP="00616E4C">
      <w:pPr>
        <w:pStyle w:val="ListParagraph"/>
        <w:numPr>
          <w:ilvl w:val="0"/>
          <w:numId w:val="51"/>
        </w:numPr>
        <w:contextualSpacing w:val="0"/>
      </w:pPr>
      <w:r>
        <w:t xml:space="preserve">Hệ số góc: </w:t>
      </w:r>
      <w:r w:rsidRPr="004F5624">
        <w:t>coefficients</w:t>
      </w:r>
      <w:r w:rsidR="00072C22">
        <w:t>=(</w:t>
      </w:r>
      <w:r w:rsidR="005569BA" w:rsidRPr="005569BA">
        <w:t>6.901e</w:t>
      </w:r>
      <w:r w:rsidR="005569BA" w:rsidRPr="00265520">
        <w:rPr>
          <w:vertAlign w:val="superscript"/>
        </w:rPr>
        <w:t>+06</w:t>
      </w:r>
      <w:r w:rsidR="00072C22">
        <w:t xml:space="preserve">, </w:t>
      </w:r>
      <w:r w:rsidR="005569BA">
        <w:t>-2.335</w:t>
      </w:r>
      <w:r w:rsidR="005569BA" w:rsidRPr="005569BA">
        <w:t>e</w:t>
      </w:r>
      <w:r w:rsidR="005569BA" w:rsidRPr="00265520">
        <w:rPr>
          <w:vertAlign w:val="superscript"/>
        </w:rPr>
        <w:t>+06</w:t>
      </w:r>
      <w:r w:rsidR="00072C22">
        <w:t xml:space="preserve">, </w:t>
      </w:r>
      <w:r w:rsidR="005569BA" w:rsidRPr="005569BA">
        <w:t>1.738e</w:t>
      </w:r>
      <w:r w:rsidR="005569BA" w:rsidRPr="00265520">
        <w:rPr>
          <w:vertAlign w:val="superscript"/>
        </w:rPr>
        <w:t>+06</w:t>
      </w:r>
      <w:r w:rsidR="005569BA">
        <w:t xml:space="preserve">, </w:t>
      </w:r>
      <w:r w:rsidR="004805B4">
        <w:t>-</w:t>
      </w:r>
      <w:r w:rsidR="005569BA">
        <w:t>1.24</w:t>
      </w:r>
      <w:r w:rsidR="005569BA" w:rsidRPr="005569BA">
        <w:t>e</w:t>
      </w:r>
      <w:r w:rsidR="005569BA" w:rsidRPr="00265520">
        <w:rPr>
          <w:vertAlign w:val="superscript"/>
        </w:rPr>
        <w:t>+06</w:t>
      </w:r>
      <w:r w:rsidR="00072C22">
        <w:t>)</w:t>
      </w:r>
    </w:p>
    <w:p w14:paraId="321BBF77" w14:textId="492BAFDB" w:rsidR="00EB76AC" w:rsidRPr="00475342" w:rsidRDefault="00D00A8A" w:rsidP="00616E4C">
      <w:pPr>
        <w:pStyle w:val="ListParagraph"/>
        <w:numPr>
          <w:ilvl w:val="0"/>
          <w:numId w:val="53"/>
        </w:numPr>
        <w:contextualSpacing w:val="0"/>
      </w:pPr>
      <w:r>
        <w:t>y=f(x)=</w:t>
      </w:r>
      <w:r w:rsidRPr="00D00A8A">
        <w:t xml:space="preserve"> </w:t>
      </w:r>
      <w:r w:rsidRPr="005569BA">
        <w:t>6.901e</w:t>
      </w:r>
      <w:r w:rsidRPr="00265520">
        <w:rPr>
          <w:vertAlign w:val="superscript"/>
        </w:rPr>
        <w:t>+06</w:t>
      </w:r>
      <w:r>
        <w:rPr>
          <w:vertAlign w:val="superscript"/>
        </w:rPr>
        <w:t xml:space="preserve"> </w:t>
      </w:r>
      <w:r>
        <w:t>-2.335</w:t>
      </w:r>
      <w:r w:rsidRPr="005569BA">
        <w:t>e</w:t>
      </w:r>
      <w:r w:rsidRPr="00265520">
        <w:rPr>
          <w:vertAlign w:val="superscript"/>
        </w:rPr>
        <w:t>+06</w:t>
      </w:r>
      <w:r w:rsidRPr="00CE2390">
        <w:rPr>
          <w:i/>
          <w:szCs w:val="26"/>
        </w:rPr>
        <w:t>x</w:t>
      </w:r>
      <w:r w:rsidRPr="00CE2390">
        <w:rPr>
          <w:i/>
          <w:szCs w:val="26"/>
          <w:vertAlign w:val="subscript"/>
        </w:rPr>
        <w:t>1</w:t>
      </w:r>
      <w:r>
        <w:t>+</w:t>
      </w:r>
      <w:r w:rsidRPr="005569BA">
        <w:t>1.738e</w:t>
      </w:r>
      <w:r w:rsidRPr="00265520">
        <w:rPr>
          <w:vertAlign w:val="superscript"/>
        </w:rPr>
        <w:t>+06</w:t>
      </w:r>
      <w:r w:rsidRPr="00CE2390">
        <w:rPr>
          <w:i/>
          <w:szCs w:val="26"/>
        </w:rPr>
        <w:t>x</w:t>
      </w:r>
      <w:r w:rsidRPr="00CE2390">
        <w:rPr>
          <w:i/>
          <w:szCs w:val="26"/>
          <w:vertAlign w:val="subscript"/>
        </w:rPr>
        <w:t>1</w:t>
      </w:r>
      <w:r w:rsidRPr="00CE2390">
        <w:rPr>
          <w:i/>
          <w:szCs w:val="26"/>
          <w:vertAlign w:val="superscript"/>
        </w:rPr>
        <w:t>2</w:t>
      </w:r>
      <w:r>
        <w:t>-1.24</w:t>
      </w:r>
      <w:r w:rsidRPr="005569BA">
        <w:t>e</w:t>
      </w:r>
      <w:r w:rsidRPr="00265520">
        <w:rPr>
          <w:vertAlign w:val="superscript"/>
        </w:rPr>
        <w:t>+06</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0" w:name="_Toc91974455"/>
      <w:r>
        <w:lastRenderedPageBreak/>
        <w:t xml:space="preserve">Áp dụng thuật toán </w:t>
      </w:r>
      <w:r w:rsidRPr="00110AB2">
        <w:t>Bayesian Ridge Regression</w:t>
      </w:r>
      <w:bookmarkEnd w:id="140"/>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1EAA03ED" w:rsidR="00657AFF" w:rsidRDefault="00657AFF" w:rsidP="00657AFF">
      <w:pPr>
        <w:pStyle w:val="Caption"/>
      </w:pPr>
      <w:bookmarkStart w:id="141" w:name="_Toc91974404"/>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11</w:t>
      </w:r>
      <w:r w:rsidR="00D4057A">
        <w:rPr>
          <w:noProof/>
        </w:rPr>
        <w:fldChar w:fldCharType="end"/>
      </w:r>
      <w:r>
        <w:t xml:space="preserve">. </w:t>
      </w:r>
      <w:r w:rsidR="00A9509D">
        <w:t>Kết quả dự đoán của</w:t>
      </w:r>
      <w:r w:rsidR="00A9509D" w:rsidRPr="00C16043">
        <w:t xml:space="preserve"> thuật toán </w:t>
      </w:r>
      <w:r w:rsidRPr="00557822">
        <w:t>Bayesian Ridge Regression</w:t>
      </w:r>
      <w:bookmarkEnd w:id="141"/>
    </w:p>
    <w:p w14:paraId="6AE3E0DA" w14:textId="1CD655B9" w:rsidR="00CF2C6C" w:rsidRDefault="00DC3789" w:rsidP="00616E4C">
      <w:pPr>
        <w:ind w:firstLine="357"/>
      </w:pPr>
      <w:r>
        <w:t>Hình 4-11</w:t>
      </w:r>
      <w:r w:rsidR="00CF2C6C">
        <w:t xml:space="preserve"> là biểu đồ đường thể hiển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51414F89" w14:textId="77777777" w:rsidR="000301FC" w:rsidRPr="00F31359" w:rsidRDefault="000301FC" w:rsidP="00616E4C">
      <w:pPr>
        <w:ind w:firstLine="357"/>
        <w:rPr>
          <w:i/>
          <w:szCs w:val="26"/>
        </w:rPr>
      </w:pPr>
      <w:r>
        <w:rPr>
          <w:szCs w:val="26"/>
        </w:rPr>
        <w:t xml:space="preserve">Thông số kĩ thuật (metric) của mô hình thuật toán </w:t>
      </w:r>
      <w:r w:rsidRPr="00850865">
        <w:t>Polynomial Regression</w:t>
      </w:r>
      <w:r>
        <w:t>:</w:t>
      </w:r>
    </w:p>
    <w:p w14:paraId="51950B8B" w14:textId="5A43B590" w:rsidR="000301FC" w:rsidRDefault="000301FC" w:rsidP="00616E4C">
      <w:pPr>
        <w:pStyle w:val="ListParagraph"/>
        <w:numPr>
          <w:ilvl w:val="0"/>
          <w:numId w:val="51"/>
        </w:numPr>
        <w:contextualSpacing w:val="0"/>
      </w:pPr>
      <w:r>
        <w:t>Lỗi trung bình tuyệt đối (Mean Absolute Error): MAE=</w:t>
      </w:r>
      <w:r w:rsidRPr="000301FC">
        <w:t xml:space="preserve"> 2873488.36</w:t>
      </w:r>
    </w:p>
    <w:p w14:paraId="2B4A0227" w14:textId="6321CB66" w:rsidR="000301FC" w:rsidRDefault="000301FC" w:rsidP="00616E4C">
      <w:pPr>
        <w:pStyle w:val="ListParagraph"/>
        <w:numPr>
          <w:ilvl w:val="0"/>
          <w:numId w:val="51"/>
        </w:numPr>
        <w:contextualSpacing w:val="0"/>
      </w:pPr>
      <w:r>
        <w:t>Lỗi bình phương trung bình (Mean Squared Error): MSE=15752742048978</w:t>
      </w:r>
    </w:p>
    <w:p w14:paraId="019CDAF9" w14:textId="77777777" w:rsidR="002C3D57" w:rsidRDefault="002C3D57" w:rsidP="002C3D57"/>
    <w:p w14:paraId="1AFA19FA" w14:textId="77777777" w:rsidR="002C3D57" w:rsidRDefault="002C3D57" w:rsidP="002C3D57"/>
    <w:p w14:paraId="7035BE5B" w14:textId="77777777" w:rsidR="002C3D57" w:rsidRDefault="002C3D57" w:rsidP="002C3D57"/>
    <w:p w14:paraId="58D4982D" w14:textId="77777777" w:rsidR="002C3D57" w:rsidRDefault="002C3D57" w:rsidP="002C3D57"/>
    <w:p w14:paraId="5B18DDB8" w14:textId="77777777" w:rsidR="002C3D57" w:rsidRDefault="002C3D57" w:rsidP="002C3D57"/>
    <w:p w14:paraId="431331A7" w14:textId="77777777" w:rsidR="004C09D3" w:rsidRDefault="004C09D3" w:rsidP="002C3D57"/>
    <w:p w14:paraId="5264B36D" w14:textId="77777777" w:rsidR="004C09D3" w:rsidRPr="00CF2C6C" w:rsidRDefault="004C09D3" w:rsidP="002C3D57"/>
    <w:p w14:paraId="3631B871" w14:textId="4A26BD0A" w:rsidR="00EB76AC" w:rsidRDefault="007F178A" w:rsidP="00EB76AC">
      <w:pPr>
        <w:pStyle w:val="Heading2"/>
      </w:pPr>
      <w:bookmarkStart w:id="142" w:name="_Toc91974456"/>
      <w:r>
        <w:lastRenderedPageBreak/>
        <w:t>Kết quả dự đoán</w:t>
      </w:r>
      <w:r w:rsidR="00AD44BD">
        <w:t xml:space="preserve"> và so sánh</w:t>
      </w:r>
      <w:bookmarkEnd w:id="142"/>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4C09D3">
      <w:pPr>
        <w:pStyle w:val="Caption"/>
      </w:pPr>
      <w:bookmarkStart w:id="143" w:name="_Toc91889243"/>
      <w:r>
        <w:t xml:space="preserve">Bảng </w:t>
      </w:r>
      <w:r w:rsidR="00D4057A">
        <w:fldChar w:fldCharType="begin"/>
      </w:r>
      <w:r w:rsidR="00D4057A">
        <w:instrText xml:space="preserve"> STYLEREF 1 \s </w:instrText>
      </w:r>
      <w:r w:rsidR="00D4057A">
        <w:fldChar w:fldCharType="separate"/>
      </w:r>
      <w:r w:rsidR="00D24690">
        <w:rPr>
          <w:noProof/>
        </w:rPr>
        <w:t>4</w:t>
      </w:r>
      <w:r w:rsidR="00D4057A">
        <w:rPr>
          <w:noProof/>
        </w:rPr>
        <w:fldChar w:fldCharType="end"/>
      </w:r>
      <w:r w:rsidR="00BA0B27">
        <w:noBreakHyphen/>
      </w:r>
      <w:r w:rsidR="00D4057A">
        <w:fldChar w:fldCharType="begin"/>
      </w:r>
      <w:r w:rsidR="00D4057A">
        <w:instrText xml:space="preserve"> SEQ Bảng \* ARABIC \s 1 </w:instrText>
      </w:r>
      <w:r w:rsidR="00D4057A">
        <w:fldChar w:fldCharType="separate"/>
      </w:r>
      <w:r w:rsidR="00D24690">
        <w:rPr>
          <w:noProof/>
        </w:rPr>
        <w:t>1</w:t>
      </w:r>
      <w:r w:rsidR="00D4057A">
        <w:rPr>
          <w:noProof/>
        </w:rPr>
        <w:fldChar w:fldCharType="end"/>
      </w:r>
      <w:r>
        <w:t xml:space="preserve">. </w:t>
      </w:r>
      <w:r w:rsidRPr="00157F8D">
        <w:t>Bảng so sánh kết quả dự đoán</w:t>
      </w:r>
      <w:bookmarkEnd w:id="143"/>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4" w:name="_Toc91974457"/>
      <w:r>
        <w:lastRenderedPageBreak/>
        <w:t xml:space="preserve">Áp dụng </w:t>
      </w:r>
      <w:r w:rsidRPr="002C0C27">
        <w:t>Polynomial Regression</w:t>
      </w:r>
      <w:r>
        <w:t xml:space="preserve"> dự đoán số ca nhiễm ở Việt Nam</w:t>
      </w:r>
      <w:bookmarkEnd w:id="144"/>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theo.</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6B2E7891" w:rsidR="00E05C98" w:rsidRDefault="00E05C98" w:rsidP="00E05C98">
      <w:pPr>
        <w:pStyle w:val="Caption"/>
      </w:pPr>
      <w:bookmarkStart w:id="145" w:name="_Toc91974405"/>
      <w:r>
        <w:t xml:space="preserve">Hình </w:t>
      </w:r>
      <w:r w:rsidR="00D4057A">
        <w:fldChar w:fldCharType="begin"/>
      </w:r>
      <w:r w:rsidR="00D4057A">
        <w:instrText xml:space="preserve"> STYLEREF 1 \s </w:instrText>
      </w:r>
      <w:r w:rsidR="00D4057A">
        <w:fldChar w:fldCharType="separate"/>
      </w:r>
      <w:r w:rsidR="00B916B7">
        <w:rPr>
          <w:noProof/>
        </w:rPr>
        <w:t>4</w:t>
      </w:r>
      <w:r w:rsidR="00D4057A">
        <w:rPr>
          <w:noProof/>
        </w:rPr>
        <w:fldChar w:fldCharType="end"/>
      </w:r>
      <w:r w:rsidR="00B916B7">
        <w:noBreakHyphen/>
      </w:r>
      <w:r w:rsidR="00D4057A">
        <w:fldChar w:fldCharType="begin"/>
      </w:r>
      <w:r w:rsidR="00D4057A">
        <w:instrText xml:space="preserve"> SEQ Hình \* ARABIC \s 1 </w:instrText>
      </w:r>
      <w:r w:rsidR="00D4057A">
        <w:fldChar w:fldCharType="separate"/>
      </w:r>
      <w:r w:rsidR="00B916B7">
        <w:rPr>
          <w:noProof/>
        </w:rPr>
        <w:t>12</w:t>
      </w:r>
      <w:r w:rsidR="00D4057A">
        <w:rPr>
          <w:noProof/>
        </w:rPr>
        <w:fldChar w:fldCharType="end"/>
      </w:r>
      <w:r>
        <w:t>. Dự đoán số ca nhiễm ở Việt Nam</w:t>
      </w:r>
      <w:bookmarkEnd w:id="145"/>
    </w:p>
    <w:p w14:paraId="14ECDC41" w14:textId="0CDBEE54" w:rsidR="00E05C98" w:rsidRPr="00E05C98" w:rsidRDefault="00E05C98" w:rsidP="0060532C">
      <w:pPr>
        <w:ind w:firstLine="357"/>
      </w:pPr>
      <w:r>
        <w:t xml:space="preserve">Hình 4-12 là biểu đồ đường thể hiển kết quả dự đoán số ca nhiễm trong 30 ngày tiếp theo của Việt Nam sử dụng thuật toán </w:t>
      </w:r>
      <w:r w:rsidRPr="00850865">
        <w:t>Polynomial Regression</w:t>
      </w:r>
      <w:r>
        <w:t>.</w:t>
      </w:r>
      <w:r w:rsidRPr="009B7A9B">
        <w:t xml:space="preserve"> </w:t>
      </w:r>
      <w:r>
        <w:t xml:space="preserve">Đường màu xanh là số ca nhiễm thực tế và đường màu </w:t>
      </w:r>
      <w:r w:rsidR="0069448A">
        <w:t>đỏ</w:t>
      </w:r>
      <w:r>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60532C">
      <w:pPr>
        <w:pStyle w:val="ListParagraph"/>
        <w:numPr>
          <w:ilvl w:val="0"/>
          <w:numId w:val="51"/>
        </w:numPr>
        <w:contextualSpacing w:val="0"/>
      </w:pPr>
      <w:r>
        <w:t>Lỗi trung bình tuyệt đối (Mean Absolute Error): MAE=</w:t>
      </w:r>
      <w:r w:rsidR="001724C3" w:rsidRPr="001724C3">
        <w:t>88066.5</w:t>
      </w:r>
      <w:r w:rsidR="001724C3">
        <w:t>8</w:t>
      </w:r>
    </w:p>
    <w:p w14:paraId="38C37942" w14:textId="0723E40C" w:rsidR="00E05C98" w:rsidRDefault="00E05C98" w:rsidP="0060532C">
      <w:pPr>
        <w:pStyle w:val="ListParagraph"/>
        <w:numPr>
          <w:ilvl w:val="0"/>
          <w:numId w:val="51"/>
        </w:numPr>
        <w:contextualSpacing w:val="0"/>
      </w:pPr>
      <w:r>
        <w:t>Lỗi bình phương trung bình (Mean Squared Error): MSE=</w:t>
      </w:r>
      <w:r w:rsidR="001724C3" w:rsidRPr="001724C3">
        <w:t>12591878628</w:t>
      </w:r>
    </w:p>
    <w:p w14:paraId="3E0FABEC" w14:textId="5F6EF0D3" w:rsidR="00E05C98" w:rsidRDefault="00E05C98" w:rsidP="0060532C">
      <w:pPr>
        <w:pStyle w:val="ListParagraph"/>
        <w:numPr>
          <w:ilvl w:val="0"/>
          <w:numId w:val="51"/>
        </w:numPr>
        <w:contextualSpacing w:val="0"/>
      </w:pPr>
      <w:r>
        <w:t>R-Square=</w:t>
      </w:r>
      <w:r w:rsidR="00FC4C3D" w:rsidRPr="00FC4C3D">
        <w:t>0.905</w:t>
      </w:r>
    </w:p>
    <w:p w14:paraId="7A43597E" w14:textId="77777777" w:rsidR="00E05C98" w:rsidRDefault="00E05C98" w:rsidP="0060532C">
      <w:pPr>
        <w:pStyle w:val="ListParagraph"/>
        <w:numPr>
          <w:ilvl w:val="0"/>
          <w:numId w:val="51"/>
        </w:numPr>
        <w:contextualSpacing w:val="0"/>
      </w:pPr>
      <w:r>
        <w:t xml:space="preserve">Hệ số chặn: </w:t>
      </w:r>
      <w:r w:rsidRPr="004F5624">
        <w:t>intercept</w:t>
      </w:r>
      <w:r>
        <w:t>=0</w:t>
      </w:r>
    </w:p>
    <w:p w14:paraId="04CD3209" w14:textId="6C1FAC15" w:rsidR="00E05C98" w:rsidRDefault="00E05C98" w:rsidP="0060532C">
      <w:pPr>
        <w:pStyle w:val="ListParagraph"/>
        <w:numPr>
          <w:ilvl w:val="0"/>
          <w:numId w:val="51"/>
        </w:numPr>
        <w:contextualSpacing w:val="0"/>
      </w:pPr>
      <w:r>
        <w:t xml:space="preserve">Hệ số góc: </w:t>
      </w:r>
      <w:r w:rsidRPr="004F5624">
        <w:t>coefficients</w:t>
      </w:r>
      <w:r>
        <w:t>=(</w:t>
      </w:r>
      <w:r w:rsidR="00FC4C3D">
        <w:t>-1</w:t>
      </w:r>
      <w:r w:rsidRPr="005569BA">
        <w:t>.</w:t>
      </w:r>
      <w:r w:rsidR="00FC4C3D">
        <w:t>167</w:t>
      </w:r>
      <w:r w:rsidRPr="005569BA">
        <w:t>e</w:t>
      </w:r>
      <w:r w:rsidR="00FC4C3D">
        <w:rPr>
          <w:vertAlign w:val="superscript"/>
        </w:rPr>
        <w:t>+05</w:t>
      </w:r>
      <w:r>
        <w:t xml:space="preserve">, </w:t>
      </w:r>
      <w:r w:rsidR="00FC4C3D">
        <w:t>2.97</w:t>
      </w:r>
      <w:r w:rsidRPr="005569BA">
        <w:t>e</w:t>
      </w:r>
      <w:r w:rsidR="00FC4C3D">
        <w:rPr>
          <w:vertAlign w:val="superscript"/>
        </w:rPr>
        <w:t>+03</w:t>
      </w:r>
      <w:r>
        <w:t xml:space="preserve">, </w:t>
      </w:r>
      <w:r w:rsidR="00FC4C3D">
        <w:t>-1.508</w:t>
      </w:r>
      <w:r w:rsidRPr="005569BA">
        <w:t>e</w:t>
      </w:r>
      <w:r w:rsidR="00FC4C3D">
        <w:rPr>
          <w:vertAlign w:val="superscript"/>
        </w:rPr>
        <w:t>+01</w:t>
      </w:r>
      <w:r>
        <w:t xml:space="preserve">, </w:t>
      </w:r>
      <w:r w:rsidR="00FC4C3D">
        <w:t>1.99</w:t>
      </w:r>
      <w:r w:rsidRPr="005569BA">
        <w:t>e</w:t>
      </w:r>
      <w:r w:rsidR="00FC4C3D">
        <w:rPr>
          <w:vertAlign w:val="superscript"/>
        </w:rPr>
        <w:t>-02</w:t>
      </w:r>
      <w:r>
        <w:t>)</w:t>
      </w:r>
    </w:p>
    <w:p w14:paraId="4F052F1A" w14:textId="1123F08F" w:rsidR="00E05C98" w:rsidRPr="0060532C" w:rsidRDefault="00E05C98" w:rsidP="0060532C">
      <w:pPr>
        <w:pStyle w:val="ListParagraph"/>
        <w:numPr>
          <w:ilvl w:val="0"/>
          <w:numId w:val="53"/>
        </w:numPr>
        <w:contextualSpacing w:val="0"/>
      </w:pPr>
      <w:r>
        <w:t>y=f(x)=</w:t>
      </w:r>
      <w:r w:rsidRPr="00D00A8A">
        <w:t xml:space="preserve"> </w:t>
      </w:r>
      <w:r w:rsidR="00FC4C3D">
        <w:t>-1</w:t>
      </w:r>
      <w:r w:rsidR="00FC4C3D" w:rsidRPr="005569BA">
        <w:t>.</w:t>
      </w:r>
      <w:r w:rsidR="00FC4C3D">
        <w:t>167</w:t>
      </w:r>
      <w:r w:rsidR="00FC4C3D" w:rsidRPr="005569BA">
        <w:t>e</w:t>
      </w:r>
      <w:r w:rsidR="00FC4C3D">
        <w:rPr>
          <w:vertAlign w:val="superscript"/>
        </w:rPr>
        <w:t>+05</w:t>
      </w:r>
      <w:r w:rsidR="00FC4C3D">
        <w:t>+2.97</w:t>
      </w:r>
      <w:r w:rsidR="00FC4C3D" w:rsidRPr="005569BA">
        <w:t>e</w:t>
      </w:r>
      <w:r w:rsidR="00FC4C3D">
        <w:rPr>
          <w:vertAlign w:val="superscript"/>
        </w:rPr>
        <w:t>+03</w:t>
      </w:r>
      <w:r w:rsidRPr="00CE2390">
        <w:rPr>
          <w:i/>
          <w:szCs w:val="26"/>
        </w:rPr>
        <w:t>x</w:t>
      </w:r>
      <w:r w:rsidRPr="00CE2390">
        <w:rPr>
          <w:i/>
          <w:szCs w:val="26"/>
          <w:vertAlign w:val="subscript"/>
        </w:rPr>
        <w:t>1</w:t>
      </w:r>
      <w:r w:rsidR="001E4207">
        <w:t>-1.508</w:t>
      </w:r>
      <w:r w:rsidR="001E4207" w:rsidRPr="005569BA">
        <w:t>e</w:t>
      </w:r>
      <w:r w:rsidR="001E4207">
        <w:rPr>
          <w:vertAlign w:val="superscript"/>
        </w:rPr>
        <w:t>+01</w:t>
      </w:r>
      <w:r w:rsidRPr="00CE2390">
        <w:rPr>
          <w:i/>
          <w:szCs w:val="26"/>
        </w:rPr>
        <w:t>x</w:t>
      </w:r>
      <w:r w:rsidRPr="00CE2390">
        <w:rPr>
          <w:i/>
          <w:szCs w:val="26"/>
          <w:vertAlign w:val="subscript"/>
        </w:rPr>
        <w:t>1</w:t>
      </w:r>
      <w:r w:rsidRPr="00CE2390">
        <w:rPr>
          <w:i/>
          <w:szCs w:val="26"/>
          <w:vertAlign w:val="superscript"/>
        </w:rPr>
        <w:t>2</w:t>
      </w:r>
      <w:r w:rsidR="001E4207">
        <w:t>+1.99</w:t>
      </w:r>
      <w:r w:rsidR="001E4207" w:rsidRPr="005569BA">
        <w:t>e</w:t>
      </w:r>
      <w:r w:rsidR="001E4207">
        <w:rPr>
          <w:vertAlign w:val="superscript"/>
        </w:rPr>
        <w:t>-02</w:t>
      </w:r>
      <w:r w:rsidRPr="00CE2390">
        <w:rPr>
          <w:i/>
          <w:szCs w:val="26"/>
        </w:rPr>
        <w:t>x</w:t>
      </w:r>
      <w:r w:rsidRPr="00CE2390">
        <w:rPr>
          <w:i/>
          <w:szCs w:val="26"/>
          <w:vertAlign w:val="subscript"/>
        </w:rPr>
        <w:t>1</w:t>
      </w:r>
      <w:r>
        <w:rPr>
          <w:i/>
          <w:szCs w:val="26"/>
          <w:vertAlign w:val="superscript"/>
        </w:rPr>
        <w:t>3</w:t>
      </w:r>
    </w:p>
    <w:p w14:paraId="29AEB516" w14:textId="77777777" w:rsidR="0060532C" w:rsidRDefault="0060532C" w:rsidP="0060532C"/>
    <w:p w14:paraId="31C99A03" w14:textId="77777777" w:rsidR="0060532C" w:rsidRDefault="0060532C" w:rsidP="0060532C"/>
    <w:p w14:paraId="1E26235C" w14:textId="77777777" w:rsidR="0060532C" w:rsidRDefault="0060532C" w:rsidP="0060532C"/>
    <w:p w14:paraId="382731BA" w14:textId="77777777" w:rsidR="0060532C" w:rsidRPr="00475342" w:rsidRDefault="0060532C" w:rsidP="0060532C"/>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pPr>
        <w:pStyle w:val="Caption"/>
      </w:pPr>
      <w:bookmarkStart w:id="146" w:name="_Toc91889244"/>
      <w:r>
        <w:t xml:space="preserve">Bảng </w:t>
      </w:r>
      <w:r w:rsidR="00D4057A">
        <w:fldChar w:fldCharType="begin"/>
      </w:r>
      <w:r w:rsidR="00D4057A">
        <w:instrText xml:space="preserve"> STYLEREF 1 \s </w:instrText>
      </w:r>
      <w:r w:rsidR="00D4057A">
        <w:fldChar w:fldCharType="separate"/>
      </w:r>
      <w:r w:rsidR="00D24690">
        <w:rPr>
          <w:noProof/>
        </w:rPr>
        <w:t>4</w:t>
      </w:r>
      <w:r w:rsidR="00D4057A">
        <w:rPr>
          <w:noProof/>
        </w:rPr>
        <w:fldChar w:fldCharType="end"/>
      </w:r>
      <w:r>
        <w:noBreakHyphen/>
      </w:r>
      <w:r w:rsidR="00D4057A">
        <w:fldChar w:fldCharType="begin"/>
      </w:r>
      <w:r w:rsidR="00D4057A">
        <w:instrText xml:space="preserve"> SEQ Bảng \* ARABIC \s 1 </w:instrText>
      </w:r>
      <w:r w:rsidR="00D4057A">
        <w:fldChar w:fldCharType="separate"/>
      </w:r>
      <w:r w:rsidR="00D24690">
        <w:rPr>
          <w:noProof/>
        </w:rPr>
        <w:t>2</w:t>
      </w:r>
      <w:r w:rsidR="00D4057A">
        <w:rPr>
          <w:noProof/>
        </w:rPr>
        <w:fldChar w:fldCharType="end"/>
      </w:r>
      <w:r>
        <w:t xml:space="preserve">. </w:t>
      </w:r>
      <w:r w:rsidRPr="00CA48C4">
        <w:t>Bảng kết quả dự đoán số ca nhiễm của Việt Nam</w:t>
      </w:r>
      <w:bookmarkEnd w:id="146"/>
    </w:p>
    <w:p w14:paraId="279665BA" w14:textId="184387DE" w:rsidR="001F2007" w:rsidRDefault="001F2007" w:rsidP="00632925">
      <w:pPr>
        <w:ind w:firstLine="357"/>
      </w:pPr>
      <w:r>
        <w:t xml:space="preserve">Bảng 4-1 là bảng kết quả dự đoán </w:t>
      </w:r>
      <w:r w:rsidR="00E43BAC">
        <w:t>sử dụng thuật toán</w:t>
      </w:r>
      <w:r>
        <w:t xml:space="preserve"> </w:t>
      </w:r>
      <w:r w:rsidRPr="00850865">
        <w:t>Polynomial Regression</w:t>
      </w:r>
      <w:r>
        <w:t>. Thời gian dự đoán là 30 ngày từ 30/12/2021 đến 28/01</w:t>
      </w:r>
      <w:r w:rsidRPr="009005FB">
        <w:t>/2022</w:t>
      </w:r>
      <w:r>
        <w:t xml:space="preserve">. Với thuật toán SVR, số ca nhiễm dự đoán tăng từ </w:t>
      </w:r>
      <w:r w:rsidR="00B64796">
        <w:t>1.489</w:t>
      </w:r>
      <w:r>
        <w:t xml:space="preserve"> triệu đến </w:t>
      </w:r>
      <w:r w:rsidR="00B64796">
        <w:t>1.847</w:t>
      </w:r>
      <w:r>
        <w:t xml:space="preserve"> triệu với độ dao động </w:t>
      </w:r>
      <w:r>
        <w:rPr>
          <w:rFonts w:ascii="Cambria Math" w:hAnsi="Cambria Math"/>
        </w:rPr>
        <w:t>∆</w:t>
      </w:r>
      <w:r>
        <w:t>=</w:t>
      </w:r>
      <w:r w:rsidR="00B64796">
        <w:t>357.</w:t>
      </w:r>
      <w:r w:rsidR="00B64796" w:rsidRPr="00B64796">
        <w:t>936</w:t>
      </w:r>
      <w:r>
        <w:t xml:space="preserve">, trung bình </w:t>
      </w:r>
      <w:r w:rsidR="00B64796" w:rsidRPr="00B64796">
        <w:t>11</w:t>
      </w:r>
      <w:r w:rsidR="00B64796">
        <w:t>.</w:t>
      </w:r>
      <w:r w:rsidR="00B64796" w:rsidRPr="00B64796">
        <w:t>931</w:t>
      </w:r>
      <w:r w:rsidR="00B64796">
        <w:t xml:space="preserve"> </w:t>
      </w:r>
      <w:r>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47" w:name="_Toc91974458"/>
      <w:bookmarkStart w:id="148" w:name="_GoBack"/>
      <w:bookmarkEnd w:id="148"/>
      <w:r>
        <w:lastRenderedPageBreak/>
        <w:t>KẾT LUẬN</w:t>
      </w:r>
      <w:bookmarkEnd w:id="147"/>
    </w:p>
    <w:p w14:paraId="5CA6BEDE" w14:textId="77777777" w:rsidR="00CE41B9" w:rsidRDefault="000B5908" w:rsidP="009167BB">
      <w:pPr>
        <w:pStyle w:val="Heading2"/>
      </w:pPr>
      <w:bookmarkStart w:id="149" w:name="_Toc91974459"/>
      <w:r>
        <w:t>Kết luận</w:t>
      </w:r>
      <w:bookmarkEnd w:id="149"/>
    </w:p>
    <w:p w14:paraId="455A2E36" w14:textId="10B843DB" w:rsidR="0032384E" w:rsidRDefault="0032384E" w:rsidP="0060532C">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tỉ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nh đã hồi phục. Tuy số ca nhiễm cao nhưng tỉ lệ tử vong của dịch COVID-19 so với các đại dịch khác là nhỏ hơn nhiều, khi mà tỉ lệ tử vong chỉ 1.78% (so với dịch SARS-2003 có tỉ lệ tử vong 10%, dịch MERS-2012 có tỉ lệ tử vong 34.4%, dịch Ebola có tỉ lệ tử vong 43.9%). Sự nguy hiểm của dịch COVID-19 đó là tốc độ lây lan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60532C">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3BA0D748" w:rsidR="008E0347" w:rsidRPr="0032384E" w:rsidRDefault="004C03C2" w:rsidP="0060532C">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Thế giới, trong đó có Việt Nam. Tỉ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chung và Đông Nam Á nói riêng.</w:t>
      </w:r>
    </w:p>
    <w:p w14:paraId="10C87257" w14:textId="77777777" w:rsidR="00CD348E" w:rsidRDefault="000B5908" w:rsidP="009167BB">
      <w:pPr>
        <w:pStyle w:val="Heading2"/>
      </w:pPr>
      <w:bookmarkStart w:id="150" w:name="_Toc91974460"/>
      <w:r>
        <w:lastRenderedPageBreak/>
        <w:t>Hướng phát triển</w:t>
      </w:r>
      <w:bookmarkEnd w:id="150"/>
    </w:p>
    <w:p w14:paraId="71EF71FA" w14:textId="77777777" w:rsidR="00945FC3" w:rsidRDefault="00945FC3" w:rsidP="0060532C">
      <w:r>
        <w:t>Trong đề tài này, hướng phát triển của em là:</w:t>
      </w:r>
    </w:p>
    <w:p w14:paraId="0F01B9BF" w14:textId="00845DB8" w:rsidR="00945FC3" w:rsidRDefault="00945FC3" w:rsidP="0060532C">
      <w:pPr>
        <w:pStyle w:val="ListParagraph"/>
        <w:numPr>
          <w:ilvl w:val="0"/>
          <w:numId w:val="56"/>
        </w:numPr>
        <w:contextualSpacing w:val="0"/>
      </w:pPr>
      <w:r>
        <w:t>Sử dụng ngôn ngữ Python để tạo ra các báo cáo bằng file pdf.</w:t>
      </w:r>
    </w:p>
    <w:p w14:paraId="0BFF7930" w14:textId="298BCBF1" w:rsidR="00945FC3" w:rsidRDefault="00945FC3" w:rsidP="0060532C">
      <w:pPr>
        <w:pStyle w:val="ListParagraph"/>
        <w:numPr>
          <w:ilvl w:val="0"/>
          <w:numId w:val="56"/>
        </w:numPr>
        <w:contextualSpacing w:val="0"/>
      </w:pPr>
      <w:r>
        <w:t>Gửi email cho những người đã được cài đặt sẵn thông qua giao thức SMTP.</w:t>
      </w:r>
    </w:p>
    <w:p w14:paraId="710C0FC4" w14:textId="0A013D4D" w:rsidR="00945FC3" w:rsidRDefault="00945FC3" w:rsidP="0060532C">
      <w:pPr>
        <w:pStyle w:val="ListParagraph"/>
        <w:numPr>
          <w:ilvl w:val="0"/>
          <w:numId w:val="56"/>
        </w:numPr>
        <w:contextualSpacing w:val="0"/>
      </w:pPr>
      <w:r>
        <w:t>Sử dụng Power BI để tạo ra các Dashboard</w:t>
      </w:r>
      <w:r w:rsidR="00542EF3">
        <w:t xml:space="preserve"> tự động cập nhật.</w:t>
      </w:r>
    </w:p>
    <w:p w14:paraId="1E91F4A5" w14:textId="15F90F31" w:rsidR="00325402" w:rsidRPr="00945FC3" w:rsidRDefault="00325402" w:rsidP="0060532C">
      <w:pPr>
        <w:pStyle w:val="ListParagraph"/>
        <w:numPr>
          <w:ilvl w:val="0"/>
          <w:numId w:val="56"/>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1" w:name="_Toc318788589"/>
      <w:bookmarkStart w:id="152" w:name="_Toc319296757"/>
      <w:bookmarkStart w:id="153" w:name="_Toc319296805"/>
      <w:bookmarkStart w:id="154" w:name="_Toc319309211"/>
      <w:bookmarkStart w:id="155" w:name="_Toc319309319"/>
      <w:bookmarkStart w:id="156" w:name="_Toc319318788"/>
      <w:bookmarkStart w:id="157" w:name="_Toc319384937"/>
      <w:bookmarkStart w:id="158" w:name="_Toc319389081"/>
      <w:bookmarkStart w:id="159" w:name="_Toc319465923"/>
      <w:bookmarkStart w:id="160" w:name="_Toc319471851"/>
      <w:bookmarkStart w:id="161" w:name="_Toc319473436"/>
      <w:bookmarkStart w:id="162" w:name="_Toc319725911"/>
      <w:bookmarkStart w:id="163" w:name="_Toc319735980"/>
      <w:bookmarkStart w:id="164" w:name="_Toc91974461"/>
      <w:r>
        <w:lastRenderedPageBreak/>
        <w:t>TÀI LIỆU THAM KHẢO</w:t>
      </w:r>
      <w:bookmarkEnd w:id="164"/>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Ngoại giao Cộng hòa Nhân dân Trung Hoa 30 năm cải cách mở cửa</w:t>
      </w:r>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25"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26"/>
          <w:footerReference w:type="default" r:id="rId127"/>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5" w:name="_Toc91974462"/>
      <w:r>
        <w:lastRenderedPageBreak/>
        <w:t xml:space="preserve">MÃ NGUỒN </w:t>
      </w:r>
      <w:r w:rsidR="00407C76">
        <w:t>PYTHON</w:t>
      </w:r>
      <w:bookmarkEnd w:id="165"/>
    </w:p>
    <w:bookmarkEnd w:id="111"/>
    <w:bookmarkEnd w:id="112"/>
    <w:bookmarkEnd w:id="113"/>
    <w:bookmarkEnd w:id="151"/>
    <w:bookmarkEnd w:id="152"/>
    <w:bookmarkEnd w:id="153"/>
    <w:bookmarkEnd w:id="154"/>
    <w:bookmarkEnd w:id="155"/>
    <w:bookmarkEnd w:id="156"/>
    <w:bookmarkEnd w:id="157"/>
    <w:bookmarkEnd w:id="158"/>
    <w:bookmarkEnd w:id="159"/>
    <w:bookmarkEnd w:id="160"/>
    <w:bookmarkEnd w:id="161"/>
    <w:bookmarkEnd w:id="162"/>
    <w:bookmarkEnd w:id="163"/>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28"/>
      <w:footerReference w:type="default" r:id="rId12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C28CA" w14:textId="77777777" w:rsidR="00C52B22" w:rsidRDefault="00C52B22">
      <w:r>
        <w:separator/>
      </w:r>
    </w:p>
  </w:endnote>
  <w:endnote w:type="continuationSeparator" w:id="0">
    <w:p w14:paraId="5AD7B99D" w14:textId="77777777" w:rsidR="00C52B22" w:rsidRDefault="00C52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7C69B5" w:rsidRDefault="007C69B5">
        <w:pPr>
          <w:pStyle w:val="Footer"/>
          <w:jc w:val="center"/>
        </w:pPr>
      </w:p>
    </w:sdtContent>
  </w:sdt>
  <w:p w14:paraId="6296D35C" w14:textId="77777777" w:rsidR="007C69B5" w:rsidRDefault="007C69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7C69B5" w:rsidRDefault="007C69B5">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5052A8">
          <w:rPr>
            <w:b w:val="0"/>
            <w:noProof/>
            <w:sz w:val="20"/>
          </w:rPr>
          <w:t>xvii</w:t>
        </w:r>
        <w:r w:rsidRPr="00181EE8">
          <w:rPr>
            <w:b w:val="0"/>
            <w:noProof/>
            <w:sz w:val="20"/>
          </w:rPr>
          <w:fldChar w:fldCharType="end"/>
        </w:r>
      </w:p>
    </w:sdtContent>
  </w:sdt>
  <w:p w14:paraId="7AF9BFD3" w14:textId="77777777" w:rsidR="007C69B5" w:rsidRDefault="007C69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7C69B5" w14:paraId="1BCCD013" w14:textId="77777777" w:rsidTr="00D318CC">
      <w:tc>
        <w:tcPr>
          <w:tcW w:w="5490" w:type="dxa"/>
          <w:shd w:val="clear" w:color="auto" w:fill="FFFFFF" w:themeFill="background1"/>
        </w:tcPr>
        <w:p w14:paraId="53F99B3F" w14:textId="6D85C51D" w:rsidR="007C69B5" w:rsidRPr="00A22C32" w:rsidRDefault="007C69B5"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7C69B5" w:rsidRPr="0004782B" w:rsidRDefault="007C69B5"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7C69B5" w:rsidRDefault="007C69B5" w:rsidP="00D318CC">
          <w:pPr>
            <w:pStyle w:val="Footer"/>
            <w:tabs>
              <w:tab w:val="clear" w:pos="4320"/>
            </w:tabs>
            <w:spacing w:line="240" w:lineRule="auto"/>
            <w:ind w:left="0" w:right="29"/>
            <w:rPr>
              <w:sz w:val="22"/>
              <w:szCs w:val="22"/>
            </w:rPr>
          </w:pPr>
        </w:p>
      </w:tc>
    </w:tr>
  </w:tbl>
  <w:p w14:paraId="39F5DF94" w14:textId="1C16094E" w:rsidR="007C69B5" w:rsidRDefault="007C69B5"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7C69B5" w14:paraId="3C24BC90" w14:textId="77777777" w:rsidTr="00E91363">
      <w:tc>
        <w:tcPr>
          <w:tcW w:w="5490" w:type="dxa"/>
          <w:shd w:val="clear" w:color="auto" w:fill="FFFFFF" w:themeFill="background1"/>
        </w:tcPr>
        <w:p w14:paraId="6A749438" w14:textId="77777777" w:rsidR="007C69B5" w:rsidRPr="0024181E" w:rsidRDefault="007C69B5"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7C69B5" w:rsidRPr="0004782B" w:rsidRDefault="007C69B5"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7C69B5" w:rsidRDefault="007C69B5" w:rsidP="00B82B68">
          <w:pPr>
            <w:pStyle w:val="Footer"/>
            <w:tabs>
              <w:tab w:val="clear" w:pos="4320"/>
            </w:tabs>
            <w:spacing w:line="240" w:lineRule="auto"/>
            <w:ind w:left="0" w:right="29"/>
            <w:rPr>
              <w:sz w:val="22"/>
              <w:szCs w:val="22"/>
            </w:rPr>
          </w:pPr>
        </w:p>
      </w:tc>
    </w:tr>
  </w:tbl>
  <w:p w14:paraId="733A2C6D" w14:textId="77777777" w:rsidR="007C69B5" w:rsidRDefault="007C69B5"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35D71" w14:textId="77777777" w:rsidR="00C52B22" w:rsidRDefault="00C52B22">
      <w:r>
        <w:separator/>
      </w:r>
    </w:p>
  </w:footnote>
  <w:footnote w:type="continuationSeparator" w:id="0">
    <w:p w14:paraId="1A3A2612" w14:textId="77777777" w:rsidR="00C52B22" w:rsidRDefault="00C52B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7C69B5" w:rsidRDefault="007C69B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7C69B5" w:rsidRPr="00E91363" w:rsidRDefault="007C69B5"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7C69B5" w:rsidRDefault="007C69B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7C69B5" w:rsidRPr="00A22C32" w:rsidRDefault="007C69B5"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7C69B5" w:rsidRPr="001A0B88" w:rsidRDefault="007C69B5"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BF1704">
      <w:rPr>
        <w:rStyle w:val="PageNumber"/>
        <w:rFonts w:ascii="Times New Roman" w:hAnsi="Times New Roman" w:cs="Times New Roman"/>
        <w:noProof/>
        <w:sz w:val="22"/>
        <w:szCs w:val="22"/>
      </w:rPr>
      <w:t>59</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7C69B5" w:rsidRDefault="007C69B5"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7C69B5" w:rsidRPr="001A0B88" w:rsidRDefault="007C69B5"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4C09D3">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2">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4">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nsid w:val="1A736378"/>
    <w:multiLevelType w:val="hybridMultilevel"/>
    <w:tmpl w:val="6B423E3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8">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2">
    <w:nsid w:val="374928E8"/>
    <w:multiLevelType w:val="hybridMultilevel"/>
    <w:tmpl w:val="0DE43BD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3">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
    <w:nsid w:val="440E0431"/>
    <w:multiLevelType w:val="hybridMultilevel"/>
    <w:tmpl w:val="3850AE2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4A42174F"/>
    <w:multiLevelType w:val="hybridMultilevel"/>
    <w:tmpl w:val="C08681F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1"/>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6"/>
  </w:num>
  <w:num w:numId="13">
    <w:abstractNumId w:val="37"/>
  </w:num>
  <w:num w:numId="14">
    <w:abstractNumId w:val="31"/>
  </w:num>
  <w:num w:numId="15">
    <w:abstractNumId w:val="3"/>
  </w:num>
  <w:num w:numId="16">
    <w:abstractNumId w:val="35"/>
  </w:num>
  <w:num w:numId="17">
    <w:abstractNumId w:val="49"/>
  </w:num>
  <w:num w:numId="18">
    <w:abstractNumId w:val="45"/>
  </w:num>
  <w:num w:numId="19">
    <w:abstractNumId w:val="42"/>
  </w:num>
  <w:num w:numId="20">
    <w:abstractNumId w:val="46"/>
  </w:num>
  <w:num w:numId="21">
    <w:abstractNumId w:val="1"/>
  </w:num>
  <w:num w:numId="22">
    <w:abstractNumId w:val="13"/>
  </w:num>
  <w:num w:numId="23">
    <w:abstractNumId w:val="18"/>
  </w:num>
  <w:num w:numId="24">
    <w:abstractNumId w:val="27"/>
  </w:num>
  <w:num w:numId="25">
    <w:abstractNumId w:val="2"/>
  </w:num>
  <w:num w:numId="26">
    <w:abstractNumId w:val="38"/>
  </w:num>
  <w:num w:numId="27">
    <w:abstractNumId w:val="44"/>
  </w:num>
  <w:num w:numId="28">
    <w:abstractNumId w:val="26"/>
  </w:num>
  <w:num w:numId="29">
    <w:abstractNumId w:val="23"/>
  </w:num>
  <w:num w:numId="30">
    <w:abstractNumId w:val="34"/>
  </w:num>
  <w:num w:numId="31">
    <w:abstractNumId w:val="4"/>
  </w:num>
  <w:num w:numId="32">
    <w:abstractNumId w:val="14"/>
  </w:num>
  <w:num w:numId="33">
    <w:abstractNumId w:val="19"/>
  </w:num>
  <w:num w:numId="34">
    <w:abstractNumId w:val="16"/>
  </w:num>
  <w:num w:numId="35">
    <w:abstractNumId w:val="30"/>
  </w:num>
  <w:num w:numId="36">
    <w:abstractNumId w:val="17"/>
  </w:num>
  <w:num w:numId="37">
    <w:abstractNumId w:val="29"/>
  </w:num>
  <w:num w:numId="38">
    <w:abstractNumId w:val="48"/>
  </w:num>
  <w:num w:numId="39">
    <w:abstractNumId w:val="51"/>
  </w:num>
  <w:num w:numId="40">
    <w:abstractNumId w:val="20"/>
  </w:num>
  <w:num w:numId="41">
    <w:abstractNumId w:val="33"/>
  </w:num>
  <w:num w:numId="42">
    <w:abstractNumId w:val="8"/>
  </w:num>
  <w:num w:numId="43">
    <w:abstractNumId w:val="25"/>
  </w:num>
  <w:num w:numId="44">
    <w:abstractNumId w:val="21"/>
  </w:num>
  <w:num w:numId="45">
    <w:abstractNumId w:val="36"/>
  </w:num>
  <w:num w:numId="46">
    <w:abstractNumId w:val="12"/>
  </w:num>
  <w:num w:numId="47">
    <w:abstractNumId w:val="50"/>
  </w:num>
  <w:num w:numId="48">
    <w:abstractNumId w:val="10"/>
  </w:num>
  <w:num w:numId="49">
    <w:abstractNumId w:val="40"/>
  </w:num>
  <w:num w:numId="50">
    <w:abstractNumId w:val="9"/>
  </w:num>
  <w:num w:numId="51">
    <w:abstractNumId w:val="47"/>
  </w:num>
  <w:num w:numId="52">
    <w:abstractNumId w:val="39"/>
  </w:num>
  <w:num w:numId="53">
    <w:abstractNumId w:val="32"/>
  </w:num>
  <w:num w:numId="54">
    <w:abstractNumId w:val="28"/>
  </w:num>
  <w:num w:numId="55">
    <w:abstractNumId w:val="43"/>
  </w:num>
  <w:num w:numId="56">
    <w:abstractNumId w:val="24"/>
  </w:num>
  <w:num w:numId="57">
    <w:abstractNumId w:val="15"/>
  </w:num>
  <w:num w:numId="58">
    <w:abstractNumId w:val="7"/>
  </w:num>
  <w:num w:numId="59">
    <w:abstractNumId w:val="22"/>
  </w:num>
  <w:num w:numId="60">
    <w:abstractNumId w:val="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2379"/>
    <w:rsid w:val="00002A75"/>
    <w:rsid w:val="00005105"/>
    <w:rsid w:val="00005C30"/>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6D50"/>
    <w:rsid w:val="0004196B"/>
    <w:rsid w:val="0004782B"/>
    <w:rsid w:val="000505AD"/>
    <w:rsid w:val="00052658"/>
    <w:rsid w:val="00055B26"/>
    <w:rsid w:val="00062927"/>
    <w:rsid w:val="00064297"/>
    <w:rsid w:val="00065878"/>
    <w:rsid w:val="00067810"/>
    <w:rsid w:val="00067C71"/>
    <w:rsid w:val="00067ED8"/>
    <w:rsid w:val="00071013"/>
    <w:rsid w:val="00071C5F"/>
    <w:rsid w:val="00072C22"/>
    <w:rsid w:val="00076056"/>
    <w:rsid w:val="00081A27"/>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21454"/>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62DE"/>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2B47"/>
    <w:rsid w:val="002759A4"/>
    <w:rsid w:val="00276E29"/>
    <w:rsid w:val="002802A6"/>
    <w:rsid w:val="00280F6C"/>
    <w:rsid w:val="00281B31"/>
    <w:rsid w:val="0029169A"/>
    <w:rsid w:val="00293A68"/>
    <w:rsid w:val="00297D22"/>
    <w:rsid w:val="002A08C2"/>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AB0"/>
    <w:rsid w:val="00331845"/>
    <w:rsid w:val="003358C0"/>
    <w:rsid w:val="00341248"/>
    <w:rsid w:val="003440AD"/>
    <w:rsid w:val="00345D12"/>
    <w:rsid w:val="0035014E"/>
    <w:rsid w:val="00351698"/>
    <w:rsid w:val="00351CA9"/>
    <w:rsid w:val="00351D1D"/>
    <w:rsid w:val="00362BFB"/>
    <w:rsid w:val="00362C3E"/>
    <w:rsid w:val="003631CC"/>
    <w:rsid w:val="0036453D"/>
    <w:rsid w:val="003704F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3625"/>
    <w:rsid w:val="00475342"/>
    <w:rsid w:val="00475723"/>
    <w:rsid w:val="0047650B"/>
    <w:rsid w:val="004800F1"/>
    <w:rsid w:val="004805B4"/>
    <w:rsid w:val="00480ADF"/>
    <w:rsid w:val="004830D5"/>
    <w:rsid w:val="0048498D"/>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72F"/>
    <w:rsid w:val="005052A8"/>
    <w:rsid w:val="00505DF6"/>
    <w:rsid w:val="005103D8"/>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68D3"/>
    <w:rsid w:val="00836D18"/>
    <w:rsid w:val="00836DCC"/>
    <w:rsid w:val="00842795"/>
    <w:rsid w:val="00850865"/>
    <w:rsid w:val="0085160C"/>
    <w:rsid w:val="00853A74"/>
    <w:rsid w:val="0085542A"/>
    <w:rsid w:val="00857003"/>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D2E"/>
    <w:rsid w:val="00893ECE"/>
    <w:rsid w:val="0089558B"/>
    <w:rsid w:val="00895BAC"/>
    <w:rsid w:val="008960DB"/>
    <w:rsid w:val="008A3970"/>
    <w:rsid w:val="008A757D"/>
    <w:rsid w:val="008A75A5"/>
    <w:rsid w:val="008B2226"/>
    <w:rsid w:val="008B306F"/>
    <w:rsid w:val="008B5D63"/>
    <w:rsid w:val="008B72A3"/>
    <w:rsid w:val="008B764C"/>
    <w:rsid w:val="008C29CF"/>
    <w:rsid w:val="008C31B8"/>
    <w:rsid w:val="008C629E"/>
    <w:rsid w:val="008C6A14"/>
    <w:rsid w:val="008D6244"/>
    <w:rsid w:val="008E0347"/>
    <w:rsid w:val="008E2CE8"/>
    <w:rsid w:val="008E35BC"/>
    <w:rsid w:val="008E5B1B"/>
    <w:rsid w:val="008E6D8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6C1B"/>
    <w:rsid w:val="0095731A"/>
    <w:rsid w:val="00957414"/>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4046"/>
    <w:rsid w:val="00994154"/>
    <w:rsid w:val="00997424"/>
    <w:rsid w:val="009A11F6"/>
    <w:rsid w:val="009A12BC"/>
    <w:rsid w:val="009A1956"/>
    <w:rsid w:val="009A317F"/>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5E68"/>
    <w:rsid w:val="009F6116"/>
    <w:rsid w:val="009F61A8"/>
    <w:rsid w:val="009F6251"/>
    <w:rsid w:val="009F76E0"/>
    <w:rsid w:val="00A0635F"/>
    <w:rsid w:val="00A113B0"/>
    <w:rsid w:val="00A16D27"/>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65BA"/>
    <w:rsid w:val="00B56C44"/>
    <w:rsid w:val="00B60029"/>
    <w:rsid w:val="00B60DBD"/>
    <w:rsid w:val="00B613D3"/>
    <w:rsid w:val="00B616E6"/>
    <w:rsid w:val="00B6241C"/>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F1704"/>
    <w:rsid w:val="00BF5895"/>
    <w:rsid w:val="00C0362E"/>
    <w:rsid w:val="00C11F56"/>
    <w:rsid w:val="00C178C1"/>
    <w:rsid w:val="00C224BB"/>
    <w:rsid w:val="00C22730"/>
    <w:rsid w:val="00C26884"/>
    <w:rsid w:val="00C2751F"/>
    <w:rsid w:val="00C31179"/>
    <w:rsid w:val="00C31D95"/>
    <w:rsid w:val="00C34BDC"/>
    <w:rsid w:val="00C35405"/>
    <w:rsid w:val="00C36403"/>
    <w:rsid w:val="00C3660A"/>
    <w:rsid w:val="00C36DCE"/>
    <w:rsid w:val="00C37650"/>
    <w:rsid w:val="00C5288B"/>
    <w:rsid w:val="00C52B22"/>
    <w:rsid w:val="00C5400E"/>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5105"/>
    <w:rsid w:val="00CD348E"/>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113DC"/>
    <w:rsid w:val="00D17E5B"/>
    <w:rsid w:val="00D20122"/>
    <w:rsid w:val="00D21728"/>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50B7"/>
    <w:rsid w:val="00D81E90"/>
    <w:rsid w:val="00D878EB"/>
    <w:rsid w:val="00D9305F"/>
    <w:rsid w:val="00D97639"/>
    <w:rsid w:val="00DC0968"/>
    <w:rsid w:val="00DC2F79"/>
    <w:rsid w:val="00DC3789"/>
    <w:rsid w:val="00DC4157"/>
    <w:rsid w:val="00DC513B"/>
    <w:rsid w:val="00DC61C6"/>
    <w:rsid w:val="00DD31D8"/>
    <w:rsid w:val="00DD3377"/>
    <w:rsid w:val="00DD6E03"/>
    <w:rsid w:val="00DE033E"/>
    <w:rsid w:val="00DE06D9"/>
    <w:rsid w:val="00DE0F83"/>
    <w:rsid w:val="00DE4518"/>
    <w:rsid w:val="00E01624"/>
    <w:rsid w:val="00E021ED"/>
    <w:rsid w:val="00E04286"/>
    <w:rsid w:val="00E05C98"/>
    <w:rsid w:val="00E05F6C"/>
    <w:rsid w:val="00E1032C"/>
    <w:rsid w:val="00E103B9"/>
    <w:rsid w:val="00E10E83"/>
    <w:rsid w:val="00E11D9D"/>
    <w:rsid w:val="00E21DAA"/>
    <w:rsid w:val="00E2439E"/>
    <w:rsid w:val="00E2642B"/>
    <w:rsid w:val="00E26670"/>
    <w:rsid w:val="00E32DCD"/>
    <w:rsid w:val="00E3380C"/>
    <w:rsid w:val="00E35052"/>
    <w:rsid w:val="00E36447"/>
    <w:rsid w:val="00E372FE"/>
    <w:rsid w:val="00E436B1"/>
    <w:rsid w:val="00E43BAC"/>
    <w:rsid w:val="00E43EE2"/>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20481"/>
    <w:rsid w:val="00F21C9E"/>
    <w:rsid w:val="00F308FD"/>
    <w:rsid w:val="00F31359"/>
    <w:rsid w:val="00F32707"/>
    <w:rsid w:val="00F34A3B"/>
    <w:rsid w:val="00F36B19"/>
    <w:rsid w:val="00F37DC1"/>
    <w:rsid w:val="00F40C57"/>
    <w:rsid w:val="00F41C7C"/>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wmf"/><Relationship Id="rId21" Type="http://schemas.openxmlformats.org/officeDocument/2006/relationships/image" Target="media/image9.webp"/><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oleObject" Target="embeddings/oleObject10.bin"/><Relationship Id="rId89" Type="http://schemas.openxmlformats.org/officeDocument/2006/relationships/oleObject" Target="embeddings/oleObject12.bin"/><Relationship Id="rId112" Type="http://schemas.openxmlformats.org/officeDocument/2006/relationships/image" Target="media/image78.wmf"/><Relationship Id="rId16" Type="http://schemas.openxmlformats.org/officeDocument/2006/relationships/image" Target="media/image4.jpg"/><Relationship Id="rId107" Type="http://schemas.openxmlformats.org/officeDocument/2006/relationships/image" Target="media/image75.wmf"/><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5.bin"/><Relationship Id="rId79" Type="http://schemas.openxmlformats.org/officeDocument/2006/relationships/image" Target="media/image60.wmf"/><Relationship Id="rId102" Type="http://schemas.openxmlformats.org/officeDocument/2006/relationships/oleObject" Target="embeddings/oleObject18.bin"/><Relationship Id="rId123" Type="http://schemas.openxmlformats.org/officeDocument/2006/relationships/image" Target="media/image86.png"/><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66.wmf"/><Relationship Id="rId95" Type="http://schemas.openxmlformats.org/officeDocument/2006/relationships/oleObject" Target="embeddings/oleObject15.bin"/><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wmf"/><Relationship Id="rId69" Type="http://schemas.openxmlformats.org/officeDocument/2006/relationships/image" Target="media/image55.wmf"/><Relationship Id="rId113" Type="http://schemas.openxmlformats.org/officeDocument/2006/relationships/oleObject" Target="embeddings/oleObject23.bin"/><Relationship Id="rId118" Type="http://schemas.openxmlformats.org/officeDocument/2006/relationships/oleObject" Target="embeddings/oleObject25.bin"/><Relationship Id="rId80" Type="http://schemas.openxmlformats.org/officeDocument/2006/relationships/oleObject" Target="embeddings/oleObject8.bin"/><Relationship Id="rId85" Type="http://schemas.openxmlformats.org/officeDocument/2006/relationships/image" Target="media/image63.wmf"/><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3.wmf"/><Relationship Id="rId108" Type="http://schemas.openxmlformats.org/officeDocument/2006/relationships/oleObject" Target="embeddings/oleObject21.bin"/><Relationship Id="rId124" Type="http://schemas.openxmlformats.org/officeDocument/2006/relationships/image" Target="media/image87.png"/><Relationship Id="rId129" Type="http://schemas.openxmlformats.org/officeDocument/2006/relationships/footer" Target="footer4.xml"/><Relationship Id="rId54" Type="http://schemas.openxmlformats.org/officeDocument/2006/relationships/image" Target="media/image42.png"/><Relationship Id="rId70" Type="http://schemas.openxmlformats.org/officeDocument/2006/relationships/oleObject" Target="embeddings/oleObject3.bin"/><Relationship Id="rId75" Type="http://schemas.openxmlformats.org/officeDocument/2006/relationships/image" Target="media/image58.wmf"/><Relationship Id="rId91" Type="http://schemas.openxmlformats.org/officeDocument/2006/relationships/oleObject" Target="embeddings/oleObject13.bin"/><Relationship Id="rId96" Type="http://schemas.openxmlformats.org/officeDocument/2006/relationships/image" Target="media/image69.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9.wmf"/><Relationship Id="rId119" Type="http://schemas.openxmlformats.org/officeDocument/2006/relationships/image" Target="media/image8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oleObject" Target="embeddings/oleObject1.bin"/><Relationship Id="rId81" Type="http://schemas.openxmlformats.org/officeDocument/2006/relationships/image" Target="media/image61.wmf"/><Relationship Id="rId86" Type="http://schemas.openxmlformats.org/officeDocument/2006/relationships/oleObject" Target="embeddings/oleObject11.bin"/><Relationship Id="rId13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6.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6.bin"/><Relationship Id="rId97" Type="http://schemas.openxmlformats.org/officeDocument/2006/relationships/oleObject" Target="embeddings/oleObject16.bin"/><Relationship Id="rId104" Type="http://schemas.openxmlformats.org/officeDocument/2006/relationships/oleObject" Target="embeddings/oleObject19.bin"/><Relationship Id="rId120" Type="http://schemas.openxmlformats.org/officeDocument/2006/relationships/image" Target="media/image83.png"/><Relationship Id="rId125" Type="http://schemas.openxmlformats.org/officeDocument/2006/relationships/hyperlink" Target="http://thuysanvietnam.com.vn/nuoi-tom-the-chan-trang-trai-bat-nen-day-article-6651.tsvn" TargetMode="External"/><Relationship Id="rId7" Type="http://schemas.openxmlformats.org/officeDocument/2006/relationships/endnotes" Target="endnotes.xml"/><Relationship Id="rId71" Type="http://schemas.openxmlformats.org/officeDocument/2006/relationships/image" Target="media/image56.wmf"/><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wmf"/><Relationship Id="rId87" Type="http://schemas.openxmlformats.org/officeDocument/2006/relationships/image" Target="media/image64.png"/><Relationship Id="rId110" Type="http://schemas.openxmlformats.org/officeDocument/2006/relationships/oleObject" Target="embeddings/oleObject22.bin"/><Relationship Id="rId115" Type="http://schemas.openxmlformats.org/officeDocument/2006/relationships/oleObject" Target="embeddings/oleObject24.bin"/><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oleObject" Target="embeddings/oleObject9.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9.wmf"/><Relationship Id="rId100" Type="http://schemas.openxmlformats.org/officeDocument/2006/relationships/image" Target="media/image71.png"/><Relationship Id="rId105" Type="http://schemas.openxmlformats.org/officeDocument/2006/relationships/image" Target="media/image74.wmf"/><Relationship Id="rId126"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4.bin"/><Relationship Id="rId93" Type="http://schemas.openxmlformats.org/officeDocument/2006/relationships/oleObject" Target="embeddings/oleObject14.bin"/><Relationship Id="rId98" Type="http://schemas.openxmlformats.org/officeDocument/2006/relationships/image" Target="media/image70.wmf"/><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2.bin"/><Relationship Id="rId116" Type="http://schemas.openxmlformats.org/officeDocument/2006/relationships/image" Target="media/image80.png"/><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2.wmf"/><Relationship Id="rId88" Type="http://schemas.openxmlformats.org/officeDocument/2006/relationships/image" Target="media/image65.wmf"/><Relationship Id="rId111" Type="http://schemas.openxmlformats.org/officeDocument/2006/relationships/image" Target="media/image77.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20.bin"/><Relationship Id="rId12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7.wmf"/><Relationship Id="rId78" Type="http://schemas.openxmlformats.org/officeDocument/2006/relationships/oleObject" Target="embeddings/oleObject7.bin"/><Relationship Id="rId94" Type="http://schemas.openxmlformats.org/officeDocument/2006/relationships/image" Target="media/image68.wmf"/><Relationship Id="rId99" Type="http://schemas.openxmlformats.org/officeDocument/2006/relationships/oleObject" Target="embeddings/oleObject17.bin"/><Relationship Id="rId101" Type="http://schemas.openxmlformats.org/officeDocument/2006/relationships/image" Target="media/image72.wmf"/><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E4210723-3318-4F4B-B2C1-C91A6E0AC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TotalTime>
  <Pages>1</Pages>
  <Words>12161</Words>
  <Characters>69320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81319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3</cp:revision>
  <cp:lastPrinted>1899-12-31T17:00:00Z</cp:lastPrinted>
  <dcterms:created xsi:type="dcterms:W3CDTF">2022-01-01T17:19:00Z</dcterms:created>
  <dcterms:modified xsi:type="dcterms:W3CDTF">2022-01-01T17:19:00Z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