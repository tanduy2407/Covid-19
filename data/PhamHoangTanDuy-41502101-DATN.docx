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7B79BEA9" w14:textId="77777777" w:rsidR="00FE0B3B" w:rsidRPr="0029169A" w:rsidRDefault="00FE0B3B" w:rsidP="00FE0B3B">
      <w:pPr>
        <w:jc w:val="center"/>
        <w:rPr>
          <w:b/>
          <w:bCs/>
          <w:sz w:val="32"/>
          <w:szCs w:val="32"/>
        </w:rPr>
      </w:pPr>
      <w:r w:rsidRPr="0029169A">
        <w:rPr>
          <w:b/>
          <w:bCs/>
          <w:sz w:val="32"/>
          <w:szCs w:val="32"/>
        </w:rPr>
        <w:lastRenderedPageBreak/>
        <w:t>LỜI CẢM ƠN</w:t>
      </w:r>
    </w:p>
    <w:p w14:paraId="3E693277" w14:textId="138F4B6F" w:rsidR="00FE0B3B" w:rsidRPr="0029169A" w:rsidRDefault="002F2986" w:rsidP="00FE0B3B">
      <w:pPr>
        <w:ind w:firstLine="720"/>
        <w:rPr>
          <w:b/>
          <w:szCs w:val="26"/>
        </w:rPr>
      </w:pPr>
      <w:r>
        <w:rPr>
          <w:szCs w:val="26"/>
        </w:rPr>
        <w:t xml:space="preserve">Tôi xin chân thành cảm ơn Thầy Nguyễn Thành Nam đã giúp đỡ em trong quá trình thực hiện và hoàn thành Đồ </w:t>
      </w:r>
      <w:proofErr w:type="gramStart"/>
      <w:r w:rsidR="00FD5607">
        <w:rPr>
          <w:szCs w:val="26"/>
        </w:rPr>
        <w:t>án</w:t>
      </w:r>
      <w:proofErr w:type="gramEnd"/>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7BD6C55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Đồ án tốt nghiệp</w:t>
      </w:r>
      <w:r>
        <w:rPr>
          <w:color w:val="FF0000"/>
          <w:szCs w:val="26"/>
        </w:rPr>
        <w:t>/tổng hợp</w:t>
      </w:r>
      <w:r w:rsidRPr="0029169A">
        <w:rPr>
          <w:color w:val="FF0000"/>
          <w:szCs w:val="26"/>
          <w:lang w:val="vi-VN"/>
        </w:rPr>
        <w:t xml:space="preserve"> và Trưởng khoa quản lý chuyên ngành sau khi nhận Đồ án tốt nghiệp</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0F66B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 xml:space="preserve">Đồ </w:t>
      </w:r>
      <w:proofErr w:type="gramStart"/>
      <w:r>
        <w:rPr>
          <w:b/>
          <w:szCs w:val="26"/>
        </w:rPr>
        <w:t>án</w:t>
      </w:r>
      <w:proofErr w:type="gramEnd"/>
      <w:r>
        <w:rPr>
          <w:b/>
          <w:szCs w:val="26"/>
        </w:rPr>
        <w:t xml:space="preserve"> tốt nghiệp/ 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77777777"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74DB2E26"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r>
        <w:rPr>
          <w:sz w:val="24"/>
          <w:szCs w:val="24"/>
          <w:lang w:val="vi-VN" w:eastAsia="ar-SA"/>
        </w:rPr>
        <w:tab/>
        <w:t>............................................................</w:t>
      </w:r>
    </w:p>
    <w:p w14:paraId="25D979E4" w14:textId="53808B54"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Pr>
          <w:sz w:val="24"/>
          <w:szCs w:val="24"/>
          <w:lang w:val="vi-VN" w:eastAsia="ar-SA"/>
        </w:rPr>
        <w:tab/>
        <w:t xml:space="preserve">MSSV: </w:t>
      </w:r>
      <w:r w:rsidR="00A90214">
        <w:rPr>
          <w:sz w:val="24"/>
          <w:szCs w:val="24"/>
          <w:lang w:eastAsia="ar-SA"/>
        </w:rPr>
        <w:t>41502101</w:t>
      </w:r>
      <w:r>
        <w:rPr>
          <w:sz w:val="24"/>
          <w:szCs w:val="24"/>
          <w:lang w:val="vi-VN" w:eastAsia="ar-SA"/>
        </w:rPr>
        <w:t>................................</w:t>
      </w:r>
      <w:r>
        <w:rPr>
          <w:sz w:val="24"/>
          <w:szCs w:val="24"/>
          <w:lang w:eastAsia="ar-SA"/>
        </w:rPr>
        <w:t>.</w:t>
      </w:r>
    </w:p>
    <w:p w14:paraId="2325E66A" w14:textId="6E1722CA"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r>
        <w:rPr>
          <w:sz w:val="24"/>
          <w:szCs w:val="24"/>
          <w:lang w:val="vi-VN" w:eastAsia="ar-SA"/>
        </w:rPr>
        <w:tab/>
      </w:r>
      <w:r>
        <w:rPr>
          <w:sz w:val="24"/>
          <w:szCs w:val="24"/>
          <w:lang w:eastAsia="ar-SA"/>
        </w:rPr>
        <w:t>..............................................................</w:t>
      </w:r>
    </w:p>
    <w:p w14:paraId="00052809" w14:textId="7777777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sidRPr="009C079D">
        <w:rPr>
          <w:sz w:val="24"/>
          <w:szCs w:val="24"/>
          <w:lang w:val="vi-VN" w:eastAsia="ar-SA"/>
        </w:rPr>
        <w:tab/>
      </w:r>
      <w:r w:rsidRPr="009C079D">
        <w:rPr>
          <w:sz w:val="24"/>
          <w:szCs w:val="24"/>
          <w:lang w:val="vi-VN" w:eastAsia="ar-S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lastRenderedPageBreak/>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64EF828A" w14:textId="77777777"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p>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536FD3F4" w14:textId="49DCFD8D" w:rsidR="00E91363" w:rsidRDefault="00E91363">
      <w:pPr>
        <w:overflowPunct/>
        <w:autoSpaceDE/>
        <w:autoSpaceDN/>
        <w:adjustRightInd/>
        <w:spacing w:line="240" w:lineRule="auto"/>
        <w:jc w:val="left"/>
        <w:textAlignment w:val="auto"/>
        <w:rPr>
          <w:rFonts w:ascii="Arial" w:hAnsi="Arial" w:cs="Arial"/>
          <w:szCs w:val="26"/>
        </w:rPr>
      </w:pPr>
      <w:r>
        <w:rPr>
          <w:rFonts w:ascii="Arial" w:hAnsi="Arial" w:cs="Arial"/>
          <w:szCs w:val="26"/>
        </w:rPr>
        <w:br w:type="page"/>
      </w:r>
    </w:p>
    <w:p w14:paraId="1A52B598" w14:textId="77777777" w:rsidR="00E91363" w:rsidRDefault="00E91363" w:rsidP="00FE0B3B">
      <w:pPr>
        <w:overflowPunct/>
        <w:autoSpaceDE/>
        <w:autoSpaceDN/>
        <w:adjustRightInd/>
        <w:spacing w:line="240" w:lineRule="auto"/>
        <w:textAlignment w:val="auto"/>
        <w:rPr>
          <w:rFonts w:ascii="Arial" w:hAnsi="Arial" w:cs="Arial"/>
          <w:szCs w:val="26"/>
        </w:rPr>
      </w:pPr>
    </w:p>
    <w:p w14:paraId="02366D2D" w14:textId="77777777" w:rsidR="00007154" w:rsidRDefault="00A90214" w:rsidP="00E91363">
      <w:pPr>
        <w:overflowPunct/>
        <w:autoSpaceDE/>
        <w:autoSpaceDN/>
        <w:adjustRightInd/>
        <w:jc w:val="center"/>
        <w:textAlignment w:val="auto"/>
        <w:rPr>
          <w:b/>
          <w:bCs/>
          <w:sz w:val="32"/>
          <w:szCs w:val="32"/>
        </w:rPr>
      </w:pPr>
      <w:r>
        <w:rPr>
          <w:b/>
          <w:bCs/>
          <w:sz w:val="32"/>
          <w:szCs w:val="32"/>
        </w:rPr>
        <w:t>UPDATE DAILY COVID-19 DATA</w:t>
      </w:r>
      <w:r w:rsidR="00351CA9">
        <w:rPr>
          <w:b/>
          <w:bCs/>
          <w:sz w:val="32"/>
          <w:szCs w:val="32"/>
        </w:rPr>
        <w:t xml:space="preserve">, LƯU TRỮ </w:t>
      </w:r>
    </w:p>
    <w:p w14:paraId="02BE5B4B" w14:textId="7D070B0B"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57FDF99B" w14:textId="6AA7665E" w:rsidR="00E91363" w:rsidRDefault="00A90214" w:rsidP="00007154">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w:t>
      </w:r>
      <w:r w:rsidR="00E73F53">
        <w:rPr>
          <w:szCs w:val="26"/>
        </w:rPr>
        <w:t>khă</w:t>
      </w:r>
      <w:r>
        <w:rPr>
          <w:szCs w:val="26"/>
        </w:rPr>
        <w:t xml:space="preserve">n và </w:t>
      </w:r>
      <w:r w:rsidR="00E73F53">
        <w:rPr>
          <w:szCs w:val="26"/>
        </w:rPr>
        <w:t>ảnh hưởng tiêu cực đến nền kinh tế toàn cầu và ở Việt Nam nên em quyết định sử dụng sự kiện này để làm đề tài nghiên cứu cho Đồ án Tổng hợp của em cho HK1 năm học 2021-2022.</w:t>
      </w:r>
      <w:r w:rsidR="00953514">
        <w:rPr>
          <w:szCs w:val="26"/>
        </w:rPr>
        <w:t xml:space="preserve"> Tuy nhiên, đề tài lúc đăng ký có tên là “Streaming COVID-19 data, lưu trữ và xây dựng mô hình dự đoán”, do đề tài của em chỉ cập nhật data mỗi ngày vào khung giờ nhất định chứ không cập nhật real-time nên Giáo viên phản biện có yêu cầu em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0D2F7F7B"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Pr>
          <w:noProof/>
        </w:rPr>
        <w:t>DANH MỤC HÌNH VẼ</w:t>
      </w:r>
      <w:r>
        <w:rPr>
          <w:noProof/>
        </w:rPr>
        <w:tab/>
      </w:r>
      <w:r>
        <w:rPr>
          <w:noProof/>
        </w:rPr>
        <w:fldChar w:fldCharType="begin"/>
      </w:r>
      <w:r>
        <w:rPr>
          <w:noProof/>
        </w:rPr>
        <w:instrText xml:space="preserve"> PAGEREF _Toc92274261 \h </w:instrText>
      </w:r>
      <w:r>
        <w:rPr>
          <w:noProof/>
        </w:rPr>
      </w:r>
      <w:r>
        <w:rPr>
          <w:noProof/>
        </w:rPr>
        <w:fldChar w:fldCharType="separate"/>
      </w:r>
      <w:r>
        <w:rPr>
          <w:noProof/>
        </w:rPr>
        <w:t>xiii</w:t>
      </w:r>
      <w:r>
        <w:rPr>
          <w:noProof/>
        </w:rPr>
        <w:fldChar w:fldCharType="end"/>
      </w:r>
    </w:p>
    <w:p w14:paraId="723A4F6C"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_Toc92274262 \h </w:instrText>
      </w:r>
      <w:r>
        <w:rPr>
          <w:noProof/>
        </w:rPr>
      </w:r>
      <w:r>
        <w:rPr>
          <w:noProof/>
        </w:rPr>
        <w:fldChar w:fldCharType="separate"/>
      </w:r>
      <w:r>
        <w:rPr>
          <w:noProof/>
        </w:rPr>
        <w:t>xvi</w:t>
      </w:r>
      <w:r>
        <w:rPr>
          <w:noProof/>
        </w:rPr>
        <w:fldChar w:fldCharType="end"/>
      </w:r>
    </w:p>
    <w:p w14:paraId="4205D5D9"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_Toc92274263 \h </w:instrText>
      </w:r>
      <w:r>
        <w:rPr>
          <w:noProof/>
        </w:rPr>
      </w:r>
      <w:r>
        <w:rPr>
          <w:noProof/>
        </w:rPr>
        <w:fldChar w:fldCharType="separate"/>
      </w:r>
      <w:r>
        <w:rPr>
          <w:noProof/>
        </w:rPr>
        <w:t>xvii</w:t>
      </w:r>
      <w:r>
        <w:rPr>
          <w:noProof/>
        </w:rPr>
        <w:fldChar w:fldCharType="end"/>
      </w:r>
    </w:p>
    <w:p w14:paraId="74E9CA28"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sidRPr="00BC799A">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_Toc92274264 \h </w:instrText>
      </w:r>
      <w:r>
        <w:rPr>
          <w:noProof/>
        </w:rPr>
      </w:r>
      <w:r>
        <w:rPr>
          <w:noProof/>
        </w:rPr>
        <w:fldChar w:fldCharType="separate"/>
      </w:r>
      <w:r>
        <w:rPr>
          <w:noProof/>
        </w:rPr>
        <w:t>1</w:t>
      </w:r>
      <w:r>
        <w:rPr>
          <w:noProof/>
        </w:rPr>
        <w:fldChar w:fldCharType="end"/>
      </w:r>
    </w:p>
    <w:p w14:paraId="47FD690D"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_Toc92274265 \h </w:instrText>
      </w:r>
      <w:r>
        <w:rPr>
          <w:noProof/>
        </w:rPr>
      </w:r>
      <w:r>
        <w:rPr>
          <w:noProof/>
        </w:rPr>
        <w:fldChar w:fldCharType="separate"/>
      </w:r>
      <w:r>
        <w:rPr>
          <w:noProof/>
        </w:rPr>
        <w:t>1</w:t>
      </w:r>
      <w:r>
        <w:rPr>
          <w:noProof/>
        </w:rPr>
        <w:fldChar w:fldCharType="end"/>
      </w:r>
    </w:p>
    <w:p w14:paraId="5FB3EFC3"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_Toc92274266 \h </w:instrText>
      </w:r>
      <w:r>
        <w:rPr>
          <w:noProof/>
        </w:rPr>
      </w:r>
      <w:r>
        <w:rPr>
          <w:noProof/>
        </w:rPr>
        <w:fldChar w:fldCharType="separate"/>
      </w:r>
      <w:r>
        <w:rPr>
          <w:noProof/>
        </w:rPr>
        <w:t>1</w:t>
      </w:r>
      <w:r>
        <w:rPr>
          <w:noProof/>
        </w:rPr>
        <w:fldChar w:fldCharType="end"/>
      </w:r>
    </w:p>
    <w:p w14:paraId="1501F617"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_Toc92274267 \h </w:instrText>
      </w:r>
      <w:r>
        <w:rPr>
          <w:noProof/>
        </w:rPr>
      </w:r>
      <w:r>
        <w:rPr>
          <w:noProof/>
        </w:rPr>
        <w:fldChar w:fldCharType="separate"/>
      </w:r>
      <w:r>
        <w:rPr>
          <w:noProof/>
        </w:rPr>
        <w:t>2</w:t>
      </w:r>
      <w:r>
        <w:rPr>
          <w:noProof/>
        </w:rPr>
        <w:fldChar w:fldCharType="end"/>
      </w:r>
    </w:p>
    <w:p w14:paraId="074A9990"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_Toc92274268 \h </w:instrText>
      </w:r>
      <w:r>
        <w:rPr>
          <w:noProof/>
        </w:rPr>
      </w:r>
      <w:r>
        <w:rPr>
          <w:noProof/>
        </w:rPr>
        <w:fldChar w:fldCharType="separate"/>
      </w:r>
      <w:r>
        <w:rPr>
          <w:noProof/>
        </w:rPr>
        <w:t>3</w:t>
      </w:r>
      <w:r>
        <w:rPr>
          <w:noProof/>
        </w:rPr>
        <w:fldChar w:fldCharType="end"/>
      </w:r>
    </w:p>
    <w:p w14:paraId="53F1EE8C"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_Toc92274269 \h </w:instrText>
      </w:r>
      <w:r>
        <w:rPr>
          <w:noProof/>
        </w:rPr>
      </w:r>
      <w:r>
        <w:rPr>
          <w:noProof/>
        </w:rPr>
        <w:fldChar w:fldCharType="separate"/>
      </w:r>
      <w:r>
        <w:rPr>
          <w:noProof/>
        </w:rPr>
        <w:t>3</w:t>
      </w:r>
      <w:r>
        <w:rPr>
          <w:noProof/>
        </w:rPr>
        <w:fldChar w:fldCharType="end"/>
      </w:r>
    </w:p>
    <w:p w14:paraId="03594469"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_Toc92274270 \h </w:instrText>
      </w:r>
      <w:r>
        <w:rPr>
          <w:noProof/>
        </w:rPr>
      </w:r>
      <w:r>
        <w:rPr>
          <w:noProof/>
        </w:rPr>
        <w:fldChar w:fldCharType="separate"/>
      </w:r>
      <w:r>
        <w:rPr>
          <w:noProof/>
        </w:rPr>
        <w:t>3</w:t>
      </w:r>
      <w:r>
        <w:rPr>
          <w:noProof/>
        </w:rPr>
        <w:fldChar w:fldCharType="end"/>
      </w:r>
    </w:p>
    <w:p w14:paraId="12A21191"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_Toc92274271 \h </w:instrText>
      </w:r>
      <w:r>
        <w:rPr>
          <w:noProof/>
        </w:rPr>
      </w:r>
      <w:r>
        <w:rPr>
          <w:noProof/>
        </w:rPr>
        <w:fldChar w:fldCharType="separate"/>
      </w:r>
      <w:r>
        <w:rPr>
          <w:noProof/>
        </w:rPr>
        <w:t>4</w:t>
      </w:r>
      <w:r>
        <w:rPr>
          <w:noProof/>
        </w:rPr>
        <w:fldChar w:fldCharType="end"/>
      </w:r>
    </w:p>
    <w:p w14:paraId="6E889B99"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_Toc92274272 \h </w:instrText>
      </w:r>
      <w:r>
        <w:rPr>
          <w:noProof/>
        </w:rPr>
      </w:r>
      <w:r>
        <w:rPr>
          <w:noProof/>
        </w:rPr>
        <w:fldChar w:fldCharType="separate"/>
      </w:r>
      <w:r>
        <w:rPr>
          <w:noProof/>
        </w:rPr>
        <w:t>4</w:t>
      </w:r>
      <w:r>
        <w:rPr>
          <w:noProof/>
        </w:rPr>
        <w:fldChar w:fldCharType="end"/>
      </w:r>
    </w:p>
    <w:p w14:paraId="09C63811"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_Toc92274273 \h </w:instrText>
      </w:r>
      <w:r>
        <w:rPr>
          <w:noProof/>
        </w:rPr>
      </w:r>
      <w:r>
        <w:rPr>
          <w:noProof/>
        </w:rPr>
        <w:fldChar w:fldCharType="separate"/>
      </w:r>
      <w:r>
        <w:rPr>
          <w:noProof/>
        </w:rPr>
        <w:t>4</w:t>
      </w:r>
      <w:r>
        <w:rPr>
          <w:noProof/>
        </w:rPr>
        <w:fldChar w:fldCharType="end"/>
      </w:r>
    </w:p>
    <w:p w14:paraId="1461A4D8"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_Toc92274274 \h </w:instrText>
      </w:r>
      <w:r>
        <w:rPr>
          <w:noProof/>
        </w:rPr>
      </w:r>
      <w:r>
        <w:rPr>
          <w:noProof/>
        </w:rPr>
        <w:fldChar w:fldCharType="separate"/>
      </w:r>
      <w:r>
        <w:rPr>
          <w:noProof/>
        </w:rPr>
        <w:t>7</w:t>
      </w:r>
      <w:r>
        <w:rPr>
          <w:noProof/>
        </w:rPr>
        <w:fldChar w:fldCharType="end"/>
      </w:r>
    </w:p>
    <w:p w14:paraId="00FD9C95"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_Toc92274275 \h </w:instrText>
      </w:r>
      <w:r>
        <w:rPr>
          <w:noProof/>
        </w:rPr>
      </w:r>
      <w:r>
        <w:rPr>
          <w:noProof/>
        </w:rPr>
        <w:fldChar w:fldCharType="separate"/>
      </w:r>
      <w:r>
        <w:rPr>
          <w:noProof/>
        </w:rPr>
        <w:t>8</w:t>
      </w:r>
      <w:r>
        <w:rPr>
          <w:noProof/>
        </w:rPr>
        <w:fldChar w:fldCharType="end"/>
      </w:r>
    </w:p>
    <w:p w14:paraId="1C6CB6C1"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_Toc92274276 \h </w:instrText>
      </w:r>
      <w:r>
        <w:rPr>
          <w:noProof/>
        </w:rPr>
      </w:r>
      <w:r>
        <w:rPr>
          <w:noProof/>
        </w:rPr>
        <w:fldChar w:fldCharType="separate"/>
      </w:r>
      <w:r>
        <w:rPr>
          <w:noProof/>
        </w:rPr>
        <w:t>8</w:t>
      </w:r>
      <w:r>
        <w:rPr>
          <w:noProof/>
        </w:rPr>
        <w:fldChar w:fldCharType="end"/>
      </w:r>
    </w:p>
    <w:p w14:paraId="11ABCD8E"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_Toc92274277 \h </w:instrText>
      </w:r>
      <w:r>
        <w:rPr>
          <w:noProof/>
        </w:rPr>
      </w:r>
      <w:r>
        <w:rPr>
          <w:noProof/>
        </w:rPr>
        <w:fldChar w:fldCharType="separate"/>
      </w:r>
      <w:r>
        <w:rPr>
          <w:noProof/>
        </w:rPr>
        <w:t>10</w:t>
      </w:r>
      <w:r>
        <w:rPr>
          <w:noProof/>
        </w:rPr>
        <w:fldChar w:fldCharType="end"/>
      </w:r>
    </w:p>
    <w:p w14:paraId="06F96B7C"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_Toc92274278 \h </w:instrText>
      </w:r>
      <w:r>
        <w:rPr>
          <w:noProof/>
        </w:rPr>
      </w:r>
      <w:r>
        <w:rPr>
          <w:noProof/>
        </w:rPr>
        <w:fldChar w:fldCharType="separate"/>
      </w:r>
      <w:r>
        <w:rPr>
          <w:noProof/>
        </w:rPr>
        <w:t>12</w:t>
      </w:r>
      <w:r>
        <w:rPr>
          <w:noProof/>
        </w:rPr>
        <w:fldChar w:fldCharType="end"/>
      </w:r>
    </w:p>
    <w:p w14:paraId="299D3A4B"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_Toc92274279 \h </w:instrText>
      </w:r>
      <w:r>
        <w:rPr>
          <w:noProof/>
        </w:rPr>
      </w:r>
      <w:r>
        <w:rPr>
          <w:noProof/>
        </w:rPr>
        <w:fldChar w:fldCharType="separate"/>
      </w:r>
      <w:r>
        <w:rPr>
          <w:noProof/>
        </w:rPr>
        <w:t>12</w:t>
      </w:r>
      <w:r>
        <w:rPr>
          <w:noProof/>
        </w:rPr>
        <w:fldChar w:fldCharType="end"/>
      </w:r>
    </w:p>
    <w:p w14:paraId="0FD220F5"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_Toc92274280 \h </w:instrText>
      </w:r>
      <w:r>
        <w:rPr>
          <w:noProof/>
        </w:rPr>
      </w:r>
      <w:r>
        <w:rPr>
          <w:noProof/>
        </w:rPr>
        <w:fldChar w:fldCharType="separate"/>
      </w:r>
      <w:r>
        <w:rPr>
          <w:noProof/>
        </w:rPr>
        <w:t>13</w:t>
      </w:r>
      <w:r>
        <w:rPr>
          <w:noProof/>
        </w:rPr>
        <w:fldChar w:fldCharType="end"/>
      </w:r>
    </w:p>
    <w:p w14:paraId="0B4720B3"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_Toc92274281 \h </w:instrText>
      </w:r>
      <w:r>
        <w:rPr>
          <w:noProof/>
        </w:rPr>
      </w:r>
      <w:r>
        <w:rPr>
          <w:noProof/>
        </w:rPr>
        <w:fldChar w:fldCharType="separate"/>
      </w:r>
      <w:r>
        <w:rPr>
          <w:noProof/>
        </w:rPr>
        <w:t>14</w:t>
      </w:r>
      <w:r>
        <w:rPr>
          <w:noProof/>
        </w:rPr>
        <w:fldChar w:fldCharType="end"/>
      </w:r>
    </w:p>
    <w:p w14:paraId="42BE2C03"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_Toc92274282 \h </w:instrText>
      </w:r>
      <w:r>
        <w:rPr>
          <w:noProof/>
        </w:rPr>
      </w:r>
      <w:r>
        <w:rPr>
          <w:noProof/>
        </w:rPr>
        <w:fldChar w:fldCharType="separate"/>
      </w:r>
      <w:r>
        <w:rPr>
          <w:noProof/>
        </w:rPr>
        <w:t>14</w:t>
      </w:r>
      <w:r>
        <w:rPr>
          <w:noProof/>
        </w:rPr>
        <w:fldChar w:fldCharType="end"/>
      </w:r>
    </w:p>
    <w:p w14:paraId="14AB3B08"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_Toc92274283 \h </w:instrText>
      </w:r>
      <w:r>
        <w:rPr>
          <w:noProof/>
        </w:rPr>
      </w:r>
      <w:r>
        <w:rPr>
          <w:noProof/>
        </w:rPr>
        <w:fldChar w:fldCharType="separate"/>
      </w:r>
      <w:r>
        <w:rPr>
          <w:noProof/>
        </w:rPr>
        <w:t>16</w:t>
      </w:r>
      <w:r>
        <w:rPr>
          <w:noProof/>
        </w:rPr>
        <w:fldChar w:fldCharType="end"/>
      </w:r>
    </w:p>
    <w:p w14:paraId="08046C17"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_Toc92274284 \h </w:instrText>
      </w:r>
      <w:r>
        <w:rPr>
          <w:noProof/>
        </w:rPr>
      </w:r>
      <w:r>
        <w:rPr>
          <w:noProof/>
        </w:rPr>
        <w:fldChar w:fldCharType="separate"/>
      </w:r>
      <w:r>
        <w:rPr>
          <w:noProof/>
        </w:rPr>
        <w:t>17</w:t>
      </w:r>
      <w:r>
        <w:rPr>
          <w:noProof/>
        </w:rPr>
        <w:fldChar w:fldCharType="end"/>
      </w:r>
    </w:p>
    <w:p w14:paraId="2CB35B17"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_Toc92274285 \h </w:instrText>
      </w:r>
      <w:r>
        <w:rPr>
          <w:noProof/>
        </w:rPr>
      </w:r>
      <w:r>
        <w:rPr>
          <w:noProof/>
        </w:rPr>
        <w:fldChar w:fldCharType="separate"/>
      </w:r>
      <w:r>
        <w:rPr>
          <w:noProof/>
        </w:rPr>
        <w:t>17</w:t>
      </w:r>
      <w:r>
        <w:rPr>
          <w:noProof/>
        </w:rPr>
        <w:fldChar w:fldCharType="end"/>
      </w:r>
    </w:p>
    <w:p w14:paraId="77BA45B0"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_Toc92274286 \h </w:instrText>
      </w:r>
      <w:r>
        <w:rPr>
          <w:noProof/>
        </w:rPr>
      </w:r>
      <w:r>
        <w:rPr>
          <w:noProof/>
        </w:rPr>
        <w:fldChar w:fldCharType="separate"/>
      </w:r>
      <w:r>
        <w:rPr>
          <w:noProof/>
        </w:rPr>
        <w:t>17</w:t>
      </w:r>
      <w:r>
        <w:rPr>
          <w:noProof/>
        </w:rPr>
        <w:fldChar w:fldCharType="end"/>
      </w:r>
    </w:p>
    <w:p w14:paraId="401063F4"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_Toc92274287 \h </w:instrText>
      </w:r>
      <w:r>
        <w:rPr>
          <w:noProof/>
        </w:rPr>
      </w:r>
      <w:r>
        <w:rPr>
          <w:noProof/>
        </w:rPr>
        <w:fldChar w:fldCharType="separate"/>
      </w:r>
      <w:r>
        <w:rPr>
          <w:noProof/>
        </w:rPr>
        <w:t>18</w:t>
      </w:r>
      <w:r>
        <w:rPr>
          <w:noProof/>
        </w:rPr>
        <w:fldChar w:fldCharType="end"/>
      </w:r>
    </w:p>
    <w:p w14:paraId="4FD75A96"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2.6</w:t>
      </w:r>
      <w:r>
        <w:rPr>
          <w:rFonts w:asciiTheme="minorHAnsi" w:eastAsiaTheme="minorEastAsia" w:hAnsiTheme="minorHAnsi" w:cstheme="minorBidi"/>
          <w:small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_Toc92274288 \h </w:instrText>
      </w:r>
      <w:r>
        <w:rPr>
          <w:noProof/>
        </w:rPr>
      </w:r>
      <w:r>
        <w:rPr>
          <w:noProof/>
        </w:rPr>
        <w:fldChar w:fldCharType="separate"/>
      </w:r>
      <w:r>
        <w:rPr>
          <w:noProof/>
        </w:rPr>
        <w:t>19</w:t>
      </w:r>
      <w:r>
        <w:rPr>
          <w:noProof/>
        </w:rPr>
        <w:fldChar w:fldCharType="end"/>
      </w:r>
    </w:p>
    <w:p w14:paraId="13BB0942"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_Toc92274289 \h </w:instrText>
      </w:r>
      <w:r>
        <w:rPr>
          <w:noProof/>
        </w:rPr>
      </w:r>
      <w:r>
        <w:rPr>
          <w:noProof/>
        </w:rPr>
        <w:fldChar w:fldCharType="separate"/>
      </w:r>
      <w:r>
        <w:rPr>
          <w:noProof/>
        </w:rPr>
        <w:t>19</w:t>
      </w:r>
      <w:r>
        <w:rPr>
          <w:noProof/>
        </w:rPr>
        <w:fldChar w:fldCharType="end"/>
      </w:r>
    </w:p>
    <w:p w14:paraId="095ED783"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_Toc92274290 \h </w:instrText>
      </w:r>
      <w:r>
        <w:rPr>
          <w:noProof/>
        </w:rPr>
      </w:r>
      <w:r>
        <w:rPr>
          <w:noProof/>
        </w:rPr>
        <w:fldChar w:fldCharType="separate"/>
      </w:r>
      <w:r>
        <w:rPr>
          <w:noProof/>
        </w:rPr>
        <w:t>20</w:t>
      </w:r>
      <w:r>
        <w:rPr>
          <w:noProof/>
        </w:rPr>
        <w:fldChar w:fldCharType="end"/>
      </w:r>
    </w:p>
    <w:p w14:paraId="167E685A"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_Toc92274291 \h </w:instrText>
      </w:r>
      <w:r>
        <w:rPr>
          <w:noProof/>
        </w:rPr>
      </w:r>
      <w:r>
        <w:rPr>
          <w:noProof/>
        </w:rPr>
        <w:fldChar w:fldCharType="separate"/>
      </w:r>
      <w:r>
        <w:rPr>
          <w:noProof/>
        </w:rPr>
        <w:t>21</w:t>
      </w:r>
      <w:r>
        <w:rPr>
          <w:noProof/>
        </w:rPr>
        <w:fldChar w:fldCharType="end"/>
      </w:r>
    </w:p>
    <w:p w14:paraId="0A75FB2C"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_Toc92274292 \h </w:instrText>
      </w:r>
      <w:r>
        <w:rPr>
          <w:noProof/>
        </w:rPr>
      </w:r>
      <w:r>
        <w:rPr>
          <w:noProof/>
        </w:rPr>
        <w:fldChar w:fldCharType="separate"/>
      </w:r>
      <w:r>
        <w:rPr>
          <w:noProof/>
        </w:rPr>
        <w:t>21</w:t>
      </w:r>
      <w:r>
        <w:rPr>
          <w:noProof/>
        </w:rPr>
        <w:fldChar w:fldCharType="end"/>
      </w:r>
    </w:p>
    <w:p w14:paraId="6B317C7B"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_Toc92274293 \h </w:instrText>
      </w:r>
      <w:r>
        <w:rPr>
          <w:noProof/>
        </w:rPr>
      </w:r>
      <w:r>
        <w:rPr>
          <w:noProof/>
        </w:rPr>
        <w:fldChar w:fldCharType="separate"/>
      </w:r>
      <w:r>
        <w:rPr>
          <w:noProof/>
        </w:rPr>
        <w:t>21</w:t>
      </w:r>
      <w:r>
        <w:rPr>
          <w:noProof/>
        </w:rPr>
        <w:fldChar w:fldCharType="end"/>
      </w:r>
    </w:p>
    <w:p w14:paraId="64816F0C"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_Toc92274294 \h </w:instrText>
      </w:r>
      <w:r>
        <w:rPr>
          <w:noProof/>
        </w:rPr>
      </w:r>
      <w:r>
        <w:rPr>
          <w:noProof/>
        </w:rPr>
        <w:fldChar w:fldCharType="separate"/>
      </w:r>
      <w:r>
        <w:rPr>
          <w:noProof/>
        </w:rPr>
        <w:t>22</w:t>
      </w:r>
      <w:r>
        <w:rPr>
          <w:noProof/>
        </w:rPr>
        <w:fldChar w:fldCharType="end"/>
      </w:r>
    </w:p>
    <w:p w14:paraId="548DFCA5"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_Toc92274295 \h </w:instrText>
      </w:r>
      <w:r>
        <w:rPr>
          <w:noProof/>
        </w:rPr>
      </w:r>
      <w:r>
        <w:rPr>
          <w:noProof/>
        </w:rPr>
        <w:fldChar w:fldCharType="separate"/>
      </w:r>
      <w:r>
        <w:rPr>
          <w:noProof/>
        </w:rPr>
        <w:t>23</w:t>
      </w:r>
      <w:r>
        <w:rPr>
          <w:noProof/>
        </w:rPr>
        <w:fldChar w:fldCharType="end"/>
      </w:r>
    </w:p>
    <w:p w14:paraId="66222540"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_Toc92274296 \h </w:instrText>
      </w:r>
      <w:r>
        <w:rPr>
          <w:noProof/>
        </w:rPr>
      </w:r>
      <w:r>
        <w:rPr>
          <w:noProof/>
        </w:rPr>
        <w:fldChar w:fldCharType="separate"/>
      </w:r>
      <w:r>
        <w:rPr>
          <w:noProof/>
        </w:rPr>
        <w:t>23</w:t>
      </w:r>
      <w:r>
        <w:rPr>
          <w:noProof/>
        </w:rPr>
        <w:fldChar w:fldCharType="end"/>
      </w:r>
    </w:p>
    <w:p w14:paraId="46FBE3E3"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_Toc92274297 \h </w:instrText>
      </w:r>
      <w:r>
        <w:rPr>
          <w:noProof/>
        </w:rPr>
      </w:r>
      <w:r>
        <w:rPr>
          <w:noProof/>
        </w:rPr>
        <w:fldChar w:fldCharType="separate"/>
      </w:r>
      <w:r>
        <w:rPr>
          <w:noProof/>
        </w:rPr>
        <w:t>25</w:t>
      </w:r>
      <w:r>
        <w:rPr>
          <w:noProof/>
        </w:rPr>
        <w:fldChar w:fldCharType="end"/>
      </w:r>
    </w:p>
    <w:p w14:paraId="48625AEC"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_Toc92274298 \h </w:instrText>
      </w:r>
      <w:r>
        <w:rPr>
          <w:noProof/>
        </w:rPr>
      </w:r>
      <w:r>
        <w:rPr>
          <w:noProof/>
        </w:rPr>
        <w:fldChar w:fldCharType="separate"/>
      </w:r>
      <w:r>
        <w:rPr>
          <w:noProof/>
        </w:rPr>
        <w:t>32</w:t>
      </w:r>
      <w:r>
        <w:rPr>
          <w:noProof/>
        </w:rPr>
        <w:fldChar w:fldCharType="end"/>
      </w:r>
    </w:p>
    <w:p w14:paraId="0046F950"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_Toc92274299 \h </w:instrText>
      </w:r>
      <w:r>
        <w:rPr>
          <w:noProof/>
        </w:rPr>
      </w:r>
      <w:r>
        <w:rPr>
          <w:noProof/>
        </w:rPr>
        <w:fldChar w:fldCharType="separate"/>
      </w:r>
      <w:r>
        <w:rPr>
          <w:noProof/>
        </w:rPr>
        <w:t>32</w:t>
      </w:r>
      <w:r>
        <w:rPr>
          <w:noProof/>
        </w:rPr>
        <w:fldChar w:fldCharType="end"/>
      </w:r>
    </w:p>
    <w:p w14:paraId="3DD722EB"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_Toc92274300 \h </w:instrText>
      </w:r>
      <w:r>
        <w:rPr>
          <w:noProof/>
        </w:rPr>
      </w:r>
      <w:r>
        <w:rPr>
          <w:noProof/>
        </w:rPr>
        <w:fldChar w:fldCharType="separate"/>
      </w:r>
      <w:r>
        <w:rPr>
          <w:noProof/>
        </w:rPr>
        <w:t>32</w:t>
      </w:r>
      <w:r>
        <w:rPr>
          <w:noProof/>
        </w:rPr>
        <w:fldChar w:fldCharType="end"/>
      </w:r>
    </w:p>
    <w:p w14:paraId="01635556" w14:textId="77777777" w:rsidR="000115AA" w:rsidRDefault="000115AA">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_Toc92274301 \h </w:instrText>
      </w:r>
      <w:r>
        <w:rPr>
          <w:noProof/>
        </w:rPr>
      </w:r>
      <w:r>
        <w:rPr>
          <w:noProof/>
        </w:rPr>
        <w:fldChar w:fldCharType="separate"/>
      </w:r>
      <w:r>
        <w:rPr>
          <w:noProof/>
        </w:rPr>
        <w:t>36</w:t>
      </w:r>
      <w:r>
        <w:rPr>
          <w:noProof/>
        </w:rPr>
        <w:fldChar w:fldCharType="end"/>
      </w:r>
    </w:p>
    <w:p w14:paraId="5ACD7C70" w14:textId="77777777" w:rsidR="000115AA" w:rsidRDefault="000115AA">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_Toc92274302 \h </w:instrText>
      </w:r>
      <w:r>
        <w:rPr>
          <w:noProof/>
        </w:rPr>
      </w:r>
      <w:r>
        <w:rPr>
          <w:noProof/>
        </w:rPr>
        <w:fldChar w:fldCharType="separate"/>
      </w:r>
      <w:r>
        <w:rPr>
          <w:noProof/>
        </w:rPr>
        <w:t>38</w:t>
      </w:r>
      <w:r>
        <w:rPr>
          <w:noProof/>
        </w:rPr>
        <w:fldChar w:fldCharType="end"/>
      </w:r>
    </w:p>
    <w:p w14:paraId="182BB75F"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_Toc92274303 \h </w:instrText>
      </w:r>
      <w:r>
        <w:rPr>
          <w:noProof/>
        </w:rPr>
      </w:r>
      <w:r>
        <w:rPr>
          <w:noProof/>
        </w:rPr>
        <w:fldChar w:fldCharType="separate"/>
      </w:r>
      <w:r>
        <w:rPr>
          <w:noProof/>
        </w:rPr>
        <w:t>40</w:t>
      </w:r>
      <w:r>
        <w:rPr>
          <w:noProof/>
        </w:rPr>
        <w:fldChar w:fldCharType="end"/>
      </w:r>
    </w:p>
    <w:p w14:paraId="60267EEB"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_Toc92274304 \h </w:instrText>
      </w:r>
      <w:r>
        <w:rPr>
          <w:noProof/>
        </w:rPr>
      </w:r>
      <w:r>
        <w:rPr>
          <w:noProof/>
        </w:rPr>
        <w:fldChar w:fldCharType="separate"/>
      </w:r>
      <w:r>
        <w:rPr>
          <w:noProof/>
        </w:rPr>
        <w:t>40</w:t>
      </w:r>
      <w:r>
        <w:rPr>
          <w:noProof/>
        </w:rPr>
        <w:fldChar w:fldCharType="end"/>
      </w:r>
    </w:p>
    <w:p w14:paraId="3FDFDB2F"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_Toc92274305 \h </w:instrText>
      </w:r>
      <w:r>
        <w:rPr>
          <w:noProof/>
        </w:rPr>
      </w:r>
      <w:r>
        <w:rPr>
          <w:noProof/>
        </w:rPr>
        <w:fldChar w:fldCharType="separate"/>
      </w:r>
      <w:r>
        <w:rPr>
          <w:noProof/>
        </w:rPr>
        <w:t>43</w:t>
      </w:r>
      <w:r>
        <w:rPr>
          <w:noProof/>
        </w:rPr>
        <w:fldChar w:fldCharType="end"/>
      </w:r>
    </w:p>
    <w:p w14:paraId="09E85D70"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_Toc92274306 \h </w:instrText>
      </w:r>
      <w:r>
        <w:rPr>
          <w:noProof/>
        </w:rPr>
      </w:r>
      <w:r>
        <w:rPr>
          <w:noProof/>
        </w:rPr>
        <w:fldChar w:fldCharType="separate"/>
      </w:r>
      <w:r>
        <w:rPr>
          <w:noProof/>
        </w:rPr>
        <w:t>45</w:t>
      </w:r>
      <w:r>
        <w:rPr>
          <w:noProof/>
        </w:rPr>
        <w:fldChar w:fldCharType="end"/>
      </w:r>
    </w:p>
    <w:p w14:paraId="3255507B"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_Toc92274307 \h </w:instrText>
      </w:r>
      <w:r>
        <w:rPr>
          <w:noProof/>
        </w:rPr>
      </w:r>
      <w:r>
        <w:rPr>
          <w:noProof/>
        </w:rPr>
        <w:fldChar w:fldCharType="separate"/>
      </w:r>
      <w:r>
        <w:rPr>
          <w:noProof/>
        </w:rPr>
        <w:t>47</w:t>
      </w:r>
      <w:r>
        <w:rPr>
          <w:noProof/>
        </w:rPr>
        <w:fldChar w:fldCharType="end"/>
      </w:r>
    </w:p>
    <w:p w14:paraId="0DFD3A68"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_Toc92274308 \h </w:instrText>
      </w:r>
      <w:r>
        <w:rPr>
          <w:noProof/>
        </w:rPr>
      </w:r>
      <w:r>
        <w:rPr>
          <w:noProof/>
        </w:rPr>
        <w:fldChar w:fldCharType="separate"/>
      </w:r>
      <w:r>
        <w:rPr>
          <w:noProof/>
        </w:rPr>
        <w:t>47</w:t>
      </w:r>
      <w:r>
        <w:rPr>
          <w:noProof/>
        </w:rPr>
        <w:fldChar w:fldCharType="end"/>
      </w:r>
    </w:p>
    <w:p w14:paraId="46B65257"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_Toc92274309 \h </w:instrText>
      </w:r>
      <w:r>
        <w:rPr>
          <w:noProof/>
        </w:rPr>
      </w:r>
      <w:r>
        <w:rPr>
          <w:noProof/>
        </w:rPr>
        <w:fldChar w:fldCharType="separate"/>
      </w:r>
      <w:r>
        <w:rPr>
          <w:noProof/>
        </w:rPr>
        <w:t>47</w:t>
      </w:r>
      <w:r>
        <w:rPr>
          <w:noProof/>
        </w:rPr>
        <w:fldChar w:fldCharType="end"/>
      </w:r>
    </w:p>
    <w:p w14:paraId="5B81B409"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_Toc92274310 \h </w:instrText>
      </w:r>
      <w:r>
        <w:rPr>
          <w:noProof/>
        </w:rPr>
      </w:r>
      <w:r>
        <w:rPr>
          <w:noProof/>
        </w:rPr>
        <w:fldChar w:fldCharType="separate"/>
      </w:r>
      <w:r>
        <w:rPr>
          <w:noProof/>
        </w:rPr>
        <w:t>51</w:t>
      </w:r>
      <w:r>
        <w:rPr>
          <w:noProof/>
        </w:rPr>
        <w:fldChar w:fldCharType="end"/>
      </w:r>
    </w:p>
    <w:p w14:paraId="19E4B4B5" w14:textId="77777777" w:rsidR="000115AA" w:rsidRDefault="000115AA">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_Toc92274311 \h </w:instrText>
      </w:r>
      <w:r>
        <w:rPr>
          <w:noProof/>
        </w:rPr>
      </w:r>
      <w:r>
        <w:rPr>
          <w:noProof/>
        </w:rPr>
        <w:fldChar w:fldCharType="separate"/>
      </w:r>
      <w:r>
        <w:rPr>
          <w:noProof/>
        </w:rPr>
        <w:t>51</w:t>
      </w:r>
      <w:r>
        <w:rPr>
          <w:noProof/>
        </w:rPr>
        <w:fldChar w:fldCharType="end"/>
      </w:r>
    </w:p>
    <w:p w14:paraId="75F54BC2" w14:textId="77777777" w:rsidR="000115AA" w:rsidRDefault="000115AA">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 (Ordinary Least Square):</w:t>
      </w:r>
      <w:r>
        <w:rPr>
          <w:noProof/>
        </w:rPr>
        <w:tab/>
      </w:r>
      <w:r>
        <w:rPr>
          <w:noProof/>
        </w:rPr>
        <w:fldChar w:fldCharType="begin"/>
      </w:r>
      <w:r>
        <w:rPr>
          <w:noProof/>
        </w:rPr>
        <w:instrText xml:space="preserve"> PAGEREF _Toc92274312 \h </w:instrText>
      </w:r>
      <w:r>
        <w:rPr>
          <w:noProof/>
        </w:rPr>
      </w:r>
      <w:r>
        <w:rPr>
          <w:noProof/>
        </w:rPr>
        <w:fldChar w:fldCharType="separate"/>
      </w:r>
      <w:r>
        <w:rPr>
          <w:noProof/>
        </w:rPr>
        <w:t>53</w:t>
      </w:r>
      <w:r>
        <w:rPr>
          <w:noProof/>
        </w:rPr>
        <w:fldChar w:fldCharType="end"/>
      </w:r>
    </w:p>
    <w:p w14:paraId="5E6840AB"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_Toc92274313 \h </w:instrText>
      </w:r>
      <w:r>
        <w:rPr>
          <w:noProof/>
        </w:rPr>
      </w:r>
      <w:r>
        <w:rPr>
          <w:noProof/>
        </w:rPr>
        <w:fldChar w:fldCharType="separate"/>
      </w:r>
      <w:r>
        <w:rPr>
          <w:noProof/>
        </w:rPr>
        <w:t>54</w:t>
      </w:r>
      <w:r>
        <w:rPr>
          <w:noProof/>
        </w:rPr>
        <w:fldChar w:fldCharType="end"/>
      </w:r>
    </w:p>
    <w:p w14:paraId="6085CF3D"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_Toc92274314 \h </w:instrText>
      </w:r>
      <w:r>
        <w:rPr>
          <w:noProof/>
        </w:rPr>
      </w:r>
      <w:r>
        <w:rPr>
          <w:noProof/>
        </w:rPr>
        <w:fldChar w:fldCharType="separate"/>
      </w:r>
      <w:r>
        <w:rPr>
          <w:noProof/>
        </w:rPr>
        <w:t>56</w:t>
      </w:r>
      <w:r>
        <w:rPr>
          <w:noProof/>
        </w:rPr>
        <w:fldChar w:fldCharType="end"/>
      </w:r>
    </w:p>
    <w:p w14:paraId="086C3F50"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_Toc92274315 \h </w:instrText>
      </w:r>
      <w:r>
        <w:rPr>
          <w:noProof/>
        </w:rPr>
      </w:r>
      <w:r>
        <w:rPr>
          <w:noProof/>
        </w:rPr>
        <w:fldChar w:fldCharType="separate"/>
      </w:r>
      <w:r>
        <w:rPr>
          <w:noProof/>
        </w:rPr>
        <w:t>56</w:t>
      </w:r>
      <w:r>
        <w:rPr>
          <w:noProof/>
        </w:rPr>
        <w:fldChar w:fldCharType="end"/>
      </w:r>
    </w:p>
    <w:p w14:paraId="3BC5A5F9"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_Toc92274316 \h </w:instrText>
      </w:r>
      <w:r>
        <w:rPr>
          <w:noProof/>
        </w:rPr>
      </w:r>
      <w:r>
        <w:rPr>
          <w:noProof/>
        </w:rPr>
        <w:fldChar w:fldCharType="separate"/>
      </w:r>
      <w:r>
        <w:rPr>
          <w:noProof/>
        </w:rPr>
        <w:t>57</w:t>
      </w:r>
      <w:r>
        <w:rPr>
          <w:noProof/>
        </w:rPr>
        <w:fldChar w:fldCharType="end"/>
      </w:r>
    </w:p>
    <w:p w14:paraId="287D06FE"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_Toc92274317 \h </w:instrText>
      </w:r>
      <w:r>
        <w:rPr>
          <w:noProof/>
        </w:rPr>
      </w:r>
      <w:r>
        <w:rPr>
          <w:noProof/>
        </w:rPr>
        <w:fldChar w:fldCharType="separate"/>
      </w:r>
      <w:r>
        <w:rPr>
          <w:noProof/>
        </w:rPr>
        <w:t>59</w:t>
      </w:r>
      <w:r>
        <w:rPr>
          <w:noProof/>
        </w:rPr>
        <w:fldChar w:fldCharType="end"/>
      </w:r>
    </w:p>
    <w:p w14:paraId="5F820754"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_Toc92274318 \h </w:instrText>
      </w:r>
      <w:r>
        <w:rPr>
          <w:noProof/>
        </w:rPr>
      </w:r>
      <w:r>
        <w:rPr>
          <w:noProof/>
        </w:rPr>
        <w:fldChar w:fldCharType="separate"/>
      </w:r>
      <w:r>
        <w:rPr>
          <w:noProof/>
        </w:rPr>
        <w:t>60</w:t>
      </w:r>
      <w:r>
        <w:rPr>
          <w:noProof/>
        </w:rPr>
        <w:fldChar w:fldCharType="end"/>
      </w:r>
    </w:p>
    <w:p w14:paraId="1A5FFF2E"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lastRenderedPageBreak/>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_Toc92274319 \h </w:instrText>
      </w:r>
      <w:r>
        <w:rPr>
          <w:noProof/>
        </w:rPr>
      </w:r>
      <w:r>
        <w:rPr>
          <w:noProof/>
        </w:rPr>
        <w:fldChar w:fldCharType="separate"/>
      </w:r>
      <w:r>
        <w:rPr>
          <w:noProof/>
        </w:rPr>
        <w:t>61</w:t>
      </w:r>
      <w:r>
        <w:rPr>
          <w:noProof/>
        </w:rPr>
        <w:fldChar w:fldCharType="end"/>
      </w:r>
    </w:p>
    <w:p w14:paraId="6FCD3D22"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_Toc92274320 \h </w:instrText>
      </w:r>
      <w:r>
        <w:rPr>
          <w:noProof/>
        </w:rPr>
      </w:r>
      <w:r>
        <w:rPr>
          <w:noProof/>
        </w:rPr>
        <w:fldChar w:fldCharType="separate"/>
      </w:r>
      <w:r>
        <w:rPr>
          <w:noProof/>
        </w:rPr>
        <w:t>63</w:t>
      </w:r>
      <w:r>
        <w:rPr>
          <w:noProof/>
        </w:rPr>
        <w:fldChar w:fldCharType="end"/>
      </w:r>
    </w:p>
    <w:p w14:paraId="2FAF2EC0"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_Toc92274321 \h </w:instrText>
      </w:r>
      <w:r>
        <w:rPr>
          <w:noProof/>
        </w:rPr>
      </w:r>
      <w:r>
        <w:rPr>
          <w:noProof/>
        </w:rPr>
        <w:fldChar w:fldCharType="separate"/>
      </w:r>
      <w:r>
        <w:rPr>
          <w:noProof/>
        </w:rPr>
        <w:t>63</w:t>
      </w:r>
      <w:r>
        <w:rPr>
          <w:noProof/>
        </w:rPr>
        <w:fldChar w:fldCharType="end"/>
      </w:r>
    </w:p>
    <w:p w14:paraId="6EA136B7"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_Toc92274322 \h </w:instrText>
      </w:r>
      <w:r>
        <w:rPr>
          <w:noProof/>
        </w:rPr>
      </w:r>
      <w:r>
        <w:rPr>
          <w:noProof/>
        </w:rPr>
        <w:fldChar w:fldCharType="separate"/>
      </w:r>
      <w:r>
        <w:rPr>
          <w:noProof/>
        </w:rPr>
        <w:t>64</w:t>
      </w:r>
      <w:r>
        <w:rPr>
          <w:noProof/>
        </w:rPr>
        <w:fldChar w:fldCharType="end"/>
      </w:r>
    </w:p>
    <w:p w14:paraId="39BD08CF"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_Toc92274323 \h </w:instrText>
      </w:r>
      <w:r>
        <w:rPr>
          <w:noProof/>
        </w:rPr>
      </w:r>
      <w:r>
        <w:rPr>
          <w:noProof/>
        </w:rPr>
        <w:fldChar w:fldCharType="separate"/>
      </w:r>
      <w:r>
        <w:rPr>
          <w:noProof/>
        </w:rPr>
        <w:t>65</w:t>
      </w:r>
      <w:r>
        <w:rPr>
          <w:noProof/>
        </w:rPr>
        <w:fldChar w:fldCharType="end"/>
      </w:r>
    </w:p>
    <w:p w14:paraId="2407D0A2"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_Toc92274324 \h </w:instrText>
      </w:r>
      <w:r>
        <w:rPr>
          <w:noProof/>
        </w:rPr>
      </w:r>
      <w:r>
        <w:rPr>
          <w:noProof/>
        </w:rPr>
        <w:fldChar w:fldCharType="separate"/>
      </w:r>
      <w:r>
        <w:rPr>
          <w:noProof/>
        </w:rPr>
        <w:t>67</w:t>
      </w:r>
      <w:r>
        <w:rPr>
          <w:noProof/>
        </w:rPr>
        <w:fldChar w:fldCharType="end"/>
      </w:r>
    </w:p>
    <w:p w14:paraId="2008CAA8" w14:textId="3C77A2F8" w:rsidR="003631CC" w:rsidRDefault="000115AA"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6623CC13" w:rsidR="00833E80" w:rsidRPr="00CA0E97" w:rsidRDefault="00833E80" w:rsidP="00181EE8">
      <w:pPr>
        <w:pStyle w:val="Heading1"/>
        <w:numPr>
          <w:ilvl w:val="0"/>
          <w:numId w:val="0"/>
        </w:numPr>
        <w:ind w:left="360"/>
      </w:pPr>
      <w:bookmarkStart w:id="1" w:name="_Toc92274261"/>
      <w:bookmarkStart w:id="2" w:name="_GoBack"/>
      <w:bookmarkEnd w:id="2"/>
      <w:r w:rsidRPr="00CA0E97">
        <w:lastRenderedPageBreak/>
        <w:t>DANH MỤC HÌNH VẼ</w:t>
      </w:r>
      <w:bookmarkEnd w:id="1"/>
    </w:p>
    <w:p w14:paraId="18C4ABF5" w14:textId="77777777" w:rsidR="00156497"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231044" w:history="1">
        <w:r w:rsidR="00156497" w:rsidRPr="00E003CA">
          <w:rPr>
            <w:rStyle w:val="Hyperlink"/>
            <w:noProof/>
          </w:rPr>
          <w:t>Hình 1</w:t>
        </w:r>
        <w:r w:rsidR="00156497" w:rsidRPr="00E003CA">
          <w:rPr>
            <w:rStyle w:val="Hyperlink"/>
            <w:noProof/>
          </w:rPr>
          <w:noBreakHyphen/>
          <w:t>1. Hình ảnh của COVID-19</w:t>
        </w:r>
        <w:r w:rsidR="00156497">
          <w:rPr>
            <w:noProof/>
            <w:webHidden/>
          </w:rPr>
          <w:tab/>
        </w:r>
        <w:r w:rsidR="00156497">
          <w:rPr>
            <w:noProof/>
            <w:webHidden/>
          </w:rPr>
          <w:fldChar w:fldCharType="begin"/>
        </w:r>
        <w:r w:rsidR="00156497">
          <w:rPr>
            <w:noProof/>
            <w:webHidden/>
          </w:rPr>
          <w:instrText xml:space="preserve"> PAGEREF _Toc92231044 \h </w:instrText>
        </w:r>
        <w:r w:rsidR="00156497">
          <w:rPr>
            <w:noProof/>
            <w:webHidden/>
          </w:rPr>
        </w:r>
        <w:r w:rsidR="00156497">
          <w:rPr>
            <w:noProof/>
            <w:webHidden/>
          </w:rPr>
          <w:fldChar w:fldCharType="separate"/>
        </w:r>
        <w:r w:rsidR="00156497">
          <w:rPr>
            <w:noProof/>
            <w:webHidden/>
          </w:rPr>
          <w:t>1</w:t>
        </w:r>
        <w:r w:rsidR="00156497">
          <w:rPr>
            <w:noProof/>
            <w:webHidden/>
          </w:rPr>
          <w:fldChar w:fldCharType="end"/>
        </w:r>
      </w:hyperlink>
    </w:p>
    <w:p w14:paraId="4C058236"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45" w:history="1">
        <w:r w:rsidR="00156497" w:rsidRPr="00E003CA">
          <w:rPr>
            <w:rStyle w:val="Hyperlink"/>
            <w:noProof/>
          </w:rPr>
          <w:t>Hình 1</w:t>
        </w:r>
        <w:r w:rsidR="00156497" w:rsidRPr="00E003CA">
          <w:rPr>
            <w:rStyle w:val="Hyperlink"/>
            <w:noProof/>
          </w:rPr>
          <w:noBreakHyphen/>
          <w:t>2. Các loại Vắc-xin COVID-19</w:t>
        </w:r>
        <w:r w:rsidR="00156497">
          <w:rPr>
            <w:noProof/>
            <w:webHidden/>
          </w:rPr>
          <w:tab/>
        </w:r>
        <w:r w:rsidR="00156497">
          <w:rPr>
            <w:noProof/>
            <w:webHidden/>
          </w:rPr>
          <w:fldChar w:fldCharType="begin"/>
        </w:r>
        <w:r w:rsidR="00156497">
          <w:rPr>
            <w:noProof/>
            <w:webHidden/>
          </w:rPr>
          <w:instrText xml:space="preserve"> PAGEREF _Toc92231045 \h </w:instrText>
        </w:r>
        <w:r w:rsidR="00156497">
          <w:rPr>
            <w:noProof/>
            <w:webHidden/>
          </w:rPr>
        </w:r>
        <w:r w:rsidR="00156497">
          <w:rPr>
            <w:noProof/>
            <w:webHidden/>
          </w:rPr>
          <w:fldChar w:fldCharType="separate"/>
        </w:r>
        <w:r w:rsidR="00156497">
          <w:rPr>
            <w:noProof/>
            <w:webHidden/>
          </w:rPr>
          <w:t>2</w:t>
        </w:r>
        <w:r w:rsidR="00156497">
          <w:rPr>
            <w:noProof/>
            <w:webHidden/>
          </w:rPr>
          <w:fldChar w:fldCharType="end"/>
        </w:r>
      </w:hyperlink>
    </w:p>
    <w:p w14:paraId="0A6131E7"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46" w:history="1">
        <w:r w:rsidR="00156497" w:rsidRPr="00E003CA">
          <w:rPr>
            <w:rStyle w:val="Hyperlink"/>
            <w:noProof/>
          </w:rPr>
          <w:t>Hình 2</w:t>
        </w:r>
        <w:r w:rsidR="00156497" w:rsidRPr="00E003CA">
          <w:rPr>
            <w:rStyle w:val="Hyperlink"/>
            <w:noProof/>
          </w:rPr>
          <w:noBreakHyphen/>
          <w:t>1. Big Data</w:t>
        </w:r>
        <w:r w:rsidR="00156497">
          <w:rPr>
            <w:noProof/>
            <w:webHidden/>
          </w:rPr>
          <w:tab/>
        </w:r>
        <w:r w:rsidR="00156497">
          <w:rPr>
            <w:noProof/>
            <w:webHidden/>
          </w:rPr>
          <w:fldChar w:fldCharType="begin"/>
        </w:r>
        <w:r w:rsidR="00156497">
          <w:rPr>
            <w:noProof/>
            <w:webHidden/>
          </w:rPr>
          <w:instrText xml:space="preserve"> PAGEREF _Toc92231046 \h </w:instrText>
        </w:r>
        <w:r w:rsidR="00156497">
          <w:rPr>
            <w:noProof/>
            <w:webHidden/>
          </w:rPr>
        </w:r>
        <w:r w:rsidR="00156497">
          <w:rPr>
            <w:noProof/>
            <w:webHidden/>
          </w:rPr>
          <w:fldChar w:fldCharType="separate"/>
        </w:r>
        <w:r w:rsidR="00156497">
          <w:rPr>
            <w:noProof/>
            <w:webHidden/>
          </w:rPr>
          <w:t>4</w:t>
        </w:r>
        <w:r w:rsidR="00156497">
          <w:rPr>
            <w:noProof/>
            <w:webHidden/>
          </w:rPr>
          <w:fldChar w:fldCharType="end"/>
        </w:r>
      </w:hyperlink>
    </w:p>
    <w:p w14:paraId="4DC42E0E"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47" w:history="1">
        <w:r w:rsidR="00156497" w:rsidRPr="00E003CA">
          <w:rPr>
            <w:rStyle w:val="Hyperlink"/>
            <w:noProof/>
          </w:rPr>
          <w:t>Hình 2</w:t>
        </w:r>
        <w:r w:rsidR="00156497" w:rsidRPr="00E003CA">
          <w:rPr>
            <w:rStyle w:val="Hyperlink"/>
            <w:noProof/>
          </w:rPr>
          <w:noBreakHyphen/>
          <w:t>2. 5Vs of Big Data</w:t>
        </w:r>
        <w:r w:rsidR="00156497">
          <w:rPr>
            <w:noProof/>
            <w:webHidden/>
          </w:rPr>
          <w:tab/>
        </w:r>
        <w:r w:rsidR="00156497">
          <w:rPr>
            <w:noProof/>
            <w:webHidden/>
          </w:rPr>
          <w:fldChar w:fldCharType="begin"/>
        </w:r>
        <w:r w:rsidR="00156497">
          <w:rPr>
            <w:noProof/>
            <w:webHidden/>
          </w:rPr>
          <w:instrText xml:space="preserve"> PAGEREF _Toc92231047 \h </w:instrText>
        </w:r>
        <w:r w:rsidR="00156497">
          <w:rPr>
            <w:noProof/>
            <w:webHidden/>
          </w:rPr>
        </w:r>
        <w:r w:rsidR="00156497">
          <w:rPr>
            <w:noProof/>
            <w:webHidden/>
          </w:rPr>
          <w:fldChar w:fldCharType="separate"/>
        </w:r>
        <w:r w:rsidR="00156497">
          <w:rPr>
            <w:noProof/>
            <w:webHidden/>
          </w:rPr>
          <w:t>6</w:t>
        </w:r>
        <w:r w:rsidR="00156497">
          <w:rPr>
            <w:noProof/>
            <w:webHidden/>
          </w:rPr>
          <w:fldChar w:fldCharType="end"/>
        </w:r>
      </w:hyperlink>
    </w:p>
    <w:p w14:paraId="7A279F55"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48" w:history="1">
        <w:r w:rsidR="00156497" w:rsidRPr="00E003CA">
          <w:rPr>
            <w:rStyle w:val="Hyperlink"/>
            <w:noProof/>
          </w:rPr>
          <w:t>Hình 2</w:t>
        </w:r>
        <w:r w:rsidR="00156497" w:rsidRPr="00E003CA">
          <w:rPr>
            <w:rStyle w:val="Hyperlink"/>
            <w:noProof/>
          </w:rPr>
          <w:noBreakHyphen/>
          <w:t>3. Data Science và các lĩnh vực liên quan</w:t>
        </w:r>
        <w:r w:rsidR="00156497">
          <w:rPr>
            <w:noProof/>
            <w:webHidden/>
          </w:rPr>
          <w:tab/>
        </w:r>
        <w:r w:rsidR="00156497">
          <w:rPr>
            <w:noProof/>
            <w:webHidden/>
          </w:rPr>
          <w:fldChar w:fldCharType="begin"/>
        </w:r>
        <w:r w:rsidR="00156497">
          <w:rPr>
            <w:noProof/>
            <w:webHidden/>
          </w:rPr>
          <w:instrText xml:space="preserve"> PAGEREF _Toc92231048 \h </w:instrText>
        </w:r>
        <w:r w:rsidR="00156497">
          <w:rPr>
            <w:noProof/>
            <w:webHidden/>
          </w:rPr>
        </w:r>
        <w:r w:rsidR="00156497">
          <w:rPr>
            <w:noProof/>
            <w:webHidden/>
          </w:rPr>
          <w:fldChar w:fldCharType="separate"/>
        </w:r>
        <w:r w:rsidR="00156497">
          <w:rPr>
            <w:noProof/>
            <w:webHidden/>
          </w:rPr>
          <w:t>8</w:t>
        </w:r>
        <w:r w:rsidR="00156497">
          <w:rPr>
            <w:noProof/>
            <w:webHidden/>
          </w:rPr>
          <w:fldChar w:fldCharType="end"/>
        </w:r>
      </w:hyperlink>
    </w:p>
    <w:p w14:paraId="5D186E52"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49" w:history="1">
        <w:r w:rsidR="00156497" w:rsidRPr="00E003CA">
          <w:rPr>
            <w:rStyle w:val="Hyperlink"/>
            <w:noProof/>
          </w:rPr>
          <w:t>Hình 2</w:t>
        </w:r>
        <w:r w:rsidR="00156497" w:rsidRPr="00E003CA">
          <w:rPr>
            <w:rStyle w:val="Hyperlink"/>
            <w:noProof/>
          </w:rPr>
          <w:noBreakHyphen/>
          <w:t>4. Các bước thực hiện Data Mining</w:t>
        </w:r>
        <w:r w:rsidR="00156497">
          <w:rPr>
            <w:noProof/>
            <w:webHidden/>
          </w:rPr>
          <w:tab/>
        </w:r>
        <w:r w:rsidR="00156497">
          <w:rPr>
            <w:noProof/>
            <w:webHidden/>
          </w:rPr>
          <w:fldChar w:fldCharType="begin"/>
        </w:r>
        <w:r w:rsidR="00156497">
          <w:rPr>
            <w:noProof/>
            <w:webHidden/>
          </w:rPr>
          <w:instrText xml:space="preserve"> PAGEREF _Toc92231049 \h </w:instrText>
        </w:r>
        <w:r w:rsidR="00156497">
          <w:rPr>
            <w:noProof/>
            <w:webHidden/>
          </w:rPr>
        </w:r>
        <w:r w:rsidR="00156497">
          <w:rPr>
            <w:noProof/>
            <w:webHidden/>
          </w:rPr>
          <w:fldChar w:fldCharType="separate"/>
        </w:r>
        <w:r w:rsidR="00156497">
          <w:rPr>
            <w:noProof/>
            <w:webHidden/>
          </w:rPr>
          <w:t>9</w:t>
        </w:r>
        <w:r w:rsidR="00156497">
          <w:rPr>
            <w:noProof/>
            <w:webHidden/>
          </w:rPr>
          <w:fldChar w:fldCharType="end"/>
        </w:r>
      </w:hyperlink>
    </w:p>
    <w:p w14:paraId="0D4D361B"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0" w:history="1">
        <w:r w:rsidR="00156497" w:rsidRPr="00E003CA">
          <w:rPr>
            <w:rStyle w:val="Hyperlink"/>
            <w:noProof/>
          </w:rPr>
          <w:t>Hình 2</w:t>
        </w:r>
        <w:r w:rsidR="00156497" w:rsidRPr="00E003CA">
          <w:rPr>
            <w:rStyle w:val="Hyperlink"/>
            <w:noProof/>
          </w:rPr>
          <w:noBreakHyphen/>
          <w:t>5. Các loại thuật toán được sử dụng trong Machine Learning</w:t>
        </w:r>
        <w:r w:rsidR="00156497">
          <w:rPr>
            <w:noProof/>
            <w:webHidden/>
          </w:rPr>
          <w:tab/>
        </w:r>
        <w:r w:rsidR="00156497">
          <w:rPr>
            <w:noProof/>
            <w:webHidden/>
          </w:rPr>
          <w:fldChar w:fldCharType="begin"/>
        </w:r>
        <w:r w:rsidR="00156497">
          <w:rPr>
            <w:noProof/>
            <w:webHidden/>
          </w:rPr>
          <w:instrText xml:space="preserve"> PAGEREF _Toc92231050 \h </w:instrText>
        </w:r>
        <w:r w:rsidR="00156497">
          <w:rPr>
            <w:noProof/>
            <w:webHidden/>
          </w:rPr>
        </w:r>
        <w:r w:rsidR="00156497">
          <w:rPr>
            <w:noProof/>
            <w:webHidden/>
          </w:rPr>
          <w:fldChar w:fldCharType="separate"/>
        </w:r>
        <w:r w:rsidR="00156497">
          <w:rPr>
            <w:noProof/>
            <w:webHidden/>
          </w:rPr>
          <w:t>11</w:t>
        </w:r>
        <w:r w:rsidR="00156497">
          <w:rPr>
            <w:noProof/>
            <w:webHidden/>
          </w:rPr>
          <w:fldChar w:fldCharType="end"/>
        </w:r>
      </w:hyperlink>
    </w:p>
    <w:p w14:paraId="66215604"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1" w:history="1">
        <w:r w:rsidR="00156497" w:rsidRPr="00E003CA">
          <w:rPr>
            <w:rStyle w:val="Hyperlink"/>
            <w:noProof/>
          </w:rPr>
          <w:t>Hình 2</w:t>
        </w:r>
        <w:r w:rsidR="00156497" w:rsidRPr="00E003CA">
          <w:rPr>
            <w:rStyle w:val="Hyperlink"/>
            <w:noProof/>
          </w:rPr>
          <w:noBreakHyphen/>
          <w:t>6. Lựa chọn thuật toán phù hợp</w:t>
        </w:r>
        <w:r w:rsidR="00156497">
          <w:rPr>
            <w:noProof/>
            <w:webHidden/>
          </w:rPr>
          <w:tab/>
        </w:r>
        <w:r w:rsidR="00156497">
          <w:rPr>
            <w:noProof/>
            <w:webHidden/>
          </w:rPr>
          <w:fldChar w:fldCharType="begin"/>
        </w:r>
        <w:r w:rsidR="00156497">
          <w:rPr>
            <w:noProof/>
            <w:webHidden/>
          </w:rPr>
          <w:instrText xml:space="preserve"> PAGEREF _Toc92231051 \h </w:instrText>
        </w:r>
        <w:r w:rsidR="00156497">
          <w:rPr>
            <w:noProof/>
            <w:webHidden/>
          </w:rPr>
        </w:r>
        <w:r w:rsidR="00156497">
          <w:rPr>
            <w:noProof/>
            <w:webHidden/>
          </w:rPr>
          <w:fldChar w:fldCharType="separate"/>
        </w:r>
        <w:r w:rsidR="00156497">
          <w:rPr>
            <w:noProof/>
            <w:webHidden/>
          </w:rPr>
          <w:t>11</w:t>
        </w:r>
        <w:r w:rsidR="00156497">
          <w:rPr>
            <w:noProof/>
            <w:webHidden/>
          </w:rPr>
          <w:fldChar w:fldCharType="end"/>
        </w:r>
      </w:hyperlink>
    </w:p>
    <w:p w14:paraId="27EDB7BD"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2" w:history="1">
        <w:r w:rsidR="00156497" w:rsidRPr="00E003CA">
          <w:rPr>
            <w:rStyle w:val="Hyperlink"/>
            <w:noProof/>
          </w:rPr>
          <w:t>Hình 2</w:t>
        </w:r>
        <w:r w:rsidR="00156497" w:rsidRPr="00E003CA">
          <w:rPr>
            <w:rStyle w:val="Hyperlink"/>
            <w:noProof/>
          </w:rPr>
          <w:noBreakHyphen/>
          <w:t>7. Hình ảnh định nghĩa SQL</w:t>
        </w:r>
        <w:r w:rsidR="00156497">
          <w:rPr>
            <w:noProof/>
            <w:webHidden/>
          </w:rPr>
          <w:tab/>
        </w:r>
        <w:r w:rsidR="00156497">
          <w:rPr>
            <w:noProof/>
            <w:webHidden/>
          </w:rPr>
          <w:fldChar w:fldCharType="begin"/>
        </w:r>
        <w:r w:rsidR="00156497">
          <w:rPr>
            <w:noProof/>
            <w:webHidden/>
          </w:rPr>
          <w:instrText xml:space="preserve"> PAGEREF _Toc92231052 \h </w:instrText>
        </w:r>
        <w:r w:rsidR="00156497">
          <w:rPr>
            <w:noProof/>
            <w:webHidden/>
          </w:rPr>
        </w:r>
        <w:r w:rsidR="00156497">
          <w:rPr>
            <w:noProof/>
            <w:webHidden/>
          </w:rPr>
          <w:fldChar w:fldCharType="separate"/>
        </w:r>
        <w:r w:rsidR="00156497">
          <w:rPr>
            <w:noProof/>
            <w:webHidden/>
          </w:rPr>
          <w:t>15</w:t>
        </w:r>
        <w:r w:rsidR="00156497">
          <w:rPr>
            <w:noProof/>
            <w:webHidden/>
          </w:rPr>
          <w:fldChar w:fldCharType="end"/>
        </w:r>
      </w:hyperlink>
    </w:p>
    <w:p w14:paraId="65AE90CB"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3" w:history="1">
        <w:r w:rsidR="00156497" w:rsidRPr="00E003CA">
          <w:rPr>
            <w:rStyle w:val="Hyperlink"/>
            <w:noProof/>
          </w:rPr>
          <w:t>Hình 2</w:t>
        </w:r>
        <w:r w:rsidR="00156497" w:rsidRPr="00E003CA">
          <w:rPr>
            <w:rStyle w:val="Hyperlink"/>
            <w:noProof/>
          </w:rPr>
          <w:noBreakHyphen/>
          <w:t>8. Định nghĩa về API</w:t>
        </w:r>
        <w:r w:rsidR="00156497">
          <w:rPr>
            <w:noProof/>
            <w:webHidden/>
          </w:rPr>
          <w:tab/>
        </w:r>
        <w:r w:rsidR="00156497">
          <w:rPr>
            <w:noProof/>
            <w:webHidden/>
          </w:rPr>
          <w:fldChar w:fldCharType="begin"/>
        </w:r>
        <w:r w:rsidR="00156497">
          <w:rPr>
            <w:noProof/>
            <w:webHidden/>
          </w:rPr>
          <w:instrText xml:space="preserve"> PAGEREF _Toc92231053 \h </w:instrText>
        </w:r>
        <w:r w:rsidR="00156497">
          <w:rPr>
            <w:noProof/>
            <w:webHidden/>
          </w:rPr>
        </w:r>
        <w:r w:rsidR="00156497">
          <w:rPr>
            <w:noProof/>
            <w:webHidden/>
          </w:rPr>
          <w:fldChar w:fldCharType="separate"/>
        </w:r>
        <w:r w:rsidR="00156497">
          <w:rPr>
            <w:noProof/>
            <w:webHidden/>
          </w:rPr>
          <w:t>18</w:t>
        </w:r>
        <w:r w:rsidR="00156497">
          <w:rPr>
            <w:noProof/>
            <w:webHidden/>
          </w:rPr>
          <w:fldChar w:fldCharType="end"/>
        </w:r>
      </w:hyperlink>
    </w:p>
    <w:p w14:paraId="74F5B25B"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4" w:history="1">
        <w:r w:rsidR="00156497" w:rsidRPr="00E003CA">
          <w:rPr>
            <w:rStyle w:val="Hyperlink"/>
            <w:noProof/>
          </w:rPr>
          <w:t>Hình 2</w:t>
        </w:r>
        <w:r w:rsidR="00156497" w:rsidRPr="00E003CA">
          <w:rPr>
            <w:rStyle w:val="Hyperlink"/>
            <w:noProof/>
          </w:rPr>
          <w:noBreakHyphen/>
          <w:t>9. Quy trình thực thi của hệ thống sử dụng Docker.</w:t>
        </w:r>
        <w:r w:rsidR="00156497">
          <w:rPr>
            <w:noProof/>
            <w:webHidden/>
          </w:rPr>
          <w:tab/>
        </w:r>
        <w:r w:rsidR="00156497">
          <w:rPr>
            <w:noProof/>
            <w:webHidden/>
          </w:rPr>
          <w:fldChar w:fldCharType="begin"/>
        </w:r>
        <w:r w:rsidR="00156497">
          <w:rPr>
            <w:noProof/>
            <w:webHidden/>
          </w:rPr>
          <w:instrText xml:space="preserve"> PAGEREF _Toc92231054 \h </w:instrText>
        </w:r>
        <w:r w:rsidR="00156497">
          <w:rPr>
            <w:noProof/>
            <w:webHidden/>
          </w:rPr>
        </w:r>
        <w:r w:rsidR="00156497">
          <w:rPr>
            <w:noProof/>
            <w:webHidden/>
          </w:rPr>
          <w:fldChar w:fldCharType="separate"/>
        </w:r>
        <w:r w:rsidR="00156497">
          <w:rPr>
            <w:noProof/>
            <w:webHidden/>
          </w:rPr>
          <w:t>20</w:t>
        </w:r>
        <w:r w:rsidR="00156497">
          <w:rPr>
            <w:noProof/>
            <w:webHidden/>
          </w:rPr>
          <w:fldChar w:fldCharType="end"/>
        </w:r>
      </w:hyperlink>
    </w:p>
    <w:p w14:paraId="10C83B82"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5" w:history="1">
        <w:r w:rsidR="00156497" w:rsidRPr="00E003CA">
          <w:rPr>
            <w:rStyle w:val="Hyperlink"/>
            <w:noProof/>
          </w:rPr>
          <w:t>Hình 2</w:t>
        </w:r>
        <w:r w:rsidR="00156497" w:rsidRPr="00E003CA">
          <w:rPr>
            <w:rStyle w:val="Hyperlink"/>
            <w:noProof/>
          </w:rPr>
          <w:noBreakHyphen/>
          <w:t>10. Kiến trúc của Apache Airflow</w:t>
        </w:r>
        <w:r w:rsidR="00156497">
          <w:rPr>
            <w:noProof/>
            <w:webHidden/>
          </w:rPr>
          <w:tab/>
        </w:r>
        <w:r w:rsidR="00156497">
          <w:rPr>
            <w:noProof/>
            <w:webHidden/>
          </w:rPr>
          <w:fldChar w:fldCharType="begin"/>
        </w:r>
        <w:r w:rsidR="00156497">
          <w:rPr>
            <w:noProof/>
            <w:webHidden/>
          </w:rPr>
          <w:instrText xml:space="preserve"> PAGEREF _Toc92231055 \h </w:instrText>
        </w:r>
        <w:r w:rsidR="00156497">
          <w:rPr>
            <w:noProof/>
            <w:webHidden/>
          </w:rPr>
        </w:r>
        <w:r w:rsidR="00156497">
          <w:rPr>
            <w:noProof/>
            <w:webHidden/>
          </w:rPr>
          <w:fldChar w:fldCharType="separate"/>
        </w:r>
        <w:r w:rsidR="00156497">
          <w:rPr>
            <w:noProof/>
            <w:webHidden/>
          </w:rPr>
          <w:t>20</w:t>
        </w:r>
        <w:r w:rsidR="00156497">
          <w:rPr>
            <w:noProof/>
            <w:webHidden/>
          </w:rPr>
          <w:fldChar w:fldCharType="end"/>
        </w:r>
      </w:hyperlink>
    </w:p>
    <w:p w14:paraId="6C9F93CF"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6" w:history="1">
        <w:r w:rsidR="00156497" w:rsidRPr="00E003CA">
          <w:rPr>
            <w:rStyle w:val="Hyperlink"/>
            <w:noProof/>
          </w:rPr>
          <w:t>Hình 3</w:t>
        </w:r>
        <w:r w:rsidR="00156497" w:rsidRPr="00E003CA">
          <w:rPr>
            <w:rStyle w:val="Hyperlink"/>
            <w:noProof/>
          </w:rPr>
          <w:noBreakHyphen/>
          <w:t>1. Kiến trúc hệ thống</w:t>
        </w:r>
        <w:r w:rsidR="00156497">
          <w:rPr>
            <w:noProof/>
            <w:webHidden/>
          </w:rPr>
          <w:tab/>
        </w:r>
        <w:r w:rsidR="00156497">
          <w:rPr>
            <w:noProof/>
            <w:webHidden/>
          </w:rPr>
          <w:fldChar w:fldCharType="begin"/>
        </w:r>
        <w:r w:rsidR="00156497">
          <w:rPr>
            <w:noProof/>
            <w:webHidden/>
          </w:rPr>
          <w:instrText xml:space="preserve"> PAGEREF _Toc92231056 \h </w:instrText>
        </w:r>
        <w:r w:rsidR="00156497">
          <w:rPr>
            <w:noProof/>
            <w:webHidden/>
          </w:rPr>
        </w:r>
        <w:r w:rsidR="00156497">
          <w:rPr>
            <w:noProof/>
            <w:webHidden/>
          </w:rPr>
          <w:fldChar w:fldCharType="separate"/>
        </w:r>
        <w:r w:rsidR="00156497">
          <w:rPr>
            <w:noProof/>
            <w:webHidden/>
          </w:rPr>
          <w:t>21</w:t>
        </w:r>
        <w:r w:rsidR="00156497">
          <w:rPr>
            <w:noProof/>
            <w:webHidden/>
          </w:rPr>
          <w:fldChar w:fldCharType="end"/>
        </w:r>
      </w:hyperlink>
    </w:p>
    <w:p w14:paraId="40F66522"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7" w:history="1">
        <w:r w:rsidR="00156497" w:rsidRPr="00E003CA">
          <w:rPr>
            <w:rStyle w:val="Hyperlink"/>
            <w:noProof/>
          </w:rPr>
          <w:t>Hình 3</w:t>
        </w:r>
        <w:r w:rsidR="00156497" w:rsidRPr="00E003CA">
          <w:rPr>
            <w:rStyle w:val="Hyperlink"/>
            <w:noProof/>
          </w:rPr>
          <w:noBreakHyphen/>
          <w:t>2. Sơ đồ khối</w:t>
        </w:r>
        <w:r w:rsidR="00156497">
          <w:rPr>
            <w:noProof/>
            <w:webHidden/>
          </w:rPr>
          <w:tab/>
        </w:r>
        <w:r w:rsidR="00156497">
          <w:rPr>
            <w:noProof/>
            <w:webHidden/>
          </w:rPr>
          <w:fldChar w:fldCharType="begin"/>
        </w:r>
        <w:r w:rsidR="00156497">
          <w:rPr>
            <w:noProof/>
            <w:webHidden/>
          </w:rPr>
          <w:instrText xml:space="preserve"> PAGEREF _Toc92231057 \h </w:instrText>
        </w:r>
        <w:r w:rsidR="00156497">
          <w:rPr>
            <w:noProof/>
            <w:webHidden/>
          </w:rPr>
        </w:r>
        <w:r w:rsidR="00156497">
          <w:rPr>
            <w:noProof/>
            <w:webHidden/>
          </w:rPr>
          <w:fldChar w:fldCharType="separate"/>
        </w:r>
        <w:r w:rsidR="00156497">
          <w:rPr>
            <w:noProof/>
            <w:webHidden/>
          </w:rPr>
          <w:t>22</w:t>
        </w:r>
        <w:r w:rsidR="00156497">
          <w:rPr>
            <w:noProof/>
            <w:webHidden/>
          </w:rPr>
          <w:fldChar w:fldCharType="end"/>
        </w:r>
      </w:hyperlink>
    </w:p>
    <w:p w14:paraId="4792A9C9"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8" w:history="1">
        <w:r w:rsidR="00156497" w:rsidRPr="00E003CA">
          <w:rPr>
            <w:rStyle w:val="Hyperlink"/>
            <w:noProof/>
          </w:rPr>
          <w:t>Hình 3</w:t>
        </w:r>
        <w:r w:rsidR="00156497" w:rsidRPr="00E003CA">
          <w:rPr>
            <w:rStyle w:val="Hyperlink"/>
            <w:noProof/>
          </w:rPr>
          <w:noBreakHyphen/>
          <w:t>3. Định dạng JSON của Response</w:t>
        </w:r>
        <w:r w:rsidR="00156497">
          <w:rPr>
            <w:noProof/>
            <w:webHidden/>
          </w:rPr>
          <w:tab/>
        </w:r>
        <w:r w:rsidR="00156497">
          <w:rPr>
            <w:noProof/>
            <w:webHidden/>
          </w:rPr>
          <w:fldChar w:fldCharType="begin"/>
        </w:r>
        <w:r w:rsidR="00156497">
          <w:rPr>
            <w:noProof/>
            <w:webHidden/>
          </w:rPr>
          <w:instrText xml:space="preserve"> PAGEREF _Toc92231058 \h </w:instrText>
        </w:r>
        <w:r w:rsidR="00156497">
          <w:rPr>
            <w:noProof/>
            <w:webHidden/>
          </w:rPr>
        </w:r>
        <w:r w:rsidR="00156497">
          <w:rPr>
            <w:noProof/>
            <w:webHidden/>
          </w:rPr>
          <w:fldChar w:fldCharType="separate"/>
        </w:r>
        <w:r w:rsidR="00156497">
          <w:rPr>
            <w:noProof/>
            <w:webHidden/>
          </w:rPr>
          <w:t>23</w:t>
        </w:r>
        <w:r w:rsidR="00156497">
          <w:rPr>
            <w:noProof/>
            <w:webHidden/>
          </w:rPr>
          <w:fldChar w:fldCharType="end"/>
        </w:r>
      </w:hyperlink>
    </w:p>
    <w:p w14:paraId="60885517"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9" w:history="1">
        <w:r w:rsidR="00156497" w:rsidRPr="00E003CA">
          <w:rPr>
            <w:rStyle w:val="Hyperlink"/>
            <w:noProof/>
          </w:rPr>
          <w:t>Hình 3</w:t>
        </w:r>
        <w:r w:rsidR="00156497" w:rsidRPr="00E003CA">
          <w:rPr>
            <w:rStyle w:val="Hyperlink"/>
            <w:noProof/>
          </w:rPr>
          <w:noBreakHyphen/>
          <w:t>4. Dữ liệu trong MySQL</w:t>
        </w:r>
        <w:r w:rsidR="00156497">
          <w:rPr>
            <w:noProof/>
            <w:webHidden/>
          </w:rPr>
          <w:tab/>
        </w:r>
        <w:r w:rsidR="00156497">
          <w:rPr>
            <w:noProof/>
            <w:webHidden/>
          </w:rPr>
          <w:fldChar w:fldCharType="begin"/>
        </w:r>
        <w:r w:rsidR="00156497">
          <w:rPr>
            <w:noProof/>
            <w:webHidden/>
          </w:rPr>
          <w:instrText xml:space="preserve"> PAGEREF _Toc92231059 \h </w:instrText>
        </w:r>
        <w:r w:rsidR="00156497">
          <w:rPr>
            <w:noProof/>
            <w:webHidden/>
          </w:rPr>
        </w:r>
        <w:r w:rsidR="00156497">
          <w:rPr>
            <w:noProof/>
            <w:webHidden/>
          </w:rPr>
          <w:fldChar w:fldCharType="separate"/>
        </w:r>
        <w:r w:rsidR="00156497">
          <w:rPr>
            <w:noProof/>
            <w:webHidden/>
          </w:rPr>
          <w:t>24</w:t>
        </w:r>
        <w:r w:rsidR="00156497">
          <w:rPr>
            <w:noProof/>
            <w:webHidden/>
          </w:rPr>
          <w:fldChar w:fldCharType="end"/>
        </w:r>
      </w:hyperlink>
    </w:p>
    <w:p w14:paraId="693541B9"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0" w:history="1">
        <w:r w:rsidR="00156497" w:rsidRPr="00E003CA">
          <w:rPr>
            <w:rStyle w:val="Hyperlink"/>
            <w:noProof/>
          </w:rPr>
          <w:t>Hình 3</w:t>
        </w:r>
        <w:r w:rsidR="00156497" w:rsidRPr="00E003CA">
          <w:rPr>
            <w:rStyle w:val="Hyperlink"/>
            <w:noProof/>
          </w:rPr>
          <w:noBreakHyphen/>
          <w:t>5. Tính năng của Power BI</w:t>
        </w:r>
        <w:r w:rsidR="00156497">
          <w:rPr>
            <w:noProof/>
            <w:webHidden/>
          </w:rPr>
          <w:tab/>
        </w:r>
        <w:r w:rsidR="00156497">
          <w:rPr>
            <w:noProof/>
            <w:webHidden/>
          </w:rPr>
          <w:fldChar w:fldCharType="begin"/>
        </w:r>
        <w:r w:rsidR="00156497">
          <w:rPr>
            <w:noProof/>
            <w:webHidden/>
          </w:rPr>
          <w:instrText xml:space="preserve"> PAGEREF _Toc92231060 \h </w:instrText>
        </w:r>
        <w:r w:rsidR="00156497">
          <w:rPr>
            <w:noProof/>
            <w:webHidden/>
          </w:rPr>
        </w:r>
        <w:r w:rsidR="00156497">
          <w:rPr>
            <w:noProof/>
            <w:webHidden/>
          </w:rPr>
          <w:fldChar w:fldCharType="separate"/>
        </w:r>
        <w:r w:rsidR="00156497">
          <w:rPr>
            <w:noProof/>
            <w:webHidden/>
          </w:rPr>
          <w:t>25</w:t>
        </w:r>
        <w:r w:rsidR="00156497">
          <w:rPr>
            <w:noProof/>
            <w:webHidden/>
          </w:rPr>
          <w:fldChar w:fldCharType="end"/>
        </w:r>
      </w:hyperlink>
    </w:p>
    <w:p w14:paraId="3B274567"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1" w:history="1">
        <w:r w:rsidR="00156497" w:rsidRPr="00E003CA">
          <w:rPr>
            <w:rStyle w:val="Hyperlink"/>
            <w:noProof/>
          </w:rPr>
          <w:t>Hình 3</w:t>
        </w:r>
        <w:r w:rsidR="00156497" w:rsidRPr="00E003CA">
          <w:rPr>
            <w:rStyle w:val="Hyperlink"/>
            <w:noProof/>
          </w:rPr>
          <w:noBreakHyphen/>
          <w:t>6. Dashboard về số ca nhiễm, ca tử vong...</w:t>
        </w:r>
        <w:r w:rsidR="00156497">
          <w:rPr>
            <w:noProof/>
            <w:webHidden/>
          </w:rPr>
          <w:tab/>
        </w:r>
        <w:r w:rsidR="00156497">
          <w:rPr>
            <w:noProof/>
            <w:webHidden/>
          </w:rPr>
          <w:fldChar w:fldCharType="begin"/>
        </w:r>
        <w:r w:rsidR="00156497">
          <w:rPr>
            <w:noProof/>
            <w:webHidden/>
          </w:rPr>
          <w:instrText xml:space="preserve"> PAGEREF _Toc92231061 \h </w:instrText>
        </w:r>
        <w:r w:rsidR="00156497">
          <w:rPr>
            <w:noProof/>
            <w:webHidden/>
          </w:rPr>
        </w:r>
        <w:r w:rsidR="00156497">
          <w:rPr>
            <w:noProof/>
            <w:webHidden/>
          </w:rPr>
          <w:fldChar w:fldCharType="separate"/>
        </w:r>
        <w:r w:rsidR="00156497">
          <w:rPr>
            <w:noProof/>
            <w:webHidden/>
          </w:rPr>
          <w:t>26</w:t>
        </w:r>
        <w:r w:rsidR="00156497">
          <w:rPr>
            <w:noProof/>
            <w:webHidden/>
          </w:rPr>
          <w:fldChar w:fldCharType="end"/>
        </w:r>
      </w:hyperlink>
    </w:p>
    <w:p w14:paraId="6C9E492C"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2" w:history="1">
        <w:r w:rsidR="00156497" w:rsidRPr="00E003CA">
          <w:rPr>
            <w:rStyle w:val="Hyperlink"/>
            <w:noProof/>
          </w:rPr>
          <w:t>Hình 3</w:t>
        </w:r>
        <w:r w:rsidR="00156497" w:rsidRPr="00E003CA">
          <w:rPr>
            <w:rStyle w:val="Hyperlink"/>
            <w:noProof/>
          </w:rPr>
          <w:noBreakHyphen/>
          <w:t>7. Dashboard về tỷ lệ tử vong, tỷ lệ mắc bệnh...</w:t>
        </w:r>
        <w:r w:rsidR="00156497">
          <w:rPr>
            <w:noProof/>
            <w:webHidden/>
          </w:rPr>
          <w:tab/>
        </w:r>
        <w:r w:rsidR="00156497">
          <w:rPr>
            <w:noProof/>
            <w:webHidden/>
          </w:rPr>
          <w:fldChar w:fldCharType="begin"/>
        </w:r>
        <w:r w:rsidR="00156497">
          <w:rPr>
            <w:noProof/>
            <w:webHidden/>
          </w:rPr>
          <w:instrText xml:space="preserve"> PAGEREF _Toc92231062 \h </w:instrText>
        </w:r>
        <w:r w:rsidR="00156497">
          <w:rPr>
            <w:noProof/>
            <w:webHidden/>
          </w:rPr>
        </w:r>
        <w:r w:rsidR="00156497">
          <w:rPr>
            <w:noProof/>
            <w:webHidden/>
          </w:rPr>
          <w:fldChar w:fldCharType="separate"/>
        </w:r>
        <w:r w:rsidR="00156497">
          <w:rPr>
            <w:noProof/>
            <w:webHidden/>
          </w:rPr>
          <w:t>27</w:t>
        </w:r>
        <w:r w:rsidR="00156497">
          <w:rPr>
            <w:noProof/>
            <w:webHidden/>
          </w:rPr>
          <w:fldChar w:fldCharType="end"/>
        </w:r>
      </w:hyperlink>
    </w:p>
    <w:p w14:paraId="0F6A0523"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3" w:history="1">
        <w:r w:rsidR="00156497" w:rsidRPr="00E003CA">
          <w:rPr>
            <w:rStyle w:val="Hyperlink"/>
            <w:noProof/>
          </w:rPr>
          <w:t>Hình 3</w:t>
        </w:r>
        <w:r w:rsidR="00156497" w:rsidRPr="00E003CA">
          <w:rPr>
            <w:rStyle w:val="Hyperlink"/>
            <w:noProof/>
          </w:rPr>
          <w:noBreakHyphen/>
          <w:t>8. Dashboard về tổng ca nhiễm của các châu lục</w:t>
        </w:r>
        <w:r w:rsidR="00156497">
          <w:rPr>
            <w:noProof/>
            <w:webHidden/>
          </w:rPr>
          <w:tab/>
        </w:r>
        <w:r w:rsidR="00156497">
          <w:rPr>
            <w:noProof/>
            <w:webHidden/>
          </w:rPr>
          <w:fldChar w:fldCharType="begin"/>
        </w:r>
        <w:r w:rsidR="00156497">
          <w:rPr>
            <w:noProof/>
            <w:webHidden/>
          </w:rPr>
          <w:instrText xml:space="preserve"> PAGEREF _Toc92231063 \h </w:instrText>
        </w:r>
        <w:r w:rsidR="00156497">
          <w:rPr>
            <w:noProof/>
            <w:webHidden/>
          </w:rPr>
        </w:r>
        <w:r w:rsidR="00156497">
          <w:rPr>
            <w:noProof/>
            <w:webHidden/>
          </w:rPr>
          <w:fldChar w:fldCharType="separate"/>
        </w:r>
        <w:r w:rsidR="00156497">
          <w:rPr>
            <w:noProof/>
            <w:webHidden/>
          </w:rPr>
          <w:t>29</w:t>
        </w:r>
        <w:r w:rsidR="00156497">
          <w:rPr>
            <w:noProof/>
            <w:webHidden/>
          </w:rPr>
          <w:fldChar w:fldCharType="end"/>
        </w:r>
      </w:hyperlink>
    </w:p>
    <w:p w14:paraId="7153D5C5"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4" w:history="1">
        <w:r w:rsidR="00156497" w:rsidRPr="00E003CA">
          <w:rPr>
            <w:rStyle w:val="Hyperlink"/>
            <w:noProof/>
          </w:rPr>
          <w:t>Hình 3</w:t>
        </w:r>
        <w:r w:rsidR="00156497" w:rsidRPr="00E003CA">
          <w:rPr>
            <w:rStyle w:val="Hyperlink"/>
            <w:noProof/>
          </w:rPr>
          <w:noBreakHyphen/>
          <w:t>9. Dashboard về tổng ca tử vong của các châu lục</w:t>
        </w:r>
        <w:r w:rsidR="00156497">
          <w:rPr>
            <w:noProof/>
            <w:webHidden/>
          </w:rPr>
          <w:tab/>
        </w:r>
        <w:r w:rsidR="00156497">
          <w:rPr>
            <w:noProof/>
            <w:webHidden/>
          </w:rPr>
          <w:fldChar w:fldCharType="begin"/>
        </w:r>
        <w:r w:rsidR="00156497">
          <w:rPr>
            <w:noProof/>
            <w:webHidden/>
          </w:rPr>
          <w:instrText xml:space="preserve"> PAGEREF _Toc92231064 \h </w:instrText>
        </w:r>
        <w:r w:rsidR="00156497">
          <w:rPr>
            <w:noProof/>
            <w:webHidden/>
          </w:rPr>
        </w:r>
        <w:r w:rsidR="00156497">
          <w:rPr>
            <w:noProof/>
            <w:webHidden/>
          </w:rPr>
          <w:fldChar w:fldCharType="separate"/>
        </w:r>
        <w:r w:rsidR="00156497">
          <w:rPr>
            <w:noProof/>
            <w:webHidden/>
          </w:rPr>
          <w:t>30</w:t>
        </w:r>
        <w:r w:rsidR="00156497">
          <w:rPr>
            <w:noProof/>
            <w:webHidden/>
          </w:rPr>
          <w:fldChar w:fldCharType="end"/>
        </w:r>
      </w:hyperlink>
    </w:p>
    <w:p w14:paraId="383CE067"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5" w:history="1">
        <w:r w:rsidR="00156497" w:rsidRPr="00E003CA">
          <w:rPr>
            <w:rStyle w:val="Hyperlink"/>
            <w:noProof/>
          </w:rPr>
          <w:t>Hình 3</w:t>
        </w:r>
        <w:r w:rsidR="00156497" w:rsidRPr="00E003CA">
          <w:rPr>
            <w:rStyle w:val="Hyperlink"/>
            <w:noProof/>
          </w:rPr>
          <w:noBreakHyphen/>
          <w:t>10. Dashboard về tổng ca phục hồi của các châu lục</w:t>
        </w:r>
        <w:r w:rsidR="00156497">
          <w:rPr>
            <w:noProof/>
            <w:webHidden/>
          </w:rPr>
          <w:tab/>
        </w:r>
        <w:r w:rsidR="00156497">
          <w:rPr>
            <w:noProof/>
            <w:webHidden/>
          </w:rPr>
          <w:fldChar w:fldCharType="begin"/>
        </w:r>
        <w:r w:rsidR="00156497">
          <w:rPr>
            <w:noProof/>
            <w:webHidden/>
          </w:rPr>
          <w:instrText xml:space="preserve"> PAGEREF _Toc92231065 \h </w:instrText>
        </w:r>
        <w:r w:rsidR="00156497">
          <w:rPr>
            <w:noProof/>
            <w:webHidden/>
          </w:rPr>
        </w:r>
        <w:r w:rsidR="00156497">
          <w:rPr>
            <w:noProof/>
            <w:webHidden/>
          </w:rPr>
          <w:fldChar w:fldCharType="separate"/>
        </w:r>
        <w:r w:rsidR="00156497">
          <w:rPr>
            <w:noProof/>
            <w:webHidden/>
          </w:rPr>
          <w:t>31</w:t>
        </w:r>
        <w:r w:rsidR="00156497">
          <w:rPr>
            <w:noProof/>
            <w:webHidden/>
          </w:rPr>
          <w:fldChar w:fldCharType="end"/>
        </w:r>
      </w:hyperlink>
    </w:p>
    <w:p w14:paraId="12799062"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6" w:history="1">
        <w:r w:rsidR="00156497" w:rsidRPr="00E003CA">
          <w:rPr>
            <w:rStyle w:val="Hyperlink"/>
            <w:noProof/>
          </w:rPr>
          <w:t>Hình 3</w:t>
        </w:r>
        <w:r w:rsidR="00156497" w:rsidRPr="00E003CA">
          <w:rPr>
            <w:rStyle w:val="Hyperlink"/>
            <w:noProof/>
          </w:rPr>
          <w:noBreakHyphen/>
          <w:t>11. Tương quan giữa các khu vực trên Thế giới</w:t>
        </w:r>
        <w:r w:rsidR="00156497">
          <w:rPr>
            <w:noProof/>
            <w:webHidden/>
          </w:rPr>
          <w:tab/>
        </w:r>
        <w:r w:rsidR="00156497">
          <w:rPr>
            <w:noProof/>
            <w:webHidden/>
          </w:rPr>
          <w:fldChar w:fldCharType="begin"/>
        </w:r>
        <w:r w:rsidR="00156497">
          <w:rPr>
            <w:noProof/>
            <w:webHidden/>
          </w:rPr>
          <w:instrText xml:space="preserve"> PAGEREF _Toc92231066 \h </w:instrText>
        </w:r>
        <w:r w:rsidR="00156497">
          <w:rPr>
            <w:noProof/>
            <w:webHidden/>
          </w:rPr>
        </w:r>
        <w:r w:rsidR="00156497">
          <w:rPr>
            <w:noProof/>
            <w:webHidden/>
          </w:rPr>
          <w:fldChar w:fldCharType="separate"/>
        </w:r>
        <w:r w:rsidR="00156497">
          <w:rPr>
            <w:noProof/>
            <w:webHidden/>
          </w:rPr>
          <w:t>32</w:t>
        </w:r>
        <w:r w:rsidR="00156497">
          <w:rPr>
            <w:noProof/>
            <w:webHidden/>
          </w:rPr>
          <w:fldChar w:fldCharType="end"/>
        </w:r>
      </w:hyperlink>
    </w:p>
    <w:p w14:paraId="5CA4C595"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7" w:history="1">
        <w:r w:rsidR="00156497" w:rsidRPr="00E003CA">
          <w:rPr>
            <w:rStyle w:val="Hyperlink"/>
            <w:noProof/>
          </w:rPr>
          <w:t>Hình 3</w:t>
        </w:r>
        <w:r w:rsidR="00156497" w:rsidRPr="00E003CA">
          <w:rPr>
            <w:rStyle w:val="Hyperlink"/>
            <w:noProof/>
          </w:rPr>
          <w:noBreakHyphen/>
          <w:t>12. Số ca nhiễm, tử vong và đường Moving Average của Thế giới</w:t>
        </w:r>
        <w:r w:rsidR="00156497">
          <w:rPr>
            <w:noProof/>
            <w:webHidden/>
          </w:rPr>
          <w:tab/>
        </w:r>
        <w:r w:rsidR="00156497">
          <w:rPr>
            <w:noProof/>
            <w:webHidden/>
          </w:rPr>
          <w:fldChar w:fldCharType="begin"/>
        </w:r>
        <w:r w:rsidR="00156497">
          <w:rPr>
            <w:noProof/>
            <w:webHidden/>
          </w:rPr>
          <w:instrText xml:space="preserve"> PAGEREF _Toc92231067 \h </w:instrText>
        </w:r>
        <w:r w:rsidR="00156497">
          <w:rPr>
            <w:noProof/>
            <w:webHidden/>
          </w:rPr>
        </w:r>
        <w:r w:rsidR="00156497">
          <w:rPr>
            <w:noProof/>
            <w:webHidden/>
          </w:rPr>
          <w:fldChar w:fldCharType="separate"/>
        </w:r>
        <w:r w:rsidR="00156497">
          <w:rPr>
            <w:noProof/>
            <w:webHidden/>
          </w:rPr>
          <w:t>32</w:t>
        </w:r>
        <w:r w:rsidR="00156497">
          <w:rPr>
            <w:noProof/>
            <w:webHidden/>
          </w:rPr>
          <w:fldChar w:fldCharType="end"/>
        </w:r>
      </w:hyperlink>
    </w:p>
    <w:p w14:paraId="383CD7FF"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8" w:history="1">
        <w:r w:rsidR="00156497" w:rsidRPr="00E003CA">
          <w:rPr>
            <w:rStyle w:val="Hyperlink"/>
            <w:noProof/>
          </w:rPr>
          <w:t>Hình 3</w:t>
        </w:r>
        <w:r w:rsidR="00156497" w:rsidRPr="00E003CA">
          <w:rPr>
            <w:rStyle w:val="Hyperlink"/>
            <w:noProof/>
          </w:rPr>
          <w:noBreakHyphen/>
          <w:t>13. Số ca nhiễm, tử vong mỗi ngày và đường MA7 của Thế giới</w:t>
        </w:r>
        <w:r w:rsidR="00156497">
          <w:rPr>
            <w:noProof/>
            <w:webHidden/>
          </w:rPr>
          <w:tab/>
        </w:r>
        <w:r w:rsidR="00156497">
          <w:rPr>
            <w:noProof/>
            <w:webHidden/>
          </w:rPr>
          <w:fldChar w:fldCharType="begin"/>
        </w:r>
        <w:r w:rsidR="00156497">
          <w:rPr>
            <w:noProof/>
            <w:webHidden/>
          </w:rPr>
          <w:instrText xml:space="preserve"> PAGEREF _Toc92231068 \h </w:instrText>
        </w:r>
        <w:r w:rsidR="00156497">
          <w:rPr>
            <w:noProof/>
            <w:webHidden/>
          </w:rPr>
        </w:r>
        <w:r w:rsidR="00156497">
          <w:rPr>
            <w:noProof/>
            <w:webHidden/>
          </w:rPr>
          <w:fldChar w:fldCharType="separate"/>
        </w:r>
        <w:r w:rsidR="00156497">
          <w:rPr>
            <w:noProof/>
            <w:webHidden/>
          </w:rPr>
          <w:t>33</w:t>
        </w:r>
        <w:r w:rsidR="00156497">
          <w:rPr>
            <w:noProof/>
            <w:webHidden/>
          </w:rPr>
          <w:fldChar w:fldCharType="end"/>
        </w:r>
      </w:hyperlink>
    </w:p>
    <w:p w14:paraId="11371693"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9" w:history="1">
        <w:r w:rsidR="00156497" w:rsidRPr="00E003CA">
          <w:rPr>
            <w:rStyle w:val="Hyperlink"/>
            <w:noProof/>
          </w:rPr>
          <w:t>Hình 3</w:t>
        </w:r>
        <w:r w:rsidR="00156497" w:rsidRPr="00E003CA">
          <w:rPr>
            <w:rStyle w:val="Hyperlink"/>
            <w:noProof/>
          </w:rPr>
          <w:noBreakHyphen/>
          <w:t>14. Tỉ lệ tử vong theo ngày và trung bình của Thế giới</w:t>
        </w:r>
        <w:r w:rsidR="00156497">
          <w:rPr>
            <w:noProof/>
            <w:webHidden/>
          </w:rPr>
          <w:tab/>
        </w:r>
        <w:r w:rsidR="00156497">
          <w:rPr>
            <w:noProof/>
            <w:webHidden/>
          </w:rPr>
          <w:fldChar w:fldCharType="begin"/>
        </w:r>
        <w:r w:rsidR="00156497">
          <w:rPr>
            <w:noProof/>
            <w:webHidden/>
          </w:rPr>
          <w:instrText xml:space="preserve"> PAGEREF _Toc92231069 \h </w:instrText>
        </w:r>
        <w:r w:rsidR="00156497">
          <w:rPr>
            <w:noProof/>
            <w:webHidden/>
          </w:rPr>
        </w:r>
        <w:r w:rsidR="00156497">
          <w:rPr>
            <w:noProof/>
            <w:webHidden/>
          </w:rPr>
          <w:fldChar w:fldCharType="separate"/>
        </w:r>
        <w:r w:rsidR="00156497">
          <w:rPr>
            <w:noProof/>
            <w:webHidden/>
          </w:rPr>
          <w:t>33</w:t>
        </w:r>
        <w:r w:rsidR="00156497">
          <w:rPr>
            <w:noProof/>
            <w:webHidden/>
          </w:rPr>
          <w:fldChar w:fldCharType="end"/>
        </w:r>
      </w:hyperlink>
    </w:p>
    <w:p w14:paraId="0969BD14"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0" w:history="1">
        <w:r w:rsidR="00156497" w:rsidRPr="00E003CA">
          <w:rPr>
            <w:rStyle w:val="Hyperlink"/>
            <w:noProof/>
          </w:rPr>
          <w:t>Hình 3</w:t>
        </w:r>
        <w:r w:rsidR="00156497" w:rsidRPr="00E003CA">
          <w:rPr>
            <w:rStyle w:val="Hyperlink"/>
            <w:noProof/>
          </w:rPr>
          <w:noBreakHyphen/>
          <w:t>15. Top 10 các Tỉnh có số ca cao nhất trên Thế giới</w:t>
        </w:r>
        <w:r w:rsidR="00156497">
          <w:rPr>
            <w:noProof/>
            <w:webHidden/>
          </w:rPr>
          <w:tab/>
        </w:r>
        <w:r w:rsidR="00156497">
          <w:rPr>
            <w:noProof/>
            <w:webHidden/>
          </w:rPr>
          <w:fldChar w:fldCharType="begin"/>
        </w:r>
        <w:r w:rsidR="00156497">
          <w:rPr>
            <w:noProof/>
            <w:webHidden/>
          </w:rPr>
          <w:instrText xml:space="preserve"> PAGEREF _Toc92231070 \h </w:instrText>
        </w:r>
        <w:r w:rsidR="00156497">
          <w:rPr>
            <w:noProof/>
            <w:webHidden/>
          </w:rPr>
        </w:r>
        <w:r w:rsidR="00156497">
          <w:rPr>
            <w:noProof/>
            <w:webHidden/>
          </w:rPr>
          <w:fldChar w:fldCharType="separate"/>
        </w:r>
        <w:r w:rsidR="00156497">
          <w:rPr>
            <w:noProof/>
            <w:webHidden/>
          </w:rPr>
          <w:t>34</w:t>
        </w:r>
        <w:r w:rsidR="00156497">
          <w:rPr>
            <w:noProof/>
            <w:webHidden/>
          </w:rPr>
          <w:fldChar w:fldCharType="end"/>
        </w:r>
      </w:hyperlink>
    </w:p>
    <w:p w14:paraId="38875A2B"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1" w:history="1">
        <w:r w:rsidR="00156497" w:rsidRPr="00E003CA">
          <w:rPr>
            <w:rStyle w:val="Hyperlink"/>
            <w:noProof/>
          </w:rPr>
          <w:t>Hình 3</w:t>
        </w:r>
        <w:r w:rsidR="00156497" w:rsidRPr="00E003CA">
          <w:rPr>
            <w:rStyle w:val="Hyperlink"/>
            <w:noProof/>
          </w:rPr>
          <w:noBreakHyphen/>
          <w:t>16. Top 10 Bang của Mỹ có số ca cao nhất</w:t>
        </w:r>
        <w:r w:rsidR="00156497">
          <w:rPr>
            <w:noProof/>
            <w:webHidden/>
          </w:rPr>
          <w:tab/>
        </w:r>
        <w:r w:rsidR="00156497">
          <w:rPr>
            <w:noProof/>
            <w:webHidden/>
          </w:rPr>
          <w:fldChar w:fldCharType="begin"/>
        </w:r>
        <w:r w:rsidR="00156497">
          <w:rPr>
            <w:noProof/>
            <w:webHidden/>
          </w:rPr>
          <w:instrText xml:space="preserve"> PAGEREF _Toc92231071 \h </w:instrText>
        </w:r>
        <w:r w:rsidR="00156497">
          <w:rPr>
            <w:noProof/>
            <w:webHidden/>
          </w:rPr>
        </w:r>
        <w:r w:rsidR="00156497">
          <w:rPr>
            <w:noProof/>
            <w:webHidden/>
          </w:rPr>
          <w:fldChar w:fldCharType="separate"/>
        </w:r>
        <w:r w:rsidR="00156497">
          <w:rPr>
            <w:noProof/>
            <w:webHidden/>
          </w:rPr>
          <w:t>34</w:t>
        </w:r>
        <w:r w:rsidR="00156497">
          <w:rPr>
            <w:noProof/>
            <w:webHidden/>
          </w:rPr>
          <w:fldChar w:fldCharType="end"/>
        </w:r>
      </w:hyperlink>
    </w:p>
    <w:p w14:paraId="3B9AFC69"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2" w:history="1">
        <w:r w:rsidR="00156497" w:rsidRPr="00E003CA">
          <w:rPr>
            <w:rStyle w:val="Hyperlink"/>
            <w:noProof/>
          </w:rPr>
          <w:t>Hình 3</w:t>
        </w:r>
        <w:r w:rsidR="00156497" w:rsidRPr="00E003CA">
          <w:rPr>
            <w:rStyle w:val="Hyperlink"/>
            <w:noProof/>
          </w:rPr>
          <w:noBreakHyphen/>
          <w:t>17. Top 10 nước và phần còn lại về số ca nhiễm</w:t>
        </w:r>
        <w:r w:rsidR="00156497">
          <w:rPr>
            <w:noProof/>
            <w:webHidden/>
          </w:rPr>
          <w:tab/>
        </w:r>
        <w:r w:rsidR="00156497">
          <w:rPr>
            <w:noProof/>
            <w:webHidden/>
          </w:rPr>
          <w:fldChar w:fldCharType="begin"/>
        </w:r>
        <w:r w:rsidR="00156497">
          <w:rPr>
            <w:noProof/>
            <w:webHidden/>
          </w:rPr>
          <w:instrText xml:space="preserve"> PAGEREF _Toc92231072 \h </w:instrText>
        </w:r>
        <w:r w:rsidR="00156497">
          <w:rPr>
            <w:noProof/>
            <w:webHidden/>
          </w:rPr>
        </w:r>
        <w:r w:rsidR="00156497">
          <w:rPr>
            <w:noProof/>
            <w:webHidden/>
          </w:rPr>
          <w:fldChar w:fldCharType="separate"/>
        </w:r>
        <w:r w:rsidR="00156497">
          <w:rPr>
            <w:noProof/>
            <w:webHidden/>
          </w:rPr>
          <w:t>35</w:t>
        </w:r>
        <w:r w:rsidR="00156497">
          <w:rPr>
            <w:noProof/>
            <w:webHidden/>
          </w:rPr>
          <w:fldChar w:fldCharType="end"/>
        </w:r>
      </w:hyperlink>
    </w:p>
    <w:p w14:paraId="43D22B5A"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3" w:history="1">
        <w:r w:rsidR="00156497" w:rsidRPr="00E003CA">
          <w:rPr>
            <w:rStyle w:val="Hyperlink"/>
            <w:noProof/>
          </w:rPr>
          <w:t>Hình 3</w:t>
        </w:r>
        <w:r w:rsidR="00156497" w:rsidRPr="00E003CA">
          <w:rPr>
            <w:rStyle w:val="Hyperlink"/>
            <w:noProof/>
          </w:rPr>
          <w:noBreakHyphen/>
          <w:t>18. Top 10 tỉnh và phần còn lại về số ca nhiễm</w:t>
        </w:r>
        <w:r w:rsidR="00156497">
          <w:rPr>
            <w:noProof/>
            <w:webHidden/>
          </w:rPr>
          <w:tab/>
        </w:r>
        <w:r w:rsidR="00156497">
          <w:rPr>
            <w:noProof/>
            <w:webHidden/>
          </w:rPr>
          <w:fldChar w:fldCharType="begin"/>
        </w:r>
        <w:r w:rsidR="00156497">
          <w:rPr>
            <w:noProof/>
            <w:webHidden/>
          </w:rPr>
          <w:instrText xml:space="preserve"> PAGEREF _Toc92231073 \h </w:instrText>
        </w:r>
        <w:r w:rsidR="00156497">
          <w:rPr>
            <w:noProof/>
            <w:webHidden/>
          </w:rPr>
        </w:r>
        <w:r w:rsidR="00156497">
          <w:rPr>
            <w:noProof/>
            <w:webHidden/>
          </w:rPr>
          <w:fldChar w:fldCharType="separate"/>
        </w:r>
        <w:r w:rsidR="00156497">
          <w:rPr>
            <w:noProof/>
            <w:webHidden/>
          </w:rPr>
          <w:t>35</w:t>
        </w:r>
        <w:r w:rsidR="00156497">
          <w:rPr>
            <w:noProof/>
            <w:webHidden/>
          </w:rPr>
          <w:fldChar w:fldCharType="end"/>
        </w:r>
      </w:hyperlink>
    </w:p>
    <w:p w14:paraId="70D5E20D"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4" w:history="1">
        <w:r w:rsidR="00156497" w:rsidRPr="00E003CA">
          <w:rPr>
            <w:rStyle w:val="Hyperlink"/>
            <w:noProof/>
          </w:rPr>
          <w:t>Hình 3</w:t>
        </w:r>
        <w:r w:rsidR="00156497" w:rsidRPr="00E003CA">
          <w:rPr>
            <w:rStyle w:val="Hyperlink"/>
            <w:noProof/>
          </w:rPr>
          <w:noBreakHyphen/>
          <w:t>19. Số ca nhiễm, tử vong và đường Moving Average của Châu Á</w:t>
        </w:r>
        <w:r w:rsidR="00156497">
          <w:rPr>
            <w:noProof/>
            <w:webHidden/>
          </w:rPr>
          <w:tab/>
        </w:r>
        <w:r w:rsidR="00156497">
          <w:rPr>
            <w:noProof/>
            <w:webHidden/>
          </w:rPr>
          <w:fldChar w:fldCharType="begin"/>
        </w:r>
        <w:r w:rsidR="00156497">
          <w:rPr>
            <w:noProof/>
            <w:webHidden/>
          </w:rPr>
          <w:instrText xml:space="preserve"> PAGEREF _Toc92231074 \h </w:instrText>
        </w:r>
        <w:r w:rsidR="00156497">
          <w:rPr>
            <w:noProof/>
            <w:webHidden/>
          </w:rPr>
        </w:r>
        <w:r w:rsidR="00156497">
          <w:rPr>
            <w:noProof/>
            <w:webHidden/>
          </w:rPr>
          <w:fldChar w:fldCharType="separate"/>
        </w:r>
        <w:r w:rsidR="00156497">
          <w:rPr>
            <w:noProof/>
            <w:webHidden/>
          </w:rPr>
          <w:t>36</w:t>
        </w:r>
        <w:r w:rsidR="00156497">
          <w:rPr>
            <w:noProof/>
            <w:webHidden/>
          </w:rPr>
          <w:fldChar w:fldCharType="end"/>
        </w:r>
      </w:hyperlink>
    </w:p>
    <w:p w14:paraId="584DFC11"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5" w:history="1">
        <w:r w:rsidR="00156497" w:rsidRPr="00E003CA">
          <w:rPr>
            <w:rStyle w:val="Hyperlink"/>
            <w:noProof/>
          </w:rPr>
          <w:t>Hình 3</w:t>
        </w:r>
        <w:r w:rsidR="00156497" w:rsidRPr="00E003CA">
          <w:rPr>
            <w:rStyle w:val="Hyperlink"/>
            <w:noProof/>
          </w:rPr>
          <w:noBreakHyphen/>
          <w:t>20. Số ca nhiễm, tử vong mỗi ngày và đường MA7 của Châu Á</w:t>
        </w:r>
        <w:r w:rsidR="00156497">
          <w:rPr>
            <w:noProof/>
            <w:webHidden/>
          </w:rPr>
          <w:tab/>
        </w:r>
        <w:r w:rsidR="00156497">
          <w:rPr>
            <w:noProof/>
            <w:webHidden/>
          </w:rPr>
          <w:fldChar w:fldCharType="begin"/>
        </w:r>
        <w:r w:rsidR="00156497">
          <w:rPr>
            <w:noProof/>
            <w:webHidden/>
          </w:rPr>
          <w:instrText xml:space="preserve"> PAGEREF _Toc92231075 \h </w:instrText>
        </w:r>
        <w:r w:rsidR="00156497">
          <w:rPr>
            <w:noProof/>
            <w:webHidden/>
          </w:rPr>
        </w:r>
        <w:r w:rsidR="00156497">
          <w:rPr>
            <w:noProof/>
            <w:webHidden/>
          </w:rPr>
          <w:fldChar w:fldCharType="separate"/>
        </w:r>
        <w:r w:rsidR="00156497">
          <w:rPr>
            <w:noProof/>
            <w:webHidden/>
          </w:rPr>
          <w:t>36</w:t>
        </w:r>
        <w:r w:rsidR="00156497">
          <w:rPr>
            <w:noProof/>
            <w:webHidden/>
          </w:rPr>
          <w:fldChar w:fldCharType="end"/>
        </w:r>
      </w:hyperlink>
    </w:p>
    <w:p w14:paraId="42CBEF05"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6" w:history="1">
        <w:r w:rsidR="00156497" w:rsidRPr="00E003CA">
          <w:rPr>
            <w:rStyle w:val="Hyperlink"/>
            <w:noProof/>
          </w:rPr>
          <w:t>Hình 3</w:t>
        </w:r>
        <w:r w:rsidR="00156497" w:rsidRPr="00E003CA">
          <w:rPr>
            <w:rStyle w:val="Hyperlink"/>
            <w:noProof/>
          </w:rPr>
          <w:noBreakHyphen/>
          <w:t>21. Số ca nhiễm và tử vong giữa Việt Nam và các nước Châu Á</w:t>
        </w:r>
        <w:r w:rsidR="00156497">
          <w:rPr>
            <w:noProof/>
            <w:webHidden/>
          </w:rPr>
          <w:tab/>
        </w:r>
        <w:r w:rsidR="00156497">
          <w:rPr>
            <w:noProof/>
            <w:webHidden/>
          </w:rPr>
          <w:fldChar w:fldCharType="begin"/>
        </w:r>
        <w:r w:rsidR="00156497">
          <w:rPr>
            <w:noProof/>
            <w:webHidden/>
          </w:rPr>
          <w:instrText xml:space="preserve"> PAGEREF _Toc92231076 \h </w:instrText>
        </w:r>
        <w:r w:rsidR="00156497">
          <w:rPr>
            <w:noProof/>
            <w:webHidden/>
          </w:rPr>
        </w:r>
        <w:r w:rsidR="00156497">
          <w:rPr>
            <w:noProof/>
            <w:webHidden/>
          </w:rPr>
          <w:fldChar w:fldCharType="separate"/>
        </w:r>
        <w:r w:rsidR="00156497">
          <w:rPr>
            <w:noProof/>
            <w:webHidden/>
          </w:rPr>
          <w:t>37</w:t>
        </w:r>
        <w:r w:rsidR="00156497">
          <w:rPr>
            <w:noProof/>
            <w:webHidden/>
          </w:rPr>
          <w:fldChar w:fldCharType="end"/>
        </w:r>
      </w:hyperlink>
    </w:p>
    <w:p w14:paraId="249D5A4D"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7" w:history="1">
        <w:r w:rsidR="00156497" w:rsidRPr="00E003CA">
          <w:rPr>
            <w:rStyle w:val="Hyperlink"/>
            <w:noProof/>
          </w:rPr>
          <w:t>Hình 3</w:t>
        </w:r>
        <w:r w:rsidR="00156497" w:rsidRPr="00E003CA">
          <w:rPr>
            <w:rStyle w:val="Hyperlink"/>
            <w:noProof/>
          </w:rPr>
          <w:noBreakHyphen/>
          <w:t>22. Biểu đồ cột giữa Việt Nam và các nước châu Á</w:t>
        </w:r>
        <w:r w:rsidR="00156497">
          <w:rPr>
            <w:noProof/>
            <w:webHidden/>
          </w:rPr>
          <w:tab/>
        </w:r>
        <w:r w:rsidR="00156497">
          <w:rPr>
            <w:noProof/>
            <w:webHidden/>
          </w:rPr>
          <w:fldChar w:fldCharType="begin"/>
        </w:r>
        <w:r w:rsidR="00156497">
          <w:rPr>
            <w:noProof/>
            <w:webHidden/>
          </w:rPr>
          <w:instrText xml:space="preserve"> PAGEREF _Toc92231077 \h </w:instrText>
        </w:r>
        <w:r w:rsidR="00156497">
          <w:rPr>
            <w:noProof/>
            <w:webHidden/>
          </w:rPr>
        </w:r>
        <w:r w:rsidR="00156497">
          <w:rPr>
            <w:noProof/>
            <w:webHidden/>
          </w:rPr>
          <w:fldChar w:fldCharType="separate"/>
        </w:r>
        <w:r w:rsidR="00156497">
          <w:rPr>
            <w:noProof/>
            <w:webHidden/>
          </w:rPr>
          <w:t>37</w:t>
        </w:r>
        <w:r w:rsidR="00156497">
          <w:rPr>
            <w:noProof/>
            <w:webHidden/>
          </w:rPr>
          <w:fldChar w:fldCharType="end"/>
        </w:r>
      </w:hyperlink>
    </w:p>
    <w:p w14:paraId="439DFA63"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8" w:history="1">
        <w:r w:rsidR="00156497" w:rsidRPr="00E003CA">
          <w:rPr>
            <w:rStyle w:val="Hyperlink"/>
            <w:noProof/>
          </w:rPr>
          <w:t>Hình 3</w:t>
        </w:r>
        <w:r w:rsidR="00156497" w:rsidRPr="00E003CA">
          <w:rPr>
            <w:rStyle w:val="Hyperlink"/>
            <w:noProof/>
          </w:rPr>
          <w:noBreakHyphen/>
          <w:t>23. Số ca nhiễm, tử vong và đường Moving Average của Đông Nam Á</w:t>
        </w:r>
        <w:r w:rsidR="00156497">
          <w:rPr>
            <w:noProof/>
            <w:webHidden/>
          </w:rPr>
          <w:tab/>
        </w:r>
        <w:r w:rsidR="00156497">
          <w:rPr>
            <w:noProof/>
            <w:webHidden/>
          </w:rPr>
          <w:fldChar w:fldCharType="begin"/>
        </w:r>
        <w:r w:rsidR="00156497">
          <w:rPr>
            <w:noProof/>
            <w:webHidden/>
          </w:rPr>
          <w:instrText xml:space="preserve"> PAGEREF _Toc92231078 \h </w:instrText>
        </w:r>
        <w:r w:rsidR="00156497">
          <w:rPr>
            <w:noProof/>
            <w:webHidden/>
          </w:rPr>
        </w:r>
        <w:r w:rsidR="00156497">
          <w:rPr>
            <w:noProof/>
            <w:webHidden/>
          </w:rPr>
          <w:fldChar w:fldCharType="separate"/>
        </w:r>
        <w:r w:rsidR="00156497">
          <w:rPr>
            <w:noProof/>
            <w:webHidden/>
          </w:rPr>
          <w:t>38</w:t>
        </w:r>
        <w:r w:rsidR="00156497">
          <w:rPr>
            <w:noProof/>
            <w:webHidden/>
          </w:rPr>
          <w:fldChar w:fldCharType="end"/>
        </w:r>
      </w:hyperlink>
    </w:p>
    <w:p w14:paraId="1E9B8D92"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9" w:history="1">
        <w:r w:rsidR="00156497" w:rsidRPr="00E003CA">
          <w:rPr>
            <w:rStyle w:val="Hyperlink"/>
            <w:noProof/>
          </w:rPr>
          <w:t>Hình 3</w:t>
        </w:r>
        <w:r w:rsidR="00156497" w:rsidRPr="00E003CA">
          <w:rPr>
            <w:rStyle w:val="Hyperlink"/>
            <w:noProof/>
          </w:rPr>
          <w:noBreakHyphen/>
          <w:t>24. Số ca nhiễm, tử vong mỗi ngày và đường MA7 của Đông Nam Á</w:t>
        </w:r>
        <w:r w:rsidR="00156497">
          <w:rPr>
            <w:noProof/>
            <w:webHidden/>
          </w:rPr>
          <w:tab/>
        </w:r>
        <w:r w:rsidR="00156497">
          <w:rPr>
            <w:noProof/>
            <w:webHidden/>
          </w:rPr>
          <w:fldChar w:fldCharType="begin"/>
        </w:r>
        <w:r w:rsidR="00156497">
          <w:rPr>
            <w:noProof/>
            <w:webHidden/>
          </w:rPr>
          <w:instrText xml:space="preserve"> PAGEREF _Toc92231079 \h </w:instrText>
        </w:r>
        <w:r w:rsidR="00156497">
          <w:rPr>
            <w:noProof/>
            <w:webHidden/>
          </w:rPr>
        </w:r>
        <w:r w:rsidR="00156497">
          <w:rPr>
            <w:noProof/>
            <w:webHidden/>
          </w:rPr>
          <w:fldChar w:fldCharType="separate"/>
        </w:r>
        <w:r w:rsidR="00156497">
          <w:rPr>
            <w:noProof/>
            <w:webHidden/>
          </w:rPr>
          <w:t>38</w:t>
        </w:r>
        <w:r w:rsidR="00156497">
          <w:rPr>
            <w:noProof/>
            <w:webHidden/>
          </w:rPr>
          <w:fldChar w:fldCharType="end"/>
        </w:r>
      </w:hyperlink>
    </w:p>
    <w:p w14:paraId="5092D934"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0" w:history="1">
        <w:r w:rsidR="00156497" w:rsidRPr="00E003CA">
          <w:rPr>
            <w:rStyle w:val="Hyperlink"/>
            <w:noProof/>
          </w:rPr>
          <w:t>Hình 3</w:t>
        </w:r>
        <w:r w:rsidR="00156497" w:rsidRPr="00E003CA">
          <w:rPr>
            <w:rStyle w:val="Hyperlink"/>
            <w:noProof/>
          </w:rPr>
          <w:noBreakHyphen/>
          <w:t>25. Số ca nhiễm và tử vong giữa Việt Nam và các nước Đông Nam Á</w:t>
        </w:r>
        <w:r w:rsidR="00156497">
          <w:rPr>
            <w:noProof/>
            <w:webHidden/>
          </w:rPr>
          <w:tab/>
        </w:r>
        <w:r w:rsidR="00156497">
          <w:rPr>
            <w:noProof/>
            <w:webHidden/>
          </w:rPr>
          <w:fldChar w:fldCharType="begin"/>
        </w:r>
        <w:r w:rsidR="00156497">
          <w:rPr>
            <w:noProof/>
            <w:webHidden/>
          </w:rPr>
          <w:instrText xml:space="preserve"> PAGEREF _Toc92231080 \h </w:instrText>
        </w:r>
        <w:r w:rsidR="00156497">
          <w:rPr>
            <w:noProof/>
            <w:webHidden/>
          </w:rPr>
        </w:r>
        <w:r w:rsidR="00156497">
          <w:rPr>
            <w:noProof/>
            <w:webHidden/>
          </w:rPr>
          <w:fldChar w:fldCharType="separate"/>
        </w:r>
        <w:r w:rsidR="00156497">
          <w:rPr>
            <w:noProof/>
            <w:webHidden/>
          </w:rPr>
          <w:t>39</w:t>
        </w:r>
        <w:r w:rsidR="00156497">
          <w:rPr>
            <w:noProof/>
            <w:webHidden/>
          </w:rPr>
          <w:fldChar w:fldCharType="end"/>
        </w:r>
      </w:hyperlink>
    </w:p>
    <w:p w14:paraId="2CA37E74"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1" w:history="1">
        <w:r w:rsidR="00156497" w:rsidRPr="00E003CA">
          <w:rPr>
            <w:rStyle w:val="Hyperlink"/>
            <w:noProof/>
          </w:rPr>
          <w:t>Hình 3</w:t>
        </w:r>
        <w:r w:rsidR="00156497" w:rsidRPr="00E003CA">
          <w:rPr>
            <w:rStyle w:val="Hyperlink"/>
            <w:noProof/>
          </w:rPr>
          <w:noBreakHyphen/>
          <w:t>26. Biểu đồ cột giữa Việt Nam và các nước Đông Nam Á</w:t>
        </w:r>
        <w:r w:rsidR="00156497">
          <w:rPr>
            <w:noProof/>
            <w:webHidden/>
          </w:rPr>
          <w:tab/>
        </w:r>
        <w:r w:rsidR="00156497">
          <w:rPr>
            <w:noProof/>
            <w:webHidden/>
          </w:rPr>
          <w:fldChar w:fldCharType="begin"/>
        </w:r>
        <w:r w:rsidR="00156497">
          <w:rPr>
            <w:noProof/>
            <w:webHidden/>
          </w:rPr>
          <w:instrText xml:space="preserve"> PAGEREF _Toc92231081 \h </w:instrText>
        </w:r>
        <w:r w:rsidR="00156497">
          <w:rPr>
            <w:noProof/>
            <w:webHidden/>
          </w:rPr>
        </w:r>
        <w:r w:rsidR="00156497">
          <w:rPr>
            <w:noProof/>
            <w:webHidden/>
          </w:rPr>
          <w:fldChar w:fldCharType="separate"/>
        </w:r>
        <w:r w:rsidR="00156497">
          <w:rPr>
            <w:noProof/>
            <w:webHidden/>
          </w:rPr>
          <w:t>39</w:t>
        </w:r>
        <w:r w:rsidR="00156497">
          <w:rPr>
            <w:noProof/>
            <w:webHidden/>
          </w:rPr>
          <w:fldChar w:fldCharType="end"/>
        </w:r>
      </w:hyperlink>
    </w:p>
    <w:p w14:paraId="1736E476"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2" w:history="1">
        <w:r w:rsidR="00156497" w:rsidRPr="00E003CA">
          <w:rPr>
            <w:rStyle w:val="Hyperlink"/>
            <w:noProof/>
          </w:rPr>
          <w:t>Hình 3</w:t>
        </w:r>
        <w:r w:rsidR="00156497" w:rsidRPr="00E003CA">
          <w:rPr>
            <w:rStyle w:val="Hyperlink"/>
            <w:noProof/>
          </w:rPr>
          <w:noBreakHyphen/>
          <w:t>27. Bảng sơ lược về tiến độ tiêm chủng Vắc-xin</w:t>
        </w:r>
        <w:r w:rsidR="00156497">
          <w:rPr>
            <w:noProof/>
            <w:webHidden/>
          </w:rPr>
          <w:tab/>
        </w:r>
        <w:r w:rsidR="00156497">
          <w:rPr>
            <w:noProof/>
            <w:webHidden/>
          </w:rPr>
          <w:fldChar w:fldCharType="begin"/>
        </w:r>
        <w:r w:rsidR="00156497">
          <w:rPr>
            <w:noProof/>
            <w:webHidden/>
          </w:rPr>
          <w:instrText xml:space="preserve"> PAGEREF _Toc92231082 \h </w:instrText>
        </w:r>
        <w:r w:rsidR="00156497">
          <w:rPr>
            <w:noProof/>
            <w:webHidden/>
          </w:rPr>
        </w:r>
        <w:r w:rsidR="00156497">
          <w:rPr>
            <w:noProof/>
            <w:webHidden/>
          </w:rPr>
          <w:fldChar w:fldCharType="separate"/>
        </w:r>
        <w:r w:rsidR="00156497">
          <w:rPr>
            <w:noProof/>
            <w:webHidden/>
          </w:rPr>
          <w:t>40</w:t>
        </w:r>
        <w:r w:rsidR="00156497">
          <w:rPr>
            <w:noProof/>
            <w:webHidden/>
          </w:rPr>
          <w:fldChar w:fldCharType="end"/>
        </w:r>
      </w:hyperlink>
    </w:p>
    <w:p w14:paraId="2FE73ED0"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3" w:history="1">
        <w:r w:rsidR="00156497" w:rsidRPr="00E003CA">
          <w:rPr>
            <w:rStyle w:val="Hyperlink"/>
            <w:noProof/>
          </w:rPr>
          <w:t>Hình 3</w:t>
        </w:r>
        <w:r w:rsidR="00156497" w:rsidRPr="00E003CA">
          <w:rPr>
            <w:rStyle w:val="Hyperlink"/>
            <w:noProof/>
          </w:rPr>
          <w:noBreakHyphen/>
          <w:t>28. Biểu đồ số lượng Quốc gia sử dụng Vắc-xin đơn</w:t>
        </w:r>
        <w:r w:rsidR="00156497">
          <w:rPr>
            <w:noProof/>
            <w:webHidden/>
          </w:rPr>
          <w:tab/>
        </w:r>
        <w:r w:rsidR="00156497">
          <w:rPr>
            <w:noProof/>
            <w:webHidden/>
          </w:rPr>
          <w:fldChar w:fldCharType="begin"/>
        </w:r>
        <w:r w:rsidR="00156497">
          <w:rPr>
            <w:noProof/>
            <w:webHidden/>
          </w:rPr>
          <w:instrText xml:space="preserve"> PAGEREF _Toc92231083 \h </w:instrText>
        </w:r>
        <w:r w:rsidR="00156497">
          <w:rPr>
            <w:noProof/>
            <w:webHidden/>
          </w:rPr>
        </w:r>
        <w:r w:rsidR="00156497">
          <w:rPr>
            <w:noProof/>
            <w:webHidden/>
          </w:rPr>
          <w:fldChar w:fldCharType="separate"/>
        </w:r>
        <w:r w:rsidR="00156497">
          <w:rPr>
            <w:noProof/>
            <w:webHidden/>
          </w:rPr>
          <w:t>40</w:t>
        </w:r>
        <w:r w:rsidR="00156497">
          <w:rPr>
            <w:noProof/>
            <w:webHidden/>
          </w:rPr>
          <w:fldChar w:fldCharType="end"/>
        </w:r>
      </w:hyperlink>
    </w:p>
    <w:p w14:paraId="55617107"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4" w:history="1">
        <w:r w:rsidR="00156497" w:rsidRPr="00E003CA">
          <w:rPr>
            <w:rStyle w:val="Hyperlink"/>
            <w:noProof/>
          </w:rPr>
          <w:t>Hình 3</w:t>
        </w:r>
        <w:r w:rsidR="00156497" w:rsidRPr="00E003CA">
          <w:rPr>
            <w:rStyle w:val="Hyperlink"/>
            <w:noProof/>
          </w:rPr>
          <w:noBreakHyphen/>
          <w:t>29. Biểu đồ top 10 Quốc gia có tổng số Vắc-xin đã tiêm</w:t>
        </w:r>
        <w:r w:rsidR="00156497">
          <w:rPr>
            <w:noProof/>
            <w:webHidden/>
          </w:rPr>
          <w:tab/>
        </w:r>
        <w:r w:rsidR="00156497">
          <w:rPr>
            <w:noProof/>
            <w:webHidden/>
          </w:rPr>
          <w:fldChar w:fldCharType="begin"/>
        </w:r>
        <w:r w:rsidR="00156497">
          <w:rPr>
            <w:noProof/>
            <w:webHidden/>
          </w:rPr>
          <w:instrText xml:space="preserve"> PAGEREF _Toc92231084 \h </w:instrText>
        </w:r>
        <w:r w:rsidR="00156497">
          <w:rPr>
            <w:noProof/>
            <w:webHidden/>
          </w:rPr>
        </w:r>
        <w:r w:rsidR="00156497">
          <w:rPr>
            <w:noProof/>
            <w:webHidden/>
          </w:rPr>
          <w:fldChar w:fldCharType="separate"/>
        </w:r>
        <w:r w:rsidR="00156497">
          <w:rPr>
            <w:noProof/>
            <w:webHidden/>
          </w:rPr>
          <w:t>41</w:t>
        </w:r>
        <w:r w:rsidR="00156497">
          <w:rPr>
            <w:noProof/>
            <w:webHidden/>
          </w:rPr>
          <w:fldChar w:fldCharType="end"/>
        </w:r>
      </w:hyperlink>
    </w:p>
    <w:p w14:paraId="1639ED9E"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5" w:history="1">
        <w:r w:rsidR="00156497" w:rsidRPr="00E003CA">
          <w:rPr>
            <w:rStyle w:val="Hyperlink"/>
            <w:noProof/>
          </w:rPr>
          <w:t>Hình 3</w:t>
        </w:r>
        <w:r w:rsidR="00156497" w:rsidRPr="00E003CA">
          <w:rPr>
            <w:rStyle w:val="Hyperlink"/>
            <w:noProof/>
          </w:rPr>
          <w:noBreakHyphen/>
          <w:t>30. Biểu đồ top 10 Quốc gia có số Vắc-xin tiêm mỗi ngày</w:t>
        </w:r>
        <w:r w:rsidR="00156497">
          <w:rPr>
            <w:noProof/>
            <w:webHidden/>
          </w:rPr>
          <w:tab/>
        </w:r>
        <w:r w:rsidR="00156497">
          <w:rPr>
            <w:noProof/>
            <w:webHidden/>
          </w:rPr>
          <w:fldChar w:fldCharType="begin"/>
        </w:r>
        <w:r w:rsidR="00156497">
          <w:rPr>
            <w:noProof/>
            <w:webHidden/>
          </w:rPr>
          <w:instrText xml:space="preserve"> PAGEREF _Toc92231085 \h </w:instrText>
        </w:r>
        <w:r w:rsidR="00156497">
          <w:rPr>
            <w:noProof/>
            <w:webHidden/>
          </w:rPr>
        </w:r>
        <w:r w:rsidR="00156497">
          <w:rPr>
            <w:noProof/>
            <w:webHidden/>
          </w:rPr>
          <w:fldChar w:fldCharType="separate"/>
        </w:r>
        <w:r w:rsidR="00156497">
          <w:rPr>
            <w:noProof/>
            <w:webHidden/>
          </w:rPr>
          <w:t>41</w:t>
        </w:r>
        <w:r w:rsidR="00156497">
          <w:rPr>
            <w:noProof/>
            <w:webHidden/>
          </w:rPr>
          <w:fldChar w:fldCharType="end"/>
        </w:r>
      </w:hyperlink>
    </w:p>
    <w:p w14:paraId="475D723B"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6" w:history="1">
        <w:r w:rsidR="00156497" w:rsidRPr="00E003CA">
          <w:rPr>
            <w:rStyle w:val="Hyperlink"/>
            <w:noProof/>
          </w:rPr>
          <w:t>Hình 3</w:t>
        </w:r>
        <w:r w:rsidR="00156497" w:rsidRPr="00E003CA">
          <w:rPr>
            <w:rStyle w:val="Hyperlink"/>
            <w:noProof/>
          </w:rPr>
          <w:noBreakHyphen/>
          <w:t>31. Biểu đồ top 10 Quốc gia có số người đã tiêm đầy đủ</w:t>
        </w:r>
        <w:r w:rsidR="00156497">
          <w:rPr>
            <w:noProof/>
            <w:webHidden/>
          </w:rPr>
          <w:tab/>
        </w:r>
        <w:r w:rsidR="00156497">
          <w:rPr>
            <w:noProof/>
            <w:webHidden/>
          </w:rPr>
          <w:fldChar w:fldCharType="begin"/>
        </w:r>
        <w:r w:rsidR="00156497">
          <w:rPr>
            <w:noProof/>
            <w:webHidden/>
          </w:rPr>
          <w:instrText xml:space="preserve"> PAGEREF _Toc92231086 \h </w:instrText>
        </w:r>
        <w:r w:rsidR="00156497">
          <w:rPr>
            <w:noProof/>
            <w:webHidden/>
          </w:rPr>
        </w:r>
        <w:r w:rsidR="00156497">
          <w:rPr>
            <w:noProof/>
            <w:webHidden/>
          </w:rPr>
          <w:fldChar w:fldCharType="separate"/>
        </w:r>
        <w:r w:rsidR="00156497">
          <w:rPr>
            <w:noProof/>
            <w:webHidden/>
          </w:rPr>
          <w:t>41</w:t>
        </w:r>
        <w:r w:rsidR="00156497">
          <w:rPr>
            <w:noProof/>
            <w:webHidden/>
          </w:rPr>
          <w:fldChar w:fldCharType="end"/>
        </w:r>
      </w:hyperlink>
    </w:p>
    <w:p w14:paraId="66F4253C"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7" w:history="1">
        <w:r w:rsidR="00156497" w:rsidRPr="00E003CA">
          <w:rPr>
            <w:rStyle w:val="Hyperlink"/>
            <w:noProof/>
          </w:rPr>
          <w:t>Hình 3</w:t>
        </w:r>
        <w:r w:rsidR="00156497" w:rsidRPr="00E003CA">
          <w:rPr>
            <w:rStyle w:val="Hyperlink"/>
            <w:noProof/>
          </w:rPr>
          <w:noBreakHyphen/>
          <w:t>32. Biểu đồ số lượng Quốc gia sử dụng Vắc-xin kết hợp</w:t>
        </w:r>
        <w:r w:rsidR="00156497">
          <w:rPr>
            <w:noProof/>
            <w:webHidden/>
          </w:rPr>
          <w:tab/>
        </w:r>
        <w:r w:rsidR="00156497">
          <w:rPr>
            <w:noProof/>
            <w:webHidden/>
          </w:rPr>
          <w:fldChar w:fldCharType="begin"/>
        </w:r>
        <w:r w:rsidR="00156497">
          <w:rPr>
            <w:noProof/>
            <w:webHidden/>
          </w:rPr>
          <w:instrText xml:space="preserve"> PAGEREF _Toc92231087 \h </w:instrText>
        </w:r>
        <w:r w:rsidR="00156497">
          <w:rPr>
            <w:noProof/>
            <w:webHidden/>
          </w:rPr>
        </w:r>
        <w:r w:rsidR="00156497">
          <w:rPr>
            <w:noProof/>
            <w:webHidden/>
          </w:rPr>
          <w:fldChar w:fldCharType="separate"/>
        </w:r>
        <w:r w:rsidR="00156497">
          <w:rPr>
            <w:noProof/>
            <w:webHidden/>
          </w:rPr>
          <w:t>42</w:t>
        </w:r>
        <w:r w:rsidR="00156497">
          <w:rPr>
            <w:noProof/>
            <w:webHidden/>
          </w:rPr>
          <w:fldChar w:fldCharType="end"/>
        </w:r>
      </w:hyperlink>
    </w:p>
    <w:p w14:paraId="3F456CE7"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8" w:history="1">
        <w:r w:rsidR="00156497" w:rsidRPr="00E003CA">
          <w:rPr>
            <w:rStyle w:val="Hyperlink"/>
            <w:noProof/>
          </w:rPr>
          <w:t>Hình 3</w:t>
        </w:r>
        <w:r w:rsidR="00156497" w:rsidRPr="00E003CA">
          <w:rPr>
            <w:rStyle w:val="Hyperlink"/>
            <w:noProof/>
          </w:rPr>
          <w:noBreakHyphen/>
          <w:t>33. Biểu đồ số lượng Vắc-xin mỗi ngày của Thế giới</w:t>
        </w:r>
        <w:r w:rsidR="00156497">
          <w:rPr>
            <w:noProof/>
            <w:webHidden/>
          </w:rPr>
          <w:tab/>
        </w:r>
        <w:r w:rsidR="00156497">
          <w:rPr>
            <w:noProof/>
            <w:webHidden/>
          </w:rPr>
          <w:fldChar w:fldCharType="begin"/>
        </w:r>
        <w:r w:rsidR="00156497">
          <w:rPr>
            <w:noProof/>
            <w:webHidden/>
          </w:rPr>
          <w:instrText xml:space="preserve"> PAGEREF _Toc92231088 \h </w:instrText>
        </w:r>
        <w:r w:rsidR="00156497">
          <w:rPr>
            <w:noProof/>
            <w:webHidden/>
          </w:rPr>
        </w:r>
        <w:r w:rsidR="00156497">
          <w:rPr>
            <w:noProof/>
            <w:webHidden/>
          </w:rPr>
          <w:fldChar w:fldCharType="separate"/>
        </w:r>
        <w:r w:rsidR="00156497">
          <w:rPr>
            <w:noProof/>
            <w:webHidden/>
          </w:rPr>
          <w:t>42</w:t>
        </w:r>
        <w:r w:rsidR="00156497">
          <w:rPr>
            <w:noProof/>
            <w:webHidden/>
          </w:rPr>
          <w:fldChar w:fldCharType="end"/>
        </w:r>
      </w:hyperlink>
    </w:p>
    <w:p w14:paraId="656FA84A"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9" w:history="1">
        <w:r w:rsidR="00156497" w:rsidRPr="00E003CA">
          <w:rPr>
            <w:rStyle w:val="Hyperlink"/>
            <w:noProof/>
          </w:rPr>
          <w:t>Hình 3</w:t>
        </w:r>
        <w:r w:rsidR="00156497" w:rsidRPr="00E003CA">
          <w:rPr>
            <w:rStyle w:val="Hyperlink"/>
            <w:noProof/>
          </w:rPr>
          <w:noBreakHyphen/>
          <w:t>34. Bảng sơ lược về tiến độ tiêm chủng Vắc-xin ở Châu Á</w:t>
        </w:r>
        <w:r w:rsidR="00156497">
          <w:rPr>
            <w:noProof/>
            <w:webHidden/>
          </w:rPr>
          <w:tab/>
        </w:r>
        <w:r w:rsidR="00156497">
          <w:rPr>
            <w:noProof/>
            <w:webHidden/>
          </w:rPr>
          <w:fldChar w:fldCharType="begin"/>
        </w:r>
        <w:r w:rsidR="00156497">
          <w:rPr>
            <w:noProof/>
            <w:webHidden/>
          </w:rPr>
          <w:instrText xml:space="preserve"> PAGEREF _Toc92231089 \h </w:instrText>
        </w:r>
        <w:r w:rsidR="00156497">
          <w:rPr>
            <w:noProof/>
            <w:webHidden/>
          </w:rPr>
        </w:r>
        <w:r w:rsidR="00156497">
          <w:rPr>
            <w:noProof/>
            <w:webHidden/>
          </w:rPr>
          <w:fldChar w:fldCharType="separate"/>
        </w:r>
        <w:r w:rsidR="00156497">
          <w:rPr>
            <w:noProof/>
            <w:webHidden/>
          </w:rPr>
          <w:t>43</w:t>
        </w:r>
        <w:r w:rsidR="00156497">
          <w:rPr>
            <w:noProof/>
            <w:webHidden/>
          </w:rPr>
          <w:fldChar w:fldCharType="end"/>
        </w:r>
      </w:hyperlink>
    </w:p>
    <w:p w14:paraId="07981EF0"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0" w:history="1">
        <w:r w:rsidR="00156497" w:rsidRPr="00E003CA">
          <w:rPr>
            <w:rStyle w:val="Hyperlink"/>
            <w:noProof/>
          </w:rPr>
          <w:t>Hình 3</w:t>
        </w:r>
        <w:r w:rsidR="00156497" w:rsidRPr="00E003CA">
          <w:rPr>
            <w:rStyle w:val="Hyperlink"/>
            <w:noProof/>
          </w:rPr>
          <w:noBreakHyphen/>
          <w:t>35. Biểu đồ số lượng Vắc-xin mỗi ngày của các nước Châu Á</w:t>
        </w:r>
        <w:r w:rsidR="00156497">
          <w:rPr>
            <w:noProof/>
            <w:webHidden/>
          </w:rPr>
          <w:tab/>
        </w:r>
        <w:r w:rsidR="00156497">
          <w:rPr>
            <w:noProof/>
            <w:webHidden/>
          </w:rPr>
          <w:fldChar w:fldCharType="begin"/>
        </w:r>
        <w:r w:rsidR="00156497">
          <w:rPr>
            <w:noProof/>
            <w:webHidden/>
          </w:rPr>
          <w:instrText xml:space="preserve"> PAGEREF _Toc92231090 \h </w:instrText>
        </w:r>
        <w:r w:rsidR="00156497">
          <w:rPr>
            <w:noProof/>
            <w:webHidden/>
          </w:rPr>
        </w:r>
        <w:r w:rsidR="00156497">
          <w:rPr>
            <w:noProof/>
            <w:webHidden/>
          </w:rPr>
          <w:fldChar w:fldCharType="separate"/>
        </w:r>
        <w:r w:rsidR="00156497">
          <w:rPr>
            <w:noProof/>
            <w:webHidden/>
          </w:rPr>
          <w:t>43</w:t>
        </w:r>
        <w:r w:rsidR="00156497">
          <w:rPr>
            <w:noProof/>
            <w:webHidden/>
          </w:rPr>
          <w:fldChar w:fldCharType="end"/>
        </w:r>
      </w:hyperlink>
    </w:p>
    <w:p w14:paraId="71E7A0EC"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1" w:history="1">
        <w:r w:rsidR="00156497" w:rsidRPr="00E003CA">
          <w:rPr>
            <w:rStyle w:val="Hyperlink"/>
            <w:noProof/>
          </w:rPr>
          <w:t>Hình 3</w:t>
        </w:r>
        <w:r w:rsidR="00156497" w:rsidRPr="00E003CA">
          <w:rPr>
            <w:rStyle w:val="Hyperlink"/>
            <w:noProof/>
          </w:rPr>
          <w:noBreakHyphen/>
          <w:t>36. Biểu đồ số lượng Vắc-xin cộng dồn của các nước Châu Á</w:t>
        </w:r>
        <w:r w:rsidR="00156497">
          <w:rPr>
            <w:noProof/>
            <w:webHidden/>
          </w:rPr>
          <w:tab/>
        </w:r>
        <w:r w:rsidR="00156497">
          <w:rPr>
            <w:noProof/>
            <w:webHidden/>
          </w:rPr>
          <w:fldChar w:fldCharType="begin"/>
        </w:r>
        <w:r w:rsidR="00156497">
          <w:rPr>
            <w:noProof/>
            <w:webHidden/>
          </w:rPr>
          <w:instrText xml:space="preserve"> PAGEREF _Toc92231091 \h </w:instrText>
        </w:r>
        <w:r w:rsidR="00156497">
          <w:rPr>
            <w:noProof/>
            <w:webHidden/>
          </w:rPr>
        </w:r>
        <w:r w:rsidR="00156497">
          <w:rPr>
            <w:noProof/>
            <w:webHidden/>
          </w:rPr>
          <w:fldChar w:fldCharType="separate"/>
        </w:r>
        <w:r w:rsidR="00156497">
          <w:rPr>
            <w:noProof/>
            <w:webHidden/>
          </w:rPr>
          <w:t>44</w:t>
        </w:r>
        <w:r w:rsidR="00156497">
          <w:rPr>
            <w:noProof/>
            <w:webHidden/>
          </w:rPr>
          <w:fldChar w:fldCharType="end"/>
        </w:r>
      </w:hyperlink>
    </w:p>
    <w:p w14:paraId="5E155F5D"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2" w:history="1">
        <w:r w:rsidR="00156497" w:rsidRPr="00E003CA">
          <w:rPr>
            <w:rStyle w:val="Hyperlink"/>
            <w:noProof/>
          </w:rPr>
          <w:t>Hình 3</w:t>
        </w:r>
        <w:r w:rsidR="00156497" w:rsidRPr="00E003CA">
          <w:rPr>
            <w:rStyle w:val="Hyperlink"/>
            <w:noProof/>
          </w:rPr>
          <w:noBreakHyphen/>
          <w:t>37. Biểu đồ phân phối tiêm Vắc-xin mỗi ngày của Việt Nam</w:t>
        </w:r>
        <w:r w:rsidR="00156497">
          <w:rPr>
            <w:noProof/>
            <w:webHidden/>
          </w:rPr>
          <w:tab/>
        </w:r>
        <w:r w:rsidR="00156497">
          <w:rPr>
            <w:noProof/>
            <w:webHidden/>
          </w:rPr>
          <w:fldChar w:fldCharType="begin"/>
        </w:r>
        <w:r w:rsidR="00156497">
          <w:rPr>
            <w:noProof/>
            <w:webHidden/>
          </w:rPr>
          <w:instrText xml:space="preserve"> PAGEREF _Toc92231092 \h </w:instrText>
        </w:r>
        <w:r w:rsidR="00156497">
          <w:rPr>
            <w:noProof/>
            <w:webHidden/>
          </w:rPr>
        </w:r>
        <w:r w:rsidR="00156497">
          <w:rPr>
            <w:noProof/>
            <w:webHidden/>
          </w:rPr>
          <w:fldChar w:fldCharType="separate"/>
        </w:r>
        <w:r w:rsidR="00156497">
          <w:rPr>
            <w:noProof/>
            <w:webHidden/>
          </w:rPr>
          <w:t>44</w:t>
        </w:r>
        <w:r w:rsidR="00156497">
          <w:rPr>
            <w:noProof/>
            <w:webHidden/>
          </w:rPr>
          <w:fldChar w:fldCharType="end"/>
        </w:r>
      </w:hyperlink>
    </w:p>
    <w:p w14:paraId="74F866B2"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3" w:history="1">
        <w:r w:rsidR="00156497" w:rsidRPr="00E003CA">
          <w:rPr>
            <w:rStyle w:val="Hyperlink"/>
            <w:noProof/>
          </w:rPr>
          <w:t>Hình 3</w:t>
        </w:r>
        <w:r w:rsidR="00156497" w:rsidRPr="00E003CA">
          <w:rPr>
            <w:rStyle w:val="Hyperlink"/>
            <w:noProof/>
          </w:rPr>
          <w:noBreakHyphen/>
          <w:t>38. Bảng sơ lược về tiến độ tiêm chủng Vắc-xin ở Đông Nam Á</w:t>
        </w:r>
        <w:r w:rsidR="00156497">
          <w:rPr>
            <w:noProof/>
            <w:webHidden/>
          </w:rPr>
          <w:tab/>
        </w:r>
        <w:r w:rsidR="00156497">
          <w:rPr>
            <w:noProof/>
            <w:webHidden/>
          </w:rPr>
          <w:fldChar w:fldCharType="begin"/>
        </w:r>
        <w:r w:rsidR="00156497">
          <w:rPr>
            <w:noProof/>
            <w:webHidden/>
          </w:rPr>
          <w:instrText xml:space="preserve"> PAGEREF _Toc92231093 \h </w:instrText>
        </w:r>
        <w:r w:rsidR="00156497">
          <w:rPr>
            <w:noProof/>
            <w:webHidden/>
          </w:rPr>
        </w:r>
        <w:r w:rsidR="00156497">
          <w:rPr>
            <w:noProof/>
            <w:webHidden/>
          </w:rPr>
          <w:fldChar w:fldCharType="separate"/>
        </w:r>
        <w:r w:rsidR="00156497">
          <w:rPr>
            <w:noProof/>
            <w:webHidden/>
          </w:rPr>
          <w:t>45</w:t>
        </w:r>
        <w:r w:rsidR="00156497">
          <w:rPr>
            <w:noProof/>
            <w:webHidden/>
          </w:rPr>
          <w:fldChar w:fldCharType="end"/>
        </w:r>
      </w:hyperlink>
    </w:p>
    <w:p w14:paraId="7888BACA"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4" w:history="1">
        <w:r w:rsidR="00156497" w:rsidRPr="00E003CA">
          <w:rPr>
            <w:rStyle w:val="Hyperlink"/>
            <w:noProof/>
          </w:rPr>
          <w:t>Hình 3</w:t>
        </w:r>
        <w:r w:rsidR="00156497" w:rsidRPr="00E003CA">
          <w:rPr>
            <w:rStyle w:val="Hyperlink"/>
            <w:noProof/>
          </w:rPr>
          <w:noBreakHyphen/>
          <w:t>39. Biểu đồ số lượng Vắc-xin mỗi ngày của Đông Nam Á</w:t>
        </w:r>
        <w:r w:rsidR="00156497">
          <w:rPr>
            <w:noProof/>
            <w:webHidden/>
          </w:rPr>
          <w:tab/>
        </w:r>
        <w:r w:rsidR="00156497">
          <w:rPr>
            <w:noProof/>
            <w:webHidden/>
          </w:rPr>
          <w:fldChar w:fldCharType="begin"/>
        </w:r>
        <w:r w:rsidR="00156497">
          <w:rPr>
            <w:noProof/>
            <w:webHidden/>
          </w:rPr>
          <w:instrText xml:space="preserve"> PAGEREF _Toc92231094 \h </w:instrText>
        </w:r>
        <w:r w:rsidR="00156497">
          <w:rPr>
            <w:noProof/>
            <w:webHidden/>
          </w:rPr>
        </w:r>
        <w:r w:rsidR="00156497">
          <w:rPr>
            <w:noProof/>
            <w:webHidden/>
          </w:rPr>
          <w:fldChar w:fldCharType="separate"/>
        </w:r>
        <w:r w:rsidR="00156497">
          <w:rPr>
            <w:noProof/>
            <w:webHidden/>
          </w:rPr>
          <w:t>45</w:t>
        </w:r>
        <w:r w:rsidR="00156497">
          <w:rPr>
            <w:noProof/>
            <w:webHidden/>
          </w:rPr>
          <w:fldChar w:fldCharType="end"/>
        </w:r>
      </w:hyperlink>
    </w:p>
    <w:p w14:paraId="3072C89A"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5" w:history="1">
        <w:r w:rsidR="00156497" w:rsidRPr="00E003CA">
          <w:rPr>
            <w:rStyle w:val="Hyperlink"/>
            <w:noProof/>
          </w:rPr>
          <w:t>Hình 3</w:t>
        </w:r>
        <w:r w:rsidR="00156497" w:rsidRPr="00E003CA">
          <w:rPr>
            <w:rStyle w:val="Hyperlink"/>
            <w:noProof/>
          </w:rPr>
          <w:noBreakHyphen/>
          <w:t>40. Biểu đồ số lượng Vắc-xin cộng dồn của Đông Nam Á</w:t>
        </w:r>
        <w:r w:rsidR="00156497">
          <w:rPr>
            <w:noProof/>
            <w:webHidden/>
          </w:rPr>
          <w:tab/>
        </w:r>
        <w:r w:rsidR="00156497">
          <w:rPr>
            <w:noProof/>
            <w:webHidden/>
          </w:rPr>
          <w:fldChar w:fldCharType="begin"/>
        </w:r>
        <w:r w:rsidR="00156497">
          <w:rPr>
            <w:noProof/>
            <w:webHidden/>
          </w:rPr>
          <w:instrText xml:space="preserve"> PAGEREF _Toc92231095 \h </w:instrText>
        </w:r>
        <w:r w:rsidR="00156497">
          <w:rPr>
            <w:noProof/>
            <w:webHidden/>
          </w:rPr>
        </w:r>
        <w:r w:rsidR="00156497">
          <w:rPr>
            <w:noProof/>
            <w:webHidden/>
          </w:rPr>
          <w:fldChar w:fldCharType="separate"/>
        </w:r>
        <w:r w:rsidR="00156497">
          <w:rPr>
            <w:noProof/>
            <w:webHidden/>
          </w:rPr>
          <w:t>46</w:t>
        </w:r>
        <w:r w:rsidR="00156497">
          <w:rPr>
            <w:noProof/>
            <w:webHidden/>
          </w:rPr>
          <w:fldChar w:fldCharType="end"/>
        </w:r>
      </w:hyperlink>
    </w:p>
    <w:p w14:paraId="3E86811B"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6" w:history="1">
        <w:r w:rsidR="00156497" w:rsidRPr="00E003CA">
          <w:rPr>
            <w:rStyle w:val="Hyperlink"/>
            <w:noProof/>
          </w:rPr>
          <w:t>Hình 3</w:t>
        </w:r>
        <w:r w:rsidR="00156497" w:rsidRPr="00E003CA">
          <w:rPr>
            <w:rStyle w:val="Hyperlink"/>
            <w:noProof/>
          </w:rPr>
          <w:noBreakHyphen/>
          <w:t>41. Biểu đồ Scatter về tổng số lượng Vắc-xin của Đông nam Á</w:t>
        </w:r>
        <w:r w:rsidR="00156497">
          <w:rPr>
            <w:noProof/>
            <w:webHidden/>
          </w:rPr>
          <w:tab/>
        </w:r>
        <w:r w:rsidR="00156497">
          <w:rPr>
            <w:noProof/>
            <w:webHidden/>
          </w:rPr>
          <w:fldChar w:fldCharType="begin"/>
        </w:r>
        <w:r w:rsidR="00156497">
          <w:rPr>
            <w:noProof/>
            <w:webHidden/>
          </w:rPr>
          <w:instrText xml:space="preserve"> PAGEREF _Toc92231096 \h </w:instrText>
        </w:r>
        <w:r w:rsidR="00156497">
          <w:rPr>
            <w:noProof/>
            <w:webHidden/>
          </w:rPr>
        </w:r>
        <w:r w:rsidR="00156497">
          <w:rPr>
            <w:noProof/>
            <w:webHidden/>
          </w:rPr>
          <w:fldChar w:fldCharType="separate"/>
        </w:r>
        <w:r w:rsidR="00156497">
          <w:rPr>
            <w:noProof/>
            <w:webHidden/>
          </w:rPr>
          <w:t>46</w:t>
        </w:r>
        <w:r w:rsidR="00156497">
          <w:rPr>
            <w:noProof/>
            <w:webHidden/>
          </w:rPr>
          <w:fldChar w:fldCharType="end"/>
        </w:r>
      </w:hyperlink>
    </w:p>
    <w:p w14:paraId="4913B563"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7" w:history="1">
        <w:r w:rsidR="00156497" w:rsidRPr="00E003CA">
          <w:rPr>
            <w:rStyle w:val="Hyperlink"/>
            <w:noProof/>
          </w:rPr>
          <w:t>Hình 4</w:t>
        </w:r>
        <w:r w:rsidR="00156497" w:rsidRPr="00E003CA">
          <w:rPr>
            <w:rStyle w:val="Hyperlink"/>
            <w:noProof/>
          </w:rPr>
          <w:noBreakHyphen/>
          <w:t>1. Siêu phẳng (hyper-plane) trong SVM</w:t>
        </w:r>
        <w:r w:rsidR="00156497">
          <w:rPr>
            <w:noProof/>
            <w:webHidden/>
          </w:rPr>
          <w:tab/>
        </w:r>
        <w:r w:rsidR="00156497">
          <w:rPr>
            <w:noProof/>
            <w:webHidden/>
          </w:rPr>
          <w:fldChar w:fldCharType="begin"/>
        </w:r>
        <w:r w:rsidR="00156497">
          <w:rPr>
            <w:noProof/>
            <w:webHidden/>
          </w:rPr>
          <w:instrText xml:space="preserve"> PAGEREF _Toc92231097 \h </w:instrText>
        </w:r>
        <w:r w:rsidR="00156497">
          <w:rPr>
            <w:noProof/>
            <w:webHidden/>
          </w:rPr>
        </w:r>
        <w:r w:rsidR="00156497">
          <w:rPr>
            <w:noProof/>
            <w:webHidden/>
          </w:rPr>
          <w:fldChar w:fldCharType="separate"/>
        </w:r>
        <w:r w:rsidR="00156497">
          <w:rPr>
            <w:noProof/>
            <w:webHidden/>
          </w:rPr>
          <w:t>47</w:t>
        </w:r>
        <w:r w:rsidR="00156497">
          <w:rPr>
            <w:noProof/>
            <w:webHidden/>
          </w:rPr>
          <w:fldChar w:fldCharType="end"/>
        </w:r>
      </w:hyperlink>
    </w:p>
    <w:p w14:paraId="142262DF"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8" w:history="1">
        <w:r w:rsidR="00156497" w:rsidRPr="00E003CA">
          <w:rPr>
            <w:rStyle w:val="Hyperlink"/>
            <w:noProof/>
          </w:rPr>
          <w:t>Hình 4</w:t>
        </w:r>
        <w:r w:rsidR="00156497" w:rsidRPr="00E003CA">
          <w:rPr>
            <w:rStyle w:val="Hyperlink"/>
            <w:noProof/>
          </w:rPr>
          <w:noBreakHyphen/>
          <w:t>2. Margin của siêu phẳng trong SVM</w:t>
        </w:r>
        <w:r w:rsidR="00156497">
          <w:rPr>
            <w:noProof/>
            <w:webHidden/>
          </w:rPr>
          <w:tab/>
        </w:r>
        <w:r w:rsidR="00156497">
          <w:rPr>
            <w:noProof/>
            <w:webHidden/>
          </w:rPr>
          <w:fldChar w:fldCharType="begin"/>
        </w:r>
        <w:r w:rsidR="00156497">
          <w:rPr>
            <w:noProof/>
            <w:webHidden/>
          </w:rPr>
          <w:instrText xml:space="preserve"> PAGEREF _Toc92231098 \h </w:instrText>
        </w:r>
        <w:r w:rsidR="00156497">
          <w:rPr>
            <w:noProof/>
            <w:webHidden/>
          </w:rPr>
        </w:r>
        <w:r w:rsidR="00156497">
          <w:rPr>
            <w:noProof/>
            <w:webHidden/>
          </w:rPr>
          <w:fldChar w:fldCharType="separate"/>
        </w:r>
        <w:r w:rsidR="00156497">
          <w:rPr>
            <w:noProof/>
            <w:webHidden/>
          </w:rPr>
          <w:t>48</w:t>
        </w:r>
        <w:r w:rsidR="00156497">
          <w:rPr>
            <w:noProof/>
            <w:webHidden/>
          </w:rPr>
          <w:fldChar w:fldCharType="end"/>
        </w:r>
      </w:hyperlink>
    </w:p>
    <w:p w14:paraId="0637B891"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9" w:history="1">
        <w:r w:rsidR="00156497" w:rsidRPr="00E003CA">
          <w:rPr>
            <w:rStyle w:val="Hyperlink"/>
            <w:noProof/>
          </w:rPr>
          <w:t>Hình 4</w:t>
        </w:r>
        <w:r w:rsidR="00156497" w:rsidRPr="00E003CA">
          <w:rPr>
            <w:rStyle w:val="Hyperlink"/>
            <w:noProof/>
          </w:rPr>
          <w:noBreakHyphen/>
          <w:t>3. Siêu phẳng có chứa tín hiệu nhiễu</w:t>
        </w:r>
        <w:r w:rsidR="00156497">
          <w:rPr>
            <w:noProof/>
            <w:webHidden/>
          </w:rPr>
          <w:tab/>
        </w:r>
        <w:r w:rsidR="00156497">
          <w:rPr>
            <w:noProof/>
            <w:webHidden/>
          </w:rPr>
          <w:fldChar w:fldCharType="begin"/>
        </w:r>
        <w:r w:rsidR="00156497">
          <w:rPr>
            <w:noProof/>
            <w:webHidden/>
          </w:rPr>
          <w:instrText xml:space="preserve"> PAGEREF _Toc92231099 \h </w:instrText>
        </w:r>
        <w:r w:rsidR="00156497">
          <w:rPr>
            <w:noProof/>
            <w:webHidden/>
          </w:rPr>
        </w:r>
        <w:r w:rsidR="00156497">
          <w:rPr>
            <w:noProof/>
            <w:webHidden/>
          </w:rPr>
          <w:fldChar w:fldCharType="separate"/>
        </w:r>
        <w:r w:rsidR="00156497">
          <w:rPr>
            <w:noProof/>
            <w:webHidden/>
          </w:rPr>
          <w:t>49</w:t>
        </w:r>
        <w:r w:rsidR="00156497">
          <w:rPr>
            <w:noProof/>
            <w:webHidden/>
          </w:rPr>
          <w:fldChar w:fldCharType="end"/>
        </w:r>
      </w:hyperlink>
    </w:p>
    <w:p w14:paraId="22B044F4"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0" w:history="1">
        <w:r w:rsidR="00156497" w:rsidRPr="00E003CA">
          <w:rPr>
            <w:rStyle w:val="Hyperlink"/>
            <w:noProof/>
          </w:rPr>
          <w:t>Hình 4</w:t>
        </w:r>
        <w:r w:rsidR="00156497" w:rsidRPr="00E003CA">
          <w:rPr>
            <w:rStyle w:val="Hyperlink"/>
            <w:noProof/>
          </w:rPr>
          <w:noBreakHyphen/>
          <w:t>4. Non-linear trong SVM</w:t>
        </w:r>
        <w:r w:rsidR="00156497">
          <w:rPr>
            <w:noProof/>
            <w:webHidden/>
          </w:rPr>
          <w:tab/>
        </w:r>
        <w:r w:rsidR="00156497">
          <w:rPr>
            <w:noProof/>
            <w:webHidden/>
          </w:rPr>
          <w:fldChar w:fldCharType="begin"/>
        </w:r>
        <w:r w:rsidR="00156497">
          <w:rPr>
            <w:noProof/>
            <w:webHidden/>
          </w:rPr>
          <w:instrText xml:space="preserve"> PAGEREF _Toc92231100 \h </w:instrText>
        </w:r>
        <w:r w:rsidR="00156497">
          <w:rPr>
            <w:noProof/>
            <w:webHidden/>
          </w:rPr>
        </w:r>
        <w:r w:rsidR="00156497">
          <w:rPr>
            <w:noProof/>
            <w:webHidden/>
          </w:rPr>
          <w:fldChar w:fldCharType="separate"/>
        </w:r>
        <w:r w:rsidR="00156497">
          <w:rPr>
            <w:noProof/>
            <w:webHidden/>
          </w:rPr>
          <w:t>50</w:t>
        </w:r>
        <w:r w:rsidR="00156497">
          <w:rPr>
            <w:noProof/>
            <w:webHidden/>
          </w:rPr>
          <w:fldChar w:fldCharType="end"/>
        </w:r>
      </w:hyperlink>
    </w:p>
    <w:p w14:paraId="5F5219E8"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1" w:history="1">
        <w:r w:rsidR="00156497" w:rsidRPr="00E003CA">
          <w:rPr>
            <w:rStyle w:val="Hyperlink"/>
            <w:noProof/>
          </w:rPr>
          <w:t>Hình 4</w:t>
        </w:r>
        <w:r w:rsidR="00156497" w:rsidRPr="00E003CA">
          <w:rPr>
            <w:rStyle w:val="Hyperlink"/>
            <w:noProof/>
          </w:rPr>
          <w:noBreakHyphen/>
          <w:t>5. Mô hình Hồi quy tuyến tính Linear Regression</w:t>
        </w:r>
        <w:r w:rsidR="00156497">
          <w:rPr>
            <w:noProof/>
            <w:webHidden/>
          </w:rPr>
          <w:tab/>
        </w:r>
        <w:r w:rsidR="00156497">
          <w:rPr>
            <w:noProof/>
            <w:webHidden/>
          </w:rPr>
          <w:fldChar w:fldCharType="begin"/>
        </w:r>
        <w:r w:rsidR="00156497">
          <w:rPr>
            <w:noProof/>
            <w:webHidden/>
          </w:rPr>
          <w:instrText xml:space="preserve"> PAGEREF _Toc92231101 \h </w:instrText>
        </w:r>
        <w:r w:rsidR="00156497">
          <w:rPr>
            <w:noProof/>
            <w:webHidden/>
          </w:rPr>
        </w:r>
        <w:r w:rsidR="00156497">
          <w:rPr>
            <w:noProof/>
            <w:webHidden/>
          </w:rPr>
          <w:fldChar w:fldCharType="separate"/>
        </w:r>
        <w:r w:rsidR="00156497">
          <w:rPr>
            <w:noProof/>
            <w:webHidden/>
          </w:rPr>
          <w:t>52</w:t>
        </w:r>
        <w:r w:rsidR="00156497">
          <w:rPr>
            <w:noProof/>
            <w:webHidden/>
          </w:rPr>
          <w:fldChar w:fldCharType="end"/>
        </w:r>
      </w:hyperlink>
    </w:p>
    <w:p w14:paraId="6BB8CE3E"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2" w:history="1">
        <w:r w:rsidR="00156497" w:rsidRPr="00E003CA">
          <w:rPr>
            <w:rStyle w:val="Hyperlink"/>
            <w:noProof/>
          </w:rPr>
          <w:t>Hình 4</w:t>
        </w:r>
        <w:r w:rsidR="00156497" w:rsidRPr="00E003CA">
          <w:rPr>
            <w:rStyle w:val="Hyperlink"/>
            <w:noProof/>
          </w:rPr>
          <w:noBreakHyphen/>
          <w:t>6. R-Square (R</w:t>
        </w:r>
        <w:r w:rsidR="00156497" w:rsidRPr="00E003CA">
          <w:rPr>
            <w:rStyle w:val="Hyperlink"/>
            <w:noProof/>
            <w:vertAlign w:val="superscript"/>
          </w:rPr>
          <w:t>2</w:t>
        </w:r>
        <w:r w:rsidR="00156497" w:rsidRPr="00E003CA">
          <w:rPr>
            <w:rStyle w:val="Hyperlink"/>
            <w:noProof/>
          </w:rPr>
          <w:t>) của Mô hình hồi quy tuyến tính</w:t>
        </w:r>
        <w:r w:rsidR="00156497">
          <w:rPr>
            <w:noProof/>
            <w:webHidden/>
          </w:rPr>
          <w:tab/>
        </w:r>
        <w:r w:rsidR="00156497">
          <w:rPr>
            <w:noProof/>
            <w:webHidden/>
          </w:rPr>
          <w:fldChar w:fldCharType="begin"/>
        </w:r>
        <w:r w:rsidR="00156497">
          <w:rPr>
            <w:noProof/>
            <w:webHidden/>
          </w:rPr>
          <w:instrText xml:space="preserve"> PAGEREF _Toc92231102 \h </w:instrText>
        </w:r>
        <w:r w:rsidR="00156497">
          <w:rPr>
            <w:noProof/>
            <w:webHidden/>
          </w:rPr>
        </w:r>
        <w:r w:rsidR="00156497">
          <w:rPr>
            <w:noProof/>
            <w:webHidden/>
          </w:rPr>
          <w:fldChar w:fldCharType="separate"/>
        </w:r>
        <w:r w:rsidR="00156497">
          <w:rPr>
            <w:noProof/>
            <w:webHidden/>
          </w:rPr>
          <w:t>52</w:t>
        </w:r>
        <w:r w:rsidR="00156497">
          <w:rPr>
            <w:noProof/>
            <w:webHidden/>
          </w:rPr>
          <w:fldChar w:fldCharType="end"/>
        </w:r>
      </w:hyperlink>
    </w:p>
    <w:p w14:paraId="2BCD0F1F"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3" w:history="1">
        <w:r w:rsidR="00156497" w:rsidRPr="00E003CA">
          <w:rPr>
            <w:rStyle w:val="Hyperlink"/>
            <w:noProof/>
          </w:rPr>
          <w:t>Hình 4</w:t>
        </w:r>
        <w:r w:rsidR="00156497" w:rsidRPr="00E003CA">
          <w:rPr>
            <w:rStyle w:val="Hyperlink"/>
            <w:noProof/>
          </w:rPr>
          <w:noBreakHyphen/>
          <w:t>7. Phương pháp Ordinary Least Square</w:t>
        </w:r>
        <w:r w:rsidR="00156497">
          <w:rPr>
            <w:noProof/>
            <w:webHidden/>
          </w:rPr>
          <w:tab/>
        </w:r>
        <w:r w:rsidR="00156497">
          <w:rPr>
            <w:noProof/>
            <w:webHidden/>
          </w:rPr>
          <w:fldChar w:fldCharType="begin"/>
        </w:r>
        <w:r w:rsidR="00156497">
          <w:rPr>
            <w:noProof/>
            <w:webHidden/>
          </w:rPr>
          <w:instrText xml:space="preserve"> PAGEREF _Toc92231103 \h </w:instrText>
        </w:r>
        <w:r w:rsidR="00156497">
          <w:rPr>
            <w:noProof/>
            <w:webHidden/>
          </w:rPr>
        </w:r>
        <w:r w:rsidR="00156497">
          <w:rPr>
            <w:noProof/>
            <w:webHidden/>
          </w:rPr>
          <w:fldChar w:fldCharType="separate"/>
        </w:r>
        <w:r w:rsidR="00156497">
          <w:rPr>
            <w:noProof/>
            <w:webHidden/>
          </w:rPr>
          <w:t>53</w:t>
        </w:r>
        <w:r w:rsidR="00156497">
          <w:rPr>
            <w:noProof/>
            <w:webHidden/>
          </w:rPr>
          <w:fldChar w:fldCharType="end"/>
        </w:r>
      </w:hyperlink>
    </w:p>
    <w:p w14:paraId="74C9CFA1"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4" w:history="1">
        <w:r w:rsidR="00156497" w:rsidRPr="00E003CA">
          <w:rPr>
            <w:rStyle w:val="Hyperlink"/>
            <w:noProof/>
          </w:rPr>
          <w:t>Hình 4</w:t>
        </w:r>
        <w:r w:rsidR="00156497" w:rsidRPr="00E003CA">
          <w:rPr>
            <w:rStyle w:val="Hyperlink"/>
            <w:noProof/>
          </w:rPr>
          <w:noBreakHyphen/>
          <w:t>8. So sánh các trọng số của mô hình</w:t>
        </w:r>
        <w:r w:rsidR="00156497">
          <w:rPr>
            <w:noProof/>
            <w:webHidden/>
          </w:rPr>
          <w:tab/>
        </w:r>
        <w:r w:rsidR="00156497">
          <w:rPr>
            <w:noProof/>
            <w:webHidden/>
          </w:rPr>
          <w:fldChar w:fldCharType="begin"/>
        </w:r>
        <w:r w:rsidR="00156497">
          <w:rPr>
            <w:noProof/>
            <w:webHidden/>
          </w:rPr>
          <w:instrText xml:space="preserve"> PAGEREF _Toc92231104 \h </w:instrText>
        </w:r>
        <w:r w:rsidR="00156497">
          <w:rPr>
            <w:noProof/>
            <w:webHidden/>
          </w:rPr>
        </w:r>
        <w:r w:rsidR="00156497">
          <w:rPr>
            <w:noProof/>
            <w:webHidden/>
          </w:rPr>
          <w:fldChar w:fldCharType="separate"/>
        </w:r>
        <w:r w:rsidR="00156497">
          <w:rPr>
            <w:noProof/>
            <w:webHidden/>
          </w:rPr>
          <w:t>55</w:t>
        </w:r>
        <w:r w:rsidR="00156497">
          <w:rPr>
            <w:noProof/>
            <w:webHidden/>
          </w:rPr>
          <w:fldChar w:fldCharType="end"/>
        </w:r>
      </w:hyperlink>
    </w:p>
    <w:p w14:paraId="7D2F5C9B"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5" w:history="1">
        <w:r w:rsidR="00156497" w:rsidRPr="00E003CA">
          <w:rPr>
            <w:rStyle w:val="Hyperlink"/>
            <w:noProof/>
          </w:rPr>
          <w:t>Hình 4</w:t>
        </w:r>
        <w:r w:rsidR="00156497" w:rsidRPr="00E003CA">
          <w:rPr>
            <w:rStyle w:val="Hyperlink"/>
            <w:noProof/>
          </w:rPr>
          <w:noBreakHyphen/>
          <w:t>9. Curve Fitting với Hồi quy Bayesian Ridge</w:t>
        </w:r>
        <w:r w:rsidR="00156497">
          <w:rPr>
            <w:noProof/>
            <w:webHidden/>
          </w:rPr>
          <w:tab/>
        </w:r>
        <w:r w:rsidR="00156497">
          <w:rPr>
            <w:noProof/>
            <w:webHidden/>
          </w:rPr>
          <w:fldChar w:fldCharType="begin"/>
        </w:r>
        <w:r w:rsidR="00156497">
          <w:rPr>
            <w:noProof/>
            <w:webHidden/>
          </w:rPr>
          <w:instrText xml:space="preserve"> PAGEREF _Toc92231105 \h </w:instrText>
        </w:r>
        <w:r w:rsidR="00156497">
          <w:rPr>
            <w:noProof/>
            <w:webHidden/>
          </w:rPr>
        </w:r>
        <w:r w:rsidR="00156497">
          <w:rPr>
            <w:noProof/>
            <w:webHidden/>
          </w:rPr>
          <w:fldChar w:fldCharType="separate"/>
        </w:r>
        <w:r w:rsidR="00156497">
          <w:rPr>
            <w:noProof/>
            <w:webHidden/>
          </w:rPr>
          <w:t>55</w:t>
        </w:r>
        <w:r w:rsidR="00156497">
          <w:rPr>
            <w:noProof/>
            <w:webHidden/>
          </w:rPr>
          <w:fldChar w:fldCharType="end"/>
        </w:r>
      </w:hyperlink>
    </w:p>
    <w:p w14:paraId="1D008FBC"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6" w:history="1">
        <w:r w:rsidR="00156497" w:rsidRPr="00E003CA">
          <w:rPr>
            <w:rStyle w:val="Hyperlink"/>
            <w:noProof/>
          </w:rPr>
          <w:t>Hình 4</w:t>
        </w:r>
        <w:r w:rsidR="00156497" w:rsidRPr="00E003CA">
          <w:rPr>
            <w:rStyle w:val="Hyperlink"/>
            <w:noProof/>
          </w:rPr>
          <w:noBreakHyphen/>
          <w:t>10. Kết quả dự đoán của thuật toán SVR</w:t>
        </w:r>
        <w:r w:rsidR="00156497">
          <w:rPr>
            <w:noProof/>
            <w:webHidden/>
          </w:rPr>
          <w:tab/>
        </w:r>
        <w:r w:rsidR="00156497">
          <w:rPr>
            <w:noProof/>
            <w:webHidden/>
          </w:rPr>
          <w:fldChar w:fldCharType="begin"/>
        </w:r>
        <w:r w:rsidR="00156497">
          <w:rPr>
            <w:noProof/>
            <w:webHidden/>
          </w:rPr>
          <w:instrText xml:space="preserve"> PAGEREF _Toc92231106 \h </w:instrText>
        </w:r>
        <w:r w:rsidR="00156497">
          <w:rPr>
            <w:noProof/>
            <w:webHidden/>
          </w:rPr>
        </w:r>
        <w:r w:rsidR="00156497">
          <w:rPr>
            <w:noProof/>
            <w:webHidden/>
          </w:rPr>
          <w:fldChar w:fldCharType="separate"/>
        </w:r>
        <w:r w:rsidR="00156497">
          <w:rPr>
            <w:noProof/>
            <w:webHidden/>
          </w:rPr>
          <w:t>56</w:t>
        </w:r>
        <w:r w:rsidR="00156497">
          <w:rPr>
            <w:noProof/>
            <w:webHidden/>
          </w:rPr>
          <w:fldChar w:fldCharType="end"/>
        </w:r>
      </w:hyperlink>
    </w:p>
    <w:p w14:paraId="3996E8A7"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7" w:history="1">
        <w:r w:rsidR="00156497" w:rsidRPr="00E003CA">
          <w:rPr>
            <w:rStyle w:val="Hyperlink"/>
            <w:noProof/>
          </w:rPr>
          <w:t>Hình 4</w:t>
        </w:r>
        <w:r w:rsidR="00156497" w:rsidRPr="00E003CA">
          <w:rPr>
            <w:rStyle w:val="Hyperlink"/>
            <w:noProof/>
          </w:rPr>
          <w:noBreakHyphen/>
          <w:t>11. Kết quả dự đoán của thuật toán Polynomial Regression</w:t>
        </w:r>
        <w:r w:rsidR="00156497">
          <w:rPr>
            <w:noProof/>
            <w:webHidden/>
          </w:rPr>
          <w:tab/>
        </w:r>
        <w:r w:rsidR="00156497">
          <w:rPr>
            <w:noProof/>
            <w:webHidden/>
          </w:rPr>
          <w:fldChar w:fldCharType="begin"/>
        </w:r>
        <w:r w:rsidR="00156497">
          <w:rPr>
            <w:noProof/>
            <w:webHidden/>
          </w:rPr>
          <w:instrText xml:space="preserve"> PAGEREF _Toc92231107 \h </w:instrText>
        </w:r>
        <w:r w:rsidR="00156497">
          <w:rPr>
            <w:noProof/>
            <w:webHidden/>
          </w:rPr>
        </w:r>
        <w:r w:rsidR="00156497">
          <w:rPr>
            <w:noProof/>
            <w:webHidden/>
          </w:rPr>
          <w:fldChar w:fldCharType="separate"/>
        </w:r>
        <w:r w:rsidR="00156497">
          <w:rPr>
            <w:noProof/>
            <w:webHidden/>
          </w:rPr>
          <w:t>57</w:t>
        </w:r>
        <w:r w:rsidR="00156497">
          <w:rPr>
            <w:noProof/>
            <w:webHidden/>
          </w:rPr>
          <w:fldChar w:fldCharType="end"/>
        </w:r>
      </w:hyperlink>
    </w:p>
    <w:p w14:paraId="6D6821D6"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8" w:history="1">
        <w:r w:rsidR="00156497" w:rsidRPr="00E003CA">
          <w:rPr>
            <w:rStyle w:val="Hyperlink"/>
            <w:noProof/>
          </w:rPr>
          <w:t>Hình 4</w:t>
        </w:r>
        <w:r w:rsidR="00156497" w:rsidRPr="00E003CA">
          <w:rPr>
            <w:rStyle w:val="Hyperlink"/>
            <w:noProof/>
          </w:rPr>
          <w:noBreakHyphen/>
          <w:t>12. Các mô hình Underfitted, well-fitted and overfitted</w:t>
        </w:r>
        <w:r w:rsidR="00156497">
          <w:rPr>
            <w:noProof/>
            <w:webHidden/>
          </w:rPr>
          <w:tab/>
        </w:r>
        <w:r w:rsidR="00156497">
          <w:rPr>
            <w:noProof/>
            <w:webHidden/>
          </w:rPr>
          <w:fldChar w:fldCharType="begin"/>
        </w:r>
        <w:r w:rsidR="00156497">
          <w:rPr>
            <w:noProof/>
            <w:webHidden/>
          </w:rPr>
          <w:instrText xml:space="preserve"> PAGEREF _Toc92231108 \h </w:instrText>
        </w:r>
        <w:r w:rsidR="00156497">
          <w:rPr>
            <w:noProof/>
            <w:webHidden/>
          </w:rPr>
        </w:r>
        <w:r w:rsidR="00156497">
          <w:rPr>
            <w:noProof/>
            <w:webHidden/>
          </w:rPr>
          <w:fldChar w:fldCharType="separate"/>
        </w:r>
        <w:r w:rsidR="00156497">
          <w:rPr>
            <w:noProof/>
            <w:webHidden/>
          </w:rPr>
          <w:t>58</w:t>
        </w:r>
        <w:r w:rsidR="00156497">
          <w:rPr>
            <w:noProof/>
            <w:webHidden/>
          </w:rPr>
          <w:fldChar w:fldCharType="end"/>
        </w:r>
      </w:hyperlink>
    </w:p>
    <w:p w14:paraId="4EE70068"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9" w:history="1">
        <w:r w:rsidR="00156497" w:rsidRPr="00E003CA">
          <w:rPr>
            <w:rStyle w:val="Hyperlink"/>
            <w:noProof/>
          </w:rPr>
          <w:t>Hình 4</w:t>
        </w:r>
        <w:r w:rsidR="00156497" w:rsidRPr="00E003CA">
          <w:rPr>
            <w:rStyle w:val="Hyperlink"/>
            <w:noProof/>
          </w:rPr>
          <w:noBreakHyphen/>
          <w:t>13. Kết quả dự đoán của thuật toán Bayesian Ridge Regression</w:t>
        </w:r>
        <w:r w:rsidR="00156497">
          <w:rPr>
            <w:noProof/>
            <w:webHidden/>
          </w:rPr>
          <w:tab/>
        </w:r>
        <w:r w:rsidR="00156497">
          <w:rPr>
            <w:noProof/>
            <w:webHidden/>
          </w:rPr>
          <w:fldChar w:fldCharType="begin"/>
        </w:r>
        <w:r w:rsidR="00156497">
          <w:rPr>
            <w:noProof/>
            <w:webHidden/>
          </w:rPr>
          <w:instrText xml:space="preserve"> PAGEREF _Toc92231109 \h </w:instrText>
        </w:r>
        <w:r w:rsidR="00156497">
          <w:rPr>
            <w:noProof/>
            <w:webHidden/>
          </w:rPr>
        </w:r>
        <w:r w:rsidR="00156497">
          <w:rPr>
            <w:noProof/>
            <w:webHidden/>
          </w:rPr>
          <w:fldChar w:fldCharType="separate"/>
        </w:r>
        <w:r w:rsidR="00156497">
          <w:rPr>
            <w:noProof/>
            <w:webHidden/>
          </w:rPr>
          <w:t>59</w:t>
        </w:r>
        <w:r w:rsidR="00156497">
          <w:rPr>
            <w:noProof/>
            <w:webHidden/>
          </w:rPr>
          <w:fldChar w:fldCharType="end"/>
        </w:r>
      </w:hyperlink>
    </w:p>
    <w:p w14:paraId="0F0784C1" w14:textId="77777777" w:rsidR="00156497" w:rsidRDefault="0070458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10" w:history="1">
        <w:r w:rsidR="00156497" w:rsidRPr="00E003CA">
          <w:rPr>
            <w:rStyle w:val="Hyperlink"/>
            <w:noProof/>
          </w:rPr>
          <w:t>Hình 4</w:t>
        </w:r>
        <w:r w:rsidR="00156497" w:rsidRPr="00E003CA">
          <w:rPr>
            <w:rStyle w:val="Hyperlink"/>
            <w:noProof/>
          </w:rPr>
          <w:noBreakHyphen/>
          <w:t>14. Dự đoán số ca nhiễm ở Việt Nam</w:t>
        </w:r>
        <w:r w:rsidR="00156497">
          <w:rPr>
            <w:noProof/>
            <w:webHidden/>
          </w:rPr>
          <w:tab/>
        </w:r>
        <w:r w:rsidR="00156497">
          <w:rPr>
            <w:noProof/>
            <w:webHidden/>
          </w:rPr>
          <w:fldChar w:fldCharType="begin"/>
        </w:r>
        <w:r w:rsidR="00156497">
          <w:rPr>
            <w:noProof/>
            <w:webHidden/>
          </w:rPr>
          <w:instrText xml:space="preserve"> PAGEREF _Toc92231110 \h </w:instrText>
        </w:r>
        <w:r w:rsidR="00156497">
          <w:rPr>
            <w:noProof/>
            <w:webHidden/>
          </w:rPr>
        </w:r>
        <w:r w:rsidR="00156497">
          <w:rPr>
            <w:noProof/>
            <w:webHidden/>
          </w:rPr>
          <w:fldChar w:fldCharType="separate"/>
        </w:r>
        <w:r w:rsidR="00156497">
          <w:rPr>
            <w:noProof/>
            <w:webHidden/>
          </w:rPr>
          <w:t>61</w:t>
        </w:r>
        <w:r w:rsidR="00156497">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5E8E0800" w:rsidR="00AF3BA8" w:rsidRDefault="007317AE" w:rsidP="00A40D32">
      <w:pPr>
        <w:pStyle w:val="Heading1"/>
        <w:numPr>
          <w:ilvl w:val="0"/>
          <w:numId w:val="0"/>
        </w:numPr>
        <w:ind w:left="360"/>
        <w:rPr>
          <w:noProof/>
        </w:rPr>
      </w:pPr>
      <w:bookmarkStart w:id="3" w:name="_Toc92274262"/>
      <w:r w:rsidRPr="007317AE">
        <w:lastRenderedPageBreak/>
        <w:t>DANH MỤC BẢNG BIỂU</w:t>
      </w:r>
      <w:bookmarkEnd w:id="3"/>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071E6353" w:rsidR="00B14F48" w:rsidRDefault="001A5E6B" w:rsidP="005169BE">
      <w:pPr>
        <w:pStyle w:val="Heading1"/>
        <w:numPr>
          <w:ilvl w:val="0"/>
          <w:numId w:val="0"/>
        </w:numPr>
        <w:ind w:left="360"/>
      </w:pPr>
      <w:bookmarkStart w:id="4" w:name="_Toc92274263"/>
      <w:r>
        <w:lastRenderedPageBreak/>
        <w:t xml:space="preserve">DANH MỤC CÁC </w:t>
      </w:r>
      <w:r w:rsidR="006433E2">
        <w:t>CHỮ</w:t>
      </w:r>
      <w:r>
        <w:t xml:space="preserve"> VIẾT TẮT</w:t>
      </w:r>
      <w:bookmarkEnd w:id="4"/>
    </w:p>
    <w:p w14:paraId="68697773" w14:textId="49788837" w:rsidR="00B14F48" w:rsidRDefault="005C0774" w:rsidP="00B14F48">
      <w:r>
        <w:t>SQL</w:t>
      </w:r>
      <w:r w:rsidR="00B14F48">
        <w:tab/>
      </w:r>
      <w:r w:rsidR="00B14F48">
        <w:tab/>
      </w:r>
      <w:r w:rsidR="00B14F48">
        <w:tab/>
        <w:t>Broadband Digital Terminal</w:t>
      </w:r>
    </w:p>
    <w:p w14:paraId="31185663" w14:textId="0DD81A6C" w:rsidR="00B14F48" w:rsidRDefault="00A271FD" w:rsidP="00B14F48">
      <w:r>
        <w:t>SMTP</w:t>
      </w:r>
      <w:r w:rsidR="00B14F48">
        <w:tab/>
      </w:r>
      <w:r w:rsidR="00B14F48">
        <w:tab/>
      </w:r>
      <w:r w:rsidR="00B14F48">
        <w:tab/>
        <w:t>Fast Fourier Transform</w:t>
      </w:r>
    </w:p>
    <w:p w14:paraId="0DB6E51E" w14:textId="72B08BD0" w:rsidR="00B14F48" w:rsidRDefault="00E32DCD" w:rsidP="00B14F48">
      <w:r>
        <w:t>API</w:t>
      </w:r>
      <w:r w:rsidR="00B14F48">
        <w:tab/>
      </w:r>
      <w:r w:rsidR="00B14F48">
        <w:tab/>
      </w:r>
      <w:r w:rsidR="002A7D5E">
        <w:tab/>
      </w:r>
      <w:r w:rsidR="00B14F48">
        <w:t>Multi-Input Multi-Output</w:t>
      </w:r>
      <w:r w:rsidR="00B14F48">
        <w:tab/>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6B9A9658" w14:textId="450F341C" w:rsidR="00A22C32" w:rsidRPr="00B845AA" w:rsidRDefault="00A22C32" w:rsidP="00F11E91">
      <w:pPr>
        <w:pStyle w:val="Heading1"/>
        <w:rPr>
          <w:color w:val="000000"/>
          <w:szCs w:val="26"/>
        </w:rPr>
      </w:pPr>
      <w:bookmarkStart w:id="5" w:name="_Ref91407537"/>
      <w:bookmarkStart w:id="6" w:name="_Toc92274264"/>
      <w:r w:rsidRPr="00A22C32">
        <w:lastRenderedPageBreak/>
        <w:t>GIỚI THIỆU ĐỀ TÀI</w:t>
      </w:r>
      <w:bookmarkEnd w:id="5"/>
      <w:bookmarkEnd w:id="6"/>
    </w:p>
    <w:p w14:paraId="408464B1" w14:textId="3B974E42" w:rsidR="003732C0" w:rsidRPr="003732C0" w:rsidRDefault="00026498" w:rsidP="003732C0">
      <w:pPr>
        <w:pStyle w:val="Heading2"/>
      </w:pPr>
      <w:bookmarkStart w:id="7" w:name="_Toc92274265"/>
      <w:r>
        <w:t xml:space="preserve">Giới thiệu </w:t>
      </w:r>
      <w:proofErr w:type="gramStart"/>
      <w:r>
        <w:t>chung</w:t>
      </w:r>
      <w:bookmarkEnd w:id="7"/>
      <w:proofErr w:type="gramEnd"/>
    </w:p>
    <w:p w14:paraId="4E9511DF" w14:textId="74AE1BEE" w:rsidR="00705136" w:rsidRDefault="00705136" w:rsidP="00705136">
      <w:pPr>
        <w:pStyle w:val="Heading3"/>
      </w:pPr>
      <w:bookmarkStart w:id="8" w:name="_Toc92274266"/>
      <w:r>
        <w:t>Giới thiệu về COVID-19</w:t>
      </w:r>
      <w:bookmarkEnd w:id="8"/>
    </w:p>
    <w:p w14:paraId="379BF155" w14:textId="62C70B7D" w:rsidR="00705136" w:rsidRDefault="00705136" w:rsidP="004B785E">
      <w:pPr>
        <w:ind w:firstLine="357"/>
      </w:pPr>
      <w:r>
        <w:t xml:space="preserve">COVID-19 (viết tắt của </w:t>
      </w:r>
      <w:r w:rsidRPr="00C35405">
        <w:rPr>
          <w:b/>
        </w:rPr>
        <w:t>co</w:t>
      </w:r>
      <w:r w:rsidRPr="00C35405">
        <w:t>rona</w:t>
      </w:r>
      <w:r w:rsidRPr="00C35405">
        <w:rPr>
          <w:b/>
        </w:rPr>
        <w:t>vi</w:t>
      </w:r>
      <w:r w:rsidRPr="00C35405">
        <w:t xml:space="preserve">rus </w:t>
      </w:r>
      <w:r w:rsidRPr="00C35405">
        <w:rPr>
          <w:b/>
        </w:rPr>
        <w:t>d</w:t>
      </w:r>
      <w:r w:rsidRPr="00C35405">
        <w:t>isease 20</w:t>
      </w:r>
      <w:r w:rsidRPr="00C35405">
        <w:rPr>
          <w:b/>
        </w:rPr>
        <w:t>19</w:t>
      </w:r>
      <w:r>
        <w:rPr>
          <w:b/>
        </w:rPr>
        <w:t xml:space="preserve">) </w:t>
      </w:r>
      <w:r w:rsidR="001B27BA">
        <w:t>là một bệ</w:t>
      </w:r>
      <w:r w:rsidR="009C4A47">
        <w:t>nh đường hô hấp cấ</w:t>
      </w:r>
      <w:r>
        <w:t xml:space="preserve">p tính truyền nhiễm gây ra bởi chủng virus corona </w:t>
      </w:r>
      <w:r w:rsidRPr="00C35405">
        <w:t>SARS-CoV-2</w:t>
      </w:r>
      <w:r>
        <w:t xml:space="preserve"> và các biến thể của nó. Virus là 1 loại mới, được phát hiện điều tra ổ dịch bắt nguồn từ khu chợ hải sản và động vật ở Vũ Hán (Wuhan), tỉnh Hồ Bắc (Hubei), Trung Quốc vào tháng 12/2019. Virus gây viêm đường hô hấp cấp ở người và lây </w:t>
      </w:r>
      <w:proofErr w:type="gramStart"/>
      <w:r>
        <w:t>lan</w:t>
      </w:r>
      <w:proofErr w:type="gramEnd"/>
      <w:r>
        <w:t xml:space="preserve"> từ người sang người. </w:t>
      </w:r>
    </w:p>
    <w:p w14:paraId="7486157B" w14:textId="77777777" w:rsidR="00705136" w:rsidRDefault="00705136" w:rsidP="004B785E">
      <w:pPr>
        <w:keepNext/>
        <w:ind w:firstLine="357"/>
        <w:jc w:val="center"/>
      </w:pPr>
      <w:r>
        <w:rPr>
          <w:noProof/>
          <w:lang w:val="vi-VN" w:eastAsia="vi-VN"/>
        </w:rPr>
        <w:drawing>
          <wp:inline distT="0" distB="0" distL="0" distR="0" wp14:anchorId="06B827AC" wp14:editId="3FA390D2">
            <wp:extent cx="4266000" cy="1969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266000" cy="1969200"/>
                    </a:xfrm>
                    <a:prstGeom prst="rect">
                      <a:avLst/>
                    </a:prstGeom>
                  </pic:spPr>
                </pic:pic>
              </a:graphicData>
            </a:graphic>
          </wp:inline>
        </w:drawing>
      </w:r>
    </w:p>
    <w:p w14:paraId="56F2F416" w14:textId="65BA39F5" w:rsidR="00705136" w:rsidRDefault="00705136" w:rsidP="00BF6511">
      <w:pPr>
        <w:pStyle w:val="ThesisTable"/>
      </w:pPr>
      <w:bookmarkStart w:id="9" w:name="_Toc92231044"/>
      <w:r>
        <w:t xml:space="preserve">Hình </w:t>
      </w:r>
      <w:r w:rsidR="009F06F6">
        <w:fldChar w:fldCharType="begin"/>
      </w:r>
      <w:r w:rsidR="009F06F6">
        <w:instrText xml:space="preserve"> STYLEREF 1 \s </w:instrText>
      </w:r>
      <w:r w:rsidR="009F06F6">
        <w:fldChar w:fldCharType="separate"/>
      </w:r>
      <w:r w:rsidR="009F06F6">
        <w:rPr>
          <w:noProof/>
        </w:rPr>
        <w:t>1</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w:t>
      </w:r>
      <w:r w:rsidR="009F06F6">
        <w:fldChar w:fldCharType="end"/>
      </w:r>
      <w:r>
        <w:t>. Hình ảnh của COVID-19</w:t>
      </w:r>
      <w:bookmarkEnd w:id="9"/>
    </w:p>
    <w:p w14:paraId="02F07E21" w14:textId="77777777" w:rsidR="00705136" w:rsidRDefault="00705136" w:rsidP="004B785E">
      <w:pPr>
        <w:ind w:firstLine="357"/>
      </w:pPr>
      <w:r>
        <w:t xml:space="preserve">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 qua niêm mạc). Do cách thức lây nhiễm qua đường hô hấp khiến COVID-19 là căn bệnh rất dễ lây lan trong những không gian hẹp, kín, những chỗ đông người và tiếp xúc gần. </w:t>
      </w:r>
    </w:p>
    <w:p w14:paraId="418AD91E" w14:textId="587E9D58" w:rsidR="00705136" w:rsidRDefault="00705136" w:rsidP="004B785E">
      <w:pPr>
        <w:ind w:firstLine="357"/>
      </w:pPr>
      <w:r>
        <w:t xml:space="preserve">Để phòng chống và hạn chế việc lây </w:t>
      </w:r>
      <w:proofErr w:type="gramStart"/>
      <w:r>
        <w:t>lan</w:t>
      </w:r>
      <w:proofErr w:type="gramEnd"/>
      <w:r>
        <w:t xml:space="preserve"> của dịch COVID-19, WHO (</w:t>
      </w:r>
      <w:r w:rsidR="00E63BC5">
        <w:rPr>
          <w:color w:val="000000"/>
          <w:szCs w:val="26"/>
        </w:rPr>
        <w:t>World Health Organization</w:t>
      </w:r>
      <w:r>
        <w:t>: tổ chức sức khỏe Thế giới) và Bộ Y tế gửi đến thông điệp 5K (Khẩu trang, Khử khuẩn, Khoảng cách, Không tụ tập và Khai báo Y tế) trong trạng thái “bình thường mới”.</w:t>
      </w:r>
    </w:p>
    <w:p w14:paraId="3BB205F9" w14:textId="77777777" w:rsidR="00705136" w:rsidRPr="00705136" w:rsidRDefault="00705136" w:rsidP="00705136">
      <w:pPr>
        <w:pStyle w:val="Paragraph"/>
      </w:pPr>
    </w:p>
    <w:p w14:paraId="5446AD5E" w14:textId="17A2B5AD" w:rsidR="00F7517C" w:rsidRDefault="00F7517C">
      <w:pPr>
        <w:pStyle w:val="Heading3"/>
      </w:pPr>
      <w:bookmarkStart w:id="10" w:name="_Toc92274267"/>
      <w:r>
        <w:lastRenderedPageBreak/>
        <w:t xml:space="preserve">Giới thiệu về </w:t>
      </w:r>
      <w:r w:rsidR="009253DD">
        <w:t>Vắc-xin</w:t>
      </w:r>
      <w:r w:rsidR="0078193D">
        <w:t xml:space="preserve"> </w:t>
      </w:r>
      <w:r>
        <w:t>COVID-19</w:t>
      </w:r>
      <w:bookmarkEnd w:id="10"/>
    </w:p>
    <w:p w14:paraId="68B7B908" w14:textId="43C8A24D" w:rsidR="0078193D" w:rsidRPr="0078193D" w:rsidRDefault="0078193D" w:rsidP="004B785E">
      <w:pPr>
        <w:pStyle w:val="Paragraph"/>
        <w:spacing w:after="0"/>
        <w:ind w:firstLine="357"/>
        <w:rPr>
          <w:sz w:val="26"/>
          <w:szCs w:val="26"/>
        </w:rPr>
      </w:pPr>
      <w:r>
        <w:rPr>
          <w:sz w:val="26"/>
          <w:szCs w:val="26"/>
        </w:rPr>
        <w:t>Vắc-xin COVID-19</w:t>
      </w:r>
      <w:r w:rsidR="00AB32BE">
        <w:rPr>
          <w:sz w:val="26"/>
          <w:szCs w:val="26"/>
        </w:rPr>
        <w:t xml:space="preserve"> là </w:t>
      </w:r>
      <w:r w:rsidR="00AB32BE" w:rsidRPr="00AB32BE">
        <w:rPr>
          <w:sz w:val="26"/>
          <w:szCs w:val="26"/>
        </w:rPr>
        <w:t>Vắc-xin truyền tin RNA (mRNA) dạy các tế bào cách tạo protein giúp kích hoạt phản ứng miễn dịc</w:t>
      </w:r>
      <w:r w:rsidR="00AB32BE">
        <w:rPr>
          <w:sz w:val="26"/>
          <w:szCs w:val="26"/>
        </w:rPr>
        <w:t xml:space="preserve">h bên trong cơ thể của chúng ta, mang lại lại lợi ích cho người được tiêm chủng bằng các cung cấp khả năng bảo vệ các loại virus mà </w:t>
      </w:r>
      <w:r w:rsidR="00845813">
        <w:rPr>
          <w:sz w:val="26"/>
          <w:szCs w:val="26"/>
        </w:rPr>
        <w:t>không phải chịu nhữ</w:t>
      </w:r>
      <w:r w:rsidR="00AB32BE">
        <w:rPr>
          <w:sz w:val="26"/>
          <w:szCs w:val="26"/>
        </w:rPr>
        <w:t>ng hậu quả nghiêm trọng có thể xảy ra khi mắc bệnh.</w:t>
      </w:r>
    </w:p>
    <w:p w14:paraId="4131C231" w14:textId="0EFB9ECD" w:rsidR="00F34A3B" w:rsidRDefault="00F7517C" w:rsidP="004B785E">
      <w:pPr>
        <w:pStyle w:val="Paragraph"/>
        <w:spacing w:after="0"/>
        <w:ind w:firstLine="357"/>
        <w:rPr>
          <w:sz w:val="26"/>
          <w:szCs w:val="26"/>
        </w:rPr>
      </w:pPr>
      <w:r>
        <w:rPr>
          <w:sz w:val="26"/>
          <w:szCs w:val="26"/>
        </w:rPr>
        <w:t>Để phòng chống, tiếp cận an toàn và hiệu quả COVID-19 là yếu tố quan trọng để chấm dứt đại dịch COVID-19, hiện tại đã có nhiều Vắc</w:t>
      </w:r>
      <w:r w:rsidR="00F34A3B">
        <w:rPr>
          <w:sz w:val="26"/>
          <w:szCs w:val="26"/>
        </w:rPr>
        <w:t>-xin đã được chứng minh và đang phát triển, WHO cùng với các đối tác đang làm việc để phát triển, sản xuất và triển khai Vắc-xin an toàn và hiệu quả.</w:t>
      </w:r>
    </w:p>
    <w:p w14:paraId="5A3D4F7E" w14:textId="324FB01F" w:rsidR="00316123" w:rsidRDefault="008F6DC5" w:rsidP="004B785E">
      <w:pPr>
        <w:pStyle w:val="Paragraph"/>
        <w:spacing w:after="0"/>
        <w:ind w:firstLine="357"/>
        <w:rPr>
          <w:sz w:val="26"/>
          <w:szCs w:val="26"/>
        </w:rPr>
      </w:pP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sidR="00AB4DAE">
        <w:rPr>
          <w:sz w:val="26"/>
          <w:szCs w:val="26"/>
        </w:rPr>
        <w:t xml:space="preserve">, </w:t>
      </w:r>
      <w:r w:rsidR="00AB4DAE" w:rsidRPr="00AB4DAE">
        <w:rPr>
          <w:sz w:val="26"/>
          <w:szCs w:val="26"/>
        </w:rPr>
        <w:t>Janssen</w:t>
      </w:r>
      <w:r w:rsidR="00FA1A7E">
        <w:rPr>
          <w:sz w:val="26"/>
          <w:szCs w:val="26"/>
        </w:rPr>
        <w:t>,</w:t>
      </w:r>
      <w:r w:rsidR="00FA1A7E" w:rsidRPr="00FA1A7E">
        <w:t xml:space="preserve"> </w:t>
      </w:r>
      <w:r w:rsidR="00FA1A7E" w:rsidRPr="00FA1A7E">
        <w:rPr>
          <w:sz w:val="26"/>
          <w:szCs w:val="26"/>
        </w:rPr>
        <w:t>SinoVac</w:t>
      </w:r>
      <w:r w:rsidR="007A0985">
        <w:rPr>
          <w:sz w:val="26"/>
          <w:szCs w:val="26"/>
        </w:rPr>
        <w:t xml:space="preserve">… </w:t>
      </w:r>
      <w:r w:rsidR="00316123">
        <w:rPr>
          <w:sz w:val="26"/>
          <w:szCs w:val="26"/>
        </w:rPr>
        <w:t xml:space="preserve">Vào đầu tháng 1/2020, ở nhiều quốc gia trên Thế giới đã bắt đầu triển khai việc tiêm Vắc-xin để phòng chống COVID-19, tiêu biểu như </w:t>
      </w:r>
      <w:r w:rsidR="00B864B2">
        <w:rPr>
          <w:sz w:val="26"/>
          <w:szCs w:val="26"/>
        </w:rPr>
        <w:t>Anh, Pháp, M</w:t>
      </w:r>
      <w:r w:rsidR="00C5400E">
        <w:rPr>
          <w:sz w:val="26"/>
          <w:szCs w:val="26"/>
        </w:rPr>
        <w:t>ỹ</w:t>
      </w:r>
      <w:r w:rsidR="00B864B2">
        <w:rPr>
          <w:sz w:val="26"/>
          <w:szCs w:val="26"/>
        </w:rPr>
        <w:t>…</w:t>
      </w:r>
      <w:r w:rsidR="00645B87">
        <w:rPr>
          <w:sz w:val="26"/>
          <w:szCs w:val="26"/>
        </w:rPr>
        <w:t xml:space="preserve"> Và cho đến nay, đã có nhiều quốc gia tham gia tiêm ngừa Vắc-xin, trong đó có Việt Nam để sống </w:t>
      </w:r>
      <w:proofErr w:type="gramStart"/>
      <w:r w:rsidR="00645B87">
        <w:rPr>
          <w:sz w:val="26"/>
          <w:szCs w:val="26"/>
        </w:rPr>
        <w:t>chung</w:t>
      </w:r>
      <w:proofErr w:type="gramEnd"/>
      <w:r w:rsidR="00645B87">
        <w:rPr>
          <w:sz w:val="26"/>
          <w:szCs w:val="26"/>
        </w:rPr>
        <w:t xml:space="preserve"> với dịch và đưa Thế giới trở lại trạng thái “bình thường mới”.</w:t>
      </w:r>
    </w:p>
    <w:p w14:paraId="21FC3FDD" w14:textId="77777777" w:rsidR="002308AF" w:rsidRDefault="00AB32BE" w:rsidP="002308AF">
      <w:pPr>
        <w:pStyle w:val="Paragraph"/>
        <w:keepNext/>
        <w:spacing w:after="0"/>
        <w:ind w:firstLine="357"/>
        <w:contextualSpacing/>
        <w:jc w:val="center"/>
      </w:pPr>
      <w:r>
        <w:rPr>
          <w:noProof/>
          <w:sz w:val="26"/>
          <w:szCs w:val="26"/>
          <w:lang w:val="vi-VN" w:eastAsia="vi-VN"/>
        </w:rPr>
        <w:drawing>
          <wp:inline distT="0" distB="0" distL="0" distR="0" wp14:anchorId="7936A4EF" wp14:editId="338E3498">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7B9F0256" w14:textId="05CC2480" w:rsidR="00AB32BE" w:rsidRDefault="002308AF" w:rsidP="00BF6511">
      <w:pPr>
        <w:pStyle w:val="ThesisTable"/>
      </w:pPr>
      <w:bookmarkStart w:id="11" w:name="_Toc92231045"/>
      <w:r>
        <w:t xml:space="preserve">Hình </w:t>
      </w:r>
      <w:r w:rsidR="009F06F6">
        <w:fldChar w:fldCharType="begin"/>
      </w:r>
      <w:r w:rsidR="009F06F6">
        <w:instrText xml:space="preserve"> STYLEREF 1 \s </w:instrText>
      </w:r>
      <w:r w:rsidR="009F06F6">
        <w:fldChar w:fldCharType="separate"/>
      </w:r>
      <w:r w:rsidR="009F06F6">
        <w:rPr>
          <w:noProof/>
        </w:rPr>
        <w:t>1</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2</w:t>
      </w:r>
      <w:r w:rsidR="009F06F6">
        <w:fldChar w:fldCharType="end"/>
      </w:r>
      <w:r>
        <w:t>. Các loại Vắc-xin COVID-19</w:t>
      </w:r>
      <w:bookmarkEnd w:id="11"/>
    </w:p>
    <w:p w14:paraId="2DF1BEB5" w14:textId="77777777" w:rsidR="003867F9" w:rsidRDefault="003867F9" w:rsidP="003867F9"/>
    <w:p w14:paraId="2E2DF148" w14:textId="77777777" w:rsidR="003867F9" w:rsidRPr="003867F9" w:rsidRDefault="003867F9" w:rsidP="003867F9">
      <w:pPr>
        <w:rPr>
          <w:noProof/>
        </w:rPr>
      </w:pPr>
    </w:p>
    <w:p w14:paraId="67DBB48D" w14:textId="31AF005A" w:rsidR="00C642F3" w:rsidRPr="001537A5" w:rsidRDefault="00D20122" w:rsidP="00A87E04">
      <w:pPr>
        <w:pStyle w:val="Heading2"/>
      </w:pPr>
      <w:bookmarkStart w:id="12" w:name="_Toc92274268"/>
      <w:r w:rsidRPr="001537A5">
        <w:lastRenderedPageBreak/>
        <w:t xml:space="preserve">Mục </w:t>
      </w:r>
      <w:bookmarkStart w:id="13" w:name="_Hlk20126913"/>
      <w:r w:rsidRPr="001537A5">
        <w:t xml:space="preserve">đích thực hiện </w:t>
      </w:r>
      <w:bookmarkEnd w:id="13"/>
      <w:r w:rsidRPr="001537A5">
        <w:t>đề t</w:t>
      </w:r>
      <w:r w:rsidR="0093324B">
        <w:t>ài</w:t>
      </w:r>
      <w:bookmarkEnd w:id="12"/>
    </w:p>
    <w:p w14:paraId="1A12BDE4" w14:textId="4774AB0B" w:rsidR="004B785E" w:rsidRDefault="009F29D5" w:rsidP="00C31D95">
      <w:pPr>
        <w:ind w:firstLine="357"/>
      </w:pPr>
      <w:r>
        <w:t xml:space="preserve">Trong bối cảnh tình hình dịch COVID-19 đang </w:t>
      </w:r>
      <w:r w:rsidR="00845813">
        <w:t>diễn</w:t>
      </w:r>
      <w:r>
        <w:t xml:space="preserve"> biến rất phức tạp cùng với nhiều biến thể và đặc biệt là biến thể Omicron đã gây ra không ít sự khó </w:t>
      </w:r>
      <w:r w:rsidR="00F95868">
        <w:t>khă</w:t>
      </w:r>
      <w:r>
        <w:t xml:space="preserve">n, mất mát và ảnh hưởng tiêu cực đến kinh tế cũng như </w:t>
      </w:r>
      <w:r w:rsidR="00F95868">
        <w:t xml:space="preserve">gây nên sự rối loạn trong cuộc sống của Thế giới nói chung và Việt Nam nói riêng. </w:t>
      </w:r>
    </w:p>
    <w:p w14:paraId="71C11CCB" w14:textId="77777777" w:rsidR="00B565BA" w:rsidRDefault="00F95868" w:rsidP="00C31D95">
      <w:pPr>
        <w:ind w:firstLine="357"/>
      </w:pPr>
      <w:r>
        <w:t xml:space="preserve">Bên cạnh đó cùng với sự phát triển mạnh về Khoa Học Công Nghệ, nhiều quốc gia trên Thế giới </w:t>
      </w:r>
      <w:r w:rsidR="00B864B2">
        <w:t xml:space="preserve">như Anh, Mỹ </w:t>
      </w:r>
      <w:r w:rsidR="00CA5635">
        <w:t xml:space="preserve">… </w:t>
      </w:r>
      <w:r>
        <w:t xml:space="preserve">đã nghiên cứu và sản xuất nhiều loại </w:t>
      </w:r>
      <w:r w:rsidR="009253DD">
        <w:t>Vắc-xin</w:t>
      </w:r>
      <w:r>
        <w:t xml:space="preserve"> nhằm ngăn chặn sự lây lan nhanh của các biến thể COVID</w:t>
      </w:r>
      <w:r w:rsidR="00EB4783">
        <w:t xml:space="preserve"> và đưa </w:t>
      </w:r>
      <w:r w:rsidR="00E21DAA">
        <w:t xml:space="preserve">Thế giới trở lại “Bình thường mới”. </w:t>
      </w:r>
    </w:p>
    <w:p w14:paraId="60029AA7" w14:textId="187A969A" w:rsidR="00026498" w:rsidRDefault="00E21DAA" w:rsidP="00C31D95">
      <w:pPr>
        <w:ind w:firstLine="357"/>
      </w:pPr>
      <w:r>
        <w:t>Mục</w:t>
      </w:r>
      <w:r w:rsidR="00DE0F83">
        <w:t xml:space="preserve"> đích </w:t>
      </w:r>
      <w:r w:rsidR="005B3099">
        <w:t xml:space="preserve">thực hiện </w:t>
      </w:r>
      <w:r w:rsidR="00DE0F83">
        <w:t>đề tài là đem đến một</w:t>
      </w:r>
      <w:r w:rsidR="00ED26BF">
        <w:t xml:space="preserve"> cái nhìn tổng quát và chi tiết về tình hình dịch COVID</w:t>
      </w:r>
      <w:r w:rsidR="004D3EA2">
        <w:t>-19</w:t>
      </w:r>
      <w:r w:rsidR="00215FA4">
        <w:t xml:space="preserve"> </w:t>
      </w:r>
      <w:r w:rsidR="005B3099">
        <w:t xml:space="preserve">cùng với tình hình tiêm chủng </w:t>
      </w:r>
      <w:r w:rsidR="009253DD">
        <w:t>Vắc-xin</w:t>
      </w:r>
      <w:r w:rsidR="005B3099">
        <w:t xml:space="preserve"> ngừa COVID-19 </w:t>
      </w:r>
      <w:r w:rsidR="00215FA4">
        <w:t>ở trên Thế giới, bên cạnh đó là</w:t>
      </w:r>
      <w:r w:rsidR="00ED26BF">
        <w:t xml:space="preserve"> Việt Nam so với khu vực Châu Á và Đông Nam Á.</w:t>
      </w:r>
    </w:p>
    <w:p w14:paraId="5D2FE325" w14:textId="727EEB29" w:rsidR="00753486" w:rsidRDefault="0050372F" w:rsidP="009167BB">
      <w:pPr>
        <w:pStyle w:val="Heading2"/>
      </w:pPr>
      <w:bookmarkStart w:id="14" w:name="_Toc92274269"/>
      <w:r>
        <w:t>Yêu cầu của đề tài</w:t>
      </w:r>
      <w:bookmarkEnd w:id="14"/>
    </w:p>
    <w:p w14:paraId="33CCD36E" w14:textId="0C5A0592" w:rsidR="005D0620" w:rsidRPr="005D0620" w:rsidRDefault="00215FA4" w:rsidP="00D246F4">
      <w:pPr>
        <w:ind w:firstLine="357"/>
      </w:pPr>
      <w:r>
        <w:t xml:space="preserve">Yêu cầu đề tài </w:t>
      </w:r>
      <w:r w:rsidR="004D3EA2">
        <w:t>là tìm hiểu về Dữ liệu lớn (Big</w:t>
      </w:r>
      <w:r w:rsidR="00845813">
        <w:t xml:space="preserve"> D</w:t>
      </w:r>
      <w:r w:rsidR="004D3EA2">
        <w:t xml:space="preserve">ata), </w:t>
      </w:r>
      <w:r w:rsidR="00972CAF">
        <w:t xml:space="preserve">tìm hiểu về Data Mining, </w:t>
      </w:r>
      <w:r w:rsidR="004D3EA2">
        <w:t xml:space="preserve">sử dụng phần mềm </w:t>
      </w:r>
      <w:r w:rsidR="00FE264D">
        <w:t>Power BI</w:t>
      </w:r>
      <w:r w:rsidR="004D3EA2">
        <w:t xml:space="preserve"> để vẽ biểu đồ để thể hiện được cái nhìn tổng quát về </w:t>
      </w:r>
      <w:r w:rsidR="00972CAF">
        <w:t xml:space="preserve">dịch </w:t>
      </w:r>
      <w:r w:rsidR="004D3EA2">
        <w:t xml:space="preserve">COVID-19, </w:t>
      </w:r>
      <w:r w:rsidR="00972CAF">
        <w:t xml:space="preserve">sử dụng ngôn ngữ lập trình Python cùng các thư viện đi kèm để thực hiện phân tích và vẽ biểu đồ để có cái nhìn chi tiết hơn về dịch COVID-19 và tình hình tiêm ngừa </w:t>
      </w:r>
      <w:r w:rsidR="009253DD">
        <w:t>Vắc-xin</w:t>
      </w:r>
      <w:r w:rsidR="00972CAF">
        <w:t xml:space="preserve"> của các quốc gia trên Thế giới nói chung và Việt Nam nói riêng, </w:t>
      </w:r>
      <w:r w:rsidR="004D3EA2">
        <w:t xml:space="preserve">lưu trữ dữ liệu bằng Cơ sở dữ liệu </w:t>
      </w:r>
      <w:r w:rsidR="00FE264D">
        <w:t xml:space="preserve">MySQL </w:t>
      </w:r>
      <w:r w:rsidR="004D3EA2">
        <w:t xml:space="preserve">và sử dụng thuật toán Machine Learning để dự đoán số ca nhiễm </w:t>
      </w:r>
      <w:r w:rsidR="00972CAF">
        <w:t xml:space="preserve">của Thế giới và Việt Nam </w:t>
      </w:r>
      <w:r w:rsidR="004D3EA2">
        <w:t>trong thời gian gần.</w:t>
      </w:r>
    </w:p>
    <w:p w14:paraId="6DCB25CE" w14:textId="2BA63393" w:rsidR="00B92073" w:rsidRDefault="007706BD" w:rsidP="00B92073">
      <w:pPr>
        <w:pStyle w:val="Heading2"/>
      </w:pPr>
      <w:bookmarkStart w:id="15" w:name="_Toc92274270"/>
      <w:r>
        <w:t>P</w:t>
      </w:r>
      <w:r w:rsidR="00B92073">
        <w:t>hương pháp thực hiện</w:t>
      </w:r>
      <w:bookmarkEnd w:id="15"/>
    </w:p>
    <w:p w14:paraId="59115928" w14:textId="77777777" w:rsidR="00C93FC0" w:rsidRDefault="00571A5A" w:rsidP="004B785E">
      <w:pPr>
        <w:ind w:left="357"/>
      </w:pPr>
      <w:r w:rsidRPr="00571A5A">
        <w:t>Phương pháp thực hiện</w:t>
      </w:r>
      <w:r w:rsidR="004830D5">
        <w:t xml:space="preserve"> </w:t>
      </w:r>
      <w:r w:rsidR="00C93FC0">
        <w:t>của em là:</w:t>
      </w:r>
    </w:p>
    <w:p w14:paraId="155EEE9E" w14:textId="2ED5791C" w:rsidR="00C93FC0" w:rsidRDefault="00C93FC0" w:rsidP="004F5565">
      <w:pPr>
        <w:pStyle w:val="ListParagraph"/>
        <w:numPr>
          <w:ilvl w:val="0"/>
          <w:numId w:val="53"/>
        </w:numPr>
        <w:ind w:left="717"/>
        <w:contextualSpacing w:val="0"/>
      </w:pPr>
      <w:r>
        <w:t xml:space="preserve">Sử dụng ngôn ngữ lập trình Python để trích xuất dữ liệu từ </w:t>
      </w:r>
      <w:r w:rsidR="00FE264D">
        <w:t>API và nguồn dữ liệu từ các trang web uy tín, tin cậy như Kaggle</w:t>
      </w:r>
      <w:r w:rsidR="00887F09">
        <w:t xml:space="preserve">. </w:t>
      </w:r>
    </w:p>
    <w:p w14:paraId="1C290218" w14:textId="71847219" w:rsidR="003867F9" w:rsidRDefault="00887F09" w:rsidP="004F5565">
      <w:pPr>
        <w:pStyle w:val="ListParagraph"/>
        <w:numPr>
          <w:ilvl w:val="0"/>
          <w:numId w:val="53"/>
        </w:numPr>
        <w:ind w:left="717"/>
        <w:contextualSpacing w:val="0"/>
      </w:pPr>
      <w:r>
        <w:t>Sử dụng My</w:t>
      </w:r>
      <w:r w:rsidR="003867F9">
        <w:t>SQL là Cơ sở dữ liệu để lưu trữ dữ liệu.</w:t>
      </w:r>
    </w:p>
    <w:p w14:paraId="5079D222" w14:textId="0C5181EB" w:rsidR="004D3EA2" w:rsidRPr="004D3EA2" w:rsidRDefault="003867F9" w:rsidP="004F5565">
      <w:pPr>
        <w:pStyle w:val="ListParagraph"/>
        <w:numPr>
          <w:ilvl w:val="0"/>
          <w:numId w:val="53"/>
        </w:numPr>
        <w:ind w:left="717"/>
        <w:contextualSpacing w:val="0"/>
      </w:pPr>
      <w:r>
        <w:t>S</w:t>
      </w:r>
      <w:r w:rsidR="00887F09">
        <w:t xml:space="preserve">ử dụng các </w:t>
      </w:r>
      <w:proofErr w:type="gramStart"/>
      <w:r w:rsidR="00887F09">
        <w:t>thư</w:t>
      </w:r>
      <w:proofErr w:type="gramEnd"/>
      <w:r w:rsidR="00887F09">
        <w:t xml:space="preserve"> viện trong Python và phần mềm Power BI để vẽ các biểu đồ về tình hình dịch COVID-19 và </w:t>
      </w:r>
      <w:r w:rsidR="009253DD">
        <w:t>Vắc-xin</w:t>
      </w:r>
      <w:r w:rsidR="00887F09">
        <w:t xml:space="preserve">. </w:t>
      </w:r>
    </w:p>
    <w:p w14:paraId="4D84DCB7" w14:textId="26B76F7C" w:rsidR="00ED6EB2" w:rsidRDefault="005515AF" w:rsidP="00106B8D">
      <w:pPr>
        <w:pStyle w:val="Heading1"/>
      </w:pPr>
      <w:bookmarkStart w:id="16" w:name="_Toc318788580"/>
      <w:bookmarkStart w:id="17" w:name="_Toc319296754"/>
      <w:bookmarkStart w:id="18" w:name="_Toc319296802"/>
      <w:bookmarkStart w:id="19" w:name="_Toc319309208"/>
      <w:bookmarkStart w:id="20" w:name="_Toc319309316"/>
      <w:bookmarkStart w:id="21" w:name="_Toc319318785"/>
      <w:bookmarkStart w:id="22" w:name="_Toc319384934"/>
      <w:bookmarkStart w:id="23" w:name="_Toc319389078"/>
      <w:bookmarkStart w:id="24" w:name="_Toc319465920"/>
      <w:bookmarkStart w:id="25" w:name="_Toc319471848"/>
      <w:bookmarkStart w:id="26" w:name="_Toc319473433"/>
      <w:bookmarkStart w:id="27" w:name="_Toc319725904"/>
      <w:bookmarkStart w:id="28" w:name="_Toc319735972"/>
      <w:bookmarkStart w:id="29" w:name="_Toc319748675"/>
      <w:bookmarkStart w:id="30" w:name="_Toc320006616"/>
      <w:bookmarkStart w:id="31" w:name="_Toc320072244"/>
      <w:bookmarkStart w:id="32" w:name="_Toc92274271"/>
      <w:r>
        <w:lastRenderedPageBreak/>
        <w:t>LÝ THUYẾT ĐỀ TÀI</w:t>
      </w:r>
      <w:bookmarkEnd w:id="32"/>
    </w:p>
    <w:p w14:paraId="7D142847" w14:textId="74C3C8E6" w:rsidR="00106B8D" w:rsidRDefault="005515AF" w:rsidP="009167BB">
      <w:pPr>
        <w:pStyle w:val="Heading2"/>
      </w:pPr>
      <w:bookmarkStart w:id="33" w:name="_Toc92274272"/>
      <w:r>
        <w:t>Giới thiệu về Big Data và Khoa học Dữ liệu</w:t>
      </w:r>
      <w:bookmarkEnd w:id="33"/>
      <w:r>
        <w:tab/>
      </w:r>
    </w:p>
    <w:p w14:paraId="629A7F3D" w14:textId="5A850455" w:rsidR="005515AF" w:rsidRDefault="005515AF" w:rsidP="005515AF">
      <w:pPr>
        <w:pStyle w:val="Heading3"/>
      </w:pPr>
      <w:bookmarkStart w:id="34" w:name="_Toc92274273"/>
      <w:r>
        <w:t>Big Data</w:t>
      </w:r>
      <w:bookmarkEnd w:id="34"/>
    </w:p>
    <w:p w14:paraId="502C1BD3" w14:textId="77777777" w:rsidR="00A25F1F" w:rsidRDefault="005515AF" w:rsidP="00D246F4">
      <w:pPr>
        <w:ind w:firstLine="357"/>
      </w:pPr>
      <w:r>
        <w:t xml:space="preserve">Big Data </w:t>
      </w:r>
      <w:r w:rsidR="00FC4A1E">
        <w:t xml:space="preserve">hay còn được gọi là Dữ liệu lớn dùng để mô tả khối lượng dữ liệu lớn, bao gồm có cấu và không có cấu trúc. Dữ liệu này cung cấp thông tin cho doanh nghiệp, tổ chức </w:t>
      </w:r>
      <w:proofErr w:type="gramStart"/>
      <w:r w:rsidR="00FC4A1E">
        <w:t>theo</w:t>
      </w:r>
      <w:proofErr w:type="gramEnd"/>
      <w:r w:rsidR="00FC4A1E">
        <w:t xml:space="preserve"> cơ sở hằng ngày, hằng giờ, thậm chí hằng phút.</w:t>
      </w:r>
      <w:r>
        <w:t xml:space="preserve"> </w:t>
      </w:r>
    </w:p>
    <w:p w14:paraId="3D2B8CFD" w14:textId="77777777" w:rsidR="00A25F1F" w:rsidRDefault="00FC4A1E" w:rsidP="00D246F4">
      <w:pPr>
        <w:ind w:firstLine="357"/>
      </w:pPr>
      <w:r>
        <w:t>Big Data có thể dùng để phân tích để tìm ra những insight trong kinh doanh</w:t>
      </w:r>
      <w:r w:rsidR="0049510D">
        <w:t xml:space="preserve"> dẫn đến các quyết định tốt hơn và các chiến lược kinh doanh, sử dụng trong ngành Y tế để dự đoán, theo dõi tình hình sức khỏe của bệnh nhân. </w:t>
      </w:r>
    </w:p>
    <w:p w14:paraId="01F48E8F" w14:textId="2F5F6E4A" w:rsidR="005515AF" w:rsidRDefault="0049510D" w:rsidP="00D246F4">
      <w:pPr>
        <w:ind w:firstLine="357"/>
      </w:pPr>
      <w:r>
        <w:t>Tuy nhiên, do những bộ dữ liệu này quá lớn đến nỗi các phần mềm xử lý dữ liệu truyền thống khô</w:t>
      </w:r>
      <w:r w:rsidR="00256E61">
        <w:t>ng quản lý được, nhưng những khố</w:t>
      </w:r>
      <w:r>
        <w:t>i dữ liệu khổng lồ này có thể giải quyết được rất nhiều vấn đề về kinh doanh hay sức khỏe mà trước đây không thể giải quyết được.</w:t>
      </w:r>
      <w:r w:rsidR="00FC4A1E">
        <w:t xml:space="preserve"> </w:t>
      </w:r>
    </w:p>
    <w:p w14:paraId="43301F5F" w14:textId="77777777" w:rsidR="009C65A9" w:rsidRDefault="009469C5" w:rsidP="009C65A9">
      <w:pPr>
        <w:keepNext/>
        <w:jc w:val="center"/>
      </w:pPr>
      <w:r>
        <w:rPr>
          <w:noProof/>
          <w:lang w:val="vi-VN" w:eastAsia="vi-VN"/>
        </w:rPr>
        <w:drawing>
          <wp:inline distT="0" distB="0" distL="0" distR="0" wp14:anchorId="607A7DD3" wp14:editId="4857F161">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16BA1CE9" w14:textId="29ED7A52" w:rsidR="00815575" w:rsidRDefault="009C65A9" w:rsidP="00BF6511">
      <w:pPr>
        <w:pStyle w:val="ThesisTable"/>
      </w:pPr>
      <w:bookmarkStart w:id="35" w:name="_Toc92231046"/>
      <w:r>
        <w:t xml:space="preserve">Hình </w:t>
      </w:r>
      <w:r w:rsidR="009F06F6">
        <w:fldChar w:fldCharType="begin"/>
      </w:r>
      <w:r w:rsidR="009F06F6">
        <w:instrText xml:space="preserve"> STYLEREF 1 \s </w:instrText>
      </w:r>
      <w:r w:rsidR="009F06F6">
        <w:fldChar w:fldCharType="separate"/>
      </w:r>
      <w:r w:rsidR="009F06F6">
        <w:rPr>
          <w:noProof/>
        </w:rPr>
        <w:t>2</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w:t>
      </w:r>
      <w:r w:rsidR="009F06F6">
        <w:fldChar w:fldCharType="end"/>
      </w:r>
      <w:r>
        <w:t xml:space="preserve">. </w:t>
      </w:r>
      <w:r w:rsidRPr="00E11E5F">
        <w:t>Big Data</w:t>
      </w:r>
      <w:bookmarkEnd w:id="35"/>
    </w:p>
    <w:p w14:paraId="7B61339F" w14:textId="77777777" w:rsidR="009469C5" w:rsidRPr="009469C5" w:rsidRDefault="009469C5" w:rsidP="009469C5"/>
    <w:p w14:paraId="3A99C26A" w14:textId="3F5F07C4" w:rsidR="0049510D" w:rsidRDefault="0049510D" w:rsidP="00A25F1F">
      <w:r>
        <w:lastRenderedPageBreak/>
        <w:t>Big Data có 5 đặc trưng cơ bản (5V) gồm:</w:t>
      </w:r>
    </w:p>
    <w:p w14:paraId="71725750" w14:textId="0E579650" w:rsidR="0049510D" w:rsidRDefault="0049510D" w:rsidP="00A25F1F">
      <w:pPr>
        <w:pStyle w:val="ListParagraph"/>
        <w:numPr>
          <w:ilvl w:val="0"/>
          <w:numId w:val="14"/>
        </w:numPr>
        <w:ind w:left="714" w:hanging="357"/>
        <w:contextualSpacing w:val="0"/>
      </w:pPr>
      <w:r>
        <w:t xml:space="preserve">Volume: là sự tăng trưởng về mặt khối lượng, Big Data không ngừng phát triển về mặt kích thước (khối lượng) khi mà nhu cầu </w:t>
      </w:r>
      <w:proofErr w:type="gramStart"/>
      <w:r>
        <w:t>thu</w:t>
      </w:r>
      <w:proofErr w:type="gramEnd"/>
      <w:r>
        <w:t xml:space="preserve"> thập dữ liệu ngày càng lớn </w:t>
      </w:r>
      <w:r w:rsidR="00967F2C">
        <w:t xml:space="preserve">dẫn đến khối lượng sẽ phát triển ngày càng khổng lồ theo thời gian. Dữ liệu có thể thu thập dưới định dạng hình ảnh, âm thành, </w:t>
      </w:r>
      <w:r w:rsidR="00E01624">
        <w:t>video …</w:t>
      </w:r>
      <w:r w:rsidR="00967F2C">
        <w:t xml:space="preserve"> trên các kênh truyền thông, mạng xã hội, …</w:t>
      </w:r>
      <w:r w:rsidR="00E01624">
        <w:t xml:space="preserve"> Khối lượng dữ liệu của 1 hệ thống thông tin có thể lên đến hàng Terabyte và Petabyte.</w:t>
      </w:r>
    </w:p>
    <w:p w14:paraId="53703D82" w14:textId="6D87AD28" w:rsidR="00E01624" w:rsidRDefault="00E01624" w:rsidP="00A25F1F">
      <w:pPr>
        <w:pStyle w:val="ListParagraph"/>
        <w:numPr>
          <w:ilvl w:val="0"/>
          <w:numId w:val="14"/>
        </w:numPr>
        <w:ind w:left="714" w:hanging="357"/>
        <w:contextualSpacing w:val="0"/>
      </w:pPr>
      <w:r>
        <w:t>Velocity: là sự tăng trưởng về mặt tốc độ</w:t>
      </w:r>
      <w:r w:rsidR="00D94757">
        <w:t>. Bên cạ</w:t>
      </w:r>
      <w:r w:rsidR="00693315">
        <w:t xml:space="preserve">nh sự tăng trưởng về mặt khối lượng thì tốc độ tăng trưởng của dữ liệu là rất nhanh. Ở các nền tảng mạng xã hội người ta </w:t>
      </w:r>
      <w:proofErr w:type="gramStart"/>
      <w:r w:rsidR="00693315">
        <w:t>thu</w:t>
      </w:r>
      <w:proofErr w:type="gramEnd"/>
      <w:r w:rsidR="00693315">
        <w:t xml:space="preserve"> thập thông tin qua các bài post, qua các thông báo chỉ trong vài giây. Sự chuyển động của dữ liệu hiện tại hầu như là thực tế (real time) và tốc độ cập nhật thông tin chỉ còn đơn vị hàng Mili giây.</w:t>
      </w:r>
    </w:p>
    <w:p w14:paraId="19BB2668" w14:textId="2C0E698A" w:rsidR="001E7823" w:rsidRDefault="001E7823" w:rsidP="00A25F1F">
      <w:pPr>
        <w:pStyle w:val="ListParagraph"/>
        <w:numPr>
          <w:ilvl w:val="0"/>
          <w:numId w:val="14"/>
        </w:numPr>
        <w:ind w:left="714" w:hanging="357"/>
        <w:contextualSpacing w:val="0"/>
      </w:pPr>
      <w:r>
        <w:t xml:space="preserve">Variety: </w:t>
      </w:r>
      <w:r w:rsidR="0097347D">
        <w:rPr>
          <w:color w:val="000000"/>
          <w:szCs w:val="26"/>
        </w:rPr>
        <w:t>là sự tăng trưởng về tính đa dạng của dữ liệu. Ngày nay dữ liệu không còn đơn giản là dạng số hay chữ như truyền thông nữa, mà đã phát triển thành gồm cả dữ liệu cấu trúc và phi cấu trúc như video, hình ảnh, âm thanh hay là từ các cảm biến, từ các file log của các thiết bị thu. Dữ liệu của 1 doanh nghiệp hay hệ thống thông tin không còn đơn giản chỉ có 1 hay một vài dữ liệu mà tính đa dạng cũng ngày càng tăng lên theo thời gian làm cho tính phức tạp của dữ liệu ngày càng phức tạp hơn.</w:t>
      </w:r>
    </w:p>
    <w:p w14:paraId="580FC358" w14:textId="14A5309D" w:rsidR="007017B9" w:rsidRDefault="007017B9" w:rsidP="00A25F1F">
      <w:pPr>
        <w:pStyle w:val="ListParagraph"/>
        <w:numPr>
          <w:ilvl w:val="0"/>
          <w:numId w:val="14"/>
        </w:numPr>
        <w:ind w:left="714" w:hanging="357"/>
        <w:contextualSpacing w:val="0"/>
        <w:rPr>
          <w:color w:val="3D3D3D"/>
          <w:szCs w:val="26"/>
          <w:shd w:val="clear" w:color="auto" w:fill="FFFFFF"/>
        </w:rPr>
      </w:pPr>
      <w:r w:rsidRPr="000F457F">
        <w:rPr>
          <w:color w:val="3D3D3D"/>
          <w:szCs w:val="26"/>
          <w:shd w:val="clear" w:color="auto" w:fill="FFFFFF"/>
        </w:rPr>
        <w:t>Veracity</w:t>
      </w:r>
      <w:r w:rsidR="000F457F">
        <w:rPr>
          <w:color w:val="3D3D3D"/>
          <w:szCs w:val="26"/>
          <w:shd w:val="clear" w:color="auto" w:fill="FFFFFF"/>
        </w:rPr>
        <w:t xml:space="preserve">: </w:t>
      </w:r>
      <w:r w:rsidR="00D94757">
        <w:rPr>
          <w:color w:val="3D3D3D"/>
          <w:szCs w:val="26"/>
          <w:shd w:val="clear" w:color="auto" w:fill="FFFFFF"/>
        </w:rPr>
        <w:t>là tính xác thực của dữ liệu, cùng với sự tăng trưởng nhanh về mặt khối lượng, tăng trưởng và đa dạng của dữ liệu, thì đảm bảo tính xác thực của dữ liệu là rất quan trọng. Cũng với sự phát triển của xu hướng thời đại 4.0 như hiện nay, xu hướng mạng xã hội và người dùng di động làm cho việc xác định độ tin cậy và xác thực của dữ liệu ngày một khó khăn hơn. Bài toán phân tích và loại bỏ dữ liệu thiếu chính xác và nhiễu là rất quan trọng của Big Data.</w:t>
      </w:r>
    </w:p>
    <w:p w14:paraId="50161942" w14:textId="05FA54B5" w:rsidR="005F25E8" w:rsidRDefault="005F25E8" w:rsidP="00A25F1F">
      <w:pPr>
        <w:pStyle w:val="ListParagraph"/>
        <w:numPr>
          <w:ilvl w:val="0"/>
          <w:numId w:val="14"/>
        </w:numPr>
        <w:ind w:left="714" w:hanging="357"/>
        <w:contextualSpacing w:val="0"/>
        <w:rPr>
          <w:color w:val="3D3D3D"/>
          <w:szCs w:val="26"/>
          <w:shd w:val="clear" w:color="auto" w:fill="FFFFFF"/>
        </w:rPr>
      </w:pPr>
      <w:r>
        <w:rPr>
          <w:color w:val="3D3D3D"/>
          <w:szCs w:val="26"/>
          <w:shd w:val="clear" w:color="auto" w:fill="FFFFFF"/>
        </w:rPr>
        <w:t>Value: cuối cùng nhưng là quan trọng nhất, giá trị thông tin mà Big Data mang lại là tính chất quan trọng nhất của xu hướng công nghệ Big Data. Ví dụ về doanh nghiệp phải hoạch định được những giá trị thông tin của Big Data cho vấn đề, bài toán hoặc mô hình hoạt động kinh doanh của mình.</w:t>
      </w:r>
      <w:r w:rsidR="00994046">
        <w:rPr>
          <w:color w:val="3D3D3D"/>
          <w:szCs w:val="26"/>
          <w:shd w:val="clear" w:color="auto" w:fill="FFFFFF"/>
        </w:rPr>
        <w:t xml:space="preserve"> </w:t>
      </w:r>
    </w:p>
    <w:p w14:paraId="75B35794" w14:textId="77777777" w:rsidR="00711B81" w:rsidRDefault="00994046" w:rsidP="00711B81">
      <w:pPr>
        <w:pStyle w:val="ListParagraph"/>
        <w:keepNext/>
        <w:jc w:val="center"/>
      </w:pPr>
      <w:r>
        <w:rPr>
          <w:noProof/>
          <w:color w:val="3D3D3D"/>
          <w:szCs w:val="26"/>
          <w:shd w:val="clear" w:color="auto" w:fill="FFFFFF"/>
          <w:lang w:val="vi-VN" w:eastAsia="vi-VN"/>
        </w:rPr>
        <w:lastRenderedPageBreak/>
        <w:drawing>
          <wp:inline distT="0" distB="0" distL="0" distR="0" wp14:anchorId="6D10EEF0" wp14:editId="3B6ADF38">
            <wp:extent cx="3610800" cy="3276000"/>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610800" cy="3276000"/>
                    </a:xfrm>
                    <a:prstGeom prst="rect">
                      <a:avLst/>
                    </a:prstGeom>
                  </pic:spPr>
                </pic:pic>
              </a:graphicData>
            </a:graphic>
          </wp:inline>
        </w:drawing>
      </w:r>
    </w:p>
    <w:p w14:paraId="44DF4F25" w14:textId="10FB55A1" w:rsidR="007C6894" w:rsidRDefault="00711B81" w:rsidP="00BF6511">
      <w:pPr>
        <w:pStyle w:val="ThesisTable"/>
      </w:pPr>
      <w:bookmarkStart w:id="36" w:name="_Toc92231047"/>
      <w:r>
        <w:t xml:space="preserve">Hình </w:t>
      </w:r>
      <w:r w:rsidR="009F06F6">
        <w:fldChar w:fldCharType="begin"/>
      </w:r>
      <w:r w:rsidR="009F06F6">
        <w:instrText xml:space="preserve"> STYLEREF 1 \s </w:instrText>
      </w:r>
      <w:r w:rsidR="009F06F6">
        <w:fldChar w:fldCharType="separate"/>
      </w:r>
      <w:r w:rsidR="009F06F6">
        <w:rPr>
          <w:noProof/>
        </w:rPr>
        <w:t>2</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2</w:t>
      </w:r>
      <w:r w:rsidR="009F06F6">
        <w:fldChar w:fldCharType="end"/>
      </w:r>
      <w:r>
        <w:t xml:space="preserve">. </w:t>
      </w:r>
      <w:r w:rsidRPr="00AF21D0">
        <w:t>5Vs of Big Data</w:t>
      </w:r>
      <w:bookmarkEnd w:id="36"/>
    </w:p>
    <w:p w14:paraId="62223CD1" w14:textId="2A2CBD0C" w:rsidR="00BE4971" w:rsidRDefault="00326952" w:rsidP="00A25F1F">
      <w:pPr>
        <w:ind w:firstLine="357"/>
      </w:pPr>
      <w:r>
        <w:t xml:space="preserve">Ứng dụng của Big Data: </w:t>
      </w:r>
      <w:r w:rsidR="00BE4971">
        <w:t xml:space="preserve">Big Data mang lại nhiều giá trị cho rất nhiều ngành khác nhau, tiêu biểu như Ngân Hàng, Y Tế, Thương Mại Điện Tử, Digital Marketing, </w:t>
      </w:r>
      <w:r w:rsidR="009066D2">
        <w:t>ngăn chặn nội dung xấu/đen</w:t>
      </w:r>
      <w:r w:rsidR="00BE4971">
        <w:t>…</w:t>
      </w:r>
    </w:p>
    <w:p w14:paraId="3A5BF6C4" w14:textId="3DB8099F" w:rsidR="00410362" w:rsidRDefault="00BE4971" w:rsidP="00A25F1F">
      <w:pPr>
        <w:pStyle w:val="ListParagraph"/>
        <w:numPr>
          <w:ilvl w:val="0"/>
          <w:numId w:val="15"/>
        </w:numPr>
        <w:contextualSpacing w:val="0"/>
      </w:pPr>
      <w:r>
        <w:t xml:space="preserve">Ngành Ngân Hàng: </w:t>
      </w:r>
      <w:r w:rsidR="00410362">
        <w:t>sử dụng kỹ thuật phân cụm để tìm ra khu vực có nhu cầu giao dịch để thành lập chi nhánh mới, Big D</w:t>
      </w:r>
      <w:r w:rsidR="008F0487">
        <w:t>ata là nền tảng của ngân hàng kỹ</w:t>
      </w:r>
      <w:r w:rsidR="00410362">
        <w:t xml:space="preserve"> thuật số, áp dụng Machine Learning và AI để phát hiện các hoạt động gian lận, hỗ trợ xử lý, báo cáo và phân tích lượng dữ liệu khổng lồ từ các hoạt động giao dịch hằng ngày nhằ</w:t>
      </w:r>
      <w:r w:rsidR="000245D0">
        <w:t>m đảm bảo an ninh cho ngân hàng …</w:t>
      </w:r>
    </w:p>
    <w:p w14:paraId="0860BFD2" w14:textId="63166F18" w:rsidR="00BE4971" w:rsidRDefault="00692558" w:rsidP="00A25F1F">
      <w:pPr>
        <w:pStyle w:val="ListParagraph"/>
        <w:numPr>
          <w:ilvl w:val="0"/>
          <w:numId w:val="15"/>
        </w:numPr>
        <w:contextualSpacing w:val="0"/>
      </w:pPr>
      <w:r>
        <w:t>Ngành Y T</w:t>
      </w:r>
      <w:r w:rsidR="00410362">
        <w:t xml:space="preserve">ế: </w:t>
      </w:r>
      <w:r w:rsidR="000245D0">
        <w:t>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16573E64" w14:textId="61EF5171" w:rsidR="000245D0" w:rsidRDefault="00692558" w:rsidP="00A25F1F">
      <w:pPr>
        <w:pStyle w:val="ListParagraph"/>
        <w:numPr>
          <w:ilvl w:val="0"/>
          <w:numId w:val="15"/>
        </w:numPr>
        <w:contextualSpacing w:val="0"/>
      </w:pPr>
      <w:r>
        <w:t xml:space="preserve">Ngành Thương Mại Điện Tử: Thu thập dữ liệu về nhu cầu mua hàng của Khách hàng, tạo mô hình tiếp thị hiệu suất cao, </w:t>
      </w:r>
      <w:r w:rsidR="00E11D9D">
        <w:t>quản lý các sản phẩm được xem và mua nhiều nhất để đưa ra các chương trình khuyến mãi, lập báo cáo theo nhiều tiêu chí, phân tích hành vi mua hàng, xu hướng mua hàng để cung cấp dịch vụ tốt nhất …</w:t>
      </w:r>
    </w:p>
    <w:p w14:paraId="0DFA5677" w14:textId="66517340" w:rsidR="00081A27" w:rsidRDefault="00081A27" w:rsidP="00A25F1F">
      <w:pPr>
        <w:pStyle w:val="ListParagraph"/>
        <w:numPr>
          <w:ilvl w:val="0"/>
          <w:numId w:val="15"/>
        </w:numPr>
        <w:contextualSpacing w:val="0"/>
      </w:pPr>
      <w:r>
        <w:lastRenderedPageBreak/>
        <w:t xml:space="preserve">Ngành Retail (Bán lẻ): Giúp nhà quản lý xây dựng mô hình chi tiêu của từng Khách hàng, nhờ sự trợ giúp của Big Data ngành công nghiệp </w:t>
      </w:r>
      <w:r w:rsidR="00E80E18">
        <w:t>có thể</w:t>
      </w:r>
      <w:r>
        <w:t xml:space="preserve"> so sánh </w:t>
      </w:r>
      <w:r w:rsidR="007C6C01">
        <w:t>tỷ</w:t>
      </w:r>
      <w:r>
        <w:t xml:space="preserve"> lệ cung – cầu</w:t>
      </w:r>
      <w:r w:rsidR="00E80E18">
        <w:t xml:space="preserve"> đề sản xuất tránh việc tung ra sản phẩm không được sử dụng, bố trí sản phẩm trưng bày dựa vào thói quen mua hàng và nhu cầu của Khách hàng…</w:t>
      </w:r>
    </w:p>
    <w:p w14:paraId="47DF8FBA" w14:textId="31EAE184" w:rsidR="00E80E18" w:rsidRPr="00E80E18" w:rsidRDefault="00E80E18" w:rsidP="00A25F1F">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 lược xếp hạng trên Google (SEO)</w:t>
      </w:r>
      <w:r w:rsidRPr="00E80E18">
        <w:t xml:space="preserve"> </w:t>
      </w:r>
    </w:p>
    <w:p w14:paraId="34EF12C0" w14:textId="72C77133" w:rsidR="00E80E18" w:rsidRPr="00BE4971" w:rsidRDefault="00445E1E" w:rsidP="00A25F1F">
      <w:pPr>
        <w:pStyle w:val="ListParagraph"/>
        <w:numPr>
          <w:ilvl w:val="0"/>
          <w:numId w:val="15"/>
        </w:numPr>
        <w:contextualSpacing w:val="0"/>
      </w:pPr>
      <w:r>
        <w:t xml:space="preserve">Ngăn chặn nội dung xấu/đen: Các Extension của các nền tảng </w:t>
      </w:r>
      <w:r w:rsidR="00BC415A">
        <w:t>trình duyệt</w:t>
      </w:r>
      <w:r>
        <w:t xml:space="preserve"> như C</w:t>
      </w:r>
      <w:r w:rsidR="00BC415A">
        <w:t xml:space="preserve">hrome, </w:t>
      </w:r>
      <w:r w:rsidR="00D2754A">
        <w:rPr>
          <w:color w:val="000000"/>
          <w:szCs w:val="26"/>
        </w:rPr>
        <w:t>Edge</w:t>
      </w:r>
      <w:r w:rsidR="00BC415A">
        <w:t>, Firefox … có nhiều Addin phục vụ cho việc lọc nội dung (content filtering) có phù hợp hay không, ngăn chặn các tổ</w:t>
      </w:r>
      <w:r w:rsidR="00A25F1F">
        <w:t xml:space="preserve"> chức xấu lợi dụng để trục lợi.</w:t>
      </w:r>
    </w:p>
    <w:p w14:paraId="0C8AD2F1" w14:textId="48FF94A6" w:rsidR="00EB22B1" w:rsidRDefault="00EB22B1">
      <w:pPr>
        <w:pStyle w:val="Heading3"/>
      </w:pPr>
      <w:bookmarkStart w:id="37" w:name="_Toc92274274"/>
      <w:r>
        <w:t>Khoa Học Dữ Liệu (Data Science)</w:t>
      </w:r>
      <w:bookmarkEnd w:id="37"/>
    </w:p>
    <w:p w14:paraId="56B10D3F" w14:textId="5A37C84F" w:rsidR="00E04286" w:rsidRDefault="00E04286" w:rsidP="00A25F1F">
      <w:pPr>
        <w:pStyle w:val="Paragraph"/>
        <w:spacing w:after="0"/>
        <w:ind w:firstLine="357"/>
        <w:rPr>
          <w:sz w:val="26"/>
          <w:szCs w:val="26"/>
        </w:rPr>
      </w:pPr>
      <w:r>
        <w:rPr>
          <w:sz w:val="26"/>
          <w:szCs w:val="26"/>
        </w:rPr>
        <w:t>Khoa Học Dữ Liệu là khoa học về việc quản trị và phân tích dữ liệu, trích xuất các giá trị từ dữ liệu để tìm ra các insight, các tri thức hành động, các quyết định.</w:t>
      </w:r>
    </w:p>
    <w:p w14:paraId="77D8FB90" w14:textId="0AC16D0E" w:rsidR="00E04286" w:rsidRDefault="00E04286" w:rsidP="00A25F1F">
      <w:pPr>
        <w:pStyle w:val="Paragraph"/>
        <w:spacing w:after="0"/>
        <w:ind w:firstLine="357"/>
        <w:rPr>
          <w:sz w:val="26"/>
          <w:szCs w:val="26"/>
        </w:rPr>
      </w:pPr>
      <w:r>
        <w:rPr>
          <w:sz w:val="26"/>
          <w:szCs w:val="26"/>
        </w:rPr>
        <w:t>Khoa học dữ liệu gồm 3 phần chính: T</w:t>
      </w:r>
      <w:r w:rsidR="009E2B1B">
        <w:rPr>
          <w:sz w:val="26"/>
          <w:szCs w:val="26"/>
        </w:rPr>
        <w:t>ạo ra và quản trị, phân tích dữ liệu và chuyển kết quả phân tích thành giá trị hành động. Việc phân tích lại dựa vào 3 nguồn tri thức: Toán học (Thống kê), Công nghệ Thông tin (Máy học) và tri thức của lĩnh vực ứng dụng.</w:t>
      </w:r>
    </w:p>
    <w:p w14:paraId="398174B3" w14:textId="6A35C4CD" w:rsidR="009E2B1B" w:rsidRDefault="009E2B1B" w:rsidP="00AE064A">
      <w:pPr>
        <w:pStyle w:val="Paragraph"/>
        <w:keepLines/>
        <w:spacing w:after="0"/>
        <w:ind w:firstLine="357"/>
        <w:rPr>
          <w:sz w:val="26"/>
          <w:szCs w:val="26"/>
        </w:rPr>
      </w:pPr>
      <w:r>
        <w:rPr>
          <w:sz w:val="26"/>
          <w:szCs w:val="26"/>
        </w:rPr>
        <w:t>Các lĩnh vực của Khoa học dữ liệu: Khai thác dữ liệu (Data mining), Thống kê (Statistic), Học máy (Machine Learning), Phân tích (Analyzing) và Lập trình (Programming)</w:t>
      </w:r>
      <w:r w:rsidR="00751AD4">
        <w:rPr>
          <w:sz w:val="26"/>
          <w:szCs w:val="26"/>
        </w:rPr>
        <w:t>.</w:t>
      </w:r>
    </w:p>
    <w:p w14:paraId="4EA92641" w14:textId="0E022982" w:rsidR="00662329" w:rsidRDefault="00751AD4" w:rsidP="00AE064A">
      <w:pPr>
        <w:pStyle w:val="Paragraph"/>
        <w:keepLines/>
        <w:spacing w:after="0"/>
        <w:ind w:firstLine="357"/>
        <w:rPr>
          <w:sz w:val="26"/>
          <w:szCs w:val="26"/>
        </w:rPr>
      </w:pPr>
      <w:r>
        <w:rPr>
          <w:sz w:val="26"/>
          <w:szCs w:val="26"/>
        </w:rPr>
        <w:t xml:space="preserve">Khoa học dữ liệu yêu cầu </w:t>
      </w:r>
      <w:r w:rsidRPr="00751AD4">
        <w:rPr>
          <w:sz w:val="26"/>
          <w:szCs w:val="26"/>
        </w:rPr>
        <w:t>thực hiện các quan s</w:t>
      </w:r>
      <w:r>
        <w:rPr>
          <w:sz w:val="26"/>
          <w:szCs w:val="26"/>
        </w:rPr>
        <w:t xml:space="preserve">át, đặt câu hỏi, hình thành </w:t>
      </w:r>
      <w:r w:rsidR="00032E21">
        <w:rPr>
          <w:sz w:val="26"/>
          <w:szCs w:val="26"/>
        </w:rPr>
        <w:t xml:space="preserve">giả thuyết, </w:t>
      </w:r>
      <w:r w:rsidRPr="00751AD4">
        <w:rPr>
          <w:sz w:val="26"/>
          <w:szCs w:val="26"/>
        </w:rPr>
        <w:t>phân tích kết quả v</w:t>
      </w:r>
      <w:r>
        <w:rPr>
          <w:sz w:val="26"/>
          <w:szCs w:val="26"/>
        </w:rPr>
        <w:t>à đưa ra một khuyến nghị</w:t>
      </w:r>
      <w:r w:rsidRPr="00751AD4">
        <w:rPr>
          <w:sz w:val="26"/>
          <w:szCs w:val="26"/>
        </w:rPr>
        <w:t xml:space="preserve">. </w:t>
      </w:r>
      <w:r>
        <w:rPr>
          <w:sz w:val="26"/>
          <w:szCs w:val="26"/>
        </w:rPr>
        <w:t>M</w:t>
      </w:r>
      <w:r w:rsidRPr="00751AD4">
        <w:rPr>
          <w:sz w:val="26"/>
          <w:szCs w:val="26"/>
        </w:rPr>
        <w:t>ục đích chính là biến đổi một lượng lớn dữ liệu chưa qua xử lý, làm thế nào để định vị được thành mô</w:t>
      </w:r>
      <w:r w:rsidR="00032E21">
        <w:rPr>
          <w:sz w:val="26"/>
          <w:szCs w:val="26"/>
        </w:rPr>
        <w:t xml:space="preserve"> hình kinh doanh, ừ đó giúp </w:t>
      </w:r>
      <w:r w:rsidRPr="00751AD4">
        <w:rPr>
          <w:sz w:val="26"/>
          <w:szCs w:val="26"/>
        </w:rPr>
        <w:t>giảm chi phí, gia tăng hiệu quả làm việc, nhìn nhận cơ hội, rủi ro trên thị trường và làm gia tăng lợi thế cạnh tranh của doanh nghiệp</w:t>
      </w:r>
      <w:r w:rsidR="00032E21">
        <w:rPr>
          <w:sz w:val="26"/>
          <w:szCs w:val="26"/>
        </w:rPr>
        <w:t>.</w:t>
      </w:r>
    </w:p>
    <w:p w14:paraId="05290BF2" w14:textId="77777777" w:rsidR="00711B81" w:rsidRDefault="00662329" w:rsidP="00711B81">
      <w:pPr>
        <w:pStyle w:val="Paragraph"/>
        <w:keepNext/>
        <w:jc w:val="center"/>
      </w:pPr>
      <w:r>
        <w:rPr>
          <w:noProof/>
          <w:sz w:val="26"/>
          <w:szCs w:val="26"/>
          <w:lang w:val="vi-VN" w:eastAsia="vi-VN"/>
        </w:rPr>
        <w:lastRenderedPageBreak/>
        <w:drawing>
          <wp:inline distT="0" distB="0" distL="0" distR="0" wp14:anchorId="2A83D5D7" wp14:editId="79EE4648">
            <wp:extent cx="5040000" cy="3056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056400"/>
                    </a:xfrm>
                    <a:prstGeom prst="rect">
                      <a:avLst/>
                    </a:prstGeom>
                  </pic:spPr>
                </pic:pic>
              </a:graphicData>
            </a:graphic>
          </wp:inline>
        </w:drawing>
      </w:r>
    </w:p>
    <w:p w14:paraId="7488813E" w14:textId="7656055C" w:rsidR="00662329" w:rsidRDefault="00711B81" w:rsidP="00BF6511">
      <w:pPr>
        <w:pStyle w:val="ThesisTable"/>
      </w:pPr>
      <w:bookmarkStart w:id="38" w:name="_Toc92231048"/>
      <w:r>
        <w:t xml:space="preserve">Hình </w:t>
      </w:r>
      <w:r w:rsidR="009F06F6">
        <w:fldChar w:fldCharType="begin"/>
      </w:r>
      <w:r w:rsidR="009F06F6">
        <w:instrText xml:space="preserve"> STYLEREF 1 \s </w:instrText>
      </w:r>
      <w:r w:rsidR="009F06F6">
        <w:fldChar w:fldCharType="separate"/>
      </w:r>
      <w:r w:rsidR="009F06F6">
        <w:rPr>
          <w:noProof/>
        </w:rPr>
        <w:t>2</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3</w:t>
      </w:r>
      <w:r w:rsidR="009F06F6">
        <w:fldChar w:fldCharType="end"/>
      </w:r>
      <w:r>
        <w:t xml:space="preserve">. </w:t>
      </w:r>
      <w:r w:rsidRPr="007841E2">
        <w:t>Data Science và các lĩnh vực liên quan</w:t>
      </w:r>
      <w:bookmarkEnd w:id="38"/>
    </w:p>
    <w:p w14:paraId="60292BE8" w14:textId="518C4585" w:rsidR="000B5908" w:rsidRDefault="00CE62DD" w:rsidP="009167BB">
      <w:pPr>
        <w:pStyle w:val="Heading2"/>
      </w:pPr>
      <w:bookmarkStart w:id="39" w:name="_Toc92274275"/>
      <w:r>
        <w:t>Giới thiệu về Data Mining và Machine Learning</w:t>
      </w:r>
      <w:bookmarkEnd w:id="39"/>
    </w:p>
    <w:p w14:paraId="3B336DCC" w14:textId="2827E624" w:rsidR="00600317" w:rsidRDefault="00CE62DD" w:rsidP="00600317">
      <w:pPr>
        <w:pStyle w:val="Heading3"/>
      </w:pPr>
      <w:bookmarkStart w:id="40" w:name="_Toc92274276"/>
      <w:r>
        <w:t>Data Mining</w:t>
      </w:r>
      <w:bookmarkEnd w:id="40"/>
    </w:p>
    <w:p w14:paraId="7D8FE27D" w14:textId="77777777" w:rsidR="00CE62DD" w:rsidRDefault="00CE62DD" w:rsidP="00D17E5B">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311B4C90" w14:textId="62F71198" w:rsidR="00D17E5B" w:rsidRDefault="00CE62DD" w:rsidP="00AE064A">
      <w:pPr>
        <w:pStyle w:val="Paragraph"/>
        <w:spacing w:after="0"/>
        <w:ind w:left="357" w:firstLine="357"/>
        <w:rPr>
          <w:sz w:val="26"/>
          <w:szCs w:val="26"/>
        </w:rPr>
      </w:pPr>
      <w:r>
        <w:rPr>
          <w:sz w:val="26"/>
          <w:szCs w:val="26"/>
        </w:rPr>
        <w:t xml:space="preserve">Quá trình khai phá dữ liệu là quá trình phức tạp bao gồm kho dữ liệu lớn, chuyên sâu cùng với các công nghệ tính toán, Data Mining không chỉ giới hạn trong việc trích xuất mà còn được dùng để làm sạch, phân tích mẫu, làm sạch và chuyển đổi. </w:t>
      </w:r>
      <w:r w:rsidR="00BB151C">
        <w:rPr>
          <w:sz w:val="26"/>
          <w:szCs w:val="26"/>
        </w:rPr>
        <w:t xml:space="preserve"> </w:t>
      </w:r>
      <w:r>
        <w:rPr>
          <w:sz w:val="26"/>
          <w:szCs w:val="26"/>
        </w:rPr>
        <w:t xml:space="preserve">Trong Data Mining có nhiều tham số quan trọng khác nhau như phân cụm, phân loại, dự đoán và quy tắc kết hợp. </w:t>
      </w:r>
    </w:p>
    <w:p w14:paraId="15CB4390" w14:textId="77777777" w:rsidR="0004215D" w:rsidRDefault="0004215D" w:rsidP="00AE064A">
      <w:pPr>
        <w:pStyle w:val="Paragraph"/>
        <w:spacing w:after="0"/>
        <w:ind w:left="357" w:firstLine="357"/>
        <w:rPr>
          <w:sz w:val="26"/>
          <w:szCs w:val="26"/>
        </w:rPr>
      </w:pPr>
    </w:p>
    <w:p w14:paraId="31EBAD1A" w14:textId="77777777" w:rsidR="0004215D" w:rsidRDefault="0004215D" w:rsidP="00AE064A">
      <w:pPr>
        <w:pStyle w:val="Paragraph"/>
        <w:spacing w:after="0"/>
        <w:ind w:left="357" w:firstLine="357"/>
        <w:rPr>
          <w:sz w:val="26"/>
          <w:szCs w:val="26"/>
        </w:rPr>
      </w:pPr>
    </w:p>
    <w:p w14:paraId="395C845B" w14:textId="77777777" w:rsidR="0004215D" w:rsidRDefault="0004215D" w:rsidP="00AE064A">
      <w:pPr>
        <w:pStyle w:val="Paragraph"/>
        <w:spacing w:after="0"/>
        <w:ind w:left="357" w:firstLine="357"/>
        <w:rPr>
          <w:sz w:val="26"/>
          <w:szCs w:val="26"/>
        </w:rPr>
      </w:pPr>
    </w:p>
    <w:p w14:paraId="2D4E5C98" w14:textId="77777777" w:rsidR="0004215D" w:rsidRDefault="0004215D" w:rsidP="00AE064A">
      <w:pPr>
        <w:pStyle w:val="Paragraph"/>
        <w:spacing w:after="0"/>
        <w:ind w:left="357" w:firstLine="357"/>
        <w:rPr>
          <w:sz w:val="26"/>
          <w:szCs w:val="26"/>
        </w:rPr>
      </w:pPr>
    </w:p>
    <w:p w14:paraId="3242FC46" w14:textId="77777777" w:rsidR="0004215D" w:rsidRDefault="0004215D" w:rsidP="00AE064A">
      <w:pPr>
        <w:pStyle w:val="Paragraph"/>
        <w:spacing w:after="0"/>
        <w:ind w:left="357" w:firstLine="357"/>
        <w:rPr>
          <w:sz w:val="26"/>
          <w:szCs w:val="26"/>
        </w:rPr>
      </w:pPr>
    </w:p>
    <w:p w14:paraId="1A85D18E" w14:textId="299BDBEF" w:rsidR="00BB151C" w:rsidRDefault="00BB151C" w:rsidP="00D17E5B">
      <w:pPr>
        <w:pStyle w:val="Paragraph"/>
        <w:spacing w:after="0"/>
        <w:ind w:firstLine="357"/>
        <w:rPr>
          <w:sz w:val="26"/>
          <w:szCs w:val="26"/>
        </w:rPr>
      </w:pPr>
      <w:r>
        <w:rPr>
          <w:sz w:val="26"/>
          <w:szCs w:val="26"/>
        </w:rPr>
        <w:t>Để thực hiện Data Mining bao gồm 7 bước:</w:t>
      </w:r>
    </w:p>
    <w:p w14:paraId="5B512415" w14:textId="7C0F0024" w:rsidR="00BB151C" w:rsidRDefault="000D5561" w:rsidP="00D17E5B">
      <w:pPr>
        <w:pStyle w:val="Paragraph"/>
        <w:numPr>
          <w:ilvl w:val="0"/>
          <w:numId w:val="16"/>
        </w:numPr>
        <w:spacing w:after="0"/>
        <w:ind w:left="717"/>
        <w:rPr>
          <w:sz w:val="26"/>
          <w:szCs w:val="26"/>
        </w:rPr>
      </w:pPr>
      <w:r>
        <w:rPr>
          <w:sz w:val="26"/>
          <w:szCs w:val="26"/>
        </w:rPr>
        <w:t xml:space="preserve">Bước 1: Làm sạch dữ liệu, làm sạch để dữ liệu không có </w:t>
      </w:r>
      <w:r w:rsidR="001A29BA">
        <w:rPr>
          <w:sz w:val="26"/>
          <w:szCs w:val="26"/>
        </w:rPr>
        <w:t>dư thừa và bất thường.</w:t>
      </w:r>
    </w:p>
    <w:p w14:paraId="73C8DE8F" w14:textId="1CED84F0" w:rsidR="001A29BA" w:rsidRDefault="001A29BA" w:rsidP="00D17E5B">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4430BDC8" w14:textId="42EE05F8" w:rsidR="001A29BA" w:rsidRDefault="001A29BA" w:rsidP="00D17E5B">
      <w:pPr>
        <w:pStyle w:val="Paragraph"/>
        <w:numPr>
          <w:ilvl w:val="0"/>
          <w:numId w:val="16"/>
        </w:numPr>
        <w:spacing w:after="0"/>
        <w:ind w:left="717"/>
        <w:rPr>
          <w:sz w:val="26"/>
          <w:szCs w:val="26"/>
        </w:rPr>
      </w:pPr>
      <w:r>
        <w:rPr>
          <w:sz w:val="26"/>
          <w:szCs w:val="26"/>
        </w:rPr>
        <w:t>Bước 3: Lựa chọn dữ liệu, trích xuất dữ liệu từ C</w:t>
      </w:r>
      <w:r w:rsidR="00542673">
        <w:rPr>
          <w:sz w:val="26"/>
          <w:szCs w:val="26"/>
        </w:rPr>
        <w:t>ơ sở dữ liệu đa chiều.</w:t>
      </w:r>
    </w:p>
    <w:p w14:paraId="3928DDDB" w14:textId="7F6669E6" w:rsidR="001A29BA" w:rsidRDefault="001A29BA" w:rsidP="00D17E5B">
      <w:pPr>
        <w:pStyle w:val="Paragraph"/>
        <w:numPr>
          <w:ilvl w:val="0"/>
          <w:numId w:val="16"/>
        </w:numPr>
        <w:spacing w:after="0"/>
        <w:ind w:left="717"/>
        <w:rPr>
          <w:sz w:val="26"/>
          <w:szCs w:val="26"/>
        </w:rPr>
      </w:pPr>
      <w:r>
        <w:rPr>
          <w:sz w:val="26"/>
          <w:szCs w:val="26"/>
        </w:rPr>
        <w:t>Bước 4: Chuyển đổi dữ liệu, chuyển đổi dữ liệu để phân tích tóm tắt và cho các hoạt động tổng hợp.</w:t>
      </w:r>
    </w:p>
    <w:p w14:paraId="562909B6" w14:textId="0C03C7C6" w:rsidR="001A29BA" w:rsidRDefault="001A29BA" w:rsidP="00D17E5B">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64FB217F" w14:textId="5250CFEA" w:rsidR="001A29BA" w:rsidRDefault="001A29BA" w:rsidP="00D17E5B">
      <w:pPr>
        <w:pStyle w:val="Paragraph"/>
        <w:numPr>
          <w:ilvl w:val="0"/>
          <w:numId w:val="16"/>
        </w:numPr>
        <w:spacing w:after="0"/>
        <w:ind w:left="717"/>
        <w:rPr>
          <w:sz w:val="26"/>
          <w:szCs w:val="26"/>
        </w:rPr>
      </w:pPr>
      <w:r>
        <w:rPr>
          <w:sz w:val="26"/>
          <w:szCs w:val="26"/>
        </w:rPr>
        <w:t>Bước 6: Đánh giá mẫu, phân tích mẫu trong dữ liệu.</w:t>
      </w:r>
    </w:p>
    <w:p w14:paraId="5764D51E" w14:textId="6E30890F" w:rsidR="001A29BA" w:rsidRDefault="001A29BA" w:rsidP="00D17E5B">
      <w:pPr>
        <w:pStyle w:val="Paragraph"/>
        <w:numPr>
          <w:ilvl w:val="0"/>
          <w:numId w:val="16"/>
        </w:numPr>
        <w:spacing w:after="0"/>
        <w:ind w:left="717"/>
        <w:rPr>
          <w:sz w:val="26"/>
          <w:szCs w:val="26"/>
        </w:rPr>
      </w:pPr>
      <w:r>
        <w:rPr>
          <w:sz w:val="26"/>
          <w:szCs w:val="26"/>
        </w:rPr>
        <w:t>Bước 7: Trình bày thông tin, dữ liệu sẽ được thể hiện. trình bày dư</w:t>
      </w:r>
      <w:r w:rsidR="00F14A71">
        <w:rPr>
          <w:sz w:val="26"/>
          <w:szCs w:val="26"/>
        </w:rPr>
        <w:t>ới dạng cây, biểu đồ, bảng và ma</w:t>
      </w:r>
      <w:r>
        <w:rPr>
          <w:sz w:val="26"/>
          <w:szCs w:val="26"/>
        </w:rPr>
        <w:t xml:space="preserve"> trận …</w:t>
      </w:r>
    </w:p>
    <w:p w14:paraId="6E025873" w14:textId="77777777" w:rsidR="00B64CD9" w:rsidRDefault="00387A86" w:rsidP="00D17E5B">
      <w:pPr>
        <w:pStyle w:val="Paragraph"/>
        <w:keepNext/>
        <w:spacing w:after="0"/>
        <w:jc w:val="center"/>
      </w:pPr>
      <w:r>
        <w:rPr>
          <w:noProof/>
          <w:sz w:val="26"/>
          <w:szCs w:val="26"/>
          <w:lang w:val="vi-VN" w:eastAsia="vi-VN"/>
        </w:rPr>
        <w:drawing>
          <wp:inline distT="0" distB="0" distL="0" distR="0" wp14:anchorId="0B6FA791" wp14:editId="4A1EE1D4">
            <wp:extent cx="5461200" cy="2858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a:extLst>
                        <a:ext uri="{28A0092B-C50C-407E-A947-70E740481C1C}">
                          <a14:useLocalDpi xmlns:a14="http://schemas.microsoft.com/office/drawing/2010/main" val="0"/>
                        </a:ext>
                      </a:extLst>
                    </a:blip>
                    <a:stretch>
                      <a:fillRect/>
                    </a:stretch>
                  </pic:blipFill>
                  <pic:spPr>
                    <a:xfrm>
                      <a:off x="0" y="0"/>
                      <a:ext cx="5461200" cy="2858400"/>
                    </a:xfrm>
                    <a:prstGeom prst="rect">
                      <a:avLst/>
                    </a:prstGeom>
                  </pic:spPr>
                </pic:pic>
              </a:graphicData>
            </a:graphic>
          </wp:inline>
        </w:drawing>
      </w:r>
    </w:p>
    <w:p w14:paraId="64AE6D1A" w14:textId="61052191" w:rsidR="00387A86" w:rsidRDefault="00B64CD9" w:rsidP="00BF6511">
      <w:pPr>
        <w:pStyle w:val="ThesisTable"/>
      </w:pPr>
      <w:bookmarkStart w:id="41" w:name="_Toc92231049"/>
      <w:r>
        <w:t xml:space="preserve">Hình </w:t>
      </w:r>
      <w:r w:rsidR="009F06F6">
        <w:fldChar w:fldCharType="begin"/>
      </w:r>
      <w:r w:rsidR="009F06F6">
        <w:instrText xml:space="preserve"> STYLEREF 1 \s </w:instrText>
      </w:r>
      <w:r w:rsidR="009F06F6">
        <w:fldChar w:fldCharType="separate"/>
      </w:r>
      <w:r w:rsidR="009F06F6">
        <w:rPr>
          <w:noProof/>
        </w:rPr>
        <w:t>2</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4</w:t>
      </w:r>
      <w:r w:rsidR="009F06F6">
        <w:fldChar w:fldCharType="end"/>
      </w:r>
      <w:r>
        <w:t xml:space="preserve">. </w:t>
      </w:r>
      <w:r w:rsidRPr="00CC7CEF">
        <w:t>Các bước thực hiện Data Mining</w:t>
      </w:r>
      <w:bookmarkEnd w:id="41"/>
    </w:p>
    <w:p w14:paraId="00FA72E7" w14:textId="68617603" w:rsidR="001A29BA" w:rsidRDefault="00D97639" w:rsidP="00D17E5B">
      <w:pPr>
        <w:pStyle w:val="Paragraph"/>
        <w:spacing w:after="0"/>
        <w:rPr>
          <w:sz w:val="26"/>
          <w:szCs w:val="26"/>
        </w:rPr>
      </w:pPr>
      <w:r>
        <w:rPr>
          <w:sz w:val="26"/>
          <w:szCs w:val="26"/>
        </w:rPr>
        <w:t>Data Mining có rất nhiều ứng dụng để phục vụ, đáp ứng nhu cầu cho nhiều lĩnh vực:</w:t>
      </w:r>
    </w:p>
    <w:p w14:paraId="447C8F26" w14:textId="4CE29714" w:rsidR="00542673" w:rsidRDefault="00542673" w:rsidP="00D17E5B">
      <w:pPr>
        <w:pStyle w:val="Paragraph"/>
        <w:numPr>
          <w:ilvl w:val="0"/>
          <w:numId w:val="17"/>
        </w:numPr>
        <w:spacing w:after="0"/>
        <w:rPr>
          <w:sz w:val="26"/>
          <w:szCs w:val="26"/>
        </w:rPr>
      </w:pPr>
      <w:r>
        <w:rPr>
          <w:sz w:val="26"/>
          <w:szCs w:val="26"/>
        </w:rPr>
        <w:t>Phân tích và quản lý rủi ro trong doanh nghiệp</w:t>
      </w:r>
      <w:r w:rsidR="00E77126">
        <w:rPr>
          <w:sz w:val="26"/>
          <w:szCs w:val="26"/>
        </w:rPr>
        <w:t>.</w:t>
      </w:r>
    </w:p>
    <w:p w14:paraId="64EB919D" w14:textId="64813BDE" w:rsidR="00542673" w:rsidRDefault="00542673" w:rsidP="00D17E5B">
      <w:pPr>
        <w:pStyle w:val="Paragraph"/>
        <w:numPr>
          <w:ilvl w:val="0"/>
          <w:numId w:val="17"/>
        </w:numPr>
        <w:spacing w:after="0"/>
        <w:rPr>
          <w:sz w:val="26"/>
          <w:szCs w:val="26"/>
        </w:rPr>
      </w:pPr>
      <w:r>
        <w:rPr>
          <w:sz w:val="26"/>
          <w:szCs w:val="26"/>
        </w:rPr>
        <w:t>Phát hiện gian lận</w:t>
      </w:r>
      <w:r w:rsidR="00E77126">
        <w:rPr>
          <w:sz w:val="26"/>
          <w:szCs w:val="26"/>
        </w:rPr>
        <w:t>.</w:t>
      </w:r>
    </w:p>
    <w:p w14:paraId="11F36FF9" w14:textId="79A90712" w:rsidR="00542673" w:rsidRDefault="00542673" w:rsidP="00D17E5B">
      <w:pPr>
        <w:pStyle w:val="Paragraph"/>
        <w:numPr>
          <w:ilvl w:val="0"/>
          <w:numId w:val="17"/>
        </w:numPr>
        <w:spacing w:after="0"/>
        <w:rPr>
          <w:sz w:val="26"/>
          <w:szCs w:val="26"/>
        </w:rPr>
      </w:pPr>
      <w:r>
        <w:rPr>
          <w:sz w:val="26"/>
          <w:szCs w:val="26"/>
        </w:rPr>
        <w:t>Phát hiện bệnh cho bệnh nhân ở nhiều giai đoạn</w:t>
      </w:r>
      <w:r w:rsidR="00E77126">
        <w:rPr>
          <w:sz w:val="26"/>
          <w:szCs w:val="26"/>
        </w:rPr>
        <w:t>.</w:t>
      </w:r>
    </w:p>
    <w:p w14:paraId="3FEBFA5F" w14:textId="2BE7FA77" w:rsidR="00CE62DD" w:rsidRPr="00E77126" w:rsidRDefault="00542673" w:rsidP="005C52FB">
      <w:pPr>
        <w:pStyle w:val="Paragraph"/>
        <w:numPr>
          <w:ilvl w:val="0"/>
          <w:numId w:val="17"/>
        </w:numPr>
        <w:overflowPunct/>
        <w:autoSpaceDE/>
        <w:autoSpaceDN/>
        <w:adjustRightInd/>
        <w:spacing w:after="0" w:line="240" w:lineRule="auto"/>
        <w:jc w:val="left"/>
        <w:textAlignment w:val="auto"/>
        <w:rPr>
          <w:szCs w:val="26"/>
        </w:rPr>
      </w:pPr>
      <w:r w:rsidRPr="00E77126">
        <w:rPr>
          <w:sz w:val="26"/>
          <w:szCs w:val="26"/>
        </w:rPr>
        <w:t>Phân tích thị trường và chứng khoán</w:t>
      </w:r>
      <w:r w:rsidR="00E77126" w:rsidRPr="00E77126">
        <w:rPr>
          <w:sz w:val="26"/>
          <w:szCs w:val="26"/>
        </w:rPr>
        <w:t>.</w:t>
      </w:r>
      <w:r w:rsidR="00AE064A" w:rsidRPr="00E77126">
        <w:rPr>
          <w:szCs w:val="26"/>
        </w:rPr>
        <w:br w:type="page"/>
      </w:r>
    </w:p>
    <w:p w14:paraId="1D7122EA" w14:textId="67EE9600" w:rsidR="00600317" w:rsidRDefault="00CE62DD" w:rsidP="00600317">
      <w:pPr>
        <w:pStyle w:val="Heading3"/>
      </w:pPr>
      <w:bookmarkStart w:id="42" w:name="_Toc92274277"/>
      <w:r>
        <w:lastRenderedPageBreak/>
        <w:t>Machine Learning</w:t>
      </w:r>
      <w:bookmarkEnd w:id="42"/>
    </w:p>
    <w:p w14:paraId="54B3CDDE" w14:textId="03257311" w:rsidR="00814D0B" w:rsidRDefault="0035014E" w:rsidP="005052A8">
      <w:pPr>
        <w:ind w:firstLine="357"/>
      </w:pPr>
      <w:r>
        <w:t xml:space="preserve">Machine </w:t>
      </w:r>
      <w:proofErr w:type="gramStart"/>
      <w:r w:rsidR="00914297">
        <w:t>Learning</w:t>
      </w:r>
      <w:proofErr w:type="gramEnd"/>
      <w:r>
        <w:t xml:space="preserve"> là lĩnh vực con của Trí tuệ nhân tạo (</w:t>
      </w:r>
      <w:r w:rsidRPr="0035014E">
        <w:t>Artificial Intelligence</w:t>
      </w:r>
      <w:r>
        <w:t>) hay còn được viết tắt là AI, sử dụng thuật toán để máy tính có thể học từ dữ liệu để thực hiện công việc thay vì được lập trình để thực hiện công việc một cách rõ ràng</w:t>
      </w:r>
      <w:r w:rsidR="00814D0B">
        <w:t>.</w:t>
      </w:r>
    </w:p>
    <w:p w14:paraId="37B23079" w14:textId="1B9CE671" w:rsidR="00814D0B" w:rsidRDefault="00814D0B" w:rsidP="005052A8">
      <w:pPr>
        <w:ind w:firstLine="357"/>
      </w:pPr>
      <w:r>
        <w:t>Trên thực tế Machine Learning có rất nhiều ứng dụng đã mang lại rất nhiều lợi ích cho các doanh nghiệp, tổ chức, cho ngành Y Tế … Dưới đây là một số lĩnh vực phổ biến mà Machine Learning góp mặt:</w:t>
      </w:r>
    </w:p>
    <w:p w14:paraId="7D816813" w14:textId="3595D070" w:rsidR="00814D0B" w:rsidRDefault="00814D0B" w:rsidP="005052A8">
      <w:pPr>
        <w:pStyle w:val="ListParagraph"/>
        <w:numPr>
          <w:ilvl w:val="0"/>
          <w:numId w:val="18"/>
        </w:numPr>
        <w:contextualSpacing w:val="0"/>
      </w:pPr>
      <w:r>
        <w:t>Xử lý ảnh</w:t>
      </w:r>
      <w:r w:rsidR="003D0412">
        <w:t xml:space="preserve"> (Image Processing)</w:t>
      </w:r>
      <w:r>
        <w:t>: Gắn thẻ hình ảnh (Image Tagging), Nhận dạng ký tự (</w:t>
      </w:r>
      <w:r w:rsidRPr="00814D0B">
        <w:t>Optical Character Recognition</w:t>
      </w:r>
      <w:r>
        <w:t>), Xe tự hành</w:t>
      </w:r>
      <w:r w:rsidR="003D0412">
        <w:t xml:space="preserve"> </w:t>
      </w:r>
      <w:r>
        <w:t>(</w:t>
      </w:r>
      <w:r w:rsidRPr="00814D0B">
        <w:t xml:space="preserve">Self-driving </w:t>
      </w:r>
      <w:r w:rsidR="003D0412">
        <w:t>vehicle</w:t>
      </w:r>
      <w:r>
        <w:t>)</w:t>
      </w:r>
      <w:r w:rsidR="003D0412">
        <w:t xml:space="preserve"> …</w:t>
      </w:r>
    </w:p>
    <w:p w14:paraId="74577CC6" w14:textId="6FD805D9" w:rsidR="003D0412" w:rsidRDefault="003D0412" w:rsidP="005052A8">
      <w:pPr>
        <w:pStyle w:val="ListParagraph"/>
        <w:numPr>
          <w:ilvl w:val="0"/>
          <w:numId w:val="18"/>
        </w:numPr>
        <w:contextualSpacing w:val="0"/>
      </w:pPr>
      <w:r>
        <w:t xml:space="preserve">Phân tích văn bản (Text Analysis): </w:t>
      </w:r>
      <w:r w:rsidRPr="003D0412">
        <w:t>Lọc spam</w:t>
      </w:r>
      <w:r>
        <w:t xml:space="preserve"> </w:t>
      </w:r>
      <w:r w:rsidRPr="003D0412">
        <w:t>(Spam filtering)</w:t>
      </w:r>
      <w:r>
        <w:t>,</w:t>
      </w:r>
      <w:r w:rsidR="00555994">
        <w:t xml:space="preserve"> </w:t>
      </w:r>
      <w:r w:rsidRPr="003D0412">
        <w:t>Phân tích ngữ nghĩa</w:t>
      </w:r>
      <w:r>
        <w:t xml:space="preserve"> </w:t>
      </w:r>
      <w:r w:rsidRPr="003D0412">
        <w:t>(Sentiment Analysis)</w:t>
      </w:r>
      <w:r>
        <w:t xml:space="preserve">, </w:t>
      </w:r>
      <w:r w:rsidRPr="003D0412">
        <w:t>Khai thác thông tin(Information Extraction)</w:t>
      </w:r>
      <w:r>
        <w:t xml:space="preserve"> …</w:t>
      </w:r>
    </w:p>
    <w:p w14:paraId="0BDD64C3" w14:textId="2FFA325E" w:rsidR="003D0412" w:rsidRDefault="003D0412" w:rsidP="005052A8">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Phát hiện các quy luật</w:t>
      </w:r>
      <w:r>
        <w:t xml:space="preserve"> </w:t>
      </w:r>
      <w:r w:rsidRPr="003D0412">
        <w:t>(Association rules)</w:t>
      </w:r>
      <w:r>
        <w:t xml:space="preserve">, </w:t>
      </w:r>
      <w:r w:rsidRPr="003D0412">
        <w:t>Gom nhóm(Grouping)</w:t>
      </w:r>
      <w:r>
        <w:t xml:space="preserve">, </w:t>
      </w:r>
      <w:r w:rsidRPr="003D0412">
        <w:t>Dự đoán(Predictions)</w:t>
      </w:r>
      <w:r>
        <w:t xml:space="preserve"> …</w:t>
      </w:r>
    </w:p>
    <w:p w14:paraId="60DFCCE4" w14:textId="724D294A" w:rsidR="00914297" w:rsidRDefault="00914297" w:rsidP="005052A8">
      <w:pPr>
        <w:pStyle w:val="ListParagraph"/>
        <w:numPr>
          <w:ilvl w:val="0"/>
          <w:numId w:val="18"/>
        </w:numPr>
        <w:contextualSpacing w:val="0"/>
      </w:pPr>
      <w:r>
        <w:t>Trò chơi điện tử và Robot</w:t>
      </w:r>
    </w:p>
    <w:p w14:paraId="789089D4" w14:textId="5A9295AE" w:rsidR="00FB18A4" w:rsidRDefault="00FB18A4" w:rsidP="005052A8">
      <w:pPr>
        <w:ind w:firstLine="357"/>
      </w:pPr>
      <w:r>
        <w:t>Trong Machine Lear</w:t>
      </w:r>
      <w:r w:rsidR="006F7407">
        <w:t>n</w:t>
      </w:r>
      <w:r w:rsidR="009E60B8">
        <w:t>ing</w:t>
      </w:r>
      <w:r>
        <w:t xml:space="preserve"> có 2 loại thuật toán cơ bản: Học có giám sát (</w:t>
      </w:r>
      <w:r w:rsidRPr="00FB18A4">
        <w:t>Supervised learning</w:t>
      </w:r>
      <w:r>
        <w:t>) và Học không có giám sát (Uns</w:t>
      </w:r>
      <w:r w:rsidRPr="00FB18A4">
        <w:t>upervised learning</w:t>
      </w:r>
      <w:r>
        <w:t>)</w:t>
      </w:r>
    </w:p>
    <w:p w14:paraId="7B9010ED" w14:textId="23CDD3D1" w:rsidR="0073042A" w:rsidRDefault="0073042A" w:rsidP="005052A8">
      <w:pPr>
        <w:pStyle w:val="ListParagraph"/>
        <w:numPr>
          <w:ilvl w:val="0"/>
          <w:numId w:val="19"/>
        </w:numPr>
        <w:contextualSpacing w:val="0"/>
      </w:pPr>
      <w:r>
        <w:t>Học có giám sát:</w:t>
      </w:r>
      <w:r w:rsidR="0056634D">
        <w:t xml:space="preserve"> T</w:t>
      </w:r>
      <w:r>
        <w:t>rong thuật toán H</w:t>
      </w:r>
      <w:r w:rsidR="0056634D">
        <w:t>ọc có giám sát được chia thành</w:t>
      </w:r>
      <w:r>
        <w:t xml:space="preserve"> là Phân loại (</w:t>
      </w:r>
      <w:r w:rsidRPr="0073042A">
        <w:t>Classification</w:t>
      </w:r>
      <w:r>
        <w:t>)</w:t>
      </w:r>
      <w:r w:rsidRPr="0073042A">
        <w:t xml:space="preserve"> </w:t>
      </w:r>
      <w:r>
        <w:t xml:space="preserve">và Hồi quy (Regression). Các thuật toán thường được sử dụng là Support Vector Machines (SVMs), Linear Regression, Logistic Regression, </w:t>
      </w:r>
      <w:r w:rsidRPr="0073042A">
        <w:t>k-Nearest Neighbors</w:t>
      </w:r>
      <w:r>
        <w:t xml:space="preserve"> (kNN), Neural Network…</w:t>
      </w:r>
    </w:p>
    <w:p w14:paraId="72F33087" w14:textId="016FAB19" w:rsidR="0073042A" w:rsidRDefault="0073042A" w:rsidP="005052A8">
      <w:pPr>
        <w:pStyle w:val="ListParagraph"/>
        <w:numPr>
          <w:ilvl w:val="0"/>
          <w:numId w:val="19"/>
        </w:numPr>
        <w:contextualSpacing w:val="0"/>
      </w:pPr>
      <w:r>
        <w:t>H</w:t>
      </w:r>
      <w:r w:rsidR="0056634D">
        <w:t>ọc không có giám sát: Trong thuật toán Học không có giám sát được được chia thành là Phân cụm (Clustering), Biểu diễn và giảm số chiều (</w:t>
      </w:r>
      <w:r w:rsidR="0056634D" w:rsidRPr="0056634D">
        <w:t>Representation and dimensional reduction</w:t>
      </w:r>
      <w:r w:rsidR="0056634D">
        <w:t xml:space="preserve">). Các thuật toán thường được sử dụng là K-mean, </w:t>
      </w:r>
      <w:r w:rsidR="0056634D" w:rsidRPr="0056634D">
        <w:t>Spectral Clustering, Hierarchical clustering- Apriori (Association Rule Mining)</w:t>
      </w:r>
      <w:r w:rsidR="0056634D">
        <w:t xml:space="preserve"> …</w:t>
      </w:r>
    </w:p>
    <w:p w14:paraId="12450B79" w14:textId="77777777" w:rsidR="00C3660A" w:rsidRDefault="000A56A3" w:rsidP="00C3660A">
      <w:pPr>
        <w:keepNext/>
        <w:jc w:val="center"/>
      </w:pPr>
      <w:r>
        <w:rPr>
          <w:noProof/>
          <w:lang w:val="vi-VN" w:eastAsia="vi-VN"/>
        </w:rPr>
        <w:lastRenderedPageBreak/>
        <w:drawing>
          <wp:inline distT="0" distB="0" distL="0" distR="0" wp14:anchorId="04854CBD" wp14:editId="4004454D">
            <wp:extent cx="4413600" cy="3157200"/>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4413600" cy="3157200"/>
                    </a:xfrm>
                    <a:prstGeom prst="rect">
                      <a:avLst/>
                    </a:prstGeom>
                  </pic:spPr>
                </pic:pic>
              </a:graphicData>
            </a:graphic>
          </wp:inline>
        </w:drawing>
      </w:r>
    </w:p>
    <w:p w14:paraId="60F5756D" w14:textId="79B24DA9" w:rsidR="000A56A3" w:rsidRDefault="00C3660A" w:rsidP="00BF6511">
      <w:pPr>
        <w:pStyle w:val="ThesisTable"/>
      </w:pPr>
      <w:bookmarkStart w:id="43" w:name="_Toc92231050"/>
      <w:r>
        <w:t xml:space="preserve">Hình </w:t>
      </w:r>
      <w:r w:rsidR="009F06F6">
        <w:fldChar w:fldCharType="begin"/>
      </w:r>
      <w:r w:rsidR="009F06F6">
        <w:instrText xml:space="preserve"> STYLEREF 1 \s </w:instrText>
      </w:r>
      <w:r w:rsidR="009F06F6">
        <w:fldChar w:fldCharType="separate"/>
      </w:r>
      <w:r w:rsidR="009F06F6">
        <w:rPr>
          <w:noProof/>
        </w:rPr>
        <w:t>2</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5</w:t>
      </w:r>
      <w:r w:rsidR="009F06F6">
        <w:fldChar w:fldCharType="end"/>
      </w:r>
      <w:r>
        <w:t xml:space="preserve">. </w:t>
      </w:r>
      <w:r w:rsidRPr="001E5483">
        <w:t>Các loại thuật toán được sử dụng trong Machine Learning</w:t>
      </w:r>
      <w:bookmarkEnd w:id="43"/>
    </w:p>
    <w:p w14:paraId="0D01A4CD" w14:textId="5819E97F" w:rsidR="00814D0B" w:rsidRDefault="00814D0B" w:rsidP="00BF6511">
      <w:pPr>
        <w:pStyle w:val="ThesisTable"/>
      </w:pPr>
    </w:p>
    <w:p w14:paraId="080AAE68" w14:textId="77777777" w:rsidR="00C3660A" w:rsidRDefault="00983811" w:rsidP="00C3660A">
      <w:pPr>
        <w:keepNext/>
        <w:jc w:val="center"/>
      </w:pPr>
      <w:r>
        <w:rPr>
          <w:noProof/>
          <w:lang w:val="vi-VN" w:eastAsia="vi-VN"/>
        </w:rPr>
        <w:drawing>
          <wp:inline distT="0" distB="0" distL="0" distR="0" wp14:anchorId="4E765878" wp14:editId="203AAF75">
            <wp:extent cx="4881600" cy="251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881600" cy="2516400"/>
                    </a:xfrm>
                    <a:prstGeom prst="rect">
                      <a:avLst/>
                    </a:prstGeom>
                  </pic:spPr>
                </pic:pic>
              </a:graphicData>
            </a:graphic>
          </wp:inline>
        </w:drawing>
      </w:r>
    </w:p>
    <w:p w14:paraId="453451E9" w14:textId="3C19757A" w:rsidR="005052A8" w:rsidRDefault="00C3660A" w:rsidP="00BF6511">
      <w:pPr>
        <w:pStyle w:val="ThesisTable"/>
      </w:pPr>
      <w:bookmarkStart w:id="44" w:name="_Toc92231051"/>
      <w:r>
        <w:t xml:space="preserve">Hình </w:t>
      </w:r>
      <w:r w:rsidR="009F06F6">
        <w:fldChar w:fldCharType="begin"/>
      </w:r>
      <w:r w:rsidR="009F06F6">
        <w:instrText xml:space="preserve"> STYLEREF 1 \s </w:instrText>
      </w:r>
      <w:r w:rsidR="009F06F6">
        <w:fldChar w:fldCharType="separate"/>
      </w:r>
      <w:r w:rsidR="009F06F6">
        <w:rPr>
          <w:noProof/>
        </w:rPr>
        <w:t>2</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6</w:t>
      </w:r>
      <w:r w:rsidR="009F06F6">
        <w:fldChar w:fldCharType="end"/>
      </w:r>
      <w:r>
        <w:t xml:space="preserve">. </w:t>
      </w:r>
      <w:r w:rsidRPr="00FC09A9">
        <w:t>Lựa chọn thuật toán phù hợp</w:t>
      </w:r>
      <w:bookmarkEnd w:id="44"/>
    </w:p>
    <w:p w14:paraId="5DFBEB1F" w14:textId="075DE1A9" w:rsidR="00EA6FF8" w:rsidRPr="005052A8" w:rsidRDefault="005052A8" w:rsidP="005052A8">
      <w:pPr>
        <w:overflowPunct/>
        <w:autoSpaceDE/>
        <w:autoSpaceDN/>
        <w:adjustRightInd/>
        <w:spacing w:line="240" w:lineRule="auto"/>
        <w:jc w:val="left"/>
        <w:textAlignment w:val="auto"/>
        <w:rPr>
          <w:rFonts w:ascii="Arial" w:hAnsi="Arial"/>
          <w:b/>
          <w:bCs/>
          <w:sz w:val="20"/>
        </w:rPr>
      </w:pPr>
      <w:r>
        <w:br w:type="page"/>
      </w:r>
    </w:p>
    <w:p w14:paraId="7EAFE12E" w14:textId="17DB8636" w:rsidR="006F7407" w:rsidRPr="006F7407" w:rsidRDefault="006F7407" w:rsidP="006F7407">
      <w:pPr>
        <w:pStyle w:val="Heading2"/>
      </w:pPr>
      <w:bookmarkStart w:id="45" w:name="_Toc92274278"/>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lastRenderedPageBreak/>
        <w:t xml:space="preserve">Giới thiệu Python và các </w:t>
      </w:r>
      <w:proofErr w:type="gramStart"/>
      <w:r>
        <w:t>thư</w:t>
      </w:r>
      <w:proofErr w:type="gramEnd"/>
      <w:r>
        <w:t xml:space="preserve"> viện Python</w:t>
      </w:r>
      <w:r w:rsidR="00633F81">
        <w:t xml:space="preserve"> sử dụng trong đề tài</w:t>
      </w:r>
      <w:bookmarkEnd w:id="45"/>
    </w:p>
    <w:p w14:paraId="2120EF7A" w14:textId="6CD1D3C8" w:rsidR="007668D7" w:rsidRDefault="007668D7" w:rsidP="007668D7">
      <w:pPr>
        <w:pStyle w:val="Heading3"/>
      </w:pPr>
      <w:bookmarkStart w:id="46" w:name="_Toc92274279"/>
      <w:r>
        <w:t>Python</w:t>
      </w:r>
      <w:bookmarkEnd w:id="46"/>
    </w:p>
    <w:p w14:paraId="69615C88" w14:textId="10E182C9" w:rsidR="007668D7" w:rsidRDefault="007668D7" w:rsidP="0016269A">
      <w:pPr>
        <w:pStyle w:val="Paragraph"/>
        <w:spacing w:after="0"/>
        <w:ind w:firstLine="357"/>
        <w:rPr>
          <w:sz w:val="26"/>
          <w:szCs w:val="26"/>
        </w:rPr>
      </w:pPr>
      <w:r>
        <w:rPr>
          <w:sz w:val="26"/>
          <w:szCs w:val="26"/>
        </w:rPr>
        <w:t xml:space="preserve">Python là ngôn ngữ lập trình </w:t>
      </w:r>
      <w:r w:rsidR="0004196B">
        <w:rPr>
          <w:sz w:val="26"/>
          <w:szCs w:val="26"/>
        </w:rPr>
        <w:t xml:space="preserve">bậc cao được tạo ra bởi </w:t>
      </w:r>
      <w:r w:rsidR="0004196B" w:rsidRPr="0004196B">
        <w:rPr>
          <w:sz w:val="26"/>
          <w:szCs w:val="26"/>
        </w:rPr>
        <w:t>Guido van Rossum</w:t>
      </w:r>
      <w:r w:rsidR="0004196B">
        <w:rPr>
          <w:sz w:val="26"/>
          <w:szCs w:val="26"/>
        </w:rPr>
        <w:t xml:space="preserve"> và ra mắt lần đầu vào năm 1991, là ngôn ngữ thông dịch (Interpreter),</w:t>
      </w:r>
      <w:r w:rsidR="0004196B" w:rsidRPr="0004196B">
        <w:rPr>
          <w:sz w:val="26"/>
          <w:szCs w:val="26"/>
        </w:rPr>
        <w:t xml:space="preserve"> </w:t>
      </w:r>
      <w:r w:rsidR="0004196B">
        <w:rPr>
          <w:sz w:val="26"/>
          <w:szCs w:val="26"/>
        </w:rPr>
        <w:t xml:space="preserve">mã nguồn mở (Open-source), </w:t>
      </w:r>
      <w:r>
        <w:rPr>
          <w:sz w:val="26"/>
          <w:szCs w:val="26"/>
        </w:rPr>
        <w:t>dễ học dễ đọc,</w:t>
      </w:r>
      <w:r w:rsidR="0004196B">
        <w:rPr>
          <w:sz w:val="26"/>
          <w:szCs w:val="26"/>
        </w:rPr>
        <w:t xml:space="preserve"> chạy đa nền tảng. Python có cấu</w:t>
      </w:r>
      <w:r>
        <w:rPr>
          <w:sz w:val="26"/>
          <w:szCs w:val="26"/>
        </w:rPr>
        <w:t xml:space="preserve"> trúc gọn </w:t>
      </w:r>
      <w:r w:rsidR="0004196B">
        <w:rPr>
          <w:sz w:val="26"/>
          <w:szCs w:val="26"/>
        </w:rPr>
        <w:t>gàng, hỗ trợ nhiều mâu đa lập trình như: lập trình hàm</w:t>
      </w:r>
      <w:r w:rsidR="0039718F">
        <w:rPr>
          <w:sz w:val="26"/>
          <w:szCs w:val="26"/>
        </w:rPr>
        <w:t xml:space="preserve"> </w:t>
      </w:r>
      <w:r w:rsidR="0004196B">
        <w:rPr>
          <w:sz w:val="26"/>
          <w:szCs w:val="26"/>
        </w:rPr>
        <w:t>(</w:t>
      </w:r>
      <w:r w:rsidR="0039718F" w:rsidRPr="0039718F">
        <w:rPr>
          <w:sz w:val="26"/>
          <w:szCs w:val="26"/>
        </w:rPr>
        <w:t>functional programming</w:t>
      </w:r>
      <w:r w:rsidR="0004196B">
        <w:rPr>
          <w:sz w:val="26"/>
          <w:szCs w:val="26"/>
        </w:rPr>
        <w:t>)</w:t>
      </w:r>
      <w:r w:rsidR="0039718F">
        <w:rPr>
          <w:sz w:val="26"/>
          <w:szCs w:val="26"/>
        </w:rPr>
        <w:t>, lập trình hướng đối tượng (</w:t>
      </w:r>
      <w:r w:rsidR="0039718F" w:rsidRPr="0039718F">
        <w:rPr>
          <w:sz w:val="26"/>
          <w:szCs w:val="26"/>
        </w:rPr>
        <w:t>object-oriented programming</w:t>
      </w:r>
      <w:r w:rsidR="00F602C4">
        <w:rPr>
          <w:sz w:val="26"/>
          <w:szCs w:val="26"/>
        </w:rPr>
        <w:t>) …</w:t>
      </w:r>
    </w:p>
    <w:p w14:paraId="5CB6431F" w14:textId="16E7C75B" w:rsidR="00F602C4" w:rsidRDefault="00F602C4" w:rsidP="004F5565">
      <w:pPr>
        <w:pStyle w:val="Paragraph"/>
        <w:numPr>
          <w:ilvl w:val="0"/>
          <w:numId w:val="56"/>
        </w:numPr>
        <w:spacing w:after="0"/>
        <w:rPr>
          <w:sz w:val="26"/>
          <w:szCs w:val="26"/>
        </w:rPr>
      </w:pPr>
      <w:r>
        <w:rPr>
          <w:sz w:val="26"/>
          <w:szCs w:val="26"/>
        </w:rPr>
        <w:t>Ưu điểm của Python:</w:t>
      </w:r>
    </w:p>
    <w:p w14:paraId="5F9D4468" w14:textId="1A0C9363" w:rsidR="00F602C4" w:rsidRDefault="00F602C4" w:rsidP="005052A8">
      <w:pPr>
        <w:pStyle w:val="Paragraph"/>
        <w:numPr>
          <w:ilvl w:val="0"/>
          <w:numId w:val="20"/>
        </w:numPr>
        <w:spacing w:after="0"/>
        <w:ind w:left="1074"/>
        <w:rPr>
          <w:sz w:val="26"/>
          <w:szCs w:val="26"/>
        </w:rPr>
      </w:pPr>
      <w:r>
        <w:rPr>
          <w:sz w:val="26"/>
          <w:szCs w:val="26"/>
        </w:rPr>
        <w:t>Là ngôn ngữ dễ học cho người mới, và là được nhiều lập trình viên sử dụng.</w:t>
      </w:r>
    </w:p>
    <w:p w14:paraId="5EB28B35" w14:textId="6948F879" w:rsidR="00C22730" w:rsidRDefault="00C22730" w:rsidP="005052A8">
      <w:pPr>
        <w:pStyle w:val="Paragraph"/>
        <w:numPr>
          <w:ilvl w:val="0"/>
          <w:numId w:val="20"/>
        </w:numPr>
        <w:spacing w:after="0"/>
        <w:ind w:left="1074"/>
        <w:rPr>
          <w:sz w:val="26"/>
          <w:szCs w:val="26"/>
        </w:rPr>
      </w:pPr>
      <w:r>
        <w:rPr>
          <w:sz w:val="26"/>
          <w:szCs w:val="26"/>
        </w:rPr>
        <w:t>Cú pháp đơn giản dễ làm quen.</w:t>
      </w:r>
    </w:p>
    <w:p w14:paraId="5CED636F" w14:textId="45656A79" w:rsidR="00F602C4" w:rsidRDefault="00F602C4" w:rsidP="005052A8">
      <w:pPr>
        <w:pStyle w:val="Paragraph"/>
        <w:numPr>
          <w:ilvl w:val="0"/>
          <w:numId w:val="20"/>
        </w:numPr>
        <w:spacing w:after="0"/>
        <w:ind w:left="1074"/>
        <w:rPr>
          <w:sz w:val="26"/>
          <w:szCs w:val="26"/>
        </w:rPr>
      </w:pPr>
      <w:r>
        <w:rPr>
          <w:sz w:val="26"/>
          <w:szCs w:val="26"/>
        </w:rPr>
        <w:t xml:space="preserve">Có khả năng mở rộng, thích hợp cho các chương trình nhỏ và dự </w:t>
      </w:r>
      <w:proofErr w:type="gramStart"/>
      <w:r>
        <w:rPr>
          <w:sz w:val="26"/>
          <w:szCs w:val="26"/>
        </w:rPr>
        <w:t>án</w:t>
      </w:r>
      <w:proofErr w:type="gramEnd"/>
      <w:r>
        <w:rPr>
          <w:sz w:val="26"/>
          <w:szCs w:val="26"/>
        </w:rPr>
        <w:t xml:space="preserve"> lớn</w:t>
      </w:r>
      <w:r w:rsidR="00C22730">
        <w:rPr>
          <w:sz w:val="26"/>
          <w:szCs w:val="26"/>
        </w:rPr>
        <w:t>.</w:t>
      </w:r>
    </w:p>
    <w:p w14:paraId="2F2F51E4" w14:textId="37CC1D9D" w:rsidR="00C22730" w:rsidRDefault="00C22730" w:rsidP="005052A8">
      <w:pPr>
        <w:pStyle w:val="Paragraph"/>
        <w:numPr>
          <w:ilvl w:val="0"/>
          <w:numId w:val="20"/>
        </w:numPr>
        <w:spacing w:after="0"/>
        <w:ind w:left="1074"/>
        <w:rPr>
          <w:sz w:val="26"/>
          <w:szCs w:val="26"/>
        </w:rPr>
      </w:pPr>
      <w:r>
        <w:rPr>
          <w:sz w:val="26"/>
          <w:szCs w:val="26"/>
        </w:rPr>
        <w:t xml:space="preserve">Sử dụng được trên nhiều Hệ điều hành: </w:t>
      </w:r>
      <w:r w:rsidR="000C46CA">
        <w:rPr>
          <w:sz w:val="26"/>
          <w:szCs w:val="26"/>
        </w:rPr>
        <w:t>Windows,</w:t>
      </w:r>
      <w:r>
        <w:rPr>
          <w:sz w:val="26"/>
          <w:szCs w:val="26"/>
        </w:rPr>
        <w:t xml:space="preserve"> UNIX, Mac OS, Linux.</w:t>
      </w:r>
    </w:p>
    <w:p w14:paraId="14298409" w14:textId="0F6DF4D8" w:rsidR="00C22730" w:rsidRDefault="00C22730" w:rsidP="004F5565">
      <w:pPr>
        <w:pStyle w:val="Paragraph"/>
        <w:numPr>
          <w:ilvl w:val="0"/>
          <w:numId w:val="56"/>
        </w:numPr>
        <w:spacing w:after="0"/>
        <w:rPr>
          <w:sz w:val="26"/>
          <w:szCs w:val="26"/>
        </w:rPr>
      </w:pPr>
      <w:r>
        <w:rPr>
          <w:sz w:val="26"/>
          <w:szCs w:val="26"/>
        </w:rPr>
        <w:t>Nhược điểm của Python:</w:t>
      </w:r>
    </w:p>
    <w:p w14:paraId="0856ADDB" w14:textId="465A5DF3" w:rsidR="00C22730" w:rsidRDefault="00C22730" w:rsidP="005052A8">
      <w:pPr>
        <w:pStyle w:val="Paragraph"/>
        <w:numPr>
          <w:ilvl w:val="0"/>
          <w:numId w:val="21"/>
        </w:numPr>
        <w:spacing w:after="0"/>
        <w:ind w:left="1077"/>
        <w:rPr>
          <w:sz w:val="26"/>
          <w:szCs w:val="26"/>
        </w:rPr>
      </w:pPr>
      <w:r>
        <w:rPr>
          <w:sz w:val="26"/>
          <w:szCs w:val="26"/>
        </w:rPr>
        <w:t>Python không có một số thuộc tính như: public, private, protected …</w:t>
      </w:r>
    </w:p>
    <w:p w14:paraId="13D2FB49" w14:textId="19A2D08C" w:rsidR="00C22730" w:rsidRDefault="00C22730" w:rsidP="005052A8">
      <w:pPr>
        <w:pStyle w:val="Paragraph"/>
        <w:numPr>
          <w:ilvl w:val="0"/>
          <w:numId w:val="21"/>
        </w:numPr>
        <w:spacing w:after="0"/>
        <w:ind w:left="1077"/>
        <w:rPr>
          <w:sz w:val="26"/>
          <w:szCs w:val="26"/>
        </w:rPr>
      </w:pPr>
      <w:r>
        <w:rPr>
          <w:sz w:val="26"/>
          <w:szCs w:val="26"/>
        </w:rPr>
        <w:t>Mặc dù tốc độ xử lý nhanh, tuy nhiên vẫn chậm hơn Java, C++ …</w:t>
      </w:r>
    </w:p>
    <w:p w14:paraId="5ECE8B2D" w14:textId="05B22526" w:rsidR="00323C34" w:rsidRDefault="00323C34" w:rsidP="0016269A">
      <w:pPr>
        <w:pStyle w:val="Paragraph"/>
        <w:spacing w:after="0"/>
        <w:ind w:firstLine="357"/>
        <w:rPr>
          <w:sz w:val="26"/>
          <w:szCs w:val="26"/>
        </w:rPr>
      </w:pPr>
      <w:r>
        <w:rPr>
          <w:sz w:val="26"/>
          <w:szCs w:val="26"/>
        </w:rPr>
        <w:t>Cùng với Ưu và Nhược điểm, Python có nhiều tí</w:t>
      </w:r>
      <w:r w:rsidR="00633F81">
        <w:rPr>
          <w:sz w:val="26"/>
          <w:szCs w:val="26"/>
        </w:rPr>
        <w:t>nh năng nổi bật được nhiều lập</w:t>
      </w:r>
      <w:r>
        <w:rPr>
          <w:sz w:val="26"/>
          <w:szCs w:val="26"/>
        </w:rPr>
        <w:t xml:space="preserve"> trình viên sử dụng:</w:t>
      </w:r>
    </w:p>
    <w:p w14:paraId="2B80F2E3" w14:textId="74DFEFB7" w:rsidR="00C72F60" w:rsidRDefault="00C72F60" w:rsidP="0016269A">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4DFC30B2" w14:textId="5E3673AF" w:rsidR="00C72F60" w:rsidRDefault="00C72F60" w:rsidP="0016269A">
      <w:pPr>
        <w:pStyle w:val="Paragraph"/>
        <w:numPr>
          <w:ilvl w:val="0"/>
          <w:numId w:val="22"/>
        </w:numPr>
        <w:spacing w:after="0"/>
        <w:rPr>
          <w:sz w:val="26"/>
          <w:szCs w:val="26"/>
        </w:rPr>
      </w:pPr>
      <w:r>
        <w:rPr>
          <w:sz w:val="26"/>
          <w:szCs w:val="26"/>
        </w:rPr>
        <w:t>Phát triển Web phía máy chủ (Backend Development)</w:t>
      </w:r>
    </w:p>
    <w:p w14:paraId="6A00D8C3" w14:textId="4312D69A" w:rsidR="00C72F60" w:rsidRDefault="00C72F60" w:rsidP="0016269A">
      <w:pPr>
        <w:pStyle w:val="Paragraph"/>
        <w:numPr>
          <w:ilvl w:val="0"/>
          <w:numId w:val="22"/>
        </w:numPr>
        <w:spacing w:after="0"/>
        <w:rPr>
          <w:sz w:val="26"/>
          <w:szCs w:val="26"/>
        </w:rPr>
      </w:pPr>
      <w:r>
        <w:rPr>
          <w:sz w:val="26"/>
          <w:szCs w:val="26"/>
        </w:rPr>
        <w:t>Python được sử dụng để xử lý dữ liệu lớn, cùng với lượng thư viện hỗ trợ như Pandas, PySpark, Numpy …</w:t>
      </w:r>
    </w:p>
    <w:p w14:paraId="0C74DD6A" w14:textId="208DA7F5" w:rsidR="00323C34" w:rsidRPr="006D2C7D" w:rsidRDefault="00C72F60" w:rsidP="0016269A">
      <w:pPr>
        <w:pStyle w:val="Paragraph"/>
        <w:numPr>
          <w:ilvl w:val="0"/>
          <w:numId w:val="22"/>
        </w:numPr>
        <w:spacing w:after="0"/>
        <w:rPr>
          <w:sz w:val="26"/>
          <w:szCs w:val="26"/>
        </w:rPr>
      </w:pPr>
      <w:r>
        <w:rPr>
          <w:sz w:val="26"/>
          <w:szCs w:val="26"/>
        </w:rPr>
        <w:t xml:space="preserve">Python cũng được sử dụng cho </w:t>
      </w:r>
      <w:r w:rsidR="00B0019B">
        <w:rPr>
          <w:sz w:val="26"/>
          <w:szCs w:val="26"/>
        </w:rPr>
        <w:t>lĩnh vực T</w:t>
      </w:r>
      <w:r w:rsidR="0066057F">
        <w:rPr>
          <w:sz w:val="26"/>
          <w:szCs w:val="26"/>
        </w:rPr>
        <w:t>rí tuệ nhâ</w:t>
      </w:r>
      <w:r w:rsidR="00B0019B">
        <w:rPr>
          <w:sz w:val="26"/>
          <w:szCs w:val="26"/>
        </w:rPr>
        <w:t>n tạo</w:t>
      </w:r>
      <w:r w:rsidR="0066057F">
        <w:rPr>
          <w:sz w:val="26"/>
          <w:szCs w:val="26"/>
        </w:rPr>
        <w:t>,</w:t>
      </w:r>
      <w:r>
        <w:rPr>
          <w:sz w:val="26"/>
          <w:szCs w:val="26"/>
        </w:rPr>
        <w:t xml:space="preserve"> Machine Learning, Deep Learning cùng với nhiều thư viện hỗ trợ như Tensorflow, Scikit-learn, Keras, PyTorch …</w:t>
      </w:r>
    </w:p>
    <w:p w14:paraId="58B2ABC9" w14:textId="034E594D" w:rsidR="00323C34" w:rsidRDefault="00323C34">
      <w:pPr>
        <w:pStyle w:val="Heading3"/>
      </w:pPr>
      <w:bookmarkStart w:id="47" w:name="_Toc92274280"/>
      <w:r>
        <w:lastRenderedPageBreak/>
        <w:t xml:space="preserve">Các </w:t>
      </w:r>
      <w:proofErr w:type="gramStart"/>
      <w:r>
        <w:t>thư</w:t>
      </w:r>
      <w:proofErr w:type="gramEnd"/>
      <w:r>
        <w:t xml:space="preserve"> viện của Python</w:t>
      </w:r>
      <w:bookmarkEnd w:id="47"/>
    </w:p>
    <w:p w14:paraId="5AD56D00" w14:textId="400786DC" w:rsidR="00633F81" w:rsidRDefault="00633F81" w:rsidP="0016269A">
      <w:pPr>
        <w:pStyle w:val="Paragraph"/>
        <w:spacing w:after="0"/>
        <w:ind w:firstLine="357"/>
        <w:rPr>
          <w:sz w:val="26"/>
          <w:szCs w:val="26"/>
        </w:rPr>
      </w:pPr>
      <w:r>
        <w:rPr>
          <w:sz w:val="26"/>
          <w:szCs w:val="26"/>
        </w:rPr>
        <w:t xml:space="preserve">Python được biết đến là ngôn ngữ mã nguồn mở, có nhiều </w:t>
      </w:r>
      <w:proofErr w:type="gramStart"/>
      <w:r>
        <w:rPr>
          <w:sz w:val="26"/>
          <w:szCs w:val="26"/>
        </w:rPr>
        <w:t>thư</w:t>
      </w:r>
      <w:proofErr w:type="gramEnd"/>
      <w:r>
        <w:rPr>
          <w:sz w:val="26"/>
          <w:szCs w:val="26"/>
        </w:rPr>
        <w:t xml:space="preserve"> viện hỗ trợ nhằm giúp lập trình viên dễ dàng hơn trong việc lập trình.</w:t>
      </w:r>
      <w:r w:rsidR="00ED5D85">
        <w:rPr>
          <w:sz w:val="26"/>
          <w:szCs w:val="26"/>
        </w:rPr>
        <w:t xml:space="preserve"> </w:t>
      </w:r>
      <w:r>
        <w:rPr>
          <w:sz w:val="26"/>
          <w:szCs w:val="26"/>
        </w:rPr>
        <w:t xml:space="preserve">Trong đề tài của em, em có sử dụng một số </w:t>
      </w:r>
      <w:proofErr w:type="gramStart"/>
      <w:r>
        <w:rPr>
          <w:sz w:val="26"/>
          <w:szCs w:val="26"/>
        </w:rPr>
        <w:t>thư</w:t>
      </w:r>
      <w:proofErr w:type="gramEnd"/>
      <w:r>
        <w:rPr>
          <w:sz w:val="26"/>
          <w:szCs w:val="26"/>
        </w:rPr>
        <w:t xml:space="preserve"> viện để hỗ trợ:</w:t>
      </w:r>
    </w:p>
    <w:p w14:paraId="09117553" w14:textId="58E08833" w:rsidR="00633F81" w:rsidRDefault="0054581C" w:rsidP="0016269A">
      <w:pPr>
        <w:pStyle w:val="Paragraph"/>
        <w:numPr>
          <w:ilvl w:val="0"/>
          <w:numId w:val="23"/>
        </w:numPr>
        <w:spacing w:after="0"/>
        <w:rPr>
          <w:sz w:val="26"/>
          <w:szCs w:val="26"/>
        </w:rPr>
      </w:pPr>
      <w:r w:rsidRPr="0054581C">
        <w:rPr>
          <w:b/>
          <w:sz w:val="26"/>
          <w:szCs w:val="26"/>
        </w:rPr>
        <w:t>Pandas</w:t>
      </w:r>
      <w:r w:rsidR="00064297">
        <w:rPr>
          <w:sz w:val="26"/>
          <w:szCs w:val="26"/>
        </w:rPr>
        <w:t>:</w:t>
      </w:r>
      <w:r>
        <w:rPr>
          <w:sz w:val="26"/>
          <w:szCs w:val="26"/>
        </w:rPr>
        <w:t xml:space="preserve"> công cụ dùng để phân tích và thao tác dữ liệu mã nguồn mở nhanh, mạnh, dễ sử dụng và linh hoạt được xây dựng trên ngôn ngữ lập trình P</w:t>
      </w:r>
      <w:r w:rsidR="00F83CF0">
        <w:rPr>
          <w:sz w:val="26"/>
          <w:szCs w:val="26"/>
        </w:rPr>
        <w:t>ython,</w:t>
      </w:r>
      <w:r w:rsidR="00FD0FAB">
        <w:rPr>
          <w:sz w:val="26"/>
          <w:szCs w:val="26"/>
        </w:rPr>
        <w:t xml:space="preserve"> cung cấp rất nhiều tính năng hữ</w:t>
      </w:r>
      <w:r w:rsidR="00F83CF0">
        <w:rPr>
          <w:sz w:val="26"/>
          <w:szCs w:val="26"/>
        </w:rPr>
        <w:t>u ích cho người dùng, đặc biệt là trong ngành Khoa học Dữ liệu.</w:t>
      </w:r>
    </w:p>
    <w:p w14:paraId="711326CF" w14:textId="2690C79C" w:rsidR="00F83CF0" w:rsidRDefault="00F83CF0" w:rsidP="0016269A">
      <w:pPr>
        <w:pStyle w:val="Paragraph"/>
        <w:numPr>
          <w:ilvl w:val="0"/>
          <w:numId w:val="23"/>
        </w:numPr>
        <w:spacing w:after="0"/>
        <w:rPr>
          <w:sz w:val="26"/>
          <w:szCs w:val="26"/>
        </w:rPr>
      </w:pPr>
      <w:r>
        <w:rPr>
          <w:b/>
          <w:sz w:val="26"/>
          <w:szCs w:val="26"/>
        </w:rPr>
        <w:t xml:space="preserve">Numpy </w:t>
      </w:r>
      <w:r w:rsidRPr="005C796C">
        <w:rPr>
          <w:b/>
          <w:sz w:val="26"/>
          <w:szCs w:val="26"/>
        </w:rPr>
        <w:t>(Numeric Python</w:t>
      </w:r>
      <w:r w:rsidR="005C796C">
        <w:rPr>
          <w:b/>
          <w:sz w:val="26"/>
          <w:szCs w:val="26"/>
        </w:rPr>
        <w:t>)</w:t>
      </w:r>
      <w:r w:rsidR="005C796C">
        <w:rPr>
          <w:sz w:val="26"/>
          <w:szCs w:val="26"/>
        </w:rPr>
        <w:t xml:space="preserve">: </w:t>
      </w:r>
      <w:r>
        <w:rPr>
          <w:sz w:val="26"/>
          <w:szCs w:val="26"/>
        </w:rPr>
        <w:t xml:space="preserve">là </w:t>
      </w:r>
      <w:proofErr w:type="gramStart"/>
      <w:r>
        <w:rPr>
          <w:sz w:val="26"/>
          <w:szCs w:val="26"/>
        </w:rPr>
        <w:t>thư</w:t>
      </w:r>
      <w:proofErr w:type="gramEnd"/>
      <w:r>
        <w:rPr>
          <w:sz w:val="26"/>
          <w:szCs w:val="26"/>
        </w:rPr>
        <w:t xml:space="preserve"> viện toán học mạnh mẽ và phổ biến của Python. Numpy 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sử dụng “core Python” đơn thuần.</w:t>
      </w:r>
      <w:r w:rsidR="00414C4E">
        <w:rPr>
          <w:sz w:val="26"/>
          <w:szCs w:val="26"/>
        </w:rPr>
        <w:t xml:space="preserve"> Numpy hoạt động nhanh trên mảng, các phép toán học, logic, sắp xếp, các phép biến đổi Fourier, đại số tuyến tính, mô phỏng ngẫu nhiên …. </w:t>
      </w:r>
    </w:p>
    <w:p w14:paraId="5CB08522" w14:textId="26F56FCE" w:rsidR="00064297" w:rsidRDefault="00144E28" w:rsidP="0016269A">
      <w:pPr>
        <w:pStyle w:val="Paragraph"/>
        <w:numPr>
          <w:ilvl w:val="0"/>
          <w:numId w:val="23"/>
        </w:numPr>
        <w:spacing w:after="0"/>
        <w:rPr>
          <w:sz w:val="26"/>
          <w:szCs w:val="26"/>
        </w:rPr>
      </w:pPr>
      <w:r>
        <w:rPr>
          <w:b/>
          <w:bCs/>
          <w:color w:val="000000"/>
          <w:sz w:val="26"/>
          <w:szCs w:val="26"/>
        </w:rPr>
        <w:t>Matplotlib</w:t>
      </w:r>
      <w:r w:rsidR="00064297">
        <w:rPr>
          <w:sz w:val="26"/>
          <w:szCs w:val="26"/>
        </w:rPr>
        <w:t xml:space="preserve">: trực quan hóa là một bước quan trọng trong lĩnh vực Khoa học dữ liệu và Matplotlib là giải pháp hiệu quả cho người dùng Python. Matplotlib là </w:t>
      </w:r>
      <w:proofErr w:type="gramStart"/>
      <w:r w:rsidR="00064297">
        <w:rPr>
          <w:sz w:val="26"/>
          <w:szCs w:val="26"/>
        </w:rPr>
        <w:t>thư</w:t>
      </w:r>
      <w:proofErr w:type="gramEnd"/>
      <w:r w:rsidR="00064297">
        <w:rPr>
          <w:sz w:val="26"/>
          <w:szCs w:val="26"/>
        </w:rPr>
        <w:t xml:space="preserve"> viện vẽ đồ thị, biểu đồ, hình ảnh trực quan tĩnh và động rất mạnh mẽ cho người làm việc với Python và Numpy. </w:t>
      </w:r>
    </w:p>
    <w:p w14:paraId="6B9CDBF2" w14:textId="3B708D83" w:rsidR="00064297" w:rsidRDefault="00064297" w:rsidP="0016269A">
      <w:pPr>
        <w:pStyle w:val="Paragraph"/>
        <w:numPr>
          <w:ilvl w:val="0"/>
          <w:numId w:val="23"/>
        </w:numPr>
        <w:spacing w:after="0"/>
        <w:rPr>
          <w:sz w:val="26"/>
          <w:szCs w:val="26"/>
        </w:rPr>
      </w:pPr>
      <w:r>
        <w:rPr>
          <w:b/>
          <w:sz w:val="26"/>
          <w:szCs w:val="26"/>
        </w:rPr>
        <w:t>Seaborn</w:t>
      </w:r>
      <w:r>
        <w:rPr>
          <w:sz w:val="26"/>
          <w:szCs w:val="26"/>
        </w:rPr>
        <w:t>:</w:t>
      </w:r>
      <w:r w:rsidR="000317FD">
        <w:rPr>
          <w:sz w:val="26"/>
          <w:szCs w:val="26"/>
        </w:rPr>
        <w:t xml:space="preserve"> bên cạnh Matplotlib thì Python còn có Seaborn cũng là </w:t>
      </w:r>
      <w:proofErr w:type="gramStart"/>
      <w:r w:rsidR="000317FD">
        <w:rPr>
          <w:sz w:val="26"/>
          <w:szCs w:val="26"/>
        </w:rPr>
        <w:t>thư</w:t>
      </w:r>
      <w:proofErr w:type="gramEnd"/>
      <w:r w:rsidR="000317FD">
        <w:rPr>
          <w:sz w:val="26"/>
          <w:szCs w:val="26"/>
        </w:rPr>
        <w:t xml:space="preserve"> viện dùng để trực quan hóa dữ liệu, vẽ đồ thị, biểu đồ. Seaborn được xây dựng dựa trên Matplotlib và tích hợp chặt chẽ với cấu trúc </w:t>
      </w:r>
      <w:r w:rsidR="008620A8">
        <w:rPr>
          <w:sz w:val="26"/>
          <w:szCs w:val="26"/>
        </w:rPr>
        <w:t>dữ</w:t>
      </w:r>
      <w:r w:rsidR="000317FD">
        <w:rPr>
          <w:sz w:val="26"/>
          <w:szCs w:val="26"/>
        </w:rPr>
        <w:t xml:space="preserve"> liệu của Pandas.</w:t>
      </w:r>
      <w:r w:rsidR="005D6C41">
        <w:rPr>
          <w:sz w:val="26"/>
          <w:szCs w:val="26"/>
        </w:rPr>
        <w:t xml:space="preserve"> Seaborn cung cấp cho người dùng Python nhiều function để vẽ nhiều dạng biểu đồ, thống kê đẹp hơn so với Matplotlib. Các chức năng vẽ biểu đồ của Seaborn hoạt động trên dataframe và mảng chứa tập dữ liệu.</w:t>
      </w:r>
    </w:p>
    <w:p w14:paraId="63FEF801" w14:textId="74B2ABF1" w:rsidR="0019137D" w:rsidRDefault="0019137D" w:rsidP="0016269A">
      <w:pPr>
        <w:pStyle w:val="Paragraph"/>
        <w:numPr>
          <w:ilvl w:val="0"/>
          <w:numId w:val="23"/>
        </w:numPr>
        <w:spacing w:after="0"/>
        <w:rPr>
          <w:sz w:val="26"/>
          <w:szCs w:val="26"/>
        </w:rPr>
      </w:pPr>
      <w:r>
        <w:rPr>
          <w:b/>
          <w:sz w:val="26"/>
          <w:szCs w:val="26"/>
        </w:rPr>
        <w:t>Requests</w:t>
      </w:r>
      <w:r w:rsidRPr="0019137D">
        <w:rPr>
          <w:sz w:val="26"/>
          <w:szCs w:val="26"/>
        </w:rPr>
        <w:t>:</w:t>
      </w:r>
      <w:r>
        <w:rPr>
          <w:sz w:val="26"/>
          <w:szCs w:val="26"/>
        </w:rPr>
        <w:t xml:space="preserve"> là </w:t>
      </w:r>
      <w:proofErr w:type="gramStart"/>
      <w:r>
        <w:rPr>
          <w:sz w:val="26"/>
          <w:szCs w:val="26"/>
        </w:rPr>
        <w:t>thư</w:t>
      </w:r>
      <w:proofErr w:type="gramEnd"/>
      <w:r>
        <w:rPr>
          <w:sz w:val="26"/>
          <w:szCs w:val="26"/>
        </w:rPr>
        <w:t xml:space="preserve"> viện HTTP đơn giản của Python, </w:t>
      </w:r>
      <w:r w:rsidR="00B8034F">
        <w:rPr>
          <w:sz w:val="26"/>
          <w:szCs w:val="26"/>
        </w:rPr>
        <w:t>dùng để gửi lệnh HTTP qua các server, dịch vụ Web API. Thư viện Requests cung cấp cho người dùng nhiều gửi các loại lệnh như GET (để lấy dữ liệu), POST (để thêm dữ liệu), PUT (để cập nhật dữ liệu), DELETE (để xóa dữ liệu) …</w:t>
      </w:r>
    </w:p>
    <w:p w14:paraId="6D4E71F1" w14:textId="1F5572B5" w:rsidR="00014CCC" w:rsidRPr="00633F81" w:rsidRDefault="00014CCC" w:rsidP="0016269A">
      <w:pPr>
        <w:pStyle w:val="Paragraph"/>
        <w:numPr>
          <w:ilvl w:val="0"/>
          <w:numId w:val="23"/>
        </w:numPr>
        <w:spacing w:after="0"/>
        <w:rPr>
          <w:sz w:val="26"/>
          <w:szCs w:val="26"/>
        </w:rPr>
      </w:pPr>
      <w:r>
        <w:rPr>
          <w:b/>
          <w:sz w:val="26"/>
          <w:szCs w:val="26"/>
        </w:rPr>
        <w:lastRenderedPageBreak/>
        <w:t>Scikit</w:t>
      </w:r>
      <w:r w:rsidR="00625C38" w:rsidRPr="00625C38">
        <w:rPr>
          <w:b/>
          <w:sz w:val="26"/>
          <w:szCs w:val="26"/>
        </w:rPr>
        <w:t>-learn</w:t>
      </w:r>
      <w:r w:rsidR="00625C38">
        <w:rPr>
          <w:sz w:val="26"/>
          <w:szCs w:val="26"/>
        </w:rPr>
        <w:t xml:space="preserve">: là </w:t>
      </w:r>
      <w:proofErr w:type="gramStart"/>
      <w:r w:rsidR="00625C38">
        <w:rPr>
          <w:sz w:val="26"/>
          <w:szCs w:val="26"/>
        </w:rPr>
        <w:t>thư</w:t>
      </w:r>
      <w:proofErr w:type="gramEnd"/>
      <w:r w:rsidR="00625C38">
        <w:rPr>
          <w:sz w:val="26"/>
          <w:szCs w:val="26"/>
        </w:rPr>
        <w:t xml:space="preserve"> viện mạnh mẽ dành cho các thuật toán Machine Learning được biết bằng ngôn ngữ Python. Scikit-learn cung cấp các công cụ để xử lý các bài toán Machine Learning và mô hình thống kê (Statistical Modeling) như: </w:t>
      </w:r>
      <w:r w:rsidR="00625C38" w:rsidRPr="00625C38">
        <w:rPr>
          <w:sz w:val="26"/>
          <w:szCs w:val="26"/>
        </w:rPr>
        <w:t>classification, clustering</w:t>
      </w:r>
      <w:r w:rsidR="00625C38">
        <w:rPr>
          <w:sz w:val="26"/>
          <w:szCs w:val="26"/>
        </w:rPr>
        <w:t>,</w:t>
      </w:r>
      <w:r w:rsidR="00625C38" w:rsidRPr="00625C38">
        <w:rPr>
          <w:sz w:val="26"/>
          <w:szCs w:val="26"/>
        </w:rPr>
        <w:t xml:space="preserve"> regression, và dimensionality reduction</w:t>
      </w:r>
      <w:r w:rsidR="00625C38">
        <w:rPr>
          <w:sz w:val="26"/>
          <w:szCs w:val="26"/>
        </w:rPr>
        <w:t>. Scikit-learn là một công cụ đơn giản và hiệu quả cho phân tích dự đoán dữ liệu, xây dựng trên tư viện Numpy, SciPy và Matplotlib</w:t>
      </w:r>
      <w:r w:rsidR="006F38FC">
        <w:rPr>
          <w:sz w:val="26"/>
          <w:szCs w:val="26"/>
        </w:rPr>
        <w:t>.</w:t>
      </w:r>
    </w:p>
    <w:p w14:paraId="4921B90B" w14:textId="61103C63" w:rsidR="00D721FE" w:rsidRPr="00D721FE" w:rsidRDefault="00D721FE" w:rsidP="00D721FE">
      <w:pPr>
        <w:pStyle w:val="Heading2"/>
      </w:pPr>
      <w:bookmarkStart w:id="48" w:name="_Toc92274281"/>
      <w:r>
        <w:t>Giới thiệu SQL và Cơ sở dữ liệu MySQL</w:t>
      </w:r>
      <w:bookmarkEnd w:id="48"/>
    </w:p>
    <w:p w14:paraId="572CC629" w14:textId="4E6B452F" w:rsidR="00D721FE" w:rsidRDefault="00D721FE" w:rsidP="00D721FE">
      <w:pPr>
        <w:pStyle w:val="Heading3"/>
      </w:pPr>
      <w:bookmarkStart w:id="49" w:name="_Toc92274282"/>
      <w:r>
        <w:t>SQL</w:t>
      </w:r>
      <w:bookmarkEnd w:id="49"/>
    </w:p>
    <w:p w14:paraId="76A10165" w14:textId="77777777" w:rsidR="00ED5D85" w:rsidRDefault="00FF236B" w:rsidP="0011225A">
      <w:pPr>
        <w:pStyle w:val="Paragraph"/>
        <w:spacing w:after="0"/>
        <w:ind w:firstLine="357"/>
        <w:rPr>
          <w:sz w:val="26"/>
          <w:szCs w:val="26"/>
        </w:rPr>
      </w:pPr>
      <w:r>
        <w:rPr>
          <w:sz w:val="26"/>
          <w:szCs w:val="26"/>
        </w:rPr>
        <w:t xml:space="preserve">SQL là viết tắt của </w:t>
      </w:r>
      <w:r w:rsidR="00002A75" w:rsidRPr="00002A75">
        <w:rPr>
          <w:sz w:val="26"/>
          <w:szCs w:val="26"/>
        </w:rPr>
        <w:t>Structured Query Language</w:t>
      </w:r>
      <w:r w:rsidR="00002A75">
        <w:rPr>
          <w:sz w:val="26"/>
          <w:szCs w:val="26"/>
        </w:rPr>
        <w:t xml:space="preserve">, nghĩa là </w:t>
      </w:r>
      <w:r w:rsidR="00002A75" w:rsidRPr="00002A75">
        <w:rPr>
          <w:sz w:val="26"/>
          <w:szCs w:val="26"/>
        </w:rPr>
        <w:t>ngôn ngữ truy vấn dữ liệu</w:t>
      </w:r>
      <w:r w:rsidR="00CB799C">
        <w:rPr>
          <w:sz w:val="26"/>
          <w:szCs w:val="26"/>
        </w:rPr>
        <w:t xml:space="preserve"> mang tính</w:t>
      </w:r>
      <w:r w:rsidR="00002A75">
        <w:rPr>
          <w:sz w:val="26"/>
          <w:szCs w:val="26"/>
        </w:rPr>
        <w:t xml:space="preserve"> cấu trúc</w:t>
      </w:r>
      <w:r w:rsidR="00413FF4">
        <w:rPr>
          <w:sz w:val="26"/>
          <w:szCs w:val="26"/>
        </w:rPr>
        <w:t xml:space="preserve"> </w:t>
      </w:r>
      <w:proofErr w:type="gramStart"/>
      <w:r w:rsidR="00B07682">
        <w:rPr>
          <w:sz w:val="26"/>
          <w:szCs w:val="26"/>
        </w:rPr>
        <w:t>theo</w:t>
      </w:r>
      <w:proofErr w:type="gramEnd"/>
      <w:r w:rsidR="00413FF4">
        <w:rPr>
          <w:sz w:val="26"/>
          <w:szCs w:val="26"/>
        </w:rPr>
        <w:t xml:space="preserve"> tiêu chuẩn ANSI/ISO</w:t>
      </w:r>
      <w:r w:rsidR="00002A75">
        <w:rPr>
          <w:sz w:val="26"/>
          <w:szCs w:val="26"/>
        </w:rPr>
        <w:t>. SQL là ngôn ngữ để giao tiếp với bất cứ hệ thống cơ sở dữ liệu quan hệ RDBMS (Relational Database Management S</w:t>
      </w:r>
      <w:r w:rsidR="00002A75" w:rsidRPr="00002A75">
        <w:rPr>
          <w:sz w:val="26"/>
          <w:szCs w:val="26"/>
        </w:rPr>
        <w:t>ystem</w:t>
      </w:r>
      <w:r w:rsidR="00002A75">
        <w:rPr>
          <w:sz w:val="26"/>
          <w:szCs w:val="26"/>
        </w:rPr>
        <w:t>) như Oracle, MySQL, PostgreSQL, Microsoft SQL Server …</w:t>
      </w:r>
      <w:r w:rsidR="009209AA">
        <w:rPr>
          <w:sz w:val="26"/>
          <w:szCs w:val="26"/>
        </w:rPr>
        <w:t>SQL được sử dụng rất nhiều ở các công ty vừa và lớn để xây dựng hệ thống lưu trữ cơ sở dữ liệu.</w:t>
      </w:r>
    </w:p>
    <w:p w14:paraId="782193A1" w14:textId="4BDF40E4" w:rsidR="005733E8" w:rsidRDefault="009209AA" w:rsidP="0011225A">
      <w:pPr>
        <w:pStyle w:val="Paragraph"/>
        <w:spacing w:after="0"/>
        <w:ind w:firstLine="357"/>
        <w:rPr>
          <w:sz w:val="26"/>
          <w:szCs w:val="26"/>
        </w:rPr>
      </w:pPr>
      <w:r>
        <w:rPr>
          <w:sz w:val="26"/>
          <w:szCs w:val="26"/>
        </w:rPr>
        <w:t xml:space="preserve"> </w:t>
      </w:r>
      <w:r w:rsidR="008620A8">
        <w:rPr>
          <w:color w:val="000000"/>
          <w:sz w:val="26"/>
          <w:szCs w:val="26"/>
        </w:rPr>
        <w:t>Cơ sở dữ liệu này được quy thành nhiều bảng, mỗi bảng gồm nhiều cột và dòng, các bảng này có mối liên kết chặt chẽ với nhau do người dùng định nghĩa. SQL giúp truy vấn thông tin nhanh và quản lý hiệu quả hơn, giúp bào trì, bảo mật thông tin dễ dàng hơn.</w:t>
      </w:r>
    </w:p>
    <w:p w14:paraId="72AF3D59" w14:textId="715DE323" w:rsidR="00FF236B" w:rsidRDefault="005733E8" w:rsidP="0011225A">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w:t>
      </w:r>
      <w:r w:rsidR="00713AC7">
        <w:rPr>
          <w:sz w:val="26"/>
          <w:szCs w:val="26"/>
        </w:rPr>
        <w:t xml:space="preserve">… và dữ liệu không được bảo </w:t>
      </w:r>
      <w:r w:rsidR="009B47DF">
        <w:rPr>
          <w:sz w:val="26"/>
          <w:szCs w:val="26"/>
        </w:rPr>
        <w:t>mật</w:t>
      </w:r>
      <w:r w:rsidR="00713AC7">
        <w:rPr>
          <w:sz w:val="26"/>
          <w:szCs w:val="26"/>
        </w:rPr>
        <w:t xml:space="preserve"> cao, dễ bị rò rỉ thông tin bảo mật ra bên ngoài. </w:t>
      </w:r>
      <w:r w:rsidR="005F0550">
        <w:rPr>
          <w:sz w:val="26"/>
          <w:szCs w:val="26"/>
        </w:rPr>
        <w:t xml:space="preserve">Còn với SQL, sau khi lưu thông tin vào cơ sở dữ liệu, người dùng chỉ cần sử dụng câu query (truy vấn) SQL ngắn để tương tác với các bảng là đã trích xuất được thông tin cần thiết, việc thêm, sửa, xóa cũng dễ dàng hơn rất nhiều. </w:t>
      </w:r>
    </w:p>
    <w:p w14:paraId="5D920E50" w14:textId="77777777" w:rsidR="002C10E4" w:rsidRDefault="00692DAF" w:rsidP="0011225A">
      <w:pPr>
        <w:pStyle w:val="Paragraph"/>
        <w:keepNext/>
        <w:spacing w:after="0"/>
        <w:ind w:firstLine="357"/>
        <w:jc w:val="center"/>
      </w:pPr>
      <w:r>
        <w:rPr>
          <w:noProof/>
          <w:sz w:val="26"/>
          <w:szCs w:val="26"/>
          <w:lang w:val="vi-VN" w:eastAsia="vi-VN"/>
        </w:rPr>
        <w:lastRenderedPageBreak/>
        <w:drawing>
          <wp:inline distT="0" distB="0" distL="0" distR="0" wp14:anchorId="112D8F24" wp14:editId="23C7B5BA">
            <wp:extent cx="4705200" cy="3405600"/>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4705200" cy="3405600"/>
                    </a:xfrm>
                    <a:prstGeom prst="rect">
                      <a:avLst/>
                    </a:prstGeom>
                  </pic:spPr>
                </pic:pic>
              </a:graphicData>
            </a:graphic>
          </wp:inline>
        </w:drawing>
      </w:r>
    </w:p>
    <w:p w14:paraId="079495F3" w14:textId="690A5476" w:rsidR="00692DAF" w:rsidRDefault="002C10E4" w:rsidP="00BF6511">
      <w:pPr>
        <w:pStyle w:val="ThesisTable"/>
      </w:pPr>
      <w:bookmarkStart w:id="50" w:name="_Toc92231052"/>
      <w:r>
        <w:t xml:space="preserve">Hình </w:t>
      </w:r>
      <w:r w:rsidR="009F06F6">
        <w:fldChar w:fldCharType="begin"/>
      </w:r>
      <w:r w:rsidR="009F06F6">
        <w:instrText xml:space="preserve"> STYLEREF 1 \s </w:instrText>
      </w:r>
      <w:r w:rsidR="009F06F6">
        <w:fldChar w:fldCharType="separate"/>
      </w:r>
      <w:r w:rsidR="009F06F6">
        <w:rPr>
          <w:noProof/>
        </w:rPr>
        <w:t>2</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7</w:t>
      </w:r>
      <w:r w:rsidR="009F06F6">
        <w:fldChar w:fldCharType="end"/>
      </w:r>
      <w:r>
        <w:t xml:space="preserve">. </w:t>
      </w:r>
      <w:r w:rsidRPr="00251334">
        <w:t>Hình ảnh định nghĩa SQL</w:t>
      </w:r>
      <w:bookmarkEnd w:id="50"/>
    </w:p>
    <w:p w14:paraId="72052181" w14:textId="79D6E598" w:rsidR="00EF2A2B" w:rsidRDefault="00EF2A2B" w:rsidP="0011225A">
      <w:pPr>
        <w:ind w:firstLine="357"/>
      </w:pPr>
      <w:r>
        <w:t>SQL</w:t>
      </w:r>
      <w:r w:rsidR="00776A9F">
        <w:t xml:space="preserve"> có </w:t>
      </w:r>
      <w:r w:rsidR="00C5288B">
        <w:t>nhiều Ư</w:t>
      </w:r>
      <w:r>
        <w:t xml:space="preserve">u điểm giúp cho người dùng dễ dàng </w:t>
      </w:r>
      <w:r w:rsidR="00776A9F">
        <w:t>thao tác với</w:t>
      </w:r>
      <w:r>
        <w:t xml:space="preserve"> cơ sở dữ liệu:</w:t>
      </w:r>
    </w:p>
    <w:p w14:paraId="4634095F" w14:textId="2A885FCB" w:rsidR="00EF2A2B" w:rsidRDefault="00EF2A2B" w:rsidP="0011225A">
      <w:pPr>
        <w:pStyle w:val="ListParagraph"/>
        <w:numPr>
          <w:ilvl w:val="0"/>
          <w:numId w:val="26"/>
        </w:numPr>
        <w:contextualSpacing w:val="0"/>
      </w:pPr>
      <w:r>
        <w:t>X</w:t>
      </w:r>
      <w:r w:rsidRPr="00EF2A2B">
        <w:t>ác định dữ liệu trong cơ sở dữ liệu và thao tác dữ liệu đó.</w:t>
      </w:r>
    </w:p>
    <w:p w14:paraId="19CAA282" w14:textId="5BAF01BE" w:rsidR="00EF2A2B" w:rsidRDefault="00EF2A2B" w:rsidP="0011225A">
      <w:pPr>
        <w:pStyle w:val="ListParagraph"/>
        <w:numPr>
          <w:ilvl w:val="0"/>
          <w:numId w:val="26"/>
        </w:numPr>
        <w:contextualSpacing w:val="0"/>
      </w:pPr>
      <w:r>
        <w:t>T</w:t>
      </w:r>
      <w:r w:rsidRPr="00EF2A2B">
        <w:t>ruy cập dữ liệu trong các hệ thống quản lý cơ sở dữ liệu quan hệ.</w:t>
      </w:r>
    </w:p>
    <w:p w14:paraId="173DC970" w14:textId="3A100998" w:rsidR="00EF2A2B" w:rsidRDefault="00EF2A2B" w:rsidP="0011225A">
      <w:pPr>
        <w:pStyle w:val="ListParagraph"/>
        <w:numPr>
          <w:ilvl w:val="0"/>
          <w:numId w:val="26"/>
        </w:numPr>
        <w:contextualSpacing w:val="0"/>
      </w:pPr>
      <w:r>
        <w:t>T</w:t>
      </w:r>
      <w:r w:rsidRPr="00EF2A2B">
        <w:t>ạo chế độ view, thủ tục lưu trữ, chức năng trong cơ sở dữ liệu.</w:t>
      </w:r>
    </w:p>
    <w:p w14:paraId="7CDAD32F" w14:textId="72F2F837" w:rsidR="00EF2A2B" w:rsidRDefault="00EF2A2B" w:rsidP="0011225A">
      <w:pPr>
        <w:pStyle w:val="ListParagraph"/>
        <w:numPr>
          <w:ilvl w:val="0"/>
          <w:numId w:val="26"/>
        </w:numPr>
        <w:contextualSpacing w:val="0"/>
      </w:pPr>
      <w:r>
        <w:t>N</w:t>
      </w:r>
      <w:r w:rsidRPr="00EF2A2B">
        <w:t xml:space="preserve">húng trong các ngôn ngữ khác sử dụng mô-đun SQL, </w:t>
      </w:r>
      <w:proofErr w:type="gramStart"/>
      <w:r w:rsidRPr="00EF2A2B">
        <w:t>thư</w:t>
      </w:r>
      <w:proofErr w:type="gramEnd"/>
      <w:r w:rsidRPr="00EF2A2B">
        <w:t xml:space="preserve"> viện và trình biên dịch trước.</w:t>
      </w:r>
    </w:p>
    <w:p w14:paraId="6E2958BA" w14:textId="16E9BA29" w:rsidR="00EF2A2B" w:rsidRDefault="00EF2A2B" w:rsidP="0011225A">
      <w:pPr>
        <w:pStyle w:val="ListParagraph"/>
        <w:numPr>
          <w:ilvl w:val="0"/>
          <w:numId w:val="26"/>
        </w:numPr>
        <w:contextualSpacing w:val="0"/>
      </w:pPr>
      <w:r>
        <w:t>T</w:t>
      </w:r>
      <w:r w:rsidRPr="00EF2A2B">
        <w:t>hiết lập quyền trên các bảng, thủ tục và view.</w:t>
      </w:r>
    </w:p>
    <w:p w14:paraId="117BB270" w14:textId="5C8AD45C" w:rsidR="00895BAC" w:rsidRDefault="00895BAC" w:rsidP="0011225A">
      <w:pPr>
        <w:ind w:left="360"/>
      </w:pPr>
      <w:r>
        <w:t>Các lệnh SQL cơ bản được chia thành 3 loại: DDL, DML và DCL</w:t>
      </w:r>
    </w:p>
    <w:p w14:paraId="1B533DD5" w14:textId="41B35264" w:rsidR="00895BAC" w:rsidRDefault="00895BAC" w:rsidP="0011225A">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t>.</w:t>
      </w:r>
    </w:p>
    <w:p w14:paraId="0714BD6A" w14:textId="3F37E78D" w:rsidR="00895BAC" w:rsidRDefault="00895BAC" w:rsidP="0011225A">
      <w:pPr>
        <w:pStyle w:val="ListParagraph"/>
        <w:numPr>
          <w:ilvl w:val="0"/>
          <w:numId w:val="27"/>
        </w:numPr>
        <w:contextualSpacing w:val="0"/>
      </w:pPr>
      <w:r w:rsidRPr="00895BAC">
        <w:t>DML (Data Manipulation Language)</w:t>
      </w:r>
      <w:r>
        <w:t>:</w:t>
      </w:r>
      <w:r w:rsidRPr="00895BAC">
        <w:t xml:space="preserve"> Ngôn ngữ thao tác dữ liệu</w:t>
      </w:r>
      <w:r>
        <w:t>.</w:t>
      </w:r>
    </w:p>
    <w:p w14:paraId="2A1AAA3D" w14:textId="7570E69A" w:rsidR="002E5C24" w:rsidRDefault="00895BAC" w:rsidP="0011225A">
      <w:pPr>
        <w:pStyle w:val="ListParagraph"/>
        <w:numPr>
          <w:ilvl w:val="0"/>
          <w:numId w:val="27"/>
        </w:numPr>
        <w:contextualSpacing w:val="0"/>
      </w:pPr>
      <w:r>
        <w:t xml:space="preserve">DCL </w:t>
      </w:r>
      <w:r w:rsidRPr="00895BAC">
        <w:t>(Data Control Language)</w:t>
      </w:r>
      <w:r>
        <w:t>: Ngôn ngữ điều khiển dữ liệu.</w:t>
      </w:r>
    </w:p>
    <w:p w14:paraId="3CCF3D56" w14:textId="10878580" w:rsidR="003F3CBC" w:rsidRDefault="002E5C24" w:rsidP="002E5C24">
      <w:pPr>
        <w:overflowPunct/>
        <w:autoSpaceDE/>
        <w:autoSpaceDN/>
        <w:adjustRightInd/>
        <w:spacing w:line="240" w:lineRule="auto"/>
        <w:jc w:val="left"/>
        <w:textAlignment w:val="auto"/>
      </w:pPr>
      <w:r>
        <w:br w:type="page"/>
      </w:r>
    </w:p>
    <w:p w14:paraId="00435581" w14:textId="61D6F4FF" w:rsidR="00D721FE" w:rsidRDefault="00713AC7">
      <w:pPr>
        <w:pStyle w:val="Heading3"/>
      </w:pPr>
      <w:bookmarkStart w:id="51" w:name="_Toc92274283"/>
      <w:r>
        <w:lastRenderedPageBreak/>
        <w:t xml:space="preserve">Cơ sở dữ liệu </w:t>
      </w:r>
      <w:r w:rsidR="00D721FE">
        <w:t>MySQL</w:t>
      </w:r>
      <w:bookmarkEnd w:id="51"/>
    </w:p>
    <w:p w14:paraId="3A2745C9" w14:textId="79E25C58" w:rsidR="002608C6" w:rsidRDefault="009A7785" w:rsidP="006F483B">
      <w:pPr>
        <w:pStyle w:val="Paragraph"/>
        <w:spacing w:after="0"/>
        <w:ind w:firstLine="357"/>
        <w:rPr>
          <w:sz w:val="26"/>
          <w:szCs w:val="26"/>
        </w:rPr>
      </w:pPr>
      <w:r>
        <w:rPr>
          <w:sz w:val="26"/>
          <w:szCs w:val="26"/>
        </w:rPr>
        <w:t xml:space="preserve">MySQL là Hệ quản trị cơ sở dữ liệu mà nguồn miễn phí (free-source) phở biến thế giới và được nhiều nhà phát triển ưa chuộng sử dụng. </w:t>
      </w:r>
      <w:r w:rsidR="002F281D">
        <w:rPr>
          <w:sz w:val="26"/>
          <w:szCs w:val="26"/>
        </w:rPr>
        <w:t>MySQL là Hệ quản trị cơ sở dữ liệu sử dụng SQL, có tốc độ cao, ổn định, dễ dàng sử dụng, hoạt động được trên nhiều Hệ điều hành</w:t>
      </w:r>
      <w:r w:rsidR="002608C6">
        <w:rPr>
          <w:sz w:val="26"/>
          <w:szCs w:val="26"/>
        </w:rPr>
        <w:t xml:space="preserve"> như Window, Ubuntu, Linux, MacOS</w:t>
      </w:r>
      <w:r w:rsidR="002F281D">
        <w:rPr>
          <w:sz w:val="26"/>
          <w:szCs w:val="26"/>
        </w:rPr>
        <w:t xml:space="preserve">, có tính khả chuyển. </w:t>
      </w:r>
      <w:r w:rsidR="002608C6">
        <w:rPr>
          <w:sz w:val="26"/>
          <w:szCs w:val="26"/>
        </w:rPr>
        <w:t xml:space="preserve">Hệ quản trị cơ sở dữ liệu này hoạt động dựa trên mô hình tiêu chuẩn Client (Máy khách) – Server (Máy chủ). </w:t>
      </w:r>
    </w:p>
    <w:p w14:paraId="3DCEFB0B" w14:textId="149C74D9" w:rsidR="00692DAF" w:rsidRDefault="002F281D" w:rsidP="006F483B">
      <w:pPr>
        <w:pStyle w:val="Paragraph"/>
        <w:spacing w:after="0"/>
        <w:ind w:firstLine="357"/>
        <w:rPr>
          <w:sz w:val="26"/>
          <w:szCs w:val="26"/>
        </w:rPr>
      </w:pPr>
      <w:r>
        <w:rPr>
          <w:sz w:val="26"/>
          <w:szCs w:val="26"/>
        </w:rPr>
        <w:t xml:space="preserve">Nhờ tốc độ và tính bảo mật cao, MySQL thích hợp cho các ứng dụng có sử dụng truy cập Cơ sở dữ liệu trên Internet. </w:t>
      </w:r>
      <w:r w:rsidR="002608C6">
        <w:rPr>
          <w:sz w:val="26"/>
          <w:szCs w:val="26"/>
        </w:rPr>
        <w:t>Hiện nay, nhiều Website lớn như Facebook, Google hay Twitter … đều đang sử dụng MySQL để hỗ trợ lưu trữ dữ liệu.</w:t>
      </w:r>
    </w:p>
    <w:p w14:paraId="4FEA0875" w14:textId="27DE3AB5" w:rsidR="003440AD" w:rsidRDefault="003440AD" w:rsidP="006F483B">
      <w:pPr>
        <w:pStyle w:val="Paragraph"/>
        <w:spacing w:after="0"/>
        <w:ind w:firstLine="357"/>
        <w:rPr>
          <w:sz w:val="26"/>
          <w:szCs w:val="26"/>
        </w:rPr>
      </w:pPr>
      <w:r>
        <w:rPr>
          <w:sz w:val="26"/>
          <w:szCs w:val="26"/>
        </w:rPr>
        <w:t>Ưu và nhược điểm của MySQL:</w:t>
      </w:r>
    </w:p>
    <w:p w14:paraId="54D5C472" w14:textId="21335F55" w:rsidR="003440AD" w:rsidRDefault="003440AD" w:rsidP="006F483B">
      <w:pPr>
        <w:pStyle w:val="Paragraph"/>
        <w:numPr>
          <w:ilvl w:val="0"/>
          <w:numId w:val="28"/>
        </w:numPr>
        <w:spacing w:after="0"/>
        <w:rPr>
          <w:sz w:val="26"/>
          <w:szCs w:val="26"/>
        </w:rPr>
      </w:pPr>
      <w:r>
        <w:rPr>
          <w:sz w:val="26"/>
          <w:szCs w:val="26"/>
        </w:rPr>
        <w:t>Ưu điểm:</w:t>
      </w:r>
    </w:p>
    <w:p w14:paraId="4ADCFC92" w14:textId="71F51CF4" w:rsidR="003440AD" w:rsidRDefault="003440AD" w:rsidP="006F483B">
      <w:pPr>
        <w:pStyle w:val="Paragraph"/>
        <w:numPr>
          <w:ilvl w:val="0"/>
          <w:numId w:val="29"/>
        </w:numPr>
        <w:spacing w:after="0"/>
        <w:rPr>
          <w:sz w:val="26"/>
          <w:szCs w:val="26"/>
        </w:rPr>
      </w:pPr>
      <w:r>
        <w:rPr>
          <w:sz w:val="26"/>
          <w:szCs w:val="26"/>
        </w:rPr>
        <w:t>Dễ dàng sử dụng</w:t>
      </w:r>
      <w:r w:rsidR="00637537">
        <w:rPr>
          <w:sz w:val="26"/>
          <w:szCs w:val="26"/>
        </w:rPr>
        <w:t>: Tốc độ xử lý cao và ổn định, hoạt động trên nhiều Hệ điều hành cung cấp nhiều hàm tiện ích.</w:t>
      </w:r>
    </w:p>
    <w:p w14:paraId="499231BA" w14:textId="2165E278" w:rsidR="003440AD" w:rsidRDefault="003440AD" w:rsidP="006F483B">
      <w:pPr>
        <w:pStyle w:val="Paragraph"/>
        <w:numPr>
          <w:ilvl w:val="0"/>
          <w:numId w:val="29"/>
        </w:numPr>
        <w:spacing w:after="0"/>
        <w:rPr>
          <w:sz w:val="26"/>
          <w:szCs w:val="26"/>
        </w:rPr>
      </w:pPr>
      <w:r>
        <w:rPr>
          <w:sz w:val="26"/>
          <w:szCs w:val="26"/>
        </w:rPr>
        <w:t>Tính bảo mật cao: MyS</w:t>
      </w:r>
      <w:r w:rsidR="00637537">
        <w:rPr>
          <w:sz w:val="26"/>
          <w:szCs w:val="26"/>
        </w:rPr>
        <w:t>QL phù hợp với các ứng dụng có truy cập Internet nhờ sở hữu nhiều tính năng bảo mật cấp cao.</w:t>
      </w:r>
    </w:p>
    <w:p w14:paraId="04A3C096" w14:textId="6F4E791E" w:rsidR="003440AD" w:rsidRDefault="003440AD" w:rsidP="006F483B">
      <w:pPr>
        <w:pStyle w:val="Paragraph"/>
        <w:numPr>
          <w:ilvl w:val="0"/>
          <w:numId w:val="29"/>
        </w:numPr>
        <w:spacing w:after="0"/>
        <w:rPr>
          <w:sz w:val="26"/>
          <w:szCs w:val="26"/>
        </w:rPr>
      </w:pPr>
      <w:r>
        <w:rPr>
          <w:sz w:val="26"/>
          <w:szCs w:val="26"/>
        </w:rPr>
        <w:t>Cho phép khôi phục: MySQL cho phép các giao dịch (transaction) khôi phục, cam kết (commit) và phục hồi sự cố</w:t>
      </w:r>
    </w:p>
    <w:p w14:paraId="7286A46C" w14:textId="4F61E5E0" w:rsidR="003440AD" w:rsidRDefault="003440AD" w:rsidP="006F483B">
      <w:pPr>
        <w:pStyle w:val="Paragraph"/>
        <w:numPr>
          <w:ilvl w:val="0"/>
          <w:numId w:val="29"/>
        </w:numPr>
        <w:spacing w:after="0"/>
        <w:rPr>
          <w:sz w:val="26"/>
          <w:szCs w:val="26"/>
        </w:rPr>
      </w:pPr>
      <w:r>
        <w:rPr>
          <w:sz w:val="26"/>
          <w:szCs w:val="26"/>
        </w:rPr>
        <w:t>Khả năng mở rộng mạnh mẽ</w:t>
      </w:r>
      <w:r w:rsidR="00637537">
        <w:rPr>
          <w:sz w:val="26"/>
          <w:szCs w:val="26"/>
        </w:rPr>
        <w:t>: MySQL có khả năng xử lý với lượng dữ liệu lớn và có thể mở rộng.</w:t>
      </w:r>
    </w:p>
    <w:p w14:paraId="79BCA4FA" w14:textId="4A63BDBE" w:rsidR="00637537" w:rsidRDefault="00637537" w:rsidP="006F483B">
      <w:pPr>
        <w:pStyle w:val="Paragraph"/>
        <w:numPr>
          <w:ilvl w:val="0"/>
          <w:numId w:val="28"/>
        </w:numPr>
        <w:spacing w:after="0"/>
        <w:rPr>
          <w:sz w:val="26"/>
          <w:szCs w:val="26"/>
        </w:rPr>
      </w:pPr>
      <w:r>
        <w:rPr>
          <w:sz w:val="26"/>
          <w:szCs w:val="26"/>
        </w:rPr>
        <w:t>Nhược điểm:</w:t>
      </w:r>
    </w:p>
    <w:p w14:paraId="6F730B26" w14:textId="55064E06" w:rsidR="00637537" w:rsidRDefault="00637537" w:rsidP="006F483B">
      <w:pPr>
        <w:pStyle w:val="Paragraph"/>
        <w:numPr>
          <w:ilvl w:val="0"/>
          <w:numId w:val="30"/>
        </w:numPr>
        <w:spacing w:after="0"/>
        <w:rPr>
          <w:sz w:val="26"/>
          <w:szCs w:val="26"/>
        </w:rPr>
      </w:pPr>
      <w:r>
        <w:rPr>
          <w:sz w:val="26"/>
          <w:szCs w:val="26"/>
        </w:rPr>
        <w:t xml:space="preserve">MySQL bị hạn chế dung lượng, tốc độ truy vấn sẽ giảm dần nếu lượng dữ liệu truy vấn lớn, để cải thiện cần áp dụng </w:t>
      </w:r>
      <w:r w:rsidR="005D30FE">
        <w:rPr>
          <w:sz w:val="26"/>
          <w:szCs w:val="26"/>
        </w:rPr>
        <w:t>nhiều biện pháp như chia sẻ database ra nhiều server hoặc tạo cache MySQL.</w:t>
      </w:r>
    </w:p>
    <w:p w14:paraId="45D49DC3" w14:textId="51859866" w:rsidR="000950E2" w:rsidRDefault="000950E2">
      <w:pPr>
        <w:pStyle w:val="Heading2"/>
      </w:pPr>
      <w:bookmarkStart w:id="52" w:name="_Toc92274284"/>
      <w:r>
        <w:lastRenderedPageBreak/>
        <w:t xml:space="preserve">Giới thiệu </w:t>
      </w:r>
      <w:r w:rsidR="0048498D">
        <w:t>Jupyter N</w:t>
      </w:r>
      <w:r w:rsidR="00B12B66">
        <w:t>otebook</w:t>
      </w:r>
      <w:r w:rsidR="0048498D">
        <w:t xml:space="preserve">, </w:t>
      </w:r>
      <w:r>
        <w:t>API và</w:t>
      </w:r>
      <w:r w:rsidR="0048498D">
        <w:t xml:space="preserve"> Kaggle</w:t>
      </w:r>
      <w:bookmarkEnd w:id="52"/>
    </w:p>
    <w:p w14:paraId="08AF89E9" w14:textId="012B79B2" w:rsidR="0048498D" w:rsidRDefault="0048498D" w:rsidP="0048498D">
      <w:pPr>
        <w:pStyle w:val="Heading3"/>
      </w:pPr>
      <w:bookmarkStart w:id="53" w:name="_Toc92274285"/>
      <w:r>
        <w:t>Jupyter N</w:t>
      </w:r>
      <w:r w:rsidR="00B12B66">
        <w:t>otebook</w:t>
      </w:r>
      <w:bookmarkEnd w:id="53"/>
    </w:p>
    <w:p w14:paraId="26372581" w14:textId="0BAED794" w:rsidR="005C796C" w:rsidRPr="00F458B1" w:rsidRDefault="00F458B1" w:rsidP="0008680F">
      <w:pPr>
        <w:pStyle w:val="Paragraph"/>
        <w:ind w:firstLine="357"/>
        <w:rPr>
          <w:sz w:val="26"/>
          <w:szCs w:val="26"/>
        </w:rPr>
      </w:pPr>
      <w:r>
        <w:rPr>
          <w:sz w:val="26"/>
          <w:szCs w:val="26"/>
        </w:rPr>
        <w:t>Jupyter No</w:t>
      </w:r>
      <w:r w:rsidR="00B12B66">
        <w:rPr>
          <w:sz w:val="26"/>
          <w:szCs w:val="26"/>
        </w:rPr>
        <w:t xml:space="preserve">tebook là một ứng dụng Web mã nguồn mở cho phép người dùng tạo và chia sẻ code, phương trình, hình ảnh </w:t>
      </w:r>
      <w:r w:rsidR="005C796C">
        <w:rPr>
          <w:sz w:val="26"/>
          <w:szCs w:val="26"/>
        </w:rPr>
        <w:t>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514A55B6" w14:textId="43A9A6F7" w:rsidR="0048498D" w:rsidRDefault="0048498D" w:rsidP="005C796C">
      <w:pPr>
        <w:pStyle w:val="Heading3"/>
      </w:pPr>
      <w:bookmarkStart w:id="54" w:name="_Toc92274286"/>
      <w:r>
        <w:t>API</w:t>
      </w:r>
      <w:r w:rsidR="00836DCC">
        <w:t xml:space="preserve"> </w:t>
      </w:r>
      <w:r w:rsidR="005C796C">
        <w:t>(</w:t>
      </w:r>
      <w:r w:rsidR="005C796C" w:rsidRPr="005C796C">
        <w:t>Application Programming Interface</w:t>
      </w:r>
      <w:r w:rsidR="005C796C">
        <w:t>)</w:t>
      </w:r>
      <w:bookmarkEnd w:id="54"/>
    </w:p>
    <w:p w14:paraId="1B88D43A" w14:textId="6694AC2D" w:rsidR="00836DCC" w:rsidRDefault="00836DCC" w:rsidP="002A2A75">
      <w:pPr>
        <w:pStyle w:val="Paragraph"/>
        <w:spacing w:after="0"/>
        <w:ind w:firstLine="357"/>
        <w:rPr>
          <w:sz w:val="26"/>
          <w:szCs w:val="26"/>
        </w:rPr>
      </w:pPr>
      <w:r>
        <w:rPr>
          <w:sz w:val="26"/>
          <w:szCs w:val="26"/>
        </w:rPr>
        <w:t>A</w:t>
      </w:r>
      <w:r w:rsidR="00D9039C">
        <w:rPr>
          <w:sz w:val="26"/>
          <w:szCs w:val="26"/>
        </w:rPr>
        <w:t>PI được gọi là Giao diện Lập trình Ứ</w:t>
      </w:r>
      <w:r>
        <w:rPr>
          <w:sz w:val="26"/>
          <w:szCs w:val="26"/>
        </w:rPr>
        <w:t>ng dụng, là trung gian phần mềm cho phép 2 ứng dụng giao tiếp với nhau. API có thể sử dụng cho hệ điều hành (Operating System), hệ thống cơ sở dữ liệu (Database System), phần cứng máy tính, hệ thống trên nền tảng web (Web-</w:t>
      </w:r>
      <w:r w:rsidR="009B47DF">
        <w:rPr>
          <w:color w:val="000000"/>
          <w:sz w:val="26"/>
          <w:szCs w:val="26"/>
        </w:rPr>
        <w:t xml:space="preserve">based </w:t>
      </w:r>
      <w:r>
        <w:rPr>
          <w:sz w:val="26"/>
          <w:szCs w:val="26"/>
        </w:rPr>
        <w:t>System) … API là một tập hợp các quy trình, giao thức và công cụ để xây dựng ứng dụng phần mềm.</w:t>
      </w:r>
      <w:r w:rsidR="002C2A47">
        <w:rPr>
          <w:sz w:val="26"/>
          <w:szCs w:val="26"/>
        </w:rPr>
        <w:t xml:space="preserve"> </w:t>
      </w:r>
      <w:r w:rsidR="00382762">
        <w:rPr>
          <w:sz w:val="26"/>
          <w:szCs w:val="26"/>
        </w:rPr>
        <w:t>API có tính bảo mật,</w:t>
      </w:r>
      <w:r w:rsidR="00C37650">
        <w:rPr>
          <w:sz w:val="26"/>
          <w:szCs w:val="26"/>
        </w:rPr>
        <w:t xml:space="preserve"> </w:t>
      </w:r>
      <w:proofErr w:type="gramStart"/>
      <w:r w:rsidR="00C37650">
        <w:rPr>
          <w:sz w:val="26"/>
          <w:szCs w:val="26"/>
        </w:rPr>
        <w:t>an</w:t>
      </w:r>
      <w:proofErr w:type="gramEnd"/>
      <w:r w:rsidR="00382762">
        <w:rPr>
          <w:sz w:val="26"/>
          <w:szCs w:val="26"/>
        </w:rPr>
        <w:t xml:space="preserve"> toàn cao.</w:t>
      </w:r>
    </w:p>
    <w:p w14:paraId="58C745F7" w14:textId="47C3C3DF" w:rsidR="002C2A47" w:rsidRDefault="002C2A47" w:rsidP="002A2A75">
      <w:pPr>
        <w:pStyle w:val="Paragraph"/>
        <w:spacing w:after="0"/>
        <w:ind w:firstLine="357"/>
        <w:rPr>
          <w:sz w:val="26"/>
          <w:szCs w:val="26"/>
        </w:rPr>
      </w:pPr>
      <w:r>
        <w:rPr>
          <w:sz w:val="26"/>
          <w:szCs w:val="26"/>
        </w:rPr>
        <w:t>Hiện nay có rất nhiều API được ra đời nhằm giúp cho các lập trình viên như Google Maps API, Youtube API, Twitter API, Amazon Product Advertising API …</w:t>
      </w:r>
    </w:p>
    <w:p w14:paraId="25DF5E54" w14:textId="6B580AE6" w:rsidR="00C37650" w:rsidRDefault="00C37650" w:rsidP="002A2A75">
      <w:pPr>
        <w:pStyle w:val="Paragraph"/>
        <w:spacing w:after="0"/>
        <w:ind w:firstLine="357"/>
        <w:rPr>
          <w:sz w:val="26"/>
          <w:szCs w:val="26"/>
        </w:rPr>
      </w:pPr>
      <w:r>
        <w:rPr>
          <w:sz w:val="26"/>
          <w:szCs w:val="26"/>
        </w:rPr>
        <w:t>Ưu điểm của API:</w:t>
      </w:r>
    </w:p>
    <w:p w14:paraId="2BA71304" w14:textId="39CAFC63" w:rsidR="00C37650" w:rsidRDefault="00C37650" w:rsidP="002A2A75">
      <w:pPr>
        <w:pStyle w:val="Paragraph"/>
        <w:numPr>
          <w:ilvl w:val="0"/>
          <w:numId w:val="24"/>
        </w:numPr>
        <w:spacing w:after="0"/>
        <w:rPr>
          <w:sz w:val="26"/>
          <w:szCs w:val="26"/>
        </w:rPr>
      </w:pPr>
      <w:r>
        <w:rPr>
          <w:sz w:val="26"/>
          <w:szCs w:val="26"/>
        </w:rPr>
        <w:t>Giao tiếp 2 chiều phải được xác nhận.</w:t>
      </w:r>
    </w:p>
    <w:p w14:paraId="428D177D" w14:textId="072EC1B6" w:rsidR="00C37650" w:rsidRDefault="00C37650" w:rsidP="002A2A75">
      <w:pPr>
        <w:pStyle w:val="Paragraph"/>
        <w:numPr>
          <w:ilvl w:val="0"/>
          <w:numId w:val="24"/>
        </w:numPr>
        <w:spacing w:after="0"/>
        <w:rPr>
          <w:sz w:val="26"/>
          <w:szCs w:val="26"/>
        </w:rPr>
      </w:pPr>
      <w:r>
        <w:rPr>
          <w:sz w:val="26"/>
          <w:szCs w:val="26"/>
        </w:rPr>
        <w:t>Kết nối mọi lúc nhờ Internet.</w:t>
      </w:r>
    </w:p>
    <w:p w14:paraId="0B564200" w14:textId="1C292BB8" w:rsidR="00C37650" w:rsidRDefault="00C37650" w:rsidP="002A2A75">
      <w:pPr>
        <w:pStyle w:val="Paragraph"/>
        <w:numPr>
          <w:ilvl w:val="0"/>
          <w:numId w:val="24"/>
        </w:numPr>
        <w:spacing w:after="0"/>
        <w:rPr>
          <w:sz w:val="26"/>
          <w:szCs w:val="26"/>
        </w:rPr>
      </w:pPr>
      <w:r>
        <w:rPr>
          <w:sz w:val="26"/>
          <w:szCs w:val="26"/>
        </w:rPr>
        <w:t>Hỗ trợ chức năng RESTful.</w:t>
      </w:r>
    </w:p>
    <w:p w14:paraId="49D56FA7" w14:textId="7FC8F0C1" w:rsidR="00C37650" w:rsidRDefault="00C37650" w:rsidP="002A2A75">
      <w:pPr>
        <w:pStyle w:val="Paragraph"/>
        <w:numPr>
          <w:ilvl w:val="0"/>
          <w:numId w:val="24"/>
        </w:numPr>
        <w:spacing w:after="0"/>
        <w:rPr>
          <w:sz w:val="26"/>
          <w:szCs w:val="26"/>
        </w:rPr>
      </w:pPr>
      <w:r>
        <w:rPr>
          <w:sz w:val="26"/>
          <w:szCs w:val="26"/>
        </w:rPr>
        <w:t xml:space="preserve">Hỗ trợ đầy đủ thành phần MVC: controller, </w:t>
      </w:r>
      <w:r w:rsidRPr="00C37650">
        <w:rPr>
          <w:sz w:val="26"/>
          <w:szCs w:val="26"/>
        </w:rPr>
        <w:t>filter</w:t>
      </w:r>
      <w:r>
        <w:rPr>
          <w:sz w:val="26"/>
          <w:szCs w:val="26"/>
        </w:rPr>
        <w:t xml:space="preserve">, </w:t>
      </w:r>
      <w:proofErr w:type="gramStart"/>
      <w:r w:rsidRPr="00C37650">
        <w:rPr>
          <w:sz w:val="26"/>
          <w:szCs w:val="26"/>
        </w:rPr>
        <w:t>IoC</w:t>
      </w:r>
      <w:proofErr w:type="gramEnd"/>
      <w:r w:rsidRPr="00C37650">
        <w:rPr>
          <w:sz w:val="26"/>
          <w:szCs w:val="26"/>
        </w:rPr>
        <w:t xml:space="preserve"> container</w:t>
      </w:r>
      <w:r>
        <w:rPr>
          <w:sz w:val="26"/>
          <w:szCs w:val="26"/>
        </w:rPr>
        <w:t xml:space="preserve">, </w:t>
      </w:r>
      <w:r w:rsidRPr="00C37650">
        <w:rPr>
          <w:sz w:val="26"/>
          <w:szCs w:val="26"/>
        </w:rPr>
        <w:t>routing</w:t>
      </w:r>
      <w:r>
        <w:rPr>
          <w:sz w:val="26"/>
          <w:szCs w:val="26"/>
        </w:rPr>
        <w:t>…</w:t>
      </w:r>
    </w:p>
    <w:p w14:paraId="5AC92B9A" w14:textId="7F0FA434" w:rsidR="00C37650" w:rsidRDefault="00C37650" w:rsidP="002A2A75">
      <w:pPr>
        <w:pStyle w:val="Paragraph"/>
        <w:numPr>
          <w:ilvl w:val="0"/>
          <w:numId w:val="24"/>
        </w:numPr>
        <w:spacing w:after="0"/>
        <w:rPr>
          <w:sz w:val="26"/>
          <w:szCs w:val="26"/>
        </w:rPr>
      </w:pPr>
      <w:r>
        <w:rPr>
          <w:sz w:val="26"/>
          <w:szCs w:val="26"/>
        </w:rPr>
        <w:t>Mã nguồn mở, giao tiếp API là 2 chiều nên thông tin đáng tin cậy.</w:t>
      </w:r>
    </w:p>
    <w:p w14:paraId="2A149D02" w14:textId="429F96A1" w:rsidR="001B330D" w:rsidRDefault="001B330D" w:rsidP="002A2A75">
      <w:pPr>
        <w:pStyle w:val="Paragraph"/>
        <w:spacing w:after="0"/>
        <w:ind w:firstLine="357"/>
        <w:rPr>
          <w:sz w:val="26"/>
          <w:szCs w:val="26"/>
        </w:rPr>
      </w:pPr>
      <w:r>
        <w:rPr>
          <w:sz w:val="26"/>
          <w:szCs w:val="26"/>
        </w:rPr>
        <w:t>Nhược điểm của API:</w:t>
      </w:r>
    </w:p>
    <w:p w14:paraId="7F628210" w14:textId="7DA471AA" w:rsidR="001B330D" w:rsidRDefault="001B330D" w:rsidP="002A2A75">
      <w:pPr>
        <w:pStyle w:val="Paragraph"/>
        <w:numPr>
          <w:ilvl w:val="0"/>
          <w:numId w:val="25"/>
        </w:numPr>
        <w:spacing w:after="0"/>
        <w:rPr>
          <w:sz w:val="26"/>
          <w:szCs w:val="26"/>
        </w:rPr>
      </w:pPr>
      <w:r>
        <w:rPr>
          <w:sz w:val="26"/>
          <w:szCs w:val="26"/>
        </w:rPr>
        <w:t>Đòi hỏi kiến thức chuyên sâu.</w:t>
      </w:r>
    </w:p>
    <w:p w14:paraId="68040799" w14:textId="340672A8" w:rsidR="001B330D" w:rsidRDefault="001B330D" w:rsidP="002A2A75">
      <w:pPr>
        <w:pStyle w:val="Paragraph"/>
        <w:numPr>
          <w:ilvl w:val="0"/>
          <w:numId w:val="25"/>
        </w:numPr>
        <w:spacing w:after="0"/>
        <w:rPr>
          <w:sz w:val="26"/>
          <w:szCs w:val="26"/>
        </w:rPr>
      </w:pPr>
      <w:r>
        <w:rPr>
          <w:sz w:val="26"/>
          <w:szCs w:val="26"/>
        </w:rPr>
        <w:t>Tốn nhiều chi phí vận hành, nâng cấp, chỉnh sửa và phát triển.</w:t>
      </w:r>
    </w:p>
    <w:p w14:paraId="7DE0CC31" w14:textId="40AA0DDC" w:rsidR="001B330D" w:rsidRDefault="001B330D" w:rsidP="002A2A75">
      <w:pPr>
        <w:pStyle w:val="Paragraph"/>
        <w:numPr>
          <w:ilvl w:val="0"/>
          <w:numId w:val="25"/>
        </w:numPr>
        <w:spacing w:after="0"/>
        <w:rPr>
          <w:sz w:val="26"/>
          <w:szCs w:val="26"/>
        </w:rPr>
      </w:pPr>
      <w:r>
        <w:rPr>
          <w:sz w:val="26"/>
          <w:szCs w:val="26"/>
        </w:rPr>
        <w:t>Gặp vấn đề về bảo mật nếu bị tấn công hệ thống.</w:t>
      </w:r>
    </w:p>
    <w:p w14:paraId="56C49042" w14:textId="77777777" w:rsidR="00513DA3" w:rsidRDefault="002C2A47" w:rsidP="002A2A75">
      <w:pPr>
        <w:pStyle w:val="Paragraph"/>
        <w:keepNext/>
        <w:spacing w:after="0"/>
      </w:pPr>
      <w:r>
        <w:rPr>
          <w:noProof/>
          <w:sz w:val="26"/>
          <w:szCs w:val="26"/>
          <w:lang w:val="vi-VN" w:eastAsia="vi-VN"/>
        </w:rPr>
        <w:lastRenderedPageBreak/>
        <w:drawing>
          <wp:inline distT="0" distB="0" distL="0" distR="0" wp14:anchorId="0034FC41" wp14:editId="593B915C">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7AE1163" w14:textId="2A35EFE3" w:rsidR="002C2A47" w:rsidRDefault="00513DA3" w:rsidP="00BF6511">
      <w:pPr>
        <w:pStyle w:val="ThesisTable"/>
      </w:pPr>
      <w:bookmarkStart w:id="55" w:name="_Toc92231053"/>
      <w:r>
        <w:t xml:space="preserve">Hình </w:t>
      </w:r>
      <w:r w:rsidR="009F06F6">
        <w:fldChar w:fldCharType="begin"/>
      </w:r>
      <w:r w:rsidR="009F06F6">
        <w:instrText xml:space="preserve"> STYLEREF 1 \s </w:instrText>
      </w:r>
      <w:r w:rsidR="009F06F6">
        <w:fldChar w:fldCharType="separate"/>
      </w:r>
      <w:r w:rsidR="009F06F6">
        <w:rPr>
          <w:noProof/>
        </w:rPr>
        <w:t>2</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8</w:t>
      </w:r>
      <w:r w:rsidR="009F06F6">
        <w:fldChar w:fldCharType="end"/>
      </w:r>
      <w:r>
        <w:t xml:space="preserve">. </w:t>
      </w:r>
      <w:r w:rsidRPr="006F74FE">
        <w:t>Định nghĩa về API</w:t>
      </w:r>
      <w:bookmarkEnd w:id="55"/>
    </w:p>
    <w:p w14:paraId="2BC6FC14" w14:textId="7BD19EA5" w:rsidR="0048498D" w:rsidRDefault="0048498D" w:rsidP="0048498D">
      <w:pPr>
        <w:pStyle w:val="Heading3"/>
      </w:pPr>
      <w:bookmarkStart w:id="56" w:name="_Toc92274287"/>
      <w:r>
        <w:t>Kaggle</w:t>
      </w:r>
      <w:bookmarkEnd w:id="56"/>
    </w:p>
    <w:p w14:paraId="7C9B4508" w14:textId="77777777" w:rsidR="00382762" w:rsidRDefault="00382762" w:rsidP="002A2A75">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36796211" w14:textId="79DDEDB9" w:rsidR="00382762" w:rsidRDefault="00382762" w:rsidP="002A2A75">
      <w:pPr>
        <w:pStyle w:val="Paragraph"/>
        <w:spacing w:after="0"/>
        <w:ind w:firstLine="357"/>
        <w:rPr>
          <w:sz w:val="26"/>
          <w:szCs w:val="26"/>
        </w:rPr>
      </w:pPr>
      <w:r>
        <w:rPr>
          <w:sz w:val="26"/>
          <w:szCs w:val="26"/>
        </w:rPr>
        <w:t>Kag</w:t>
      </w:r>
      <w:r w:rsidR="00420DD6">
        <w:rPr>
          <w:sz w:val="26"/>
          <w:szCs w:val="26"/>
        </w:rPr>
        <w:t>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w:t>
      </w:r>
      <w:r>
        <w:rPr>
          <w:sz w:val="26"/>
          <w:szCs w:val="26"/>
        </w:rPr>
        <w:t xml:space="preserve"> </w:t>
      </w:r>
      <w:r w:rsidR="002F77F2">
        <w:rPr>
          <w:sz w:val="26"/>
          <w:szCs w:val="26"/>
        </w:rPr>
        <w:t>Kaggle còn cung cấp nơi để mọi người có thể luyện thêm kỹ năng bằng tham gia thi đấu các cuộc thi do Kaggle tổ chức.</w:t>
      </w:r>
    </w:p>
    <w:p w14:paraId="0C22E0A2" w14:textId="77777777" w:rsidR="00C61D1F" w:rsidRPr="00382762" w:rsidRDefault="00C61D1F" w:rsidP="002A2A75">
      <w:pPr>
        <w:pStyle w:val="Paragraph"/>
        <w:spacing w:after="0"/>
        <w:ind w:firstLine="357"/>
        <w:rPr>
          <w:sz w:val="26"/>
          <w:szCs w:val="26"/>
        </w:rPr>
      </w:pPr>
    </w:p>
    <w:p w14:paraId="1192C3AD" w14:textId="4F284937" w:rsidR="00346FDE" w:rsidRDefault="00346FDE">
      <w:pPr>
        <w:pStyle w:val="Heading2"/>
      </w:pPr>
      <w:bookmarkStart w:id="57" w:name="_Toc92274288"/>
      <w:r>
        <w:lastRenderedPageBreak/>
        <w:t>Giới thiệu về Docker và Apache Airflow</w:t>
      </w:r>
      <w:bookmarkEnd w:id="57"/>
    </w:p>
    <w:p w14:paraId="687E3ACC" w14:textId="4EA0B500" w:rsidR="00C61D1F" w:rsidRDefault="00C61D1F" w:rsidP="00C61D1F">
      <w:pPr>
        <w:pStyle w:val="Heading3"/>
      </w:pPr>
      <w:bookmarkStart w:id="58" w:name="_Toc92274289"/>
      <w:r>
        <w:t>Docker</w:t>
      </w:r>
      <w:bookmarkEnd w:id="58"/>
    </w:p>
    <w:p w14:paraId="5A9E7607" w14:textId="702199A1" w:rsidR="00C61D1F" w:rsidRDefault="00C61D1F" w:rsidP="009F7562">
      <w:pPr>
        <w:pStyle w:val="Paragraph"/>
        <w:spacing w:after="0"/>
        <w:ind w:firstLine="357"/>
        <w:rPr>
          <w:sz w:val="26"/>
          <w:szCs w:val="26"/>
        </w:rPr>
      </w:pPr>
      <w:r>
        <w:rPr>
          <w:sz w:val="26"/>
          <w:szCs w:val="26"/>
        </w:rPr>
        <w:t xml:space="preserve">Docker là nền tảng </w:t>
      </w:r>
      <w:r w:rsidR="00A85EFE">
        <w:rPr>
          <w:sz w:val="26"/>
          <w:szCs w:val="26"/>
        </w:rPr>
        <w:t xml:space="preserve">mã nguồn mở, là </w:t>
      </w:r>
      <w:r>
        <w:rPr>
          <w:sz w:val="26"/>
          <w:szCs w:val="26"/>
        </w:rPr>
        <w:t xml:space="preserve">phần mềm cho phép bạn triển khai, dựng và kiểm thử ứng dụng một cách nhanh chóng. Docker đóng gói phần mềm vào các đơn vị tiêu chuẩn hóa được gọi là container có mọi thứ mà phần mèm cần để chạy, trong đó bao gồm có </w:t>
      </w:r>
      <w:proofErr w:type="gramStart"/>
      <w:r>
        <w:rPr>
          <w:sz w:val="26"/>
          <w:szCs w:val="26"/>
        </w:rPr>
        <w:t>thư</w:t>
      </w:r>
      <w:proofErr w:type="gramEnd"/>
      <w:r>
        <w:rPr>
          <w:sz w:val="26"/>
          <w:szCs w:val="26"/>
        </w:rPr>
        <w:t xml:space="preserve"> viện, mã, công cụ hệ thống và thời gian chạy. Bạn có thể nhanh chóng triển khai và thay đổi quy mô ứng dụng vào bất kỳ môi trường nào và đảm ảo rằng mã của bạn sẽ chạy được bằng cách sử dụng Docker. </w:t>
      </w:r>
    </w:p>
    <w:p w14:paraId="47F3E34D" w14:textId="163D007D" w:rsidR="00C61D1F" w:rsidRDefault="00C61D1F" w:rsidP="00C61D1F">
      <w:pPr>
        <w:pStyle w:val="Paragraph"/>
        <w:numPr>
          <w:ilvl w:val="0"/>
          <w:numId w:val="65"/>
        </w:numPr>
        <w:spacing w:after="0"/>
        <w:rPr>
          <w:sz w:val="26"/>
          <w:szCs w:val="26"/>
        </w:rPr>
      </w:pPr>
      <w:r>
        <w:rPr>
          <w:sz w:val="26"/>
          <w:szCs w:val="26"/>
        </w:rPr>
        <w:t>Cách thức hoạt động của Docker: Docker hoạt động bằng cách cung cấp phương thức tiêu chuẩn để chạy mã, là hệ điều hành của container</w:t>
      </w:r>
      <w:r w:rsidR="004B2DFC">
        <w:rPr>
          <w:sz w:val="26"/>
          <w:szCs w:val="26"/>
        </w:rPr>
        <w:t xml:space="preserve"> (trên nền tảng ảo hóa)</w:t>
      </w:r>
      <w:r>
        <w:rPr>
          <w:sz w:val="26"/>
          <w:szCs w:val="26"/>
        </w:rPr>
        <w:t>. Docker được cài đặt trên từng máy chủ và cung cấp các lệnh đơn giản dễ dàng sử dụng để xây dựng, khởi động hoặc dừng container.</w:t>
      </w:r>
    </w:p>
    <w:p w14:paraId="678EE932" w14:textId="1F79E9C7" w:rsidR="004B2DFC" w:rsidRDefault="004B2DFC" w:rsidP="00C61D1F">
      <w:pPr>
        <w:pStyle w:val="Paragraph"/>
        <w:numPr>
          <w:ilvl w:val="0"/>
          <w:numId w:val="65"/>
        </w:numPr>
        <w:spacing w:after="0"/>
        <w:rPr>
          <w:sz w:val="26"/>
          <w:szCs w:val="26"/>
        </w:rPr>
      </w:pPr>
      <w:r>
        <w:rPr>
          <w:sz w:val="26"/>
          <w:szCs w:val="26"/>
        </w:rPr>
        <w:t>Lý do nên sử dụng Docker: cho phép vận chuyển mã nhanh hơn, tiêu chuẩn hóa các hoạt động ứng dụng, tiết kiệm tiền bằng cách cải thiện khả năng vận dụng tài nguyên.</w:t>
      </w:r>
    </w:p>
    <w:p w14:paraId="3D4869B7" w14:textId="5D9BF1B7" w:rsidR="004B2DFC" w:rsidRDefault="004B2DFC" w:rsidP="007E27EA">
      <w:pPr>
        <w:pStyle w:val="Paragraph"/>
        <w:numPr>
          <w:ilvl w:val="0"/>
          <w:numId w:val="65"/>
        </w:numPr>
        <w:spacing w:after="0"/>
        <w:rPr>
          <w:sz w:val="26"/>
          <w:szCs w:val="26"/>
        </w:rPr>
      </w:pPr>
      <w:r>
        <w:rPr>
          <w:sz w:val="26"/>
          <w:szCs w:val="26"/>
        </w:rPr>
        <w:t>Những thành phần chính của Docker: Docker Engine (thành phần chính cùa Docker, là công cụ để đóng gói ứng dụng), Docker Hub (chứa hàng ngàn public images có thể sử dụng dễ dàng từ cộng đồng), Images (là khuôn mẫu để tạo container</w:t>
      </w:r>
      <w:r w:rsidR="007E27EA">
        <w:rPr>
          <w:sz w:val="26"/>
          <w:szCs w:val="26"/>
        </w:rPr>
        <w:t>)</w:t>
      </w:r>
      <w:r>
        <w:rPr>
          <w:sz w:val="26"/>
          <w:szCs w:val="26"/>
        </w:rPr>
        <w:t>, Container</w:t>
      </w:r>
      <w:r w:rsidR="007E27EA">
        <w:rPr>
          <w:sz w:val="26"/>
          <w:szCs w:val="26"/>
        </w:rPr>
        <w:t xml:space="preserve"> (là 1 instance của 1 image, có thể thao tác dựa trên Docker API hoặc Docker CLI)</w:t>
      </w:r>
      <w:r>
        <w:rPr>
          <w:sz w:val="26"/>
          <w:szCs w:val="26"/>
        </w:rPr>
        <w:t>, Docker Client</w:t>
      </w:r>
      <w:r w:rsidR="007E27EA">
        <w:rPr>
          <w:sz w:val="26"/>
          <w:szCs w:val="26"/>
        </w:rPr>
        <w:t xml:space="preserve"> (giúp người dùng giao tiếp với Docker host)</w:t>
      </w:r>
      <w:r>
        <w:rPr>
          <w:sz w:val="26"/>
          <w:szCs w:val="26"/>
        </w:rPr>
        <w:t>, Docker Daemon</w:t>
      </w:r>
      <w:r w:rsidR="007E27EA">
        <w:rPr>
          <w:sz w:val="26"/>
          <w:szCs w:val="26"/>
        </w:rPr>
        <w:t xml:space="preserve"> (lắng nghe yêu cầu từ Docker Client để quản lý </w:t>
      </w:r>
      <w:r w:rsidR="007E27EA" w:rsidRPr="007E27EA">
        <w:rPr>
          <w:sz w:val="26"/>
          <w:szCs w:val="26"/>
        </w:rPr>
        <w:t>Container, Image, Network và Volumes thông qua REST API</w:t>
      </w:r>
      <w:r w:rsidR="007E27EA">
        <w:rPr>
          <w:sz w:val="26"/>
          <w:szCs w:val="26"/>
        </w:rPr>
        <w:t>)</w:t>
      </w:r>
      <w:r>
        <w:rPr>
          <w:sz w:val="26"/>
          <w:szCs w:val="26"/>
        </w:rPr>
        <w:t xml:space="preserve">, Dockerfiles </w:t>
      </w:r>
      <w:r w:rsidR="007E27EA">
        <w:rPr>
          <w:sz w:val="26"/>
          <w:szCs w:val="26"/>
        </w:rPr>
        <w:t>(tập tin để chỉ dẫn để build một image)</w:t>
      </w:r>
      <w:r>
        <w:rPr>
          <w:sz w:val="26"/>
          <w:szCs w:val="26"/>
        </w:rPr>
        <w:t>và Volumes</w:t>
      </w:r>
      <w:r w:rsidR="007E27EA">
        <w:rPr>
          <w:sz w:val="26"/>
          <w:szCs w:val="26"/>
        </w:rPr>
        <w:t xml:space="preserve"> (phần dữ liệu được tạo ra khi container được khởi tạo).</w:t>
      </w:r>
    </w:p>
    <w:p w14:paraId="31102DF5" w14:textId="6A813CEB" w:rsidR="0089044A" w:rsidRDefault="0089044A" w:rsidP="007E27EA">
      <w:pPr>
        <w:pStyle w:val="Paragraph"/>
        <w:numPr>
          <w:ilvl w:val="0"/>
          <w:numId w:val="65"/>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BD234D" w14:textId="77777777" w:rsidR="00D12913" w:rsidRDefault="00D12913" w:rsidP="00D12913">
      <w:pPr>
        <w:pStyle w:val="Paragraph"/>
        <w:keepNext/>
        <w:numPr>
          <w:ilvl w:val="0"/>
          <w:numId w:val="65"/>
        </w:numPr>
        <w:spacing w:after="0"/>
        <w:jc w:val="center"/>
      </w:pPr>
      <w:r>
        <w:rPr>
          <w:noProof/>
          <w:sz w:val="26"/>
          <w:szCs w:val="26"/>
          <w:lang w:val="vi-VN" w:eastAsia="vi-VN"/>
        </w:rPr>
        <w:lastRenderedPageBreak/>
        <w:drawing>
          <wp:inline distT="0" distB="0" distL="0" distR="0" wp14:anchorId="2A7D76A5" wp14:editId="77402D42">
            <wp:extent cx="4294800" cy="20556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294800" cy="2055600"/>
                    </a:xfrm>
                    <a:prstGeom prst="rect">
                      <a:avLst/>
                    </a:prstGeom>
                  </pic:spPr>
                </pic:pic>
              </a:graphicData>
            </a:graphic>
          </wp:inline>
        </w:drawing>
      </w:r>
    </w:p>
    <w:p w14:paraId="2855FF40" w14:textId="16240151" w:rsidR="00C61D1F" w:rsidRPr="00C61D1F" w:rsidRDefault="00D12913" w:rsidP="009F7562">
      <w:pPr>
        <w:pStyle w:val="ThesisTable"/>
        <w:rPr>
          <w:sz w:val="26"/>
          <w:szCs w:val="26"/>
        </w:rPr>
      </w:pPr>
      <w:bookmarkStart w:id="59" w:name="_Toc92231054"/>
      <w:r>
        <w:t xml:space="preserve">Hình </w:t>
      </w:r>
      <w:r w:rsidR="009F06F6">
        <w:fldChar w:fldCharType="begin"/>
      </w:r>
      <w:r w:rsidR="009F06F6">
        <w:instrText xml:space="preserve"> STYLEREF 1 \s </w:instrText>
      </w:r>
      <w:r w:rsidR="009F06F6">
        <w:fldChar w:fldCharType="separate"/>
      </w:r>
      <w:r w:rsidR="009F06F6">
        <w:rPr>
          <w:noProof/>
        </w:rPr>
        <w:t>2</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9</w:t>
      </w:r>
      <w:r w:rsidR="009F06F6">
        <w:fldChar w:fldCharType="end"/>
      </w:r>
      <w:r>
        <w:t xml:space="preserve">. Quy trình thực thi của </w:t>
      </w:r>
      <w:r w:rsidRPr="00146EF1">
        <w:t>hệ thống sử dụng Docker</w:t>
      </w:r>
      <w:r>
        <w:t>.</w:t>
      </w:r>
      <w:bookmarkEnd w:id="59"/>
    </w:p>
    <w:p w14:paraId="11C9C3D2" w14:textId="67589F2C" w:rsidR="00C61D1F" w:rsidRDefault="00C61D1F">
      <w:pPr>
        <w:pStyle w:val="Heading3"/>
      </w:pPr>
      <w:bookmarkStart w:id="60" w:name="_Toc92274290"/>
      <w:r>
        <w:t>Apache Airflow</w:t>
      </w:r>
      <w:bookmarkEnd w:id="60"/>
    </w:p>
    <w:p w14:paraId="3E10A7BA" w14:textId="719E4AA2" w:rsidR="009F7562" w:rsidRDefault="00FB6B18" w:rsidP="003751EB">
      <w:pPr>
        <w:pStyle w:val="Paragraph"/>
        <w:ind w:firstLine="357"/>
        <w:rPr>
          <w:sz w:val="26"/>
          <w:szCs w:val="26"/>
        </w:rPr>
      </w:pPr>
      <w:r>
        <w:rPr>
          <w:sz w:val="26"/>
          <w:szCs w:val="26"/>
        </w:rPr>
        <w:t xml:space="preserve">Apache Airfow là phần mềm mã nguồn mở, được sử dụng để sắp xếp các luồng làm việc dưới dạng </w:t>
      </w:r>
      <w:proofErr w:type="gramStart"/>
      <w:r>
        <w:rPr>
          <w:sz w:val="26"/>
          <w:szCs w:val="26"/>
        </w:rPr>
        <w:t>chu</w:t>
      </w:r>
      <w:proofErr w:type="gramEnd"/>
      <w:r>
        <w:rPr>
          <w:sz w:val="26"/>
          <w:szCs w:val="26"/>
        </w:rPr>
        <w:t xml:space="preserve"> kỳ theo hướng DAG (</w:t>
      </w:r>
      <w:r w:rsidRPr="00FB6B18">
        <w:rPr>
          <w:sz w:val="26"/>
          <w:szCs w:val="26"/>
        </w:rPr>
        <w:t>Directed Acyclic Graph</w:t>
      </w:r>
      <w:r>
        <w:rPr>
          <w:sz w:val="26"/>
          <w:szCs w:val="26"/>
        </w:rPr>
        <w:t xml:space="preserve">) của những tác vụ theo hướng lập trình. </w:t>
      </w:r>
      <w:r w:rsidR="003751EB">
        <w:rPr>
          <w:sz w:val="26"/>
          <w:szCs w:val="26"/>
        </w:rPr>
        <w:t xml:space="preserve">Một lịch trình Airflow được sử dụng để lên lịch những quy trình làm việc và đường ống dữ liệu (data pipeline). Giao diện Airflow cho phép người dùng quản lý, </w:t>
      </w:r>
      <w:proofErr w:type="gramStart"/>
      <w:r w:rsidR="003751EB">
        <w:rPr>
          <w:sz w:val="26"/>
          <w:szCs w:val="26"/>
        </w:rPr>
        <w:t>theo</w:t>
      </w:r>
      <w:proofErr w:type="gramEnd"/>
      <w:r w:rsidR="003751EB">
        <w:rPr>
          <w:sz w:val="26"/>
          <w:szCs w:val="26"/>
        </w:rPr>
        <w:t xml:space="preserve"> dõi những đường ống chạy, giám sát tiến trình và xử lý sự cố khi cần thiết.</w:t>
      </w:r>
    </w:p>
    <w:p w14:paraId="3492800B" w14:textId="77777777" w:rsidR="009F06F6" w:rsidRDefault="009F06F6" w:rsidP="009F06F6">
      <w:pPr>
        <w:pStyle w:val="Paragraph"/>
        <w:keepNext/>
        <w:ind w:firstLine="357"/>
        <w:jc w:val="center"/>
      </w:pPr>
      <w:r>
        <w:rPr>
          <w:noProof/>
          <w:sz w:val="26"/>
          <w:szCs w:val="26"/>
          <w:lang w:val="vi-VN" w:eastAsia="vi-VN"/>
        </w:rPr>
        <w:drawing>
          <wp:inline distT="0" distB="0" distL="0" distR="0" wp14:anchorId="71EF7AF4" wp14:editId="4CEB7374">
            <wp:extent cx="4262400" cy="2811600"/>
            <wp:effectExtent l="0" t="0" r="508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262400" cy="2811600"/>
                    </a:xfrm>
                    <a:prstGeom prst="rect">
                      <a:avLst/>
                    </a:prstGeom>
                  </pic:spPr>
                </pic:pic>
              </a:graphicData>
            </a:graphic>
          </wp:inline>
        </w:drawing>
      </w:r>
    </w:p>
    <w:p w14:paraId="4570E455" w14:textId="5A1D9846" w:rsidR="009F06F6" w:rsidRPr="00FB6B18" w:rsidRDefault="009F06F6" w:rsidP="009F06F6">
      <w:pPr>
        <w:pStyle w:val="ThesisTable"/>
        <w:rPr>
          <w:sz w:val="26"/>
          <w:szCs w:val="26"/>
        </w:rPr>
      </w:pPr>
      <w:bookmarkStart w:id="61" w:name="_Toc9223105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10</w:t>
      </w:r>
      <w:r>
        <w:fldChar w:fldCharType="end"/>
      </w:r>
      <w:r>
        <w:t>. Kiến trúc của Apache Airflow</w:t>
      </w:r>
      <w:bookmarkEnd w:id="61"/>
    </w:p>
    <w:p w14:paraId="7946872C" w14:textId="72F63090" w:rsidR="009F7562" w:rsidRPr="009F7562" w:rsidRDefault="009F7562" w:rsidP="009F7562">
      <w:pPr>
        <w:overflowPunct/>
        <w:autoSpaceDE/>
        <w:autoSpaceDN/>
        <w:adjustRightInd/>
        <w:spacing w:line="240" w:lineRule="auto"/>
        <w:jc w:val="left"/>
        <w:textAlignment w:val="auto"/>
        <w:rPr>
          <w:sz w:val="18"/>
          <w:szCs w:val="18"/>
        </w:rPr>
      </w:pPr>
    </w:p>
    <w:p w14:paraId="1E37BD75" w14:textId="47F01365" w:rsidR="00ED6EB2" w:rsidRDefault="00185C46" w:rsidP="00106B8D">
      <w:pPr>
        <w:pStyle w:val="Heading1"/>
      </w:pPr>
      <w:bookmarkStart w:id="62" w:name="_Toc92274291"/>
      <w:r>
        <w:lastRenderedPageBreak/>
        <w:t>THU THẬP, PHÂN TÍCH VÀ BIỂU ĐỒ</w:t>
      </w:r>
      <w:bookmarkEnd w:id="62"/>
    </w:p>
    <w:p w14:paraId="58EB186F" w14:textId="35864DE1" w:rsidR="00CD348E" w:rsidRDefault="00DE06D9" w:rsidP="009167BB">
      <w:pPr>
        <w:pStyle w:val="Heading2"/>
      </w:pPr>
      <w:bookmarkStart w:id="63" w:name="_Toc92274292"/>
      <w:r>
        <w:t>Thiết kế hệ thống</w:t>
      </w:r>
      <w:bookmarkEnd w:id="63"/>
    </w:p>
    <w:p w14:paraId="7DFB6394" w14:textId="251283BD" w:rsidR="00DE06D9" w:rsidRDefault="006D38EF">
      <w:pPr>
        <w:pStyle w:val="Heading3"/>
      </w:pPr>
      <w:bookmarkStart w:id="64" w:name="_Toc92274293"/>
      <w:r>
        <w:t>Kiến trúc hệ</w:t>
      </w:r>
      <w:r w:rsidR="00DE06D9">
        <w:t xml:space="preserve"> thống</w:t>
      </w:r>
      <w:bookmarkEnd w:id="64"/>
    </w:p>
    <w:p w14:paraId="29D4D27B" w14:textId="77777777" w:rsidR="00414579" w:rsidRDefault="00414579" w:rsidP="00414579">
      <w:pPr>
        <w:pStyle w:val="Paragraph"/>
        <w:keepNext/>
        <w:jc w:val="center"/>
      </w:pPr>
      <w:r>
        <w:rPr>
          <w:noProof/>
          <w:lang w:val="vi-VN" w:eastAsia="vi-VN"/>
        </w:rPr>
        <w:drawing>
          <wp:inline distT="0" distB="0" distL="0" distR="0" wp14:anchorId="5F87FB0A" wp14:editId="39B0F024">
            <wp:extent cx="5581650" cy="23202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320290"/>
                    </a:xfrm>
                    <a:prstGeom prst="rect">
                      <a:avLst/>
                    </a:prstGeom>
                  </pic:spPr>
                </pic:pic>
              </a:graphicData>
            </a:graphic>
          </wp:inline>
        </w:drawing>
      </w:r>
    </w:p>
    <w:p w14:paraId="35B6BD90" w14:textId="5A199CB0" w:rsidR="00414579" w:rsidRDefault="00414579" w:rsidP="00BF6511">
      <w:pPr>
        <w:pStyle w:val="ThesisTable"/>
      </w:pPr>
      <w:bookmarkStart w:id="65" w:name="_Toc92231056"/>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w:t>
      </w:r>
      <w:r w:rsidR="009F06F6">
        <w:fldChar w:fldCharType="end"/>
      </w:r>
      <w:r>
        <w:t>. Kiến trúc hệ thống</w:t>
      </w:r>
      <w:bookmarkEnd w:id="65"/>
    </w:p>
    <w:p w14:paraId="3AA80F38" w14:textId="1C1E044D" w:rsidR="00466D81" w:rsidRDefault="00466D81" w:rsidP="00ED35BE">
      <w:pPr>
        <w:ind w:firstLine="357"/>
      </w:pPr>
      <w:r>
        <w:t xml:space="preserve">Hình 3-1 là kiến trúc hệ thống của Đồ án để giới thiệu những công nghệ, thuật toán Machine Learning, </w:t>
      </w:r>
      <w:r w:rsidR="00EC7BB0">
        <w:t>phần mềm</w:t>
      </w:r>
      <w:r>
        <w:t xml:space="preserve"> được sử dụng trong Đồ án và quy trình công việc:</w:t>
      </w:r>
    </w:p>
    <w:p w14:paraId="40B51707" w14:textId="12D687B9" w:rsidR="00414579" w:rsidRDefault="00466D81" w:rsidP="004F5565">
      <w:pPr>
        <w:pStyle w:val="ListParagraph"/>
        <w:numPr>
          <w:ilvl w:val="0"/>
          <w:numId w:val="57"/>
        </w:numPr>
        <w:contextualSpacing w:val="0"/>
      </w:pPr>
      <w:r>
        <w:t>Thu thập dữ liệu từ các trang web được cung cấp bởi bên thứ 3 (third-party) uy tín, chính xác và được xác nhận.</w:t>
      </w:r>
    </w:p>
    <w:p w14:paraId="3B49A1F2" w14:textId="68C65BF9" w:rsidR="00466D81" w:rsidRDefault="00466D81" w:rsidP="004F5565">
      <w:pPr>
        <w:pStyle w:val="ListParagraph"/>
        <w:numPr>
          <w:ilvl w:val="0"/>
          <w:numId w:val="57"/>
        </w:numPr>
        <w:contextualSpacing w:val="0"/>
      </w:pPr>
      <w:r>
        <w:t>Thu thập dữ liệu thông qua API bằng phương thức HTTP.</w:t>
      </w:r>
    </w:p>
    <w:p w14:paraId="74334DDC" w14:textId="449F1529" w:rsidR="00466D81" w:rsidRDefault="00466D81" w:rsidP="004F5565">
      <w:pPr>
        <w:pStyle w:val="ListParagraph"/>
        <w:numPr>
          <w:ilvl w:val="0"/>
          <w:numId w:val="57"/>
        </w:numPr>
        <w:contextualSpacing w:val="0"/>
      </w:pPr>
      <w:r>
        <w:t>Thu thập dữ liệu từ nền tảng đa người dùng Kaggle.</w:t>
      </w:r>
    </w:p>
    <w:p w14:paraId="03D60589" w14:textId="2DFF79B9" w:rsidR="00466D81" w:rsidRDefault="00466D81" w:rsidP="004F5565">
      <w:pPr>
        <w:pStyle w:val="ListParagraph"/>
        <w:numPr>
          <w:ilvl w:val="0"/>
          <w:numId w:val="57"/>
        </w:numPr>
        <w:contextualSpacing w:val="0"/>
      </w:pPr>
      <w:r>
        <w:t>Sử dụng ngôn ngữ lập trình Python để trích xuất, tiền xử lý (preprocessing)</w:t>
      </w:r>
    </w:p>
    <w:p w14:paraId="74A7C3B0" w14:textId="001A9739" w:rsidR="00EC7BB0" w:rsidRDefault="00EC7BB0" w:rsidP="004F5565">
      <w:pPr>
        <w:pStyle w:val="ListParagraph"/>
        <w:numPr>
          <w:ilvl w:val="0"/>
          <w:numId w:val="57"/>
        </w:numPr>
        <w:contextualSpacing w:val="0"/>
      </w:pPr>
      <w:r>
        <w:t>Lưu trữ dữ liệu vào Cơ sở dữ liệu MySQL bằng Python</w:t>
      </w:r>
    </w:p>
    <w:p w14:paraId="6006CE06" w14:textId="6BFD8AD7" w:rsidR="00EC7BB0" w:rsidRDefault="00EC7BB0" w:rsidP="004F5565">
      <w:pPr>
        <w:pStyle w:val="ListParagraph"/>
        <w:numPr>
          <w:ilvl w:val="0"/>
          <w:numId w:val="57"/>
        </w:numPr>
        <w:contextualSpacing w:val="0"/>
      </w:pPr>
      <w:r>
        <w:t>Sử dụng thư viện Matplotlib và Seaborn để phân tích và vẽ biểu đồ</w:t>
      </w:r>
    </w:p>
    <w:p w14:paraId="4875D873" w14:textId="269CF662" w:rsidR="00EC7BB0" w:rsidRDefault="00EC7BB0" w:rsidP="004F5565">
      <w:pPr>
        <w:pStyle w:val="ListParagraph"/>
        <w:numPr>
          <w:ilvl w:val="0"/>
          <w:numId w:val="57"/>
        </w:numPr>
        <w:contextualSpacing w:val="0"/>
      </w:pPr>
      <w:r>
        <w:t>Sử dụng thuật toán SVM, Polynomial Regression và Bayesian Ridge Regression để dự đoán.</w:t>
      </w:r>
    </w:p>
    <w:p w14:paraId="0D1CD827" w14:textId="67F56556" w:rsidR="00EC7BB0" w:rsidRDefault="00201B44" w:rsidP="004F5565">
      <w:pPr>
        <w:pStyle w:val="ListParagraph"/>
        <w:numPr>
          <w:ilvl w:val="0"/>
          <w:numId w:val="57"/>
        </w:numPr>
        <w:contextualSpacing w:val="0"/>
      </w:pPr>
      <w:r>
        <w:t>Sử</w:t>
      </w:r>
      <w:r w:rsidR="00EC7BB0">
        <w:t xml:space="preserve"> dụng </w:t>
      </w:r>
      <w:r>
        <w:t>phần mềm</w:t>
      </w:r>
      <w:r w:rsidR="00EC7BB0">
        <w:t xml:space="preserve"> Power BI</w:t>
      </w:r>
      <w:r>
        <w:t xml:space="preserve"> để vẽ Dashboard báo cáo.</w:t>
      </w:r>
    </w:p>
    <w:p w14:paraId="7E413AB6" w14:textId="77777777" w:rsidR="00414579" w:rsidRDefault="00414579" w:rsidP="00414579"/>
    <w:p w14:paraId="0683DB59" w14:textId="1396D4C1" w:rsidR="00371CD3" w:rsidRDefault="00371CD3">
      <w:pPr>
        <w:pStyle w:val="Heading3"/>
      </w:pPr>
      <w:bookmarkStart w:id="66" w:name="_Toc92274294"/>
      <w:r>
        <w:lastRenderedPageBreak/>
        <w:t>Sơ đồ khối</w:t>
      </w:r>
      <w:bookmarkEnd w:id="66"/>
    </w:p>
    <w:p w14:paraId="49617C93" w14:textId="77777777" w:rsidR="00ED35BE" w:rsidRDefault="00ED35BE" w:rsidP="00ED35BE">
      <w:pPr>
        <w:pStyle w:val="Paragraph"/>
        <w:keepNext/>
        <w:jc w:val="center"/>
      </w:pPr>
      <w:r>
        <w:rPr>
          <w:noProof/>
          <w:lang w:val="vi-VN" w:eastAsia="vi-VN"/>
        </w:rPr>
        <w:drawing>
          <wp:inline distT="0" distB="0" distL="0" distR="0" wp14:anchorId="4EFEA064" wp14:editId="480602B2">
            <wp:extent cx="3664800" cy="5112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3664800" cy="5112000"/>
                    </a:xfrm>
                    <a:prstGeom prst="rect">
                      <a:avLst/>
                    </a:prstGeom>
                  </pic:spPr>
                </pic:pic>
              </a:graphicData>
            </a:graphic>
          </wp:inline>
        </w:drawing>
      </w:r>
    </w:p>
    <w:p w14:paraId="7392FE82" w14:textId="66F0FC3F" w:rsidR="00ED35BE" w:rsidRDefault="00ED35BE" w:rsidP="00BF6511">
      <w:pPr>
        <w:pStyle w:val="ThesisTable"/>
      </w:pPr>
      <w:bookmarkStart w:id="67" w:name="_Toc92231057"/>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2</w:t>
      </w:r>
      <w:r w:rsidR="009F06F6">
        <w:fldChar w:fldCharType="end"/>
      </w:r>
      <w:r>
        <w:t>. Sơ đồ khối</w:t>
      </w:r>
      <w:bookmarkEnd w:id="67"/>
    </w:p>
    <w:p w14:paraId="30837110" w14:textId="3606AC73" w:rsidR="00ED35BE" w:rsidRPr="00ED35BE" w:rsidRDefault="006C1948" w:rsidP="00991900">
      <w:pPr>
        <w:pStyle w:val="Paragraph"/>
        <w:ind w:firstLine="357"/>
      </w:pPr>
      <w:r>
        <w:rPr>
          <w:sz w:val="26"/>
          <w:szCs w:val="26"/>
        </w:rPr>
        <w:t xml:space="preserve">Hình 3-2 là sơ đồ khối mô </w:t>
      </w:r>
      <w:r w:rsidR="005D5508">
        <w:rPr>
          <w:sz w:val="26"/>
          <w:szCs w:val="26"/>
        </w:rPr>
        <w:t>tả chi tiết quy trình của Đồ án: Thu thập dữ liệu</w:t>
      </w:r>
      <w:r w:rsidR="00764B2F">
        <w:rPr>
          <w:sz w:val="26"/>
          <w:szCs w:val="26"/>
        </w:rPr>
        <w:t xml:space="preserve"> tổ</w:t>
      </w:r>
      <w:r w:rsidR="005D5508">
        <w:rPr>
          <w:sz w:val="26"/>
          <w:szCs w:val="26"/>
        </w:rPr>
        <w:t xml:space="preserve">ng quát về dịch COVID-19 </w:t>
      </w:r>
      <w:r w:rsidR="00764B2F">
        <w:rPr>
          <w:sz w:val="26"/>
          <w:szCs w:val="26"/>
        </w:rPr>
        <w:t xml:space="preserve">từ trang web RapidAPI, thu thập dữ liệu từ nền tảng trực tuyến Kaggle về dữ liệu Vắc-xin và thu thập dữ liệu chi tiết về dịch COVID-19 từ  Trường </w:t>
      </w:r>
      <w:r w:rsidR="00764B2F" w:rsidRPr="00764B2F">
        <w:rPr>
          <w:sz w:val="26"/>
          <w:szCs w:val="26"/>
        </w:rPr>
        <w:t>Đại học Johns Hopkins</w:t>
      </w:r>
      <w:r w:rsidR="00764B2F">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5D06FEB0" w14:textId="20CBEEBF" w:rsidR="003D2168" w:rsidRDefault="00DE06D9" w:rsidP="005E4AC4">
      <w:pPr>
        <w:pStyle w:val="Heading2"/>
      </w:pPr>
      <w:bookmarkStart w:id="68" w:name="_Toc92274295"/>
      <w:r>
        <w:lastRenderedPageBreak/>
        <w:t>Tổng quát về dịch COVID-19</w:t>
      </w:r>
      <w:bookmarkEnd w:id="68"/>
    </w:p>
    <w:p w14:paraId="7F2D69C0" w14:textId="7E310DD4" w:rsidR="006A28F2" w:rsidRPr="006A28F2" w:rsidRDefault="005C4C69" w:rsidP="00D24690">
      <w:pPr>
        <w:ind w:firstLine="357"/>
      </w:pPr>
      <w:r>
        <w:t>Để có được cái nhìn tổng quát về dịch COVID-19, trong chương này em sử dụng Python để thu thập dữ liệu, lưu trữ dữ liệu vào Cơ sở dữ liệu MySQL và vẽ Dashboard bằng phần mềm Power BI.</w:t>
      </w:r>
    </w:p>
    <w:p w14:paraId="2514F850" w14:textId="7A22A08D" w:rsidR="00CF6E47" w:rsidRDefault="00A3278A" w:rsidP="00CF6E47">
      <w:pPr>
        <w:pStyle w:val="Heading3"/>
      </w:pPr>
      <w:bookmarkStart w:id="69" w:name="_Toc92274296"/>
      <w:r>
        <w:t>Thu thập dữ liệu từ RapidAPI và lưu trữ vào C</w:t>
      </w:r>
      <w:r w:rsidR="00FF2456">
        <w:t>ơ sở</w:t>
      </w:r>
      <w:r>
        <w:t xml:space="preserve"> dữ liệu MySQL</w:t>
      </w:r>
      <w:bookmarkEnd w:id="69"/>
    </w:p>
    <w:p w14:paraId="6314049B" w14:textId="18427F21" w:rsidR="00CF6E47" w:rsidRDefault="00CF6E47" w:rsidP="002A2A75">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người khỏi bệnh, </w:t>
      </w:r>
      <w:r w:rsidR="007C6C01">
        <w:rPr>
          <w:sz w:val="26"/>
          <w:szCs w:val="26"/>
        </w:rPr>
        <w:t>tỷ</w:t>
      </w:r>
      <w:r>
        <w:rPr>
          <w:sz w:val="26"/>
          <w:szCs w:val="26"/>
        </w:rPr>
        <w:t xml:space="preserve"> lệ tử vong, </w:t>
      </w:r>
      <w:r w:rsidR="007C6C01">
        <w:rPr>
          <w:sz w:val="26"/>
          <w:szCs w:val="26"/>
        </w:rPr>
        <w:t>tỷ</w:t>
      </w:r>
      <w:r>
        <w:rPr>
          <w:sz w:val="26"/>
          <w:szCs w:val="26"/>
        </w:rPr>
        <w:t xml:space="preserve"> lệ mắc bệnh …</w:t>
      </w:r>
      <w:r w:rsidR="00F92013">
        <w:rPr>
          <w:sz w:val="26"/>
          <w:szCs w:val="26"/>
        </w:rPr>
        <w:t xml:space="preserve"> trong đồ án này em sử</w:t>
      </w:r>
      <w:r>
        <w:rPr>
          <w:sz w:val="26"/>
          <w:szCs w:val="26"/>
        </w:rPr>
        <w:t xml:space="preserve"> dụng nền tảng cung cấp API là RapidAPI.</w:t>
      </w:r>
    </w:p>
    <w:p w14:paraId="128B5D29" w14:textId="77777777" w:rsidR="00F92013" w:rsidRDefault="00CF6E47" w:rsidP="002A2A75">
      <w:pPr>
        <w:pStyle w:val="Paragraph"/>
        <w:spacing w:after="0"/>
        <w:rPr>
          <w:sz w:val="26"/>
          <w:szCs w:val="26"/>
        </w:rPr>
      </w:pPr>
      <w:r>
        <w:rPr>
          <w:sz w:val="26"/>
          <w:szCs w:val="26"/>
        </w:rPr>
        <w:tab/>
        <w:t xml:space="preserve">RapidAPI là </w:t>
      </w:r>
      <w:r w:rsidR="00246638">
        <w:rPr>
          <w:sz w:val="26"/>
          <w:szCs w:val="26"/>
        </w:rPr>
        <w:t>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tể tìm, thử nghiệm và kết nối với các API – tất cả chỉ cần 1 tài khoản, 1 API key và 1 SDK(</w:t>
      </w:r>
      <w:r w:rsidR="00246638" w:rsidRPr="00246638">
        <w:rPr>
          <w:sz w:val="26"/>
          <w:szCs w:val="26"/>
        </w:rPr>
        <w:t>Software Development Kit</w:t>
      </w:r>
      <w:r w:rsidR="00246638">
        <w:rPr>
          <w:sz w:val="26"/>
          <w:szCs w:val="26"/>
        </w:rPr>
        <w:t>). Các nhà phát triển có thể chia sẻ và cộng tác làm việc, RapidAPI</w:t>
      </w:r>
      <w:r w:rsidR="00F92013">
        <w:rPr>
          <w:sz w:val="26"/>
          <w:szCs w:val="26"/>
        </w:rPr>
        <w:t xml:space="preserve"> cho phép các nhà phát triển chia sẻ và đăng ký API công khai. RapidAPI cung cấp rất nhiều API như dữ liệu về Thể thao, dữ liệu về Y tế, dữ liệu về Khoa học …</w:t>
      </w:r>
    </w:p>
    <w:p w14:paraId="5F1A8C4F" w14:textId="5BAD0F0C" w:rsidR="00CF6E47" w:rsidRDefault="007D4C79" w:rsidP="002A2A75">
      <w:pPr>
        <w:pStyle w:val="Paragraph"/>
        <w:spacing w:after="0"/>
        <w:rPr>
          <w:sz w:val="26"/>
          <w:szCs w:val="26"/>
        </w:rPr>
      </w:pPr>
      <w:r>
        <w:rPr>
          <w:sz w:val="26"/>
          <w:szCs w:val="26"/>
        </w:rPr>
        <w:tab/>
        <w:t>Trong Đ</w:t>
      </w:r>
      <w:r w:rsidR="00F92013">
        <w:rPr>
          <w:sz w:val="26"/>
          <w:szCs w:val="26"/>
        </w:rPr>
        <w:t xml:space="preserve">ồ </w:t>
      </w:r>
      <w:proofErr w:type="gramStart"/>
      <w:r w:rsidR="00F92013">
        <w:rPr>
          <w:sz w:val="26"/>
          <w:szCs w:val="26"/>
        </w:rPr>
        <w:t>án</w:t>
      </w:r>
      <w:proofErr w:type="gramEnd"/>
      <w:r w:rsidR="00F92013">
        <w:rPr>
          <w:sz w:val="26"/>
          <w:szCs w:val="26"/>
        </w:rPr>
        <w:t xml:space="preserve"> này, em sử dụng “</w:t>
      </w:r>
      <w:r w:rsidR="00F92013" w:rsidRPr="00F92013">
        <w:rPr>
          <w:sz w:val="26"/>
          <w:szCs w:val="26"/>
        </w:rPr>
        <w:t xml:space="preserve">VACCOVID - coronavirus, </w:t>
      </w:r>
      <w:r w:rsidR="009253DD">
        <w:rPr>
          <w:sz w:val="26"/>
          <w:szCs w:val="26"/>
        </w:rPr>
        <w:t>Vắc-xin</w:t>
      </w:r>
      <w:r w:rsidR="00F92013" w:rsidRPr="00F92013">
        <w:rPr>
          <w:sz w:val="26"/>
          <w:szCs w:val="26"/>
        </w:rPr>
        <w:t xml:space="preserve"> and treatment tracker</w:t>
      </w:r>
      <w:r w:rsidR="00F92013">
        <w:rPr>
          <w:sz w:val="26"/>
          <w:szCs w:val="26"/>
        </w:rPr>
        <w:t>” của RapidAPI</w:t>
      </w:r>
      <w:r w:rsidR="00BD20AE">
        <w:rPr>
          <w:sz w:val="26"/>
          <w:szCs w:val="26"/>
        </w:rPr>
        <w:t>, là 1 API miễn phí và đã được xác thực thông tin bởi RapidAPI</w:t>
      </w:r>
      <w:r w:rsidR="00F92013">
        <w:rPr>
          <w:sz w:val="26"/>
          <w:szCs w:val="26"/>
        </w:rPr>
        <w:t xml:space="preserve"> để phân tích và vẽ Dashboard</w:t>
      </w:r>
      <w:r w:rsidR="006C1A26">
        <w:rPr>
          <w:sz w:val="26"/>
          <w:szCs w:val="26"/>
        </w:rPr>
        <w:t>.</w:t>
      </w:r>
    </w:p>
    <w:p w14:paraId="5288ED0A" w14:textId="4197E82F" w:rsidR="00BD20AE" w:rsidRDefault="00BD20AE" w:rsidP="002A2A75">
      <w:pPr>
        <w:pStyle w:val="Paragraph"/>
        <w:spacing w:after="0"/>
        <w:rPr>
          <w:sz w:val="26"/>
          <w:szCs w:val="26"/>
        </w:rPr>
      </w:pPr>
      <w:r>
        <w:rPr>
          <w:sz w:val="26"/>
          <w:szCs w:val="26"/>
        </w:rPr>
        <w:tab/>
        <w:t xml:space="preserve">Để trích xuất được dữ liệu từ API, em sử dụng ngôn ngữ lập trình Python cùng với </w:t>
      </w:r>
      <w:proofErr w:type="gramStart"/>
      <w:r>
        <w:rPr>
          <w:sz w:val="26"/>
          <w:szCs w:val="26"/>
        </w:rPr>
        <w:t>thư</w:t>
      </w:r>
      <w:proofErr w:type="gramEnd"/>
      <w:r>
        <w:rPr>
          <w:sz w:val="26"/>
          <w:szCs w:val="26"/>
        </w:rPr>
        <w:t xml:space="preserve"> viện Requests. Để sử dụng thư viện Requests, em cần cung cấp 2 thông số (parameter) là URL, phương thức (method) “GET” và </w:t>
      </w:r>
      <w:r w:rsidR="007D37AF">
        <w:rPr>
          <w:sz w:val="26"/>
          <w:szCs w:val="26"/>
        </w:rPr>
        <w:t>đưa phản hồi (response) trả về thành định dạng lưu trữ JSON(</w:t>
      </w:r>
      <w:r w:rsidR="007D37AF" w:rsidRPr="007D37AF">
        <w:rPr>
          <w:sz w:val="26"/>
          <w:szCs w:val="26"/>
        </w:rPr>
        <w:t>JavaScript Object Notation</w:t>
      </w:r>
      <w:r w:rsidR="007D37AF">
        <w:rPr>
          <w:sz w:val="26"/>
          <w:szCs w:val="26"/>
        </w:rPr>
        <w:t>)</w:t>
      </w:r>
      <w:r>
        <w:rPr>
          <w:sz w:val="26"/>
          <w:szCs w:val="26"/>
        </w:rPr>
        <w:t>.</w:t>
      </w:r>
    </w:p>
    <w:p w14:paraId="25C74720" w14:textId="77777777" w:rsidR="00890D2E" w:rsidRDefault="007D37AF" w:rsidP="002A2A75">
      <w:pPr>
        <w:pStyle w:val="Paragraph"/>
        <w:keepNext/>
        <w:spacing w:after="0"/>
        <w:jc w:val="center"/>
      </w:pPr>
      <w:r>
        <w:rPr>
          <w:noProof/>
          <w:lang w:val="vi-VN" w:eastAsia="vi-VN"/>
        </w:rPr>
        <w:drawing>
          <wp:inline distT="0" distB="0" distL="0" distR="0" wp14:anchorId="4377DA6D" wp14:editId="11C64139">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7779EFBE" w14:textId="7D03CF26" w:rsidR="007D37AF" w:rsidRDefault="00890D2E" w:rsidP="00BF6511">
      <w:pPr>
        <w:pStyle w:val="ThesisTable"/>
      </w:pPr>
      <w:bookmarkStart w:id="70" w:name="_Toc92231058"/>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3</w:t>
      </w:r>
      <w:r w:rsidR="009F06F6">
        <w:fldChar w:fldCharType="end"/>
      </w:r>
      <w:r>
        <w:t xml:space="preserve">. </w:t>
      </w:r>
      <w:r w:rsidRPr="00B32C84">
        <w:t>Định dạng JSON của Response</w:t>
      </w:r>
      <w:bookmarkEnd w:id="70"/>
    </w:p>
    <w:p w14:paraId="5F29F54D" w14:textId="3E78FEB9" w:rsidR="006C1A26" w:rsidRDefault="00206682" w:rsidP="002A2A75">
      <w:pPr>
        <w:pStyle w:val="Paragraph"/>
        <w:spacing w:after="0"/>
        <w:rPr>
          <w:sz w:val="26"/>
          <w:szCs w:val="26"/>
        </w:rPr>
      </w:pPr>
      <w:r>
        <w:rPr>
          <w:sz w:val="26"/>
          <w:szCs w:val="26"/>
        </w:rPr>
        <w:tab/>
        <w:t xml:space="preserve">Sau khi có được đầy đủ dữ liệu về COVID-19 của các quốc gia trên thế giới, em sử dụng Python để giao tiếp với Cơ sở dữ liệu MySQL để lưu trữ. Em sử dụng 2 từ </w:t>
      </w:r>
      <w:r>
        <w:rPr>
          <w:sz w:val="26"/>
          <w:szCs w:val="26"/>
        </w:rPr>
        <w:lastRenderedPageBreak/>
        <w:t>khóa “TRUNCATE”</w:t>
      </w:r>
      <w:r w:rsidR="005C5B5E">
        <w:rPr>
          <w:sz w:val="26"/>
          <w:szCs w:val="26"/>
        </w:rPr>
        <w:t xml:space="preserve"> (xóa tất cả dữ liệu của 1 bảng)</w:t>
      </w:r>
      <w:r>
        <w:rPr>
          <w:sz w:val="26"/>
          <w:szCs w:val="26"/>
        </w:rPr>
        <w:t xml:space="preserve"> và “INSERT”</w:t>
      </w:r>
      <w:r w:rsidR="005C5B5E">
        <w:rPr>
          <w:sz w:val="26"/>
          <w:szCs w:val="26"/>
        </w:rPr>
        <w:t xml:space="preserve"> (thêm dữ liệu vào bảng)</w:t>
      </w:r>
      <w:r>
        <w:rPr>
          <w:sz w:val="26"/>
          <w:szCs w:val="26"/>
        </w:rPr>
        <w:t xml:space="preserve"> để cập nhật dữ liệu mới cho </w:t>
      </w:r>
      <w:r w:rsidR="00C0362E">
        <w:rPr>
          <w:sz w:val="26"/>
          <w:szCs w:val="26"/>
        </w:rPr>
        <w:t>bảng “</w:t>
      </w:r>
      <w:r w:rsidR="00C0362E" w:rsidRPr="00C0362E">
        <w:rPr>
          <w:sz w:val="26"/>
          <w:szCs w:val="26"/>
        </w:rPr>
        <w:t>SUMMARY_COVID_DATA</w:t>
      </w:r>
      <w:r w:rsidR="00C0362E">
        <w:rPr>
          <w:sz w:val="26"/>
          <w:szCs w:val="26"/>
        </w:rPr>
        <w:t xml:space="preserve">” của </w:t>
      </w:r>
      <w:r>
        <w:rPr>
          <w:sz w:val="26"/>
          <w:szCs w:val="26"/>
        </w:rPr>
        <w:t>Cơ sở dữ liệu.</w:t>
      </w:r>
    </w:p>
    <w:p w14:paraId="1A77550D" w14:textId="77777777" w:rsidR="000277E6" w:rsidRDefault="00F95A55" w:rsidP="002A2A75">
      <w:pPr>
        <w:pStyle w:val="Paragraph"/>
        <w:keepNext/>
        <w:spacing w:after="0"/>
      </w:pPr>
      <w:r>
        <w:rPr>
          <w:noProof/>
          <w:lang w:val="vi-VN" w:eastAsia="vi-VN"/>
        </w:rPr>
        <w:drawing>
          <wp:inline distT="0" distB="0" distL="0" distR="0" wp14:anchorId="1D01D3B3" wp14:editId="0F6EB581">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77879DD6" w14:textId="7BE81BF7" w:rsidR="005C5B5E" w:rsidRDefault="000277E6" w:rsidP="00BF6511">
      <w:pPr>
        <w:pStyle w:val="ThesisTable"/>
      </w:pPr>
      <w:bookmarkStart w:id="71" w:name="_Toc92231059"/>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4</w:t>
      </w:r>
      <w:r w:rsidR="009F06F6">
        <w:fldChar w:fldCharType="end"/>
      </w:r>
      <w:r>
        <w:t xml:space="preserve">. </w:t>
      </w:r>
      <w:r w:rsidRPr="00F70ECD">
        <w:t>Dữ liệu trong MySQL</w:t>
      </w:r>
      <w:bookmarkEnd w:id="71"/>
    </w:p>
    <w:p w14:paraId="2837B02C" w14:textId="77777777" w:rsidR="002A2356" w:rsidRDefault="00E36447" w:rsidP="002A2A75">
      <w:pPr>
        <w:pStyle w:val="Paragraph"/>
        <w:spacing w:after="0"/>
        <w:rPr>
          <w:sz w:val="26"/>
          <w:szCs w:val="26"/>
        </w:rPr>
      </w:pPr>
      <w:r>
        <w:rPr>
          <w:sz w:val="26"/>
          <w:szCs w:val="26"/>
        </w:rPr>
        <w:tab/>
      </w:r>
      <w:r w:rsidR="002A2356">
        <w:rPr>
          <w:sz w:val="26"/>
          <w:szCs w:val="26"/>
        </w:rPr>
        <w:t>Hình 3-4 là d</w:t>
      </w:r>
      <w:r>
        <w:rPr>
          <w:sz w:val="26"/>
          <w:szCs w:val="26"/>
        </w:rPr>
        <w:t>ữ li</w:t>
      </w:r>
      <w:r w:rsidR="002A2356">
        <w:rPr>
          <w:sz w:val="26"/>
          <w:szCs w:val="26"/>
        </w:rPr>
        <w:t xml:space="preserve">ệu thống kê về dịch COVID-19 </w:t>
      </w:r>
      <w:r>
        <w:rPr>
          <w:sz w:val="26"/>
          <w:szCs w:val="26"/>
        </w:rPr>
        <w:t>được cập nhật vào MySQL, đây là dữ liệu được tính đến ngày 24/12/2021 cùng với những cột như</w:t>
      </w:r>
      <w:r w:rsidR="002A2356">
        <w:rPr>
          <w:sz w:val="26"/>
          <w:szCs w:val="26"/>
        </w:rPr>
        <w:t>:</w:t>
      </w:r>
    </w:p>
    <w:p w14:paraId="2F031EFC" w14:textId="79667191" w:rsidR="002A2356" w:rsidRDefault="002A2356" w:rsidP="004F5565">
      <w:pPr>
        <w:pStyle w:val="Paragraph"/>
        <w:numPr>
          <w:ilvl w:val="0"/>
          <w:numId w:val="60"/>
        </w:numPr>
        <w:spacing w:after="0"/>
        <w:rPr>
          <w:sz w:val="26"/>
          <w:szCs w:val="26"/>
        </w:rPr>
      </w:pPr>
      <w:r>
        <w:rPr>
          <w:sz w:val="26"/>
          <w:szCs w:val="26"/>
        </w:rPr>
        <w:t>NAME: tên quốc gia.</w:t>
      </w:r>
    </w:p>
    <w:p w14:paraId="0E901F29" w14:textId="577C9E3B" w:rsidR="002A2356" w:rsidRDefault="002A2356" w:rsidP="004F5565">
      <w:pPr>
        <w:pStyle w:val="Paragraph"/>
        <w:numPr>
          <w:ilvl w:val="0"/>
          <w:numId w:val="59"/>
        </w:numPr>
        <w:spacing w:after="0"/>
        <w:rPr>
          <w:sz w:val="26"/>
          <w:szCs w:val="26"/>
        </w:rPr>
      </w:pPr>
      <w:r w:rsidRPr="00E36447">
        <w:rPr>
          <w:sz w:val="26"/>
          <w:szCs w:val="26"/>
        </w:rPr>
        <w:t>TOTAL_CASES</w:t>
      </w:r>
      <w:r>
        <w:rPr>
          <w:sz w:val="26"/>
          <w:szCs w:val="26"/>
        </w:rPr>
        <w:t>: tổng số ca nhiễm.</w:t>
      </w:r>
      <w:r w:rsidR="00E36447">
        <w:rPr>
          <w:sz w:val="26"/>
          <w:szCs w:val="26"/>
        </w:rPr>
        <w:t xml:space="preserve"> </w:t>
      </w:r>
    </w:p>
    <w:p w14:paraId="376496C6" w14:textId="40B378D0" w:rsidR="002A2356" w:rsidRDefault="00E36447" w:rsidP="004F5565">
      <w:pPr>
        <w:pStyle w:val="Paragraph"/>
        <w:numPr>
          <w:ilvl w:val="0"/>
          <w:numId w:val="59"/>
        </w:numPr>
        <w:spacing w:after="0"/>
        <w:rPr>
          <w:sz w:val="26"/>
          <w:szCs w:val="26"/>
        </w:rPr>
      </w:pPr>
      <w:r w:rsidRPr="00E36447">
        <w:rPr>
          <w:sz w:val="26"/>
          <w:szCs w:val="26"/>
        </w:rPr>
        <w:t>TOTAL_DEATHS</w:t>
      </w:r>
      <w:r w:rsidR="002A2356">
        <w:rPr>
          <w:sz w:val="26"/>
          <w:szCs w:val="26"/>
        </w:rPr>
        <w:t>: tổng số ca tử vong.</w:t>
      </w:r>
    </w:p>
    <w:p w14:paraId="748E08AD" w14:textId="24322C99" w:rsidR="002A2356" w:rsidRDefault="00E36447" w:rsidP="004F5565">
      <w:pPr>
        <w:pStyle w:val="Paragraph"/>
        <w:numPr>
          <w:ilvl w:val="0"/>
          <w:numId w:val="59"/>
        </w:numPr>
        <w:spacing w:after="0"/>
        <w:rPr>
          <w:sz w:val="26"/>
          <w:szCs w:val="26"/>
        </w:rPr>
      </w:pPr>
      <w:r w:rsidRPr="00E36447">
        <w:rPr>
          <w:sz w:val="26"/>
          <w:szCs w:val="26"/>
        </w:rPr>
        <w:t>TOTAL_RECOVERED</w:t>
      </w:r>
      <w:r w:rsidR="002A2356">
        <w:rPr>
          <w:sz w:val="26"/>
          <w:szCs w:val="26"/>
        </w:rPr>
        <w:t>: tổng số ca phục hồi.</w:t>
      </w:r>
      <w:r>
        <w:rPr>
          <w:sz w:val="26"/>
          <w:szCs w:val="26"/>
        </w:rPr>
        <w:t xml:space="preserve"> </w:t>
      </w:r>
    </w:p>
    <w:p w14:paraId="132CAF2B" w14:textId="741DBE8D" w:rsidR="002A2356" w:rsidRDefault="00E36447" w:rsidP="004F5565">
      <w:pPr>
        <w:pStyle w:val="Paragraph"/>
        <w:numPr>
          <w:ilvl w:val="0"/>
          <w:numId w:val="59"/>
        </w:numPr>
        <w:spacing w:after="0"/>
        <w:rPr>
          <w:sz w:val="26"/>
          <w:szCs w:val="26"/>
        </w:rPr>
      </w:pPr>
      <w:r w:rsidRPr="00E36447">
        <w:rPr>
          <w:sz w:val="26"/>
          <w:szCs w:val="26"/>
        </w:rPr>
        <w:t>FATALITY_RATE</w:t>
      </w:r>
      <w:r w:rsidR="002A2356">
        <w:rPr>
          <w:sz w:val="26"/>
          <w:szCs w:val="26"/>
        </w:rPr>
        <w:t xml:space="preserve">: </w:t>
      </w:r>
      <w:r w:rsidR="007C6C01">
        <w:rPr>
          <w:sz w:val="26"/>
          <w:szCs w:val="26"/>
        </w:rPr>
        <w:t>tỷ</w:t>
      </w:r>
      <w:r>
        <w:rPr>
          <w:sz w:val="26"/>
          <w:szCs w:val="26"/>
        </w:rPr>
        <w:t xml:space="preserve"> lệ</w:t>
      </w:r>
      <w:r w:rsidR="002A2356">
        <w:rPr>
          <w:sz w:val="26"/>
          <w:szCs w:val="26"/>
        </w:rPr>
        <w:t xml:space="preserve"> tử vong.</w:t>
      </w:r>
      <w:r>
        <w:rPr>
          <w:sz w:val="26"/>
          <w:szCs w:val="26"/>
        </w:rPr>
        <w:t xml:space="preserve"> </w:t>
      </w:r>
    </w:p>
    <w:p w14:paraId="68BC5B5C" w14:textId="31C1D1C8" w:rsidR="002A2356" w:rsidRDefault="00E36447" w:rsidP="004F5565">
      <w:pPr>
        <w:pStyle w:val="Paragraph"/>
        <w:numPr>
          <w:ilvl w:val="0"/>
          <w:numId w:val="59"/>
        </w:numPr>
        <w:spacing w:after="0"/>
        <w:rPr>
          <w:sz w:val="26"/>
          <w:szCs w:val="26"/>
        </w:rPr>
      </w:pPr>
      <w:r w:rsidRPr="00E36447">
        <w:rPr>
          <w:sz w:val="26"/>
          <w:szCs w:val="26"/>
        </w:rPr>
        <w:t>INFECTION_RISK</w:t>
      </w:r>
      <w:r w:rsidR="002A2356">
        <w:rPr>
          <w:sz w:val="26"/>
          <w:szCs w:val="26"/>
        </w:rPr>
        <w:t>: nguy cơ lây nhiễm.</w:t>
      </w:r>
    </w:p>
    <w:p w14:paraId="68A586BE" w14:textId="07B64BD5" w:rsidR="002A2A75" w:rsidRDefault="00E36447" w:rsidP="004F5565">
      <w:pPr>
        <w:pStyle w:val="Paragraph"/>
        <w:numPr>
          <w:ilvl w:val="0"/>
          <w:numId w:val="59"/>
        </w:numPr>
        <w:spacing w:after="0"/>
        <w:rPr>
          <w:sz w:val="26"/>
          <w:szCs w:val="26"/>
        </w:rPr>
      </w:pPr>
      <w:r w:rsidRPr="00E36447">
        <w:rPr>
          <w:sz w:val="26"/>
          <w:szCs w:val="26"/>
        </w:rPr>
        <w:t>SERIOUS_CRITICAL</w:t>
      </w:r>
      <w:r w:rsidR="002A2356">
        <w:rPr>
          <w:sz w:val="26"/>
          <w:szCs w:val="26"/>
        </w:rPr>
        <w:t>: số ca nguy kịch.</w:t>
      </w:r>
    </w:p>
    <w:p w14:paraId="705BAAD9" w14:textId="06E8E0C2" w:rsidR="002A2356" w:rsidRDefault="002A2356" w:rsidP="004F5565">
      <w:pPr>
        <w:pStyle w:val="Paragraph"/>
        <w:numPr>
          <w:ilvl w:val="0"/>
          <w:numId w:val="59"/>
        </w:numPr>
        <w:spacing w:after="0"/>
        <w:rPr>
          <w:sz w:val="26"/>
          <w:szCs w:val="26"/>
        </w:rPr>
      </w:pPr>
      <w:r>
        <w:rPr>
          <w:sz w:val="26"/>
          <w:szCs w:val="26"/>
        </w:rPr>
        <w:t>TOTAL_TESTS: tổng số xét nghiệm.</w:t>
      </w:r>
    </w:p>
    <w:p w14:paraId="24B33521" w14:textId="00D46F2B" w:rsidR="002A2356" w:rsidRDefault="002A2356" w:rsidP="004F5565">
      <w:pPr>
        <w:pStyle w:val="Paragraph"/>
        <w:numPr>
          <w:ilvl w:val="0"/>
          <w:numId w:val="59"/>
        </w:numPr>
        <w:spacing w:after="0"/>
        <w:rPr>
          <w:sz w:val="26"/>
          <w:szCs w:val="26"/>
        </w:rPr>
      </w:pPr>
      <w:r>
        <w:rPr>
          <w:sz w:val="26"/>
          <w:szCs w:val="26"/>
        </w:rPr>
        <w:t xml:space="preserve">TEST_PERCENTAGE: </w:t>
      </w:r>
      <w:r w:rsidR="00A45F10">
        <w:rPr>
          <w:sz w:val="26"/>
          <w:szCs w:val="26"/>
        </w:rPr>
        <w:t>tỷ</w:t>
      </w:r>
      <w:r>
        <w:rPr>
          <w:sz w:val="26"/>
          <w:szCs w:val="26"/>
        </w:rPr>
        <w:t xml:space="preserve"> lệ xét nghiệm</w:t>
      </w:r>
    </w:p>
    <w:p w14:paraId="26259F6B" w14:textId="263B7F2C" w:rsidR="002A2356" w:rsidRDefault="002A2356" w:rsidP="004F5565">
      <w:pPr>
        <w:pStyle w:val="Paragraph"/>
        <w:numPr>
          <w:ilvl w:val="0"/>
          <w:numId w:val="59"/>
        </w:numPr>
        <w:spacing w:after="0"/>
        <w:rPr>
          <w:sz w:val="26"/>
          <w:szCs w:val="26"/>
        </w:rPr>
      </w:pPr>
      <w:r>
        <w:rPr>
          <w:sz w:val="26"/>
          <w:szCs w:val="26"/>
        </w:rPr>
        <w:t xml:space="preserve">RECOVERY_PROPORATION: </w:t>
      </w:r>
      <w:r w:rsidR="0076743E">
        <w:rPr>
          <w:sz w:val="26"/>
          <w:szCs w:val="26"/>
        </w:rPr>
        <w:t>tỷ</w:t>
      </w:r>
      <w:r>
        <w:rPr>
          <w:sz w:val="26"/>
          <w:szCs w:val="26"/>
        </w:rPr>
        <w:t xml:space="preserve"> lệ hồi phục.</w:t>
      </w:r>
    </w:p>
    <w:p w14:paraId="73341144" w14:textId="77777777" w:rsidR="002A2356" w:rsidRDefault="002A2356" w:rsidP="004F5565">
      <w:pPr>
        <w:pStyle w:val="Paragraph"/>
        <w:numPr>
          <w:ilvl w:val="0"/>
          <w:numId w:val="59"/>
        </w:numPr>
        <w:spacing w:after="0"/>
        <w:rPr>
          <w:sz w:val="26"/>
          <w:szCs w:val="26"/>
        </w:rPr>
      </w:pPr>
      <w:r>
        <w:rPr>
          <w:sz w:val="26"/>
          <w:szCs w:val="26"/>
        </w:rPr>
        <w:t>POPULATION: dân số.</w:t>
      </w:r>
    </w:p>
    <w:p w14:paraId="01AD4DF5" w14:textId="538FBD08" w:rsidR="007D37AF" w:rsidRPr="00CF6E47" w:rsidRDefault="002A2A75" w:rsidP="002A2A75">
      <w:pPr>
        <w:overflowPunct/>
        <w:autoSpaceDE/>
        <w:autoSpaceDN/>
        <w:adjustRightInd/>
        <w:spacing w:line="240" w:lineRule="auto"/>
        <w:jc w:val="left"/>
        <w:textAlignment w:val="auto"/>
        <w:rPr>
          <w:szCs w:val="26"/>
        </w:rPr>
      </w:pPr>
      <w:r>
        <w:rPr>
          <w:szCs w:val="26"/>
        </w:rPr>
        <w:br w:type="page"/>
      </w:r>
    </w:p>
    <w:p w14:paraId="1DCD18F4" w14:textId="2BB69223" w:rsidR="00A3278A" w:rsidRDefault="00A3278A" w:rsidP="00A3278A">
      <w:pPr>
        <w:pStyle w:val="Heading3"/>
      </w:pPr>
      <w:bookmarkStart w:id="72" w:name="_Toc92274297"/>
      <w:r>
        <w:lastRenderedPageBreak/>
        <w:t>Thiết kế Dashboard bằng phần mềm Power BI</w:t>
      </w:r>
      <w:bookmarkEnd w:id="72"/>
    </w:p>
    <w:p w14:paraId="2B6DBDDB" w14:textId="43C568B0" w:rsidR="000E58A5" w:rsidRDefault="005E74E5" w:rsidP="002A2A75">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w:t>
      </w:r>
      <w:r w:rsidR="006F2488">
        <w:rPr>
          <w:sz w:val="26"/>
          <w:szCs w:val="26"/>
        </w:rPr>
        <w:t>hiể</w:t>
      </w:r>
      <w:r w:rsidR="00084ACB">
        <w:rPr>
          <w:sz w:val="26"/>
          <w:szCs w:val="26"/>
        </w:rPr>
        <w:t>n</w:t>
      </w:r>
      <w:r>
        <w:rPr>
          <w:sz w:val="26"/>
          <w:szCs w:val="26"/>
        </w:rPr>
        <w:t xml:space="preserve"> thị thông tin chi tiết của doanh nghiệp một cách trực quan. </w:t>
      </w:r>
      <w:r w:rsidR="000E58A5">
        <w:rPr>
          <w:sz w:val="26"/>
          <w:szCs w:val="26"/>
        </w:rPr>
        <w:t xml:space="preserve">Power BI có ở cả 3 nền tảng Website, Desktop và Thiết bị di động. </w:t>
      </w:r>
    </w:p>
    <w:p w14:paraId="44A5652E" w14:textId="77777777" w:rsidR="000277E6" w:rsidRDefault="00692729" w:rsidP="002A2A75">
      <w:pPr>
        <w:pStyle w:val="Paragraph"/>
        <w:keepNext/>
        <w:spacing w:after="0"/>
        <w:ind w:firstLine="357"/>
        <w:jc w:val="center"/>
      </w:pPr>
      <w:r>
        <w:rPr>
          <w:noProof/>
          <w:sz w:val="26"/>
          <w:szCs w:val="26"/>
          <w:lang w:val="vi-VN" w:eastAsia="vi-VN"/>
        </w:rPr>
        <w:drawing>
          <wp:inline distT="0" distB="0" distL="0" distR="0" wp14:anchorId="4B885C16" wp14:editId="6D7D22AE">
            <wp:extent cx="4244400" cy="26064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44400" cy="2606400"/>
                    </a:xfrm>
                    <a:prstGeom prst="rect">
                      <a:avLst/>
                    </a:prstGeom>
                  </pic:spPr>
                </pic:pic>
              </a:graphicData>
            </a:graphic>
          </wp:inline>
        </w:drawing>
      </w:r>
    </w:p>
    <w:p w14:paraId="17A352F5" w14:textId="68626E80" w:rsidR="00692729" w:rsidRDefault="000277E6" w:rsidP="00BF6511">
      <w:pPr>
        <w:pStyle w:val="ThesisTable"/>
        <w:rPr>
          <w:sz w:val="26"/>
          <w:szCs w:val="26"/>
        </w:rPr>
      </w:pPr>
      <w:bookmarkStart w:id="73" w:name="_Toc92231060"/>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5</w:t>
      </w:r>
      <w:r w:rsidR="009F06F6">
        <w:fldChar w:fldCharType="end"/>
      </w:r>
      <w:r>
        <w:t xml:space="preserve">. </w:t>
      </w:r>
      <w:r w:rsidRPr="00A61199">
        <w:t>Tính năng của Power BI</w:t>
      </w:r>
      <w:bookmarkEnd w:id="73"/>
    </w:p>
    <w:p w14:paraId="59591A02" w14:textId="404F82BF" w:rsidR="004D58D6" w:rsidRDefault="005E74E5" w:rsidP="002A2A75">
      <w:pPr>
        <w:pStyle w:val="Paragraph"/>
        <w:spacing w:after="0"/>
        <w:ind w:firstLine="357"/>
        <w:rPr>
          <w:sz w:val="26"/>
          <w:szCs w:val="26"/>
        </w:rPr>
      </w:pPr>
      <w:r>
        <w:rPr>
          <w:sz w:val="26"/>
          <w:szCs w:val="26"/>
        </w:rPr>
        <w:t>Power BI có khả năng kết nối được với nhiều loại dữ liệu khác nhau</w:t>
      </w:r>
      <w:r w:rsidR="00026129">
        <w:rPr>
          <w:sz w:val="26"/>
          <w:szCs w:val="26"/>
        </w:rPr>
        <w:t xml:space="preserve"> như Excel, Cơ sở dữ liệu (MySQL, Oracle, PostgreSQL, SQL Server …), nền tảng Azure, </w:t>
      </w:r>
      <w:r w:rsidR="00FE2778">
        <w:rPr>
          <w:sz w:val="26"/>
          <w:szCs w:val="26"/>
        </w:rPr>
        <w:t xml:space="preserve">dịch vụ Online (Google Analytics, </w:t>
      </w:r>
      <w:r w:rsidR="002224E7">
        <w:rPr>
          <w:color w:val="000000"/>
          <w:sz w:val="26"/>
          <w:szCs w:val="26"/>
        </w:rPr>
        <w:t>Salesforce</w:t>
      </w:r>
      <w:r w:rsidR="00FE2778">
        <w:rPr>
          <w:sz w:val="26"/>
          <w:szCs w:val="26"/>
        </w:rPr>
        <w:t>) …</w:t>
      </w:r>
      <w:r w:rsidR="00351D1D">
        <w:rPr>
          <w:sz w:val="26"/>
          <w:szCs w:val="26"/>
        </w:rPr>
        <w:t xml:space="preserve"> </w:t>
      </w:r>
      <w:r w:rsidR="004D58D6">
        <w:rPr>
          <w:sz w:val="26"/>
          <w:szCs w:val="26"/>
        </w:rPr>
        <w:t>Những tính năng của Power BI: Trí tuệ nhân tạo, Modelling, Tự động làm sạch dữ liệu, kết nối với API, hỗ trợ triển khai Hybrid …</w:t>
      </w:r>
    </w:p>
    <w:p w14:paraId="5E6690A6" w14:textId="5631CBEB" w:rsidR="00FC3CCE" w:rsidRDefault="00FC3CCE" w:rsidP="007738A9">
      <w:pPr>
        <w:pStyle w:val="Paragraph"/>
        <w:numPr>
          <w:ilvl w:val="0"/>
          <w:numId w:val="28"/>
        </w:numPr>
        <w:spacing w:after="0"/>
        <w:rPr>
          <w:sz w:val="26"/>
          <w:szCs w:val="26"/>
        </w:rPr>
      </w:pPr>
      <w:r>
        <w:rPr>
          <w:sz w:val="26"/>
          <w:szCs w:val="26"/>
        </w:rPr>
        <w:t>Ưu điểm của Power BI:</w:t>
      </w:r>
    </w:p>
    <w:p w14:paraId="4F68D89A" w14:textId="0094E39C" w:rsidR="00FC3CCE" w:rsidRDefault="00FC3CCE" w:rsidP="00AA719C">
      <w:pPr>
        <w:pStyle w:val="Paragraph"/>
        <w:numPr>
          <w:ilvl w:val="0"/>
          <w:numId w:val="31"/>
        </w:numPr>
        <w:spacing w:after="0"/>
        <w:rPr>
          <w:sz w:val="26"/>
          <w:szCs w:val="26"/>
        </w:rPr>
      </w:pPr>
      <w:r>
        <w:rPr>
          <w:sz w:val="26"/>
          <w:szCs w:val="26"/>
        </w:rPr>
        <w:t>Tích hợp Python và R để nâng cao chất lượng trực quan hóa.</w:t>
      </w:r>
    </w:p>
    <w:p w14:paraId="66EBD69B" w14:textId="7B7DECF9" w:rsidR="00FC3CCE" w:rsidRDefault="00FC3CCE" w:rsidP="00AA719C">
      <w:pPr>
        <w:pStyle w:val="Paragraph"/>
        <w:numPr>
          <w:ilvl w:val="0"/>
          <w:numId w:val="31"/>
        </w:numPr>
        <w:spacing w:after="0"/>
        <w:rPr>
          <w:sz w:val="26"/>
          <w:szCs w:val="26"/>
        </w:rPr>
      </w:pPr>
      <w:r>
        <w:rPr>
          <w:sz w:val="26"/>
          <w:szCs w:val="26"/>
        </w:rPr>
        <w:t>Tính năng Power Query giúp dễ dàng sử dụng và làm sạch dữ liệu.</w:t>
      </w:r>
    </w:p>
    <w:p w14:paraId="1F9F2463" w14:textId="2634A799" w:rsidR="00FC3CCE" w:rsidRDefault="00FC3CCE" w:rsidP="00AA719C">
      <w:pPr>
        <w:pStyle w:val="Paragraph"/>
        <w:numPr>
          <w:ilvl w:val="0"/>
          <w:numId w:val="31"/>
        </w:numPr>
        <w:spacing w:after="0"/>
        <w:rPr>
          <w:sz w:val="26"/>
          <w:szCs w:val="26"/>
        </w:rPr>
      </w:pPr>
      <w:r>
        <w:rPr>
          <w:sz w:val="26"/>
          <w:szCs w:val="26"/>
        </w:rPr>
        <w:t>Được xây dựng trên nền tảng Trí tuệ nhân tạo (AI) và Machine Learning.</w:t>
      </w:r>
    </w:p>
    <w:p w14:paraId="757EC98C" w14:textId="0ACB7BF3" w:rsidR="00145CA8" w:rsidRDefault="00FC3CCE" w:rsidP="00145CA8">
      <w:pPr>
        <w:pStyle w:val="Paragraph"/>
        <w:numPr>
          <w:ilvl w:val="0"/>
          <w:numId w:val="31"/>
        </w:numPr>
        <w:spacing w:after="0"/>
        <w:rPr>
          <w:sz w:val="26"/>
          <w:szCs w:val="26"/>
        </w:rPr>
      </w:pPr>
      <w:r>
        <w:rPr>
          <w:sz w:val="26"/>
          <w:szCs w:val="26"/>
        </w:rPr>
        <w:t>Cài đặt lịch trình tự động cập nhật.</w:t>
      </w:r>
    </w:p>
    <w:p w14:paraId="3B5EDC7D" w14:textId="77777777" w:rsidR="00145CA8" w:rsidRPr="00145CA8" w:rsidRDefault="00145CA8" w:rsidP="00145CA8">
      <w:pPr>
        <w:pStyle w:val="Paragraph"/>
        <w:spacing w:after="0"/>
        <w:ind w:left="717"/>
        <w:rPr>
          <w:sz w:val="26"/>
          <w:szCs w:val="26"/>
        </w:rPr>
      </w:pPr>
    </w:p>
    <w:p w14:paraId="6BA5ADF9" w14:textId="3705159E" w:rsidR="00303624" w:rsidRDefault="00CA29E5" w:rsidP="00AA719C">
      <w:pPr>
        <w:pStyle w:val="Paragraph"/>
        <w:spacing w:after="0"/>
        <w:ind w:firstLine="357"/>
        <w:rPr>
          <w:sz w:val="26"/>
          <w:szCs w:val="26"/>
        </w:rPr>
      </w:pPr>
      <w:r>
        <w:rPr>
          <w:sz w:val="26"/>
          <w:szCs w:val="26"/>
        </w:rPr>
        <w:lastRenderedPageBreak/>
        <w:t>Đầu tiên, để có cái nhìn tổng quát về tình hình dịch COVID-19 trên thế giới, em c</w:t>
      </w:r>
      <w:r w:rsidR="00ED35BE">
        <w:rPr>
          <w:sz w:val="26"/>
          <w:szCs w:val="26"/>
        </w:rPr>
        <w:t>ó thiết kế 1 Dashboard (Hình 3-6</w:t>
      </w:r>
      <w:r>
        <w:rPr>
          <w:sz w:val="26"/>
          <w:szCs w:val="26"/>
        </w:rPr>
        <w:t>) về tổng số ca nhiễm, tổng số ca tử vong, … ở các châu lục và quốc gia.</w:t>
      </w:r>
    </w:p>
    <w:p w14:paraId="71665778" w14:textId="68F401F0" w:rsidR="000277E6" w:rsidRDefault="00FB43F1" w:rsidP="000277E6">
      <w:pPr>
        <w:pStyle w:val="Paragraph"/>
        <w:keepNext/>
        <w:jc w:val="center"/>
      </w:pPr>
      <w:r>
        <w:rPr>
          <w:noProof/>
          <w:lang w:val="vi-VN" w:eastAsia="vi-VN"/>
        </w:rPr>
        <w:drawing>
          <wp:inline distT="0" distB="0" distL="0" distR="0" wp14:anchorId="73FB325F" wp14:editId="509F19AE">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5318B80D" w14:textId="45721775" w:rsidR="00351D1D" w:rsidRDefault="000277E6" w:rsidP="00BF6511">
      <w:pPr>
        <w:pStyle w:val="ThesisTable"/>
      </w:pPr>
      <w:bookmarkStart w:id="74" w:name="_Toc92231061"/>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6</w:t>
      </w:r>
      <w:r w:rsidR="009F06F6">
        <w:fldChar w:fldCharType="end"/>
      </w:r>
      <w:r>
        <w:t xml:space="preserve">. </w:t>
      </w:r>
      <w:r w:rsidRPr="00B74129">
        <w:t>Dashboard về số ca nhiễm, ca tử vong...</w:t>
      </w:r>
      <w:bookmarkEnd w:id="74"/>
    </w:p>
    <w:p w14:paraId="02597564" w14:textId="727E5069" w:rsidR="00E372FE" w:rsidRDefault="00026C39" w:rsidP="00AA719C">
      <w:r>
        <w:tab/>
        <w:t>Tính đến ngày 26</w:t>
      </w:r>
      <w:r w:rsidR="00CA29E5">
        <w:t xml:space="preserve">/12/2021 trên toàn thế giới, tổng số ca nhiễm là 279 triệu ca, tổng số ca tử vong là 5 triệu ca, tổng số ca hồi phục là 250 triệu ca. </w:t>
      </w:r>
    </w:p>
    <w:p w14:paraId="4018545E" w14:textId="2132A9FB" w:rsidR="009D10B2" w:rsidRDefault="00CA29E5" w:rsidP="00AA719C">
      <w:pPr>
        <w:ind w:firstLine="357"/>
      </w:pPr>
      <w:r>
        <w:t xml:space="preserve">Em sử dụng biểu đồ hình bánh (pie chart) </w:t>
      </w:r>
      <w:r w:rsidR="00ED35BE">
        <w:t>(Hình 3-6</w:t>
      </w:r>
      <w:r w:rsidR="00B9299F">
        <w:t>[1],</w:t>
      </w:r>
      <w:r w:rsidR="00B9299F" w:rsidRPr="00B9299F">
        <w:t xml:space="preserve"> </w:t>
      </w:r>
      <w:r w:rsidR="00ED35BE">
        <w:t>Hình 3-6[2], Hình 3-6</w:t>
      </w:r>
      <w:r w:rsidR="00B9299F">
        <w:t xml:space="preserve">[3]) </w:t>
      </w:r>
      <w:r>
        <w:t xml:space="preserve">để thể </w:t>
      </w:r>
      <w:r w:rsidR="00084ACB">
        <w:t>hiện</w:t>
      </w:r>
      <w:r>
        <w:t xml:space="preserve"> </w:t>
      </w:r>
      <w:r w:rsidR="007C6C01">
        <w:t>tỷ</w:t>
      </w:r>
      <w:r>
        <w:t xml:space="preserve"> lệ về tổng số ca nhiễm, ca tử vong và ca hồi phục của từng khu vực châu lục: châu Á, châu Âu, châu Mỹ (Nam Mỹ, Bắc Mỹ), Phi và châu Đại Dư</w:t>
      </w:r>
      <w:r w:rsidR="00E372FE">
        <w:t>ơng:</w:t>
      </w:r>
      <w:r w:rsidR="009D10B2">
        <w:t xml:space="preserve"> </w:t>
      </w:r>
    </w:p>
    <w:p w14:paraId="0A5B4D00" w14:textId="093D3AF4" w:rsidR="00303624" w:rsidRDefault="009D10B2" w:rsidP="00AA719C">
      <w:pPr>
        <w:pStyle w:val="ListParagraph"/>
        <w:numPr>
          <w:ilvl w:val="0"/>
          <w:numId w:val="33"/>
        </w:numPr>
        <w:ind w:left="357" w:hanging="357"/>
        <w:contextualSpacing w:val="0"/>
      </w:pPr>
      <w:r>
        <w:t xml:space="preserve">Về </w:t>
      </w:r>
      <w:r w:rsidR="007C6C01">
        <w:t>tỷ</w:t>
      </w:r>
      <w:r>
        <w:t xml:space="preserve"> lệ số ca nhiễm, qua biểu đồ em thấy được châu Á và châu Âu là 2 châu lục có số ca nhiễm lớn nhất lần lượt là </w:t>
      </w:r>
      <w:r w:rsidR="00997424">
        <w:t>84.1 và 83.3</w:t>
      </w:r>
      <w:r w:rsidR="00B94177">
        <w:t xml:space="preserve"> triệu ca chiếm 30.05% và 29.75</w:t>
      </w:r>
      <w:r>
        <w:t>% so với toàn thế giới.</w:t>
      </w:r>
      <w:r w:rsidR="00CA29E5">
        <w:t xml:space="preserve"> </w:t>
      </w:r>
    </w:p>
    <w:p w14:paraId="2F41C077" w14:textId="072FF75C" w:rsidR="0063721A" w:rsidRDefault="009D10B2" w:rsidP="00AA719C">
      <w:pPr>
        <w:pStyle w:val="ListParagraph"/>
        <w:numPr>
          <w:ilvl w:val="0"/>
          <w:numId w:val="33"/>
        </w:numPr>
        <w:ind w:left="357" w:hanging="357"/>
        <w:contextualSpacing w:val="0"/>
      </w:pPr>
      <w:r>
        <w:t xml:space="preserve">Về </w:t>
      </w:r>
      <w:r w:rsidR="007C6C01">
        <w:t>tỷ</w:t>
      </w:r>
      <w:r>
        <w:t xml:space="preserve"> lệ số ca tử vong, qua biểu đồ em thấy được châu Á và châu Âu là 2 châu lục có số ca tử vong lớn nhất lần lượt là 1.5 và 1.2</w:t>
      </w:r>
      <w:r w:rsidR="00997424">
        <w:t>5</w:t>
      </w:r>
      <w:r w:rsidR="0040359C">
        <w:t xml:space="preserve"> triệu ca chiếm 27.85</w:t>
      </w:r>
      <w:r>
        <w:t xml:space="preserve">% và 23.06% so với toàn thế giới. </w:t>
      </w:r>
    </w:p>
    <w:p w14:paraId="7714BB3F" w14:textId="39E26CA9" w:rsidR="00B419F6" w:rsidRDefault="009D10B2" w:rsidP="00AA719C">
      <w:pPr>
        <w:pStyle w:val="ListParagraph"/>
        <w:numPr>
          <w:ilvl w:val="0"/>
          <w:numId w:val="33"/>
        </w:numPr>
        <w:ind w:left="357" w:hanging="357"/>
        <w:contextualSpacing w:val="0"/>
      </w:pPr>
      <w:r>
        <w:lastRenderedPageBreak/>
        <w:t xml:space="preserve">Về </w:t>
      </w:r>
      <w:r w:rsidR="007C6C01">
        <w:t>tỷ</w:t>
      </w:r>
      <w:r>
        <w:t xml:space="preserve"> lệ số </w:t>
      </w:r>
      <w:r w:rsidR="006406F7">
        <w:t xml:space="preserve">ca </w:t>
      </w:r>
      <w:r>
        <w:t xml:space="preserve">hồi phục, qua biểu đồ em thấy được châu Á và châu Âu </w:t>
      </w:r>
      <w:r w:rsidR="00B419F6">
        <w:t>là 2 châu lục có số ca hồ</w:t>
      </w:r>
      <w:r w:rsidR="0040359C">
        <w:t>i phục lớn nhất lần lượt là 81.4 và 72.6 triệu ca chiếm 32.51% và 29.01</w:t>
      </w:r>
      <w:r w:rsidR="00B419F6">
        <w:t xml:space="preserve">% so với toàn thế giới. </w:t>
      </w:r>
    </w:p>
    <w:p w14:paraId="6D23398B" w14:textId="73C1CBB2" w:rsidR="00AB6B08" w:rsidRDefault="006406F7" w:rsidP="00AA719C">
      <w:pPr>
        <w:ind w:firstLine="357"/>
      </w:pPr>
      <w:r>
        <w:t xml:space="preserve">Em sử dụng biểu đồ cột (bar chart) </w:t>
      </w:r>
      <w:r w:rsidR="00ED35BE">
        <w:t>(Hình 3-6</w:t>
      </w:r>
      <w:r w:rsidR="00FB70F5">
        <w:t>[4],</w:t>
      </w:r>
      <w:r w:rsidR="00FB70F5" w:rsidRPr="00B9299F">
        <w:t xml:space="preserve"> </w:t>
      </w:r>
      <w:r w:rsidR="00ED35BE">
        <w:t>Hình 3-6[5], Hình 3-6</w:t>
      </w:r>
      <w:r w:rsidR="00FB70F5">
        <w:t xml:space="preserve">[6]) </w:t>
      </w:r>
      <w:r>
        <w:t xml:space="preserve">cùng với đường trung bình (average line) để so sánh tổng số ca nhiễm, tử vong và phục hồi của </w:t>
      </w:r>
      <w:r w:rsidR="00E372FE">
        <w:t>15 quốc gia có số ca nhiều nhất:</w:t>
      </w:r>
      <w:r>
        <w:t xml:space="preserve"> </w:t>
      </w:r>
    </w:p>
    <w:p w14:paraId="0ED25FAC" w14:textId="1D895E26" w:rsidR="006406F7" w:rsidRDefault="006406F7" w:rsidP="00AA719C">
      <w:pPr>
        <w:pStyle w:val="ListParagraph"/>
        <w:numPr>
          <w:ilvl w:val="0"/>
          <w:numId w:val="32"/>
        </w:numPr>
        <w:contextualSpacing w:val="0"/>
      </w:pPr>
      <w:r>
        <w:t>Ở biểu đồ tổng số ca nhiễm: Mỹ, Ấn</w:t>
      </w:r>
      <w:r w:rsidR="00AB6B08">
        <w:t xml:space="preserve"> Độ và Brazil là 3 quốc gia có số ca</w:t>
      </w:r>
      <w:r w:rsidR="0058304D">
        <w:t xml:space="preserve"> nhiễm cao nhất lần lượt là 53, 34.8</w:t>
      </w:r>
      <w:r w:rsidR="00AB6B08">
        <w:t xml:space="preserve"> và 22.2 triệu ca cùng với đường trung bình là 12.88.</w:t>
      </w:r>
    </w:p>
    <w:p w14:paraId="7E24E75B" w14:textId="1C2B3A67" w:rsidR="00AB6B08" w:rsidRDefault="00AB6B08" w:rsidP="00AA719C">
      <w:pPr>
        <w:pStyle w:val="ListParagraph"/>
        <w:numPr>
          <w:ilvl w:val="0"/>
          <w:numId w:val="32"/>
        </w:numPr>
        <w:contextualSpacing w:val="0"/>
      </w:pPr>
      <w:r>
        <w:t xml:space="preserve">Ở biểu đồ tổng số ca </w:t>
      </w:r>
      <w:r w:rsidR="005E5CD4">
        <w:t>tử vong</w:t>
      </w:r>
      <w:r>
        <w:t xml:space="preserve">: Mỹ, Brazil và Ấn Độ là 3 quốc gia có số ca </w:t>
      </w:r>
      <w:r w:rsidR="006928E9">
        <w:t>tử vong</w:t>
      </w:r>
      <w:r>
        <w:t xml:space="preserve"> cao nhất lần lượt là 0.83, 0.62 và 0.48 triệu ca cùng với đường trung bình là 0.258.</w:t>
      </w:r>
    </w:p>
    <w:p w14:paraId="68CC8617" w14:textId="397B8F83" w:rsidR="00AB6B08" w:rsidRDefault="00AB6B08" w:rsidP="00AA719C">
      <w:pPr>
        <w:pStyle w:val="ListParagraph"/>
        <w:numPr>
          <w:ilvl w:val="0"/>
          <w:numId w:val="32"/>
        </w:numPr>
        <w:contextualSpacing w:val="0"/>
      </w:pPr>
      <w:r>
        <w:t xml:space="preserve">Ở biểu đồ tổng số ca </w:t>
      </w:r>
      <w:r w:rsidR="005E5CD4">
        <w:t>hồi phục</w:t>
      </w:r>
      <w:r>
        <w:t xml:space="preserve">: Mỹ, Ấn Độ và Brazil là 3 quốc gia có số ca </w:t>
      </w:r>
      <w:r w:rsidR="006928E9">
        <w:t>hồi phục</w:t>
      </w:r>
      <w:r>
        <w:t xml:space="preserve"> cao nhất lần lượt là </w:t>
      </w:r>
      <w:r w:rsidR="007C05AC">
        <w:t>41</w:t>
      </w:r>
      <w:r>
        <w:t xml:space="preserve">, </w:t>
      </w:r>
      <w:r w:rsidR="007C05AC">
        <w:t>34.2</w:t>
      </w:r>
      <w:r>
        <w:t xml:space="preserve"> và </w:t>
      </w:r>
      <w:r w:rsidR="007C05AC">
        <w:t>21.4</w:t>
      </w:r>
      <w:r>
        <w:t xml:space="preserve"> triệu ca cùng với đường trung bình là </w:t>
      </w:r>
      <w:r w:rsidR="007C05AC">
        <w:t>11.44</w:t>
      </w:r>
      <w:r>
        <w:t>.</w:t>
      </w:r>
    </w:p>
    <w:p w14:paraId="00837A4C" w14:textId="7F520F0F" w:rsidR="006928E9" w:rsidRDefault="00ED35BE" w:rsidP="00AA719C">
      <w:pPr>
        <w:ind w:firstLine="357"/>
      </w:pPr>
      <w:r>
        <w:t>Dashboard dưới đây (Hình 3-7</w:t>
      </w:r>
      <w:r w:rsidR="005572D1">
        <w:t xml:space="preserve">) thể hiện về số ca dương tính, số ca nguy kịch của ngày 24/12/2021 và </w:t>
      </w:r>
      <w:r w:rsidR="007C6C01">
        <w:t>tỷ</w:t>
      </w:r>
      <w:r w:rsidR="005572D1">
        <w:t xml:space="preserve"> lệ tử vong, </w:t>
      </w:r>
      <w:r w:rsidR="007C6C01">
        <w:t>tỷ</w:t>
      </w:r>
      <w:r w:rsidR="005572D1">
        <w:t xml:space="preserve"> lệ mắc bệnh tính đến ngày 24/12/2021.</w:t>
      </w:r>
    </w:p>
    <w:p w14:paraId="31C70DA8" w14:textId="7BAA641A" w:rsidR="008B306F" w:rsidRDefault="00CA7213" w:rsidP="008B306F">
      <w:pPr>
        <w:keepNext/>
        <w:ind w:firstLine="357"/>
        <w:jc w:val="center"/>
      </w:pPr>
      <w:r>
        <w:rPr>
          <w:noProof/>
          <w:lang w:val="vi-VN" w:eastAsia="vi-VN"/>
        </w:rPr>
        <w:drawing>
          <wp:inline distT="0" distB="0" distL="0" distR="0" wp14:anchorId="52CF33CD" wp14:editId="31BEDAB8">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09EA33CB" w14:textId="09BA22AE" w:rsidR="002A08C2" w:rsidRPr="002A08C2" w:rsidRDefault="008B306F" w:rsidP="00BF6511">
      <w:pPr>
        <w:pStyle w:val="ThesisTable"/>
      </w:pPr>
      <w:bookmarkStart w:id="75" w:name="_Toc92231062"/>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7</w:t>
      </w:r>
      <w:r w:rsidR="009F06F6">
        <w:fldChar w:fldCharType="end"/>
      </w:r>
      <w:r>
        <w:t xml:space="preserve">. </w:t>
      </w:r>
      <w:r w:rsidRPr="0050319E">
        <w:t xml:space="preserve">Dashboard về </w:t>
      </w:r>
      <w:r w:rsidR="007C6C01">
        <w:t>tỷ</w:t>
      </w:r>
      <w:r w:rsidRPr="0050319E">
        <w:t xml:space="preserve"> lệ tử vong, </w:t>
      </w:r>
      <w:r w:rsidR="007C6C01">
        <w:t>tỷ</w:t>
      </w:r>
      <w:r w:rsidRPr="0050319E">
        <w:t xml:space="preserve"> lệ mắc bệnh...</w:t>
      </w:r>
      <w:bookmarkEnd w:id="75"/>
    </w:p>
    <w:p w14:paraId="73DB4693" w14:textId="0BAB0614" w:rsidR="008B5D63" w:rsidRDefault="00ED35BE" w:rsidP="00AA719C">
      <w:r>
        <w:t>Hình 3-7</w:t>
      </w:r>
      <w:r w:rsidR="008B5D63">
        <w:t xml:space="preserve">[1] thể hiện mối tương quan giữa </w:t>
      </w:r>
      <w:r w:rsidR="007C6C01">
        <w:t>tỷ</w:t>
      </w:r>
      <w:r w:rsidR="008B5D63">
        <w:t xml:space="preserve"> lệ tử vong, </w:t>
      </w:r>
      <w:r w:rsidR="007C6C01">
        <w:t>tỷ</w:t>
      </w:r>
      <w:r w:rsidR="008B5D63">
        <w:t xml:space="preserve"> lệ lây nhiễm và dân số của 10 quốc gia có </w:t>
      </w:r>
      <w:r w:rsidR="007C6C01">
        <w:t>tỷ</w:t>
      </w:r>
      <w:r w:rsidR="008B5D63">
        <w:t xml:space="preserve"> lệ lây nhiễm cao nhất</w:t>
      </w:r>
      <w:r w:rsidR="007171DF">
        <w:t xml:space="preserve">. Bar chart và line chart để thể hiện </w:t>
      </w:r>
      <w:r w:rsidR="007C6C01">
        <w:t>tỷ</w:t>
      </w:r>
      <w:r w:rsidR="007171DF">
        <w:t xml:space="preserve"> lệ lây </w:t>
      </w:r>
      <w:r w:rsidR="007171DF">
        <w:lastRenderedPageBreak/>
        <w:t xml:space="preserve">nhiễm (INFECTION_RISK), </w:t>
      </w:r>
      <w:r w:rsidR="007C6C01">
        <w:t>tỷ</w:t>
      </w:r>
      <w:r w:rsidR="007171DF">
        <w:t xml:space="preserve"> lệ tử vong (FATALITY_RATE) và dân số (POPULATION)</w:t>
      </w:r>
    </w:p>
    <w:p w14:paraId="304D3129" w14:textId="1AAC2729" w:rsidR="00FA0922" w:rsidRDefault="00B05B0A" w:rsidP="00AA719C">
      <w:pPr>
        <w:pStyle w:val="ListParagraph"/>
        <w:numPr>
          <w:ilvl w:val="0"/>
          <w:numId w:val="34"/>
        </w:numPr>
        <w:contextualSpacing w:val="0"/>
      </w:pPr>
      <w:r>
        <w:t xml:space="preserve">Andorra, Montenegro và Seychelles là 3 quốc gia có </w:t>
      </w:r>
      <w:r w:rsidR="007C6C01">
        <w:t>tỷ</w:t>
      </w:r>
      <w:r>
        <w:t xml:space="preserve"> lệ lây nhiễm cao nhất lần lượt là 2</w:t>
      </w:r>
      <w:r w:rsidR="00C34BDC">
        <w:t>8.06%, 25.92% và 24.38</w:t>
      </w:r>
      <w:r>
        <w:t xml:space="preserve">%, có </w:t>
      </w:r>
      <w:r w:rsidR="007C6C01">
        <w:t>tỷ</w:t>
      </w:r>
      <w:r>
        <w:t xml:space="preserve"> lệ tử vong lần lượt là 0.64%, 1.47% và 0.54%. Tỉ lệ mắc bệnh cao do dân số của 3 quốc gia này rất nhỏ</w:t>
      </w:r>
      <w:r w:rsidR="006E769E">
        <w:t xml:space="preserve">, với </w:t>
      </w:r>
      <w:r w:rsidR="007C6C01">
        <w:t>tỷ</w:t>
      </w:r>
      <w:r w:rsidR="006E769E">
        <w:t xml:space="preserve"> lệ giữa số ca mắc và dân số là: Andorra (21571/77447), Montenegro (</w:t>
      </w:r>
      <w:r w:rsidR="006E769E" w:rsidRPr="006E769E">
        <w:t>161944</w:t>
      </w:r>
      <w:r w:rsidR="006E769E">
        <w:t>/</w:t>
      </w:r>
      <w:r w:rsidR="006E769E" w:rsidRPr="006E769E">
        <w:t xml:space="preserve"> 628183</w:t>
      </w:r>
      <w:r w:rsidR="006E769E">
        <w:t>) và Seychelles (</w:t>
      </w:r>
      <w:r w:rsidR="006E769E" w:rsidRPr="006E769E">
        <w:t>24047</w:t>
      </w:r>
      <w:r w:rsidR="006E769E">
        <w:t>/</w:t>
      </w:r>
      <w:r w:rsidR="006E769E" w:rsidRPr="006E769E">
        <w:t xml:space="preserve"> 99245</w:t>
      </w:r>
      <w:r w:rsidR="006E769E">
        <w:t>).</w:t>
      </w:r>
    </w:p>
    <w:p w14:paraId="5C4E31A1" w14:textId="29780A85" w:rsidR="00B170AD" w:rsidRDefault="00B170AD" w:rsidP="00AA719C">
      <w:r>
        <w:t>H</w:t>
      </w:r>
      <w:r w:rsidR="00ED35BE">
        <w:t>ình 3-7</w:t>
      </w:r>
      <w:r w:rsidR="009A1956">
        <w:t>[2</w:t>
      </w:r>
      <w:r>
        <w:t xml:space="preserve">] thể hiện </w:t>
      </w:r>
      <w:r w:rsidR="00C34BDC">
        <w:t>tổng số ca nhiễm, tử vong và hồi phục</w:t>
      </w:r>
      <w:r w:rsidR="00104C5E">
        <w:t xml:space="preserve"> của 10</w:t>
      </w:r>
      <w:r w:rsidR="00CA7213">
        <w:t xml:space="preserve"> quốc gia có </w:t>
      </w:r>
      <w:r w:rsidR="00A0635F">
        <w:t>tổng số ca nhiễm cao nhất:</w:t>
      </w:r>
    </w:p>
    <w:p w14:paraId="267F6233" w14:textId="216D11AA" w:rsidR="00FA0922" w:rsidRDefault="000C6E3D" w:rsidP="00AA719C">
      <w:pPr>
        <w:pStyle w:val="ListParagraph"/>
        <w:numPr>
          <w:ilvl w:val="0"/>
          <w:numId w:val="34"/>
        </w:numPr>
        <w:contextualSpacing w:val="0"/>
      </w:pPr>
      <w:r>
        <w:t xml:space="preserve">Biểu đồ cột xếp chồng (stacked column chart) để thể hiện sự tương quan giữa tổng số ca nhiễm, tử vong và hồi phục của </w:t>
      </w:r>
      <w:r w:rsidR="0095731A">
        <w:t>từng quốc gia.</w:t>
      </w:r>
    </w:p>
    <w:p w14:paraId="7C6E588F" w14:textId="289D093D" w:rsidR="00C34BDC" w:rsidRDefault="009038A5" w:rsidP="00AA719C">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5B2F8B8F" w14:textId="618E72F2" w:rsidR="00FD5963" w:rsidRDefault="00ED35BE" w:rsidP="00AA719C">
      <w:r>
        <w:t>Hình 3-7</w:t>
      </w:r>
      <w:r w:rsidR="00FD5963">
        <w:t xml:space="preserve">[3] thể hiện </w:t>
      </w:r>
      <w:r w:rsidR="00916511">
        <w:t xml:space="preserve">mối tương quan giữa dân số, số ca nhiễm và </w:t>
      </w:r>
      <w:r w:rsidR="007C6C01">
        <w:t>tỷ</w:t>
      </w:r>
      <w:r w:rsidR="00916511">
        <w:t xml:space="preserve"> lệ tử vong</w:t>
      </w:r>
      <w:r w:rsidR="00067C71">
        <w:t xml:space="preserve"> của 10 quốc gia có số ca nhiễm cao nhất</w:t>
      </w:r>
      <w:r w:rsidR="00FD5963">
        <w:t>:</w:t>
      </w:r>
    </w:p>
    <w:p w14:paraId="6943747D" w14:textId="3790035B" w:rsidR="0036453D" w:rsidRDefault="00742330" w:rsidP="004F5565">
      <w:pPr>
        <w:pStyle w:val="ListParagraph"/>
        <w:numPr>
          <w:ilvl w:val="0"/>
          <w:numId w:val="48"/>
        </w:numPr>
        <w:contextualSpacing w:val="0"/>
      </w:pPr>
      <w:r>
        <w:t xml:space="preserve">Nga là quốc gia có </w:t>
      </w:r>
      <w:r w:rsidR="007C6C01">
        <w:t>tỷ</w:t>
      </w:r>
      <w:r>
        <w:t xml:space="preserve"> lệ tử vong cao nhất với </w:t>
      </w:r>
      <w:r w:rsidR="007C6C01">
        <w:t>tỷ</w:t>
      </w:r>
      <w:r>
        <w:t xml:space="preserve"> lệ tử vong 2.92%, tiếp đến là Brazil và Iran có </w:t>
      </w:r>
      <w:r w:rsidR="007C6C01">
        <w:t>tỷ</w:t>
      </w:r>
      <w:r>
        <w:t xml:space="preserve"> lệ tử vong là 2.78% và 2.12%</w:t>
      </w:r>
      <w:r w:rsidR="007171DF">
        <w:t>.</w:t>
      </w:r>
    </w:p>
    <w:p w14:paraId="30B8B1F4" w14:textId="12D00119" w:rsidR="00F040C5" w:rsidRDefault="00ED35BE" w:rsidP="00AA719C">
      <w:r>
        <w:t>Hình 3-7</w:t>
      </w:r>
      <w:r w:rsidR="00F040C5">
        <w:t xml:space="preserve">[4] thể hiện mối tương quan giữa dân số, tổng số xét nghiệm và </w:t>
      </w:r>
      <w:r w:rsidR="007C6C01">
        <w:t>tỷ</w:t>
      </w:r>
      <w:r w:rsidR="00F040C5">
        <w:t xml:space="preserve"> lệ xét nghiệm</w:t>
      </w:r>
      <w:r w:rsidR="0047650B">
        <w:t xml:space="preserve"> của 10</w:t>
      </w:r>
      <w:r w:rsidR="00CA7213">
        <w:t xml:space="preserve"> quốc gia có tổng số xét nghiệm nhiều nhất:</w:t>
      </w:r>
    </w:p>
    <w:p w14:paraId="0051A034" w14:textId="787F76D0" w:rsidR="00F040C5" w:rsidRDefault="008C629E" w:rsidP="004F5565">
      <w:pPr>
        <w:pStyle w:val="ListParagraph"/>
        <w:numPr>
          <w:ilvl w:val="0"/>
          <w:numId w:val="48"/>
        </w:numPr>
        <w:ind w:left="357" w:hanging="357"/>
        <w:contextualSpacing w:val="0"/>
      </w:pPr>
      <w:r>
        <w:t>“</w:t>
      </w:r>
      <w:r w:rsidR="00F040C5">
        <w:t>Stacked column và line chart</w:t>
      </w:r>
      <w:r>
        <w:t>”</w:t>
      </w:r>
      <w:r w:rsidR="00F040C5">
        <w:t xml:space="preserve"> để thể hiện dân số (POPULATION), tổng số xét nghiệm (TOTAL_TESTS) và </w:t>
      </w:r>
      <w:r w:rsidR="007C6C01">
        <w:t>tỷ</w:t>
      </w:r>
      <w:r w:rsidR="00F040C5">
        <w:t xml:space="preserve"> lệ xét nghiệm (TEST_PERCENTAGE)</w:t>
      </w:r>
      <w:r>
        <w:t>.</w:t>
      </w:r>
    </w:p>
    <w:p w14:paraId="615EEEF7" w14:textId="0CF68F9B" w:rsidR="00684074" w:rsidRDefault="008C629E" w:rsidP="004F5565">
      <w:pPr>
        <w:pStyle w:val="ListParagraph"/>
        <w:numPr>
          <w:ilvl w:val="0"/>
          <w:numId w:val="48"/>
        </w:numPr>
        <w:ind w:left="357" w:hanging="357"/>
        <w:contextualSpacing w:val="0"/>
      </w:pPr>
      <w:r>
        <w:t xml:space="preserve"> 3 quốc gia có dân số nhiều nhất thế giới là Trung Quốc (1.44 </w:t>
      </w:r>
      <w:r w:rsidR="007C6C01">
        <w:t>tỷ</w:t>
      </w:r>
      <w:r>
        <w:t>), Ấn Độ (</w:t>
      </w:r>
      <w:r w:rsidR="00E43EE2">
        <w:t>1.</w:t>
      </w:r>
      <w:r>
        <w:t xml:space="preserve">4 </w:t>
      </w:r>
      <w:r w:rsidR="007C6C01">
        <w:t>tỷ</w:t>
      </w:r>
      <w:r>
        <w:t>) và Mỹ (333.8 triệu)</w:t>
      </w:r>
      <w:r w:rsidR="00CA7213">
        <w:t xml:space="preserve"> có </w:t>
      </w:r>
      <w:r w:rsidR="007C6C01">
        <w:t>tỷ</w:t>
      </w:r>
      <w:r w:rsidR="00CA7213">
        <w:t xml:space="preserve"> lệ xét nghiệm lần lượt là 11.12%, 48% và 239%.</w:t>
      </w:r>
    </w:p>
    <w:p w14:paraId="4D7540ED" w14:textId="2D68E22C" w:rsidR="002E0CFA" w:rsidRDefault="00684074" w:rsidP="00684074">
      <w:pPr>
        <w:overflowPunct/>
        <w:autoSpaceDE/>
        <w:autoSpaceDN/>
        <w:adjustRightInd/>
        <w:spacing w:line="240" w:lineRule="auto"/>
        <w:jc w:val="left"/>
        <w:textAlignment w:val="auto"/>
      </w:pPr>
      <w:r>
        <w:br w:type="page"/>
      </w:r>
    </w:p>
    <w:p w14:paraId="120257B2" w14:textId="356C4FB7" w:rsidR="002E0CFA" w:rsidRDefault="00ED35BE" w:rsidP="00AA719C">
      <w:pPr>
        <w:ind w:firstLine="357"/>
      </w:pPr>
      <w:r>
        <w:lastRenderedPageBreak/>
        <w:t>Dashboard dưới đây (Hình 3-8</w:t>
      </w:r>
      <w:r w:rsidR="002E0CFA">
        <w:t xml:space="preserve">) thể hiện </w:t>
      </w:r>
      <w:r w:rsidR="007C6C01">
        <w:t>tỷ</w:t>
      </w:r>
      <w:r w:rsidR="002E0CFA">
        <w:t xml:space="preserve"> trọng về tổng số ca nhiễm của các quốc gia tại châu Âu, châu Á, châu Mỹ (Nam và Bắc Mỹ), châu Phi và châu Đại Dương. </w:t>
      </w:r>
    </w:p>
    <w:p w14:paraId="32E66353" w14:textId="77777777" w:rsidR="00024AC7" w:rsidRDefault="00024AC7" w:rsidP="00024AC7">
      <w:pPr>
        <w:keepNext/>
      </w:pPr>
      <w:r>
        <w:rPr>
          <w:noProof/>
          <w:lang w:val="vi-VN" w:eastAsia="vi-VN"/>
        </w:rPr>
        <w:drawing>
          <wp:inline distT="0" distB="0" distL="0" distR="0" wp14:anchorId="49A18CA7" wp14:editId="3FD12BC9">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72404F3C" w14:textId="62BCFEA6" w:rsidR="00024AC7" w:rsidRDefault="00024AC7" w:rsidP="00BF6511">
      <w:pPr>
        <w:pStyle w:val="ThesisTable"/>
      </w:pPr>
      <w:bookmarkStart w:id="76" w:name="_Toc92231063"/>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8</w:t>
      </w:r>
      <w:r w:rsidR="009F06F6">
        <w:fldChar w:fldCharType="end"/>
      </w:r>
      <w:r>
        <w:t>. Dashboard về tổng ca nhiễm của các châu lục</w:t>
      </w:r>
      <w:bookmarkEnd w:id="76"/>
    </w:p>
    <w:p w14:paraId="6D4D7CE3" w14:textId="4A288B3B" w:rsidR="007817A3" w:rsidRDefault="00A113B0" w:rsidP="004F5565">
      <w:pPr>
        <w:pStyle w:val="ListParagraph"/>
        <w:numPr>
          <w:ilvl w:val="0"/>
          <w:numId w:val="49"/>
        </w:numPr>
        <w:ind w:left="357" w:hanging="357"/>
      </w:pPr>
      <w:r>
        <w:t xml:space="preserve">Ở </w:t>
      </w:r>
      <w:r w:rsidR="00ED35BE">
        <w:t>châu Âu (Hình 3-8</w:t>
      </w:r>
      <w:r w:rsidR="007817A3">
        <w:t xml:space="preserve">[1]): Vương quốc Anh, Nga và Pháp có số ca nhiễm </w:t>
      </w:r>
      <w:r w:rsidR="00D47871">
        <w:t xml:space="preserve">cao nhất </w:t>
      </w:r>
      <w:r w:rsidR="007817A3">
        <w:t xml:space="preserve">là 11.9, 10.4 và 9.1 triệu ca chiếm </w:t>
      </w:r>
      <w:r w:rsidR="007C6C01">
        <w:t>tỷ</w:t>
      </w:r>
      <w:r w:rsidR="007817A3">
        <w:t xml:space="preserve"> trọng 16.85%, 14.7% và 12.88%.</w:t>
      </w:r>
    </w:p>
    <w:p w14:paraId="0A1C1077" w14:textId="08FD503C" w:rsidR="007817A3" w:rsidRDefault="00A113B0" w:rsidP="004F5565">
      <w:pPr>
        <w:pStyle w:val="ListParagraph"/>
        <w:numPr>
          <w:ilvl w:val="0"/>
          <w:numId w:val="49"/>
        </w:numPr>
        <w:ind w:left="357" w:hanging="357"/>
      </w:pPr>
      <w:r>
        <w:t xml:space="preserve">Ở </w:t>
      </w:r>
      <w:r w:rsidR="007817A3">
        <w:t xml:space="preserve">châu </w:t>
      </w:r>
      <w:r w:rsidR="00317B31">
        <w:t>Á</w:t>
      </w:r>
      <w:r w:rsidR="007817A3">
        <w:t xml:space="preserve"> (H</w:t>
      </w:r>
      <w:r w:rsidR="00ED35BE">
        <w:t>ình 3-8</w:t>
      </w:r>
      <w:r w:rsidR="00AE4771">
        <w:t>[2</w:t>
      </w:r>
      <w:r w:rsidR="007817A3">
        <w:t xml:space="preserve">]): </w:t>
      </w:r>
      <w:r w:rsidR="00317B31">
        <w:t>Ấn Độ</w:t>
      </w:r>
      <w:r w:rsidR="007817A3">
        <w:t xml:space="preserve">, </w:t>
      </w:r>
      <w:r w:rsidR="00317B31">
        <w:t>Thổ Nhĩ Kỳ</w:t>
      </w:r>
      <w:r w:rsidR="007817A3">
        <w:t xml:space="preserve"> và </w:t>
      </w:r>
      <w:r w:rsidR="00317B31">
        <w:t>Iran</w:t>
      </w:r>
      <w:r w:rsidR="007817A3">
        <w:t xml:space="preserve"> có số ca nhiễm cao nhất là </w:t>
      </w:r>
      <w:r w:rsidR="00317B31">
        <w:t>34.8</w:t>
      </w:r>
      <w:r w:rsidR="007817A3">
        <w:t xml:space="preserve">, </w:t>
      </w:r>
      <w:r w:rsidR="00317B31">
        <w:t>9.3</w:t>
      </w:r>
      <w:r w:rsidR="007817A3">
        <w:t xml:space="preserve"> và </w:t>
      </w:r>
      <w:r w:rsidR="00317B31">
        <w:t xml:space="preserve">6.2 </w:t>
      </w:r>
      <w:r w:rsidR="007817A3">
        <w:t xml:space="preserve">triệu ca chiếm </w:t>
      </w:r>
      <w:r w:rsidR="007C6C01">
        <w:t>tỷ</w:t>
      </w:r>
      <w:r w:rsidR="007817A3">
        <w:t xml:space="preserve"> trọng </w:t>
      </w:r>
      <w:r w:rsidR="00317B31">
        <w:t>4</w:t>
      </w:r>
      <w:r w:rsidR="007817A3">
        <w:t>6.</w:t>
      </w:r>
      <w:r w:rsidR="00317B31">
        <w:t>98</w:t>
      </w:r>
      <w:r w:rsidR="007817A3">
        <w:t xml:space="preserve">%, </w:t>
      </w:r>
      <w:r w:rsidR="00317B31">
        <w:t>12</w:t>
      </w:r>
      <w:r w:rsidR="007817A3">
        <w:t>.</w:t>
      </w:r>
      <w:r w:rsidR="00317B31">
        <w:t>54</w:t>
      </w:r>
      <w:r w:rsidR="007817A3">
        <w:t xml:space="preserve">% và </w:t>
      </w:r>
      <w:r w:rsidR="00317B31">
        <w:t>8.35</w:t>
      </w:r>
      <w:r w:rsidR="007817A3">
        <w:t>%.</w:t>
      </w:r>
    </w:p>
    <w:p w14:paraId="71B05BA0" w14:textId="6B18E448" w:rsidR="007817A3" w:rsidRDefault="00A113B0" w:rsidP="004F5565">
      <w:pPr>
        <w:pStyle w:val="ListParagraph"/>
        <w:numPr>
          <w:ilvl w:val="0"/>
          <w:numId w:val="49"/>
        </w:numPr>
        <w:ind w:left="357" w:hanging="357"/>
      </w:pPr>
      <w:r>
        <w:t xml:space="preserve">Ở </w:t>
      </w:r>
      <w:r w:rsidR="00071C5F">
        <w:t>Bắc Mỹ</w:t>
      </w:r>
      <w:r w:rsidR="007817A3">
        <w:t xml:space="preserve"> (H</w:t>
      </w:r>
      <w:r w:rsidR="00ED35BE">
        <w:t>ình 3-8</w:t>
      </w:r>
      <w:r w:rsidR="00AE4771">
        <w:t>[3</w:t>
      </w:r>
      <w:r w:rsidR="007817A3">
        <w:t xml:space="preserve">]): </w:t>
      </w:r>
      <w:r w:rsidR="00071C5F">
        <w:t>Mỹ</w:t>
      </w:r>
      <w:r w:rsidR="007817A3">
        <w:t xml:space="preserve">, </w:t>
      </w:r>
      <w:r w:rsidR="00071C5F">
        <w:t>Mexico</w:t>
      </w:r>
      <w:r w:rsidR="007817A3">
        <w:t xml:space="preserve"> và </w:t>
      </w:r>
      <w:r w:rsidR="00071C5F">
        <w:t>Canada</w:t>
      </w:r>
      <w:r w:rsidR="007817A3">
        <w:t xml:space="preserve"> có số ca nhiễm cao nhất là </w:t>
      </w:r>
      <w:r w:rsidR="00071C5F">
        <w:t>53</w:t>
      </w:r>
      <w:r w:rsidR="007817A3">
        <w:t xml:space="preserve">, </w:t>
      </w:r>
      <w:r w:rsidR="00071C5F">
        <w:t xml:space="preserve">3.95 </w:t>
      </w:r>
      <w:r w:rsidR="007817A3">
        <w:t xml:space="preserve">và </w:t>
      </w:r>
      <w:r w:rsidR="00071C5F">
        <w:t>1.95</w:t>
      </w:r>
      <w:r w:rsidR="007817A3">
        <w:t xml:space="preserve"> triệu ca chiếm </w:t>
      </w:r>
      <w:r w:rsidR="007C6C01">
        <w:t>tỷ</w:t>
      </w:r>
      <w:r w:rsidR="007817A3">
        <w:t xml:space="preserve"> trọng </w:t>
      </w:r>
      <w:r w:rsidR="00071C5F">
        <w:t>84.42</w:t>
      </w:r>
      <w:r w:rsidR="007817A3">
        <w:t xml:space="preserve">%, </w:t>
      </w:r>
      <w:r w:rsidR="00071C5F">
        <w:t>6.29</w:t>
      </w:r>
      <w:r w:rsidR="007817A3">
        <w:t xml:space="preserve">% và </w:t>
      </w:r>
      <w:r w:rsidR="00071C5F">
        <w:t>3.12</w:t>
      </w:r>
      <w:r w:rsidR="007817A3">
        <w:t>%.</w:t>
      </w:r>
    </w:p>
    <w:p w14:paraId="15B80463" w14:textId="0E0CFC00" w:rsidR="007817A3" w:rsidRDefault="00A113B0" w:rsidP="004F5565">
      <w:pPr>
        <w:pStyle w:val="ListParagraph"/>
        <w:numPr>
          <w:ilvl w:val="0"/>
          <w:numId w:val="49"/>
        </w:numPr>
        <w:ind w:left="357" w:hanging="357"/>
      </w:pPr>
      <w:r>
        <w:t xml:space="preserve">Ở </w:t>
      </w:r>
      <w:r w:rsidR="00EF514E">
        <w:t>Nam Mỹ</w:t>
      </w:r>
      <w:r w:rsidR="00EB614D">
        <w:t xml:space="preserve"> </w:t>
      </w:r>
      <w:r w:rsidR="007817A3">
        <w:t>(H</w:t>
      </w:r>
      <w:r w:rsidR="00ED35BE">
        <w:t>ình 3-8</w:t>
      </w:r>
      <w:r w:rsidR="00AE4771">
        <w:t>[4</w:t>
      </w:r>
      <w:r w:rsidR="007817A3">
        <w:t xml:space="preserve">]): </w:t>
      </w:r>
      <w:r w:rsidR="00A73ED3">
        <w:t>Brazil</w:t>
      </w:r>
      <w:r w:rsidR="007817A3">
        <w:t xml:space="preserve">, </w:t>
      </w:r>
      <w:r w:rsidR="00A73ED3">
        <w:t>Argentina</w:t>
      </w:r>
      <w:r w:rsidR="007817A3">
        <w:t xml:space="preserve"> và</w:t>
      </w:r>
      <w:r w:rsidR="00A73ED3">
        <w:t xml:space="preserve"> Colombia</w:t>
      </w:r>
      <w:r w:rsidR="007817A3">
        <w:t xml:space="preserve"> có số ca nhiễm cao nhất là </w:t>
      </w:r>
      <w:r w:rsidR="00170E04">
        <w:t>22.2</w:t>
      </w:r>
      <w:r w:rsidR="007817A3">
        <w:t xml:space="preserve">, </w:t>
      </w:r>
      <w:r w:rsidR="00170E04">
        <w:t>5.45</w:t>
      </w:r>
      <w:r w:rsidR="007817A3">
        <w:t xml:space="preserve"> và </w:t>
      </w:r>
      <w:r w:rsidR="00170E04">
        <w:t>5.12</w:t>
      </w:r>
      <w:r w:rsidR="007817A3">
        <w:t xml:space="preserve"> triệu ca chiếm </w:t>
      </w:r>
      <w:r w:rsidR="007C6C01">
        <w:t>tỷ</w:t>
      </w:r>
      <w:r w:rsidR="007817A3">
        <w:t xml:space="preserve"> trọng </w:t>
      </w:r>
      <w:r w:rsidR="00170E04">
        <w:t>56.35</w:t>
      </w:r>
      <w:r w:rsidR="007817A3">
        <w:t xml:space="preserve">%, </w:t>
      </w:r>
      <w:r w:rsidR="00170E04">
        <w:t>13</w:t>
      </w:r>
      <w:r w:rsidR="007817A3">
        <w:t>.</w:t>
      </w:r>
      <w:r w:rsidR="00170E04">
        <w:t>82</w:t>
      </w:r>
      <w:r w:rsidR="007817A3">
        <w:t xml:space="preserve">% và </w:t>
      </w:r>
      <w:r w:rsidR="00170E04">
        <w:t>12.9</w:t>
      </w:r>
      <w:r w:rsidR="007817A3">
        <w:t>8%.</w:t>
      </w:r>
    </w:p>
    <w:p w14:paraId="4F8CF5CC" w14:textId="3BA08C61" w:rsidR="007817A3" w:rsidRDefault="00A113B0" w:rsidP="004F5565">
      <w:pPr>
        <w:pStyle w:val="ListParagraph"/>
        <w:numPr>
          <w:ilvl w:val="0"/>
          <w:numId w:val="49"/>
        </w:numPr>
        <w:ind w:left="357" w:hanging="357"/>
      </w:pPr>
      <w:r>
        <w:t>Ở</w:t>
      </w:r>
      <w:r w:rsidR="007817A3">
        <w:t xml:space="preserve"> châu </w:t>
      </w:r>
      <w:r>
        <w:t>Phi</w:t>
      </w:r>
      <w:r w:rsidR="007817A3">
        <w:t xml:space="preserve"> (H</w:t>
      </w:r>
      <w:r w:rsidR="00ED35BE">
        <w:t>ình 3-8</w:t>
      </w:r>
      <w:r w:rsidR="00AE4771">
        <w:t>[5</w:t>
      </w:r>
      <w:r w:rsidR="007817A3">
        <w:t xml:space="preserve">]): </w:t>
      </w:r>
      <w:r w:rsidR="00F36B19">
        <w:t>Nam Phi</w:t>
      </w:r>
      <w:r w:rsidR="007817A3">
        <w:t xml:space="preserve">, </w:t>
      </w:r>
      <w:r w:rsidR="00370FDF">
        <w:rPr>
          <w:color w:val="000000"/>
          <w:szCs w:val="26"/>
        </w:rPr>
        <w:t xml:space="preserve">Morocco </w:t>
      </w:r>
      <w:r w:rsidR="007817A3">
        <w:t xml:space="preserve">và </w:t>
      </w:r>
      <w:r w:rsidR="00F36B19">
        <w:t>Tunisia</w:t>
      </w:r>
      <w:r w:rsidR="007817A3">
        <w:t xml:space="preserve"> có số ca nhiễm cao nhất là </w:t>
      </w:r>
      <w:r w:rsidR="00F36B19">
        <w:t>3.4</w:t>
      </w:r>
      <w:r w:rsidR="007817A3">
        <w:t xml:space="preserve">, </w:t>
      </w:r>
      <w:r w:rsidR="00F36B19">
        <w:t>0.95</w:t>
      </w:r>
      <w:r w:rsidR="007817A3">
        <w:t xml:space="preserve"> và </w:t>
      </w:r>
      <w:r w:rsidR="00F36B19">
        <w:t>0.72</w:t>
      </w:r>
      <w:r w:rsidR="007817A3">
        <w:t xml:space="preserve"> triệu ca chiếm </w:t>
      </w:r>
      <w:r w:rsidR="007C6C01">
        <w:t>tỷ</w:t>
      </w:r>
      <w:r w:rsidR="007817A3">
        <w:t xml:space="preserve"> trọng </w:t>
      </w:r>
      <w:r w:rsidR="00F36B19">
        <w:t>42.2</w:t>
      </w:r>
      <w:r w:rsidR="007817A3">
        <w:t xml:space="preserve">%, </w:t>
      </w:r>
      <w:r w:rsidR="00F36B19">
        <w:t>11.83</w:t>
      </w:r>
      <w:r w:rsidR="007817A3">
        <w:t xml:space="preserve">% và </w:t>
      </w:r>
      <w:r w:rsidR="00F36B19">
        <w:t>8.95</w:t>
      </w:r>
      <w:r w:rsidR="007817A3">
        <w:t>%.</w:t>
      </w:r>
    </w:p>
    <w:p w14:paraId="6973558D" w14:textId="4ACF6BCE" w:rsidR="00B420A5" w:rsidRDefault="00A113B0" w:rsidP="004F5565">
      <w:pPr>
        <w:pStyle w:val="ListParagraph"/>
        <w:numPr>
          <w:ilvl w:val="0"/>
          <w:numId w:val="49"/>
        </w:numPr>
        <w:ind w:left="357" w:hanging="357"/>
      </w:pPr>
      <w:r>
        <w:t xml:space="preserve">Ở </w:t>
      </w:r>
      <w:r w:rsidR="007817A3">
        <w:t xml:space="preserve">châu </w:t>
      </w:r>
      <w:r>
        <w:t>Đại Dương</w:t>
      </w:r>
      <w:r w:rsidR="007817A3">
        <w:t xml:space="preserve"> (H</w:t>
      </w:r>
      <w:r w:rsidR="00ED35BE">
        <w:t>ình 3-8</w:t>
      </w:r>
      <w:r w:rsidR="00AE4771">
        <w:t>[6</w:t>
      </w:r>
      <w:r w:rsidR="007817A3">
        <w:t xml:space="preserve">]): </w:t>
      </w:r>
      <w:r w:rsidR="00594715">
        <w:t>Úc</w:t>
      </w:r>
      <w:r w:rsidR="007817A3">
        <w:t xml:space="preserve">, </w:t>
      </w:r>
      <w:r w:rsidR="00594715">
        <w:t>Fiji</w:t>
      </w:r>
      <w:r w:rsidR="007817A3">
        <w:t xml:space="preserve"> và </w:t>
      </w:r>
      <w:r w:rsidR="00594715">
        <w:t xml:space="preserve">Polynesia thuộc </w:t>
      </w:r>
      <w:r w:rsidR="007817A3">
        <w:t xml:space="preserve">Pháp có số ca nhiễm cao nhất là </w:t>
      </w:r>
      <w:r w:rsidR="0001257C">
        <w:t>301.2</w:t>
      </w:r>
      <w:r w:rsidR="007817A3">
        <w:t xml:space="preserve">, </w:t>
      </w:r>
      <w:r w:rsidR="0001257C">
        <w:t xml:space="preserve">52.8 </w:t>
      </w:r>
      <w:r w:rsidR="007817A3">
        <w:t xml:space="preserve">và </w:t>
      </w:r>
      <w:r w:rsidR="0001257C">
        <w:t>46.4</w:t>
      </w:r>
      <w:r w:rsidR="007817A3">
        <w:t xml:space="preserve"> </w:t>
      </w:r>
      <w:r w:rsidR="0025443D">
        <w:t>nghìn</w:t>
      </w:r>
      <w:r w:rsidR="007817A3">
        <w:t xml:space="preserve"> ca chiếm </w:t>
      </w:r>
      <w:r w:rsidR="007C6C01">
        <w:t>tỷ</w:t>
      </w:r>
      <w:r w:rsidR="007817A3">
        <w:t xml:space="preserve"> trọng </w:t>
      </w:r>
      <w:r w:rsidR="0001257C">
        <w:t>65</w:t>
      </w:r>
      <w:r w:rsidR="007817A3">
        <w:t xml:space="preserve">%, </w:t>
      </w:r>
      <w:r w:rsidR="0001257C">
        <w:t>11.4</w:t>
      </w:r>
      <w:r w:rsidR="007817A3">
        <w:t xml:space="preserve">% và </w:t>
      </w:r>
      <w:r w:rsidR="0001257C">
        <w:t>10.01</w:t>
      </w:r>
      <w:r w:rsidR="007171DF">
        <w:t>%</w:t>
      </w:r>
      <w:r w:rsidR="00B420A5">
        <w:t>.</w:t>
      </w:r>
    </w:p>
    <w:p w14:paraId="276D17CE" w14:textId="0D6A0771" w:rsidR="002E0CFA" w:rsidRDefault="00B420A5" w:rsidP="00B420A5">
      <w:pPr>
        <w:overflowPunct/>
        <w:autoSpaceDE/>
        <w:autoSpaceDN/>
        <w:adjustRightInd/>
        <w:spacing w:line="240" w:lineRule="auto"/>
        <w:jc w:val="left"/>
        <w:textAlignment w:val="auto"/>
      </w:pPr>
      <w:r>
        <w:br w:type="page"/>
      </w:r>
    </w:p>
    <w:p w14:paraId="45E5AA87" w14:textId="28E55408" w:rsidR="008368D3" w:rsidRDefault="00ED35BE" w:rsidP="007C69B5">
      <w:pPr>
        <w:spacing w:after="200"/>
        <w:ind w:firstLine="357"/>
        <w:contextualSpacing/>
      </w:pPr>
      <w:r>
        <w:lastRenderedPageBreak/>
        <w:t>Dashboard dưới đây (Hình 3-9</w:t>
      </w:r>
      <w:r w:rsidR="008368D3">
        <w:t xml:space="preserve">) thể hiện </w:t>
      </w:r>
      <w:r w:rsidR="007C6C01">
        <w:t>tỷ</w:t>
      </w:r>
      <w:r w:rsidR="008368D3">
        <w:t xml:space="preserve"> trọng về tổng số ca tử vong của các quốc gia tại châu Âu, châu Á, châu Mỹ (Nam và Bắc Mỹ), châu Phi và châu Đại Dương. </w:t>
      </w:r>
    </w:p>
    <w:p w14:paraId="6FBA4AE8" w14:textId="77777777" w:rsidR="00CE3FA1" w:rsidRDefault="00CE3FA1" w:rsidP="007C69B5">
      <w:pPr>
        <w:keepNext/>
        <w:spacing w:after="200"/>
        <w:contextualSpacing/>
        <w:jc w:val="center"/>
      </w:pPr>
      <w:r>
        <w:rPr>
          <w:noProof/>
          <w:lang w:val="vi-VN" w:eastAsia="vi-VN"/>
        </w:rPr>
        <w:drawing>
          <wp:inline distT="0" distB="0" distL="0" distR="0" wp14:anchorId="43CEB858" wp14:editId="7E221E70">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5C015E16" w14:textId="61AF22EC" w:rsidR="00674BF3" w:rsidRDefault="00CE3FA1" w:rsidP="00BF6511">
      <w:pPr>
        <w:pStyle w:val="ThesisTable"/>
      </w:pPr>
      <w:bookmarkStart w:id="77" w:name="_Toc92231064"/>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9</w:t>
      </w:r>
      <w:r w:rsidR="009F06F6">
        <w:fldChar w:fldCharType="end"/>
      </w:r>
      <w:r>
        <w:t xml:space="preserve">. </w:t>
      </w:r>
      <w:r w:rsidRPr="005414A7">
        <w:t xml:space="preserve">Dashboard về tổng ca </w:t>
      </w:r>
      <w:r>
        <w:t>tử vong</w:t>
      </w:r>
      <w:r w:rsidRPr="005414A7">
        <w:t xml:space="preserve"> của các châu lục</w:t>
      </w:r>
      <w:bookmarkEnd w:id="77"/>
    </w:p>
    <w:p w14:paraId="270CB8C7" w14:textId="1C2D206A" w:rsidR="00CE3FA1" w:rsidRDefault="00CE3FA1" w:rsidP="004F5565">
      <w:pPr>
        <w:pStyle w:val="ListParagraph"/>
        <w:numPr>
          <w:ilvl w:val="0"/>
          <w:numId w:val="49"/>
        </w:numPr>
      </w:pPr>
      <w:r>
        <w:t xml:space="preserve">Ở </w:t>
      </w:r>
      <w:r w:rsidR="00ED35BE">
        <w:t>châu Âu (Hình 3-9</w:t>
      </w:r>
      <w:r>
        <w:t xml:space="preserve">[1]): </w:t>
      </w:r>
      <w:r w:rsidR="00AA0C25">
        <w:t>Nga, Vương quốc Anh</w:t>
      </w:r>
      <w:r>
        <w:t xml:space="preserve"> và </w:t>
      </w:r>
      <w:r w:rsidR="00AA0C25">
        <w:t>Ý</w:t>
      </w:r>
      <w:r>
        <w:t xml:space="preserve"> có số ca </w:t>
      </w:r>
      <w:r w:rsidR="002C13BA">
        <w:t>tử vong</w:t>
      </w:r>
      <w:r>
        <w:t xml:space="preserve"> </w:t>
      </w:r>
      <w:r w:rsidR="00DC0968">
        <w:t>cao nhất</w:t>
      </w:r>
      <w:r w:rsidR="00411E01">
        <w:t xml:space="preserve"> là</w:t>
      </w:r>
      <w:r>
        <w:t xml:space="preserve"> </w:t>
      </w:r>
      <w:r w:rsidR="00AA0C25">
        <w:t>33.2</w:t>
      </w:r>
      <w:r>
        <w:t xml:space="preserve">, </w:t>
      </w:r>
      <w:r w:rsidR="00AA0C25">
        <w:t xml:space="preserve">147.8 </w:t>
      </w:r>
      <w:r>
        <w:t xml:space="preserve">và </w:t>
      </w:r>
      <w:r w:rsidR="00AA0C25">
        <w:t xml:space="preserve">136.5 </w:t>
      </w:r>
      <w:r w:rsidR="0025443D">
        <w:t>nghìn</w:t>
      </w:r>
      <w:r>
        <w:t xml:space="preserve"> ca chiếm </w:t>
      </w:r>
      <w:r w:rsidR="007C6C01">
        <w:t>tỷ</w:t>
      </w:r>
      <w:r>
        <w:t xml:space="preserve"> trọng </w:t>
      </w:r>
      <w:r w:rsidR="00AA0C25">
        <w:t>23.53</w:t>
      </w:r>
      <w:r>
        <w:t>%, 1</w:t>
      </w:r>
      <w:r w:rsidR="00AA0C25">
        <w:t>1.47% và 10.59</w:t>
      </w:r>
      <w:r>
        <w:t>%.</w:t>
      </w:r>
    </w:p>
    <w:p w14:paraId="2E196C62" w14:textId="0558E3DA" w:rsidR="00CE3FA1" w:rsidRDefault="00CE3FA1" w:rsidP="004F5565">
      <w:pPr>
        <w:pStyle w:val="ListParagraph"/>
        <w:numPr>
          <w:ilvl w:val="0"/>
          <w:numId w:val="49"/>
        </w:numPr>
      </w:pPr>
      <w:r>
        <w:t>Ở châu Á (H</w:t>
      </w:r>
      <w:r w:rsidR="00ED35BE">
        <w:t>ình 3-9</w:t>
      </w:r>
      <w:r>
        <w:t xml:space="preserve">[2]): Ấn Độ, </w:t>
      </w:r>
      <w:r w:rsidR="002C13BA">
        <w:t xml:space="preserve">Indonesia </w:t>
      </w:r>
      <w:r>
        <w:t xml:space="preserve">và Iran có số ca </w:t>
      </w:r>
      <w:r w:rsidR="002C13BA">
        <w:t xml:space="preserve">tử vong </w:t>
      </w:r>
      <w:r>
        <w:t xml:space="preserve">cao nhất </w:t>
      </w:r>
      <w:r w:rsidR="00411E01">
        <w:t xml:space="preserve"> là </w:t>
      </w:r>
      <w:r w:rsidR="00753C2D">
        <w:t>479.7</w:t>
      </w:r>
      <w:r>
        <w:t xml:space="preserve">, </w:t>
      </w:r>
      <w:r w:rsidR="00753C2D">
        <w:t xml:space="preserve">144.05 </w:t>
      </w:r>
      <w:r>
        <w:t xml:space="preserve">và </w:t>
      </w:r>
      <w:r w:rsidR="00753C2D">
        <w:t xml:space="preserve">131.3 </w:t>
      </w:r>
      <w:r w:rsidR="0025443D">
        <w:t>nghìn</w:t>
      </w:r>
      <w:r>
        <w:t xml:space="preserve"> ca chiếm </w:t>
      </w:r>
      <w:r w:rsidR="007C6C01">
        <w:t>tỷ</w:t>
      </w:r>
      <w:r>
        <w:t xml:space="preserve"> trọng </w:t>
      </w:r>
      <w:r w:rsidR="00753C2D">
        <w:t>43.42</w:t>
      </w:r>
      <w:r>
        <w:t xml:space="preserve">%, </w:t>
      </w:r>
      <w:r w:rsidR="00753C2D">
        <w:t>13.04</w:t>
      </w:r>
      <w:r>
        <w:t xml:space="preserve">% và </w:t>
      </w:r>
      <w:r w:rsidR="00753C2D">
        <w:t>11.89</w:t>
      </w:r>
      <w:r>
        <w:t>%.</w:t>
      </w:r>
    </w:p>
    <w:p w14:paraId="205FA706" w14:textId="63690693" w:rsidR="00CE3FA1" w:rsidRDefault="00CE3FA1" w:rsidP="004F5565">
      <w:pPr>
        <w:pStyle w:val="ListParagraph"/>
        <w:numPr>
          <w:ilvl w:val="0"/>
          <w:numId w:val="49"/>
        </w:numPr>
      </w:pPr>
      <w:r>
        <w:t>Ở Bắc Mỹ (H</w:t>
      </w:r>
      <w:r w:rsidR="00ED35BE">
        <w:t>ình 3-9</w:t>
      </w:r>
      <w:r>
        <w:t>[3]): Mỹ, Mexico và Canada</w:t>
      </w:r>
      <w:r w:rsidR="00411E01">
        <w:t xml:space="preserve"> </w:t>
      </w:r>
      <w:r>
        <w:t xml:space="preserve">có số ca </w:t>
      </w:r>
      <w:r w:rsidR="002C13BA">
        <w:t xml:space="preserve">tử vong </w:t>
      </w:r>
      <w:r>
        <w:t xml:space="preserve">cao nhất </w:t>
      </w:r>
      <w:r w:rsidR="00821220">
        <w:t xml:space="preserve">là </w:t>
      </w:r>
      <w:r w:rsidR="00753C2D">
        <w:t>837.8</w:t>
      </w:r>
      <w:r>
        <w:t xml:space="preserve">, </w:t>
      </w:r>
      <w:r w:rsidR="00753C2D">
        <w:t>298.7</w:t>
      </w:r>
      <w:r>
        <w:t xml:space="preserve"> và </w:t>
      </w:r>
      <w:r w:rsidR="00753C2D">
        <w:t>30.1</w:t>
      </w:r>
      <w:r>
        <w:t xml:space="preserve"> </w:t>
      </w:r>
      <w:r w:rsidR="0025443D">
        <w:t>nghìn</w:t>
      </w:r>
      <w:r>
        <w:t xml:space="preserve"> ca chiếm </w:t>
      </w:r>
      <w:r w:rsidR="007C6C01">
        <w:t>tỷ</w:t>
      </w:r>
      <w:r>
        <w:t xml:space="preserve"> trọng </w:t>
      </w:r>
      <w:r w:rsidR="0025443D">
        <w:t>68.02</w:t>
      </w:r>
      <w:r>
        <w:t xml:space="preserve">%, </w:t>
      </w:r>
      <w:r w:rsidR="0025443D">
        <w:t>24.26</w:t>
      </w:r>
      <w:r>
        <w:t xml:space="preserve">% và </w:t>
      </w:r>
      <w:r w:rsidR="0025443D">
        <w:t>2.45</w:t>
      </w:r>
      <w:r>
        <w:t>%.</w:t>
      </w:r>
    </w:p>
    <w:p w14:paraId="1097463B" w14:textId="3A60F1C4" w:rsidR="00CE3FA1" w:rsidRDefault="00CE3FA1" w:rsidP="004F5565">
      <w:pPr>
        <w:pStyle w:val="ListParagraph"/>
        <w:numPr>
          <w:ilvl w:val="0"/>
          <w:numId w:val="49"/>
        </w:numPr>
      </w:pPr>
      <w:r>
        <w:t>Ở Nam Mỹ (H</w:t>
      </w:r>
      <w:r w:rsidR="00ED35BE">
        <w:t>ình 3-9</w:t>
      </w:r>
      <w:r>
        <w:t xml:space="preserve">[4]): Brazil, </w:t>
      </w:r>
      <w:r w:rsidR="0025443D">
        <w:t>Peru</w:t>
      </w:r>
      <w:r>
        <w:t xml:space="preserve"> và Colombia có số ca </w:t>
      </w:r>
      <w:r w:rsidR="002C13BA">
        <w:t xml:space="preserve">tử vong </w:t>
      </w:r>
      <w:r>
        <w:t xml:space="preserve">cao nhất </w:t>
      </w:r>
      <w:r w:rsidR="00DC0968">
        <w:t xml:space="preserve">là </w:t>
      </w:r>
      <w:r w:rsidR="0025443D">
        <w:t>618.4</w:t>
      </w:r>
      <w:r>
        <w:t xml:space="preserve">, </w:t>
      </w:r>
      <w:r w:rsidR="0025443D">
        <w:t xml:space="preserve">202.5 </w:t>
      </w:r>
      <w:r>
        <w:t xml:space="preserve">và </w:t>
      </w:r>
      <w:r w:rsidR="0025443D">
        <w:t>129.7</w:t>
      </w:r>
      <w:r>
        <w:t xml:space="preserve"> </w:t>
      </w:r>
      <w:r w:rsidR="0025443D">
        <w:t>nghìn</w:t>
      </w:r>
      <w:r>
        <w:t xml:space="preserve"> ca chiếm </w:t>
      </w:r>
      <w:r w:rsidR="007C6C01">
        <w:t>tỷ</w:t>
      </w:r>
      <w:r>
        <w:t xml:space="preserve"> trọng </w:t>
      </w:r>
      <w:r w:rsidR="0025443D">
        <w:t>51.95</w:t>
      </w:r>
      <w:r>
        <w:t xml:space="preserve">%, </w:t>
      </w:r>
      <w:r w:rsidR="0025443D">
        <w:t>17.01</w:t>
      </w:r>
      <w:r>
        <w:t xml:space="preserve">% và </w:t>
      </w:r>
      <w:r w:rsidR="0025443D">
        <w:t>10.9</w:t>
      </w:r>
      <w:r>
        <w:t>%.</w:t>
      </w:r>
    </w:p>
    <w:p w14:paraId="2F970EE5" w14:textId="6BA7B4B4" w:rsidR="009B2EF3" w:rsidRDefault="00CE3FA1" w:rsidP="004F5565">
      <w:pPr>
        <w:pStyle w:val="ListParagraph"/>
        <w:numPr>
          <w:ilvl w:val="0"/>
          <w:numId w:val="49"/>
        </w:numPr>
      </w:pPr>
      <w:r>
        <w:t>Ở châu Phi (H</w:t>
      </w:r>
      <w:r w:rsidR="00ED35BE">
        <w:t>ình 3-9</w:t>
      </w:r>
      <w:r>
        <w:t xml:space="preserve">[5]): Nam Phi, </w:t>
      </w:r>
      <w:r w:rsidR="00487748">
        <w:rPr>
          <w:color w:val="000000"/>
          <w:szCs w:val="26"/>
        </w:rPr>
        <w:t xml:space="preserve">Morocco </w:t>
      </w:r>
      <w:r>
        <w:t xml:space="preserve">và </w:t>
      </w:r>
      <w:r w:rsidR="005E156A">
        <w:t>Ai Cập</w:t>
      </w:r>
      <w:r>
        <w:t xml:space="preserve"> có số ca </w:t>
      </w:r>
      <w:r w:rsidR="002C13BA">
        <w:t xml:space="preserve">tử vong </w:t>
      </w:r>
      <w:r>
        <w:t xml:space="preserve">cao nhất lần lượt là </w:t>
      </w:r>
      <w:r w:rsidR="005E156A">
        <w:t>90.7</w:t>
      </w:r>
      <w:r>
        <w:t xml:space="preserve">, </w:t>
      </w:r>
      <w:r w:rsidR="005E156A">
        <w:t>25.5</w:t>
      </w:r>
      <w:r>
        <w:t xml:space="preserve"> và </w:t>
      </w:r>
      <w:r w:rsidR="005E156A">
        <w:t>21.5 nghìn</w:t>
      </w:r>
      <w:r>
        <w:t xml:space="preserve"> ca chiếm </w:t>
      </w:r>
      <w:r w:rsidR="007C6C01">
        <w:t>tỷ</w:t>
      </w:r>
      <w:r>
        <w:t xml:space="preserve"> trọng </w:t>
      </w:r>
      <w:r w:rsidR="005E156A">
        <w:t>45</w:t>
      </w:r>
      <w:r>
        <w:t>.</w:t>
      </w:r>
      <w:r w:rsidR="005E156A">
        <w:t>9</w:t>
      </w:r>
      <w:r>
        <w:t xml:space="preserve">2%, </w:t>
      </w:r>
      <w:r w:rsidR="005E156A">
        <w:t>12.91</w:t>
      </w:r>
      <w:r>
        <w:t xml:space="preserve">% và </w:t>
      </w:r>
      <w:r w:rsidR="005E156A">
        <w:t>10.91</w:t>
      </w:r>
      <w:r>
        <w:t>%.</w:t>
      </w:r>
    </w:p>
    <w:p w14:paraId="7543D78A" w14:textId="6E13BE1C" w:rsidR="002E0CFA" w:rsidRDefault="00CE3FA1" w:rsidP="004F5565">
      <w:pPr>
        <w:pStyle w:val="ListParagraph"/>
        <w:numPr>
          <w:ilvl w:val="0"/>
          <w:numId w:val="49"/>
        </w:numPr>
      </w:pPr>
      <w:r>
        <w:t>Ở châu Đại Dương (H</w:t>
      </w:r>
      <w:r w:rsidR="00ED35BE">
        <w:t>ình 3-9</w:t>
      </w:r>
      <w:r>
        <w:t xml:space="preserve">[6]): Úc, Fiji và Polynesia thuộc Pháp có số ca </w:t>
      </w:r>
      <w:r w:rsidR="00163545">
        <w:t>tử vong</w:t>
      </w:r>
      <w:r>
        <w:t xml:space="preserve"> cao nhất là </w:t>
      </w:r>
      <w:r w:rsidR="00163545">
        <w:t>2.2</w:t>
      </w:r>
      <w:r>
        <w:t xml:space="preserve">, </w:t>
      </w:r>
      <w:r w:rsidR="00163545">
        <w:t xml:space="preserve">0.7 </w:t>
      </w:r>
      <w:r>
        <w:t xml:space="preserve">và </w:t>
      </w:r>
      <w:r w:rsidR="00163545">
        <w:t>0.4</w:t>
      </w:r>
      <w:r>
        <w:t xml:space="preserve"> </w:t>
      </w:r>
      <w:r w:rsidR="0025443D">
        <w:t>nghìn</w:t>
      </w:r>
      <w:r>
        <w:t xml:space="preserve"> ca chiếm </w:t>
      </w:r>
      <w:r w:rsidR="007C6C01">
        <w:t>tỷ</w:t>
      </w:r>
      <w:r>
        <w:t xml:space="preserve"> trọng </w:t>
      </w:r>
      <w:r w:rsidR="00163545">
        <w:t>49.21</w:t>
      </w:r>
      <w:r>
        <w:t xml:space="preserve">%, </w:t>
      </w:r>
      <w:r w:rsidR="00163545">
        <w:t>15.66</w:t>
      </w:r>
      <w:r>
        <w:t xml:space="preserve">% và </w:t>
      </w:r>
      <w:r w:rsidR="00163545">
        <w:t>14.29</w:t>
      </w:r>
      <w:r>
        <w:t>%.</w:t>
      </w:r>
    </w:p>
    <w:p w14:paraId="39290293" w14:textId="3F111DB1" w:rsidR="008368D3" w:rsidRDefault="00154DCE" w:rsidP="003358C0">
      <w:pPr>
        <w:ind w:firstLine="357"/>
      </w:pPr>
      <w:r>
        <w:lastRenderedPageBreak/>
        <w:t>Dashboard dưới đây (Hình 3-10</w:t>
      </w:r>
      <w:r w:rsidR="008368D3">
        <w:t xml:space="preserve">) thể hiện </w:t>
      </w:r>
      <w:r w:rsidR="007C6C01">
        <w:t>tỷ</w:t>
      </w:r>
      <w:r w:rsidR="008368D3">
        <w:t xml:space="preserve"> trọng về tổng số ca phục hồi của các quốc gia tại châu Âu, châu Á, châu Mỹ (Nam và Bắc Mỹ), châu Phi và châu Đại Dương. </w:t>
      </w:r>
    </w:p>
    <w:p w14:paraId="1BB97147" w14:textId="77777777" w:rsidR="00293A68" w:rsidRDefault="00293A68" w:rsidP="007C69B5">
      <w:pPr>
        <w:keepNext/>
        <w:spacing w:after="200"/>
      </w:pPr>
      <w:r>
        <w:rPr>
          <w:noProof/>
          <w:lang w:val="vi-VN" w:eastAsia="vi-VN"/>
        </w:rPr>
        <w:drawing>
          <wp:inline distT="0" distB="0" distL="0" distR="0" wp14:anchorId="07AAF649" wp14:editId="46A61E79">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5842FEBD" w14:textId="3B6ED8EE" w:rsidR="00293A68" w:rsidRDefault="00293A68" w:rsidP="00BF6511">
      <w:pPr>
        <w:pStyle w:val="ThesisTable"/>
      </w:pPr>
      <w:bookmarkStart w:id="78" w:name="_Toc92231065"/>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10</w:t>
      </w:r>
      <w:r w:rsidR="009F06F6">
        <w:fldChar w:fldCharType="end"/>
      </w:r>
      <w:r>
        <w:t xml:space="preserve">. </w:t>
      </w:r>
      <w:r w:rsidRPr="00E2639C">
        <w:t xml:space="preserve">Dashboard về tổng ca </w:t>
      </w:r>
      <w:r>
        <w:t>phục hồi</w:t>
      </w:r>
      <w:r w:rsidRPr="00E2639C">
        <w:t xml:space="preserve"> của các châu lục</w:t>
      </w:r>
      <w:bookmarkEnd w:id="78"/>
    </w:p>
    <w:p w14:paraId="1A476BB9" w14:textId="1C7B649A" w:rsidR="00293A68" w:rsidRDefault="00154DCE" w:rsidP="004F5565">
      <w:pPr>
        <w:pStyle w:val="ListParagraph"/>
        <w:numPr>
          <w:ilvl w:val="0"/>
          <w:numId w:val="49"/>
        </w:numPr>
        <w:contextualSpacing w:val="0"/>
      </w:pPr>
      <w:r>
        <w:t>Ở châu Âu (Hình 3-10</w:t>
      </w:r>
      <w:r w:rsidR="00293A68">
        <w:t>[1]):</w:t>
      </w:r>
      <w:r w:rsidR="00157F0A">
        <w:t xml:space="preserve"> </w:t>
      </w:r>
      <w:r w:rsidR="00293A68">
        <w:t>Vương quốc Anh</w:t>
      </w:r>
      <w:r w:rsidR="00157F0A">
        <w:t>, Nga</w:t>
      </w:r>
      <w:r w:rsidR="00293A68">
        <w:t xml:space="preserve"> và </w:t>
      </w:r>
      <w:r w:rsidR="00157F0A">
        <w:t xml:space="preserve">Pháp </w:t>
      </w:r>
      <w:r w:rsidR="00293A68">
        <w:t xml:space="preserve">có số ca </w:t>
      </w:r>
      <w:r w:rsidR="00994154">
        <w:t xml:space="preserve">phục hồi </w:t>
      </w:r>
      <w:r w:rsidR="00293A68">
        <w:t xml:space="preserve">cao nhất là </w:t>
      </w:r>
      <w:r w:rsidR="00157F0A">
        <w:t>9.96</w:t>
      </w:r>
      <w:r w:rsidR="00293A68">
        <w:t xml:space="preserve">, </w:t>
      </w:r>
      <w:r w:rsidR="00B90699">
        <w:t>9.22</w:t>
      </w:r>
      <w:r w:rsidR="00293A68">
        <w:t xml:space="preserve"> và </w:t>
      </w:r>
      <w:r w:rsidR="00B90699">
        <w:t>7.79</w:t>
      </w:r>
      <w:r w:rsidR="00293A68">
        <w:t xml:space="preserve"> </w:t>
      </w:r>
      <w:r w:rsidR="00157F0A">
        <w:t>triệu</w:t>
      </w:r>
      <w:r w:rsidR="00293A68">
        <w:t xml:space="preserve"> ca chiếm </w:t>
      </w:r>
      <w:r w:rsidR="007C6C01">
        <w:t>tỷ</w:t>
      </w:r>
      <w:r w:rsidR="00293A68">
        <w:t xml:space="preserve"> trọng </w:t>
      </w:r>
      <w:r w:rsidR="00B90699">
        <w:t>16.13</w:t>
      </w:r>
      <w:r w:rsidR="00293A68">
        <w:t xml:space="preserve">%, </w:t>
      </w:r>
      <w:r w:rsidR="00B90699">
        <w:t>14.94</w:t>
      </w:r>
      <w:r w:rsidR="00293A68">
        <w:t xml:space="preserve">% và </w:t>
      </w:r>
      <w:r w:rsidR="00B90699">
        <w:t>12.62</w:t>
      </w:r>
      <w:r w:rsidR="00293A68">
        <w:t>%.</w:t>
      </w:r>
    </w:p>
    <w:p w14:paraId="40FC6A1B" w14:textId="5CB9FD99" w:rsidR="00293A68" w:rsidRDefault="00154DCE" w:rsidP="004F5565">
      <w:pPr>
        <w:pStyle w:val="ListParagraph"/>
        <w:numPr>
          <w:ilvl w:val="0"/>
          <w:numId w:val="49"/>
        </w:numPr>
        <w:contextualSpacing w:val="0"/>
      </w:pPr>
      <w:r>
        <w:t>Ở châu Á (Hình 3-10</w:t>
      </w:r>
      <w:r w:rsidR="00293A68">
        <w:t xml:space="preserve">[2]): </w:t>
      </w:r>
      <w:r w:rsidR="0023710D">
        <w:t xml:space="preserve">Ấn Độ, Thổ Nhĩ Kỳ và Iran </w:t>
      </w:r>
      <w:r w:rsidR="00293A68">
        <w:t xml:space="preserve">có số ca </w:t>
      </w:r>
      <w:r w:rsidR="00994154">
        <w:t xml:space="preserve">phục hồi </w:t>
      </w:r>
      <w:r w:rsidR="00293A68">
        <w:t xml:space="preserve">cao nhất là </w:t>
      </w:r>
      <w:r w:rsidR="00703D29">
        <w:t>34.2</w:t>
      </w:r>
      <w:r w:rsidR="00293A68">
        <w:t xml:space="preserve">, </w:t>
      </w:r>
      <w:r w:rsidR="00703D29">
        <w:t>8.92</w:t>
      </w:r>
      <w:r w:rsidR="00293A68">
        <w:t xml:space="preserve"> và </w:t>
      </w:r>
      <w:r w:rsidR="00703D29">
        <w:t>6.02</w:t>
      </w:r>
      <w:r w:rsidR="00293A68">
        <w:t xml:space="preserve"> </w:t>
      </w:r>
      <w:r w:rsidR="00157F0A">
        <w:t xml:space="preserve">triệu </w:t>
      </w:r>
      <w:r w:rsidR="00293A68">
        <w:t xml:space="preserve">ca chiếm </w:t>
      </w:r>
      <w:r w:rsidR="007C6C01">
        <w:t>tỷ</w:t>
      </w:r>
      <w:r w:rsidR="00293A68">
        <w:t xml:space="preserve"> trọng </w:t>
      </w:r>
      <w:r w:rsidR="00703D29">
        <w:t>47.55</w:t>
      </w:r>
      <w:r w:rsidR="00293A68">
        <w:t xml:space="preserve">%, </w:t>
      </w:r>
      <w:r w:rsidR="00703D29">
        <w:t>12.</w:t>
      </w:r>
      <w:r w:rsidR="00293A68">
        <w:t xml:space="preserve">4% và </w:t>
      </w:r>
      <w:r w:rsidR="00703D29">
        <w:t>8.37</w:t>
      </w:r>
      <w:r w:rsidR="00293A68">
        <w:t>%.</w:t>
      </w:r>
    </w:p>
    <w:p w14:paraId="33D73D8B" w14:textId="289F0396" w:rsidR="009F5E68" w:rsidRDefault="00154DCE" w:rsidP="004F5565">
      <w:pPr>
        <w:pStyle w:val="ListParagraph"/>
        <w:numPr>
          <w:ilvl w:val="0"/>
          <w:numId w:val="49"/>
        </w:numPr>
        <w:contextualSpacing w:val="0"/>
      </w:pPr>
      <w:r>
        <w:t>Ở Bắc Mỹ (Hình 3-10</w:t>
      </w:r>
      <w:r w:rsidR="009F5E68">
        <w:t xml:space="preserve">[3]): Mỹ, Mexico và Canada có số ca phục hồi cao nhất là </w:t>
      </w:r>
      <w:r w:rsidR="00703D29">
        <w:t>41</w:t>
      </w:r>
      <w:r w:rsidR="009F5E68">
        <w:t xml:space="preserve">, </w:t>
      </w:r>
      <w:r w:rsidR="00703D29">
        <w:t>3.3</w:t>
      </w:r>
      <w:r w:rsidR="009F5E68">
        <w:t xml:space="preserve"> và </w:t>
      </w:r>
      <w:r w:rsidR="00703D29">
        <w:t>1.81</w:t>
      </w:r>
      <w:r w:rsidR="009F5E68">
        <w:t xml:space="preserve"> </w:t>
      </w:r>
      <w:r w:rsidR="00157F0A">
        <w:t xml:space="preserve">triệu </w:t>
      </w:r>
      <w:r w:rsidR="009F5E68">
        <w:t xml:space="preserve">ca chiếm </w:t>
      </w:r>
      <w:r w:rsidR="007C6C01">
        <w:t>tỷ</w:t>
      </w:r>
      <w:r w:rsidR="009F5E68">
        <w:t xml:space="preserve"> trọng </w:t>
      </w:r>
      <w:r w:rsidR="00703D29">
        <w:t>82.8</w:t>
      </w:r>
      <w:r w:rsidR="009F5E68">
        <w:t xml:space="preserve">%, </w:t>
      </w:r>
      <w:r w:rsidR="00703D29">
        <w:t>6.66</w:t>
      </w:r>
      <w:r w:rsidR="009F5E68">
        <w:t xml:space="preserve">% và </w:t>
      </w:r>
      <w:r w:rsidR="00703D29">
        <w:t>1.23</w:t>
      </w:r>
      <w:r w:rsidR="009F5E68">
        <w:t>%.</w:t>
      </w:r>
    </w:p>
    <w:p w14:paraId="66091BE2" w14:textId="3C075298" w:rsidR="00293A68" w:rsidRDefault="00154DCE" w:rsidP="004F5565">
      <w:pPr>
        <w:pStyle w:val="ListParagraph"/>
        <w:numPr>
          <w:ilvl w:val="0"/>
          <w:numId w:val="49"/>
        </w:numPr>
        <w:contextualSpacing w:val="0"/>
      </w:pPr>
      <w:r>
        <w:t>Ở Nam Mỹ (Hình 3-10</w:t>
      </w:r>
      <w:r w:rsidR="00293A68">
        <w:t xml:space="preserve">[4]): Brazil, </w:t>
      </w:r>
      <w:r w:rsidR="00703D29">
        <w:t xml:space="preserve">Argentina </w:t>
      </w:r>
      <w:r w:rsidR="00293A68">
        <w:t xml:space="preserve">và Colombia có số ca </w:t>
      </w:r>
      <w:r w:rsidR="00994154">
        <w:t xml:space="preserve">phục hồi </w:t>
      </w:r>
      <w:r w:rsidR="00293A68">
        <w:t xml:space="preserve">cao nhất là </w:t>
      </w:r>
      <w:r w:rsidR="00703D29">
        <w:t>21.4</w:t>
      </w:r>
      <w:r w:rsidR="00293A68">
        <w:t xml:space="preserve">, </w:t>
      </w:r>
      <w:r w:rsidR="00703D29">
        <w:t>5.26</w:t>
      </w:r>
      <w:r w:rsidR="00293A68">
        <w:t xml:space="preserve"> và </w:t>
      </w:r>
      <w:r w:rsidR="00703D29">
        <w:t>4.96</w:t>
      </w:r>
      <w:r w:rsidR="00293A68">
        <w:t xml:space="preserve"> </w:t>
      </w:r>
      <w:r w:rsidR="00157F0A">
        <w:t xml:space="preserve">triệu </w:t>
      </w:r>
      <w:r w:rsidR="00293A68">
        <w:t xml:space="preserve">ca chiếm </w:t>
      </w:r>
      <w:r w:rsidR="007C6C01">
        <w:t>tỷ</w:t>
      </w:r>
      <w:r w:rsidR="00293A68">
        <w:t xml:space="preserve"> trọng </w:t>
      </w:r>
      <w:r w:rsidR="00703D29">
        <w:t>56.72</w:t>
      </w:r>
      <w:r w:rsidR="00293A68">
        <w:t xml:space="preserve">%, </w:t>
      </w:r>
      <w:r w:rsidR="00703D29">
        <w:t>13.93</w:t>
      </w:r>
      <w:r w:rsidR="00293A68">
        <w:t xml:space="preserve">% và </w:t>
      </w:r>
      <w:r w:rsidR="00703D29">
        <w:t>13.13</w:t>
      </w:r>
      <w:r w:rsidR="00293A68">
        <w:t>%.</w:t>
      </w:r>
    </w:p>
    <w:p w14:paraId="067FA058" w14:textId="79386438" w:rsidR="00293A68" w:rsidRDefault="00154DCE" w:rsidP="004F5565">
      <w:pPr>
        <w:pStyle w:val="ListParagraph"/>
        <w:numPr>
          <w:ilvl w:val="0"/>
          <w:numId w:val="49"/>
        </w:numPr>
        <w:contextualSpacing w:val="0"/>
      </w:pPr>
      <w:r>
        <w:t>Ở châu Phi (Hình 3-10</w:t>
      </w:r>
      <w:r w:rsidR="00293A68">
        <w:t xml:space="preserve">[5]): Nam Phi, Ma-rốc và </w:t>
      </w:r>
      <w:r w:rsidR="00B3459D">
        <w:t>Tunisia</w:t>
      </w:r>
      <w:r w:rsidR="00293A68">
        <w:t xml:space="preserve"> có số ca </w:t>
      </w:r>
      <w:r w:rsidR="00994154">
        <w:t>phục hồi</w:t>
      </w:r>
      <w:r w:rsidR="00293A68">
        <w:t xml:space="preserve"> cao nhất là </w:t>
      </w:r>
      <w:r w:rsidR="00B17AA0">
        <w:t>3.1</w:t>
      </w:r>
      <w:r w:rsidR="00293A68">
        <w:t xml:space="preserve">, </w:t>
      </w:r>
      <w:r w:rsidR="00B17AA0">
        <w:t>0.93</w:t>
      </w:r>
      <w:r w:rsidR="00293A68">
        <w:t xml:space="preserve"> và </w:t>
      </w:r>
      <w:r w:rsidR="00B17AA0">
        <w:t>0.69</w:t>
      </w:r>
      <w:r w:rsidR="00293A68">
        <w:t xml:space="preserve"> </w:t>
      </w:r>
      <w:r w:rsidR="00157F0A">
        <w:t xml:space="preserve">triệu </w:t>
      </w:r>
      <w:r w:rsidR="00293A68">
        <w:t xml:space="preserve">ca chiếm </w:t>
      </w:r>
      <w:r w:rsidR="007C6C01">
        <w:t>tỷ</w:t>
      </w:r>
      <w:r w:rsidR="00293A68">
        <w:t xml:space="preserve"> trọng </w:t>
      </w:r>
      <w:r w:rsidR="00B17AA0">
        <w:t>42.14</w:t>
      </w:r>
      <w:r w:rsidR="00293A68">
        <w:t>%, 12</w:t>
      </w:r>
      <w:r w:rsidR="00B17AA0">
        <w:t>.73</w:t>
      </w:r>
      <w:r w:rsidR="00293A68">
        <w:t xml:space="preserve">% và </w:t>
      </w:r>
      <w:r w:rsidR="00B17AA0">
        <w:t>9.44</w:t>
      </w:r>
      <w:r w:rsidR="00293A68">
        <w:t>%.</w:t>
      </w:r>
    </w:p>
    <w:p w14:paraId="4334A93F" w14:textId="0A7A9D5E" w:rsidR="006B6ED7" w:rsidRPr="00293A68" w:rsidRDefault="00154DCE" w:rsidP="004F5565">
      <w:pPr>
        <w:pStyle w:val="ListParagraph"/>
        <w:numPr>
          <w:ilvl w:val="0"/>
          <w:numId w:val="49"/>
        </w:numPr>
        <w:contextualSpacing w:val="0"/>
      </w:pPr>
      <w:r>
        <w:t>Ở châu Đại Dương (Hình 3-10</w:t>
      </w:r>
      <w:r w:rsidR="00293A68">
        <w:t xml:space="preserve">[6]): Úc, Fiji và Polynesia thuộc Pháp có số ca </w:t>
      </w:r>
      <w:r w:rsidR="00B17AA0">
        <w:t>phục hồi</w:t>
      </w:r>
      <w:r w:rsidR="00293A68">
        <w:t xml:space="preserve"> cao nhất lần lượt là </w:t>
      </w:r>
      <w:r w:rsidR="00514195">
        <w:t>229.3</w:t>
      </w:r>
      <w:r w:rsidR="00293A68">
        <w:t xml:space="preserve">, </w:t>
      </w:r>
      <w:r w:rsidR="00514195">
        <w:t>51.2</w:t>
      </w:r>
      <w:r w:rsidR="00293A68">
        <w:t xml:space="preserve"> và </w:t>
      </w:r>
      <w:r w:rsidR="00514195">
        <w:t>45.7 nghìn</w:t>
      </w:r>
      <w:r w:rsidR="00157F0A">
        <w:t xml:space="preserve"> </w:t>
      </w:r>
      <w:r w:rsidR="00293A68">
        <w:t xml:space="preserve">ca chiếm </w:t>
      </w:r>
      <w:r w:rsidR="007C6C01">
        <w:t>tỷ</w:t>
      </w:r>
      <w:r w:rsidR="00293A68">
        <w:t xml:space="preserve"> trọng </w:t>
      </w:r>
      <w:r w:rsidR="00514195">
        <w:t>59.3</w:t>
      </w:r>
      <w:r w:rsidR="00293A68">
        <w:t>1%, 1</w:t>
      </w:r>
      <w:r w:rsidR="00514195">
        <w:t>3.25</w:t>
      </w:r>
      <w:r w:rsidR="00293A68">
        <w:t xml:space="preserve">% và </w:t>
      </w:r>
      <w:r w:rsidR="00514195">
        <w:t>11.83</w:t>
      </w:r>
      <w:r w:rsidR="00293A68">
        <w:t>%.</w:t>
      </w:r>
    </w:p>
    <w:p w14:paraId="3B60B6BA" w14:textId="2809D9BF" w:rsidR="007E0BA8" w:rsidRPr="007E0BA8" w:rsidRDefault="00DE06D9" w:rsidP="00155139">
      <w:pPr>
        <w:pStyle w:val="Heading2"/>
      </w:pPr>
      <w:bookmarkStart w:id="79" w:name="_Toc92274298"/>
      <w:r>
        <w:lastRenderedPageBreak/>
        <w:t>Chi tiết về dịch COVID-19</w:t>
      </w:r>
      <w:bookmarkEnd w:id="79"/>
    </w:p>
    <w:p w14:paraId="084EBFF6" w14:textId="134244BC" w:rsidR="007E0BA8" w:rsidRDefault="007E0BA8" w:rsidP="00D24690">
      <w:pPr>
        <w:pStyle w:val="Heading3"/>
        <w:contextualSpacing/>
      </w:pPr>
      <w:bookmarkStart w:id="80" w:name="_Toc92274299"/>
      <w:r>
        <w:t>Giới thiệu</w:t>
      </w:r>
      <w:bookmarkEnd w:id="80"/>
    </w:p>
    <w:p w14:paraId="3B6F5FAE" w14:textId="1E65EF7B" w:rsidR="007E0BA8" w:rsidRDefault="007E0BA8" w:rsidP="00D24690">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sidR="00075083">
        <w:rPr>
          <w:color w:val="000000"/>
          <w:szCs w:val="26"/>
        </w:rPr>
        <w:t xml:space="preserve">hàng trăm </w:t>
      </w:r>
      <w:r>
        <w:t>triệu người lây nhiễm, hàng triệu người tử vong ảnh hưởng tiêu cực đến Y tế, Kinh tế …</w:t>
      </w:r>
    </w:p>
    <w:p w14:paraId="2572AD4E" w14:textId="6FA05825" w:rsidR="007E0BA8" w:rsidRPr="007E0BA8" w:rsidRDefault="007E0BA8" w:rsidP="00D24690">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030F7EBF" w14:textId="1C51314E" w:rsidR="007E0BA8" w:rsidRDefault="007E0BA8">
      <w:pPr>
        <w:pStyle w:val="Heading3"/>
      </w:pPr>
      <w:bookmarkStart w:id="81" w:name="_Toc92274300"/>
      <w:r>
        <w:t>Biểu đồ và phân tích với Python</w:t>
      </w:r>
      <w:bookmarkEnd w:id="81"/>
    </w:p>
    <w:p w14:paraId="5B39928A" w14:textId="77777777" w:rsidR="007E0BA8" w:rsidRDefault="007E0BA8" w:rsidP="007E0BA8">
      <w:pPr>
        <w:keepNext/>
        <w:ind w:firstLine="357"/>
      </w:pPr>
      <w:r>
        <w:rPr>
          <w:noProof/>
          <w:lang w:val="vi-VN" w:eastAsia="vi-VN"/>
        </w:rPr>
        <w:drawing>
          <wp:inline distT="0" distB="0" distL="0" distR="0" wp14:anchorId="7EEF148F" wp14:editId="34F49EF9">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4AB78ED3" w14:textId="6F0750B2" w:rsidR="007E0BA8" w:rsidRDefault="007E0BA8" w:rsidP="00BF6511">
      <w:pPr>
        <w:pStyle w:val="ThesisTable"/>
      </w:pPr>
      <w:bookmarkStart w:id="82" w:name="_Toc92231066"/>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11</w:t>
      </w:r>
      <w:r w:rsidR="009F06F6">
        <w:fldChar w:fldCharType="end"/>
      </w:r>
      <w:r>
        <w:t>. Tương quan giữa các khu vực trên Thế giới</w:t>
      </w:r>
      <w:bookmarkEnd w:id="82"/>
    </w:p>
    <w:p w14:paraId="5E3DF608" w14:textId="3CB5E041" w:rsidR="009A12BC" w:rsidRDefault="00154DCE" w:rsidP="007B46C4">
      <w:pPr>
        <w:pStyle w:val="Paragraph"/>
        <w:ind w:firstLine="357"/>
        <w:rPr>
          <w:sz w:val="26"/>
          <w:szCs w:val="26"/>
        </w:rPr>
      </w:pPr>
      <w:r>
        <w:rPr>
          <w:sz w:val="26"/>
          <w:szCs w:val="26"/>
        </w:rPr>
        <w:t>Hình 3-11</w:t>
      </w:r>
      <w:r w:rsidR="007E0BA8">
        <w:rPr>
          <w:sz w:val="26"/>
          <w:szCs w:val="26"/>
        </w:rPr>
        <w:t xml:space="preserve"> sử dụng bảng dạng gradient </w:t>
      </w:r>
      <w:r w:rsidR="007B46C4">
        <w:rPr>
          <w:sz w:val="26"/>
          <w:szCs w:val="26"/>
        </w:rPr>
        <w:t>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w:t>
      </w:r>
      <w:r w:rsidR="005C6218">
        <w:rPr>
          <w:sz w:val="26"/>
          <w:szCs w:val="26"/>
        </w:rPr>
        <w:t xml:space="preserve"> Nam Mỹ là nơi có ti lệ tự vong cao nhất với 3.02%, tiếp đến là Châu Phi (2.39%) và Bắc Mỹ (1.96%).</w:t>
      </w:r>
    </w:p>
    <w:p w14:paraId="759BBF7A" w14:textId="77777777" w:rsidR="009A12BC" w:rsidRDefault="009A12BC" w:rsidP="0009750C">
      <w:pPr>
        <w:pStyle w:val="Paragraph"/>
        <w:keepNext/>
        <w:ind w:firstLine="357"/>
        <w:jc w:val="center"/>
      </w:pPr>
      <w:r>
        <w:rPr>
          <w:noProof/>
          <w:sz w:val="26"/>
          <w:szCs w:val="26"/>
          <w:lang w:val="vi-VN" w:eastAsia="vi-VN"/>
        </w:rPr>
        <w:drawing>
          <wp:inline distT="0" distB="0" distL="0" distR="0" wp14:anchorId="52F6649A" wp14:editId="6A798FD8">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756267EB" w14:textId="03DC41D9" w:rsidR="007E0BA8" w:rsidRDefault="009A12BC" w:rsidP="00BF6511">
      <w:pPr>
        <w:pStyle w:val="ThesisTable"/>
      </w:pPr>
      <w:bookmarkStart w:id="83" w:name="_Toc92231067"/>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12</w:t>
      </w:r>
      <w:r w:rsidR="009F06F6">
        <w:fldChar w:fldCharType="end"/>
      </w:r>
      <w:r>
        <w:t>. Số ca nhiễm, tử vong</w:t>
      </w:r>
      <w:r w:rsidR="00BB5826">
        <w:t xml:space="preserve"> và đ</w:t>
      </w:r>
      <w:r>
        <w:t>ường Moving Average của Thế giới</w:t>
      </w:r>
      <w:bookmarkEnd w:id="83"/>
    </w:p>
    <w:p w14:paraId="213F1496" w14:textId="5C5A60CA" w:rsidR="009A12BC" w:rsidRDefault="009A12BC" w:rsidP="003358C0">
      <w:pPr>
        <w:ind w:firstLine="357"/>
      </w:pPr>
      <w:r>
        <w:lastRenderedPageBreak/>
        <w:t>H</w:t>
      </w:r>
      <w:r w:rsidR="00154DCE">
        <w:t>ình 3-12</w:t>
      </w:r>
      <w:r w:rsidR="0043735E">
        <w:t xml:space="preserve"> sử dụng biể</w:t>
      </w:r>
      <w:r>
        <w:t xml:space="preserve">u đồ đường (line chart) để thể hiện số lượng ca nhiễm và ca tử vong cộng dồn (cumulative) </w:t>
      </w:r>
      <w:proofErr w:type="gramStart"/>
      <w:r>
        <w:t>theo</w:t>
      </w:r>
      <w:proofErr w:type="gramEnd"/>
      <w:r>
        <w:t xml:space="preserve"> thời gian cùng với đường Moving Average</w:t>
      </w:r>
      <w:r w:rsidR="0043735E">
        <w:t xml:space="preserve"> </w:t>
      </w:r>
      <w:r>
        <w:t xml:space="preserve">7 </w:t>
      </w:r>
      <w:r w:rsidR="0043735E">
        <w:t>ngày (MA7)</w:t>
      </w:r>
      <w:r>
        <w:t>.</w:t>
      </w:r>
      <w:r w:rsidR="0043735E">
        <w:t xml:space="preserve"> Đường MA7 đi sát với đường số ca nhiễm và tử vong cho thấy tăng đều, nhanh và ít biến động. </w:t>
      </w:r>
    </w:p>
    <w:p w14:paraId="4144BC26" w14:textId="77777777" w:rsidR="0009750C" w:rsidRDefault="0009750C" w:rsidP="003358C0">
      <w:pPr>
        <w:keepNext/>
        <w:ind w:firstLine="357"/>
        <w:jc w:val="center"/>
      </w:pPr>
      <w:r>
        <w:rPr>
          <w:noProof/>
          <w:lang w:val="vi-VN" w:eastAsia="vi-VN"/>
        </w:rPr>
        <w:drawing>
          <wp:inline distT="0" distB="0" distL="0" distR="0" wp14:anchorId="7D2A9A19" wp14:editId="249399C3">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211DD476" w14:textId="1B0DB92F" w:rsidR="0009750C" w:rsidRDefault="0009750C" w:rsidP="00BF6511">
      <w:pPr>
        <w:pStyle w:val="ThesisTable"/>
      </w:pPr>
      <w:bookmarkStart w:id="84" w:name="_Toc92231068"/>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13</w:t>
      </w:r>
      <w:r w:rsidR="009F06F6">
        <w:fldChar w:fldCharType="end"/>
      </w:r>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84"/>
    </w:p>
    <w:p w14:paraId="3F21D98E" w14:textId="3BB924AF" w:rsidR="00C826E8" w:rsidRDefault="00154DCE" w:rsidP="003358C0">
      <w:r>
        <w:tab/>
        <w:t>Hình 3-13</w:t>
      </w:r>
      <w:r w:rsidR="00C826E8">
        <w:t xml:space="preserve"> sử dụng biểu đồ thanh (bar chart) để thể hiện số ca nhiễm và tử vong </w:t>
      </w:r>
      <w:proofErr w:type="gramStart"/>
      <w:r w:rsidR="00C826E8">
        <w:t>theo</w:t>
      </w:r>
      <w:proofErr w:type="gramEnd"/>
      <w:r w:rsidR="00C826E8">
        <w:t xml:space="preserve"> từng ngày của Thế giới cùng với đường MA7. </w:t>
      </w:r>
      <w:r w:rsidR="00BD1CDB">
        <w:t>Số ca nhiễm cao nhất trong 1 ngày hơn 1.4 triệu ca và số ca tử vong cao nhất trong 1 ngày là hơn 20 nghìn ca.</w:t>
      </w:r>
    </w:p>
    <w:p w14:paraId="10EDD5FA" w14:textId="77777777" w:rsidR="00914A90" w:rsidRDefault="00914A90" w:rsidP="00914A90">
      <w:pPr>
        <w:keepNext/>
        <w:jc w:val="center"/>
      </w:pPr>
      <w:r>
        <w:rPr>
          <w:noProof/>
          <w:lang w:val="vi-VN" w:eastAsia="vi-VN"/>
        </w:rPr>
        <w:drawing>
          <wp:inline distT="0" distB="0" distL="0" distR="0" wp14:anchorId="35FCBA39" wp14:editId="081A93E5">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49F84AEF" w14:textId="2EE9B4FF" w:rsidR="00914A90" w:rsidRDefault="00914A90" w:rsidP="00BF6511">
      <w:pPr>
        <w:pStyle w:val="ThesisTable"/>
      </w:pPr>
      <w:bookmarkStart w:id="85" w:name="_Toc92231069"/>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14</w:t>
      </w:r>
      <w:r w:rsidR="009F06F6">
        <w:fldChar w:fldCharType="end"/>
      </w:r>
      <w:r>
        <w:t xml:space="preserve">. Tỉ lệ tử vong </w:t>
      </w:r>
      <w:proofErr w:type="gramStart"/>
      <w:r>
        <w:t>theo</w:t>
      </w:r>
      <w:proofErr w:type="gramEnd"/>
      <w:r>
        <w:t xml:space="preserve"> ngày và trung bình của Thế giới</w:t>
      </w:r>
      <w:bookmarkEnd w:id="85"/>
    </w:p>
    <w:p w14:paraId="6DB199A8" w14:textId="02CCB3CF" w:rsidR="00914A90" w:rsidRDefault="00154DCE" w:rsidP="003358C0">
      <w:r>
        <w:tab/>
        <w:t>Hình 3-14</w:t>
      </w:r>
      <w:r w:rsidR="00155139">
        <w:t xml:space="preserve"> sử dụng biểu đồ đường để thể hiện </w:t>
      </w:r>
      <w:r w:rsidR="007C6C01">
        <w:t>tỷ</w:t>
      </w:r>
      <w:r w:rsidR="00155139">
        <w:t xml:space="preserve"> lệ tử vong </w:t>
      </w:r>
      <w:proofErr w:type="gramStart"/>
      <w:r w:rsidR="00155139">
        <w:t>theo</w:t>
      </w:r>
      <w:proofErr w:type="gramEnd"/>
      <w:r w:rsidR="00155139">
        <w:t xml:space="preserve"> ngày và </w:t>
      </w:r>
      <w:r w:rsidR="008E5B1B">
        <w:t>trung bình của T</w:t>
      </w:r>
      <w:r w:rsidR="00155139">
        <w:t>hế giới</w:t>
      </w:r>
      <w:r w:rsidR="008E5B1B">
        <w:t>. Tỉ lệ tử vong trung bình là hơn 0.03, thấp hơn nhiều so với những dịch bệnh khác. Tỉ lệ tử vong tăng nhanh từ tháng 2/2020 đến 6/2020 và giảm mạnh đến gần cuối năm 2020, cùng với việc các quốc gia trên T</w:t>
      </w:r>
      <w:r w:rsidR="006A65E2">
        <w:t xml:space="preserve">hế giới triển khai việc tiêm </w:t>
      </w:r>
      <w:r w:rsidR="009253DD">
        <w:t>Vắc-xin</w:t>
      </w:r>
      <w:r w:rsidR="006A65E2">
        <w:t xml:space="preserve"> giúp cho </w:t>
      </w:r>
      <w:r w:rsidR="007C6C01">
        <w:t>tỷ</w:t>
      </w:r>
      <w:r w:rsidR="00AF07E6">
        <w:t xml:space="preserve"> lệ tử</w:t>
      </w:r>
      <w:r w:rsidR="006A65E2">
        <w:t xml:space="preserve"> vong </w:t>
      </w:r>
      <w:r w:rsidR="00AF07E6">
        <w:t>duy trì</w:t>
      </w:r>
      <w:r w:rsidR="006A65E2">
        <w:t xml:space="preserve"> mức 0.02 và giảm dần theo thời gian.</w:t>
      </w:r>
    </w:p>
    <w:p w14:paraId="43758652" w14:textId="4D4DA62A" w:rsidR="00737996" w:rsidRDefault="00737996" w:rsidP="003358C0">
      <w:pPr>
        <w:ind w:firstLine="357"/>
      </w:pPr>
      <w:r>
        <w:lastRenderedPageBreak/>
        <w:t>Bên cạnh thông tin về các Quốc gia thì thông tin về các Tỉnh/Bang của các Quốc gia này cũng khai thác để có được cái nhìn chi tiết hơn</w:t>
      </w:r>
      <w:r w:rsidR="007C69B5">
        <w:t>.</w:t>
      </w:r>
    </w:p>
    <w:p w14:paraId="4C62EA34" w14:textId="77777777" w:rsidR="005E1F62" w:rsidRDefault="005E1F62" w:rsidP="003358C0">
      <w:pPr>
        <w:keepNext/>
        <w:jc w:val="center"/>
      </w:pPr>
      <w:r>
        <w:rPr>
          <w:noProof/>
          <w:lang w:val="vi-VN" w:eastAsia="vi-VN"/>
        </w:rPr>
        <w:drawing>
          <wp:inline distT="0" distB="0" distL="0" distR="0" wp14:anchorId="468D4E12" wp14:editId="57E92DDA">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7146BD9D" w14:textId="22295D1F" w:rsidR="00317E7A" w:rsidRDefault="005E1F62" w:rsidP="00BF6511">
      <w:pPr>
        <w:pStyle w:val="ThesisTable"/>
      </w:pPr>
      <w:bookmarkStart w:id="86" w:name="_Toc92231070"/>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15</w:t>
      </w:r>
      <w:r w:rsidR="009F06F6">
        <w:fldChar w:fldCharType="end"/>
      </w:r>
      <w:r>
        <w:t>. Top 10 các Tỉnh có số ca cao nhất trên Thế giới</w:t>
      </w:r>
      <w:bookmarkEnd w:id="86"/>
    </w:p>
    <w:p w14:paraId="1309AD5B" w14:textId="15384DBE" w:rsidR="00646B21" w:rsidRPr="00646B21" w:rsidRDefault="00154DCE" w:rsidP="003358C0">
      <w:pPr>
        <w:ind w:firstLine="357"/>
      </w:pPr>
      <w:r>
        <w:t>Hình 3-15</w:t>
      </w:r>
      <w:r w:rsidR="00646B21">
        <w:t xml:space="preserve"> sử dụng bảng gradient</w:t>
      </w:r>
      <w:r w:rsidR="00737996">
        <w:t xml:space="preserve"> để thể hiện sự tương quan về</w:t>
      </w:r>
      <w:r w:rsidR="00885723">
        <w:t xml:space="preserve"> </w:t>
      </w:r>
      <w:r w:rsidR="007C6C01">
        <w:t>tỷ</w:t>
      </w:r>
      <w:r w:rsidR="00885723">
        <w:t xml:space="preserve"> lệ lây nhiễm,</w:t>
      </w:r>
      <w:r w:rsidR="00737996">
        <w:t xml:space="preserve"> </w:t>
      </w:r>
      <w:r w:rsidR="007C6C01">
        <w:t>tỷ</w:t>
      </w:r>
      <w:r w:rsidR="00737996">
        <w:t xml:space="preserve"> lệ tử vong</w:t>
      </w:r>
      <w:r w:rsidR="00885723">
        <w:t xml:space="preserve">, </w:t>
      </w:r>
      <w:proofErr w:type="gramStart"/>
      <w:r w:rsidR="00885723">
        <w:t>số</w:t>
      </w:r>
      <w:proofErr w:type="gramEnd"/>
      <w:r w:rsidR="00885723">
        <w:t xml:space="preserve"> ca nhiễm và tử vong</w:t>
      </w:r>
      <w:r w:rsidR="00737996">
        <w:t xml:space="preserve"> giữa các T</w:t>
      </w:r>
      <w:r w:rsidR="00AC444D">
        <w:t>ỉ</w:t>
      </w:r>
      <w:r w:rsidR="00737996">
        <w:t>nh/Bang của các Quốc gia.</w:t>
      </w:r>
      <w:r w:rsidR="00EB421B">
        <w:t xml:space="preserve"> Anh, Maharashtra và California là 3 tỉnh có số cao nhiễm cao nhất </w:t>
      </w:r>
      <w:r w:rsidR="00AC444D">
        <w:t>(10.1, 6.65 và 5.29 triệu ca).</w:t>
      </w:r>
    </w:p>
    <w:p w14:paraId="69D3D769" w14:textId="77777777" w:rsidR="005E1F62" w:rsidRDefault="005E1F62" w:rsidP="005E1F62">
      <w:pPr>
        <w:keepNext/>
        <w:jc w:val="center"/>
      </w:pPr>
      <w:r>
        <w:rPr>
          <w:noProof/>
          <w:lang w:val="vi-VN" w:eastAsia="vi-VN"/>
        </w:rPr>
        <w:drawing>
          <wp:inline distT="0" distB="0" distL="0" distR="0" wp14:anchorId="4A407216" wp14:editId="318BD72F">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589AC103" w14:textId="7F9C6E33" w:rsidR="005E1F62" w:rsidRDefault="005E1F62" w:rsidP="00BF6511">
      <w:pPr>
        <w:pStyle w:val="ThesisTable"/>
      </w:pPr>
      <w:bookmarkStart w:id="87" w:name="_Toc92231071"/>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16</w:t>
      </w:r>
      <w:r w:rsidR="009F06F6">
        <w:fldChar w:fldCharType="end"/>
      </w:r>
      <w:r>
        <w:t>. Top 10 Bang của Mỹ có số ca cao nhất</w:t>
      </w:r>
      <w:bookmarkEnd w:id="87"/>
    </w:p>
    <w:p w14:paraId="0C9A903A" w14:textId="6678E191" w:rsidR="00A434EE" w:rsidRPr="00A434EE" w:rsidRDefault="00154DCE" w:rsidP="00475723">
      <w:pPr>
        <w:spacing w:after="200"/>
        <w:ind w:firstLine="357"/>
      </w:pPr>
      <w:r>
        <w:t>Hình 3-16</w:t>
      </w:r>
      <w:r w:rsidR="00A434EE">
        <w:t xml:space="preserve"> sử dụng bảng gradient để thể hiện sự tương quan về </w:t>
      </w:r>
      <w:r w:rsidR="007C6C01">
        <w:t>tỷ</w:t>
      </w:r>
      <w:r w:rsidR="00885723">
        <w:t xml:space="preserve"> lệ lây nhiễm, </w:t>
      </w:r>
      <w:r w:rsidR="007C6C01">
        <w:t>tỷ</w:t>
      </w:r>
      <w:r w:rsidR="00885723">
        <w:t xml:space="preserve"> lệ tử vong</w:t>
      </w:r>
      <w:r w:rsidR="00EB421B">
        <w:t xml:space="preserve">, </w:t>
      </w:r>
      <w:r w:rsidR="00885723">
        <w:t>số ca nhiễm và tử vong</w:t>
      </w:r>
      <w:r w:rsidR="00A434EE">
        <w:t xml:space="preserve"> giữa các Bang của Mỹ.</w:t>
      </w:r>
      <w:r w:rsidR="00794B11">
        <w:t xml:space="preserve"> </w:t>
      </w:r>
      <w:r w:rsidR="00396144">
        <w:t>California, Texas và Florida là 3 bang có số ca nhiễm và tử vong cao nhất tại Mỹ</w:t>
      </w:r>
      <w:r w:rsidR="00EB421B">
        <w:t xml:space="preserve"> (5.3, 4,48 và 3.83 triệu ca)</w:t>
      </w:r>
      <w:r w:rsidR="00396144">
        <w:t xml:space="preserve">. </w:t>
      </w:r>
      <w:r w:rsidR="00794B11">
        <w:t>T</w:t>
      </w:r>
      <w:r w:rsidR="00396144">
        <w:t>exas</w:t>
      </w:r>
      <w:r w:rsidR="00DC4157">
        <w:t xml:space="preserve"> </w:t>
      </w:r>
      <w:r w:rsidR="00794B11">
        <w:t xml:space="preserve">có </w:t>
      </w:r>
      <w:r w:rsidR="007C6C01">
        <w:t>tỷ</w:t>
      </w:r>
      <w:r w:rsidR="00794B11">
        <w:t xml:space="preserve"> lệ lây nhiễm cao nhất hơn 4.1 triệu người cùng </w:t>
      </w:r>
      <w:r w:rsidR="007C6C01">
        <w:t>tỷ</w:t>
      </w:r>
      <w:r w:rsidR="00794B11">
        <w:t xml:space="preserve"> lệ tử vong là 0.016%,</w:t>
      </w:r>
      <w:r w:rsidR="00DC4157">
        <w:t xml:space="preserve"> </w:t>
      </w:r>
      <w:r w:rsidR="00794B11">
        <w:t xml:space="preserve">New Jersey có </w:t>
      </w:r>
      <w:r w:rsidR="007C6C01">
        <w:t>tỷ</w:t>
      </w:r>
      <w:r w:rsidR="00794B11">
        <w:t xml:space="preserve"> lệ lây nhiễm thấp nhất 328.2 nghìn người </w:t>
      </w:r>
      <w:r w:rsidR="00DC4157">
        <w:t xml:space="preserve">cùng </w:t>
      </w:r>
      <w:r w:rsidR="007C6C01">
        <w:t>tỷ</w:t>
      </w:r>
      <w:r w:rsidR="00794B11">
        <w:t xml:space="preserve"> lệ tử vong cao là 0.02%</w:t>
      </w:r>
      <w:r w:rsidR="00DC4157">
        <w:t>.</w:t>
      </w:r>
    </w:p>
    <w:p w14:paraId="7DA76A57" w14:textId="77777777" w:rsidR="005138AE" w:rsidRDefault="005E1F62" w:rsidP="005138AE">
      <w:pPr>
        <w:keepNext/>
        <w:jc w:val="center"/>
      </w:pPr>
      <w:r>
        <w:rPr>
          <w:noProof/>
          <w:lang w:val="vi-VN" w:eastAsia="vi-VN"/>
        </w:rPr>
        <w:lastRenderedPageBreak/>
        <w:drawing>
          <wp:inline distT="0" distB="0" distL="0" distR="0" wp14:anchorId="6A644214" wp14:editId="355D41BF">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08ABD4FB" w14:textId="6697993A" w:rsidR="005E1F62" w:rsidRDefault="005138AE" w:rsidP="00BF6511">
      <w:pPr>
        <w:pStyle w:val="ThesisTable"/>
      </w:pPr>
      <w:bookmarkStart w:id="88" w:name="_Toc92231072"/>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17</w:t>
      </w:r>
      <w:r w:rsidR="009F06F6">
        <w:fldChar w:fldCharType="end"/>
      </w:r>
      <w:r>
        <w:t>. Top 10 nước và phần còn lại về số ca nhiễm</w:t>
      </w:r>
      <w:bookmarkEnd w:id="88"/>
    </w:p>
    <w:p w14:paraId="233A6207" w14:textId="6BE70C03" w:rsidR="00241305" w:rsidRPr="00241305" w:rsidRDefault="00154DCE" w:rsidP="00241305">
      <w:r>
        <w:tab/>
        <w:t>Hình 3-17</w:t>
      </w:r>
      <w:r w:rsidR="00690601">
        <w:t xml:space="preserve"> sử dụng biểu đồ cột (bar chart) để thể hiện số ca nhiễm của top 10 nước có số ca nhiễm cao nhất và các nước còn lại sẽ là “Others”. </w:t>
      </w:r>
    </w:p>
    <w:p w14:paraId="20FC6FD7" w14:textId="5B646C4F" w:rsidR="005138AE" w:rsidRDefault="0053790F" w:rsidP="005138AE">
      <w:pPr>
        <w:keepNext/>
        <w:jc w:val="center"/>
      </w:pPr>
      <w:r>
        <w:rPr>
          <w:noProof/>
          <w:lang w:val="vi-VN" w:eastAsia="vi-VN"/>
        </w:rPr>
        <w:drawing>
          <wp:inline distT="0" distB="0" distL="0" distR="0" wp14:anchorId="369C0497" wp14:editId="5DF89042">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0453C750" w14:textId="618E6BBB" w:rsidR="005E1F62" w:rsidRDefault="005138AE" w:rsidP="00BF6511">
      <w:pPr>
        <w:pStyle w:val="ThesisTable"/>
      </w:pPr>
      <w:bookmarkStart w:id="89" w:name="_Toc92231073"/>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18</w:t>
      </w:r>
      <w:r w:rsidR="009F06F6">
        <w:fldChar w:fldCharType="end"/>
      </w:r>
      <w:r>
        <w:t xml:space="preserve">. </w:t>
      </w:r>
      <w:r w:rsidRPr="002F3B42">
        <w:t xml:space="preserve">Top 10 </w:t>
      </w:r>
      <w:r>
        <w:t>tỉnh</w:t>
      </w:r>
      <w:r w:rsidRPr="002F3B42">
        <w:t xml:space="preserve"> và phần còn lại về số ca nhiễm</w:t>
      </w:r>
      <w:bookmarkEnd w:id="89"/>
    </w:p>
    <w:p w14:paraId="353C5908" w14:textId="2EDE1B95" w:rsidR="00373645" w:rsidRPr="00FF579A" w:rsidRDefault="00154DCE" w:rsidP="00373645">
      <w:pPr>
        <w:ind w:firstLine="357"/>
      </w:pPr>
      <w:r>
        <w:t>Hình 3-18</w:t>
      </w:r>
      <w:r w:rsidR="00690601">
        <w:t xml:space="preserve"> sử dụng biểu đồ cột (bar chart) để thể hiện số ca nhiễm của top 10 tỉnh có số ca nhiễm cao nhất và các nước còn lại sẽ là “Others”.</w:t>
      </w:r>
    </w:p>
    <w:p w14:paraId="3C1F544C" w14:textId="000F0561" w:rsidR="0087155F" w:rsidRPr="001265E2" w:rsidRDefault="006A5F66" w:rsidP="0087155F">
      <w:pPr>
        <w:pStyle w:val="Heading4"/>
      </w:pPr>
      <w:bookmarkStart w:id="90" w:name="_Toc92274301"/>
      <w:r>
        <w:lastRenderedPageBreak/>
        <w:t>So sánh Việt Nam và Châu Á</w:t>
      </w:r>
      <w:bookmarkEnd w:id="90"/>
    </w:p>
    <w:p w14:paraId="74663093" w14:textId="4F5C615A" w:rsidR="0087155F" w:rsidRDefault="00F46062" w:rsidP="00857003">
      <w:pPr>
        <w:pStyle w:val="Paragraph"/>
        <w:keepNext/>
        <w:jc w:val="center"/>
      </w:pPr>
      <w:r>
        <w:rPr>
          <w:noProof/>
          <w:lang w:val="vi-VN" w:eastAsia="vi-VN"/>
        </w:rPr>
        <w:drawing>
          <wp:inline distT="0" distB="0" distL="0" distR="0" wp14:anchorId="260F8766" wp14:editId="2F5E646E">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00AE0C72" w14:textId="212FAFB5" w:rsidR="00E021ED" w:rsidRPr="00E021ED" w:rsidRDefault="0087155F" w:rsidP="00BF6511">
      <w:pPr>
        <w:pStyle w:val="ThesisTable"/>
      </w:pPr>
      <w:bookmarkStart w:id="91" w:name="_Toc92231074"/>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19</w:t>
      </w:r>
      <w:r w:rsidR="009F06F6">
        <w:fldChar w:fldCharType="end"/>
      </w:r>
      <w:r>
        <w:t xml:space="preserve">. </w:t>
      </w:r>
      <w:r w:rsidRPr="00BB04EE">
        <w:t xml:space="preserve">Số ca nhiễm, tử vong và đường Moving Average </w:t>
      </w:r>
      <w:r w:rsidR="002B2183">
        <w:t>củ</w:t>
      </w:r>
      <w:r>
        <w:t>a Châu Á</w:t>
      </w:r>
      <w:bookmarkEnd w:id="91"/>
    </w:p>
    <w:p w14:paraId="5C9E6BB7" w14:textId="19643A01" w:rsidR="00E021ED" w:rsidRDefault="00154DCE" w:rsidP="008734E5">
      <w:pPr>
        <w:ind w:firstLine="357"/>
      </w:pPr>
      <w:r>
        <w:t>Hình 3-19</w:t>
      </w:r>
      <w:r w:rsidR="002B2183">
        <w:t xml:space="preserve"> sử dụng biểu đồ đường (line chart) để thể hiện số lượng ca nhiễm và ca tử vong cộng dồn (cumulative) </w:t>
      </w:r>
      <w:proofErr w:type="gramStart"/>
      <w:r w:rsidR="002B2183">
        <w:t>theo</w:t>
      </w:r>
      <w:proofErr w:type="gramEnd"/>
      <w:r w:rsidR="002B2183">
        <w:t xml:space="preserve"> thời gian cùng với đường Moving Average 7 ngày (MA7).</w:t>
      </w:r>
      <w:r w:rsidR="008734E5">
        <w:t xml:space="preserve"> Số ca nhiễm và tử vong tăng nhanh vào tháng 5/2021 và vẫn chưa có dấu hiệu dừng lại.</w:t>
      </w:r>
      <w:r w:rsidR="002B2183">
        <w:t xml:space="preserve"> Đường MA7 đi sát với đường số ca nhiễm và tử vong cho thấy tăng đều, nhanh và ít biến động. </w:t>
      </w:r>
    </w:p>
    <w:p w14:paraId="553458E6" w14:textId="4F36BAF4" w:rsidR="00857003" w:rsidRDefault="00F46062" w:rsidP="00857003">
      <w:pPr>
        <w:keepNext/>
        <w:jc w:val="center"/>
      </w:pPr>
      <w:r>
        <w:rPr>
          <w:noProof/>
          <w:lang w:val="vi-VN" w:eastAsia="vi-VN"/>
        </w:rPr>
        <w:drawing>
          <wp:inline distT="0" distB="0" distL="0" distR="0" wp14:anchorId="01AF05A0" wp14:editId="039791BF">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3EE6E573" w14:textId="46F367EC" w:rsidR="002B2183" w:rsidRDefault="00857003" w:rsidP="00BF6511">
      <w:pPr>
        <w:pStyle w:val="ThesisTable"/>
      </w:pPr>
      <w:bookmarkStart w:id="92" w:name="_Toc92231075"/>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20</w:t>
      </w:r>
      <w:r w:rsidR="009F06F6">
        <w:fldChar w:fldCharType="end"/>
      </w:r>
      <w:r>
        <w:t xml:space="preserve">. </w:t>
      </w:r>
      <w:r w:rsidRPr="00486967">
        <w:t>Số ca nhiễm, tử vong mỗ</w:t>
      </w:r>
      <w:r>
        <w:t>i ngày và đường MA7 của Châu Á</w:t>
      </w:r>
      <w:bookmarkEnd w:id="92"/>
    </w:p>
    <w:p w14:paraId="45422E08" w14:textId="22AD9C82" w:rsidR="00A94F27" w:rsidRDefault="00154DCE" w:rsidP="00475723">
      <w:pPr>
        <w:ind w:firstLine="357"/>
      </w:pPr>
      <w:r>
        <w:t>Hình 3-20</w:t>
      </w:r>
      <w:r w:rsidR="00857003">
        <w:t xml:space="preserve"> sử</w:t>
      </w:r>
      <w:r w:rsidR="00C96D67">
        <w:t xml:space="preserve"> dụng biểu đồ đường và cột (bar and line chart) </w:t>
      </w:r>
      <w:r w:rsidR="00857003">
        <w:t xml:space="preserve">để thể hiện số ca nhiễm và tử vong </w:t>
      </w:r>
      <w:proofErr w:type="gramStart"/>
      <w:r w:rsidR="00857003">
        <w:t>theo</w:t>
      </w:r>
      <w:proofErr w:type="gramEnd"/>
      <w:r w:rsidR="00857003">
        <w:t xml:space="preserve"> từng ngày của </w:t>
      </w:r>
      <w:r w:rsidR="00EE13B7">
        <w:t>Châu Á</w:t>
      </w:r>
      <w:r w:rsidR="00857003">
        <w:t xml:space="preserve"> cùng với đường MA7. </w:t>
      </w:r>
      <w:r w:rsidR="00C543BB">
        <w:t>Đầu</w:t>
      </w:r>
      <w:r w:rsidR="00FE439C">
        <w:t xml:space="preserve"> tháng 3/2021 là thời điểm dịch COVID-19 bùng </w:t>
      </w:r>
      <w:r w:rsidR="00C543BB">
        <w:t xml:space="preserve">phát mạnh ở Ấn Độ dẫn đến số ca nhiễm và tử vong tăng mạnh. </w:t>
      </w:r>
      <w:r w:rsidR="00857003">
        <w:t xml:space="preserve">Số ca nhiễm cao nhất trong 1 ngày </w:t>
      </w:r>
      <w:r w:rsidR="00870E54">
        <w:t>gần 900</w:t>
      </w:r>
      <w:r w:rsidR="00857003">
        <w:t xml:space="preserve"> </w:t>
      </w:r>
      <w:r w:rsidR="00870E54">
        <w:t>nghìn</w:t>
      </w:r>
      <w:r w:rsidR="00857003">
        <w:t xml:space="preserve"> ca và số ca tử vong cao nhất trong 1 ngày là hơn </w:t>
      </w:r>
      <w:r w:rsidR="00870E54">
        <w:t>8</w:t>
      </w:r>
      <w:r w:rsidR="00475723">
        <w:t xml:space="preserve"> nghìn ca.</w:t>
      </w:r>
      <w:r w:rsidR="00C543BB">
        <w:t xml:space="preserve"> </w:t>
      </w:r>
    </w:p>
    <w:p w14:paraId="66F32BC2" w14:textId="77777777" w:rsidR="00A94F27" w:rsidRDefault="00A94F27" w:rsidP="00A94F27">
      <w:pPr>
        <w:keepNext/>
        <w:jc w:val="center"/>
      </w:pPr>
      <w:r>
        <w:rPr>
          <w:noProof/>
          <w:lang w:val="vi-VN" w:eastAsia="vi-VN"/>
        </w:rPr>
        <w:lastRenderedPageBreak/>
        <w:drawing>
          <wp:inline distT="0" distB="0" distL="0" distR="0" wp14:anchorId="2D0EA83F" wp14:editId="7C910E59">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16ECCB37" w14:textId="4469B771" w:rsidR="00A94F27" w:rsidRDefault="00A94F27" w:rsidP="00BF6511">
      <w:pPr>
        <w:pStyle w:val="ThesisTable"/>
      </w:pPr>
      <w:bookmarkStart w:id="93" w:name="_Toc92231076"/>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21</w:t>
      </w:r>
      <w:r w:rsidR="009F06F6">
        <w:fldChar w:fldCharType="end"/>
      </w:r>
      <w:r>
        <w:t xml:space="preserve">. Số ca nhiễm và tử vong giữa Việt Nam và các nước </w:t>
      </w:r>
      <w:r w:rsidR="00406A32">
        <w:t>Châu Á</w:t>
      </w:r>
      <w:bookmarkEnd w:id="93"/>
    </w:p>
    <w:p w14:paraId="093DB147" w14:textId="78F50375" w:rsidR="00384E38" w:rsidRDefault="00A94F27" w:rsidP="00A94F27">
      <w:r>
        <w:tab/>
        <w:t>H</w:t>
      </w:r>
      <w:r w:rsidR="009F4345">
        <w:t>ình 3-21</w:t>
      </w:r>
      <w:r w:rsidR="00A44F92">
        <w:t xml:space="preserve"> sử</w:t>
      </w:r>
      <w:r>
        <w:t xml:space="preserve"> dụng biểu đồ đường thể hiện tốc độ gia tăng số ca nhiễm và tử vong cộng dồn </w:t>
      </w:r>
      <w:proofErr w:type="gramStart"/>
      <w:r>
        <w:t>theo</w:t>
      </w:r>
      <w:proofErr w:type="gramEnd"/>
      <w:r>
        <w:t xml:space="preserve"> ngày giữa Việt N</w:t>
      </w:r>
      <w:r w:rsidR="00A44F92">
        <w:t>am và các quốc gia khác</w:t>
      </w:r>
      <w:r w:rsidR="00D878EB">
        <w:t xml:space="preserve"> ở châu Á</w:t>
      </w:r>
      <w:r w:rsidR="00A44F92">
        <w:t>.</w:t>
      </w:r>
      <w:r w:rsidR="00D878EB">
        <w:t xml:space="preserve"> </w:t>
      </w:r>
      <w:r w:rsidR="003A5515">
        <w:t xml:space="preserve">Ấn Độ là quốc gia có dịch bùng phát mạnh vào tháng 4/2021 dẫn đến số ca nhiễm và tử vong tăng nhanh. </w:t>
      </w:r>
      <w:r w:rsidR="00D878EB">
        <w:t xml:space="preserve">So sánh giữa Việt Nam và các </w:t>
      </w:r>
      <w:r w:rsidR="003803E1">
        <w:t xml:space="preserve">nước </w:t>
      </w:r>
      <w:r w:rsidR="00D878EB">
        <w:t xml:space="preserve">châu </w:t>
      </w:r>
      <w:r w:rsidR="003B7852">
        <w:t xml:space="preserve">Á, </w:t>
      </w:r>
      <w:r w:rsidR="00D878EB">
        <w:t>Việt Nam có tốc độ gia tăng ít hơn về cả số ca nhiễm và t</w:t>
      </w:r>
      <w:r w:rsidR="00121454">
        <w:t xml:space="preserve">ử vong, đây là 1 </w:t>
      </w:r>
      <w:r w:rsidR="00533A50">
        <w:t>biểu đồ</w:t>
      </w:r>
      <w:r w:rsidR="00121454">
        <w:t xml:space="preserve"> tốt d</w:t>
      </w:r>
      <w:r w:rsidR="00D878EB">
        <w:t>ành cho Việt Nam</w:t>
      </w:r>
      <w:r w:rsidR="00453987">
        <w:t>.</w:t>
      </w:r>
    </w:p>
    <w:p w14:paraId="5C8E97DC" w14:textId="736F34FC" w:rsidR="00453987" w:rsidRDefault="008C31B8" w:rsidP="00453987">
      <w:pPr>
        <w:keepNext/>
        <w:jc w:val="center"/>
      </w:pPr>
      <w:r>
        <w:rPr>
          <w:noProof/>
          <w:lang w:val="vi-VN" w:eastAsia="vi-VN"/>
        </w:rPr>
        <w:drawing>
          <wp:inline distT="0" distB="0" distL="0" distR="0" wp14:anchorId="0C50A880" wp14:editId="69500E44">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1D644224" w14:textId="0A8A87CF" w:rsidR="00453987" w:rsidRDefault="00453987" w:rsidP="00BF6511">
      <w:pPr>
        <w:pStyle w:val="ThesisTable"/>
      </w:pPr>
      <w:bookmarkStart w:id="94" w:name="_Toc92231077"/>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22</w:t>
      </w:r>
      <w:r w:rsidR="009F06F6">
        <w:fldChar w:fldCharType="end"/>
      </w:r>
      <w:r>
        <w:t xml:space="preserve">. </w:t>
      </w:r>
      <w:r w:rsidR="0097698D">
        <w:t>Biểu đồ cột</w:t>
      </w:r>
      <w:r>
        <w:t xml:space="preserve"> gi</w:t>
      </w:r>
      <w:r w:rsidR="00406A32">
        <w:t xml:space="preserve">ữa Việt Nam và các nước </w:t>
      </w:r>
      <w:r>
        <w:t>châu Á</w:t>
      </w:r>
      <w:bookmarkEnd w:id="94"/>
    </w:p>
    <w:p w14:paraId="7978BBB2" w14:textId="7D34E7D0" w:rsidR="00AA4FF8" w:rsidRPr="008960DB" w:rsidRDefault="004366AE" w:rsidP="00475723">
      <w:pPr>
        <w:ind w:firstLine="357"/>
      </w:pPr>
      <w:r>
        <w:t xml:space="preserve">Hình </w:t>
      </w:r>
      <w:r w:rsidR="009F4345">
        <w:t>3-22</w:t>
      </w:r>
      <w:r w:rsidR="003B7852">
        <w:t xml:space="preserve"> sử</w:t>
      </w:r>
      <w:r>
        <w:t xml:space="preserve"> dụng biểu đồ cột để so sánh về số ca nhiễm, tử vong và hồi phục giữa Việt Nam và các nước Châu Á</w:t>
      </w:r>
      <w:r w:rsidR="003B7852">
        <w:t xml:space="preserve">. </w:t>
      </w:r>
      <w:r w:rsidR="001D2963">
        <w:t>Ấn Đ</w:t>
      </w:r>
      <w:r w:rsidR="00597FBC">
        <w:t>ộ là quốc gia có số ca nhiễm, tử</w:t>
      </w:r>
      <w:r w:rsidR="008A75A5">
        <w:t xml:space="preserve"> vong và phục hồi cao nhất ở</w:t>
      </w:r>
      <w:r w:rsidR="001D2963">
        <w:t xml:space="preserve"> Châu Á</w:t>
      </w:r>
      <w:r w:rsidR="002C158A">
        <w:t>.</w:t>
      </w:r>
      <w:r w:rsidR="00B20C9C">
        <w:t xml:space="preserve"> </w:t>
      </w:r>
    </w:p>
    <w:p w14:paraId="27C59473" w14:textId="5E5CC19A" w:rsidR="00AA4FF8" w:rsidRDefault="00AA4FF8">
      <w:pPr>
        <w:pStyle w:val="Heading4"/>
      </w:pPr>
      <w:bookmarkStart w:id="95" w:name="_Toc92274302"/>
      <w:r>
        <w:lastRenderedPageBreak/>
        <w:t>So sánh Việt Nam và Đông Nam Á</w:t>
      </w:r>
      <w:r w:rsidR="00420163">
        <w:t xml:space="preserve"> </w:t>
      </w:r>
      <w:r w:rsidR="003803E1">
        <w:t>(South East Asia)</w:t>
      </w:r>
      <w:bookmarkEnd w:id="95"/>
    </w:p>
    <w:p w14:paraId="1B446A76" w14:textId="7C05F8D0" w:rsidR="00420163" w:rsidRDefault="008A757D" w:rsidP="00591B51">
      <w:pPr>
        <w:pStyle w:val="Paragraph"/>
        <w:keepNext/>
        <w:jc w:val="center"/>
      </w:pPr>
      <w:r>
        <w:rPr>
          <w:noProof/>
          <w:lang w:val="vi-VN" w:eastAsia="vi-VN"/>
        </w:rPr>
        <w:drawing>
          <wp:inline distT="0" distB="0" distL="0" distR="0" wp14:anchorId="0C2747E4" wp14:editId="064D637E">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277C1E45" w14:textId="23F8BAAB" w:rsidR="00420163" w:rsidRDefault="00420163" w:rsidP="00BF6511">
      <w:pPr>
        <w:pStyle w:val="ThesisTable"/>
      </w:pPr>
      <w:bookmarkStart w:id="96" w:name="_Toc92231078"/>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23</w:t>
      </w:r>
      <w:r w:rsidR="009F06F6">
        <w:fldChar w:fldCharType="end"/>
      </w:r>
      <w:r>
        <w:t xml:space="preserve">. </w:t>
      </w:r>
      <w:r w:rsidRPr="003A219B">
        <w:t xml:space="preserve">Số ca nhiễm, tử vong và đường Moving Average của </w:t>
      </w:r>
      <w:r>
        <w:t>Đông Nam Á</w:t>
      </w:r>
      <w:bookmarkEnd w:id="96"/>
    </w:p>
    <w:p w14:paraId="56A004EE" w14:textId="3EB7AE6F" w:rsidR="001D1687" w:rsidRPr="001D1687" w:rsidRDefault="009F4345" w:rsidP="001D1687">
      <w:pPr>
        <w:ind w:firstLine="357"/>
      </w:pPr>
      <w:r>
        <w:t>Hình 3-23</w:t>
      </w:r>
      <w:r w:rsidR="001D1687">
        <w:t xml:space="preserve"> sử dụng biểu đồ đường (line chart) để thể hiện số lượng ca nhiễm và ca tử vong cộng dồn (cumulative) </w:t>
      </w:r>
      <w:proofErr w:type="gramStart"/>
      <w:r w:rsidR="001D1687">
        <w:t>theo</w:t>
      </w:r>
      <w:proofErr w:type="gramEnd"/>
      <w:r w:rsidR="001D1687">
        <w:t xml:space="preserve"> thời gian cùng với đường Moving Average 7 ngày (MA7). Số ca nhiễm v</w:t>
      </w:r>
      <w:r w:rsidR="001356E5">
        <w:t>à tử vong tăng nhanh vào tháng 6</w:t>
      </w:r>
      <w:r w:rsidR="001D1687">
        <w:t xml:space="preserve">/2021 và vẫn chưa có dấu hiệu dừng lại. Đường MA7 đi sát với đường số ca nhiễm và tử vong cho thấy tăng đều, nhanh và ít biến động. </w:t>
      </w:r>
    </w:p>
    <w:p w14:paraId="751735DB" w14:textId="7B4BC806" w:rsidR="00591B51" w:rsidRDefault="001356E5" w:rsidP="00591B51">
      <w:pPr>
        <w:keepNext/>
        <w:jc w:val="center"/>
      </w:pPr>
      <w:r>
        <w:rPr>
          <w:noProof/>
          <w:lang w:val="vi-VN" w:eastAsia="vi-VN"/>
        </w:rPr>
        <w:drawing>
          <wp:inline distT="0" distB="0" distL="0" distR="0" wp14:anchorId="25459AAC" wp14:editId="65B55ECE">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3AF6CFF2" w14:textId="7C1D0024" w:rsidR="00591B51" w:rsidRDefault="00591B51" w:rsidP="00BF6511">
      <w:pPr>
        <w:pStyle w:val="ThesisTable"/>
      </w:pPr>
      <w:bookmarkStart w:id="97" w:name="_Toc92231079"/>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24</w:t>
      </w:r>
      <w:r w:rsidR="009F06F6">
        <w:fldChar w:fldCharType="end"/>
      </w:r>
      <w:r>
        <w:t xml:space="preserve">. </w:t>
      </w:r>
      <w:r w:rsidRPr="00494450">
        <w:t xml:space="preserve">Số ca nhiễm, tử vong mỗi ngày và đường MA7 của </w:t>
      </w:r>
      <w:r>
        <w:t>Đông Nam Á</w:t>
      </w:r>
      <w:bookmarkEnd w:id="97"/>
    </w:p>
    <w:p w14:paraId="1AC91BEC" w14:textId="7F6357FF" w:rsidR="003C1476" w:rsidRPr="003C1476" w:rsidRDefault="009F4345" w:rsidP="00475723">
      <w:pPr>
        <w:ind w:firstLine="357"/>
      </w:pPr>
      <w:r>
        <w:t>Hình 3-24</w:t>
      </w:r>
      <w:r w:rsidR="001D1687">
        <w:t xml:space="preserve"> sử dụng biểu đồ đường và cột (bar and line chart) để thể hiện số ca nhiễm và tử vong </w:t>
      </w:r>
      <w:proofErr w:type="gramStart"/>
      <w:r w:rsidR="001D1687">
        <w:t>theo</w:t>
      </w:r>
      <w:proofErr w:type="gramEnd"/>
      <w:r w:rsidR="001D1687">
        <w:t xml:space="preserve"> từng ngày của </w:t>
      </w:r>
      <w:r w:rsidR="00F308FD">
        <w:t>Đông Nam Á</w:t>
      </w:r>
      <w:r w:rsidR="001D1687">
        <w:t xml:space="preserve"> cùng với đường MA7. Số ca nhiễm cao nhất trong 1 ngày gần 900 nghìn ca và số ca tử vong cao nhất trong 1 ngày là hơn 8 nghìn ca.</w:t>
      </w:r>
      <w:r w:rsidR="001356E5">
        <w:t xml:space="preserve"> Số ca nhiễm</w:t>
      </w:r>
      <w:r w:rsidR="00194996">
        <w:t xml:space="preserve"> và số ca tử vong</w:t>
      </w:r>
      <w:r w:rsidR="001356E5">
        <w:t xml:space="preserve"> luôn ở mức rất cao từ tháng 5/2021 đến tháng 9/2021. </w:t>
      </w:r>
    </w:p>
    <w:p w14:paraId="0E8C7385" w14:textId="77777777" w:rsidR="004F63A5" w:rsidRDefault="000A6F9F" w:rsidP="004F63A5">
      <w:pPr>
        <w:pStyle w:val="Paragraph"/>
        <w:keepNext/>
        <w:jc w:val="center"/>
      </w:pPr>
      <w:r>
        <w:rPr>
          <w:noProof/>
          <w:sz w:val="26"/>
          <w:szCs w:val="26"/>
          <w:lang w:val="vi-VN" w:eastAsia="vi-VN"/>
        </w:rPr>
        <w:lastRenderedPageBreak/>
        <w:drawing>
          <wp:inline distT="0" distB="0" distL="0" distR="0" wp14:anchorId="5B6A6E26" wp14:editId="1B24124A">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435013B6" w14:textId="38E51B62" w:rsidR="000A6F9F" w:rsidRDefault="004F63A5" w:rsidP="00BF6511">
      <w:pPr>
        <w:pStyle w:val="ThesisTable"/>
      </w:pPr>
      <w:bookmarkStart w:id="98" w:name="_Toc92231080"/>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25</w:t>
      </w:r>
      <w:r w:rsidR="009F06F6">
        <w:fldChar w:fldCharType="end"/>
      </w:r>
      <w:r>
        <w:t xml:space="preserve">. </w:t>
      </w:r>
      <w:r w:rsidRPr="00111A4F">
        <w:t xml:space="preserve">Số ca nhiễm và tử vong giữa Việt Nam và các nước </w:t>
      </w:r>
      <w:r>
        <w:t>Đông Nam Á</w:t>
      </w:r>
      <w:bookmarkEnd w:id="98"/>
    </w:p>
    <w:p w14:paraId="503C2B1C" w14:textId="51A81AF4" w:rsidR="00497AD9" w:rsidRPr="00497AD9" w:rsidRDefault="00497AD9" w:rsidP="00497AD9">
      <w:pPr>
        <w:ind w:firstLine="357"/>
      </w:pPr>
      <w:r>
        <w:t>H</w:t>
      </w:r>
      <w:r w:rsidR="009F4345">
        <w:t>ình 3-25</w:t>
      </w:r>
      <w:r>
        <w:t xml:space="preserve"> sử dụng biểu đồ đường thể hiện tốc độ gia tăng số ca nhiễm và tử vong cộng dồn theo ngày giữa Việt Nam và các quốc gia </w:t>
      </w:r>
      <w:r w:rsidR="003803E1">
        <w:t>Đông Nam Á</w:t>
      </w:r>
      <w:r>
        <w:t xml:space="preserve">. </w:t>
      </w:r>
      <w:r w:rsidR="003B33F5">
        <w:t xml:space="preserve">Đầu tháng 6/2021, dịch bùng phát mạnh ở khu vực Đông Nam Á, nhiều quốc gia bị ảnh hưởng như Indonesia, Philippines, Malaysia, </w:t>
      </w:r>
      <w:r w:rsidR="00C25847">
        <w:t xml:space="preserve">Thailand </w:t>
      </w:r>
      <w:r w:rsidR="003B33F5">
        <w:t xml:space="preserve">và Việt Nam. </w:t>
      </w:r>
      <w:r>
        <w:t>So sánh giữa Việt Nam và cá</w:t>
      </w:r>
      <w:r w:rsidR="003803E1">
        <w:t>c nước Đông Nam Á</w:t>
      </w:r>
      <w:r>
        <w:t>, Việt Nam có tốc độ gia tăng về cả số ca nhiễm và tử vong</w:t>
      </w:r>
      <w:r w:rsidR="002D11FB">
        <w:t xml:space="preserve"> chỉ sau Indonesia, Philippines, Malaysia và Thailand.</w:t>
      </w:r>
    </w:p>
    <w:p w14:paraId="4C66F527" w14:textId="77777777" w:rsidR="00087235" w:rsidRDefault="00087235" w:rsidP="00087235">
      <w:pPr>
        <w:keepNext/>
      </w:pPr>
      <w:r>
        <w:rPr>
          <w:noProof/>
          <w:lang w:val="vi-VN" w:eastAsia="vi-VN"/>
        </w:rPr>
        <w:drawing>
          <wp:inline distT="0" distB="0" distL="0" distR="0" wp14:anchorId="2ED162DB" wp14:editId="3DE2C8EE">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2551DDC1" w14:textId="35A21846" w:rsidR="00087235" w:rsidRDefault="00087235" w:rsidP="00BF6511">
      <w:pPr>
        <w:pStyle w:val="ThesisTable"/>
      </w:pPr>
      <w:bookmarkStart w:id="99" w:name="_Toc92231081"/>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26</w:t>
      </w:r>
      <w:r w:rsidR="009F06F6">
        <w:fldChar w:fldCharType="end"/>
      </w:r>
      <w:r>
        <w:t xml:space="preserve">. </w:t>
      </w:r>
      <w:r w:rsidRPr="00376CEB">
        <w:t xml:space="preserve">Biểu đồ cột giữa Việt Nam và các nước </w:t>
      </w:r>
      <w:r>
        <w:t>Đông Nam Á</w:t>
      </w:r>
      <w:bookmarkEnd w:id="99"/>
    </w:p>
    <w:p w14:paraId="68958B36" w14:textId="388F4E3E" w:rsidR="00497AD9" w:rsidRPr="00497AD9" w:rsidRDefault="00497AD9" w:rsidP="00475723">
      <w:pPr>
        <w:ind w:firstLine="357"/>
      </w:pPr>
      <w:r>
        <w:t xml:space="preserve">Hình </w:t>
      </w:r>
      <w:r w:rsidR="009F4345">
        <w:t>3-26</w:t>
      </w:r>
      <w:r>
        <w:t xml:space="preserve"> sử dụng biểu đồ cột để so sánh về số ca nhiễm, tử vong và hồi phục giữa Việt Nam và các nước Châu Á. Ấn Độ là quốc gia có số ca nhiễm, tử vong và phục hồi cao nhất ở Châu Á. </w:t>
      </w:r>
    </w:p>
    <w:p w14:paraId="6F75DB35" w14:textId="0415A09F" w:rsidR="003175CC" w:rsidRPr="001F7E9E" w:rsidRDefault="005E4AC4" w:rsidP="00E05F6C">
      <w:pPr>
        <w:pStyle w:val="Heading2"/>
        <w:overflowPunct/>
        <w:autoSpaceDE/>
        <w:autoSpaceDN/>
        <w:adjustRightInd/>
        <w:spacing w:line="240" w:lineRule="auto"/>
        <w:jc w:val="left"/>
        <w:textAlignment w:val="auto"/>
      </w:pPr>
      <w:bookmarkStart w:id="100" w:name="_Toc92274303"/>
      <w:r>
        <w:lastRenderedPageBreak/>
        <w:t xml:space="preserve">Tình hình tiêm ngừa </w:t>
      </w:r>
      <w:r w:rsidR="009253DD">
        <w:t>Vắc-xin</w:t>
      </w:r>
      <w:r>
        <w:t xml:space="preserve"> COVID-19</w:t>
      </w:r>
      <w:bookmarkEnd w:id="100"/>
    </w:p>
    <w:p w14:paraId="01BF3CE2" w14:textId="74D53EA7" w:rsidR="001F7E9E" w:rsidRDefault="00A61980" w:rsidP="001F7E9E">
      <w:pPr>
        <w:pStyle w:val="Heading3"/>
      </w:pPr>
      <w:bookmarkStart w:id="101" w:name="_Toc92274304"/>
      <w:r>
        <w:t>T</w:t>
      </w:r>
      <w:r w:rsidR="00F54B7A">
        <w:t>ình hình tiê</w:t>
      </w:r>
      <w:r>
        <w:t>m ngừa Vắc-xin COVID-19 của Thế giới</w:t>
      </w:r>
      <w:bookmarkEnd w:id="101"/>
    </w:p>
    <w:p w14:paraId="798F5794" w14:textId="226C8B38" w:rsidR="00881FBB" w:rsidRPr="00881FBB" w:rsidRDefault="00881FBB" w:rsidP="00881FBB">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23B50BF9" w14:textId="77777777" w:rsidR="00E05F6C" w:rsidRDefault="00E05F6C" w:rsidP="00E05F6C">
      <w:pPr>
        <w:pStyle w:val="Paragraph"/>
        <w:keepNext/>
      </w:pPr>
      <w:r>
        <w:rPr>
          <w:noProof/>
          <w:lang w:val="vi-VN" w:eastAsia="vi-VN"/>
        </w:rPr>
        <w:drawing>
          <wp:inline distT="0" distB="0" distL="0" distR="0" wp14:anchorId="3A3B47FE" wp14:editId="3D3BB03D">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22C17806" w14:textId="5EE0276C" w:rsidR="00E05F6C" w:rsidRDefault="00E05F6C" w:rsidP="00BF6511">
      <w:pPr>
        <w:pStyle w:val="ThesisTable"/>
      </w:pPr>
      <w:bookmarkStart w:id="102" w:name="_Toc92231082"/>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27</w:t>
      </w:r>
      <w:r w:rsidR="009F06F6">
        <w:fldChar w:fldCharType="end"/>
      </w:r>
      <w:r>
        <w:t xml:space="preserve">. Bảng </w:t>
      </w:r>
      <w:r w:rsidR="00071013">
        <w:t xml:space="preserve">sơ lược về tiến độ tiêm chủng </w:t>
      </w:r>
      <w:r w:rsidR="009253DD">
        <w:t>Vắc-xin</w:t>
      </w:r>
      <w:bookmarkEnd w:id="102"/>
    </w:p>
    <w:p w14:paraId="746024AD" w14:textId="2116E4CA" w:rsidR="00E05F6C" w:rsidRDefault="009F4345" w:rsidP="00E05F6C">
      <w:r>
        <w:tab/>
        <w:t>Hình 3-27</w:t>
      </w:r>
      <w:r w:rsidR="00E05F6C">
        <w:t xml:space="preserve"> là bảng </w:t>
      </w:r>
      <w:r w:rsidR="00B45B04" w:rsidRPr="00B45B04">
        <w:t xml:space="preserve">sơ lược về tiến độ tiêm chủng </w:t>
      </w:r>
      <w:r w:rsidR="009253DD">
        <w:t>Vắc-xin</w:t>
      </w:r>
      <w:r w:rsidR="00B45B04" w:rsidRPr="00B45B04">
        <w:t xml:space="preserve"> COVID-19</w:t>
      </w:r>
      <w:r w:rsidR="00B45B04">
        <w:t xml:space="preserve"> </w:t>
      </w:r>
      <w:r w:rsidR="00805D95">
        <w:t>trên toàn Thế giới, đ</w:t>
      </w:r>
      <w:r w:rsidR="00E05F6C">
        <w:t>ã có 223 quốc gia tham g</w:t>
      </w:r>
      <w:r w:rsidR="00A6285E">
        <w:t xml:space="preserve">ia tiêm ngừa, 18 loại </w:t>
      </w:r>
      <w:r w:rsidR="009253DD">
        <w:t>Vắc-xin</w:t>
      </w:r>
      <w:r w:rsidR="00E05F6C">
        <w:t xml:space="preserve"> được sử dụng, </w:t>
      </w:r>
      <w:r w:rsidR="00C66D04">
        <w:t xml:space="preserve">hơn 9105 triệu liều </w:t>
      </w:r>
      <w:r w:rsidR="009253DD">
        <w:t>Vắc-xin</w:t>
      </w:r>
      <w:r w:rsidR="00C66D04">
        <w:t xml:space="preserve"> đã được tiêm, hơn 3274 triệu người đã được tiêm và hơn 2591 triệu người đã tiêm đủ 2 mũi (đối với loại </w:t>
      </w:r>
      <w:r w:rsidR="009253DD">
        <w:t>Vắc-xin</w:t>
      </w:r>
      <w:r w:rsidR="00C66D04">
        <w:t xml:space="preserve"> yêu cầu 2 mũi).</w:t>
      </w:r>
      <w:r w:rsidR="00B45B04">
        <w:t xml:space="preserve">  </w:t>
      </w:r>
    </w:p>
    <w:p w14:paraId="5CF24761" w14:textId="29F1DFB5" w:rsidR="003D2F8A" w:rsidRDefault="00B60DBD" w:rsidP="00B60DBD">
      <w:pPr>
        <w:keepNext/>
        <w:jc w:val="center"/>
      </w:pPr>
      <w:r>
        <w:rPr>
          <w:noProof/>
          <w:lang w:val="vi-VN" w:eastAsia="vi-VN"/>
        </w:rPr>
        <w:drawing>
          <wp:inline distT="0" distB="0" distL="0" distR="0" wp14:anchorId="3F1FDBA0" wp14:editId="23056EE4">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7F8C1136" w14:textId="0255AA72" w:rsidR="003D2F8A" w:rsidRDefault="003D2F8A" w:rsidP="00BF6511">
      <w:pPr>
        <w:pStyle w:val="ThesisTable"/>
      </w:pPr>
      <w:bookmarkStart w:id="103" w:name="_Toc92231083"/>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28</w:t>
      </w:r>
      <w:r w:rsidR="009F06F6">
        <w:fldChar w:fldCharType="end"/>
      </w:r>
      <w:r>
        <w:t xml:space="preserve">. Biểu đồ số lượng Quốc gia sử dụng </w:t>
      </w:r>
      <w:r w:rsidR="009253DD">
        <w:t>Vắc-xin</w:t>
      </w:r>
      <w:r>
        <w:t xml:space="preserve"> đơn</w:t>
      </w:r>
      <w:bookmarkEnd w:id="103"/>
    </w:p>
    <w:p w14:paraId="2871DB17" w14:textId="5A1A4C3F" w:rsidR="003D2F8A" w:rsidRDefault="009F4345" w:rsidP="003D2F8A">
      <w:r>
        <w:tab/>
        <w:t>Hình 3-28</w:t>
      </w:r>
      <w:r w:rsidR="003D2F8A">
        <w:t xml:space="preserve"> sử dụng biểu đồ cột ngang (horizontal bar chart)</w:t>
      </w:r>
      <w:r w:rsidR="00881FBB">
        <w:t xml:space="preserve"> để thể hiện số ượng quốc gia sử dụng </w:t>
      </w:r>
      <w:r w:rsidR="009253DD">
        <w:t>Vắc-xin</w:t>
      </w:r>
      <w:r w:rsidR="00881FBB">
        <w:t xml:space="preserve"> đơn. Oxford/AstraZeneca (của Anh) được 23 quốc gia sử dụng, Pfizer/Bi</w:t>
      </w:r>
      <w:r w:rsidR="004C7177">
        <w:t>o</w:t>
      </w:r>
      <w:r w:rsidR="00881FBB">
        <w:t>Tech (của Mỹ và Đức) được 7 quốc gia sử dụng và Sinopharm/Beijing (của Trung Quốc)</w:t>
      </w:r>
      <w:r w:rsidR="00E3380C">
        <w:t xml:space="preserve"> được 3 quốc gia sử</w:t>
      </w:r>
      <w:r w:rsidR="00881FBB">
        <w:t xml:space="preserve"> dụng.</w:t>
      </w:r>
    </w:p>
    <w:p w14:paraId="1DFA1F0B" w14:textId="77777777" w:rsidR="00A4465D" w:rsidRDefault="00A4465D" w:rsidP="00A4465D">
      <w:pPr>
        <w:keepNext/>
        <w:jc w:val="center"/>
      </w:pPr>
      <w:r>
        <w:rPr>
          <w:noProof/>
          <w:lang w:val="vi-VN" w:eastAsia="vi-VN"/>
        </w:rPr>
        <w:lastRenderedPageBreak/>
        <w:drawing>
          <wp:inline distT="0" distB="0" distL="0" distR="0" wp14:anchorId="3E561096" wp14:editId="686EEBD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509EAD0" w14:textId="04736618" w:rsidR="00A4465D" w:rsidRDefault="00A4465D" w:rsidP="00BF6511">
      <w:pPr>
        <w:pStyle w:val="ThesisTable"/>
      </w:pPr>
      <w:bookmarkStart w:id="104" w:name="_Toc92231084"/>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29</w:t>
      </w:r>
      <w:r w:rsidR="009F06F6">
        <w:fldChar w:fldCharType="end"/>
      </w:r>
      <w:r>
        <w:t xml:space="preserve">. Biểu đồ top 10 Quốc gia có tổng số </w:t>
      </w:r>
      <w:r w:rsidR="009253DD">
        <w:t>Vắc-xin</w:t>
      </w:r>
      <w:r>
        <w:t xml:space="preserve"> đã tiêm</w:t>
      </w:r>
      <w:bookmarkEnd w:id="104"/>
    </w:p>
    <w:p w14:paraId="78EC25B4" w14:textId="77777777" w:rsidR="00A4465D" w:rsidRDefault="00A4465D" w:rsidP="00A4465D">
      <w:pPr>
        <w:keepNext/>
        <w:jc w:val="center"/>
      </w:pPr>
      <w:r>
        <w:rPr>
          <w:noProof/>
          <w:lang w:val="vi-VN" w:eastAsia="vi-VN"/>
        </w:rPr>
        <w:drawing>
          <wp:inline distT="0" distB="0" distL="0" distR="0" wp14:anchorId="26C4ACBB" wp14:editId="55CD77FA">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025B697C" w14:textId="57CCD2DF" w:rsidR="00A4465D" w:rsidRDefault="00A4465D" w:rsidP="00BF6511">
      <w:pPr>
        <w:pStyle w:val="ThesisTable"/>
      </w:pPr>
      <w:bookmarkStart w:id="105" w:name="_Toc92231085"/>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30</w:t>
      </w:r>
      <w:r w:rsidR="009F06F6">
        <w:fldChar w:fldCharType="end"/>
      </w:r>
      <w:r>
        <w:t xml:space="preserve">. </w:t>
      </w:r>
      <w:r w:rsidRPr="009A321A">
        <w:t xml:space="preserve">Biểu đồ top 10 Quốc gia có số </w:t>
      </w:r>
      <w:r w:rsidR="009253DD">
        <w:t>Vắc-xin</w:t>
      </w:r>
      <w:r w:rsidRPr="009A321A">
        <w:t xml:space="preserve"> </w:t>
      </w:r>
      <w:r>
        <w:t>tiêm mỗi ngày</w:t>
      </w:r>
      <w:bookmarkEnd w:id="105"/>
    </w:p>
    <w:p w14:paraId="4D887766" w14:textId="77777777" w:rsidR="00A4465D" w:rsidRDefault="00A4465D" w:rsidP="00A4465D">
      <w:pPr>
        <w:keepNext/>
        <w:jc w:val="center"/>
      </w:pPr>
      <w:r>
        <w:rPr>
          <w:noProof/>
          <w:lang w:val="vi-VN" w:eastAsia="vi-VN"/>
        </w:rPr>
        <w:drawing>
          <wp:inline distT="0" distB="0" distL="0" distR="0" wp14:anchorId="4E1FD2F8" wp14:editId="7C5DFAF0">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46808777" w14:textId="14F32BF5" w:rsidR="00A4465D" w:rsidRDefault="00A4465D" w:rsidP="00BF6511">
      <w:pPr>
        <w:pStyle w:val="ThesisTable"/>
      </w:pPr>
      <w:bookmarkStart w:id="106" w:name="_Toc92231086"/>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31</w:t>
      </w:r>
      <w:r w:rsidR="009F06F6">
        <w:fldChar w:fldCharType="end"/>
      </w:r>
      <w:r>
        <w:t xml:space="preserve">. Biểu đồ top 10 Quốc gia có </w:t>
      </w:r>
      <w:r w:rsidRPr="00D96D6C">
        <w:t xml:space="preserve">số </w:t>
      </w:r>
      <w:r>
        <w:t>người</w:t>
      </w:r>
      <w:r w:rsidRPr="00D96D6C">
        <w:t xml:space="preserve"> đã tiêm</w:t>
      </w:r>
      <w:r>
        <w:t xml:space="preserve"> đầy đủ</w:t>
      </w:r>
      <w:bookmarkEnd w:id="106"/>
    </w:p>
    <w:p w14:paraId="11E507FA" w14:textId="4E025130" w:rsidR="00794306" w:rsidRDefault="009F4345" w:rsidP="00F64713">
      <w:pPr>
        <w:keepLines/>
        <w:ind w:firstLine="357"/>
      </w:pPr>
      <w:r>
        <w:t>Hình 3-29</w:t>
      </w:r>
      <w:r w:rsidR="00EF4407">
        <w:t xml:space="preserve"> sử dụng biểu đồ cột để thể hiện tổng số lượng </w:t>
      </w:r>
      <w:r w:rsidR="009253DD">
        <w:t>Vắc-xin</w:t>
      </w:r>
      <w:r w:rsidR="00EF4407">
        <w:t xml:space="preserve"> đã được tiêm của top 10 quốc gia. Trung Quốc</w:t>
      </w:r>
      <w:r w:rsidR="001F7472">
        <w:t xml:space="preserve"> là quốc gia dẫn đầu với hơn 2.7</w:t>
      </w:r>
      <w:r w:rsidR="00EF4407">
        <w:t xml:space="preserve"> </w:t>
      </w:r>
      <w:r w:rsidR="007C6C01">
        <w:t>tỷ</w:t>
      </w:r>
      <w:r w:rsidR="00EF4407">
        <w:t xml:space="preserve"> liều, tiếp đến là Ấn Độ và Mỹ với 1.5 </w:t>
      </w:r>
      <w:r w:rsidR="007C6C01">
        <w:t>tỷ</w:t>
      </w:r>
      <w:r w:rsidR="00EF4407">
        <w:t xml:space="preserve"> và 500 triệu liều. </w:t>
      </w:r>
    </w:p>
    <w:p w14:paraId="3ACC33C1" w14:textId="4B356657" w:rsidR="00F64713" w:rsidRDefault="009F4345" w:rsidP="00F64713">
      <w:pPr>
        <w:keepLines/>
        <w:ind w:firstLine="357"/>
      </w:pPr>
      <w:r>
        <w:t>Hình 3-30</w:t>
      </w:r>
      <w:r w:rsidR="00EF4407">
        <w:t xml:space="preserve"> sử dụng biểu đồ cột để thể hiện số lượng </w:t>
      </w:r>
      <w:r w:rsidR="009253DD">
        <w:t>Vắc-xin</w:t>
      </w:r>
      <w:r w:rsidR="00EF4407">
        <w:t xml:space="preserve"> tiêm </w:t>
      </w:r>
      <w:r w:rsidR="001F7472">
        <w:t xml:space="preserve">mỗi ngày cao nhất </w:t>
      </w:r>
      <w:r w:rsidR="00EF4407">
        <w:t xml:space="preserve">của top 10 quốc gia. Trung Quốc là quốc gia dẫn đầu với hơn </w:t>
      </w:r>
      <w:r w:rsidR="001F7472">
        <w:t xml:space="preserve">22 triệu </w:t>
      </w:r>
      <w:r w:rsidR="00EF4407">
        <w:t xml:space="preserve">liều, tiếp đến là Ấn Độ và </w:t>
      </w:r>
      <w:r w:rsidR="001F7472">
        <w:t>Bangladesh</w:t>
      </w:r>
      <w:r w:rsidR="00EF4407">
        <w:t xml:space="preserve"> với </w:t>
      </w:r>
      <w:r w:rsidR="001F7472">
        <w:t>10</w:t>
      </w:r>
      <w:r w:rsidR="00EF4407">
        <w:t xml:space="preserve"> và </w:t>
      </w:r>
      <w:r w:rsidR="001F7472">
        <w:t>4</w:t>
      </w:r>
      <w:r w:rsidR="00EF4407">
        <w:t xml:space="preserve"> triệu liều. </w:t>
      </w:r>
    </w:p>
    <w:p w14:paraId="3312F3EE" w14:textId="4FE50A5C" w:rsidR="00EF4407" w:rsidRDefault="009F4345" w:rsidP="00F64713">
      <w:pPr>
        <w:keepLines/>
        <w:ind w:firstLine="357"/>
      </w:pPr>
      <w:r>
        <w:lastRenderedPageBreak/>
        <w:t>Hình 3-31</w:t>
      </w:r>
      <w:r w:rsidR="00EF4407">
        <w:t xml:space="preserve"> sử dụng biểu đồ cột để thể hiện tổng số </w:t>
      </w:r>
      <w:r w:rsidR="00FA42FF">
        <w:t>người</w:t>
      </w:r>
      <w:r w:rsidR="00EF4407">
        <w:t xml:space="preserve"> </w:t>
      </w:r>
      <w:r w:rsidR="00FA42FF">
        <w:t xml:space="preserve">đã </w:t>
      </w:r>
      <w:r w:rsidR="00EF4407">
        <w:t xml:space="preserve">được tiêm </w:t>
      </w:r>
      <w:r w:rsidR="00FA42FF">
        <w:t xml:space="preserve">đầy đủ </w:t>
      </w:r>
      <w:r w:rsidR="00EF4407">
        <w:t xml:space="preserve">của top 10 quốc gia. Trung Quốc là quốc gia dẫn đầu với hơn </w:t>
      </w:r>
      <w:r w:rsidR="009C7696">
        <w:t>1.2</w:t>
      </w:r>
      <w:r w:rsidR="00EF4407">
        <w:t xml:space="preserve"> </w:t>
      </w:r>
      <w:r w:rsidR="007C6C01">
        <w:t>tỷ</w:t>
      </w:r>
      <w:r w:rsidR="00EF4407">
        <w:t xml:space="preserve"> </w:t>
      </w:r>
      <w:r w:rsidR="009C7696">
        <w:t>người</w:t>
      </w:r>
      <w:r w:rsidR="00EF4407">
        <w:t xml:space="preserve">, tiếp đến là Ấn Độ và Mỹ với </w:t>
      </w:r>
      <w:r w:rsidR="009C7696">
        <w:t>577</w:t>
      </w:r>
      <w:r w:rsidR="00EF4407">
        <w:t xml:space="preserve"> và </w:t>
      </w:r>
      <w:r w:rsidR="009C7696">
        <w:t>200</w:t>
      </w:r>
      <w:r w:rsidR="00EF4407">
        <w:t xml:space="preserve"> triệu </w:t>
      </w:r>
      <w:r w:rsidR="009C7696">
        <w:t>người</w:t>
      </w:r>
      <w:r w:rsidR="00B60DBD">
        <w:t xml:space="preserve">. </w:t>
      </w:r>
    </w:p>
    <w:p w14:paraId="7CBBE7EB" w14:textId="77777777" w:rsidR="00AD4BDC" w:rsidRDefault="00B60DBD" w:rsidP="004A1668">
      <w:pPr>
        <w:keepNext/>
        <w:jc w:val="center"/>
      </w:pPr>
      <w:r>
        <w:rPr>
          <w:noProof/>
          <w:lang w:val="vi-VN" w:eastAsia="vi-VN"/>
        </w:rPr>
        <w:drawing>
          <wp:inline distT="0" distB="0" distL="0" distR="0" wp14:anchorId="21816D4B" wp14:editId="16731C43">
            <wp:extent cx="5338800" cy="21492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pic:spPr>
                </pic:pic>
              </a:graphicData>
            </a:graphic>
          </wp:inline>
        </w:drawing>
      </w:r>
    </w:p>
    <w:p w14:paraId="66358A96" w14:textId="5BD70639" w:rsidR="00A4465D" w:rsidRDefault="00AD4BDC" w:rsidP="00BF6511">
      <w:pPr>
        <w:pStyle w:val="ThesisTable"/>
      </w:pPr>
      <w:bookmarkStart w:id="107" w:name="_Toc92231087"/>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32</w:t>
      </w:r>
      <w:r w:rsidR="009F06F6">
        <w:fldChar w:fldCharType="end"/>
      </w:r>
      <w:r>
        <w:t xml:space="preserve">. </w:t>
      </w:r>
      <w:r w:rsidRPr="008D52AB">
        <w:t>Biểu đồ số lượng Quốc gi</w:t>
      </w:r>
      <w:r>
        <w:t xml:space="preserve">a sử dụng </w:t>
      </w:r>
      <w:r w:rsidR="009253DD">
        <w:t>Vắc-xin</w:t>
      </w:r>
      <w:r>
        <w:t xml:space="preserve"> kết hợp</w:t>
      </w:r>
      <w:bookmarkEnd w:id="107"/>
    </w:p>
    <w:p w14:paraId="2F1296B4" w14:textId="69688947" w:rsidR="00A4465D" w:rsidRDefault="004C7177" w:rsidP="00F01F7C">
      <w:pPr>
        <w:ind w:firstLine="357"/>
      </w:pPr>
      <w:r>
        <w:t>Hình 3-</w:t>
      </w:r>
      <w:r w:rsidR="009F4345">
        <w:t>32</w:t>
      </w:r>
      <w:r>
        <w:t xml:space="preserve"> sử dụng biểu đồ cột ngang (horizontal bar chart) để thể hiện số ượng quốc gia sử dụng </w:t>
      </w:r>
      <w:r w:rsidR="009253DD">
        <w:t>Vắc-xin</w:t>
      </w:r>
      <w:r>
        <w:t xml:space="preserve"> đơn. Kết hợp giữa Johnson&amp;Johnson, Moderna, Oxford/AstraZeneca, Pfizer/BioTech được 24 quốc gia sử dụng, </w:t>
      </w:r>
      <w:r w:rsidR="00E8565E">
        <w:t>kết hợp giữa Moderna, Oxford/AstraZeneca</w:t>
      </w:r>
      <w:r w:rsidR="00F01F7C">
        <w:t>,</w:t>
      </w:r>
      <w:r w:rsidR="00E8565E">
        <w:t xml:space="preserve"> </w:t>
      </w:r>
      <w:r>
        <w:t>Pfizer/Bio</w:t>
      </w:r>
      <w:r w:rsidR="00E8565E">
        <w:t>Tech được 15</w:t>
      </w:r>
      <w:r>
        <w:t xml:space="preserve"> quốc gia sử dụng và </w:t>
      </w:r>
      <w:r w:rsidR="00384A3A">
        <w:t>kết hợp giữa Oxford/AstraZeneca</w:t>
      </w:r>
      <w:r w:rsidR="00F01F7C">
        <w:t>,</w:t>
      </w:r>
      <w:r w:rsidR="00384A3A">
        <w:t xml:space="preserve"> Pfizer/BioTech được 11</w:t>
      </w:r>
      <w:r>
        <w:t xml:space="preserve"> quốc gia sử dụng.</w:t>
      </w:r>
    </w:p>
    <w:p w14:paraId="18ED48DC" w14:textId="77777777" w:rsidR="00F01F7C" w:rsidRDefault="00F01F7C" w:rsidP="00F01F7C">
      <w:pPr>
        <w:keepNext/>
        <w:jc w:val="center"/>
      </w:pPr>
      <w:r>
        <w:rPr>
          <w:noProof/>
          <w:lang w:val="vi-VN" w:eastAsia="vi-VN"/>
        </w:rPr>
        <w:drawing>
          <wp:inline distT="0" distB="0" distL="0" distR="0" wp14:anchorId="0C56C56D" wp14:editId="4398D17A">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772C34AE" w14:textId="12D6C60D" w:rsidR="00A4465D" w:rsidRDefault="00F01F7C" w:rsidP="00BF6511">
      <w:pPr>
        <w:pStyle w:val="ThesisTable"/>
      </w:pPr>
      <w:bookmarkStart w:id="108" w:name="_Toc92231088"/>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33</w:t>
      </w:r>
      <w:r w:rsidR="009F06F6">
        <w:fldChar w:fldCharType="end"/>
      </w:r>
      <w:r>
        <w:t xml:space="preserve">. Biểu đồ số lượng </w:t>
      </w:r>
      <w:r w:rsidR="009253DD">
        <w:t>Vắc-xin</w:t>
      </w:r>
      <w:r>
        <w:t xml:space="preserve"> mỗi ngày của Thế giới</w:t>
      </w:r>
      <w:bookmarkEnd w:id="108"/>
    </w:p>
    <w:p w14:paraId="7298284F" w14:textId="17994556" w:rsidR="00280F6C" w:rsidRDefault="004119B4" w:rsidP="00280F6C">
      <w:r>
        <w:tab/>
        <w:t xml:space="preserve">Hình </w:t>
      </w:r>
      <w:r w:rsidR="009F4345">
        <w:t>3-33</w:t>
      </w:r>
      <w:r w:rsidR="0069177E">
        <w:t xml:space="preserve"> sử dụng biểu đồ đường để thể hiện số lượng </w:t>
      </w:r>
      <w:r w:rsidR="009253DD">
        <w:t>Vắc-xin</w:t>
      </w:r>
      <w:r w:rsidR="0069177E">
        <w:t xml:space="preserve"> được tiêm mỗi ngày của Thế giới. Số lượng </w:t>
      </w:r>
      <w:r w:rsidR="009253DD">
        <w:t>Vắc-xin</w:t>
      </w:r>
      <w:r w:rsidR="0069177E">
        <w:t xml:space="preserve"> tăng mạnh vào đầu tháng 3/2021 và đạt định vào đầu tháng 7/2021 với số lượng 43.9 triệu liều 1 ngày.</w:t>
      </w:r>
    </w:p>
    <w:p w14:paraId="5E383AE5" w14:textId="23D16EA6" w:rsidR="00637726" w:rsidRDefault="00637726" w:rsidP="00A61980">
      <w:pPr>
        <w:pStyle w:val="Heading3"/>
      </w:pPr>
      <w:bookmarkStart w:id="109" w:name="_Toc92274305"/>
      <w:r>
        <w:lastRenderedPageBreak/>
        <w:t>So sánh Việt Nam và Châu Á</w:t>
      </w:r>
      <w:bookmarkEnd w:id="109"/>
    </w:p>
    <w:p w14:paraId="0E979B2C" w14:textId="77777777" w:rsidR="001F51AF" w:rsidRDefault="00280F6C" w:rsidP="001F51AF">
      <w:pPr>
        <w:pStyle w:val="Paragraph"/>
        <w:keepNext/>
      </w:pPr>
      <w:r>
        <w:rPr>
          <w:noProof/>
          <w:lang w:val="vi-VN" w:eastAsia="vi-VN"/>
        </w:rPr>
        <w:drawing>
          <wp:inline distT="0" distB="0" distL="0" distR="0" wp14:anchorId="52C7438D" wp14:editId="62B7BF50">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4375ACF2" w14:textId="5E98D4C9" w:rsidR="00280F6C" w:rsidRDefault="001F51AF" w:rsidP="00BF6511">
      <w:pPr>
        <w:pStyle w:val="ThesisTable"/>
      </w:pPr>
      <w:bookmarkStart w:id="110" w:name="_Toc92231089"/>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34</w:t>
      </w:r>
      <w:r w:rsidR="009F06F6">
        <w:fldChar w:fldCharType="end"/>
      </w:r>
      <w:r>
        <w:t xml:space="preserve">. </w:t>
      </w:r>
      <w:r w:rsidRPr="00B40143">
        <w:t xml:space="preserve">Bảng sơ lược về tiến độ tiêm chủng </w:t>
      </w:r>
      <w:r w:rsidR="009253DD">
        <w:t>Vắc-xin</w:t>
      </w:r>
      <w:r w:rsidRPr="00B40143">
        <w:t xml:space="preserve"> </w:t>
      </w:r>
      <w:r>
        <w:t>ở Châu Á</w:t>
      </w:r>
      <w:bookmarkEnd w:id="110"/>
    </w:p>
    <w:p w14:paraId="4B372920" w14:textId="6A2E0D72" w:rsidR="00FC49ED" w:rsidRPr="00FC49ED" w:rsidRDefault="009F4345" w:rsidP="004D553E">
      <w:pPr>
        <w:ind w:firstLine="357"/>
      </w:pPr>
      <w:r>
        <w:t>Hình 3-34</w:t>
      </w:r>
      <w:r w:rsidR="00FC49ED">
        <w:t xml:space="preserve"> là bảng </w:t>
      </w:r>
      <w:r w:rsidR="00FC49ED" w:rsidRPr="00B45B04">
        <w:t xml:space="preserve">sơ lược về tiến độ tiêm chủng </w:t>
      </w:r>
      <w:r w:rsidR="009253DD">
        <w:t>Vắc-xin</w:t>
      </w:r>
      <w:r w:rsidR="00FC49ED" w:rsidRPr="00B45B04">
        <w:t xml:space="preserve"> COVID-19</w:t>
      </w:r>
      <w:r w:rsidR="00FC49ED">
        <w:t xml:space="preserve"> </w:t>
      </w:r>
      <w:r w:rsidR="00A42F41">
        <w:t>ở Châu Á</w:t>
      </w:r>
      <w:r w:rsidR="00FC49ED">
        <w:t xml:space="preserve">, đã có </w:t>
      </w:r>
      <w:r w:rsidR="00A42F41">
        <w:t>50</w:t>
      </w:r>
      <w:r w:rsidR="00FC49ED">
        <w:t xml:space="preserve"> quốc gia tham g</w:t>
      </w:r>
      <w:r w:rsidR="00A6285E">
        <w:t xml:space="preserve">ia tiêm ngừa, 18 loại </w:t>
      </w:r>
      <w:r w:rsidR="009253DD">
        <w:t>Vắc-xin</w:t>
      </w:r>
      <w:r w:rsidR="00FC49ED">
        <w:t xml:space="preserve"> được sử dụng, hơn </w:t>
      </w:r>
      <w:r w:rsidR="00A42F41">
        <w:t>6104</w:t>
      </w:r>
      <w:r w:rsidR="00FC49ED">
        <w:t xml:space="preserve"> triệu liều </w:t>
      </w:r>
      <w:r w:rsidR="009253DD">
        <w:t>Vắc-xin</w:t>
      </w:r>
      <w:r w:rsidR="00FC49ED">
        <w:t xml:space="preserve"> đã được tiêm, hơn </w:t>
      </w:r>
      <w:r w:rsidR="00A42F41">
        <w:t>1803</w:t>
      </w:r>
      <w:r w:rsidR="00FC49ED">
        <w:t xml:space="preserve"> triệu người đã được tiêm và hơn </w:t>
      </w:r>
      <w:r w:rsidR="00A42F41">
        <w:t>1326</w:t>
      </w:r>
      <w:r w:rsidR="00FC49ED">
        <w:t xml:space="preserve"> triệu người đã tiêm đủ 2 mũi (đối với loại </w:t>
      </w:r>
      <w:r w:rsidR="009253DD">
        <w:t>Vắc-xin</w:t>
      </w:r>
      <w:r w:rsidR="00FC49ED">
        <w:t xml:space="preserve"> yêu cầu 2 mũi).  </w:t>
      </w:r>
    </w:p>
    <w:p w14:paraId="4919B441" w14:textId="77777777" w:rsidR="006E17D2" w:rsidRDefault="00280F6C" w:rsidP="006E17D2">
      <w:pPr>
        <w:pStyle w:val="Paragraph"/>
        <w:keepNext/>
        <w:jc w:val="center"/>
      </w:pPr>
      <w:r>
        <w:rPr>
          <w:noProof/>
          <w:lang w:val="vi-VN" w:eastAsia="vi-VN"/>
        </w:rPr>
        <w:drawing>
          <wp:inline distT="0" distB="0" distL="0" distR="0" wp14:anchorId="6E21D367" wp14:editId="22018662">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3E334956" w14:textId="0D088E5D" w:rsidR="00280F6C" w:rsidRDefault="006E17D2" w:rsidP="00BF6511">
      <w:pPr>
        <w:pStyle w:val="ThesisTable"/>
      </w:pPr>
      <w:bookmarkStart w:id="111" w:name="_Toc92231090"/>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35</w:t>
      </w:r>
      <w:r w:rsidR="009F06F6">
        <w:fldChar w:fldCharType="end"/>
      </w:r>
      <w:r>
        <w:t xml:space="preserve">. </w:t>
      </w:r>
      <w:r w:rsidRPr="003746D9">
        <w:t xml:space="preserve">Biểu đồ số lượng </w:t>
      </w:r>
      <w:r w:rsidR="009253DD">
        <w:t>Vắc-xin</w:t>
      </w:r>
      <w:r w:rsidRPr="003746D9">
        <w:t xml:space="preserve"> mỗi ngày của </w:t>
      </w:r>
      <w:r>
        <w:t>các nước Châu Á</w:t>
      </w:r>
      <w:bookmarkEnd w:id="111"/>
    </w:p>
    <w:p w14:paraId="6A7B2197" w14:textId="13C18A43" w:rsidR="004D553E" w:rsidRPr="004D553E" w:rsidRDefault="009F4345" w:rsidP="0012489E">
      <w:pPr>
        <w:ind w:firstLine="357"/>
      </w:pPr>
      <w:r>
        <w:t>Hình 3-35</w:t>
      </w:r>
      <w:r w:rsidR="0012489E">
        <w:t xml:space="preserve">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w:t>
      </w:r>
      <w:r w:rsidR="00F1377E">
        <w:t>gần 10 triệu liều/ngày. Cuộc chạ</w:t>
      </w:r>
      <w:r w:rsidR="0012489E">
        <w:t>y đua Vắc-xin ở Châu Á bắt đầu t</w:t>
      </w:r>
      <w:r w:rsidR="00ED5425">
        <w:t>ừ tháng 5 cũng là lúc dịch bùng</w:t>
      </w:r>
      <w:r w:rsidR="0012489E">
        <w:t xml:space="preserve"> phát mạnh ở khu vực châu Á và Việt Nam.</w:t>
      </w:r>
    </w:p>
    <w:p w14:paraId="0E47A7E8" w14:textId="77777777" w:rsidR="006E17D2" w:rsidRDefault="00280F6C" w:rsidP="006E17D2">
      <w:pPr>
        <w:pStyle w:val="Paragraph"/>
        <w:keepNext/>
        <w:jc w:val="center"/>
      </w:pPr>
      <w:r>
        <w:rPr>
          <w:noProof/>
          <w:lang w:val="vi-VN" w:eastAsia="vi-VN"/>
        </w:rPr>
        <w:lastRenderedPageBreak/>
        <w:drawing>
          <wp:inline distT="0" distB="0" distL="0" distR="0" wp14:anchorId="1DD06964" wp14:editId="0A10C18F">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033F6F29" w14:textId="009E985E" w:rsidR="00280F6C" w:rsidRDefault="006E17D2" w:rsidP="00BF6511">
      <w:pPr>
        <w:pStyle w:val="ThesisTable"/>
      </w:pPr>
      <w:bookmarkStart w:id="112" w:name="_Toc92231091"/>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36</w:t>
      </w:r>
      <w:r w:rsidR="009F06F6">
        <w:fldChar w:fldCharType="end"/>
      </w:r>
      <w:r>
        <w:t xml:space="preserve">. </w:t>
      </w:r>
      <w:r w:rsidRPr="001E2E5F">
        <w:t xml:space="preserve">Biểu đồ số lượng </w:t>
      </w:r>
      <w:r w:rsidR="009253DD">
        <w:t>Vắc-xin</w:t>
      </w:r>
      <w:r w:rsidRPr="001E2E5F">
        <w:t xml:space="preserve"> </w:t>
      </w:r>
      <w:r>
        <w:t>cộng dồn</w:t>
      </w:r>
      <w:r w:rsidRPr="001E2E5F">
        <w:t xml:space="preserve"> của các nước Châu Á</w:t>
      </w:r>
      <w:bookmarkEnd w:id="112"/>
    </w:p>
    <w:p w14:paraId="6560ED00" w14:textId="3714B87E" w:rsidR="00DC513B" w:rsidRPr="00DC513B" w:rsidRDefault="009F4345" w:rsidP="00DC513B">
      <w:r>
        <w:tab/>
        <w:t>Hình 3-36</w:t>
      </w:r>
      <w:r w:rsidR="002236B9">
        <w:t xml:space="preserve"> là biểu đồ đường thể hiện số lượng </w:t>
      </w:r>
      <w:r w:rsidR="009253DD">
        <w:t>Vắc-xin</w:t>
      </w:r>
      <w:r w:rsidR="002236B9">
        <w:t xml:space="preserve"> cộng dồn của Việt Nam và </w:t>
      </w:r>
      <w:r w:rsidR="00753E8F">
        <w:t>các nước châu Á. Trung Quốc là quốc gi</w:t>
      </w:r>
      <w:r w:rsidR="002236B9">
        <w:t>a có xu hướng tăng mạnh nhất so với phần còn lại, tăng mạnh vào đầu tháng 7</w:t>
      </w:r>
      <w:r w:rsidR="009E53F9">
        <w:t>/2021 đến giữa tháng 9/2021</w:t>
      </w:r>
      <w:r w:rsidR="00753E8F">
        <w:t xml:space="preserve">, tính cho đến ngày 26/12/2021 </w:t>
      </w:r>
      <w:r w:rsidR="0086263C">
        <w:t>đã tiêm được hơ</w:t>
      </w:r>
      <w:r w:rsidR="00753E8F">
        <w:t xml:space="preserve">n 2.5 </w:t>
      </w:r>
      <w:r w:rsidR="007C6C01">
        <w:t>tỷ</w:t>
      </w:r>
      <w:r w:rsidR="00753E8F">
        <w:t xml:space="preserve"> liều</w:t>
      </w:r>
      <w:r w:rsidR="009E53F9">
        <w:t xml:space="preserve">. </w:t>
      </w:r>
      <w:r w:rsidR="00753E8F">
        <w:t xml:space="preserve">Tiếp đến là Ấn Độ, có xu hướng </w:t>
      </w:r>
      <w:r w:rsidR="00FB7941">
        <w:t xml:space="preserve">tăng </w:t>
      </w:r>
      <w:r w:rsidR="00753E8F">
        <w:t xml:space="preserve">từ tháng 8/21 cho đến nay và đạt được hơn 1 </w:t>
      </w:r>
      <w:r w:rsidR="007C6C01">
        <w:t>tỷ</w:t>
      </w:r>
      <w:r w:rsidR="00753E8F">
        <w:t xml:space="preserve"> mũi tiêm.</w:t>
      </w:r>
    </w:p>
    <w:p w14:paraId="0DD87992" w14:textId="77777777" w:rsidR="004A0EEC" w:rsidRDefault="00FB45CC" w:rsidP="004A0EEC">
      <w:pPr>
        <w:pStyle w:val="Paragraph"/>
        <w:keepNext/>
        <w:jc w:val="center"/>
      </w:pPr>
      <w:r>
        <w:rPr>
          <w:noProof/>
          <w:lang w:val="vi-VN" w:eastAsia="vi-VN"/>
        </w:rPr>
        <w:drawing>
          <wp:inline distT="0" distB="0" distL="0" distR="0" wp14:anchorId="49DD4802" wp14:editId="587D98EF">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6F7587F1" w14:textId="7FA40282" w:rsidR="00FB45CC" w:rsidRDefault="004A0EEC" w:rsidP="00BF6511">
      <w:pPr>
        <w:pStyle w:val="ThesisTable"/>
      </w:pPr>
      <w:bookmarkStart w:id="113" w:name="_Toc92231092"/>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37</w:t>
      </w:r>
      <w:r w:rsidR="009F06F6">
        <w:fldChar w:fldCharType="end"/>
      </w:r>
      <w:r>
        <w:t>. Biểu đồ phân p</w:t>
      </w:r>
      <w:r w:rsidR="00F160C3">
        <w:t xml:space="preserve">hối tiêm </w:t>
      </w:r>
      <w:r w:rsidR="009253DD">
        <w:t>Vắc-xin</w:t>
      </w:r>
      <w:r w:rsidR="00F160C3">
        <w:t xml:space="preserve"> mỗi ngày của Vi</w:t>
      </w:r>
      <w:r>
        <w:t>ệt Nam</w:t>
      </w:r>
      <w:bookmarkEnd w:id="113"/>
    </w:p>
    <w:p w14:paraId="4B6E108C" w14:textId="23D02955" w:rsidR="00DC513B" w:rsidRPr="002042E0" w:rsidRDefault="009F4345" w:rsidP="002042E0">
      <w:r>
        <w:tab/>
        <w:t>Hình 3-37</w:t>
      </w:r>
      <w:r w:rsidR="002042E0">
        <w:t xml:space="preserve"> là biểu đồ cột thể hiện số lượng </w:t>
      </w:r>
      <w:r w:rsidR="009253DD">
        <w:t>Vắc-xin</w:t>
      </w:r>
      <w:r w:rsidR="002042E0">
        <w:t xml:space="preserve"> phân phối mỗi ngày của Việt Nam. Có hơn 140 ngày mà Việt Nam tiêm được 0.2 triệu liều/ngày và khoảng 5 ngày Việt Nam tiêm được từ 1.6 đến 1.8 triệu liều/ngày.</w:t>
      </w:r>
      <w:r w:rsidR="00990A3E">
        <w:t xml:space="preserve"> Từ 0.6 đến 1.4 triệu liều/ngày là số lư</w:t>
      </w:r>
      <w:r w:rsidR="00240E1D">
        <w:t>ợng tiêm đạt được trong 20 ngày.</w:t>
      </w:r>
    </w:p>
    <w:p w14:paraId="2D83992F" w14:textId="05FB8034" w:rsidR="00637726" w:rsidRDefault="00637726" w:rsidP="00A61980">
      <w:pPr>
        <w:pStyle w:val="Heading3"/>
      </w:pPr>
      <w:bookmarkStart w:id="114" w:name="_Toc92274306"/>
      <w:r>
        <w:lastRenderedPageBreak/>
        <w:t>So sánh Việt Nam và Đông Nam Á (South East Asia)</w:t>
      </w:r>
      <w:bookmarkEnd w:id="114"/>
    </w:p>
    <w:p w14:paraId="75047712" w14:textId="77777777" w:rsidR="006E17D2" w:rsidRDefault="00677D95" w:rsidP="006E17D2">
      <w:pPr>
        <w:pStyle w:val="Paragraph"/>
        <w:keepNext/>
        <w:jc w:val="center"/>
      </w:pPr>
      <w:r>
        <w:rPr>
          <w:noProof/>
          <w:lang w:val="vi-VN" w:eastAsia="vi-VN"/>
        </w:rPr>
        <w:drawing>
          <wp:inline distT="0" distB="0" distL="0" distR="0" wp14:anchorId="05A7DD57" wp14:editId="1BCF632C">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18F23C64" w14:textId="4E54F789" w:rsidR="00677D95" w:rsidRDefault="006E17D2" w:rsidP="00BF6511">
      <w:pPr>
        <w:pStyle w:val="ThesisTable"/>
      </w:pPr>
      <w:bookmarkStart w:id="115" w:name="_Toc92231093"/>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38</w:t>
      </w:r>
      <w:r w:rsidR="009F06F6">
        <w:fldChar w:fldCharType="end"/>
      </w:r>
      <w:r>
        <w:t xml:space="preserve">. </w:t>
      </w:r>
      <w:r w:rsidRPr="00396248">
        <w:t>Bảng sơ lược về tiế</w:t>
      </w:r>
      <w:r w:rsidR="008D6244">
        <w:t xml:space="preserve">n độ tiêm chủng </w:t>
      </w:r>
      <w:r w:rsidR="009253DD">
        <w:t>Vắc-xin</w:t>
      </w:r>
      <w:r>
        <w:t xml:space="preserve"> ở Đông Nam Á</w:t>
      </w:r>
      <w:bookmarkEnd w:id="115"/>
    </w:p>
    <w:p w14:paraId="6FA2117E" w14:textId="795CA415" w:rsidR="00FC49ED" w:rsidRPr="00FC49ED" w:rsidRDefault="00C0025F" w:rsidP="00F160C3">
      <w:pPr>
        <w:ind w:firstLine="357"/>
      </w:pPr>
      <w:r>
        <w:t>Hình 3-38</w:t>
      </w:r>
      <w:r w:rsidR="00FC49ED">
        <w:t xml:space="preserve"> là bảng </w:t>
      </w:r>
      <w:r w:rsidR="00FC49ED" w:rsidRPr="00B45B04">
        <w:t xml:space="preserve">sơ lược về tiến độ tiêm chủng </w:t>
      </w:r>
      <w:r w:rsidR="009253DD">
        <w:t>Vắc-xin</w:t>
      </w:r>
      <w:r w:rsidR="00FC49ED" w:rsidRPr="00B45B04">
        <w:t xml:space="preserve"> COVID-19</w:t>
      </w:r>
      <w:r w:rsidR="00FC49ED">
        <w:t xml:space="preserve"> trên toàn Thế giới, đã có </w:t>
      </w:r>
      <w:r w:rsidR="00A6285E">
        <w:t>10</w:t>
      </w:r>
      <w:r w:rsidR="00FC49ED">
        <w:t xml:space="preserve"> quốc gia tham gia tiêm ngừa, </w:t>
      </w:r>
      <w:r w:rsidR="00A6285E">
        <w:t xml:space="preserve">10 loại </w:t>
      </w:r>
      <w:r w:rsidR="009253DD">
        <w:t>Vắc-xin</w:t>
      </w:r>
      <w:r w:rsidR="00FC49ED">
        <w:t xml:space="preserve"> được sử dụng, hơn </w:t>
      </w:r>
      <w:r w:rsidR="000F06DC">
        <w:t>754</w:t>
      </w:r>
      <w:r w:rsidR="00FC49ED">
        <w:t xml:space="preserve"> triệu liều </w:t>
      </w:r>
      <w:r w:rsidR="009253DD">
        <w:t>Vắc-xin</w:t>
      </w:r>
      <w:r w:rsidR="00FC49ED">
        <w:t xml:space="preserve"> đã được tiêm, hơn </w:t>
      </w:r>
      <w:r w:rsidR="000F06DC">
        <w:t>352</w:t>
      </w:r>
      <w:r w:rsidR="00FC49ED">
        <w:t xml:space="preserve"> triệu người đã được tiêm và hơn </w:t>
      </w:r>
      <w:r w:rsidR="000F06DC">
        <w:t>263</w:t>
      </w:r>
      <w:r w:rsidR="00FC49ED">
        <w:t xml:space="preserve"> triệu người đã tiêm đủ 2 mũi (đối với loại </w:t>
      </w:r>
      <w:r w:rsidR="009253DD">
        <w:t>Vắc-xin</w:t>
      </w:r>
      <w:r w:rsidR="00FC49ED">
        <w:t xml:space="preserve"> yêu cầu 2 mũi).  </w:t>
      </w:r>
    </w:p>
    <w:p w14:paraId="0F8EADFA" w14:textId="77777777" w:rsidR="004A0EEC" w:rsidRDefault="00677D95" w:rsidP="004A0EEC">
      <w:pPr>
        <w:pStyle w:val="Paragraph"/>
        <w:keepNext/>
        <w:jc w:val="center"/>
      </w:pPr>
      <w:r>
        <w:rPr>
          <w:noProof/>
          <w:lang w:val="vi-VN" w:eastAsia="vi-VN"/>
        </w:rPr>
        <w:drawing>
          <wp:inline distT="0" distB="0" distL="0" distR="0" wp14:anchorId="3EBE2830" wp14:editId="3FDE3848">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7E1C62AD" w14:textId="50D5A048" w:rsidR="00677D95" w:rsidRDefault="004A0EEC" w:rsidP="00BF6511">
      <w:pPr>
        <w:pStyle w:val="ThesisTable"/>
      </w:pPr>
      <w:bookmarkStart w:id="116" w:name="_Toc92231094"/>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39</w:t>
      </w:r>
      <w:r w:rsidR="009F06F6">
        <w:fldChar w:fldCharType="end"/>
      </w:r>
      <w:r>
        <w:t xml:space="preserve">. </w:t>
      </w:r>
      <w:r w:rsidRPr="0033455D">
        <w:t>Biểu đ</w:t>
      </w:r>
      <w:r w:rsidR="00CE4155">
        <w:t xml:space="preserve">ồ số lượng </w:t>
      </w:r>
      <w:r w:rsidR="009253DD">
        <w:t>Vắc-xin</w:t>
      </w:r>
      <w:r w:rsidR="00CE4155">
        <w:t xml:space="preserve"> mỗi ngày của </w:t>
      </w:r>
      <w:r>
        <w:t>Đông Nam Á</w:t>
      </w:r>
      <w:bookmarkEnd w:id="116"/>
    </w:p>
    <w:p w14:paraId="55C8D06A" w14:textId="56B341A0" w:rsidR="00F160C3" w:rsidRPr="00F160C3" w:rsidRDefault="00C0025F" w:rsidP="00F160C3">
      <w:r>
        <w:tab/>
        <w:t>Hình 3-39</w:t>
      </w:r>
      <w:r w:rsidR="00F160C3">
        <w:t xml:space="preserve"> là biểu đồ đường thể hiện số lượng </w:t>
      </w:r>
      <w:r w:rsidR="009253DD">
        <w:t>Vắc-xin</w:t>
      </w:r>
      <w:r w:rsidR="00F160C3">
        <w:t xml:space="preserve"> tiêm mỗi ngày của các Quố</w:t>
      </w:r>
      <w:r w:rsidR="0076386A">
        <w:t xml:space="preserve">c gia Đông Nam Á. Indonesia là </w:t>
      </w:r>
      <w:r w:rsidR="00B35B2E">
        <w:t xml:space="preserve">quốc gia có số lượng </w:t>
      </w:r>
      <w:r w:rsidR="009253DD">
        <w:t>Vắc-xin</w:t>
      </w:r>
      <w:r w:rsidR="00020DD1">
        <w:t xml:space="preserve"> tiêm mỗi ngày cao nhất (</w:t>
      </w:r>
      <w:r w:rsidR="00B35B2E">
        <w:t>đạt đỉnh 1.9 triệu 1 ngày</w:t>
      </w:r>
      <w:r w:rsidR="00020DD1">
        <w:t>)</w:t>
      </w:r>
      <w:r w:rsidR="000B737B">
        <w:t>, đứng thứ 2 là Việt Nam khi đạt đỉnh là 1.6 triệu liều.</w:t>
      </w:r>
      <w:r w:rsidR="004A21EC">
        <w:t xml:space="preserve"> Số liều V</w:t>
      </w:r>
      <w:r w:rsidR="008F5563">
        <w:t>ắc-xin tăng mạnh vào đầu tháng 7</w:t>
      </w:r>
      <w:r w:rsidR="004A21EC">
        <w:t>/2021 cũng chính là thời điểm dịch bùng phát mạnh ở khu vực Đông Nam Á, dẫn đến các quốc gia triển khai tiêm ngừa nhanh chóng để chống lại dịch COVID-19.</w:t>
      </w:r>
    </w:p>
    <w:p w14:paraId="034B29BE" w14:textId="6771AE13" w:rsidR="004A0EEC" w:rsidRDefault="00B35B2E" w:rsidP="004A0EEC">
      <w:pPr>
        <w:pStyle w:val="Paragraph"/>
        <w:keepNext/>
        <w:jc w:val="center"/>
      </w:pPr>
      <w:r>
        <w:rPr>
          <w:noProof/>
          <w:lang w:val="vi-VN" w:eastAsia="vi-VN"/>
        </w:rPr>
        <w:lastRenderedPageBreak/>
        <w:drawing>
          <wp:inline distT="0" distB="0" distL="0" distR="0" wp14:anchorId="0F300538" wp14:editId="712F1E6B">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68FD24A5" w14:textId="6D0C6F83" w:rsidR="00A80535" w:rsidRDefault="004A0EEC" w:rsidP="00BF6511">
      <w:pPr>
        <w:pStyle w:val="ThesisTable"/>
      </w:pPr>
      <w:bookmarkStart w:id="117" w:name="_Toc92231095"/>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40</w:t>
      </w:r>
      <w:r w:rsidR="009F06F6">
        <w:fldChar w:fldCharType="end"/>
      </w:r>
      <w:r>
        <w:t xml:space="preserve">. </w:t>
      </w:r>
      <w:r w:rsidRPr="003562D7">
        <w:t xml:space="preserve">Biểu đồ số lượng </w:t>
      </w:r>
      <w:r w:rsidR="009253DD">
        <w:t>Vắc-xin</w:t>
      </w:r>
      <w:r w:rsidRPr="003562D7">
        <w:t xml:space="preserve"> </w:t>
      </w:r>
      <w:r w:rsidR="0076386A">
        <w:t xml:space="preserve">cộng dồn </w:t>
      </w:r>
      <w:r w:rsidRPr="003562D7">
        <w:t xml:space="preserve">của </w:t>
      </w:r>
      <w:r>
        <w:t>Đông Nam Á</w:t>
      </w:r>
      <w:bookmarkEnd w:id="117"/>
    </w:p>
    <w:p w14:paraId="5273A9F4" w14:textId="726AABE9" w:rsidR="00A80535" w:rsidRDefault="00C0025F" w:rsidP="007C09A8">
      <w:pPr>
        <w:ind w:firstLine="357"/>
      </w:pPr>
      <w:r>
        <w:t>Hình 3-40</w:t>
      </w:r>
      <w:r w:rsidR="007C09A8">
        <w:t xml:space="preserve"> là biểu đồ đường thể hiện số lượng </w:t>
      </w:r>
      <w:r w:rsidR="009253DD">
        <w:t>Vắc-xin</w:t>
      </w:r>
      <w:r w:rsidR="007C09A8">
        <w:t xml:space="preserve"> cộng dồn của Việt Nam và các nước Đông Nam Á. </w:t>
      </w:r>
      <w:r w:rsidR="0086263C">
        <w:t>Indonesia</w:t>
      </w:r>
      <w:r w:rsidR="007C09A8">
        <w:t xml:space="preserve"> là quốc gia có xu hướng tăng mạnh nhất so với phần còn lại, tăng mạnh vào đầu tháng 7/2021 đến </w:t>
      </w:r>
      <w:r w:rsidR="0086263C">
        <w:t>nay</w:t>
      </w:r>
      <w:r w:rsidR="007C09A8">
        <w:t>, tính cho đến</w:t>
      </w:r>
      <w:r w:rsidR="0086263C">
        <w:t xml:space="preserve"> ngày 26/12/2021 đã tiêm được hơn 2</w:t>
      </w:r>
      <w:r w:rsidR="007C09A8">
        <w:t>5</w:t>
      </w:r>
      <w:r w:rsidR="0086263C">
        <w:t>0 triệu</w:t>
      </w:r>
      <w:r w:rsidR="007C09A8">
        <w:t xml:space="preserve"> liều. Tiếp đến là </w:t>
      </w:r>
      <w:r w:rsidR="00FB7941">
        <w:t>Việt Nam</w:t>
      </w:r>
      <w:r w:rsidR="007C09A8">
        <w:t xml:space="preserve">, có xu hướng </w:t>
      </w:r>
      <w:r w:rsidR="00FB7941">
        <w:t>tăng từ tháng 9</w:t>
      </w:r>
      <w:r w:rsidR="007C09A8">
        <w:t>/2</w:t>
      </w:r>
      <w:r w:rsidR="00FB7941">
        <w:t xml:space="preserve">021 </w:t>
      </w:r>
      <w:r w:rsidR="007C09A8">
        <w:t>đến nay và đạ</w:t>
      </w:r>
      <w:r w:rsidR="00FB7941">
        <w:t>t được gần</w:t>
      </w:r>
      <w:r w:rsidR="007C09A8">
        <w:t xml:space="preserve"> 1</w:t>
      </w:r>
      <w:r w:rsidR="00FB7941">
        <w:t>50 triệu</w:t>
      </w:r>
      <w:r w:rsidR="007C09A8">
        <w:t xml:space="preserve"> mũi tiêm.</w:t>
      </w:r>
    </w:p>
    <w:p w14:paraId="12DF0F97" w14:textId="20EC0E52" w:rsidR="00B916B7" w:rsidRDefault="00B916B7" w:rsidP="00B916B7">
      <w:pPr>
        <w:keepNext/>
        <w:jc w:val="center"/>
      </w:pPr>
      <w:r>
        <w:rPr>
          <w:noProof/>
          <w:lang w:val="vi-VN" w:eastAsia="vi-VN"/>
        </w:rPr>
        <w:drawing>
          <wp:inline distT="0" distB="0" distL="0" distR="0" wp14:anchorId="1AEE3223" wp14:editId="214BCF77">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3A4BD194" w14:textId="1CA9D569" w:rsidR="00A80535" w:rsidRDefault="00B916B7" w:rsidP="00BF6511">
      <w:pPr>
        <w:pStyle w:val="ThesisTable"/>
      </w:pPr>
      <w:bookmarkStart w:id="118" w:name="_Toc92231096"/>
      <w:r>
        <w:t xml:space="preserve">Hình </w:t>
      </w:r>
      <w:r w:rsidR="009F06F6">
        <w:fldChar w:fldCharType="begin"/>
      </w:r>
      <w:r w:rsidR="009F06F6">
        <w:instrText xml:space="preserve"> STYLEREF 1 \s </w:instrText>
      </w:r>
      <w:r w:rsidR="009F06F6">
        <w:fldChar w:fldCharType="separate"/>
      </w:r>
      <w:r w:rsidR="009F06F6">
        <w:rPr>
          <w:noProof/>
        </w:rPr>
        <w:t>3</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41</w:t>
      </w:r>
      <w:r w:rsidR="009F06F6">
        <w:fldChar w:fldCharType="end"/>
      </w:r>
      <w:r>
        <w:t>. Biểu đồ Scatter về tổng số lượng Vắc-xin của Đông nam Á</w:t>
      </w:r>
      <w:bookmarkEnd w:id="118"/>
    </w:p>
    <w:p w14:paraId="5DAC7486" w14:textId="7B83DFB5" w:rsidR="00A80535" w:rsidRPr="00A80535" w:rsidRDefault="00C0025F" w:rsidP="00005105">
      <w:pPr>
        <w:ind w:firstLine="357"/>
      </w:pPr>
      <w:r>
        <w:t>Hình 3-41</w:t>
      </w:r>
      <w:r w:rsidR="00B916B7">
        <w:t xml:space="preserve"> là biểu đồ Scatter thể hiện tổng số lượng Vắc-xin của các nước Đông Nam Á. Biểu đồ này có tê tương tác trực tiếp để xem số lượng </w:t>
      </w:r>
      <w:r w:rsidR="00AF07E6">
        <w:t>Vắc</w:t>
      </w:r>
      <w:r w:rsidR="00B916B7">
        <w:t xml:space="preserve">-xin </w:t>
      </w:r>
      <w:r w:rsidR="00F848C8">
        <w:t xml:space="preserve">đã tiêm được </w:t>
      </w:r>
      <w:r w:rsidR="00B916B7">
        <w:t>của từng quốc gia.</w:t>
      </w:r>
      <w:r w:rsidR="00F848C8">
        <w:t xml:space="preserve"> Ví dụ ngày 4/7/2021, Indonesia có 46.33 triệu liều, </w:t>
      </w:r>
      <w:r w:rsidR="00AF07E6">
        <w:rPr>
          <w:color w:val="000000"/>
          <w:szCs w:val="26"/>
        </w:rPr>
        <w:t xml:space="preserve">Philippines </w:t>
      </w:r>
      <w:r w:rsidR="00F848C8">
        <w:t>có 11.7 triệu liều, Thái Lan có 11.06 triệu liều và Việt Nam có 3.903 triệu liều.</w:t>
      </w:r>
    </w:p>
    <w:p w14:paraId="7065876B" w14:textId="07ACD769" w:rsidR="003D2168" w:rsidRPr="00160AA9" w:rsidRDefault="00185C46" w:rsidP="003D2168">
      <w:pPr>
        <w:pStyle w:val="Heading1"/>
      </w:pPr>
      <w:bookmarkStart w:id="119" w:name="_Toc92274307"/>
      <w:r>
        <w:lastRenderedPageBreak/>
        <w:t>XÂY DỰNG MÔ HÌNH DỰ ĐOÁN</w:t>
      </w:r>
      <w:bookmarkEnd w:id="119"/>
      <w:r>
        <w:t xml:space="preserve"> </w:t>
      </w:r>
    </w:p>
    <w:p w14:paraId="621097CD" w14:textId="6768D179" w:rsidR="00106B8D" w:rsidRDefault="00F80E23" w:rsidP="00CF6E47">
      <w:pPr>
        <w:pStyle w:val="Heading2"/>
      </w:pPr>
      <w:bookmarkStart w:id="120" w:name="_Toc92274308"/>
      <w:r>
        <w:t>Thuật toán</w:t>
      </w:r>
      <w:r w:rsidR="00431B53">
        <w:t xml:space="preserve"> SVM</w:t>
      </w:r>
      <w:r w:rsidR="00055B26">
        <w:t>, Linear Regression và Bayesian Ridge</w:t>
      </w:r>
      <w:r w:rsidR="00E35052">
        <w:t xml:space="preserve"> Regression</w:t>
      </w:r>
      <w:bookmarkEnd w:id="120"/>
    </w:p>
    <w:p w14:paraId="51D928AF" w14:textId="38586FB7" w:rsidR="00CF151C" w:rsidRDefault="00CF151C" w:rsidP="00CF151C">
      <w:pPr>
        <w:pStyle w:val="Heading3"/>
      </w:pPr>
      <w:bookmarkStart w:id="121" w:name="_Toc316292615"/>
      <w:bookmarkStart w:id="122" w:name="_Toc318685043"/>
      <w:bookmarkStart w:id="123" w:name="_Toc318788582"/>
      <w:bookmarkStart w:id="124" w:name="_Toc92274309"/>
      <w:r>
        <w:t>Thuật toán SVM (Support Vector Machines)</w:t>
      </w:r>
      <w:bookmarkEnd w:id="124"/>
    </w:p>
    <w:p w14:paraId="47190FAD" w14:textId="57411F97" w:rsidR="00B60029" w:rsidRDefault="00B60029" w:rsidP="00672A56">
      <w:pPr>
        <w:pStyle w:val="Paragraph"/>
        <w:spacing w:after="0"/>
        <w:ind w:firstLine="357"/>
        <w:rPr>
          <w:sz w:val="26"/>
          <w:szCs w:val="26"/>
        </w:rPr>
      </w:pPr>
      <w:r>
        <w:rPr>
          <w:sz w:val="26"/>
          <w:szCs w:val="26"/>
        </w:rPr>
        <w:t>SVM là thuật toán máy học (Machin</w:t>
      </w:r>
      <w:r w:rsidR="003F23DD">
        <w:rPr>
          <w:sz w:val="26"/>
          <w:szCs w:val="26"/>
        </w:rPr>
        <w:t>e Learning) có giám sát, được sử</w:t>
      </w:r>
      <w:r>
        <w:rPr>
          <w:sz w:val="26"/>
          <w:szCs w:val="26"/>
        </w:rPr>
        <w:t xml:space="preserve"> dụng phổ biến trong các bài toán phân lớp (classification) và hồi quy (regression). SVMs được chia thành 2 loại:</w:t>
      </w:r>
    </w:p>
    <w:p w14:paraId="7D299645" w14:textId="743CD01E" w:rsidR="00B60029" w:rsidRPr="00B60029" w:rsidRDefault="00B60029" w:rsidP="00672A56">
      <w:pPr>
        <w:pStyle w:val="Paragraph"/>
        <w:numPr>
          <w:ilvl w:val="0"/>
          <w:numId w:val="34"/>
        </w:numPr>
        <w:spacing w:after="0"/>
        <w:rPr>
          <w:sz w:val="26"/>
          <w:szCs w:val="26"/>
        </w:rPr>
      </w:pPr>
      <w:r w:rsidRPr="00B60029">
        <w:rPr>
          <w:sz w:val="26"/>
          <w:szCs w:val="26"/>
        </w:rPr>
        <w:t>SVM: dùng cho các bài toán phân lớp</w:t>
      </w:r>
      <w:r w:rsidR="004805B4">
        <w:rPr>
          <w:sz w:val="26"/>
          <w:szCs w:val="26"/>
        </w:rPr>
        <w:t>.</w:t>
      </w:r>
    </w:p>
    <w:p w14:paraId="4E7095EF" w14:textId="4C5BAE5C" w:rsidR="00B60029" w:rsidRDefault="00B60029" w:rsidP="00672A56">
      <w:pPr>
        <w:pStyle w:val="Paragraph"/>
        <w:numPr>
          <w:ilvl w:val="0"/>
          <w:numId w:val="34"/>
        </w:numPr>
        <w:spacing w:after="0"/>
        <w:rPr>
          <w:sz w:val="26"/>
          <w:szCs w:val="26"/>
        </w:rPr>
      </w:pPr>
      <w:r w:rsidRPr="00B60029">
        <w:rPr>
          <w:sz w:val="26"/>
          <w:szCs w:val="26"/>
        </w:rPr>
        <w:t>SVR (Support Vector Regression): dùng cho các bài toán hồi quy</w:t>
      </w:r>
      <w:r w:rsidR="004805B4">
        <w:rPr>
          <w:sz w:val="26"/>
          <w:szCs w:val="26"/>
        </w:rPr>
        <w:t>.</w:t>
      </w:r>
    </w:p>
    <w:p w14:paraId="19C6EB69" w14:textId="77777777" w:rsidR="00386591" w:rsidRDefault="00B60029" w:rsidP="00672A56">
      <w:pPr>
        <w:pStyle w:val="Paragraph"/>
        <w:spacing w:after="0"/>
        <w:ind w:firstLine="357"/>
        <w:rPr>
          <w:sz w:val="26"/>
          <w:szCs w:val="26"/>
        </w:rPr>
      </w:pPr>
      <w:r>
        <w:rPr>
          <w:sz w:val="26"/>
          <w:szCs w:val="26"/>
        </w:rPr>
        <w:t xml:space="preserve">Trong thực tế, 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w:t>
      </w:r>
      <w:r w:rsidR="00386591">
        <w:rPr>
          <w:sz w:val="26"/>
          <w:szCs w:val="26"/>
        </w:rPr>
        <w:t xml:space="preserve"> </w:t>
      </w:r>
    </w:p>
    <w:p w14:paraId="03CE4263" w14:textId="7F41CC12" w:rsidR="00F160EF" w:rsidRDefault="00F160EF" w:rsidP="00672A56">
      <w:pPr>
        <w:pStyle w:val="Paragraph"/>
        <w:spacing w:after="0"/>
        <w:ind w:firstLine="357"/>
        <w:rPr>
          <w:sz w:val="26"/>
          <w:szCs w:val="26"/>
        </w:rPr>
      </w:pPr>
      <w:r>
        <w:rPr>
          <w:sz w:val="26"/>
          <w:szCs w:val="26"/>
        </w:rPr>
        <w:t>Ý tưởng của SVM là tìm một siêu phẳng (hyper-plane) đê phân tách các điểm dữ liệu, siêu phẳng này sẽ chia không gian dữ liệu thành các vùng khác nhau và mỗi vùng sẽ chứa một loại dữ liệu.</w:t>
      </w:r>
    </w:p>
    <w:p w14:paraId="6C7BD3D5" w14:textId="77777777" w:rsidR="00F32707" w:rsidRDefault="00F160EF" w:rsidP="00F32707">
      <w:pPr>
        <w:pStyle w:val="Paragraph"/>
        <w:keepNext/>
        <w:jc w:val="center"/>
      </w:pPr>
      <w:r>
        <w:rPr>
          <w:noProof/>
          <w:sz w:val="26"/>
          <w:szCs w:val="26"/>
          <w:lang w:val="vi-VN" w:eastAsia="vi-VN"/>
        </w:rPr>
        <w:drawing>
          <wp:inline distT="0" distB="0" distL="0" distR="0" wp14:anchorId="7A2A3E93" wp14:editId="53EE47C4">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67">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2484218" w14:textId="297250D2" w:rsidR="0056032A" w:rsidRDefault="00F32707" w:rsidP="00BF6511">
      <w:pPr>
        <w:pStyle w:val="ThesisTable"/>
      </w:pPr>
      <w:bookmarkStart w:id="125" w:name="_Toc92231097"/>
      <w:r>
        <w:t xml:space="preserve">Hình </w:t>
      </w:r>
      <w:r w:rsidR="009F06F6">
        <w:fldChar w:fldCharType="begin"/>
      </w:r>
      <w:r w:rsidR="009F06F6">
        <w:instrText xml:space="preserve"> STYLEREF 1 \s </w:instrText>
      </w:r>
      <w:r w:rsidR="009F06F6">
        <w:fldChar w:fldCharType="separate"/>
      </w:r>
      <w:r w:rsidR="009F06F6">
        <w:rPr>
          <w:noProof/>
        </w:rPr>
        <w:t>4</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w:t>
      </w:r>
      <w:r w:rsidR="009F06F6">
        <w:fldChar w:fldCharType="end"/>
      </w:r>
      <w:r>
        <w:t xml:space="preserve">. </w:t>
      </w:r>
      <w:r w:rsidRPr="00C15725">
        <w:t>Siêu phẳng (hyper-plane) trong SVM</w:t>
      </w:r>
      <w:bookmarkEnd w:id="125"/>
    </w:p>
    <w:p w14:paraId="291985C4" w14:textId="597BBA03" w:rsidR="007B6778" w:rsidRDefault="00647B35" w:rsidP="00E2439E">
      <w:pPr>
        <w:ind w:firstLine="357"/>
      </w:pPr>
      <w:r>
        <w:t>Trong một không gian có rất nhiều siêu phẳng</w:t>
      </w:r>
      <w:r w:rsidR="00A45C1C">
        <w:t xml:space="preserve"> (Hình 4-1)</w:t>
      </w:r>
      <w:r>
        <w:t xml:space="preserve">, để tối ưu hóa và mang lại kết quả chính xác cần phải tìm ra siêu phẳng tối ưu nhất. Siêu phẳng được biểu </w:t>
      </w:r>
      <w:r>
        <w:lastRenderedPageBreak/>
        <w:t xml:space="preserve">diễn bằng hàm số </w:t>
      </w:r>
      <w:r w:rsidRPr="00C205DF">
        <w:rPr>
          <w:position w:val="-6"/>
        </w:rPr>
        <w:object w:dxaOrig="1200" w:dyaOrig="279" w14:anchorId="431F9A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5pt;height:14.25pt" o:ole="">
            <v:imagedata r:id="rId68" o:title=""/>
          </v:shape>
          <o:OLEObject Type="Embed" ProgID="Equation.DSMT4" ShapeID="_x0000_i1025" DrawAspect="Content" ObjectID="_1702888964" r:id="rId69"/>
        </w:object>
      </w:r>
      <w:r>
        <w:t xml:space="preserve"> (với W và X là vector &lt;W.X&gt; là tích vô hướng) hay </w:t>
      </w:r>
      <w:r w:rsidRPr="00C205DF">
        <w:rPr>
          <w:position w:val="-6"/>
        </w:rPr>
        <w:object w:dxaOrig="760" w:dyaOrig="320" w14:anchorId="68C99605">
          <v:shape id="_x0000_i1026" type="#_x0000_t75" style="width:39.75pt;height:15.75pt" o:ole="">
            <v:imagedata r:id="rId70" o:title=""/>
          </v:shape>
          <o:OLEObject Type="Embed" ProgID="Equation.DSMT4" ShapeID="_x0000_i1026" DrawAspect="Content" ObjectID="_1702888965" r:id="rId71"/>
        </w:object>
      </w:r>
      <w:r>
        <w:t xml:space="preserve"> (W</w:t>
      </w:r>
      <w:r w:rsidRPr="00647B35">
        <w:rPr>
          <w:vertAlign w:val="superscript"/>
        </w:rPr>
        <w:t>T</w:t>
      </w:r>
      <w:r>
        <w:t xml:space="preserve"> là ma trận chuyển vị).</w:t>
      </w:r>
      <w:r w:rsidR="00E2439E">
        <w:t xml:space="preserve"> </w:t>
      </w:r>
      <w:r w:rsidR="007B6778">
        <w:t>Cách chọn siêu phẳng tối ưu:</w:t>
      </w:r>
    </w:p>
    <w:p w14:paraId="4C7A8279" w14:textId="77777777" w:rsidR="0056032A" w:rsidRDefault="001F7149" w:rsidP="0056032A">
      <w:pPr>
        <w:keepNext/>
        <w:ind w:firstLine="357"/>
        <w:jc w:val="center"/>
      </w:pPr>
      <w:r>
        <w:rPr>
          <w:noProof/>
          <w:lang w:val="vi-VN" w:eastAsia="vi-VN"/>
        </w:rPr>
        <w:drawing>
          <wp:inline distT="0" distB="0" distL="0" distR="0" wp14:anchorId="0266E997" wp14:editId="398C1D0C">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2">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12BA7B2E" w14:textId="49838CD3" w:rsidR="007B6778" w:rsidRDefault="0056032A" w:rsidP="00BF6511">
      <w:pPr>
        <w:pStyle w:val="ThesisTable"/>
      </w:pPr>
      <w:bookmarkStart w:id="126" w:name="_Toc91407486"/>
      <w:bookmarkStart w:id="127" w:name="_Toc91407647"/>
      <w:bookmarkStart w:id="128" w:name="_Toc92231098"/>
      <w:r>
        <w:t xml:space="preserve">Hình </w:t>
      </w:r>
      <w:r w:rsidR="009F06F6">
        <w:fldChar w:fldCharType="begin"/>
      </w:r>
      <w:r w:rsidR="009F06F6">
        <w:instrText xml:space="preserve"> STYLEREF 1 \s </w:instrText>
      </w:r>
      <w:r w:rsidR="009F06F6">
        <w:fldChar w:fldCharType="separate"/>
      </w:r>
      <w:r w:rsidR="009F06F6">
        <w:rPr>
          <w:noProof/>
        </w:rPr>
        <w:t>4</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2</w:t>
      </w:r>
      <w:r w:rsidR="009F06F6">
        <w:fldChar w:fldCharType="end"/>
      </w:r>
      <w:r>
        <w:t xml:space="preserve">. </w:t>
      </w:r>
      <w:r w:rsidRPr="00F66748">
        <w:t>Margin của siêu phẳng trong SVM</w:t>
      </w:r>
      <w:bookmarkEnd w:id="126"/>
      <w:bookmarkEnd w:id="127"/>
      <w:bookmarkEnd w:id="128"/>
    </w:p>
    <w:p w14:paraId="2DEB1122" w14:textId="77777777" w:rsidR="00361E7F" w:rsidRDefault="001F7149" w:rsidP="00425B8B">
      <w:pPr>
        <w:ind w:firstLine="357"/>
      </w:pPr>
      <w:r>
        <w:t>Trong hình 4-2, siêu phẳng phân tách tập dữ liệu thành 2 lớp (chấm đỏ và chấm xanh) H</w:t>
      </w:r>
      <w:r w:rsidRPr="001F7149">
        <w:rPr>
          <w:vertAlign w:val="subscript"/>
        </w:rPr>
        <w:t>0</w:t>
      </w:r>
      <w:r>
        <w:t xml:space="preserve"> </w:t>
      </w:r>
      <w:r w:rsidR="00425B8B">
        <w:t xml:space="preserve">thỏa mãn </w:t>
      </w:r>
      <w:r w:rsidR="00425B8B" w:rsidRPr="00425B8B">
        <w:t>&lt;W.X&gt; + b =0</w:t>
      </w:r>
      <w:r w:rsidR="00425B8B">
        <w:t>, siêu phẳng này tạo ra thêm 2 nửa không gian (half-space) dữ liệu: Không gian chứa dữ liệu lớp chấm đỏ X</w:t>
      </w:r>
      <w:r w:rsidR="00425B8B" w:rsidRPr="00425B8B">
        <w:rPr>
          <w:vertAlign w:val="subscript"/>
        </w:rPr>
        <w:t>i</w:t>
      </w:r>
      <w:r w:rsidR="004156A4">
        <w:rPr>
          <w:vertAlign w:val="subscript"/>
        </w:rPr>
        <w:t xml:space="preserve"> </w:t>
      </w:r>
      <w:r w:rsidR="00CF766E">
        <w:t>thỏa mãn</w:t>
      </w:r>
      <w:r w:rsidR="00CF766E" w:rsidRPr="00C205DF">
        <w:rPr>
          <w:position w:val="-12"/>
        </w:rPr>
        <w:object w:dxaOrig="1740" w:dyaOrig="360" w14:anchorId="71ACB174">
          <v:shape id="_x0000_i1027" type="#_x0000_t75" style="width:87pt;height:18pt" o:ole="">
            <v:imagedata r:id="rId73" o:title=""/>
          </v:shape>
          <o:OLEObject Type="Embed" ProgID="Equation.DSMT4" ShapeID="_x0000_i1027" DrawAspect="Content" ObjectID="_1702888966" r:id="rId74"/>
        </w:object>
      </w:r>
      <w:r w:rsidR="00CF766E">
        <w:t xml:space="preserve"> và không gian chứa dữ liệu chấm xanh X</w:t>
      </w:r>
      <w:r w:rsidR="00CF766E">
        <w:rPr>
          <w:vertAlign w:val="subscript"/>
        </w:rPr>
        <w:t>j</w:t>
      </w:r>
      <w:r w:rsidR="00CF766E">
        <w:t xml:space="preserve"> thỏa mãn</w:t>
      </w:r>
      <w:r w:rsidR="00CF766E" w:rsidRPr="00CF766E">
        <w:rPr>
          <w:position w:val="-14"/>
        </w:rPr>
        <w:object w:dxaOrig="1780" w:dyaOrig="380" w14:anchorId="711C7C68">
          <v:shape id="_x0000_i1028" type="#_x0000_t75" style="width:89.25pt;height:17.25pt" o:ole="">
            <v:imagedata r:id="rId75" o:title=""/>
          </v:shape>
          <o:OLEObject Type="Embed" ProgID="Equation.DSMT4" ShapeID="_x0000_i1028" DrawAspect="Content" ObjectID="_1702888967" r:id="rId76"/>
        </w:object>
      </w:r>
      <w:r w:rsidR="00CF766E">
        <w:t>.</w:t>
      </w:r>
      <w:r w:rsidR="00281B31">
        <w:t xml:space="preserve"> </w:t>
      </w:r>
    </w:p>
    <w:p w14:paraId="4BCA2400" w14:textId="2DFD16A6" w:rsidR="001F7149" w:rsidRDefault="00281B31" w:rsidP="00425B8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w:t>
      </w:r>
      <w:r w:rsidR="009F76E0">
        <w:rPr>
          <w:vertAlign w:val="subscript"/>
        </w:rPr>
        <w:t xml:space="preserve"> </w:t>
      </w:r>
    </w:p>
    <w:p w14:paraId="46D0900E" w14:textId="12974576" w:rsidR="009F76E0" w:rsidRDefault="009F76E0" w:rsidP="004F5565">
      <w:pPr>
        <w:pStyle w:val="ListParagraph"/>
        <w:numPr>
          <w:ilvl w:val="0"/>
          <w:numId w:val="35"/>
        </w:numPr>
        <w:ind w:left="714" w:hanging="357"/>
        <w:contextualSpacing w:val="0"/>
      </w:pPr>
      <w:r>
        <w:t>H</w:t>
      </w:r>
      <w:r w:rsidRPr="009F76E0">
        <w:rPr>
          <w:vertAlign w:val="subscript"/>
        </w:rPr>
        <w:t>1</w:t>
      </w:r>
      <w:r>
        <w:t xml:space="preserve"> :  &lt;W.X&gt; + b =-1</w:t>
      </w:r>
    </w:p>
    <w:p w14:paraId="7C403ED7" w14:textId="66894ABC" w:rsidR="009F76E0" w:rsidRDefault="009F76E0" w:rsidP="004F5565">
      <w:pPr>
        <w:pStyle w:val="ListParagraph"/>
        <w:numPr>
          <w:ilvl w:val="0"/>
          <w:numId w:val="35"/>
        </w:numPr>
        <w:ind w:left="714" w:hanging="357"/>
        <w:contextualSpacing w:val="0"/>
      </w:pPr>
      <w:r>
        <w:t>H</w:t>
      </w:r>
      <w:r w:rsidRPr="009F76E0">
        <w:rPr>
          <w:vertAlign w:val="subscript"/>
        </w:rPr>
        <w:t>2</w:t>
      </w:r>
      <w:r>
        <w:t xml:space="preserve"> :  &lt;W.X&gt; + b =1</w:t>
      </w:r>
    </w:p>
    <w:p w14:paraId="797ACF0C" w14:textId="073C0D93" w:rsidR="009F76E0" w:rsidRDefault="009F76E0" w:rsidP="00EA7548">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7765FD63" w14:textId="3AAC5B0A" w:rsidR="009F76E0" w:rsidRDefault="009F76E0" w:rsidP="00EA7548">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3C050C67" w14:textId="5E236A3A" w:rsidR="009F76E0" w:rsidRPr="00CF766E" w:rsidRDefault="009F76E0" w:rsidP="00EA7548">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45E53570" w14:textId="130C52B7" w:rsidR="00CF766E" w:rsidRDefault="00F06B89" w:rsidP="00931B54">
      <w:pPr>
        <w:pStyle w:val="ListParagraph"/>
        <w:numPr>
          <w:ilvl w:val="0"/>
          <w:numId w:val="63"/>
        </w:numPr>
      </w:pPr>
      <w:r w:rsidRPr="000E0416">
        <w:rPr>
          <w:b/>
        </w:rPr>
        <w:t>Siêu phẳng tối ưu</w:t>
      </w:r>
      <w:r>
        <w:t xml:space="preserve"> là siêu phẳng phân tách có lề</w:t>
      </w:r>
      <w:r w:rsidR="00740C87">
        <w:t xml:space="preserve"> (margin)</w:t>
      </w:r>
      <w:r>
        <w:t xml:space="preserve"> lớn nhất, trong lý thuyết học máy cho rằng một siêu phẳng tối ưu sẽ cực tiểu hóa giới hạn lỗi mắc phải.</w:t>
      </w:r>
    </w:p>
    <w:p w14:paraId="6B5BA3F0" w14:textId="77777777" w:rsidR="003B4D19" w:rsidRDefault="003B4D19" w:rsidP="003B4D19"/>
    <w:p w14:paraId="0DB609DF" w14:textId="77777777" w:rsidR="003B4D19" w:rsidRDefault="003B4D19" w:rsidP="003B4D19"/>
    <w:p w14:paraId="1BA5709A" w14:textId="77777777" w:rsidR="003B4D19" w:rsidRPr="00425B8B" w:rsidRDefault="003B4D19" w:rsidP="003B4D19"/>
    <w:p w14:paraId="23451D8A" w14:textId="77777777" w:rsidR="00740C87" w:rsidRDefault="00740C87" w:rsidP="00647B35">
      <w:pPr>
        <w:pStyle w:val="MTDisplayEquation"/>
      </w:pPr>
      <w:r>
        <w:lastRenderedPageBreak/>
        <w:t>Để tìm được siêu phẳng tối ưu, trong thuật toán SVM cần phải tìm được margin:</w:t>
      </w:r>
    </w:p>
    <w:p w14:paraId="20B3093B" w14:textId="77777777" w:rsidR="00C36403" w:rsidRDefault="00394437" w:rsidP="00957414">
      <w:pPr>
        <w:pStyle w:val="MTDisplayEquation"/>
      </w:pPr>
      <w:r>
        <w:t>Khoảng cách từ 1 điểm X</w:t>
      </w:r>
      <w:r w:rsidRPr="00394437">
        <w:rPr>
          <w:vertAlign w:val="subscript"/>
        </w:rPr>
        <w:t>k</w:t>
      </w:r>
      <w:r>
        <w:t xml:space="preserve"> đến siêu phẳng</w:t>
      </w:r>
      <w:r w:rsidR="00740C87">
        <w:tab/>
      </w:r>
      <w:r w:rsidR="009814A5">
        <w:t xml:space="preserve"> H</w:t>
      </w:r>
      <w:r w:rsidR="009814A5" w:rsidRPr="009814A5">
        <w:rPr>
          <w:vertAlign w:val="subscript"/>
        </w:rPr>
        <w:t>0</w:t>
      </w:r>
      <w:r w:rsidR="009814A5">
        <w:t>:</w:t>
      </w:r>
      <w:r w:rsidR="00957414">
        <w:t xml:space="preserve"> </w:t>
      </w:r>
      <w:r w:rsidR="00957414" w:rsidRPr="00BE0707">
        <w:rPr>
          <w:position w:val="-28"/>
        </w:rPr>
        <w:object w:dxaOrig="1460" w:dyaOrig="660" w14:anchorId="5AF72DCE">
          <v:shape id="_x0000_i1029" type="#_x0000_t75" style="width:72.75pt;height:32.25pt" o:ole="">
            <v:imagedata r:id="rId77" o:title=""/>
          </v:shape>
          <o:OLEObject Type="Embed" ProgID="Equation.DSMT4" ShapeID="_x0000_i1029" DrawAspect="Content" ObjectID="_1702888968" r:id="rId78"/>
        </w:object>
      </w:r>
      <w:r w:rsidR="00957414">
        <w:t>trong đó ||W|| là độ dài vector W: ||W||=&lt;W.W&gt;=</w:t>
      </w:r>
      <w:r w:rsidR="00957414" w:rsidRPr="00957414">
        <w:t xml:space="preserve"> </w:t>
      </w:r>
      <w:r w:rsidR="00957414" w:rsidRPr="00BE0707">
        <w:rPr>
          <w:position w:val="-14"/>
        </w:rPr>
        <w:object w:dxaOrig="1800" w:dyaOrig="460" w14:anchorId="1E3A500F">
          <v:shape id="_x0000_i1030" type="#_x0000_t75" style="width:90pt;height:24.75pt" o:ole="">
            <v:imagedata r:id="rId79" o:title=""/>
          </v:shape>
          <o:OLEObject Type="Embed" ProgID="Equation.DSMT4" ShapeID="_x0000_i1030" DrawAspect="Content" ObjectID="_1702888969" r:id="rId80"/>
        </w:object>
      </w:r>
    </w:p>
    <w:p w14:paraId="379319D9" w14:textId="02FE24AD" w:rsidR="00C36403" w:rsidRDefault="00C36403" w:rsidP="00C36403">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064E401C">
          <v:shape id="_x0000_i1031" type="#_x0000_t75" style="width:133.5pt;height:32.25pt" o:ole="">
            <v:imagedata r:id="rId81" o:title=""/>
          </v:shape>
          <o:OLEObject Type="Embed" ProgID="Equation.DSMT4" ShapeID="_x0000_i1031" DrawAspect="Content" ObjectID="_1702888970" r:id="rId82"/>
        </w:object>
      </w:r>
    </w:p>
    <w:p w14:paraId="6AD1C4A8" w14:textId="4302E0C8" w:rsidR="00C36403" w:rsidRPr="00C36403" w:rsidRDefault="00C36403" w:rsidP="00C36403">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2A4B83B">
          <v:shape id="_x0000_i1032" type="#_x0000_t75" style="width:133.5pt;height:32.25pt" o:ole="">
            <v:imagedata r:id="rId83" o:title=""/>
          </v:shape>
          <o:OLEObject Type="Embed" ProgID="Equation.DSMT4" ShapeID="_x0000_i1032" DrawAspect="Content" ObjectID="_1702888971" r:id="rId84"/>
        </w:object>
      </w:r>
    </w:p>
    <w:p w14:paraId="6B3E2103" w14:textId="7281EEA6" w:rsidR="0080495E" w:rsidRDefault="00957414" w:rsidP="00957414">
      <w:pPr>
        <w:pStyle w:val="MTDisplayEquation"/>
      </w:pPr>
      <w:r>
        <w:sym w:font="Wingdings" w:char="F0E0"/>
      </w:r>
      <w:r>
        <w:t xml:space="preserve"> </w:t>
      </w:r>
      <w:r w:rsidR="007034E8">
        <w:t>Các</w:t>
      </w:r>
      <w:r>
        <w:t xml:space="preserve"> điểm nằm trên 2 mặt phẳng H</w:t>
      </w:r>
      <w:r w:rsidRPr="00957414">
        <w:rPr>
          <w:vertAlign w:val="subscript"/>
        </w:rPr>
        <w:t>1</w:t>
      </w:r>
      <w:r>
        <w:t xml:space="preserve"> và H</w:t>
      </w:r>
      <w:r w:rsidRPr="00DD31D8">
        <w:rPr>
          <w:vertAlign w:val="subscript"/>
        </w:rPr>
        <w:t>2</w:t>
      </w:r>
      <w:r>
        <w:t xml:space="preserve"> được gọi là Support Vector</w:t>
      </w:r>
      <w:r w:rsidR="0080495E">
        <w:t>.</w:t>
      </w:r>
    </w:p>
    <w:p w14:paraId="21C0924E" w14:textId="7BFD1857" w:rsidR="00917444" w:rsidRDefault="0080495E" w:rsidP="00957414">
      <w:pPr>
        <w:pStyle w:val="MTDisplayEquation"/>
      </w:pPr>
      <w:r>
        <w:t>Cực tiểu hóa (minimization):</w:t>
      </w:r>
      <w:r w:rsidRPr="00BE0707">
        <w:rPr>
          <w:position w:val="-24"/>
        </w:rPr>
        <w:object w:dxaOrig="960" w:dyaOrig="620" w14:anchorId="37F888A2">
          <v:shape id="_x0000_i1033" type="#_x0000_t75" style="width:46.5pt;height:32.25pt" o:ole="">
            <v:imagedata r:id="rId85" o:title=""/>
          </v:shape>
          <o:OLEObject Type="Embed" ProgID="Equation.DSMT4" ShapeID="_x0000_i1033" DrawAspect="Content" ObjectID="_1702888972" r:id="rId86"/>
        </w:object>
      </w:r>
      <w:r w:rsidR="003E084F">
        <w:t xml:space="preserve"> </w:t>
      </w:r>
      <w:r w:rsidR="002F3099">
        <w:t>với điều kiện:</w:t>
      </w:r>
    </w:p>
    <w:p w14:paraId="27ECB734" w14:textId="0DE27CB9" w:rsidR="002F3099" w:rsidRDefault="002F3099" w:rsidP="004F5565">
      <w:pPr>
        <w:pStyle w:val="ListParagraph"/>
        <w:numPr>
          <w:ilvl w:val="0"/>
          <w:numId w:val="36"/>
        </w:numPr>
      </w:pPr>
      <w:r w:rsidRPr="00BE0707">
        <w:rPr>
          <w:position w:val="-12"/>
        </w:rPr>
        <w:object w:dxaOrig="1740" w:dyaOrig="360" w14:anchorId="3D8AC2E7">
          <v:shape id="_x0000_i1034" type="#_x0000_t75" style="width:87pt;height:18pt" o:ole="">
            <v:imagedata r:id="rId87" o:title=""/>
          </v:shape>
          <o:OLEObject Type="Embed" ProgID="Equation.DSMT4" ShapeID="_x0000_i1034" DrawAspect="Content" ObjectID="_1702888973" r:id="rId88"/>
        </w:object>
      </w:r>
      <w:r>
        <w:t>, nếu y</w:t>
      </w:r>
      <w:r w:rsidRPr="007A5823">
        <w:rPr>
          <w:vertAlign w:val="subscript"/>
        </w:rPr>
        <w:t>i</w:t>
      </w:r>
      <w:r>
        <w:t>=-1</w:t>
      </w:r>
    </w:p>
    <w:p w14:paraId="05D18D16" w14:textId="1D1E6DCE" w:rsidR="002F3099" w:rsidRPr="002F3099" w:rsidRDefault="002F3099" w:rsidP="004F5565">
      <w:pPr>
        <w:pStyle w:val="ListParagraph"/>
        <w:numPr>
          <w:ilvl w:val="0"/>
          <w:numId w:val="36"/>
        </w:numPr>
      </w:pPr>
      <w:r w:rsidRPr="00BE0707">
        <w:rPr>
          <w:position w:val="-12"/>
        </w:rPr>
        <w:object w:dxaOrig="1740" w:dyaOrig="360" w14:anchorId="531E3FCF">
          <v:shape id="_x0000_i1035" type="#_x0000_t75" style="width:87pt;height:18pt" o:ole="">
            <v:imagedata r:id="rId89" o:title=""/>
          </v:shape>
          <o:OLEObject Type="Embed" ProgID="Equation.DSMT4" ShapeID="_x0000_i1035" DrawAspect="Content" ObjectID="_1702888974" r:id="rId90"/>
        </w:object>
      </w:r>
      <w:r>
        <w:t>, nếu y</w:t>
      </w:r>
      <w:r w:rsidRPr="007A5823">
        <w:rPr>
          <w:vertAlign w:val="subscript"/>
        </w:rPr>
        <w:t>i</w:t>
      </w:r>
      <w:r>
        <w:t>=1</w:t>
      </w:r>
    </w:p>
    <w:p w14:paraId="04656CB0" w14:textId="66E02297" w:rsidR="00647B35" w:rsidRDefault="0014452F" w:rsidP="004F5565">
      <w:pPr>
        <w:pStyle w:val="MTDisplayEquation"/>
        <w:numPr>
          <w:ilvl w:val="0"/>
          <w:numId w:val="42"/>
        </w:numPr>
      </w:pPr>
      <w:r>
        <w:t xml:space="preserve">Bài toán </w:t>
      </w:r>
      <w:r>
        <w:rPr>
          <w:b/>
        </w:rPr>
        <w:t>H</w:t>
      </w:r>
      <w:r w:rsidR="00917444" w:rsidRPr="00917444">
        <w:rPr>
          <w:b/>
        </w:rPr>
        <w:t>ard-margin</w:t>
      </w:r>
      <w:r w:rsidR="00917444">
        <w:t xml:space="preserve"> của SVM.</w:t>
      </w:r>
    </w:p>
    <w:p w14:paraId="2FAA68B7" w14:textId="2454F37D" w:rsidR="00917444" w:rsidRDefault="00917444" w:rsidP="00917444">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5F869CEA" w14:textId="77777777" w:rsidR="0056032A" w:rsidRDefault="00917444" w:rsidP="0056032A">
      <w:pPr>
        <w:keepNext/>
        <w:jc w:val="center"/>
      </w:pPr>
      <w:r>
        <w:rPr>
          <w:noProof/>
          <w:lang w:val="vi-VN" w:eastAsia="vi-VN"/>
        </w:rPr>
        <w:drawing>
          <wp:inline distT="0" distB="0" distL="0" distR="0" wp14:anchorId="30C37127" wp14:editId="310E355F">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1">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51619AEE" w14:textId="5F015D4F" w:rsidR="00917444" w:rsidRDefault="0056032A" w:rsidP="00BF6511">
      <w:pPr>
        <w:pStyle w:val="ThesisTable"/>
      </w:pPr>
      <w:bookmarkStart w:id="129" w:name="_Toc91407487"/>
      <w:bookmarkStart w:id="130" w:name="_Toc91407648"/>
      <w:bookmarkStart w:id="131" w:name="_Toc92231099"/>
      <w:r>
        <w:t xml:space="preserve">Hình </w:t>
      </w:r>
      <w:r w:rsidR="009F06F6">
        <w:fldChar w:fldCharType="begin"/>
      </w:r>
      <w:r w:rsidR="009F06F6">
        <w:instrText xml:space="preserve"> STYLEREF 1 \s </w:instrText>
      </w:r>
      <w:r w:rsidR="009F06F6">
        <w:fldChar w:fldCharType="separate"/>
      </w:r>
      <w:r w:rsidR="009F06F6">
        <w:rPr>
          <w:noProof/>
        </w:rPr>
        <w:t>4</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3</w:t>
      </w:r>
      <w:r w:rsidR="009F06F6">
        <w:fldChar w:fldCharType="end"/>
      </w:r>
      <w:r>
        <w:t xml:space="preserve">. </w:t>
      </w:r>
      <w:r w:rsidRPr="00916A3D">
        <w:t>Siêu phẳng có chứa tín hiệu nhiễu</w:t>
      </w:r>
      <w:bookmarkEnd w:id="129"/>
      <w:bookmarkEnd w:id="130"/>
      <w:bookmarkEnd w:id="131"/>
    </w:p>
    <w:p w14:paraId="7690F60F" w14:textId="77777777" w:rsidR="00323C29" w:rsidRDefault="00323C29" w:rsidP="000030DC">
      <w:pPr>
        <w:pStyle w:val="ThesisTable"/>
        <w:jc w:val="both"/>
      </w:pPr>
    </w:p>
    <w:p w14:paraId="738B9620" w14:textId="40277366" w:rsidR="00243838" w:rsidRDefault="00917444" w:rsidP="00917444">
      <w:r>
        <w:lastRenderedPageBreak/>
        <w:t xml:space="preserve">Với trường hợp có tín hiệu nhiễu, cần sử dụng biến </w:t>
      </w:r>
      <w:r w:rsidR="007E6165">
        <w:t>slack</w:t>
      </w:r>
      <w:r w:rsidR="007E6165" w:rsidRPr="00BE0707">
        <w:rPr>
          <w:position w:val="-12"/>
        </w:rPr>
        <w:object w:dxaOrig="600" w:dyaOrig="360" w14:anchorId="3C0F6825">
          <v:shape id="_x0000_i1036" type="#_x0000_t75" style="width:30pt;height:18pt" o:ole="">
            <v:imagedata r:id="rId92" o:title=""/>
          </v:shape>
          <o:OLEObject Type="Embed" ProgID="Equation.DSMT4" ShapeID="_x0000_i1036" DrawAspect="Content" ObjectID="_1702888975" r:id="rId93"/>
        </w:object>
      </w:r>
      <w:r w:rsidR="007E6165">
        <w:t>:</w:t>
      </w:r>
    </w:p>
    <w:p w14:paraId="3338F9AD" w14:textId="31CD7179" w:rsidR="007E6165" w:rsidRDefault="001731A7" w:rsidP="004F5565">
      <w:pPr>
        <w:pStyle w:val="ListParagraph"/>
        <w:numPr>
          <w:ilvl w:val="0"/>
          <w:numId w:val="37"/>
        </w:numPr>
      </w:pPr>
      <w:r w:rsidRPr="00BE0707">
        <w:rPr>
          <w:position w:val="-12"/>
        </w:rPr>
        <w:object w:dxaOrig="2100" w:dyaOrig="360" w14:anchorId="0AAADE7A">
          <v:shape id="_x0000_i1037" type="#_x0000_t75" style="width:104.25pt;height:18pt" o:ole="">
            <v:imagedata r:id="rId94" o:title=""/>
          </v:shape>
          <o:OLEObject Type="Embed" ProgID="Equation.DSMT4" ShapeID="_x0000_i1037" DrawAspect="Content" ObjectID="_1702888976" r:id="rId95"/>
        </w:object>
      </w:r>
      <w:r>
        <w:t>, nếu y</w:t>
      </w:r>
      <w:r w:rsidRPr="007A5823">
        <w:rPr>
          <w:vertAlign w:val="subscript"/>
        </w:rPr>
        <w:t>i</w:t>
      </w:r>
      <w:r>
        <w:t>=-1</w:t>
      </w:r>
    </w:p>
    <w:p w14:paraId="31870F17" w14:textId="49D8F0F2" w:rsidR="001731A7" w:rsidRDefault="001731A7" w:rsidP="004F5565">
      <w:pPr>
        <w:pStyle w:val="ListParagraph"/>
        <w:numPr>
          <w:ilvl w:val="0"/>
          <w:numId w:val="37"/>
        </w:numPr>
      </w:pPr>
      <w:r w:rsidRPr="00BE0707">
        <w:rPr>
          <w:position w:val="-12"/>
        </w:rPr>
        <w:object w:dxaOrig="1939" w:dyaOrig="360" w14:anchorId="05B8CC00">
          <v:shape id="_x0000_i1038" type="#_x0000_t75" style="width:96.75pt;height:18pt" o:ole="">
            <v:imagedata r:id="rId96" o:title=""/>
          </v:shape>
          <o:OLEObject Type="Embed" ProgID="Equation.DSMT4" ShapeID="_x0000_i1038" DrawAspect="Content" ObjectID="_1702888977" r:id="rId97"/>
        </w:object>
      </w:r>
      <w:r>
        <w:t>, nếu y</w:t>
      </w:r>
      <w:r w:rsidRPr="007A5823">
        <w:rPr>
          <w:vertAlign w:val="subscript"/>
        </w:rPr>
        <w:t>i</w:t>
      </w:r>
      <w:r>
        <w:t>=-1</w:t>
      </w:r>
    </w:p>
    <w:p w14:paraId="14926856" w14:textId="39E2CCC0" w:rsidR="006C6A3B" w:rsidRDefault="006C6A3B" w:rsidP="006C6A3B">
      <w:r>
        <w:t xml:space="preserve">Cực tiểu hóa: </w:t>
      </w:r>
      <w:r w:rsidRPr="00BE0707">
        <w:rPr>
          <w:position w:val="-28"/>
        </w:rPr>
        <w:object w:dxaOrig="1380" w:dyaOrig="680" w14:anchorId="6393D86E">
          <v:shape id="_x0000_i1039" type="#_x0000_t75" style="width:69pt;height:32.25pt" o:ole="">
            <v:imagedata r:id="rId98" o:title=""/>
          </v:shape>
          <o:OLEObject Type="Embed" ProgID="Equation.DSMT4" ShapeID="_x0000_i1039" DrawAspect="Content" ObjectID="_1702888978" r:id="rId99"/>
        </w:object>
      </w:r>
    </w:p>
    <w:p w14:paraId="531312D6" w14:textId="4D44E7E1" w:rsidR="006C6A3B" w:rsidRDefault="006C6A3B" w:rsidP="006C6A3B">
      <w:r>
        <w:t xml:space="preserve">Với điều kiện: </w:t>
      </w:r>
    </w:p>
    <w:p w14:paraId="6780875D" w14:textId="6AD20D66" w:rsidR="007A5823" w:rsidRDefault="007A5823" w:rsidP="004F5565">
      <w:pPr>
        <w:pStyle w:val="ListParagraph"/>
        <w:numPr>
          <w:ilvl w:val="0"/>
          <w:numId w:val="38"/>
        </w:numPr>
      </w:pPr>
      <w:r w:rsidRPr="00BE0707">
        <w:rPr>
          <w:position w:val="-12"/>
        </w:rPr>
        <w:object w:dxaOrig="2659" w:dyaOrig="360" w14:anchorId="5EAB4063">
          <v:shape id="_x0000_i1040" type="#_x0000_t75" style="width:132pt;height:18pt" o:ole="">
            <v:imagedata r:id="rId100" o:title=""/>
          </v:shape>
          <o:OLEObject Type="Embed" ProgID="Equation.DSMT4" ShapeID="_x0000_i1040" DrawAspect="Content" ObjectID="_1702888979" r:id="rId101"/>
        </w:object>
      </w:r>
    </w:p>
    <w:p w14:paraId="1758F06D" w14:textId="77777777" w:rsidR="007A5823" w:rsidRDefault="007A5823" w:rsidP="004F5565">
      <w:pPr>
        <w:pStyle w:val="ListParagraph"/>
        <w:numPr>
          <w:ilvl w:val="0"/>
          <w:numId w:val="38"/>
        </w:numPr>
      </w:pPr>
      <w:r w:rsidRPr="007A5823">
        <w:rPr>
          <w:position w:val="-12"/>
        </w:rPr>
        <w:object w:dxaOrig="1560" w:dyaOrig="360" w14:anchorId="0AA46A82">
          <v:shape id="_x0000_i1041" type="#_x0000_t75" style="width:77.25pt;height:18pt" o:ole="">
            <v:imagedata r:id="rId102" o:title=""/>
          </v:shape>
          <o:OLEObject Type="Embed" ProgID="Equation.DSMT4" ShapeID="_x0000_i1041" DrawAspect="Content" ObjectID="_1702888980" r:id="rId103"/>
        </w:object>
      </w:r>
    </w:p>
    <w:p w14:paraId="086EC821" w14:textId="77777777" w:rsidR="0014452F" w:rsidRDefault="0014452F" w:rsidP="0014452F">
      <w:r>
        <w:t>Trong đó, C là tham số xác định mức độ phạt (penalty degree) đối với lỗi, là một tham số quan trọng mà cần phải tối ưu trong các bài toán SVM.</w:t>
      </w:r>
    </w:p>
    <w:p w14:paraId="550FCC6C" w14:textId="1EF9AF9F" w:rsidR="0014452F" w:rsidRDefault="0014452F" w:rsidP="004F5565">
      <w:pPr>
        <w:pStyle w:val="ListParagraph"/>
        <w:numPr>
          <w:ilvl w:val="0"/>
          <w:numId w:val="39"/>
        </w:numPr>
      </w:pPr>
      <w:r>
        <w:t xml:space="preserve">Bài toán </w:t>
      </w:r>
      <w:r w:rsidRPr="00ED11FC">
        <w:rPr>
          <w:b/>
        </w:rPr>
        <w:t>Soft-margin</w:t>
      </w:r>
      <w:r>
        <w:t xml:space="preserve"> của SVM </w:t>
      </w:r>
    </w:p>
    <w:p w14:paraId="56352CA8" w14:textId="648B284A" w:rsidR="00012113" w:rsidRPr="0063572B" w:rsidRDefault="0063572B" w:rsidP="0063572B">
      <w:pPr>
        <w:ind w:firstLine="357"/>
      </w:pPr>
      <w:r>
        <w:t>Một bài toán có không gian dữ liệu phi tuyến tính (non-linear) khi không tìm được siêu phẳng H</w:t>
      </w:r>
      <w:r>
        <w:rPr>
          <w:vertAlign w:val="subscript"/>
        </w:rPr>
        <w:t>0</w:t>
      </w:r>
      <w:r>
        <w:rPr>
          <w:vertAlign w:val="subscript"/>
        </w:rPr>
        <w:softHyphen/>
      </w:r>
      <w:r>
        <w:t>.</w:t>
      </w:r>
    </w:p>
    <w:p w14:paraId="690FB79A" w14:textId="77777777" w:rsidR="00AF2AE4" w:rsidRDefault="00012113" w:rsidP="00AF2AE4">
      <w:pPr>
        <w:keepNext/>
        <w:jc w:val="center"/>
      </w:pPr>
      <w:r>
        <w:rPr>
          <w:noProof/>
          <w:lang w:val="vi-VN" w:eastAsia="vi-VN"/>
        </w:rPr>
        <w:drawing>
          <wp:inline distT="0" distB="0" distL="0" distR="0" wp14:anchorId="23AE215B" wp14:editId="784AB7C7">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04">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C1765A9" w14:textId="64EEE418" w:rsidR="00012113" w:rsidRDefault="00AF2AE4" w:rsidP="00BF6511">
      <w:pPr>
        <w:pStyle w:val="ThesisTable"/>
      </w:pPr>
      <w:bookmarkStart w:id="132" w:name="_Toc91407488"/>
      <w:bookmarkStart w:id="133" w:name="_Toc91407649"/>
      <w:bookmarkStart w:id="134" w:name="_Toc92231100"/>
      <w:r>
        <w:t xml:space="preserve">Hình </w:t>
      </w:r>
      <w:r w:rsidR="009F06F6">
        <w:fldChar w:fldCharType="begin"/>
      </w:r>
      <w:r w:rsidR="009F06F6">
        <w:instrText xml:space="preserve"> STYLEREF 1 \s </w:instrText>
      </w:r>
      <w:r w:rsidR="009F06F6">
        <w:fldChar w:fldCharType="separate"/>
      </w:r>
      <w:r w:rsidR="009F06F6">
        <w:rPr>
          <w:noProof/>
        </w:rPr>
        <w:t>4</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4</w:t>
      </w:r>
      <w:r w:rsidR="009F06F6">
        <w:fldChar w:fldCharType="end"/>
      </w:r>
      <w:r>
        <w:t xml:space="preserve">. </w:t>
      </w:r>
      <w:r w:rsidRPr="005149FB">
        <w:t>Non-linear trong SVM</w:t>
      </w:r>
      <w:bookmarkEnd w:id="132"/>
      <w:bookmarkEnd w:id="133"/>
      <w:bookmarkEnd w:id="134"/>
    </w:p>
    <w:p w14:paraId="20B4CAE4" w14:textId="22D329B9" w:rsidR="00917444" w:rsidRDefault="0063572B" w:rsidP="00917444">
      <w:r>
        <w:t>Chúng ta cần phải biểu diễn (ánh xạ) dữ liệu từ dữ liệu từ không gian ban đầu X sang không gian F bằng một hàm ánh xạ phi tuyến để giải quyết bài toán:</w:t>
      </w:r>
    </w:p>
    <w:p w14:paraId="19F46D8F" w14:textId="77777777" w:rsidR="0063572B" w:rsidRDefault="0071258D" w:rsidP="004F5565">
      <w:pPr>
        <w:pStyle w:val="ListParagraph"/>
        <w:numPr>
          <w:ilvl w:val="0"/>
          <w:numId w:val="40"/>
        </w:numPr>
        <w:ind w:left="709"/>
      </w:pPr>
      <w:r w:rsidRPr="0063572B">
        <w:rPr>
          <w:position w:val="-10"/>
        </w:rPr>
        <w:object w:dxaOrig="1040" w:dyaOrig="320" w14:anchorId="236DECE1">
          <v:shape id="_x0000_i1042" type="#_x0000_t75" style="width:51.75pt;height:15.75pt" o:ole="">
            <v:imagedata r:id="rId105" o:title=""/>
          </v:shape>
          <o:OLEObject Type="Embed" ProgID="Equation.DSMT4" ShapeID="_x0000_i1042" DrawAspect="Content" ObjectID="_1702888981" r:id="rId106"/>
        </w:object>
      </w:r>
    </w:p>
    <w:p w14:paraId="1AD1F7AE" w14:textId="77777777" w:rsidR="0071258D" w:rsidRDefault="0071258D" w:rsidP="004F5565">
      <w:pPr>
        <w:pStyle w:val="ListParagraph"/>
        <w:numPr>
          <w:ilvl w:val="0"/>
          <w:numId w:val="40"/>
        </w:numPr>
        <w:ind w:left="709"/>
      </w:pPr>
      <w:r w:rsidRPr="0071258D">
        <w:rPr>
          <w:position w:val="-10"/>
        </w:rPr>
        <w:object w:dxaOrig="960" w:dyaOrig="320" w14:anchorId="38FDB427">
          <v:shape id="_x0000_i1043" type="#_x0000_t75" style="width:46.5pt;height:15.75pt" o:ole="">
            <v:imagedata r:id="rId107" o:title=""/>
          </v:shape>
          <o:OLEObject Type="Embed" ProgID="Equation.DSMT4" ShapeID="_x0000_i1043" DrawAspect="Content" ObjectID="_1702888982" r:id="rId108"/>
        </w:object>
      </w:r>
    </w:p>
    <w:p w14:paraId="1C5DB030" w14:textId="68E84539" w:rsidR="003D21B8" w:rsidRPr="00917444" w:rsidRDefault="003D21B8" w:rsidP="004F5565">
      <w:pPr>
        <w:pStyle w:val="ListParagraph"/>
        <w:numPr>
          <w:ilvl w:val="0"/>
          <w:numId w:val="41"/>
        </w:numPr>
      </w:pPr>
      <w:r>
        <w:t xml:space="preserve">Bài toán </w:t>
      </w:r>
      <w:r w:rsidRPr="003D21B8">
        <w:rPr>
          <w:b/>
        </w:rPr>
        <w:t>Non-linear</w:t>
      </w:r>
      <w:r>
        <w:t xml:space="preserve"> của SVM</w:t>
      </w:r>
    </w:p>
    <w:p w14:paraId="285D2DE7" w14:textId="76C6F061" w:rsidR="00FC7923" w:rsidRPr="00505DF6" w:rsidRDefault="00CF151C" w:rsidP="00111E66">
      <w:pPr>
        <w:pStyle w:val="Heading3"/>
      </w:pPr>
      <w:bookmarkStart w:id="135" w:name="_Toc92274310"/>
      <w:r>
        <w:lastRenderedPageBreak/>
        <w:t>Thuật toán Linear Regression</w:t>
      </w:r>
      <w:bookmarkEnd w:id="135"/>
    </w:p>
    <w:p w14:paraId="6D90D75E" w14:textId="2A1FD1E1" w:rsidR="00111E66" w:rsidRDefault="00111E66" w:rsidP="00111E66">
      <w:pPr>
        <w:pStyle w:val="Heading4"/>
      </w:pPr>
      <w:bookmarkStart w:id="136" w:name="_Toc92274311"/>
      <w:r>
        <w:t>Giới thiệu Linear Regression</w:t>
      </w:r>
      <w:bookmarkEnd w:id="136"/>
    </w:p>
    <w:p w14:paraId="186B1BC2" w14:textId="3FCDC945" w:rsidR="00111E66" w:rsidRDefault="00111E66" w:rsidP="00672A56">
      <w:pPr>
        <w:pStyle w:val="Paragraph"/>
        <w:spacing w:after="0"/>
        <w:ind w:firstLine="357"/>
        <w:rPr>
          <w:sz w:val="26"/>
          <w:szCs w:val="26"/>
        </w:rPr>
      </w:pPr>
      <w:r>
        <w:rPr>
          <w:sz w:val="26"/>
          <w:szCs w:val="26"/>
        </w:rPr>
        <w:t xml:space="preserve">Thuật toán Linear Regression (Hồi quy tuyến tính) là phương pháp tiếp cận tuyến tính để dự đoán mối quan hệ giữa biến phụ thuộc Y (biến kết cục) trên trục </w:t>
      </w:r>
      <w:proofErr w:type="gramStart"/>
      <w:r>
        <w:rPr>
          <w:sz w:val="26"/>
          <w:szCs w:val="26"/>
        </w:rPr>
        <w:t>tung</w:t>
      </w:r>
      <w:proofErr w:type="gramEnd"/>
      <w:r>
        <w:rPr>
          <w:sz w:val="26"/>
          <w:szCs w:val="26"/>
        </w:rPr>
        <w:t xml:space="preserve"> Y dự trên các biến độc lập X (biến giải thích) trên trục hoành X trong mô hình. Hồi quy tuyến tính được phát </w:t>
      </w:r>
      <w:r w:rsidR="00AF07E6">
        <w:rPr>
          <w:color w:val="000000"/>
          <w:sz w:val="26"/>
          <w:szCs w:val="26"/>
        </w:rPr>
        <w:t xml:space="preserve">triển </w:t>
      </w:r>
      <w:r>
        <w:rPr>
          <w:sz w:val="26"/>
          <w:szCs w:val="26"/>
        </w:rPr>
        <w:t>thành Mô hình hồi quy tuyến tính (</w:t>
      </w:r>
      <w:r w:rsidRPr="000E0833">
        <w:rPr>
          <w:sz w:val="26"/>
          <w:szCs w:val="26"/>
        </w:rPr>
        <w:t>Line</w:t>
      </w:r>
      <w:r w:rsidR="004B2FFA">
        <w:rPr>
          <w:sz w:val="26"/>
          <w:szCs w:val="26"/>
        </w:rPr>
        <w:t>a</w:t>
      </w:r>
      <w:r w:rsidRPr="000E0833">
        <w:rPr>
          <w:sz w:val="26"/>
          <w:szCs w:val="26"/>
        </w:rPr>
        <w:t>r Regression Model</w:t>
      </w:r>
      <w:r w:rsidR="00380C78">
        <w:rPr>
          <w:sz w:val="26"/>
          <w:szCs w:val="26"/>
        </w:rPr>
        <w:t xml:space="preserve">) là </w:t>
      </w:r>
      <w:r>
        <w:rPr>
          <w:sz w:val="26"/>
          <w:szCs w:val="26"/>
        </w:rPr>
        <w:t>công cụ quan trọng trong lĩnh vực Kinh tế lượng và là phương pháp thống kê hồi quy và dự báo dữ liệu.</w:t>
      </w:r>
    </w:p>
    <w:p w14:paraId="6014A67C" w14:textId="38128A40" w:rsidR="00111E66" w:rsidRDefault="00111E66" w:rsidP="004D6584">
      <w:pPr>
        <w:pStyle w:val="Paragraph"/>
        <w:spacing w:after="0"/>
        <w:ind w:firstLine="357"/>
        <w:rPr>
          <w:sz w:val="26"/>
          <w:szCs w:val="26"/>
        </w:rPr>
      </w:pPr>
      <w:r>
        <w:rPr>
          <w:sz w:val="26"/>
          <w:szCs w:val="26"/>
        </w:rPr>
        <w:t xml:space="preserve">Phương pháp </w:t>
      </w:r>
      <w:r w:rsidR="00D76E7D">
        <w:rPr>
          <w:sz w:val="26"/>
          <w:szCs w:val="26"/>
        </w:rPr>
        <w:t>H</w:t>
      </w:r>
      <w:r>
        <w:rPr>
          <w:sz w:val="26"/>
          <w:szCs w:val="26"/>
        </w:rPr>
        <w:t>ồi qu</w:t>
      </w:r>
      <w:r w:rsidR="00D76E7D">
        <w:rPr>
          <w:sz w:val="26"/>
          <w:szCs w:val="26"/>
        </w:rPr>
        <w:t>y T</w:t>
      </w:r>
      <w:r w:rsidR="00FC4515">
        <w:rPr>
          <w:sz w:val="26"/>
          <w:szCs w:val="26"/>
        </w:rPr>
        <w:t>uyến tính tổng quát: Mô hình Hồi quy T</w:t>
      </w:r>
      <w:r>
        <w:rPr>
          <w:sz w:val="26"/>
          <w:szCs w:val="26"/>
        </w:rPr>
        <w:t>uyến tính bội (</w:t>
      </w:r>
      <w:r w:rsidR="00FC4515">
        <w:rPr>
          <w:sz w:val="26"/>
          <w:szCs w:val="26"/>
        </w:rPr>
        <w:t>Multiple R</w:t>
      </w:r>
      <w:r w:rsidRPr="000E0833">
        <w:rPr>
          <w:sz w:val="26"/>
          <w:szCs w:val="26"/>
        </w:rPr>
        <w:t>egression model</w:t>
      </w:r>
      <w:r w:rsidR="007C02C0">
        <w:rPr>
          <w:sz w:val="26"/>
          <w:szCs w:val="26"/>
        </w:rPr>
        <w:t>) với dạng Mô hình H</w:t>
      </w:r>
      <w:r>
        <w:rPr>
          <w:sz w:val="26"/>
          <w:szCs w:val="26"/>
        </w:rPr>
        <w:t>ồi quy tổng thể (</w:t>
      </w:r>
      <w:r w:rsidR="00B67F3F">
        <w:rPr>
          <w:sz w:val="26"/>
          <w:szCs w:val="26"/>
        </w:rPr>
        <w:t>Population R</w:t>
      </w:r>
      <w:r w:rsidRPr="000E0833">
        <w:rPr>
          <w:sz w:val="26"/>
          <w:szCs w:val="26"/>
        </w:rPr>
        <w:t>egression model</w:t>
      </w:r>
      <w:r>
        <w:rPr>
          <w:sz w:val="26"/>
          <w:szCs w:val="26"/>
        </w:rPr>
        <w:t>) với n-1 biến giải thích có dạng:</w:t>
      </w:r>
    </w:p>
    <w:p w14:paraId="1343C80E" w14:textId="77777777" w:rsidR="00111E66" w:rsidRDefault="00111E66" w:rsidP="004D6584">
      <w:pPr>
        <w:pStyle w:val="Paragraph"/>
        <w:spacing w:after="0"/>
        <w:ind w:left="357" w:firstLine="357"/>
        <w:jc w:val="center"/>
        <w:rPr>
          <w:sz w:val="26"/>
          <w:szCs w:val="26"/>
        </w:rPr>
      </w:pPr>
      <w:r w:rsidRPr="00384655">
        <w:rPr>
          <w:position w:val="-12"/>
          <w:sz w:val="26"/>
          <w:szCs w:val="26"/>
        </w:rPr>
        <w:object w:dxaOrig="4140" w:dyaOrig="360" w14:anchorId="31FE0FDA">
          <v:shape id="_x0000_i1044" type="#_x0000_t75" style="width:206.25pt;height:18pt" o:ole="">
            <v:imagedata r:id="rId109" o:title=""/>
          </v:shape>
          <o:OLEObject Type="Embed" ProgID="Equation.DSMT4" ShapeID="_x0000_i1044" DrawAspect="Content" ObjectID="_1702888983" r:id="rId110"/>
        </w:object>
      </w:r>
      <w:r>
        <w:rPr>
          <w:sz w:val="26"/>
          <w:szCs w:val="26"/>
        </w:rPr>
        <w:t>(1)</w:t>
      </w:r>
    </w:p>
    <w:p w14:paraId="2A5E6EDE" w14:textId="2D000A07" w:rsidR="00111E66" w:rsidRDefault="00111E66" w:rsidP="004F5565">
      <w:pPr>
        <w:pStyle w:val="MTDisplayEquation"/>
        <w:numPr>
          <w:ilvl w:val="0"/>
          <w:numId w:val="43"/>
        </w:numPr>
        <w:ind w:left="714" w:hanging="357"/>
      </w:pPr>
      <w:r>
        <w:t>Y là biến phụ thuộc (dependent variable)</w:t>
      </w:r>
      <w:r w:rsidR="00465A26">
        <w:t>.</w:t>
      </w:r>
    </w:p>
    <w:p w14:paraId="03D013D1" w14:textId="77777777" w:rsidR="00111E66" w:rsidRDefault="00111E66" w:rsidP="004F5565">
      <w:pPr>
        <w:pStyle w:val="MTDisplayEquation"/>
        <w:numPr>
          <w:ilvl w:val="0"/>
          <w:numId w:val="43"/>
        </w:numPr>
        <w:ind w:left="714" w:hanging="357"/>
      </w:pPr>
      <w:r>
        <w:t xml:space="preserve">X là các biến giải thích hay biến độc lập (explanatory/independent variables). </w:t>
      </w:r>
    </w:p>
    <w:p w14:paraId="6094F23F" w14:textId="77777777" w:rsidR="00111E66" w:rsidRDefault="00111E66" w:rsidP="004F5565">
      <w:pPr>
        <w:pStyle w:val="MTDisplayEquation"/>
        <w:numPr>
          <w:ilvl w:val="0"/>
          <w:numId w:val="43"/>
        </w:numPr>
        <w:ind w:left="714" w:hanging="357"/>
      </w:pPr>
      <w:proofErr w:type="gramStart"/>
      <w:r>
        <w:t>β</w:t>
      </w:r>
      <w:r w:rsidRPr="00276E29">
        <w:rPr>
          <w:vertAlign w:val="subscript"/>
        </w:rPr>
        <w:t>n</w:t>
      </w:r>
      <w:proofErr w:type="gramEnd"/>
      <w:r>
        <w:t xml:space="preserve"> là hệ số của các biến độc lập, trong đó B1 là hệ số tự do.</w:t>
      </w:r>
    </w:p>
    <w:p w14:paraId="4D1E3300" w14:textId="77777777" w:rsidR="00111E66" w:rsidRDefault="00111E66" w:rsidP="004F5565">
      <w:pPr>
        <w:pStyle w:val="MTDisplayEquation"/>
        <w:numPr>
          <w:ilvl w:val="0"/>
          <w:numId w:val="43"/>
        </w:numPr>
        <w:ind w:left="714" w:hanging="357"/>
      </w:pPr>
      <w:proofErr w:type="gramStart"/>
      <w:r>
        <w:t>u</w:t>
      </w:r>
      <w:proofErr w:type="gramEnd"/>
      <w:r>
        <w:t xml:space="preserve"> là hạng nhiễu hay sai số ngẫu nhiên (random hay stochastic error term).</w:t>
      </w:r>
    </w:p>
    <w:p w14:paraId="1A977838" w14:textId="77777777" w:rsidR="00111E66" w:rsidRDefault="00111E66" w:rsidP="004F5565">
      <w:pPr>
        <w:pStyle w:val="MTDisplayEquation"/>
        <w:numPr>
          <w:ilvl w:val="0"/>
          <w:numId w:val="43"/>
        </w:numPr>
        <w:ind w:left="714" w:hanging="357"/>
      </w:pPr>
      <w:proofErr w:type="gramStart"/>
      <w:r>
        <w:t>i</w:t>
      </w:r>
      <w:proofErr w:type="gramEnd"/>
      <w:r>
        <w:t xml:space="preserve"> là ký hiệu cho quan sát thứ i trong tổng thể.</w:t>
      </w:r>
    </w:p>
    <w:p w14:paraId="3FEBC16E" w14:textId="77777777" w:rsidR="00111E66" w:rsidRDefault="00111E66" w:rsidP="004D6584">
      <w:r>
        <w:t>Phương trình (1) rút gọn thành mô hình tổng thể (</w:t>
      </w:r>
      <w:r w:rsidRPr="00505DF6">
        <w:t>population model</w:t>
      </w:r>
      <w:r>
        <w:t xml:space="preserve">): </w:t>
      </w:r>
    </w:p>
    <w:p w14:paraId="52685E92" w14:textId="77777777" w:rsidR="00111E66" w:rsidRDefault="00111E66" w:rsidP="004D6584">
      <w:pPr>
        <w:jc w:val="center"/>
      </w:pPr>
      <w:r w:rsidRPr="00132B86">
        <w:rPr>
          <w:position w:val="-12"/>
        </w:rPr>
        <w:object w:dxaOrig="1280" w:dyaOrig="360" w14:anchorId="7AB2F70F">
          <v:shape id="_x0000_i1045" type="#_x0000_t75" style="width:63.75pt;height:18pt" o:ole="">
            <v:imagedata r:id="rId111" o:title=""/>
          </v:shape>
          <o:OLEObject Type="Embed" ProgID="Equation.DSMT4" ShapeID="_x0000_i1045" DrawAspect="Content" ObjectID="_1702888984" r:id="rId112"/>
        </w:object>
      </w:r>
      <w:r>
        <w:t xml:space="preserve"> Với </w:t>
      </w:r>
      <w:r w:rsidRPr="00505DF6">
        <w:rPr>
          <w:position w:val="-12"/>
        </w:rPr>
        <w:object w:dxaOrig="3820" w:dyaOrig="360" w14:anchorId="3EBCE49F">
          <v:shape id="_x0000_i1046" type="#_x0000_t75" style="width:190.5pt;height:18pt" o:ole="">
            <v:imagedata r:id="rId113" o:title=""/>
          </v:shape>
          <o:OLEObject Type="Embed" ProgID="Equation.DSMT4" ShapeID="_x0000_i1046" DrawAspect="Content" ObjectID="_1702888985" r:id="rId114"/>
        </w:object>
      </w:r>
    </w:p>
    <w:p w14:paraId="0900D711" w14:textId="28C603CE" w:rsidR="00111E66" w:rsidRDefault="00111E66" w:rsidP="004F5565">
      <w:pPr>
        <w:pStyle w:val="ListParagraph"/>
        <w:numPr>
          <w:ilvl w:val="0"/>
          <w:numId w:val="44"/>
        </w:numPr>
        <w:ind w:left="714" w:hanging="357"/>
        <w:contextualSpacing w:val="0"/>
      </w:pPr>
      <w:proofErr w:type="gramStart"/>
      <w:r>
        <w:t>β</w:t>
      </w:r>
      <w:r w:rsidR="00276E29">
        <w:rPr>
          <w:vertAlign w:val="subscript"/>
        </w:rPr>
        <w:t>x</w:t>
      </w:r>
      <w:proofErr w:type="gramEnd"/>
      <w:r>
        <w:t xml:space="preserve"> là thành phần tất định (deterministic component), là 1 trung bình có điều kiện (conditional mean) của Yi, nghĩa là E(Yi|X): giá trị trung bình của Y khi X là giá trị được cho trước.</w:t>
      </w:r>
    </w:p>
    <w:p w14:paraId="00475A5B" w14:textId="77777777" w:rsidR="00111E66" w:rsidRDefault="00111E66" w:rsidP="004F5565">
      <w:pPr>
        <w:pStyle w:val="ListParagraph"/>
        <w:numPr>
          <w:ilvl w:val="0"/>
          <w:numId w:val="44"/>
        </w:numPr>
        <w:ind w:left="714" w:hanging="357"/>
        <w:contextualSpacing w:val="0"/>
      </w:pPr>
      <w:r>
        <w:t>Ui là thành phần phi hệ thống (nonsystematic component).</w:t>
      </w:r>
    </w:p>
    <w:p w14:paraId="68475D6E" w14:textId="37D499FB" w:rsidR="00111E66" w:rsidRDefault="00111E66" w:rsidP="00672A56">
      <w:r>
        <w:t>Phương trình:</w:t>
      </w:r>
      <w:r w:rsidR="001325D7" w:rsidRPr="001325D7">
        <w:t xml:space="preserve"> Y = β0 + β1*</w:t>
      </w:r>
      <w:r w:rsidR="00362BFB" w:rsidRPr="001325D7">
        <w:t>X</w:t>
      </w:r>
      <w:r w:rsidR="00362BFB">
        <w:t>,</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14D84671" w14:textId="77777777" w:rsidR="00111E66" w:rsidRDefault="00111E66" w:rsidP="004F5565">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1DB5E4FE" w14:textId="48C3FE7E" w:rsidR="00111E66" w:rsidRDefault="00111E66" w:rsidP="004F5565">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661EB8DE" w14:textId="77777777" w:rsidR="00111E66" w:rsidRDefault="00111E66" w:rsidP="00BF6511">
      <w:pPr>
        <w:pStyle w:val="Caption"/>
      </w:pPr>
      <w:r>
        <w:rPr>
          <w:noProof/>
          <w:lang w:val="vi-VN" w:eastAsia="vi-VN"/>
        </w:rPr>
        <w:lastRenderedPageBreak/>
        <w:drawing>
          <wp:inline distT="0" distB="0" distL="0" distR="0" wp14:anchorId="4A1B1555" wp14:editId="5DD65EB6">
            <wp:extent cx="3416400" cy="28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15">
                      <a:extLst>
                        <a:ext uri="{28A0092B-C50C-407E-A947-70E740481C1C}">
                          <a14:useLocalDpi xmlns:a14="http://schemas.microsoft.com/office/drawing/2010/main" val="0"/>
                        </a:ext>
                      </a:extLst>
                    </a:blip>
                    <a:stretch>
                      <a:fillRect/>
                    </a:stretch>
                  </pic:blipFill>
                  <pic:spPr>
                    <a:xfrm>
                      <a:off x="0" y="0"/>
                      <a:ext cx="3416400" cy="2851200"/>
                    </a:xfrm>
                    <a:prstGeom prst="rect">
                      <a:avLst/>
                    </a:prstGeom>
                  </pic:spPr>
                </pic:pic>
              </a:graphicData>
            </a:graphic>
          </wp:inline>
        </w:drawing>
      </w:r>
    </w:p>
    <w:p w14:paraId="43A6F943" w14:textId="2EC31052" w:rsidR="00111E66" w:rsidRDefault="00111E66" w:rsidP="00BF6511">
      <w:pPr>
        <w:pStyle w:val="ThesisTable"/>
      </w:pPr>
      <w:bookmarkStart w:id="137" w:name="_Toc91407489"/>
      <w:bookmarkStart w:id="138" w:name="_Toc91407650"/>
      <w:bookmarkStart w:id="139" w:name="_Toc92231101"/>
      <w:r>
        <w:t xml:space="preserve">Hình </w:t>
      </w:r>
      <w:r w:rsidR="009F06F6">
        <w:fldChar w:fldCharType="begin"/>
      </w:r>
      <w:r w:rsidR="009F06F6">
        <w:instrText xml:space="preserve"> STYLEREF 1 \s </w:instrText>
      </w:r>
      <w:r w:rsidR="009F06F6">
        <w:fldChar w:fldCharType="separate"/>
      </w:r>
      <w:r w:rsidR="009F06F6">
        <w:rPr>
          <w:noProof/>
        </w:rPr>
        <w:t>4</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5</w:t>
      </w:r>
      <w:r w:rsidR="009F06F6">
        <w:fldChar w:fldCharType="end"/>
      </w:r>
      <w:r>
        <w:t>. Mô hình Hồi quy tuyến tính Linear Regression</w:t>
      </w:r>
      <w:bookmarkEnd w:id="137"/>
      <w:bookmarkEnd w:id="138"/>
      <w:bookmarkEnd w:id="139"/>
    </w:p>
    <w:p w14:paraId="77B5464B" w14:textId="395B364A" w:rsidR="00111E66" w:rsidRDefault="00111E66" w:rsidP="00111E66">
      <w:r>
        <w:t>Với</w:t>
      </w:r>
      <w:r w:rsidRPr="00132B86">
        <w:rPr>
          <w:position w:val="-4"/>
        </w:rPr>
        <w:object w:dxaOrig="279" w:dyaOrig="320" w14:anchorId="3E00E903">
          <v:shape id="_x0000_i1047" type="#_x0000_t75" style="width:14.25pt;height:15.75pt" o:ole="">
            <v:imagedata r:id="rId116" o:title=""/>
          </v:shape>
          <o:OLEObject Type="Embed" ProgID="Equation.DSMT4" ShapeID="_x0000_i1047" DrawAspect="Content" ObjectID="_1702888986" r:id="rId117"/>
        </w:object>
      </w:r>
      <w:r>
        <w:t>: Độ lệch chuẩn của X</w:t>
      </w:r>
      <w:r w:rsidR="00465A26">
        <w:t>.</w:t>
      </w:r>
    </w:p>
    <w:p w14:paraId="0056ABFA" w14:textId="746748A7" w:rsidR="00111E66" w:rsidRPr="00AF2AE4" w:rsidRDefault="00465A26" w:rsidP="00111E66">
      <w:proofErr w:type="gramStart"/>
      <w:r>
        <w:t xml:space="preserve">Với </w:t>
      </w:r>
      <w:proofErr w:type="gramEnd"/>
      <w:r w:rsidR="00111E66" w:rsidRPr="00132B86">
        <w:rPr>
          <w:position w:val="-4"/>
        </w:rPr>
        <w:object w:dxaOrig="220" w:dyaOrig="320" w14:anchorId="43F7E724">
          <v:shape id="_x0000_i1048" type="#_x0000_t75" style="width:10.5pt;height:15.75pt" o:ole="">
            <v:imagedata r:id="rId118" o:title=""/>
          </v:shape>
          <o:OLEObject Type="Embed" ProgID="Equation.DSMT4" ShapeID="_x0000_i1048" DrawAspect="Content" ObjectID="_1702888987" r:id="rId119"/>
        </w:object>
      </w:r>
      <w:r w:rsidR="00111E66">
        <w:t>: Độ lệch chuẩn của Y</w:t>
      </w:r>
      <w:r>
        <w:t>.</w:t>
      </w:r>
    </w:p>
    <w:p w14:paraId="18104BB2" w14:textId="77777777" w:rsidR="00111E66" w:rsidRDefault="00111E66" w:rsidP="00111E6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4434B625" w14:textId="7B3E8607" w:rsidR="00111E66" w:rsidRDefault="00111E66" w:rsidP="00111E6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r w:rsidR="00465A26">
        <w:rPr>
          <w:rStyle w:val="Emphasis"/>
          <w:rFonts w:ascii="Muli" w:hAnsi="Muli"/>
          <w:b/>
          <w:bCs/>
          <w:sz w:val="29"/>
          <w:szCs w:val="29"/>
          <w:shd w:val="clear" w:color="auto" w:fill="FFFFFF"/>
        </w:rPr>
        <w:t>.</w:t>
      </w:r>
    </w:p>
    <w:p w14:paraId="353C806A" w14:textId="77777777" w:rsidR="00111E66" w:rsidRDefault="00111E66" w:rsidP="00111E66">
      <w:pPr>
        <w:keepNext/>
        <w:jc w:val="center"/>
      </w:pPr>
      <w:r>
        <w:rPr>
          <w:noProof/>
          <w:lang w:val="vi-VN" w:eastAsia="vi-VN"/>
        </w:rPr>
        <w:drawing>
          <wp:inline distT="0" distB="0" distL="0" distR="0" wp14:anchorId="1817C40B" wp14:editId="62C8AA2B">
            <wp:extent cx="3564000" cy="253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pic:spPr>
                </pic:pic>
              </a:graphicData>
            </a:graphic>
          </wp:inline>
        </w:drawing>
      </w:r>
    </w:p>
    <w:p w14:paraId="6D173FCB" w14:textId="43ECC882" w:rsidR="00111E66" w:rsidRPr="00AF2AE4" w:rsidRDefault="00111E66" w:rsidP="008B7C59">
      <w:pPr>
        <w:pStyle w:val="ThesisTable"/>
      </w:pPr>
      <w:bookmarkStart w:id="140" w:name="_Toc91407490"/>
      <w:bookmarkStart w:id="141" w:name="_Toc91407651"/>
      <w:bookmarkStart w:id="142" w:name="_Toc92231102"/>
      <w:r>
        <w:t xml:space="preserve">Hình </w:t>
      </w:r>
      <w:r w:rsidR="009F06F6">
        <w:fldChar w:fldCharType="begin"/>
      </w:r>
      <w:r w:rsidR="009F06F6">
        <w:instrText xml:space="preserve"> STYLEREF 1 \s </w:instrText>
      </w:r>
      <w:r w:rsidR="009F06F6">
        <w:fldChar w:fldCharType="separate"/>
      </w:r>
      <w:r w:rsidR="009F06F6">
        <w:rPr>
          <w:noProof/>
        </w:rPr>
        <w:t>4</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6</w:t>
      </w:r>
      <w:r w:rsidR="009F06F6">
        <w:fldChar w:fldCharType="end"/>
      </w:r>
      <w:r>
        <w:t>. R-Square (</w:t>
      </w:r>
      <w:r w:rsidRPr="003B02EF">
        <w:t>R</w:t>
      </w:r>
      <w:r w:rsidRPr="00372ED7">
        <w:rPr>
          <w:vertAlign w:val="superscript"/>
        </w:rPr>
        <w:t>2</w:t>
      </w:r>
      <w:r>
        <w:t>) của Mô hình hồi quy tuyến tính</w:t>
      </w:r>
      <w:bookmarkEnd w:id="140"/>
      <w:bookmarkEnd w:id="141"/>
      <w:bookmarkEnd w:id="142"/>
    </w:p>
    <w:p w14:paraId="2FF72E0E" w14:textId="4CF422E5" w:rsidR="00111E66" w:rsidRDefault="00111E66" w:rsidP="004F5565">
      <w:pPr>
        <w:pStyle w:val="ListParagraph"/>
        <w:numPr>
          <w:ilvl w:val="0"/>
          <w:numId w:val="46"/>
        </w:numPr>
        <w:ind w:left="357" w:hanging="357"/>
        <w:contextualSpacing w:val="0"/>
      </w:pPr>
      <w:r>
        <w:t>Tổng các diện tích (TSS): phép đo tổng hợp biến thiên trong tỷ lệ đáp ứng / biến phụ thuộc và có thể được coi là số lượng biến thiên vốn có</w:t>
      </w:r>
      <w:r w:rsidR="00764A1E">
        <w:t xml:space="preserve"> trong đáp ứng trước khi hồi quy</w:t>
      </w:r>
      <w:r>
        <w:t xml:space="preserve"> được thực hiện.</w:t>
      </w:r>
    </w:p>
    <w:p w14:paraId="38AEAAB9" w14:textId="77777777" w:rsidR="00111E66" w:rsidRDefault="00111E66" w:rsidP="004F5565">
      <w:pPr>
        <w:pStyle w:val="ListParagraph"/>
        <w:numPr>
          <w:ilvl w:val="0"/>
          <w:numId w:val="46"/>
        </w:numPr>
        <w:ind w:left="357" w:hanging="357"/>
        <w:contextualSpacing w:val="0"/>
      </w:pPr>
      <w:r>
        <w:lastRenderedPageBreak/>
        <w:t>Sum of Squares (RSS): RSS đo lường lượng biến đổi còn lại không giải thích được sau khi thực hiện hồi quy.</w:t>
      </w:r>
    </w:p>
    <w:p w14:paraId="1FD85AAB" w14:textId="77777777" w:rsidR="00111E66" w:rsidRDefault="00111E66" w:rsidP="004F5565">
      <w:pPr>
        <w:pStyle w:val="ListParagraph"/>
        <w:numPr>
          <w:ilvl w:val="0"/>
          <w:numId w:val="46"/>
        </w:numPr>
        <w:ind w:left="357" w:hanging="357"/>
        <w:contextualSpacing w:val="0"/>
        <w:jc w:val="left"/>
      </w:pPr>
      <w:r>
        <w:t>Hiệu số TSS – RSS đo lường mức độ thay đổi trong đáp ứng được giải thích.</w:t>
      </w:r>
    </w:p>
    <w:p w14:paraId="4900AD60" w14:textId="3EB9BADF" w:rsidR="00111E66" w:rsidRDefault="00111E66" w:rsidP="00111E66">
      <w:pPr>
        <w:pStyle w:val="Heading4"/>
      </w:pPr>
      <w:bookmarkStart w:id="143" w:name="_Toc92274312"/>
      <w:r>
        <w:t xml:space="preserve">GIới thiệu </w:t>
      </w:r>
      <w:r w:rsidRPr="00111E66">
        <w:t>OLS (Ordinary Least Square):</w:t>
      </w:r>
      <w:bookmarkEnd w:id="143"/>
    </w:p>
    <w:p w14:paraId="6EC0A609" w14:textId="02A61238" w:rsidR="00111E66" w:rsidRDefault="00111E66" w:rsidP="004D6584">
      <w:pPr>
        <w:pStyle w:val="Paragraph"/>
        <w:spacing w:after="0"/>
        <w:ind w:firstLine="357"/>
        <w:rPr>
          <w:sz w:val="26"/>
          <w:szCs w:val="26"/>
        </w:rPr>
      </w:pPr>
      <w:r>
        <w:rPr>
          <w:sz w:val="26"/>
          <w:szCs w:val="26"/>
        </w:rPr>
        <w:t>Là mô hình hồi quy bằng phương pháp bình phương nhỏ nhất hay cực tiểu hay còn được gọi là</w:t>
      </w:r>
      <w:r w:rsidR="00764A1E">
        <w:rPr>
          <w:sz w:val="26"/>
          <w:szCs w:val="26"/>
        </w:rPr>
        <w:t xml:space="preserve"> mô hình Pooled OLS (Pool) là mộ</w:t>
      </w:r>
      <w:r>
        <w:rPr>
          <w:sz w:val="26"/>
          <w:szCs w:val="26"/>
        </w:rPr>
        <w:t>t trường hợp đặc biệt của phương pháp bình phương cực tiểu tổng quát (</w:t>
      </w:r>
      <w:r w:rsidRPr="004D5751">
        <w:rPr>
          <w:sz w:val="26"/>
          <w:szCs w:val="26"/>
        </w:rPr>
        <w:t>generalized least squares method – GLS</w:t>
      </w:r>
      <w:r>
        <w:rPr>
          <w:sz w:val="26"/>
          <w:szCs w:val="26"/>
        </w:rPr>
        <w:t xml:space="preserve">) để tìm đường hồi quy gần nhất với giá trị liên tục của biến phụ thuộc (tổng bình phương của các nhiễu hay sai số </w:t>
      </w:r>
      <w:r w:rsidRPr="004D5751">
        <w:rPr>
          <w:sz w:val="26"/>
          <w:szCs w:val="26"/>
        </w:rPr>
        <w:t>(∑</w:t>
      </w:r>
      <w:proofErr w:type="gramStart"/>
      <w:r w:rsidRPr="004D5751">
        <w:rPr>
          <w:sz w:val="26"/>
          <w:szCs w:val="26"/>
        </w:rPr>
        <w:t>u</w:t>
      </w:r>
      <w:r>
        <w:rPr>
          <w:sz w:val="26"/>
          <w:szCs w:val="26"/>
          <w:vertAlign w:val="subscript"/>
        </w:rPr>
        <w:t>i</w:t>
      </w:r>
      <w:r>
        <w:rPr>
          <w:sz w:val="26"/>
          <w:szCs w:val="26"/>
          <w:vertAlign w:val="superscript"/>
        </w:rPr>
        <w:t>2</w:t>
      </w:r>
      <w:r w:rsidRPr="004D5751">
        <w:rPr>
          <w:sz w:val="26"/>
          <w:szCs w:val="26"/>
        </w:rPr>
        <w:t xml:space="preserve"> )</w:t>
      </w:r>
      <w:proofErr w:type="gramEnd"/>
      <w:r>
        <w:rPr>
          <w:sz w:val="26"/>
          <w:szCs w:val="26"/>
        </w:rPr>
        <w:t xml:space="preserve"> nhỏ nhất).</w:t>
      </w:r>
    </w:p>
    <w:p w14:paraId="6FAE91D1" w14:textId="77777777" w:rsidR="00111E66" w:rsidRPr="00F21C9E" w:rsidRDefault="00111E66" w:rsidP="004D6584">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4A69954B" w14:textId="635DEBB8" w:rsidR="00111E66" w:rsidRPr="00F21C9E" w:rsidRDefault="00111E66" w:rsidP="004D6584">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Pr="00F21C9E">
        <w:rPr>
          <w:position w:val="-24"/>
        </w:rPr>
        <w:object w:dxaOrig="1120" w:dyaOrig="960" w14:anchorId="2307025E">
          <v:shape id="_x0000_i1049" type="#_x0000_t75" style="width:56.25pt;height:46.5pt" o:ole="">
            <v:imagedata r:id="rId121" o:title=""/>
          </v:shape>
          <o:OLEObject Type="Embed" ProgID="Equation.DSMT4" ShapeID="_x0000_i1049" DrawAspect="Content" ObjectID="_1702888988" r:id="rId122"/>
        </w:object>
      </w:r>
      <w:r w:rsidR="006C333E" w:rsidRPr="00F21C9E">
        <w:rPr>
          <w:sz w:val="26"/>
          <w:szCs w:val="26"/>
        </w:rPr>
        <w:t>, t</w:t>
      </w:r>
      <w:r w:rsidRPr="00F21C9E">
        <w:rPr>
          <w:sz w:val="26"/>
          <w:szCs w:val="26"/>
        </w:rPr>
        <w:t>rong đó:</w:t>
      </w:r>
    </w:p>
    <w:p w14:paraId="4F913204" w14:textId="3BC833BA" w:rsidR="00111E66" w:rsidRPr="00F21C9E" w:rsidRDefault="00111E66" w:rsidP="004F5565">
      <w:pPr>
        <w:pStyle w:val="Paragraph"/>
        <w:numPr>
          <w:ilvl w:val="0"/>
          <w:numId w:val="47"/>
        </w:numPr>
        <w:spacing w:after="0"/>
        <w:ind w:left="357" w:hanging="357"/>
        <w:rPr>
          <w:sz w:val="26"/>
          <w:szCs w:val="26"/>
        </w:rPr>
      </w:pPr>
      <w:r w:rsidRPr="00F21C9E">
        <w:rPr>
          <w:sz w:val="26"/>
          <w:szCs w:val="26"/>
        </w:rPr>
        <w:t>Phương sai: tỷ lệ của tổng bình phương phần dư (RSS) chia cho (n – k) với bậc tự do, n là cỡ mẫu và k là số tham số hồi quy ước lượng.</w:t>
      </w:r>
    </w:p>
    <w:p w14:paraId="1038A025" w14:textId="77777777" w:rsidR="00111E66" w:rsidRDefault="00111E66" w:rsidP="004F5565">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Pr>
          <w:sz w:val="26"/>
          <w:szCs w:val="26"/>
        </w:rPr>
        <w:t>: sai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343E3B5F" w14:textId="77777777" w:rsidR="009074D9" w:rsidRDefault="006C333E" w:rsidP="009074D9">
      <w:pPr>
        <w:pStyle w:val="Paragraph"/>
        <w:keepNext/>
        <w:ind w:left="357" w:firstLine="357"/>
        <w:jc w:val="center"/>
      </w:pPr>
      <w:r>
        <w:rPr>
          <w:noProof/>
          <w:sz w:val="26"/>
          <w:szCs w:val="26"/>
          <w:lang w:val="vi-VN" w:eastAsia="vi-VN"/>
        </w:rPr>
        <w:drawing>
          <wp:inline distT="0" distB="0" distL="0" distR="0" wp14:anchorId="34B4E248" wp14:editId="22070F8D">
            <wp:extent cx="3499200" cy="254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23">
                      <a:extLst>
                        <a:ext uri="{28A0092B-C50C-407E-A947-70E740481C1C}">
                          <a14:useLocalDpi xmlns:a14="http://schemas.microsoft.com/office/drawing/2010/main" val="0"/>
                        </a:ext>
                      </a:extLst>
                    </a:blip>
                    <a:stretch>
                      <a:fillRect/>
                    </a:stretch>
                  </pic:blipFill>
                  <pic:spPr>
                    <a:xfrm>
                      <a:off x="0" y="0"/>
                      <a:ext cx="3499200" cy="2541600"/>
                    </a:xfrm>
                    <a:prstGeom prst="rect">
                      <a:avLst/>
                    </a:prstGeom>
                  </pic:spPr>
                </pic:pic>
              </a:graphicData>
            </a:graphic>
          </wp:inline>
        </w:drawing>
      </w:r>
    </w:p>
    <w:p w14:paraId="6E9A2F9C" w14:textId="6629F67E" w:rsidR="00264C62" w:rsidRPr="00111E66" w:rsidRDefault="009074D9" w:rsidP="00BF6511">
      <w:pPr>
        <w:pStyle w:val="ThesisTable"/>
      </w:pPr>
      <w:bookmarkStart w:id="144" w:name="_Toc92231103"/>
      <w:r>
        <w:t xml:space="preserve">Hình </w:t>
      </w:r>
      <w:r w:rsidR="009F06F6">
        <w:fldChar w:fldCharType="begin"/>
      </w:r>
      <w:r w:rsidR="009F06F6">
        <w:instrText xml:space="preserve"> STYLEREF 1 \s </w:instrText>
      </w:r>
      <w:r w:rsidR="009F06F6">
        <w:fldChar w:fldCharType="separate"/>
      </w:r>
      <w:r w:rsidR="009F06F6">
        <w:rPr>
          <w:noProof/>
        </w:rPr>
        <w:t>4</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7</w:t>
      </w:r>
      <w:r w:rsidR="009F06F6">
        <w:fldChar w:fldCharType="end"/>
      </w:r>
      <w:r>
        <w:t xml:space="preserve">. Phương </w:t>
      </w:r>
      <w:r w:rsidRPr="00BF6511">
        <w:t>pháp</w:t>
      </w:r>
      <w:r>
        <w:t xml:space="preserve"> </w:t>
      </w:r>
      <w:r w:rsidRPr="009074D9">
        <w:t>Ordinary Least Square</w:t>
      </w:r>
      <w:bookmarkEnd w:id="144"/>
    </w:p>
    <w:p w14:paraId="109EB1D8" w14:textId="5EB631D8" w:rsidR="00CF151C" w:rsidRDefault="00CF151C" w:rsidP="00CF151C">
      <w:pPr>
        <w:pStyle w:val="Heading3"/>
      </w:pPr>
      <w:bookmarkStart w:id="145" w:name="_Toc92274313"/>
      <w:r>
        <w:lastRenderedPageBreak/>
        <w:t xml:space="preserve">Thuật toán </w:t>
      </w:r>
      <w:r w:rsidRPr="00CF151C">
        <w:t>Bayesian Ridge Regression</w:t>
      </w:r>
      <w:bookmarkEnd w:id="145"/>
    </w:p>
    <w:p w14:paraId="41A20564" w14:textId="21C0C08B" w:rsidR="00D71372" w:rsidRDefault="005C52FB" w:rsidP="004E5A82">
      <w:pPr>
        <w:pStyle w:val="Paragraph"/>
        <w:spacing w:after="0"/>
        <w:ind w:firstLine="357"/>
        <w:rPr>
          <w:sz w:val="26"/>
          <w:szCs w:val="26"/>
        </w:rPr>
      </w:pPr>
      <w:r>
        <w:rPr>
          <w:sz w:val="26"/>
          <w:szCs w:val="26"/>
        </w:rPr>
        <w:t xml:space="preserve">Kỹ thuật hồi quy Bayes </w:t>
      </w:r>
      <w:r w:rsidR="00921938">
        <w:rPr>
          <w:sz w:val="26"/>
          <w:szCs w:val="26"/>
        </w:rPr>
        <w:t xml:space="preserve">(Bayesian Regression) </w:t>
      </w:r>
      <w:r>
        <w:rPr>
          <w:sz w:val="26"/>
          <w:szCs w:val="26"/>
        </w:rPr>
        <w:t>được sử dụng để bao gồm các tham số chính quy hóa tr</w:t>
      </w:r>
      <w:r w:rsidR="00717AF6">
        <w:rPr>
          <w:sz w:val="26"/>
          <w:szCs w:val="26"/>
        </w:rPr>
        <w:t>ong quá trình ước lượng: tham số</w:t>
      </w:r>
      <w:r>
        <w:rPr>
          <w:sz w:val="26"/>
          <w:szCs w:val="26"/>
        </w:rPr>
        <w:t xml:space="preserve"> chính quy hóa không được định cứng mà sẽ được đ</w:t>
      </w:r>
      <w:r w:rsidR="00921938">
        <w:rPr>
          <w:sz w:val="26"/>
          <w:szCs w:val="26"/>
        </w:rPr>
        <w:t xml:space="preserve">iều chỉnh </w:t>
      </w:r>
      <w:proofErr w:type="gramStart"/>
      <w:r w:rsidR="00921938">
        <w:rPr>
          <w:sz w:val="26"/>
          <w:szCs w:val="26"/>
        </w:rPr>
        <w:t>theo</w:t>
      </w:r>
      <w:proofErr w:type="gramEnd"/>
      <w:r w:rsidR="00921938">
        <w:rPr>
          <w:sz w:val="26"/>
          <w:szCs w:val="26"/>
        </w:rPr>
        <w:t xml:space="preserve"> dữ liệu có sẵn. Điều này thực hiện bằng cách giới thiệu cò mồi không thông tin trên các siêu tham số của mô hình. Các </w:t>
      </w:r>
      <w:r w:rsidR="00921938" w:rsidRPr="00921938">
        <w:rPr>
          <w:i/>
          <w:sz w:val="26"/>
          <w:szCs w:val="26"/>
        </w:rPr>
        <w:t>l</w:t>
      </w:r>
      <w:r w:rsidR="00921938" w:rsidRPr="00921938">
        <w:rPr>
          <w:i/>
          <w:sz w:val="26"/>
          <w:szCs w:val="26"/>
          <w:vertAlign w:val="subscript"/>
        </w:rPr>
        <w:t>2</w:t>
      </w:r>
      <w:r w:rsidR="00921938">
        <w:rPr>
          <w:i/>
          <w:sz w:val="26"/>
          <w:szCs w:val="26"/>
        </w:rPr>
        <w:t xml:space="preserve"> </w:t>
      </w:r>
      <w:r w:rsidR="00921938">
        <w:rPr>
          <w:sz w:val="26"/>
          <w:szCs w:val="26"/>
        </w:rPr>
        <w:t>chính quy hóa được sử dụng trong hồi quy và phân loại Ridge bằng với việc tìm 1 ước lượng hậu k</w:t>
      </w:r>
      <w:r w:rsidR="00717AF6">
        <w:rPr>
          <w:sz w:val="26"/>
          <w:szCs w:val="26"/>
        </w:rPr>
        <w:t>ỳ</w:t>
      </w:r>
      <w:r w:rsidR="00921938">
        <w:rPr>
          <w:sz w:val="26"/>
          <w:szCs w:val="26"/>
        </w:rPr>
        <w:t xml:space="preserve"> tối đa Gaussian</w:t>
      </w:r>
      <w:r w:rsidR="00CD72C9">
        <w:rPr>
          <w:sz w:val="26"/>
          <w:szCs w:val="26"/>
        </w:rPr>
        <w:t xml:space="preserve"> trên các hệ số</w:t>
      </w:r>
      <w:r w:rsidR="00BD40D5" w:rsidRPr="00BD40D5">
        <w:rPr>
          <w:i/>
          <w:position w:val="-6"/>
          <w:sz w:val="26"/>
          <w:szCs w:val="26"/>
        </w:rPr>
        <w:object w:dxaOrig="240" w:dyaOrig="220" w14:anchorId="748F568C">
          <v:shape id="_x0000_i1050" type="#_x0000_t75" style="width:12pt;height:10.5pt" o:ole="">
            <v:imagedata r:id="rId124" o:title=""/>
          </v:shape>
          <o:OLEObject Type="Embed" ProgID="Equation.DSMT4" ShapeID="_x0000_i1050" DrawAspect="Content" ObjectID="_1702888989" r:id="rId125"/>
        </w:object>
      </w:r>
      <w:r w:rsidR="00921938">
        <w:rPr>
          <w:sz w:val="26"/>
          <w:szCs w:val="26"/>
        </w:rPr>
        <w:t xml:space="preserve">với độ chính xác </w:t>
      </w:r>
      <w:r w:rsidR="0029573A" w:rsidRPr="00CD72C9">
        <w:rPr>
          <w:b/>
          <w:position w:val="-6"/>
          <w:sz w:val="26"/>
          <w:szCs w:val="26"/>
        </w:rPr>
        <w:object w:dxaOrig="360" w:dyaOrig="320" w14:anchorId="62F4F4D8">
          <v:shape id="_x0000_i1051" type="#_x0000_t75" style="width:18pt;height:16.5pt" o:ole="">
            <v:imagedata r:id="rId126" o:title=""/>
          </v:shape>
          <o:OLEObject Type="Embed" ProgID="Equation.DSMT4" ShapeID="_x0000_i1051" DrawAspect="Content" ObjectID="_1702888990" r:id="rId127"/>
        </w:object>
      </w:r>
      <w:r w:rsidR="0029573A">
        <w:rPr>
          <w:sz w:val="26"/>
          <w:szCs w:val="26"/>
        </w:rPr>
        <w:t xml:space="preserve">. </w:t>
      </w:r>
      <w:r w:rsidR="00D71372">
        <w:rPr>
          <w:sz w:val="26"/>
          <w:szCs w:val="26"/>
        </w:rPr>
        <w:t xml:space="preserve"> Hồi quy Ridge giúp giải quyết một số vấn đề của OLS (Ordinary Least S</w:t>
      </w:r>
      <w:r w:rsidR="00D71372" w:rsidRPr="00906CB6">
        <w:rPr>
          <w:sz w:val="26"/>
          <w:szCs w:val="26"/>
        </w:rPr>
        <w:t>quares</w:t>
      </w:r>
      <w:r w:rsidR="00D71372">
        <w:rPr>
          <w:sz w:val="26"/>
          <w:szCs w:val="26"/>
        </w:rPr>
        <w:t>) bằng cách áp đặt hình phạt (penalty) với kích cỡ của các hệ số, hệ số Ridge tối thiểu hóa tổng bình phương (RSS) còn lại:</w:t>
      </w:r>
    </w:p>
    <w:p w14:paraId="1E15F8EF" w14:textId="77777777" w:rsidR="00D71372" w:rsidRDefault="00D71372" w:rsidP="004E5A82">
      <w:pPr>
        <w:pStyle w:val="Paragraph"/>
        <w:spacing w:after="0"/>
        <w:ind w:firstLine="357"/>
        <w:rPr>
          <w:sz w:val="26"/>
          <w:szCs w:val="26"/>
        </w:rPr>
      </w:pPr>
      <w:r w:rsidRPr="00D71372">
        <w:rPr>
          <w:position w:val="-4"/>
          <w:sz w:val="26"/>
          <w:szCs w:val="26"/>
        </w:rPr>
        <w:object w:dxaOrig="180" w:dyaOrig="279" w14:anchorId="4BFB9B40">
          <v:shape id="_x0000_i1052" type="#_x0000_t75" style="width:9pt;height:14.25pt" o:ole="">
            <v:imagedata r:id="rId128" o:title=""/>
          </v:shape>
          <o:OLEObject Type="Embed" ProgID="Equation.DSMT4" ShapeID="_x0000_i1052" DrawAspect="Content" ObjectID="_1702888991" r:id="rId129"/>
        </w:object>
      </w:r>
      <w:r w:rsidR="009E5F1A" w:rsidRPr="009E5F1A">
        <w:rPr>
          <w:position w:val="-12"/>
          <w:sz w:val="26"/>
          <w:szCs w:val="26"/>
        </w:rPr>
        <w:object w:dxaOrig="2299" w:dyaOrig="380" w14:anchorId="716B2CC9">
          <v:shape id="_x0000_i1053" type="#_x0000_t75" style="width:114.75pt;height:18.75pt" o:ole="">
            <v:imagedata r:id="rId130" o:title=""/>
          </v:shape>
          <o:OLEObject Type="Embed" ProgID="Equation.DSMT4" ShapeID="_x0000_i1053" DrawAspect="Content" ObjectID="_1702888992" r:id="rId131"/>
        </w:object>
      </w:r>
    </w:p>
    <w:p w14:paraId="0615B5C6" w14:textId="77777777" w:rsidR="00850865" w:rsidRDefault="0029573A" w:rsidP="004E5A82">
      <w:pPr>
        <w:pStyle w:val="Paragraph"/>
        <w:spacing w:after="0"/>
        <w:ind w:firstLine="357"/>
        <w:rPr>
          <w:sz w:val="26"/>
          <w:szCs w:val="26"/>
        </w:rPr>
      </w:pPr>
      <w:r>
        <w:rPr>
          <w:sz w:val="26"/>
          <w:szCs w:val="26"/>
        </w:rPr>
        <w:t xml:space="preserve">Thay vì đặt </w:t>
      </w:r>
      <w:r w:rsidR="00CD72C9" w:rsidRPr="0029573A">
        <w:rPr>
          <w:position w:val="-6"/>
          <w:sz w:val="26"/>
          <w:szCs w:val="26"/>
        </w:rPr>
        <w:object w:dxaOrig="220" w:dyaOrig="279" w14:anchorId="6E49D301">
          <v:shape id="_x0000_i1054" type="#_x0000_t75" style="width:10.5pt;height:14.25pt" o:ole="">
            <v:imagedata r:id="rId132" o:title=""/>
          </v:shape>
          <o:OLEObject Type="Embed" ProgID="Equation.DSMT4" ShapeID="_x0000_i1054" DrawAspect="Content" ObjectID="_1702888993" r:id="rId133"/>
        </w:object>
      </w:r>
      <w:r>
        <w:rPr>
          <w:sz w:val="26"/>
          <w:szCs w:val="26"/>
        </w:rPr>
        <w:t xml:space="preserve"> thủ công, cho nó như 1 biến ngẫu nhiên ước lượng từ dữ liệu. Với mô hình xác suất đầy đủ, đầu ra </w:t>
      </w:r>
      <w:r w:rsidR="00CD72C9" w:rsidRPr="00CD72C9">
        <w:rPr>
          <w:b/>
          <w:i/>
          <w:sz w:val="26"/>
          <w:szCs w:val="26"/>
        </w:rPr>
        <w:t>y</w:t>
      </w:r>
      <w:r w:rsidR="00CD72C9">
        <w:rPr>
          <w:i/>
          <w:sz w:val="26"/>
          <w:szCs w:val="26"/>
        </w:rPr>
        <w:t xml:space="preserve"> </w:t>
      </w:r>
      <w:r>
        <w:rPr>
          <w:sz w:val="26"/>
          <w:szCs w:val="26"/>
        </w:rPr>
        <w:t xml:space="preserve">là Gaussian được phân phối xung </w:t>
      </w:r>
      <w:r w:rsidR="00CD72C9">
        <w:rPr>
          <w:sz w:val="26"/>
          <w:szCs w:val="26"/>
        </w:rPr>
        <w:t>quanh</w:t>
      </w:r>
      <w:r w:rsidR="00CD72C9" w:rsidRPr="00CD72C9">
        <w:rPr>
          <w:position w:val="-6"/>
          <w:sz w:val="26"/>
          <w:szCs w:val="26"/>
        </w:rPr>
        <w:object w:dxaOrig="440" w:dyaOrig="279" w14:anchorId="42C911B4">
          <v:shape id="_x0000_i1055" type="#_x0000_t75" style="width:21.75pt;height:14.25pt" o:ole="">
            <v:imagedata r:id="rId134" o:title=""/>
          </v:shape>
          <o:OLEObject Type="Embed" ProgID="Equation.DSMT4" ShapeID="_x0000_i1055" DrawAspect="Content" ObjectID="_1702888994" r:id="rId135"/>
        </w:object>
      </w:r>
      <w:r w:rsidR="00CD72C9">
        <w:rPr>
          <w:sz w:val="26"/>
          <w:szCs w:val="26"/>
        </w:rPr>
        <w:t xml:space="preserve">: </w:t>
      </w:r>
      <w:r w:rsidR="00CD72C9" w:rsidRPr="00CD72C9">
        <w:rPr>
          <w:position w:val="-10"/>
          <w:sz w:val="26"/>
          <w:szCs w:val="26"/>
        </w:rPr>
        <w:object w:dxaOrig="2860" w:dyaOrig="320" w14:anchorId="639364D9">
          <v:shape id="_x0000_i1056" type="#_x0000_t75" style="width:143.25pt;height:16.5pt" o:ole="">
            <v:imagedata r:id="rId136" o:title=""/>
          </v:shape>
          <o:OLEObject Type="Embed" ProgID="Equation.DSMT4" ShapeID="_x0000_i1056" DrawAspect="Content" ObjectID="_1702888995" r:id="rId137"/>
        </w:object>
      </w:r>
      <w:r w:rsidR="00CD72C9">
        <w:rPr>
          <w:sz w:val="26"/>
          <w:szCs w:val="26"/>
        </w:rPr>
        <w:t xml:space="preserve"> với </w:t>
      </w:r>
      <w:r w:rsidR="00771D9B" w:rsidRPr="00771D9B">
        <w:rPr>
          <w:position w:val="-6"/>
          <w:sz w:val="26"/>
          <w:szCs w:val="26"/>
        </w:rPr>
        <w:object w:dxaOrig="240" w:dyaOrig="220" w14:anchorId="4E8BF497">
          <v:shape id="_x0000_i1057" type="#_x0000_t75" style="width:12pt;height:10.5pt" o:ole="">
            <v:imagedata r:id="rId138" o:title=""/>
          </v:shape>
          <o:OLEObject Type="Embed" ProgID="Equation.DSMT4" ShapeID="_x0000_i1057" DrawAspect="Content" ObjectID="_1702888996" r:id="rId139"/>
        </w:object>
      </w:r>
      <w:r w:rsidR="00771D9B">
        <w:rPr>
          <w:sz w:val="26"/>
          <w:szCs w:val="26"/>
        </w:rPr>
        <w:t>là biến ngẫu nhiên được ước tính từ dữ liệu.</w:t>
      </w:r>
    </w:p>
    <w:p w14:paraId="39A19738" w14:textId="660D3DE3" w:rsidR="00F5174C" w:rsidRPr="00F5174C" w:rsidRDefault="00F5174C" w:rsidP="004E5A82">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4D010144" w14:textId="7E41F4FC" w:rsidR="00F5174C" w:rsidRPr="00F5174C" w:rsidRDefault="00F5174C" w:rsidP="004F5565">
      <w:pPr>
        <w:pStyle w:val="Paragraph"/>
        <w:numPr>
          <w:ilvl w:val="0"/>
          <w:numId w:val="61"/>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4FD0D92F" w14:textId="7DA50D92" w:rsidR="00F5174C" w:rsidRPr="00F5174C" w:rsidRDefault="00F5174C" w:rsidP="004F5565">
      <w:pPr>
        <w:pStyle w:val="Paragraph"/>
        <w:numPr>
          <w:ilvl w:val="0"/>
          <w:numId w:val="61"/>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2B2B6CBF" w14:textId="157DE4EB" w:rsidR="00F5174C" w:rsidRPr="00F5174C" w:rsidRDefault="00F5174C" w:rsidP="004E5A82">
      <w:pPr>
        <w:pStyle w:val="Paragraph"/>
        <w:numPr>
          <w:ilvl w:val="0"/>
          <w:numId w:val="28"/>
        </w:numPr>
        <w:spacing w:after="0"/>
        <w:ind w:left="360"/>
        <w:rPr>
          <w:sz w:val="26"/>
          <w:szCs w:val="26"/>
        </w:rPr>
      </w:pPr>
      <w:r>
        <w:rPr>
          <w:sz w:val="26"/>
          <w:szCs w:val="26"/>
        </w:rPr>
        <w:t>Nhược điểm của Hồi quy Bayes:</w:t>
      </w:r>
    </w:p>
    <w:p w14:paraId="60C2F0F5" w14:textId="6988B30F" w:rsidR="00F5174C" w:rsidRPr="00921938" w:rsidRDefault="00F5174C" w:rsidP="004F5565">
      <w:pPr>
        <w:pStyle w:val="Paragraph"/>
        <w:numPr>
          <w:ilvl w:val="0"/>
          <w:numId w:val="62"/>
        </w:numPr>
        <w:spacing w:after="0"/>
        <w:ind w:left="717"/>
        <w:rPr>
          <w:sz w:val="26"/>
          <w:szCs w:val="26"/>
        </w:rPr>
      </w:pPr>
      <w:r w:rsidRPr="00F5174C">
        <w:rPr>
          <w:sz w:val="26"/>
          <w:szCs w:val="26"/>
        </w:rPr>
        <w:t>Việc suy diễn mô hình có thể tốn nhiều thời gian.</w:t>
      </w:r>
      <w:r w:rsidR="006552A9">
        <w:rPr>
          <w:sz w:val="26"/>
          <w:szCs w:val="26"/>
        </w:rPr>
        <w:tab/>
      </w:r>
    </w:p>
    <w:p w14:paraId="09EB2EA5" w14:textId="78E4CDBB" w:rsidR="00850865" w:rsidRDefault="00D76E7D" w:rsidP="00B632DC">
      <w:pPr>
        <w:pStyle w:val="Paragraph"/>
        <w:keepLines/>
        <w:spacing w:after="0"/>
        <w:ind w:firstLine="357"/>
        <w:rPr>
          <w:sz w:val="26"/>
          <w:szCs w:val="26"/>
        </w:rPr>
      </w:pPr>
      <w:r>
        <w:rPr>
          <w:sz w:val="26"/>
          <w:szCs w:val="26"/>
        </w:rPr>
        <w:t xml:space="preserve">Hồi Quy Bayesian Ridge </w:t>
      </w:r>
      <w:r w:rsidR="001875E3">
        <w:rPr>
          <w:sz w:val="26"/>
          <w:szCs w:val="26"/>
        </w:rPr>
        <w:t xml:space="preserve">ước tính một mô hình xác suất của bài toán Hồi quy, giá trị trước </w:t>
      </w:r>
      <w:r w:rsidR="00BD40D5">
        <w:rPr>
          <w:sz w:val="26"/>
          <w:szCs w:val="26"/>
        </w:rPr>
        <w:t>cho hệ số</w:t>
      </w:r>
      <w:r w:rsidR="00BD40D5" w:rsidRPr="00BD40D5">
        <w:rPr>
          <w:i/>
          <w:position w:val="-6"/>
          <w:sz w:val="26"/>
          <w:szCs w:val="26"/>
        </w:rPr>
        <w:object w:dxaOrig="240" w:dyaOrig="220" w14:anchorId="09F9C877">
          <v:shape id="_x0000_i1058" type="#_x0000_t75" style="width:12pt;height:10.5pt" o:ole="">
            <v:imagedata r:id="rId140" o:title=""/>
          </v:shape>
          <o:OLEObject Type="Embed" ProgID="Equation.DSMT4" ShapeID="_x0000_i1058" DrawAspect="Content" ObjectID="_1702888997" r:id="rId141"/>
        </w:object>
      </w:r>
      <w:r w:rsidR="001244EA">
        <w:rPr>
          <w:sz w:val="26"/>
          <w:szCs w:val="26"/>
        </w:rPr>
        <w:t>đưa ra bởi Gaussian hình cầu</w:t>
      </w:r>
      <w:proofErr w:type="gramStart"/>
      <w:r w:rsidR="001244EA">
        <w:rPr>
          <w:sz w:val="26"/>
          <w:szCs w:val="26"/>
        </w:rPr>
        <w:t>:</w:t>
      </w:r>
      <w:r w:rsidR="001244EA" w:rsidRPr="001244EA">
        <w:rPr>
          <w:position w:val="-14"/>
          <w:sz w:val="26"/>
          <w:szCs w:val="26"/>
        </w:rPr>
        <w:object w:dxaOrig="2439" w:dyaOrig="400" w14:anchorId="61D1D445">
          <v:shape id="_x0000_i1059" type="#_x0000_t75" style="width:122.25pt;height:19.5pt" o:ole="">
            <v:imagedata r:id="rId142" o:title=""/>
          </v:shape>
          <o:OLEObject Type="Embed" ProgID="Equation.DSMT4" ShapeID="_x0000_i1059" DrawAspect="Content" ObjectID="_1702888998" r:id="rId143"/>
        </w:object>
      </w:r>
      <w:r w:rsidR="001244EA">
        <w:rPr>
          <w:sz w:val="26"/>
          <w:szCs w:val="26"/>
        </w:rPr>
        <w:t>.</w:t>
      </w:r>
      <w:proofErr w:type="gramEnd"/>
      <w:r w:rsidR="001244EA">
        <w:rPr>
          <w:sz w:val="26"/>
          <w:szCs w:val="26"/>
        </w:rPr>
        <w:t xml:space="preserve"> Các</w:t>
      </w:r>
      <w:r w:rsidR="004E5A82">
        <w:rPr>
          <w:sz w:val="26"/>
          <w:szCs w:val="26"/>
        </w:rPr>
        <w:t xml:space="preserve"> mồi</w:t>
      </w:r>
      <w:r w:rsidR="004E5A82" w:rsidRPr="004E5A82">
        <w:rPr>
          <w:position w:val="-6"/>
          <w:sz w:val="26"/>
          <w:szCs w:val="26"/>
        </w:rPr>
        <w:object w:dxaOrig="240" w:dyaOrig="220" w14:anchorId="038EAEFF">
          <v:shape id="_x0000_i1060" type="#_x0000_t75" style="width:12pt;height:10.5pt" o:ole="">
            <v:imagedata r:id="rId144" o:title=""/>
          </v:shape>
          <o:OLEObject Type="Embed" ProgID="Equation.DSMT4" ShapeID="_x0000_i1060" DrawAspect="Content" ObjectID="_1702888999" r:id="rId145"/>
        </w:object>
      </w:r>
      <w:r w:rsidR="004E5A82">
        <w:rPr>
          <w:sz w:val="26"/>
          <w:szCs w:val="26"/>
        </w:rPr>
        <w:t>và</w:t>
      </w:r>
      <w:r w:rsidR="004E5A82" w:rsidRPr="004E5A82">
        <w:rPr>
          <w:position w:val="-6"/>
          <w:sz w:val="26"/>
          <w:szCs w:val="26"/>
        </w:rPr>
        <w:object w:dxaOrig="220" w:dyaOrig="279" w14:anchorId="688CD1EB">
          <v:shape id="_x0000_i1061" type="#_x0000_t75" style="width:10.5pt;height:14.25pt" o:ole="">
            <v:imagedata r:id="rId146" o:title=""/>
          </v:shape>
          <o:OLEObject Type="Embed" ProgID="Equation.DSMT4" ShapeID="_x0000_i1061" DrawAspect="Content" ObjectID="_1702889000" r:id="rId147"/>
        </w:object>
      </w:r>
      <w:r w:rsidR="001244EA">
        <w:rPr>
          <w:sz w:val="26"/>
          <w:szCs w:val="26"/>
        </w:rPr>
        <w:t>được chọn là phân bố Gamma, liên hợp cho độ chính xác Gaussian, mô hình kết quả gọi là Hồi quy Bayesian Ridge</w:t>
      </w:r>
      <w:r w:rsidR="00E636BB">
        <w:rPr>
          <w:sz w:val="26"/>
          <w:szCs w:val="26"/>
        </w:rPr>
        <w:t>.</w:t>
      </w:r>
      <w:r w:rsidR="00EB1A0A">
        <w:rPr>
          <w:sz w:val="26"/>
          <w:szCs w:val="26"/>
        </w:rPr>
        <w:t xml:space="preserve"> Các tham số</w:t>
      </w:r>
      <w:r w:rsidR="008E5474" w:rsidRPr="008E5474">
        <w:rPr>
          <w:position w:val="-6"/>
          <w:sz w:val="26"/>
          <w:szCs w:val="26"/>
        </w:rPr>
        <w:object w:dxaOrig="240" w:dyaOrig="220" w14:anchorId="3409C482">
          <v:shape id="_x0000_i1062" type="#_x0000_t75" style="width:12pt;height:10.5pt" o:ole="">
            <v:imagedata r:id="rId148" o:title=""/>
          </v:shape>
          <o:OLEObject Type="Embed" ProgID="Equation.DSMT4" ShapeID="_x0000_i1062" DrawAspect="Content" ObjectID="_1702889001" r:id="rId149"/>
        </w:object>
      </w:r>
      <w:r w:rsidR="008E5474">
        <w:rPr>
          <w:sz w:val="26"/>
          <w:szCs w:val="26"/>
        </w:rPr>
        <w:t xml:space="preserve">, </w:t>
      </w:r>
      <w:r w:rsidR="008E5474" w:rsidRPr="008E5474">
        <w:rPr>
          <w:position w:val="-6"/>
          <w:sz w:val="26"/>
          <w:szCs w:val="26"/>
        </w:rPr>
        <w:object w:dxaOrig="240" w:dyaOrig="220" w14:anchorId="675DDF6A">
          <v:shape id="_x0000_i1063" type="#_x0000_t75" style="width:12pt;height:10.5pt" o:ole="">
            <v:imagedata r:id="rId150" o:title=""/>
          </v:shape>
          <o:OLEObject Type="Embed" ProgID="Equation.DSMT4" ShapeID="_x0000_i1063" DrawAspect="Content" ObjectID="_1702889002" r:id="rId151"/>
        </w:object>
      </w:r>
      <w:r w:rsidR="008E5474">
        <w:rPr>
          <w:sz w:val="26"/>
          <w:szCs w:val="26"/>
        </w:rPr>
        <w:t>và</w:t>
      </w:r>
      <w:r w:rsidR="00527F0D">
        <w:rPr>
          <w:sz w:val="26"/>
          <w:szCs w:val="26"/>
        </w:rPr>
        <w:t xml:space="preserve"> </w:t>
      </w:r>
      <w:r w:rsidR="008E5474" w:rsidRPr="008E5474">
        <w:rPr>
          <w:position w:val="-6"/>
          <w:sz w:val="26"/>
          <w:szCs w:val="26"/>
        </w:rPr>
        <w:object w:dxaOrig="220" w:dyaOrig="279" w14:anchorId="374C0479">
          <v:shape id="_x0000_i1064" type="#_x0000_t75" style="width:10.5pt;height:14.25pt" o:ole="">
            <v:imagedata r:id="rId152" o:title=""/>
          </v:shape>
          <o:OLEObject Type="Embed" ProgID="Equation.DSMT4" ShapeID="_x0000_i1064" DrawAspect="Content" ObjectID="_1702889003" r:id="rId153"/>
        </w:object>
      </w:r>
      <w:r w:rsidR="008E5474">
        <w:rPr>
          <w:sz w:val="26"/>
          <w:szCs w:val="26"/>
        </w:rPr>
        <w:t>được ước tính</w:t>
      </w:r>
      <w:r w:rsidR="00EB1A0A">
        <w:rPr>
          <w:sz w:val="26"/>
          <w:szCs w:val="26"/>
        </w:rPr>
        <w:t xml:space="preserve"> phù hợp với mô hình, các tham số </w:t>
      </w:r>
      <w:r w:rsidR="00527F0D">
        <w:rPr>
          <w:sz w:val="26"/>
          <w:szCs w:val="26"/>
        </w:rPr>
        <w:t xml:space="preserve">chính quy hóa </w:t>
      </w:r>
      <w:r w:rsidR="00527F0D" w:rsidRPr="00527F0D">
        <w:rPr>
          <w:position w:val="-6"/>
          <w:sz w:val="26"/>
          <w:szCs w:val="26"/>
        </w:rPr>
        <w:object w:dxaOrig="240" w:dyaOrig="220" w14:anchorId="76C92B0F">
          <v:shape id="_x0000_i1065" type="#_x0000_t75" style="width:12pt;height:10.5pt" o:ole="">
            <v:imagedata r:id="rId154" o:title=""/>
          </v:shape>
          <o:OLEObject Type="Embed" ProgID="Equation.DSMT4" ShapeID="_x0000_i1065" DrawAspect="Content" ObjectID="_1702889004" r:id="rId155"/>
        </w:object>
      </w:r>
      <w:r w:rsidR="00EB1A0A">
        <w:rPr>
          <w:sz w:val="26"/>
          <w:szCs w:val="26"/>
        </w:rPr>
        <w:t>và</w:t>
      </w:r>
      <w:r w:rsidR="00527F0D">
        <w:rPr>
          <w:sz w:val="26"/>
          <w:szCs w:val="26"/>
        </w:rPr>
        <w:t xml:space="preserve"> </w:t>
      </w:r>
      <w:r w:rsidR="00527F0D" w:rsidRPr="00527F0D">
        <w:rPr>
          <w:position w:val="-6"/>
          <w:sz w:val="26"/>
          <w:szCs w:val="26"/>
        </w:rPr>
        <w:object w:dxaOrig="220" w:dyaOrig="279" w14:anchorId="741A9955">
          <v:shape id="_x0000_i1066" type="#_x0000_t75" style="width:10.5pt;height:14.25pt" o:ole="">
            <v:imagedata r:id="rId156" o:title=""/>
          </v:shape>
          <o:OLEObject Type="Embed" ProgID="Equation.DSMT4" ShapeID="_x0000_i1066" DrawAspect="Content" ObjectID="_1702889005" r:id="rId157"/>
        </w:object>
      </w:r>
      <w:r w:rsidR="00527F0D">
        <w:rPr>
          <w:sz w:val="26"/>
          <w:szCs w:val="26"/>
        </w:rPr>
        <w:t xml:space="preserve"> </w:t>
      </w:r>
      <w:r w:rsidR="00EB1A0A">
        <w:rPr>
          <w:sz w:val="26"/>
          <w:szCs w:val="26"/>
        </w:rPr>
        <w:t>ước tính bằng tối đa hóa khả năng cận biên log (</w:t>
      </w:r>
      <w:r w:rsidR="00EB1A0A" w:rsidRPr="00EB1A0A">
        <w:rPr>
          <w:sz w:val="26"/>
          <w:szCs w:val="26"/>
        </w:rPr>
        <w:t>log marginal likelihood</w:t>
      </w:r>
      <w:r w:rsidR="00EB1A0A">
        <w:rPr>
          <w:sz w:val="26"/>
          <w:szCs w:val="26"/>
        </w:rPr>
        <w:t>)</w:t>
      </w:r>
      <w:r w:rsidR="00527F0D">
        <w:rPr>
          <w:sz w:val="26"/>
          <w:szCs w:val="26"/>
        </w:rPr>
        <w:t xml:space="preserve">. Giá trị ban đầu của tối đa hóa có </w:t>
      </w:r>
      <w:r w:rsidR="00527F0D" w:rsidRPr="00527F0D">
        <w:rPr>
          <w:sz w:val="26"/>
          <w:szCs w:val="26"/>
        </w:rPr>
        <w:t>được đặt bằng siêu tham số alpha_init và lambda_init</w:t>
      </w:r>
      <w:r w:rsidR="00527F0D">
        <w:rPr>
          <w:sz w:val="26"/>
          <w:szCs w:val="26"/>
        </w:rPr>
        <w:t xml:space="preserve">. Có 4 siêu tham </w:t>
      </w:r>
      <w:proofErr w:type="gramStart"/>
      <w:r w:rsidR="00527F0D">
        <w:rPr>
          <w:sz w:val="26"/>
          <w:szCs w:val="26"/>
        </w:rPr>
        <w:t>số</w:t>
      </w:r>
      <w:r w:rsidR="00336F63">
        <w:rPr>
          <w:sz w:val="26"/>
          <w:szCs w:val="26"/>
        </w:rPr>
        <w:t xml:space="preserve"> </w:t>
      </w:r>
      <w:proofErr w:type="gramEnd"/>
      <w:r w:rsidR="00336F63" w:rsidRPr="00336F63">
        <w:rPr>
          <w:position w:val="-12"/>
          <w:sz w:val="26"/>
          <w:szCs w:val="26"/>
        </w:rPr>
        <w:object w:dxaOrig="279" w:dyaOrig="360" w14:anchorId="2FD86B46">
          <v:shape id="_x0000_i1067" type="#_x0000_t75" style="width:14.25pt;height:18pt" o:ole="">
            <v:imagedata r:id="rId158" o:title=""/>
          </v:shape>
          <o:OLEObject Type="Embed" ProgID="Equation.DSMT4" ShapeID="_x0000_i1067" DrawAspect="Content" ObjectID="_1702889006" r:id="rId159"/>
        </w:object>
      </w:r>
      <w:r w:rsidR="00336F63">
        <w:rPr>
          <w:sz w:val="26"/>
          <w:szCs w:val="26"/>
        </w:rPr>
        <w:t xml:space="preserve">, </w:t>
      </w:r>
      <w:r w:rsidR="00336F63" w:rsidRPr="00336F63">
        <w:rPr>
          <w:position w:val="-12"/>
          <w:sz w:val="26"/>
          <w:szCs w:val="26"/>
        </w:rPr>
        <w:object w:dxaOrig="300" w:dyaOrig="360" w14:anchorId="2EB4C99F">
          <v:shape id="_x0000_i1068" type="#_x0000_t75" style="width:15pt;height:18pt" o:ole="">
            <v:imagedata r:id="rId160" o:title=""/>
          </v:shape>
          <o:OLEObject Type="Embed" ProgID="Equation.DSMT4" ShapeID="_x0000_i1068" DrawAspect="Content" ObjectID="_1702889007" r:id="rId161"/>
        </w:object>
      </w:r>
      <w:r w:rsidR="00336F63">
        <w:rPr>
          <w:sz w:val="26"/>
          <w:szCs w:val="26"/>
        </w:rPr>
        <w:t xml:space="preserve">, </w:t>
      </w:r>
      <w:r w:rsidR="00B82FCD" w:rsidRPr="00B82FCD">
        <w:rPr>
          <w:position w:val="-12"/>
          <w:sz w:val="26"/>
          <w:szCs w:val="26"/>
        </w:rPr>
        <w:object w:dxaOrig="240" w:dyaOrig="360" w14:anchorId="5DDAD99A">
          <v:shape id="_x0000_i1069" type="#_x0000_t75" style="width:12pt;height:18pt" o:ole="">
            <v:imagedata r:id="rId162" o:title=""/>
          </v:shape>
          <o:OLEObject Type="Embed" ProgID="Equation.DSMT4" ShapeID="_x0000_i1069" DrawAspect="Content" ObjectID="_1702889008" r:id="rId163"/>
        </w:object>
      </w:r>
      <w:r w:rsidR="00B82FCD">
        <w:rPr>
          <w:sz w:val="26"/>
          <w:szCs w:val="26"/>
        </w:rPr>
        <w:t xml:space="preserve"> và </w:t>
      </w:r>
      <w:r w:rsidR="00B82FCD" w:rsidRPr="00B82FCD">
        <w:rPr>
          <w:position w:val="-12"/>
          <w:sz w:val="26"/>
          <w:szCs w:val="26"/>
        </w:rPr>
        <w:object w:dxaOrig="279" w:dyaOrig="360" w14:anchorId="25ED93BD">
          <v:shape id="_x0000_i1070" type="#_x0000_t75" style="width:14.25pt;height:18pt" o:ole="">
            <v:imagedata r:id="rId164" o:title=""/>
          </v:shape>
          <o:OLEObject Type="Embed" ProgID="Equation.DSMT4" ShapeID="_x0000_i1070" DrawAspect="Content" ObjectID="_1702889009" r:id="rId165"/>
        </w:object>
      </w:r>
      <w:r w:rsidR="00527F0D">
        <w:rPr>
          <w:sz w:val="26"/>
          <w:szCs w:val="26"/>
        </w:rPr>
        <w:t xml:space="preserve"> của các phân phối Gamma</w:t>
      </w:r>
      <w:r w:rsidR="007C29D5">
        <w:rPr>
          <w:sz w:val="26"/>
          <w:szCs w:val="26"/>
        </w:rPr>
        <w:t xml:space="preserve"> </w:t>
      </w:r>
      <w:r w:rsidR="007C29D5" w:rsidRPr="007C29D5">
        <w:rPr>
          <w:position w:val="-6"/>
          <w:sz w:val="26"/>
          <w:szCs w:val="26"/>
        </w:rPr>
        <w:object w:dxaOrig="240" w:dyaOrig="220" w14:anchorId="18257846">
          <v:shape id="_x0000_i1071" type="#_x0000_t75" style="width:12pt;height:10.5pt" o:ole="">
            <v:imagedata r:id="rId166" o:title=""/>
          </v:shape>
          <o:OLEObject Type="Embed" ProgID="Equation.DSMT4" ShapeID="_x0000_i1071" DrawAspect="Content" ObjectID="_1702889010" r:id="rId167"/>
        </w:object>
      </w:r>
      <w:r w:rsidR="007C29D5">
        <w:rPr>
          <w:sz w:val="26"/>
          <w:szCs w:val="26"/>
        </w:rPr>
        <w:t xml:space="preserve">và </w:t>
      </w:r>
      <w:r w:rsidR="007C29D5" w:rsidRPr="007C29D5">
        <w:rPr>
          <w:position w:val="-6"/>
          <w:sz w:val="26"/>
          <w:szCs w:val="26"/>
        </w:rPr>
        <w:object w:dxaOrig="220" w:dyaOrig="279" w14:anchorId="432123A2">
          <v:shape id="_x0000_i1072" type="#_x0000_t75" style="width:10.5pt;height:14.25pt" o:ole="">
            <v:imagedata r:id="rId168" o:title=""/>
          </v:shape>
          <o:OLEObject Type="Embed" ProgID="Equation.DSMT4" ShapeID="_x0000_i1072" DrawAspect="Content" ObjectID="_1702889011" r:id="rId169"/>
        </w:object>
      </w:r>
      <w:r w:rsidR="007C29D5">
        <w:rPr>
          <w:sz w:val="26"/>
          <w:szCs w:val="26"/>
        </w:rPr>
        <w:t xml:space="preserve">, mặc định </w:t>
      </w:r>
      <w:r w:rsidR="007C29D5" w:rsidRPr="007C29D5">
        <w:rPr>
          <w:position w:val="-12"/>
          <w:sz w:val="26"/>
          <w:szCs w:val="26"/>
        </w:rPr>
        <w:object w:dxaOrig="2280" w:dyaOrig="380" w14:anchorId="6009C835">
          <v:shape id="_x0000_i1073" type="#_x0000_t75" style="width:114pt;height:18.75pt" o:ole="">
            <v:imagedata r:id="rId170" o:title=""/>
          </v:shape>
          <o:OLEObject Type="Embed" ProgID="Equation.DSMT4" ShapeID="_x0000_i1073" DrawAspect="Content" ObjectID="_1702889012" r:id="rId171"/>
        </w:object>
      </w:r>
      <w:r w:rsidR="007C29D5">
        <w:rPr>
          <w:sz w:val="26"/>
          <w:szCs w:val="26"/>
        </w:rPr>
        <w:t>.</w:t>
      </w:r>
    </w:p>
    <w:p w14:paraId="4E365DFC" w14:textId="4582E401" w:rsidR="00906CB6" w:rsidRDefault="00906CB6" w:rsidP="00B632DC">
      <w:pPr>
        <w:pStyle w:val="Paragraph"/>
        <w:keepLines/>
        <w:spacing w:after="0"/>
        <w:ind w:firstLine="357"/>
        <w:rPr>
          <w:sz w:val="26"/>
          <w:szCs w:val="26"/>
        </w:rPr>
      </w:pPr>
      <w:r>
        <w:rPr>
          <w:sz w:val="26"/>
          <w:szCs w:val="26"/>
        </w:rPr>
        <w:lastRenderedPageBreak/>
        <w:t>So sán</w:t>
      </w:r>
      <w:r w:rsidR="00D71372">
        <w:rPr>
          <w:sz w:val="26"/>
          <w:szCs w:val="26"/>
        </w:rPr>
        <w:t>h với ước lượng OLS</w:t>
      </w:r>
      <w:r>
        <w:rPr>
          <w:sz w:val="26"/>
          <w:szCs w:val="26"/>
        </w:rPr>
        <w:t>, trọng số có xu hướng dịch chuyển về phía số không, điểu giúp ổn định thuật toán. Việc ước lượng hóa mô hình được lặp đi lặp lại tối đa hóa khả năng log biên của các quan sát.</w:t>
      </w:r>
    </w:p>
    <w:p w14:paraId="17978B59" w14:textId="412C2BA7" w:rsidR="00457FC4" w:rsidRDefault="00D54063" w:rsidP="008B4CE3">
      <w:pPr>
        <w:pStyle w:val="Paragraph"/>
        <w:keepNext/>
        <w:spacing w:after="0"/>
        <w:ind w:firstLine="357"/>
        <w:jc w:val="center"/>
      </w:pPr>
      <w:r>
        <w:rPr>
          <w:noProof/>
          <w:lang w:val="vi-VN" w:eastAsia="vi-VN"/>
        </w:rPr>
        <w:drawing>
          <wp:inline distT="0" distB="0" distL="0" distR="0" wp14:anchorId="56937025" wp14:editId="047DA268">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2">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4B66DA8D" w14:textId="6E143D9E" w:rsidR="00457FC4" w:rsidRPr="001244EA" w:rsidRDefault="00457FC4" w:rsidP="008B4CE3">
      <w:pPr>
        <w:pStyle w:val="ThesisTable"/>
        <w:rPr>
          <w:sz w:val="26"/>
          <w:szCs w:val="26"/>
        </w:rPr>
      </w:pPr>
      <w:bookmarkStart w:id="146" w:name="_Toc92231104"/>
      <w:r>
        <w:t xml:space="preserve">Hình </w:t>
      </w:r>
      <w:r w:rsidR="009F06F6">
        <w:fldChar w:fldCharType="begin"/>
      </w:r>
      <w:r w:rsidR="009F06F6">
        <w:instrText xml:space="preserve"> STYLEREF 1 \s </w:instrText>
      </w:r>
      <w:r w:rsidR="009F06F6">
        <w:fldChar w:fldCharType="separate"/>
      </w:r>
      <w:r w:rsidR="009F06F6">
        <w:rPr>
          <w:noProof/>
        </w:rPr>
        <w:t>4</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8</w:t>
      </w:r>
      <w:r w:rsidR="009F06F6">
        <w:fldChar w:fldCharType="end"/>
      </w:r>
      <w:r>
        <w:t xml:space="preserve">. So sánh các trọng </w:t>
      </w:r>
      <w:r w:rsidR="00324ADC">
        <w:t>số</w:t>
      </w:r>
      <w:r>
        <w:t xml:space="preserve"> của mô hình</w:t>
      </w:r>
      <w:bookmarkEnd w:id="146"/>
    </w:p>
    <w:p w14:paraId="1E692EE2" w14:textId="474428A1" w:rsidR="00850865" w:rsidRDefault="00906CB6" w:rsidP="008B4CE3">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2B930B4" w14:textId="78235651" w:rsidR="001374BF" w:rsidRPr="00906CB6" w:rsidRDefault="005E6B52" w:rsidP="008B4CE3">
      <w:pPr>
        <w:pStyle w:val="Paragraph"/>
        <w:spacing w:after="0"/>
        <w:ind w:firstLine="357"/>
        <w:rPr>
          <w:sz w:val="26"/>
          <w:szCs w:val="26"/>
        </w:rPr>
      </w:pPr>
      <w:r>
        <w:rPr>
          <w:sz w:val="26"/>
          <w:szCs w:val="26"/>
        </w:rPr>
        <w:t>V</w:t>
      </w:r>
      <w:r w:rsidR="001374BF">
        <w:rPr>
          <w:sz w:val="26"/>
          <w:szCs w:val="26"/>
        </w:rPr>
        <w:t xml:space="preserve">iệc lựa chọn các tham số khởi tạo tham số chính quy hóa (alpha, lambda) </w:t>
      </w:r>
      <w:r w:rsidR="00B632DC">
        <w:rPr>
          <w:sz w:val="26"/>
          <w:szCs w:val="26"/>
        </w:rPr>
        <w:t xml:space="preserve">khá quan trọng. Do các tham số chính quy hóa được xác định bởi quy trình lặp đi lặp lại </w:t>
      </w:r>
      <w:r w:rsidR="00D54063">
        <w:rPr>
          <w:sz w:val="26"/>
          <w:szCs w:val="26"/>
        </w:rPr>
        <w:t xml:space="preserve">phụ thuộc vào </w:t>
      </w:r>
      <w:r>
        <w:rPr>
          <w:sz w:val="26"/>
          <w:szCs w:val="26"/>
        </w:rPr>
        <w:t xml:space="preserve">biến khởi tạo khi điều chỉnh đường cong </w:t>
      </w:r>
      <w:r w:rsidRPr="00906CB6">
        <w:rPr>
          <w:sz w:val="26"/>
          <w:szCs w:val="26"/>
        </w:rPr>
        <w:t>Hồi quy Bayesian Ridge</w:t>
      </w:r>
      <w:r>
        <w:rPr>
          <w:sz w:val="26"/>
          <w:szCs w:val="26"/>
        </w:rPr>
        <w:t>.</w:t>
      </w:r>
    </w:p>
    <w:p w14:paraId="23039627" w14:textId="77777777" w:rsidR="00E32A99" w:rsidRDefault="009F7D33" w:rsidP="00E32A99">
      <w:pPr>
        <w:pStyle w:val="Paragraph"/>
        <w:keepNext/>
        <w:jc w:val="center"/>
      </w:pPr>
      <w:r>
        <w:rPr>
          <w:noProof/>
          <w:lang w:val="vi-VN" w:eastAsia="vi-VN"/>
        </w:rPr>
        <w:drawing>
          <wp:inline distT="0" distB="0" distL="0" distR="0" wp14:anchorId="6A7419C6" wp14:editId="62CC28CD">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44385DC2" w14:textId="02432669" w:rsidR="00850865" w:rsidRDefault="00E32A99" w:rsidP="00E32A99">
      <w:pPr>
        <w:pStyle w:val="ThesisTable"/>
      </w:pPr>
      <w:bookmarkStart w:id="147" w:name="_Toc92231105"/>
      <w:r>
        <w:t xml:space="preserve">Hình </w:t>
      </w:r>
      <w:r w:rsidR="009F06F6">
        <w:fldChar w:fldCharType="begin"/>
      </w:r>
      <w:r w:rsidR="009F06F6">
        <w:instrText xml:space="preserve"> STYLEREF 1 \s </w:instrText>
      </w:r>
      <w:r w:rsidR="009F06F6">
        <w:fldChar w:fldCharType="separate"/>
      </w:r>
      <w:r w:rsidR="009F06F6">
        <w:rPr>
          <w:noProof/>
        </w:rPr>
        <w:t>4</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9</w:t>
      </w:r>
      <w:r w:rsidR="009F06F6">
        <w:fldChar w:fldCharType="end"/>
      </w:r>
      <w:r>
        <w:t xml:space="preserve">. Curve </w:t>
      </w:r>
      <w:proofErr w:type="gramStart"/>
      <w:r>
        <w:t>Fitting</w:t>
      </w:r>
      <w:proofErr w:type="gramEnd"/>
      <w:r>
        <w:t xml:space="preserve"> với Hồi quy </w:t>
      </w:r>
      <w:r w:rsidRPr="000E5146">
        <w:t>Bayesian Ridge</w:t>
      </w:r>
      <w:bookmarkEnd w:id="147"/>
    </w:p>
    <w:p w14:paraId="626AFD82" w14:textId="6A5F57D1" w:rsidR="00850865" w:rsidRPr="00850865" w:rsidRDefault="00B632DC" w:rsidP="00042132">
      <w:pPr>
        <w:overflowPunct/>
        <w:autoSpaceDE/>
        <w:autoSpaceDN/>
        <w:adjustRightInd/>
        <w:jc w:val="left"/>
        <w:textAlignment w:val="auto"/>
        <w:rPr>
          <w:sz w:val="18"/>
          <w:szCs w:val="18"/>
        </w:rPr>
      </w:pPr>
      <w:r>
        <w:tab/>
        <w:t>Hình 4-9 là ví dụ hình sin được tính bằng đa thức được sử dụng các cặp giá trị ban đầu. Với cặp mặc định (</w:t>
      </w:r>
      <w:r w:rsidR="00D54063" w:rsidRPr="00D54063">
        <w:rPr>
          <w:position w:val="-10"/>
        </w:rPr>
        <w:object w:dxaOrig="760" w:dyaOrig="300" w14:anchorId="2FE50115">
          <v:shape id="_x0000_i1074" type="#_x0000_t75" style="width:38.25pt;height:15pt" o:ole="">
            <v:imagedata r:id="rId174" o:title=""/>
          </v:shape>
          <o:OLEObject Type="Embed" ProgID="Equation.DSMT4" ShapeID="_x0000_i1074" DrawAspect="Content" ObjectID="_1702889013" r:id="rId175"/>
        </w:object>
      </w:r>
      <w:r w:rsidR="00D54063">
        <w:t xml:space="preserve">=1.9, </w:t>
      </w:r>
      <w:r w:rsidR="00D54063" w:rsidRPr="00D54063">
        <w:rPr>
          <w:position w:val="-10"/>
        </w:rPr>
        <w:object w:dxaOrig="760" w:dyaOrig="320" w14:anchorId="4F1079D8">
          <v:shape id="_x0000_i1075" type="#_x0000_t75" style="width:38.25pt;height:15.75pt" o:ole="">
            <v:imagedata r:id="rId176" o:title=""/>
          </v:shape>
          <o:OLEObject Type="Embed" ProgID="Equation.DSMT4" ShapeID="_x0000_i1075" DrawAspect="Content" ObjectID="_1702889014" r:id="rId177"/>
        </w:object>
      </w:r>
      <w:r>
        <w:t xml:space="preserve">=1) độ lệch đường cong quá lớn và phương sai nhỏ. </w:t>
      </w:r>
      <w:r w:rsidR="00D54063">
        <w:t xml:space="preserve">Thay vào đó là </w:t>
      </w:r>
      <w:r w:rsidR="00D54063" w:rsidRPr="00D54063">
        <w:rPr>
          <w:position w:val="-10"/>
        </w:rPr>
        <w:object w:dxaOrig="760" w:dyaOrig="300" w14:anchorId="11752436">
          <v:shape id="_x0000_i1076" type="#_x0000_t75" style="width:38.25pt;height:15pt" o:ole="">
            <v:imagedata r:id="rId174" o:title=""/>
          </v:shape>
          <o:OLEObject Type="Embed" ProgID="Equation.DSMT4" ShapeID="_x0000_i1076" DrawAspect="Content" ObjectID="_1702889015" r:id="rId178"/>
        </w:object>
      </w:r>
      <w:r w:rsidR="005E6B52">
        <w:t>=1</w:t>
      </w:r>
      <w:r w:rsidR="00D54063">
        <w:t xml:space="preserve">, </w:t>
      </w:r>
      <w:r w:rsidR="00D54063" w:rsidRPr="00D54063">
        <w:rPr>
          <w:position w:val="-10"/>
        </w:rPr>
        <w:object w:dxaOrig="760" w:dyaOrig="320" w14:anchorId="55FADABF">
          <v:shape id="_x0000_i1077" type="#_x0000_t75" style="width:38.25pt;height:15.75pt" o:ole="">
            <v:imagedata r:id="rId176" o:title=""/>
          </v:shape>
          <o:OLEObject Type="Embed" ProgID="Equation.DSMT4" ShapeID="_x0000_i1077" DrawAspect="Content" ObjectID="_1702889016" r:id="rId179"/>
        </w:object>
      </w:r>
      <w:r w:rsidR="00D54063">
        <w:t>=10</w:t>
      </w:r>
      <w:r w:rsidR="00D54063" w:rsidRPr="005E6B52">
        <w:rPr>
          <w:vertAlign w:val="superscript"/>
        </w:rPr>
        <w:t>-3</w:t>
      </w:r>
      <w:r w:rsidR="00D54063">
        <w:t xml:space="preserve"> để giảm độ lệch.</w:t>
      </w:r>
      <w:r w:rsidR="00850865">
        <w:br w:type="page"/>
      </w:r>
    </w:p>
    <w:p w14:paraId="332EB087" w14:textId="194DE102" w:rsidR="00CF151C" w:rsidRDefault="00C91F72" w:rsidP="00CF6E47">
      <w:pPr>
        <w:pStyle w:val="Heading2"/>
      </w:pPr>
      <w:bookmarkStart w:id="148" w:name="_Toc92274314"/>
      <w:r>
        <w:lastRenderedPageBreak/>
        <w:t>Áp dụng</w:t>
      </w:r>
      <w:r w:rsidR="00CF151C">
        <w:t xml:space="preserve"> vào mô hình dự đoán</w:t>
      </w:r>
      <w:bookmarkEnd w:id="148"/>
    </w:p>
    <w:p w14:paraId="4A82B7BB" w14:textId="0C117A3A" w:rsidR="00B724EB" w:rsidRPr="00B724EB" w:rsidRDefault="00B724EB" w:rsidP="00B724EB">
      <w:pPr>
        <w:ind w:firstLine="357"/>
      </w:pPr>
      <w:r>
        <w:t>Trong phần n</w:t>
      </w:r>
      <w:r w:rsidR="000631D4">
        <w:t>ày, em sử dụng 3 thuật toán: SVR</w:t>
      </w:r>
      <w:r>
        <w:t xml:space="preserve">,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10D655D4" w14:textId="05112FF8" w:rsidR="00110AB2" w:rsidRDefault="00110AB2" w:rsidP="00110AB2">
      <w:pPr>
        <w:pStyle w:val="Heading3"/>
      </w:pPr>
      <w:bookmarkStart w:id="149" w:name="_Toc92274315"/>
      <w:r>
        <w:t>Áp dụng thuật toán SV</w:t>
      </w:r>
      <w:r w:rsidR="000631D4">
        <w:t>R</w:t>
      </w:r>
      <w:bookmarkEnd w:id="149"/>
    </w:p>
    <w:p w14:paraId="15E8693D" w14:textId="1445701B" w:rsidR="00110AB2" w:rsidRDefault="0018651F" w:rsidP="00110AB2">
      <w:pPr>
        <w:pStyle w:val="ListParagraph"/>
        <w:keepNext/>
        <w:ind w:left="360"/>
        <w:jc w:val="center"/>
      </w:pPr>
      <w:r>
        <w:rPr>
          <w:noProof/>
          <w:lang w:val="vi-VN" w:eastAsia="vi-VN"/>
        </w:rPr>
        <w:drawing>
          <wp:inline distT="0" distB="0" distL="0" distR="0" wp14:anchorId="46EA7BDF" wp14:editId="7FBFD43C">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FAD644" w14:textId="65C731C0" w:rsidR="00110AB2" w:rsidRDefault="00110AB2" w:rsidP="00BF6511">
      <w:pPr>
        <w:pStyle w:val="ThesisTable"/>
      </w:pPr>
      <w:bookmarkStart w:id="150" w:name="_Toc92231106"/>
      <w:r>
        <w:t xml:space="preserve">Hình </w:t>
      </w:r>
      <w:r w:rsidR="009F06F6">
        <w:fldChar w:fldCharType="begin"/>
      </w:r>
      <w:r w:rsidR="009F06F6">
        <w:instrText xml:space="preserve"> STYLEREF 1 \s </w:instrText>
      </w:r>
      <w:r w:rsidR="009F06F6">
        <w:fldChar w:fldCharType="separate"/>
      </w:r>
      <w:r w:rsidR="009F06F6">
        <w:rPr>
          <w:noProof/>
        </w:rPr>
        <w:t>4</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10</w:t>
      </w:r>
      <w:r w:rsidR="009F06F6">
        <w:fldChar w:fldCharType="end"/>
      </w:r>
      <w:r>
        <w:t xml:space="preserve">. </w:t>
      </w:r>
      <w:r w:rsidR="00A9509D">
        <w:t>Kết quả dự đoán của</w:t>
      </w:r>
      <w:r w:rsidR="00A9509D" w:rsidRPr="00C16043">
        <w:t xml:space="preserve"> thuật toán </w:t>
      </w:r>
      <w:r>
        <w:t>SVR</w:t>
      </w:r>
      <w:bookmarkEnd w:id="150"/>
    </w:p>
    <w:p w14:paraId="6E9C10CE" w14:textId="2A78B0EB" w:rsidR="00CF2C6C" w:rsidRDefault="00E32A99" w:rsidP="00672A56">
      <w:r>
        <w:tab/>
        <w:t>Hình 4-10</w:t>
      </w:r>
      <w:r w:rsidR="00CF2C6C">
        <w:t xml:space="preserve"> là biểu đồ đường thể </w:t>
      </w:r>
      <w:r w:rsidR="00084ACB">
        <w:t>hiện</w:t>
      </w:r>
      <w:r w:rsidR="00CF2C6C">
        <w:t xml:space="preserve"> kết quả dự đoán của thuật toán SVR.</w:t>
      </w:r>
      <w:r w:rsidR="009B7A9B">
        <w:t xml:space="preserve"> Đường màu xanh là số ca nhiễm thực tế</w:t>
      </w:r>
      <w:r w:rsidR="004635B6">
        <w:t xml:space="preserve"> và đường màu tím</w:t>
      </w:r>
      <w:r w:rsidR="009B7A9B">
        <w:t xml:space="preserve"> gạch đứt là số ca nhiễm dự đoán.</w:t>
      </w:r>
    </w:p>
    <w:p w14:paraId="591B95A4" w14:textId="77777777" w:rsidR="00672A56" w:rsidRDefault="00CB1E18" w:rsidP="00672A56">
      <w:r>
        <w:tab/>
        <w:t xml:space="preserve">Tham số được sử dụng trong mô hình SVR: </w:t>
      </w:r>
    </w:p>
    <w:p w14:paraId="45DBB1CD" w14:textId="12489DC8" w:rsidR="00CB1E18" w:rsidRDefault="00CB1E18" w:rsidP="004F5565">
      <w:pPr>
        <w:pStyle w:val="ListParagraph"/>
        <w:numPr>
          <w:ilvl w:val="0"/>
          <w:numId w:val="55"/>
        </w:numPr>
      </w:pPr>
      <w:r>
        <w:t>kernel: “poly”, gamma (hệ số Kernel) = 0.01, epsilon=1</w:t>
      </w:r>
      <w:r w:rsidR="00831B60">
        <w:t xml:space="preserve">, degree (hàm của đa thức Kernel)=2, C (tham số </w:t>
      </w:r>
      <w:r w:rsidR="00105DFC">
        <w:t>chính quy</w:t>
      </w:r>
      <w:r w:rsidR="00831B60">
        <w:t>)=0.1</w:t>
      </w:r>
    </w:p>
    <w:p w14:paraId="2A1164DB" w14:textId="30497320" w:rsidR="00EF4518" w:rsidRPr="00F31359" w:rsidRDefault="00EF4518" w:rsidP="00672A56">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Pr="00850865">
        <w:t>Polynomial Regression</w:t>
      </w:r>
      <w:r>
        <w:t>:</w:t>
      </w:r>
    </w:p>
    <w:p w14:paraId="7856F6DA" w14:textId="745CDF5C" w:rsidR="00EF4518" w:rsidRDefault="00EF4518" w:rsidP="004F5565">
      <w:pPr>
        <w:pStyle w:val="ListParagraph"/>
        <w:numPr>
          <w:ilvl w:val="0"/>
          <w:numId w:val="50"/>
        </w:numPr>
        <w:contextualSpacing w:val="0"/>
      </w:pPr>
      <w:r>
        <w:t>Lỗi trung bình tuyệt đối (Mean Absolute Error): MAE=</w:t>
      </w:r>
      <w:r w:rsidRPr="00EF4518">
        <w:t>11830855.88</w:t>
      </w:r>
    </w:p>
    <w:p w14:paraId="3B490C78" w14:textId="31062FEF" w:rsidR="00EF4518" w:rsidRDefault="00EF4518" w:rsidP="004F5565">
      <w:pPr>
        <w:pStyle w:val="ListParagraph"/>
        <w:numPr>
          <w:ilvl w:val="0"/>
          <w:numId w:val="50"/>
        </w:numPr>
        <w:contextualSpacing w:val="0"/>
      </w:pPr>
      <w:r>
        <w:t>Lỗi bình phương trung bình (Mean Squared Error): MSE=</w:t>
      </w:r>
      <w:r w:rsidRPr="00EF4518">
        <w:t xml:space="preserve"> 150007501802146</w:t>
      </w:r>
    </w:p>
    <w:p w14:paraId="01C037AA" w14:textId="24B275E9" w:rsidR="00DE4518" w:rsidRDefault="00DE4518" w:rsidP="004F5565">
      <w:pPr>
        <w:pStyle w:val="ListParagraph"/>
        <w:numPr>
          <w:ilvl w:val="0"/>
          <w:numId w:val="50"/>
        </w:numPr>
        <w:contextualSpacing w:val="0"/>
      </w:pPr>
      <w:r>
        <w:t>R-Square=</w:t>
      </w:r>
      <w:r w:rsidRPr="00DE4518">
        <w:t xml:space="preserve"> 0.98</w:t>
      </w:r>
    </w:p>
    <w:p w14:paraId="160DCA2A" w14:textId="18CB630B" w:rsidR="00EF4518" w:rsidRPr="00CF2C6C" w:rsidRDefault="00DE4518" w:rsidP="004F5565">
      <w:pPr>
        <w:pStyle w:val="ListParagraph"/>
        <w:numPr>
          <w:ilvl w:val="0"/>
          <w:numId w:val="50"/>
        </w:numPr>
        <w:contextualSpacing w:val="0"/>
      </w:pPr>
      <w:r>
        <w:t xml:space="preserve">Hệ số chặn: </w:t>
      </w:r>
      <w:r w:rsidRPr="004F5624">
        <w:t>intercept</w:t>
      </w:r>
      <w:r>
        <w:t>=</w:t>
      </w:r>
      <w:r w:rsidRPr="00DE4518">
        <w:t>5111133.31</w:t>
      </w:r>
    </w:p>
    <w:p w14:paraId="3D4BE420" w14:textId="108F4F8A" w:rsidR="00110AB2" w:rsidRDefault="00110AB2">
      <w:pPr>
        <w:pStyle w:val="Heading3"/>
      </w:pPr>
      <w:bookmarkStart w:id="151" w:name="_Toc92274316"/>
      <w:r>
        <w:lastRenderedPageBreak/>
        <w:t>Áp dụng thuật toán Linear Regression</w:t>
      </w:r>
      <w:bookmarkEnd w:id="151"/>
    </w:p>
    <w:p w14:paraId="3CCEF86A" w14:textId="59B8275E" w:rsidR="00850865" w:rsidRDefault="0018651F" w:rsidP="00850865">
      <w:pPr>
        <w:pStyle w:val="Paragraph"/>
        <w:keepNext/>
        <w:jc w:val="center"/>
      </w:pPr>
      <w:r>
        <w:rPr>
          <w:noProof/>
          <w:lang w:val="vi-VN" w:eastAsia="vi-VN"/>
        </w:rPr>
        <w:drawing>
          <wp:inline distT="0" distB="0" distL="0" distR="0" wp14:anchorId="08CB3331" wp14:editId="7D3DF0D6">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28733D4B" w14:textId="22B0343C" w:rsidR="00850865" w:rsidRDefault="00850865" w:rsidP="00BF6511">
      <w:pPr>
        <w:pStyle w:val="ThesisTable"/>
      </w:pPr>
      <w:bookmarkStart w:id="152" w:name="_Toc92231107"/>
      <w:r>
        <w:t xml:space="preserve">Hình </w:t>
      </w:r>
      <w:r w:rsidR="009F06F6">
        <w:fldChar w:fldCharType="begin"/>
      </w:r>
      <w:r w:rsidR="009F06F6">
        <w:instrText xml:space="preserve"> STYLEREF 1 \s </w:instrText>
      </w:r>
      <w:r w:rsidR="009F06F6">
        <w:fldChar w:fldCharType="separate"/>
      </w:r>
      <w:r w:rsidR="009F06F6">
        <w:rPr>
          <w:noProof/>
        </w:rPr>
        <w:t>4</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11</w:t>
      </w:r>
      <w:r w:rsidR="009F06F6">
        <w:fldChar w:fldCharType="end"/>
      </w:r>
      <w:r>
        <w:t xml:space="preserve">. </w:t>
      </w:r>
      <w:r w:rsidR="00A9509D">
        <w:t>Kết quả dự đoán của</w:t>
      </w:r>
      <w:r w:rsidRPr="00C16043">
        <w:t xml:space="preserve"> thuật toán </w:t>
      </w:r>
      <w:r w:rsidRPr="00850865">
        <w:t>Polynomial Regression</w:t>
      </w:r>
      <w:bookmarkEnd w:id="152"/>
    </w:p>
    <w:p w14:paraId="7BD37495" w14:textId="60D48583" w:rsidR="00CF2C6C" w:rsidRDefault="00E32A99" w:rsidP="00672A56">
      <w:pPr>
        <w:ind w:firstLine="357"/>
      </w:pPr>
      <w:r>
        <w:t>Hình 4-11</w:t>
      </w:r>
      <w:r w:rsidR="00CF2C6C">
        <w:t xml:space="preserve"> là biểu đồ đường thể </w:t>
      </w:r>
      <w:r w:rsidR="00084ACB">
        <w:t>hiện</w:t>
      </w:r>
      <w:r w:rsidR="00CF2C6C">
        <w:t xml:space="preserve"> kết quả dự đoán của thuật toán </w:t>
      </w:r>
      <w:r w:rsidR="00CF2C6C" w:rsidRPr="00850865">
        <w:t>Polynomial Regression</w:t>
      </w:r>
      <w:r w:rsidR="00CF2C6C">
        <w:t>.</w:t>
      </w:r>
      <w:r w:rsidR="009B7A9B" w:rsidRPr="009B7A9B">
        <w:t xml:space="preserve"> </w:t>
      </w:r>
      <w:r w:rsidR="009B7A9B">
        <w:t xml:space="preserve">Đường màu xanh là số ca nhiễm thực tế và đường màu </w:t>
      </w:r>
      <w:r w:rsidR="004635B6">
        <w:t>cam</w:t>
      </w:r>
      <w:r w:rsidR="009B7A9B">
        <w:t xml:space="preserve"> gạch đứt là số ca nhiễm dự đoán.</w:t>
      </w:r>
    </w:p>
    <w:p w14:paraId="39292F07" w14:textId="77777777" w:rsidR="00221328" w:rsidRDefault="00221328" w:rsidP="00672A5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47D8A0FF" w14:textId="7BFDF329" w:rsidR="00221328" w:rsidRDefault="00221328" w:rsidP="004F5565">
      <w:pPr>
        <w:pStyle w:val="ListParagraph"/>
        <w:numPr>
          <w:ilvl w:val="0"/>
          <w:numId w:val="51"/>
        </w:numPr>
        <w:contextualSpacing w:val="0"/>
      </w:pPr>
      <w:r>
        <w:t xml:space="preserve">Giới thiệu về </w:t>
      </w:r>
      <w:r w:rsidRPr="00027A02">
        <w:rPr>
          <w:b/>
        </w:rPr>
        <w:t>Polynomial Feature</w:t>
      </w:r>
      <w:r>
        <w:t xml:space="preserve"> và công dụng:</w:t>
      </w:r>
    </w:p>
    <w:p w14:paraId="22404844" w14:textId="7EB8B2CD" w:rsidR="00221328" w:rsidRDefault="00221328" w:rsidP="00672A56">
      <w:pPr>
        <w:ind w:firstLine="357"/>
        <w:rPr>
          <w:i/>
          <w:szCs w:val="26"/>
          <w:vertAlign w:val="subscript"/>
        </w:rPr>
      </w:pPr>
      <w:r>
        <w:t xml:space="preserve">Trong các bài toán với số lượng dữ liệu đầu vào nhỏ, tạo Polynomial Feature để cải thiện thuật toán. </w:t>
      </w:r>
      <w:r w:rsidR="00027A02">
        <w:t>Đ</w:t>
      </w:r>
      <w:r>
        <w:t>ể cải thiện các feature của thuật toán bằng nhiều cách khác nhau</w:t>
      </w:r>
      <w:r w:rsidR="00027A02">
        <w:t xml:space="preserve">, có thể kết hợp nhiều feature lại thành 1. Cách thường được sử dụng nhất là thêm vào các bậc cao hơn cho cùng 1 feature để nâng bậc cho hàm: </w:t>
      </w:r>
      <w:r w:rsidR="00027A02">
        <w:rPr>
          <w:i/>
          <w:szCs w:val="26"/>
        </w:rPr>
        <w:t>y=f(x</w:t>
      </w:r>
      <w:proofErr w:type="gramStart"/>
      <w:r w:rsidR="00027A02">
        <w:rPr>
          <w:i/>
          <w:szCs w:val="26"/>
        </w:rPr>
        <w:t>)</w:t>
      </w:r>
      <w:r w:rsidR="00027A02" w:rsidRPr="00CE2390">
        <w:rPr>
          <w:i/>
          <w:szCs w:val="26"/>
        </w:rPr>
        <w:t>=</w:t>
      </w:r>
      <w:proofErr w:type="gramEnd"/>
      <w:r w:rsidR="00027A02" w:rsidRPr="00CE2390">
        <w:rPr>
          <w:i/>
          <w:szCs w:val="26"/>
        </w:rPr>
        <w:t>b</w:t>
      </w:r>
      <w:r w:rsidR="00027A02" w:rsidRPr="00CE2390">
        <w:rPr>
          <w:i/>
          <w:szCs w:val="26"/>
          <w:vertAlign w:val="subscript"/>
        </w:rPr>
        <w:t>0</w:t>
      </w:r>
      <w:r w:rsidR="00027A02">
        <w:rPr>
          <w:i/>
          <w:szCs w:val="26"/>
        </w:rPr>
        <w:t>+</w:t>
      </w:r>
      <w:r w:rsidR="00027A02" w:rsidRPr="00CE2390">
        <w:rPr>
          <w:i/>
          <w:szCs w:val="26"/>
        </w:rPr>
        <w:t>b</w:t>
      </w:r>
      <w:r w:rsidR="00027A02">
        <w:rPr>
          <w:i/>
          <w:szCs w:val="26"/>
          <w:vertAlign w:val="subscript"/>
        </w:rPr>
        <w:t>1</w:t>
      </w:r>
      <w:r w:rsidR="00027A02" w:rsidRPr="00CE2390">
        <w:rPr>
          <w:i/>
          <w:szCs w:val="26"/>
        </w:rPr>
        <w:t>x</w:t>
      </w:r>
      <w:r w:rsidR="00027A02" w:rsidRPr="00CE2390">
        <w:rPr>
          <w:i/>
          <w:szCs w:val="26"/>
          <w:vertAlign w:val="subscript"/>
        </w:rPr>
        <w:t>1</w:t>
      </w:r>
      <w:r w:rsidR="00027A02">
        <w:rPr>
          <w:i/>
          <w:szCs w:val="26"/>
          <w:vertAlign w:val="subscript"/>
        </w:rPr>
        <w:t xml:space="preserve"> </w:t>
      </w:r>
      <w:r w:rsidR="00027A02">
        <w:rPr>
          <w:szCs w:val="26"/>
        </w:rPr>
        <w:t xml:space="preserve">thành hàm bậc 2: </w:t>
      </w:r>
      <w:r w:rsidR="00027A02">
        <w:rPr>
          <w:i/>
          <w:szCs w:val="26"/>
        </w:rPr>
        <w:t>y=f(x)</w:t>
      </w:r>
      <w:r w:rsidR="00027A02" w:rsidRPr="00CE2390">
        <w:rPr>
          <w:i/>
          <w:szCs w:val="26"/>
        </w:rPr>
        <w:t>=b</w:t>
      </w:r>
      <w:r w:rsidR="00027A02" w:rsidRPr="00CE2390">
        <w:rPr>
          <w:i/>
          <w:szCs w:val="26"/>
          <w:vertAlign w:val="subscript"/>
        </w:rPr>
        <w:t>0</w:t>
      </w:r>
      <w:r w:rsidR="00027A02" w:rsidRPr="00CE2390">
        <w:rPr>
          <w:i/>
          <w:szCs w:val="26"/>
        </w:rPr>
        <w:t>+b</w:t>
      </w:r>
      <w:r w:rsidR="00027A02">
        <w:rPr>
          <w:i/>
          <w:szCs w:val="26"/>
          <w:vertAlign w:val="subscript"/>
        </w:rPr>
        <w:t>1</w:t>
      </w:r>
      <w:r w:rsidR="00027A02" w:rsidRPr="00CE2390">
        <w:rPr>
          <w:i/>
          <w:szCs w:val="26"/>
        </w:rPr>
        <w:t>x</w:t>
      </w:r>
      <w:r w:rsidR="00027A02" w:rsidRPr="00CE2390">
        <w:rPr>
          <w:i/>
          <w:szCs w:val="26"/>
          <w:vertAlign w:val="subscript"/>
        </w:rPr>
        <w:t>1</w:t>
      </w:r>
      <w:r w:rsidR="00027A02" w:rsidRPr="00CE2390">
        <w:rPr>
          <w:i/>
          <w:szCs w:val="26"/>
        </w:rPr>
        <w:t>+b</w:t>
      </w:r>
      <w:r w:rsidR="00027A02">
        <w:rPr>
          <w:i/>
          <w:szCs w:val="26"/>
          <w:vertAlign w:val="subscript"/>
        </w:rPr>
        <w:t>2</w:t>
      </w:r>
      <w:r w:rsidR="00027A02" w:rsidRPr="00CE2390">
        <w:rPr>
          <w:i/>
          <w:szCs w:val="26"/>
        </w:rPr>
        <w:t>x</w:t>
      </w:r>
      <w:r w:rsidR="00027A02" w:rsidRPr="00CE2390">
        <w:rPr>
          <w:i/>
          <w:szCs w:val="26"/>
          <w:vertAlign w:val="subscript"/>
        </w:rPr>
        <w:t>1</w:t>
      </w:r>
      <w:r w:rsidR="00027A02" w:rsidRPr="00CE2390">
        <w:rPr>
          <w:i/>
          <w:szCs w:val="26"/>
          <w:vertAlign w:val="superscript"/>
        </w:rPr>
        <w:t>2</w:t>
      </w:r>
      <w:r w:rsidR="000F4C68">
        <w:rPr>
          <w:szCs w:val="26"/>
          <w:vertAlign w:val="subscript"/>
        </w:rPr>
        <w:t xml:space="preserve">  </w:t>
      </w:r>
      <w:r w:rsidR="000F4C68">
        <w:rPr>
          <w:szCs w:val="26"/>
        </w:rPr>
        <w:t xml:space="preserve">hay bậc 3: </w:t>
      </w:r>
      <w:r w:rsidR="00E64D68">
        <w:rPr>
          <w:i/>
          <w:szCs w:val="26"/>
        </w:rPr>
        <w:t>y=f(x)</w:t>
      </w:r>
      <w:r w:rsidR="00E64D68" w:rsidRPr="00CE2390">
        <w:rPr>
          <w:i/>
          <w:szCs w:val="26"/>
        </w:rPr>
        <w:t>=b</w:t>
      </w:r>
      <w:r w:rsidR="00E64D68" w:rsidRPr="00CE2390">
        <w:rPr>
          <w:i/>
          <w:szCs w:val="26"/>
          <w:vertAlign w:val="subscript"/>
        </w:rPr>
        <w:t>0</w:t>
      </w:r>
      <w:r w:rsidR="00E64D68" w:rsidRPr="00CE2390">
        <w:rPr>
          <w:i/>
          <w:szCs w:val="26"/>
        </w:rPr>
        <w:t>+b</w:t>
      </w:r>
      <w:r w:rsidR="00E64D68">
        <w:rPr>
          <w:i/>
          <w:szCs w:val="26"/>
          <w:vertAlign w:val="subscript"/>
        </w:rPr>
        <w:t>1</w:t>
      </w:r>
      <w:r w:rsidR="00E64D68" w:rsidRPr="00CE2390">
        <w:rPr>
          <w:i/>
          <w:szCs w:val="26"/>
        </w:rPr>
        <w:t>x</w:t>
      </w:r>
      <w:r w:rsidR="00E64D68" w:rsidRPr="00CE2390">
        <w:rPr>
          <w:i/>
          <w:szCs w:val="26"/>
          <w:vertAlign w:val="subscript"/>
        </w:rPr>
        <w:t>1</w:t>
      </w:r>
      <w:r w:rsidR="00E64D68" w:rsidRPr="00CE2390">
        <w:rPr>
          <w:i/>
          <w:szCs w:val="26"/>
        </w:rPr>
        <w:t>+b</w:t>
      </w:r>
      <w:r w:rsidR="00E64D68">
        <w:rPr>
          <w:i/>
          <w:szCs w:val="26"/>
          <w:vertAlign w:val="subscript"/>
        </w:rPr>
        <w:t>2</w:t>
      </w:r>
      <w:r w:rsidR="00E64D68" w:rsidRPr="00CE2390">
        <w:rPr>
          <w:i/>
          <w:szCs w:val="26"/>
        </w:rPr>
        <w:t>x</w:t>
      </w:r>
      <w:r w:rsidR="00E64D68" w:rsidRPr="00CE2390">
        <w:rPr>
          <w:i/>
          <w:szCs w:val="26"/>
          <w:vertAlign w:val="subscript"/>
        </w:rPr>
        <w:t>1</w:t>
      </w:r>
      <w:r w:rsidR="00E64D68" w:rsidRPr="00CE2390">
        <w:rPr>
          <w:i/>
          <w:szCs w:val="26"/>
          <w:vertAlign w:val="superscript"/>
        </w:rPr>
        <w:t>2</w:t>
      </w:r>
      <w:r w:rsidR="00E64D68">
        <w:rPr>
          <w:i/>
          <w:szCs w:val="26"/>
        </w:rPr>
        <w:t>+</w:t>
      </w:r>
      <w:r w:rsidR="00E64D68" w:rsidRPr="00712658">
        <w:rPr>
          <w:i/>
          <w:szCs w:val="26"/>
        </w:rPr>
        <w:t xml:space="preserve"> </w:t>
      </w:r>
      <w:r w:rsidR="00E64D68" w:rsidRPr="00CE2390">
        <w:rPr>
          <w:i/>
          <w:szCs w:val="26"/>
        </w:rPr>
        <w:t>b</w:t>
      </w:r>
      <w:r w:rsidR="00E64D68">
        <w:rPr>
          <w:i/>
          <w:szCs w:val="26"/>
          <w:vertAlign w:val="subscript"/>
        </w:rPr>
        <w:t>3</w:t>
      </w:r>
      <w:r w:rsidR="00E64D68" w:rsidRPr="00CE2390">
        <w:rPr>
          <w:i/>
          <w:szCs w:val="26"/>
        </w:rPr>
        <w:t>x</w:t>
      </w:r>
      <w:r w:rsidR="00E64D68" w:rsidRPr="00CE2390">
        <w:rPr>
          <w:i/>
          <w:szCs w:val="26"/>
          <w:vertAlign w:val="subscript"/>
        </w:rPr>
        <w:t>1</w:t>
      </w:r>
      <w:r w:rsidR="00E64D68">
        <w:rPr>
          <w:i/>
          <w:szCs w:val="26"/>
          <w:vertAlign w:val="superscript"/>
        </w:rPr>
        <w:t>3</w:t>
      </w:r>
      <w:r w:rsidR="003D7323">
        <w:rPr>
          <w:i/>
          <w:szCs w:val="26"/>
          <w:vertAlign w:val="subscript"/>
        </w:rPr>
        <w:t>.</w:t>
      </w:r>
    </w:p>
    <w:p w14:paraId="4102382E" w14:textId="77777777" w:rsidR="00264B0A" w:rsidRDefault="003D7323" w:rsidP="00672A5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w:t>
      </w:r>
      <w:r w:rsidR="00264B0A">
        <w:t xml:space="preserve">underfitting and overfitting. </w:t>
      </w:r>
    </w:p>
    <w:p w14:paraId="4BF086F7" w14:textId="77777777" w:rsidR="00221328" w:rsidRDefault="00221328" w:rsidP="00221328">
      <w:pPr>
        <w:keepNext/>
        <w:ind w:firstLine="357"/>
        <w:jc w:val="center"/>
      </w:pPr>
      <w:r>
        <w:rPr>
          <w:noProof/>
          <w:lang w:val="vi-VN" w:eastAsia="vi-VN"/>
        </w:rPr>
        <w:lastRenderedPageBreak/>
        <w:drawing>
          <wp:inline distT="0" distB="0" distL="0" distR="0" wp14:anchorId="160FB4AD" wp14:editId="5309C109">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7F66BC34" w14:textId="4DA989F8" w:rsidR="00221328" w:rsidRDefault="00221328" w:rsidP="00BF6511">
      <w:pPr>
        <w:pStyle w:val="ThesisTable"/>
      </w:pPr>
      <w:bookmarkStart w:id="153" w:name="_Toc92231108"/>
      <w:r>
        <w:t xml:space="preserve">Hình </w:t>
      </w:r>
      <w:r w:rsidR="009F06F6">
        <w:fldChar w:fldCharType="begin"/>
      </w:r>
      <w:r w:rsidR="009F06F6">
        <w:instrText xml:space="preserve"> STYLEREF 1 \s </w:instrText>
      </w:r>
      <w:r w:rsidR="009F06F6">
        <w:fldChar w:fldCharType="separate"/>
      </w:r>
      <w:r w:rsidR="009F06F6">
        <w:rPr>
          <w:noProof/>
        </w:rPr>
        <w:t>4</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12</w:t>
      </w:r>
      <w:r w:rsidR="009F06F6">
        <w:fldChar w:fldCharType="end"/>
      </w:r>
      <w:r>
        <w:t xml:space="preserve">. </w:t>
      </w:r>
      <w:r w:rsidR="00BC0684">
        <w:t xml:space="preserve">Các mô hình </w:t>
      </w:r>
      <w:r>
        <w:t>U</w:t>
      </w:r>
      <w:r w:rsidRPr="003E73AA">
        <w:t>nderfitted, w</w:t>
      </w:r>
      <w:r>
        <w:t>ell-fitted and overfitted</w:t>
      </w:r>
      <w:bookmarkEnd w:id="153"/>
    </w:p>
    <w:p w14:paraId="24712E86" w14:textId="723352DE" w:rsidR="005A6DCA" w:rsidRPr="005A6DCA" w:rsidRDefault="00E32A99" w:rsidP="00616E4C">
      <w:pPr>
        <w:ind w:firstLine="357"/>
      </w:pPr>
      <w:r>
        <w:t>Hình 4-12</w:t>
      </w:r>
      <w:r w:rsidR="005A6DCA">
        <w:t xml:space="preserve"> là các ví dụ về các trường hợp Underftting, Overfitting và Well-fitting khi ử dụng bậc 1, 2, 3 và 5.</w:t>
      </w:r>
      <w:r w:rsidR="00264B0A">
        <w:t xml:space="preserve">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00264B0A" w:rsidRPr="00264B0A">
        <w:rPr>
          <w:vertAlign w:val="superscript"/>
        </w:rPr>
        <w:t>2</w:t>
      </w:r>
      <w:r w:rsidR="00264B0A">
        <w:t xml:space="preserve"> thấp khi có dữ liệu mới</w:t>
      </w:r>
      <w:r w:rsidR="00576598">
        <w:t>.</w:t>
      </w:r>
    </w:p>
    <w:p w14:paraId="1E4E8D31" w14:textId="699E206B" w:rsidR="00F31359" w:rsidRDefault="00A64BBE" w:rsidP="00616E4C">
      <w:pPr>
        <w:ind w:firstLine="357"/>
        <w:rPr>
          <w:i/>
          <w:szCs w:val="26"/>
        </w:rPr>
      </w:pPr>
      <w:r>
        <w:t xml:space="preserve">Trong bài toán dự đoán này, dữ </w:t>
      </w:r>
      <w:r w:rsidR="00765159">
        <w:t xml:space="preserve">liệu training đầu vào là số ngày nên em dùng </w:t>
      </w:r>
      <w:r w:rsidR="00765159" w:rsidRPr="00A64BBE">
        <w:t>Polynomia</w:t>
      </w:r>
      <w:r w:rsidR="00765159">
        <w:t>l F</w:t>
      </w:r>
      <w:r w:rsidR="00765159" w:rsidRPr="00A64BBE">
        <w:t>eatures</w:t>
      </w:r>
      <w:r w:rsidR="00765159">
        <w:t xml:space="preserve"> để nâng lên bậc </w:t>
      </w:r>
      <w:r w:rsidR="00853A74">
        <w:t>3</w:t>
      </w:r>
      <w:r w:rsidR="00765159">
        <w:t xml:space="preserve"> (</w:t>
      </w:r>
      <w:r w:rsidR="00853A74">
        <w:t>degree=3</w:t>
      </w:r>
      <w:r w:rsidR="00765159">
        <w:t>)</w:t>
      </w:r>
      <w:r w:rsidR="00E6710B">
        <w:t xml:space="preserve"> nên thuật toán này có tên </w:t>
      </w:r>
      <w:r w:rsidR="00E6710B" w:rsidRPr="00850865">
        <w:t>Polynomial Regression</w:t>
      </w:r>
      <w:r w:rsidR="00765159">
        <w:t xml:space="preserve">, phương trình có dạng: </w:t>
      </w:r>
      <w:r w:rsidR="00E64D68">
        <w:rPr>
          <w:i/>
          <w:szCs w:val="26"/>
        </w:rPr>
        <w:t>y=f(x</w:t>
      </w:r>
      <w:proofErr w:type="gramStart"/>
      <w:r w:rsidR="00E64D68">
        <w:rPr>
          <w:i/>
          <w:szCs w:val="26"/>
        </w:rPr>
        <w:t>)</w:t>
      </w:r>
      <w:r w:rsidR="00E64D68" w:rsidRPr="00CE2390">
        <w:rPr>
          <w:i/>
          <w:szCs w:val="26"/>
        </w:rPr>
        <w:t>=</w:t>
      </w:r>
      <w:proofErr w:type="gramEnd"/>
      <w:r w:rsidR="00E64D68" w:rsidRPr="00CE2390">
        <w:rPr>
          <w:i/>
          <w:szCs w:val="26"/>
        </w:rPr>
        <w:t>b</w:t>
      </w:r>
      <w:r w:rsidR="00E64D68" w:rsidRPr="00CE2390">
        <w:rPr>
          <w:i/>
          <w:szCs w:val="26"/>
          <w:vertAlign w:val="subscript"/>
        </w:rPr>
        <w:t>0</w:t>
      </w:r>
      <w:r w:rsidR="00E64D68" w:rsidRPr="00CE2390">
        <w:rPr>
          <w:i/>
          <w:szCs w:val="26"/>
        </w:rPr>
        <w:t>+b</w:t>
      </w:r>
      <w:r w:rsidR="00E64D68">
        <w:rPr>
          <w:i/>
          <w:szCs w:val="26"/>
          <w:vertAlign w:val="subscript"/>
        </w:rPr>
        <w:t>1</w:t>
      </w:r>
      <w:r w:rsidR="00E64D68" w:rsidRPr="00CE2390">
        <w:rPr>
          <w:i/>
          <w:szCs w:val="26"/>
        </w:rPr>
        <w:t>x</w:t>
      </w:r>
      <w:r w:rsidR="00E64D68" w:rsidRPr="00CE2390">
        <w:rPr>
          <w:i/>
          <w:szCs w:val="26"/>
          <w:vertAlign w:val="subscript"/>
        </w:rPr>
        <w:t>1</w:t>
      </w:r>
      <w:r w:rsidR="00E64D68" w:rsidRPr="00CE2390">
        <w:rPr>
          <w:i/>
          <w:szCs w:val="26"/>
        </w:rPr>
        <w:t>+b</w:t>
      </w:r>
      <w:r w:rsidR="00E64D68">
        <w:rPr>
          <w:i/>
          <w:szCs w:val="26"/>
          <w:vertAlign w:val="subscript"/>
        </w:rPr>
        <w:t>2</w:t>
      </w:r>
      <w:r w:rsidR="00E64D68" w:rsidRPr="00CE2390">
        <w:rPr>
          <w:i/>
          <w:szCs w:val="26"/>
        </w:rPr>
        <w:t>x</w:t>
      </w:r>
      <w:r w:rsidR="00E64D68" w:rsidRPr="00CE2390">
        <w:rPr>
          <w:i/>
          <w:szCs w:val="26"/>
          <w:vertAlign w:val="subscript"/>
        </w:rPr>
        <w:t>1</w:t>
      </w:r>
      <w:r w:rsidR="00E64D68" w:rsidRPr="00CE2390">
        <w:rPr>
          <w:i/>
          <w:szCs w:val="26"/>
          <w:vertAlign w:val="superscript"/>
        </w:rPr>
        <w:t>2</w:t>
      </w:r>
      <w:r w:rsidR="00E64D68">
        <w:rPr>
          <w:i/>
          <w:szCs w:val="26"/>
        </w:rPr>
        <w:t>+</w:t>
      </w:r>
      <w:r w:rsidR="00E64D68" w:rsidRPr="00712658">
        <w:rPr>
          <w:i/>
          <w:szCs w:val="26"/>
        </w:rPr>
        <w:t xml:space="preserve"> </w:t>
      </w:r>
      <w:r w:rsidR="00E64D68" w:rsidRPr="00CE2390">
        <w:rPr>
          <w:i/>
          <w:szCs w:val="26"/>
        </w:rPr>
        <w:t>b</w:t>
      </w:r>
      <w:r w:rsidR="00E64D68">
        <w:rPr>
          <w:i/>
          <w:szCs w:val="26"/>
          <w:vertAlign w:val="subscript"/>
        </w:rPr>
        <w:t>3</w:t>
      </w:r>
      <w:r w:rsidR="00E64D68" w:rsidRPr="00CE2390">
        <w:rPr>
          <w:i/>
          <w:szCs w:val="26"/>
        </w:rPr>
        <w:t>x</w:t>
      </w:r>
      <w:r w:rsidR="00E64D68" w:rsidRPr="00CE2390">
        <w:rPr>
          <w:i/>
          <w:szCs w:val="26"/>
          <w:vertAlign w:val="subscript"/>
        </w:rPr>
        <w:t>1</w:t>
      </w:r>
      <w:r w:rsidR="00E64D68">
        <w:rPr>
          <w:i/>
          <w:szCs w:val="26"/>
          <w:vertAlign w:val="superscript"/>
        </w:rPr>
        <w:t>3</w:t>
      </w:r>
      <w:r w:rsidR="00F31359">
        <w:rPr>
          <w:i/>
          <w:szCs w:val="26"/>
        </w:rPr>
        <w:t>.</w:t>
      </w:r>
    </w:p>
    <w:p w14:paraId="546E21A8" w14:textId="5FBD7A50" w:rsidR="00475342" w:rsidRPr="00F31359" w:rsidRDefault="00475342" w:rsidP="00616E4C">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Pr="00850865">
        <w:t>Polynomial Regression</w:t>
      </w:r>
      <w:r>
        <w:t>:</w:t>
      </w:r>
    </w:p>
    <w:p w14:paraId="2937010B" w14:textId="3AED2BEA" w:rsidR="00475342" w:rsidRDefault="004F5624" w:rsidP="004F5565">
      <w:pPr>
        <w:pStyle w:val="ListParagraph"/>
        <w:numPr>
          <w:ilvl w:val="0"/>
          <w:numId w:val="50"/>
        </w:numPr>
        <w:contextualSpacing w:val="0"/>
      </w:pPr>
      <w:r>
        <w:t>Lỗi trung bình tuyệt đối (Mean Absolute Error): MAE=</w:t>
      </w:r>
      <w:r w:rsidR="005569BA" w:rsidRPr="005569BA">
        <w:t>2903897.15</w:t>
      </w:r>
    </w:p>
    <w:p w14:paraId="1C3FF5A0" w14:textId="075BB5D4" w:rsidR="004F5624" w:rsidRDefault="004F5624" w:rsidP="004F5565">
      <w:pPr>
        <w:pStyle w:val="ListParagraph"/>
        <w:numPr>
          <w:ilvl w:val="0"/>
          <w:numId w:val="50"/>
        </w:numPr>
        <w:contextualSpacing w:val="0"/>
      </w:pPr>
      <w:r>
        <w:t>Lỗi bình phương trung bình (</w:t>
      </w:r>
      <w:r w:rsidR="00072C22">
        <w:t>Mean Squared Error): MSE=</w:t>
      </w:r>
      <w:r w:rsidR="00265520">
        <w:t>16114561353282</w:t>
      </w:r>
    </w:p>
    <w:p w14:paraId="4E7BE0E0" w14:textId="082AB3D2" w:rsidR="004F5624" w:rsidRDefault="004F5624" w:rsidP="004F5565">
      <w:pPr>
        <w:pStyle w:val="ListParagraph"/>
        <w:numPr>
          <w:ilvl w:val="0"/>
          <w:numId w:val="50"/>
        </w:numPr>
        <w:contextualSpacing w:val="0"/>
      </w:pPr>
      <w:r>
        <w:t>R-Square=</w:t>
      </w:r>
      <w:r w:rsidR="005569BA">
        <w:t>0.998</w:t>
      </w:r>
    </w:p>
    <w:p w14:paraId="2D5CD2B3" w14:textId="6DB1517D" w:rsidR="004F5624" w:rsidRDefault="004F5624" w:rsidP="004F5565">
      <w:pPr>
        <w:pStyle w:val="ListParagraph"/>
        <w:numPr>
          <w:ilvl w:val="0"/>
          <w:numId w:val="50"/>
        </w:numPr>
        <w:contextualSpacing w:val="0"/>
      </w:pPr>
      <w:r>
        <w:t xml:space="preserve">Hệ số chặn: </w:t>
      </w:r>
      <w:r w:rsidRPr="004F5624">
        <w:t>intercept</w:t>
      </w:r>
      <w:r>
        <w:t>=0</w:t>
      </w:r>
    </w:p>
    <w:p w14:paraId="1468C0D4" w14:textId="38CE4F18" w:rsidR="004F5624" w:rsidRDefault="004F5624" w:rsidP="004F5565">
      <w:pPr>
        <w:pStyle w:val="ListParagraph"/>
        <w:numPr>
          <w:ilvl w:val="0"/>
          <w:numId w:val="50"/>
        </w:numPr>
        <w:contextualSpacing w:val="0"/>
      </w:pPr>
      <w:r>
        <w:t xml:space="preserve">Hệ số góc: </w:t>
      </w:r>
      <w:r w:rsidRPr="004F5624">
        <w:t>coefficients</w:t>
      </w:r>
      <w:r w:rsidR="00072C22">
        <w:t>=(</w:t>
      </w:r>
      <w:r w:rsidR="005569BA" w:rsidRPr="005569BA">
        <w:t>6.901e</w:t>
      </w:r>
      <w:r w:rsidR="005E5BDA">
        <w:rPr>
          <w:vertAlign w:val="superscript"/>
        </w:rPr>
        <w:t>+</w:t>
      </w:r>
      <w:r w:rsidR="005569BA" w:rsidRPr="00265520">
        <w:rPr>
          <w:vertAlign w:val="superscript"/>
        </w:rPr>
        <w:t>6</w:t>
      </w:r>
      <w:r w:rsidR="00072C22">
        <w:t xml:space="preserve">, </w:t>
      </w:r>
      <w:r w:rsidR="005569BA">
        <w:t>-2.335</w:t>
      </w:r>
      <w:r w:rsidR="005569BA" w:rsidRPr="005569BA">
        <w:t>e</w:t>
      </w:r>
      <w:r w:rsidR="005E5BDA">
        <w:rPr>
          <w:vertAlign w:val="superscript"/>
        </w:rPr>
        <w:t>+</w:t>
      </w:r>
      <w:r w:rsidR="00EF4B58">
        <w:rPr>
          <w:vertAlign w:val="superscript"/>
        </w:rPr>
        <w:t>5</w:t>
      </w:r>
      <w:r w:rsidR="00072C22">
        <w:t xml:space="preserve">, </w:t>
      </w:r>
      <w:r w:rsidR="005569BA" w:rsidRPr="005569BA">
        <w:t>1.738e</w:t>
      </w:r>
      <w:r w:rsidR="005E5BDA">
        <w:rPr>
          <w:vertAlign w:val="superscript"/>
        </w:rPr>
        <w:t>+</w:t>
      </w:r>
      <w:r w:rsidR="00BF28CA">
        <w:rPr>
          <w:vertAlign w:val="superscript"/>
        </w:rPr>
        <w:t>3</w:t>
      </w:r>
      <w:r w:rsidR="005569BA">
        <w:t xml:space="preserve">, </w:t>
      </w:r>
      <w:r w:rsidR="004805B4">
        <w:t>-</w:t>
      </w:r>
      <w:r w:rsidR="005569BA">
        <w:t>1.24</w:t>
      </w:r>
      <w:r w:rsidR="005569BA" w:rsidRPr="005569BA">
        <w:t>e</w:t>
      </w:r>
      <w:r w:rsidR="005E5BDA">
        <w:rPr>
          <w:vertAlign w:val="superscript"/>
        </w:rPr>
        <w:t>+</w:t>
      </w:r>
      <w:r w:rsidR="00BF28CA">
        <w:rPr>
          <w:vertAlign w:val="superscript"/>
        </w:rPr>
        <w:t>0</w:t>
      </w:r>
      <w:r w:rsidR="00072C22">
        <w:t>)</w:t>
      </w:r>
    </w:p>
    <w:p w14:paraId="321BBF77" w14:textId="67DBFD05" w:rsidR="00EB76AC" w:rsidRPr="00475342" w:rsidRDefault="00D00A8A" w:rsidP="004F5565">
      <w:pPr>
        <w:pStyle w:val="ListParagraph"/>
        <w:numPr>
          <w:ilvl w:val="0"/>
          <w:numId w:val="52"/>
        </w:numPr>
        <w:contextualSpacing w:val="0"/>
      </w:pPr>
      <w:r>
        <w:t>y=f(x)=</w:t>
      </w:r>
      <w:r w:rsidRPr="00D00A8A">
        <w:t xml:space="preserve"> </w:t>
      </w:r>
      <w:r w:rsidRPr="005569BA">
        <w:t>6.901e</w:t>
      </w:r>
      <w:r w:rsidR="005E5BDA">
        <w:rPr>
          <w:vertAlign w:val="superscript"/>
        </w:rPr>
        <w:t>+</w:t>
      </w:r>
      <w:r w:rsidRPr="00265520">
        <w:rPr>
          <w:vertAlign w:val="superscript"/>
        </w:rPr>
        <w:t>6</w:t>
      </w:r>
      <w:r>
        <w:rPr>
          <w:vertAlign w:val="superscript"/>
        </w:rPr>
        <w:t xml:space="preserve"> </w:t>
      </w:r>
      <w:r>
        <w:t>-2.335</w:t>
      </w:r>
      <w:r w:rsidRPr="005569BA">
        <w:t>e</w:t>
      </w:r>
      <w:r w:rsidR="005E5BDA">
        <w:rPr>
          <w:vertAlign w:val="superscript"/>
        </w:rPr>
        <w:t>+</w:t>
      </w:r>
      <w:r w:rsidR="00EF4B58">
        <w:rPr>
          <w:vertAlign w:val="superscript"/>
        </w:rPr>
        <w:t>5</w:t>
      </w:r>
      <w:r w:rsidRPr="00CE2390">
        <w:rPr>
          <w:i/>
          <w:szCs w:val="26"/>
        </w:rPr>
        <w:t>x</w:t>
      </w:r>
      <w:r w:rsidRPr="00CE2390">
        <w:rPr>
          <w:i/>
          <w:szCs w:val="26"/>
          <w:vertAlign w:val="subscript"/>
        </w:rPr>
        <w:t>1</w:t>
      </w:r>
      <w:r>
        <w:t>+</w:t>
      </w:r>
      <w:r w:rsidRPr="005569BA">
        <w:t>1.738e</w:t>
      </w:r>
      <w:r w:rsidR="005E5BDA">
        <w:rPr>
          <w:vertAlign w:val="superscript"/>
        </w:rPr>
        <w:t>+</w:t>
      </w:r>
      <w:r w:rsidR="00EF4B58">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Pr="005569BA">
        <w:t>e</w:t>
      </w:r>
      <w:r w:rsidR="005E5BDA">
        <w:rPr>
          <w:vertAlign w:val="superscript"/>
        </w:rPr>
        <w:t>+</w:t>
      </w:r>
      <w:r w:rsidR="00EF4B58">
        <w:rPr>
          <w:vertAlign w:val="superscript"/>
        </w:rPr>
        <w:t>0</w:t>
      </w:r>
      <w:r w:rsidRPr="00CE2390">
        <w:rPr>
          <w:i/>
          <w:szCs w:val="26"/>
        </w:rPr>
        <w:t>x</w:t>
      </w:r>
      <w:r w:rsidRPr="00CE2390">
        <w:rPr>
          <w:i/>
          <w:szCs w:val="26"/>
          <w:vertAlign w:val="subscript"/>
        </w:rPr>
        <w:t>1</w:t>
      </w:r>
      <w:r>
        <w:rPr>
          <w:i/>
          <w:szCs w:val="26"/>
          <w:vertAlign w:val="superscript"/>
        </w:rPr>
        <w:t>3</w:t>
      </w:r>
    </w:p>
    <w:p w14:paraId="64EB18BA" w14:textId="58BAFB54" w:rsidR="00110AB2" w:rsidRDefault="00110AB2" w:rsidP="00110AB2">
      <w:pPr>
        <w:pStyle w:val="Heading3"/>
      </w:pPr>
      <w:bookmarkStart w:id="154" w:name="_Toc92274317"/>
      <w:r>
        <w:lastRenderedPageBreak/>
        <w:t xml:space="preserve">Áp dụng thuật toán </w:t>
      </w:r>
      <w:r w:rsidRPr="00110AB2">
        <w:t>Bayesian Ridge Regression</w:t>
      </w:r>
      <w:bookmarkEnd w:id="154"/>
    </w:p>
    <w:p w14:paraId="0F258A13" w14:textId="54C458F9" w:rsidR="00657AFF" w:rsidRDefault="0018651F" w:rsidP="00657AFF">
      <w:pPr>
        <w:pStyle w:val="Paragraph"/>
        <w:keepNext/>
        <w:jc w:val="center"/>
      </w:pPr>
      <w:r>
        <w:rPr>
          <w:noProof/>
          <w:lang w:val="vi-VN" w:eastAsia="vi-VN"/>
        </w:rPr>
        <w:drawing>
          <wp:inline distT="0" distB="0" distL="0" distR="0" wp14:anchorId="0B9630B0" wp14:editId="4C4D4970">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808040B" w14:textId="1EE8F53D" w:rsidR="00657AFF" w:rsidRDefault="00657AFF" w:rsidP="00BF6511">
      <w:pPr>
        <w:pStyle w:val="ThesisTable"/>
      </w:pPr>
      <w:bookmarkStart w:id="155" w:name="_Toc92231109"/>
      <w:r>
        <w:t xml:space="preserve">Hình </w:t>
      </w:r>
      <w:r w:rsidR="009F06F6">
        <w:fldChar w:fldCharType="begin"/>
      </w:r>
      <w:r w:rsidR="009F06F6">
        <w:instrText xml:space="preserve"> STYLEREF 1 \s </w:instrText>
      </w:r>
      <w:r w:rsidR="009F06F6">
        <w:fldChar w:fldCharType="separate"/>
      </w:r>
      <w:r w:rsidR="009F06F6">
        <w:rPr>
          <w:noProof/>
        </w:rPr>
        <w:t>4</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13</w:t>
      </w:r>
      <w:r w:rsidR="009F06F6">
        <w:fldChar w:fldCharType="end"/>
      </w:r>
      <w:r>
        <w:t xml:space="preserve">. </w:t>
      </w:r>
      <w:r w:rsidR="00A9509D">
        <w:t>Kết quả dự đoán của</w:t>
      </w:r>
      <w:r w:rsidR="00A9509D" w:rsidRPr="00C16043">
        <w:t xml:space="preserve"> thuật toán </w:t>
      </w:r>
      <w:r w:rsidRPr="00557822">
        <w:t>Bayesian Ridge Regression</w:t>
      </w:r>
      <w:bookmarkEnd w:id="155"/>
    </w:p>
    <w:p w14:paraId="5BBFA3E6" w14:textId="303C77CD" w:rsidR="001D255F" w:rsidRDefault="00E32A99" w:rsidP="008349D0">
      <w:pPr>
        <w:ind w:firstLine="357"/>
      </w:pPr>
      <w:r>
        <w:t>Hình 4-13</w:t>
      </w:r>
      <w:r w:rsidR="00CF2C6C">
        <w:t xml:space="preserve"> là biểu đồ đường thể </w:t>
      </w:r>
      <w:r w:rsidR="00084ACB">
        <w:t>hiện</w:t>
      </w:r>
      <w:r w:rsidR="00CF2C6C">
        <w:t xml:space="preserve"> kết quả dự đoán của thuật toán </w:t>
      </w:r>
      <w:r w:rsidR="00CF2C6C" w:rsidRPr="00CF2C6C">
        <w:t>Bayesian Ridge Regression</w:t>
      </w:r>
      <w:r w:rsidR="00CF2C6C">
        <w:t>.</w:t>
      </w:r>
      <w:r w:rsidR="009B7A9B" w:rsidRPr="009B7A9B">
        <w:t xml:space="preserve"> </w:t>
      </w:r>
      <w:r w:rsidR="009B7A9B">
        <w:t xml:space="preserve">Đường màu xanh là số ca nhiễm thực tế và đường màu </w:t>
      </w:r>
      <w:r w:rsidR="00D3386C">
        <w:t>xanh lá</w:t>
      </w:r>
      <w:r w:rsidR="009B7A9B">
        <w:t xml:space="preserve"> gạch đứt là số ca nhiễm dự đoán.</w:t>
      </w:r>
    </w:p>
    <w:p w14:paraId="6864448D" w14:textId="7F02CA45" w:rsidR="005164D7" w:rsidRDefault="005164D7" w:rsidP="008349D0">
      <w:pPr>
        <w:ind w:firstLine="357"/>
      </w:pPr>
      <w:r>
        <w:t>S</w:t>
      </w:r>
      <w:r w:rsidR="009F2712">
        <w:t>ử dụng</w:t>
      </w:r>
      <w:r>
        <w:t xml:space="preserve"> tham số:</w:t>
      </w:r>
    </w:p>
    <w:p w14:paraId="1158C47A" w14:textId="723BF08D" w:rsidR="00EC6A06" w:rsidRDefault="00EC6A06" w:rsidP="00EC6A06">
      <w:pPr>
        <w:pStyle w:val="ListParagraph"/>
        <w:numPr>
          <w:ilvl w:val="0"/>
          <w:numId w:val="64"/>
        </w:numPr>
        <w:ind w:left="709"/>
      </w:pPr>
      <w:r>
        <w:t>n_iter (số lần lặp tối đa)=40</w:t>
      </w:r>
    </w:p>
    <w:p w14:paraId="0BEEB76A" w14:textId="7116D19F" w:rsidR="005164D7" w:rsidRDefault="005164D7" w:rsidP="00F255F1">
      <w:pPr>
        <w:pStyle w:val="ListParagraph"/>
        <w:numPr>
          <w:ilvl w:val="0"/>
          <w:numId w:val="62"/>
        </w:numPr>
        <w:ind w:left="709"/>
      </w:pPr>
      <w:r w:rsidRPr="005164D7">
        <w:rPr>
          <w:position w:val="-12"/>
        </w:rPr>
        <w:object w:dxaOrig="1660" w:dyaOrig="360" w14:anchorId="47916917">
          <v:shape id="_x0000_i1078" type="#_x0000_t75" style="width:83.25pt;height:18pt" o:ole="">
            <v:imagedata r:id="rId184" o:title=""/>
          </v:shape>
          <o:OLEObject Type="Embed" ProgID="Equation.DSMT4" ShapeID="_x0000_i1078" DrawAspect="Content" ObjectID="_1702889017" r:id="rId185"/>
        </w:object>
      </w:r>
      <w:r>
        <w:t>=[1e</w:t>
      </w:r>
      <w:r w:rsidR="001D4775">
        <w:rPr>
          <w:vertAlign w:val="superscript"/>
        </w:rPr>
        <w:t>-</w:t>
      </w:r>
      <w:r w:rsidRPr="005164D7">
        <w:rPr>
          <w:vertAlign w:val="superscript"/>
        </w:rPr>
        <w:t>7</w:t>
      </w:r>
      <w:r>
        <w:t>, 1e</w:t>
      </w:r>
      <w:r w:rsidR="001D4775">
        <w:rPr>
          <w:vertAlign w:val="superscript"/>
        </w:rPr>
        <w:t>-</w:t>
      </w:r>
      <w:r w:rsidRPr="005164D7">
        <w:rPr>
          <w:vertAlign w:val="superscript"/>
        </w:rPr>
        <w:t>6</w:t>
      </w:r>
      <w:r>
        <w:t>, 1e</w:t>
      </w:r>
      <w:r w:rsidR="001D4775">
        <w:rPr>
          <w:vertAlign w:val="superscript"/>
        </w:rPr>
        <w:t>-</w:t>
      </w:r>
      <w:r w:rsidRPr="005164D7">
        <w:rPr>
          <w:vertAlign w:val="superscript"/>
        </w:rPr>
        <w:t>5</w:t>
      </w:r>
      <w:r>
        <w:t>, 0.0001,0.001]</w:t>
      </w:r>
    </w:p>
    <w:p w14:paraId="1A6D0B48" w14:textId="29188119" w:rsidR="009F2712" w:rsidRDefault="009F2712" w:rsidP="00F255F1">
      <w:pPr>
        <w:pStyle w:val="ListParagraph"/>
        <w:numPr>
          <w:ilvl w:val="0"/>
          <w:numId w:val="62"/>
        </w:numPr>
        <w:ind w:left="709"/>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376403F1" w14:textId="0142EB22" w:rsidR="0007456F" w:rsidRDefault="0007456F" w:rsidP="00F255F1">
      <w:pPr>
        <w:pStyle w:val="ListParagraph"/>
        <w:numPr>
          <w:ilvl w:val="0"/>
          <w:numId w:val="62"/>
        </w:numPr>
        <w:ind w:left="709"/>
      </w:pPr>
      <w:r w:rsidRPr="0007456F">
        <w:t>normalize = [True, False]</w:t>
      </w:r>
    </w:p>
    <w:p w14:paraId="51414F89" w14:textId="3FEDEC2C" w:rsidR="000301FC" w:rsidRPr="00F31359" w:rsidRDefault="000301FC" w:rsidP="00616E4C">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00141401" w:rsidRPr="00CF2C6C">
        <w:t>Bayesian Ridge Regression</w:t>
      </w:r>
      <w:r>
        <w:t>:</w:t>
      </w:r>
    </w:p>
    <w:p w14:paraId="51950B8B" w14:textId="5A43B590" w:rsidR="000301FC" w:rsidRDefault="000301FC" w:rsidP="004F5565">
      <w:pPr>
        <w:pStyle w:val="ListParagraph"/>
        <w:numPr>
          <w:ilvl w:val="0"/>
          <w:numId w:val="50"/>
        </w:numPr>
        <w:contextualSpacing w:val="0"/>
      </w:pPr>
      <w:r>
        <w:t>Lỗi trung bình tuyệt đối (Mean Absolute Error): MAE=</w:t>
      </w:r>
      <w:r w:rsidRPr="000301FC">
        <w:t xml:space="preserve"> 2873488.36</w:t>
      </w:r>
    </w:p>
    <w:p w14:paraId="2B4A0227" w14:textId="6321CB66" w:rsidR="000301FC" w:rsidRDefault="000301FC" w:rsidP="004F5565">
      <w:pPr>
        <w:pStyle w:val="ListParagraph"/>
        <w:numPr>
          <w:ilvl w:val="0"/>
          <w:numId w:val="50"/>
        </w:numPr>
        <w:contextualSpacing w:val="0"/>
      </w:pPr>
      <w:r>
        <w:t>Lỗi bình phương trung bình (Mean Squared Error): MSE=15752742048978</w:t>
      </w:r>
    </w:p>
    <w:p w14:paraId="4CEA217D" w14:textId="77777777" w:rsidR="00880071" w:rsidRDefault="00880071" w:rsidP="00880071">
      <w:pPr>
        <w:pStyle w:val="ListParagraph"/>
        <w:numPr>
          <w:ilvl w:val="0"/>
          <w:numId w:val="50"/>
        </w:numPr>
        <w:contextualSpacing w:val="0"/>
      </w:pPr>
      <w:r>
        <w:t>R-Square=0.998</w:t>
      </w:r>
    </w:p>
    <w:p w14:paraId="4D13A8CD" w14:textId="77777777" w:rsidR="00880071" w:rsidRDefault="00880071" w:rsidP="00880071">
      <w:pPr>
        <w:pStyle w:val="ListParagraph"/>
        <w:numPr>
          <w:ilvl w:val="0"/>
          <w:numId w:val="50"/>
        </w:numPr>
        <w:contextualSpacing w:val="0"/>
      </w:pPr>
      <w:r>
        <w:t xml:space="preserve">Hệ số chặn: </w:t>
      </w:r>
      <w:r w:rsidRPr="004F5624">
        <w:t>intercept</w:t>
      </w:r>
      <w:r>
        <w:t>=0</w:t>
      </w:r>
    </w:p>
    <w:p w14:paraId="79F47F54" w14:textId="33FFDD60" w:rsidR="00880071" w:rsidRDefault="00880071" w:rsidP="00880071">
      <w:pPr>
        <w:pStyle w:val="ListParagraph"/>
        <w:numPr>
          <w:ilvl w:val="0"/>
          <w:numId w:val="50"/>
        </w:numPr>
        <w:contextualSpacing w:val="0"/>
      </w:pPr>
      <w:r>
        <w:t xml:space="preserve">Hệ số góc: </w:t>
      </w:r>
      <w:r w:rsidRPr="004F5624">
        <w:t>coefficients</w:t>
      </w:r>
      <w:r>
        <w:t>=(6.802</w:t>
      </w:r>
      <w:r w:rsidRPr="005569BA">
        <w:t>e</w:t>
      </w:r>
      <w:r w:rsidR="005E5BDA">
        <w:rPr>
          <w:vertAlign w:val="superscript"/>
        </w:rPr>
        <w:t>+</w:t>
      </w:r>
      <w:r w:rsidRPr="00265520">
        <w:rPr>
          <w:vertAlign w:val="superscript"/>
        </w:rPr>
        <w:t>6</w:t>
      </w:r>
      <w:r>
        <w:t>, -2.326</w:t>
      </w:r>
      <w:r w:rsidRPr="005569BA">
        <w:t>e</w:t>
      </w:r>
      <w:r w:rsidR="005E5BDA">
        <w:rPr>
          <w:vertAlign w:val="superscript"/>
        </w:rPr>
        <w:t>+</w:t>
      </w:r>
      <w:r w:rsidR="000D6B18">
        <w:rPr>
          <w:vertAlign w:val="superscript"/>
        </w:rPr>
        <w:t>5</w:t>
      </w:r>
      <w:r>
        <w:t>, 1.737</w:t>
      </w:r>
      <w:r w:rsidRPr="005569BA">
        <w:t>e</w:t>
      </w:r>
      <w:r w:rsidR="005E5BDA">
        <w:rPr>
          <w:vertAlign w:val="superscript"/>
        </w:rPr>
        <w:t>+</w:t>
      </w:r>
      <w:r w:rsidR="007945CA">
        <w:rPr>
          <w:vertAlign w:val="superscript"/>
        </w:rPr>
        <w:t>3</w:t>
      </w:r>
      <w:r>
        <w:t>, -1.24</w:t>
      </w:r>
      <w:r w:rsidRPr="005569BA">
        <w:t>e</w:t>
      </w:r>
      <w:r w:rsidR="005E5BDA">
        <w:rPr>
          <w:vertAlign w:val="superscript"/>
        </w:rPr>
        <w:t>+0</w:t>
      </w:r>
      <w:r>
        <w:t>)</w:t>
      </w:r>
    </w:p>
    <w:p w14:paraId="5264B36D" w14:textId="18BA6897" w:rsidR="004C09D3" w:rsidRPr="00CF2C6C" w:rsidRDefault="00E63C83" w:rsidP="00680FE4">
      <w:pPr>
        <w:ind w:firstLine="357"/>
      </w:pPr>
      <w:r>
        <w:lastRenderedPageBreak/>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w:t>
      </w:r>
      <w:r w:rsidR="00295E4F">
        <w:t xml:space="preserve"> số ca nhiễm tăng hay giảm còn phụ thuộc vào nhiều yếu tố khác như khả năng tiêm ngừa, mức an sinh, điều kiện kinh tế và thói quen sinh hoạt của từng khu vực trên Thế giới.</w:t>
      </w:r>
    </w:p>
    <w:p w14:paraId="3631B871" w14:textId="4A26BD0A" w:rsidR="00EB76AC" w:rsidRDefault="007F178A" w:rsidP="00EB76AC">
      <w:pPr>
        <w:pStyle w:val="Heading2"/>
      </w:pPr>
      <w:bookmarkStart w:id="156" w:name="_Toc92274318"/>
      <w:r>
        <w:t>Kết quả dự đoán</w:t>
      </w:r>
      <w:r w:rsidR="00AD44BD">
        <w:t xml:space="preserve"> và so sánh</w:t>
      </w:r>
      <w:bookmarkEnd w:id="156"/>
    </w:p>
    <w:tbl>
      <w:tblPr>
        <w:tblStyle w:val="TableGrid"/>
        <w:tblW w:w="0" w:type="auto"/>
        <w:tblLayout w:type="fixed"/>
        <w:tblLook w:val="04A0" w:firstRow="1" w:lastRow="0" w:firstColumn="1" w:lastColumn="0" w:noHBand="0" w:noVBand="1"/>
      </w:tblPr>
      <w:tblGrid>
        <w:gridCol w:w="2195"/>
        <w:gridCol w:w="2195"/>
        <w:gridCol w:w="2195"/>
        <w:gridCol w:w="2195"/>
      </w:tblGrid>
      <w:tr w:rsidR="002C3D57" w14:paraId="09C0F5F5" w14:textId="77777777" w:rsidTr="00973B7F">
        <w:trPr>
          <w:trHeight w:val="20"/>
        </w:trPr>
        <w:tc>
          <w:tcPr>
            <w:tcW w:w="2195" w:type="dxa"/>
            <w:vAlign w:val="center"/>
          </w:tcPr>
          <w:p w14:paraId="5FA51FC2" w14:textId="2761BE29" w:rsidR="002C3D57" w:rsidRDefault="00EB76AC" w:rsidP="004C09D3">
            <w:pPr>
              <w:jc w:val="center"/>
            </w:pPr>
            <w:r>
              <w:t>Ngày</w:t>
            </w:r>
          </w:p>
        </w:tc>
        <w:tc>
          <w:tcPr>
            <w:tcW w:w="2195" w:type="dxa"/>
            <w:vAlign w:val="center"/>
          </w:tcPr>
          <w:p w14:paraId="5CC04F02" w14:textId="4CC46902" w:rsidR="002C3D57" w:rsidRDefault="005257EB" w:rsidP="004C09D3">
            <w:pPr>
              <w:jc w:val="center"/>
            </w:pPr>
            <w:r>
              <w:t>SVR</w:t>
            </w:r>
          </w:p>
        </w:tc>
        <w:tc>
          <w:tcPr>
            <w:tcW w:w="2195" w:type="dxa"/>
            <w:vAlign w:val="center"/>
          </w:tcPr>
          <w:p w14:paraId="58A3F164" w14:textId="2FC8F4BD" w:rsidR="002C3D57" w:rsidRDefault="00EB76AC" w:rsidP="004C09D3">
            <w:pPr>
              <w:jc w:val="center"/>
            </w:pPr>
            <w:r>
              <w:t>Polynomial</w:t>
            </w:r>
          </w:p>
        </w:tc>
        <w:tc>
          <w:tcPr>
            <w:tcW w:w="2195" w:type="dxa"/>
            <w:vAlign w:val="center"/>
          </w:tcPr>
          <w:p w14:paraId="24707839" w14:textId="1A426168" w:rsidR="002C3D57" w:rsidRDefault="00EB76AC" w:rsidP="004C09D3">
            <w:pPr>
              <w:jc w:val="center"/>
            </w:pPr>
            <w:r w:rsidRPr="00EB76AC">
              <w:t>Bayesian Ridge</w:t>
            </w:r>
          </w:p>
        </w:tc>
      </w:tr>
      <w:tr w:rsidR="002C3D57" w14:paraId="6E7D92D8" w14:textId="77777777" w:rsidTr="00973B7F">
        <w:trPr>
          <w:trHeight w:val="20"/>
        </w:trPr>
        <w:tc>
          <w:tcPr>
            <w:tcW w:w="2195" w:type="dxa"/>
            <w:vAlign w:val="center"/>
          </w:tcPr>
          <w:p w14:paraId="4AA863E9" w14:textId="27162749" w:rsidR="002C3D57" w:rsidRDefault="00D30D26" w:rsidP="004C09D3">
            <w:pPr>
              <w:jc w:val="center"/>
            </w:pPr>
            <w:r>
              <w:t>30/12</w:t>
            </w:r>
            <w:r w:rsidR="009005FB" w:rsidRPr="009005FB">
              <w:t>/2021</w:t>
            </w:r>
          </w:p>
        </w:tc>
        <w:tc>
          <w:tcPr>
            <w:tcW w:w="2195" w:type="dxa"/>
            <w:vAlign w:val="center"/>
          </w:tcPr>
          <w:p w14:paraId="390DCC6B" w14:textId="77F01669" w:rsidR="002C3D57" w:rsidRDefault="006B48E7" w:rsidP="004C09D3">
            <w:pPr>
              <w:jc w:val="center"/>
            </w:pPr>
            <w:r w:rsidRPr="006B48E7">
              <w:t>299493324</w:t>
            </w:r>
          </w:p>
        </w:tc>
        <w:tc>
          <w:tcPr>
            <w:tcW w:w="2195" w:type="dxa"/>
            <w:vAlign w:val="center"/>
          </w:tcPr>
          <w:p w14:paraId="6167F87D" w14:textId="2059D609" w:rsidR="002C3D57" w:rsidRPr="006B48E7" w:rsidRDefault="00EB76AC" w:rsidP="004C09D3">
            <w:pPr>
              <w:jc w:val="center"/>
              <w:rPr>
                <w:szCs w:val="26"/>
              </w:rPr>
            </w:pPr>
            <w:r w:rsidRPr="006B48E7">
              <w:rPr>
                <w:color w:val="000000"/>
                <w:szCs w:val="26"/>
                <w:shd w:val="clear" w:color="auto" w:fill="FCFBFD"/>
              </w:rPr>
              <w:t>272985695</w:t>
            </w:r>
          </w:p>
        </w:tc>
        <w:tc>
          <w:tcPr>
            <w:tcW w:w="2195" w:type="dxa"/>
            <w:vAlign w:val="center"/>
          </w:tcPr>
          <w:p w14:paraId="6CB4C885" w14:textId="1C9BC8A8" w:rsidR="002C3D57" w:rsidRDefault="00EB76AC" w:rsidP="004C09D3">
            <w:pPr>
              <w:jc w:val="center"/>
            </w:pPr>
            <w:r w:rsidRPr="00EB76AC">
              <w:t>273070005</w:t>
            </w:r>
          </w:p>
        </w:tc>
      </w:tr>
      <w:tr w:rsidR="002C3D57" w14:paraId="2A8B2AA9" w14:textId="77777777" w:rsidTr="00973B7F">
        <w:trPr>
          <w:trHeight w:val="268"/>
        </w:trPr>
        <w:tc>
          <w:tcPr>
            <w:tcW w:w="2195" w:type="dxa"/>
            <w:vAlign w:val="center"/>
          </w:tcPr>
          <w:p w14:paraId="62776479" w14:textId="66F61F55" w:rsidR="002C3D57" w:rsidRDefault="00D30D26" w:rsidP="004C09D3">
            <w:pPr>
              <w:jc w:val="center"/>
            </w:pPr>
            <w:r>
              <w:t>31/12</w:t>
            </w:r>
            <w:r w:rsidR="009005FB" w:rsidRPr="009005FB">
              <w:t>/2021</w:t>
            </w:r>
          </w:p>
        </w:tc>
        <w:tc>
          <w:tcPr>
            <w:tcW w:w="2195" w:type="dxa"/>
            <w:vAlign w:val="center"/>
          </w:tcPr>
          <w:p w14:paraId="1956677A" w14:textId="398817B4" w:rsidR="002C3D57" w:rsidRDefault="006B48E7" w:rsidP="004C09D3">
            <w:pPr>
              <w:jc w:val="center"/>
            </w:pPr>
            <w:r w:rsidRPr="006B48E7">
              <w:t>300325500</w:t>
            </w:r>
          </w:p>
        </w:tc>
        <w:tc>
          <w:tcPr>
            <w:tcW w:w="2195" w:type="dxa"/>
            <w:vAlign w:val="center"/>
          </w:tcPr>
          <w:p w14:paraId="22CC6DEB" w14:textId="703F761C" w:rsidR="002C3D57" w:rsidRDefault="00EB76AC" w:rsidP="004C09D3">
            <w:pPr>
              <w:jc w:val="center"/>
            </w:pPr>
            <w:r w:rsidRPr="00EB76AC">
              <w:t>273348117</w:t>
            </w:r>
          </w:p>
        </w:tc>
        <w:tc>
          <w:tcPr>
            <w:tcW w:w="2195" w:type="dxa"/>
            <w:vAlign w:val="center"/>
          </w:tcPr>
          <w:p w14:paraId="17A1857F" w14:textId="6FCE357E" w:rsidR="002C3D57" w:rsidRDefault="00EB76AC" w:rsidP="004C09D3">
            <w:pPr>
              <w:jc w:val="center"/>
            </w:pPr>
            <w:r w:rsidRPr="00EB76AC">
              <w:t>273433573</w:t>
            </w:r>
          </w:p>
        </w:tc>
      </w:tr>
      <w:tr w:rsidR="002C3D57" w14:paraId="353EBBD6" w14:textId="77777777" w:rsidTr="00973B7F">
        <w:trPr>
          <w:trHeight w:val="20"/>
        </w:trPr>
        <w:tc>
          <w:tcPr>
            <w:tcW w:w="2195" w:type="dxa"/>
            <w:vAlign w:val="center"/>
          </w:tcPr>
          <w:p w14:paraId="37F060D9" w14:textId="07D96AAB" w:rsidR="002C3D57" w:rsidRDefault="009005FB" w:rsidP="004C09D3">
            <w:pPr>
              <w:jc w:val="center"/>
            </w:pPr>
            <w:r w:rsidRPr="009005FB">
              <w:t>01/01/2022</w:t>
            </w:r>
          </w:p>
        </w:tc>
        <w:tc>
          <w:tcPr>
            <w:tcW w:w="2195" w:type="dxa"/>
            <w:vAlign w:val="center"/>
          </w:tcPr>
          <w:p w14:paraId="1BC03B4D" w14:textId="33BFA85D" w:rsidR="002C3D57" w:rsidRDefault="006B48E7" w:rsidP="004C09D3">
            <w:pPr>
              <w:jc w:val="center"/>
            </w:pPr>
            <w:r w:rsidRPr="006B48E7">
              <w:t>301158850</w:t>
            </w:r>
          </w:p>
        </w:tc>
        <w:tc>
          <w:tcPr>
            <w:tcW w:w="2195" w:type="dxa"/>
            <w:vAlign w:val="center"/>
          </w:tcPr>
          <w:p w14:paraId="38AFC3FA" w14:textId="33A5A3F3" w:rsidR="002C3D57" w:rsidRDefault="00EB76AC" w:rsidP="004C09D3">
            <w:pPr>
              <w:jc w:val="center"/>
            </w:pPr>
            <w:r w:rsidRPr="00EB76AC">
              <w:t>273708740</w:t>
            </w:r>
          </w:p>
        </w:tc>
        <w:tc>
          <w:tcPr>
            <w:tcW w:w="2195" w:type="dxa"/>
            <w:vAlign w:val="center"/>
          </w:tcPr>
          <w:p w14:paraId="49FE20D7" w14:textId="31DFE839" w:rsidR="002C3D57" w:rsidRDefault="00EB76AC" w:rsidP="004C09D3">
            <w:pPr>
              <w:jc w:val="center"/>
            </w:pPr>
            <w:r w:rsidRPr="00EB76AC">
              <w:t>273795348</w:t>
            </w:r>
          </w:p>
        </w:tc>
      </w:tr>
      <w:tr w:rsidR="002C3D57" w14:paraId="6C4AE9B1" w14:textId="77777777" w:rsidTr="00973B7F">
        <w:trPr>
          <w:trHeight w:val="20"/>
        </w:trPr>
        <w:tc>
          <w:tcPr>
            <w:tcW w:w="2195" w:type="dxa"/>
            <w:vAlign w:val="center"/>
          </w:tcPr>
          <w:p w14:paraId="42B8D184" w14:textId="6DB614D0" w:rsidR="002C3D57" w:rsidRDefault="00741B57" w:rsidP="004C09D3">
            <w:pPr>
              <w:jc w:val="center"/>
            </w:pPr>
            <w:r>
              <w:t>02</w:t>
            </w:r>
            <w:r w:rsidR="009005FB">
              <w:t>/0</w:t>
            </w:r>
            <w:r w:rsidR="00D30D26">
              <w:t>1</w:t>
            </w:r>
            <w:r w:rsidR="009005FB" w:rsidRPr="009005FB">
              <w:t>/2022</w:t>
            </w:r>
          </w:p>
        </w:tc>
        <w:tc>
          <w:tcPr>
            <w:tcW w:w="2195" w:type="dxa"/>
            <w:vAlign w:val="center"/>
          </w:tcPr>
          <w:p w14:paraId="474A8773" w14:textId="36454D11" w:rsidR="002C3D57" w:rsidRDefault="006B48E7" w:rsidP="004C09D3">
            <w:pPr>
              <w:ind w:left="357" w:hanging="357"/>
              <w:jc w:val="center"/>
            </w:pPr>
            <w:r w:rsidRPr="006B48E7">
              <w:t>301993374</w:t>
            </w:r>
          </w:p>
        </w:tc>
        <w:tc>
          <w:tcPr>
            <w:tcW w:w="2195" w:type="dxa"/>
            <w:vAlign w:val="center"/>
          </w:tcPr>
          <w:p w14:paraId="113B2018" w14:textId="7AA59AAD" w:rsidR="002C3D57" w:rsidRDefault="00EB76AC" w:rsidP="004C09D3">
            <w:pPr>
              <w:jc w:val="center"/>
            </w:pPr>
            <w:r w:rsidRPr="00EB76AC">
              <w:t>274067556</w:t>
            </w:r>
          </w:p>
        </w:tc>
        <w:tc>
          <w:tcPr>
            <w:tcW w:w="2195" w:type="dxa"/>
            <w:vAlign w:val="center"/>
          </w:tcPr>
          <w:p w14:paraId="244AFFFA" w14:textId="53A19B57" w:rsidR="002C3D57" w:rsidRDefault="00EB76AC" w:rsidP="004C09D3">
            <w:pPr>
              <w:jc w:val="center"/>
            </w:pPr>
            <w:r w:rsidRPr="00EB76AC">
              <w:t>274155325</w:t>
            </w:r>
          </w:p>
        </w:tc>
      </w:tr>
      <w:tr w:rsidR="002C3D57" w14:paraId="15B93FC4" w14:textId="77777777" w:rsidTr="00973B7F">
        <w:trPr>
          <w:trHeight w:val="20"/>
        </w:trPr>
        <w:tc>
          <w:tcPr>
            <w:tcW w:w="2195" w:type="dxa"/>
            <w:vAlign w:val="center"/>
          </w:tcPr>
          <w:p w14:paraId="10F41D45" w14:textId="036E99AE" w:rsidR="002C3D57" w:rsidRDefault="00741B57" w:rsidP="004C09D3">
            <w:pPr>
              <w:jc w:val="center"/>
            </w:pPr>
            <w:r>
              <w:t>03</w:t>
            </w:r>
            <w:r w:rsidR="00D30D26">
              <w:t>/01</w:t>
            </w:r>
            <w:r w:rsidR="009005FB" w:rsidRPr="009005FB">
              <w:t>/2022</w:t>
            </w:r>
          </w:p>
        </w:tc>
        <w:tc>
          <w:tcPr>
            <w:tcW w:w="2195" w:type="dxa"/>
            <w:vAlign w:val="center"/>
          </w:tcPr>
          <w:p w14:paraId="00139E30" w14:textId="7582A8D9" w:rsidR="002C3D57" w:rsidRDefault="006B48E7" w:rsidP="004C09D3">
            <w:pPr>
              <w:jc w:val="center"/>
            </w:pPr>
            <w:r w:rsidRPr="006B48E7">
              <w:t>302829073</w:t>
            </w:r>
          </w:p>
        </w:tc>
        <w:tc>
          <w:tcPr>
            <w:tcW w:w="2195" w:type="dxa"/>
            <w:vAlign w:val="center"/>
          </w:tcPr>
          <w:p w14:paraId="0BA83ACF" w14:textId="6F081F8B" w:rsidR="002C3D57" w:rsidRDefault="00EB76AC" w:rsidP="004C09D3">
            <w:pPr>
              <w:jc w:val="center"/>
            </w:pPr>
            <w:r w:rsidRPr="00EB76AC">
              <w:t>274424558</w:t>
            </w:r>
          </w:p>
        </w:tc>
        <w:tc>
          <w:tcPr>
            <w:tcW w:w="2195" w:type="dxa"/>
            <w:vAlign w:val="center"/>
          </w:tcPr>
          <w:p w14:paraId="4FE4C07C" w14:textId="6B511EBF" w:rsidR="002C3D57" w:rsidRDefault="00EB76AC" w:rsidP="004C09D3">
            <w:pPr>
              <w:jc w:val="center"/>
            </w:pPr>
            <w:r w:rsidRPr="00EB76AC">
              <w:t>274513495</w:t>
            </w:r>
          </w:p>
        </w:tc>
      </w:tr>
      <w:tr w:rsidR="002C3D57" w14:paraId="1A1DA3E2" w14:textId="77777777" w:rsidTr="00973B7F">
        <w:trPr>
          <w:trHeight w:val="20"/>
        </w:trPr>
        <w:tc>
          <w:tcPr>
            <w:tcW w:w="2195" w:type="dxa"/>
            <w:vAlign w:val="center"/>
          </w:tcPr>
          <w:p w14:paraId="7ED006FC" w14:textId="3AAE3220" w:rsidR="002C3D57" w:rsidRDefault="00741B57" w:rsidP="004C09D3">
            <w:pPr>
              <w:jc w:val="center"/>
            </w:pPr>
            <w:r>
              <w:t>04</w:t>
            </w:r>
            <w:r w:rsidR="00D30D26">
              <w:t>/01</w:t>
            </w:r>
            <w:r w:rsidR="009005FB" w:rsidRPr="009005FB">
              <w:t>/2022</w:t>
            </w:r>
          </w:p>
        </w:tc>
        <w:tc>
          <w:tcPr>
            <w:tcW w:w="2195" w:type="dxa"/>
            <w:vAlign w:val="center"/>
          </w:tcPr>
          <w:p w14:paraId="0DA8E803" w14:textId="0A541E74" w:rsidR="002C3D57" w:rsidRDefault="006B48E7" w:rsidP="004C09D3">
            <w:pPr>
              <w:jc w:val="center"/>
            </w:pPr>
            <w:r w:rsidRPr="006B48E7">
              <w:t>303665947</w:t>
            </w:r>
          </w:p>
        </w:tc>
        <w:tc>
          <w:tcPr>
            <w:tcW w:w="2195" w:type="dxa"/>
            <w:vAlign w:val="center"/>
          </w:tcPr>
          <w:p w14:paraId="23D97550" w14:textId="52A53F51" w:rsidR="002C3D57" w:rsidRDefault="00EB76AC" w:rsidP="004C09D3">
            <w:pPr>
              <w:jc w:val="center"/>
            </w:pPr>
            <w:r w:rsidRPr="00EB76AC">
              <w:t>274779737</w:t>
            </w:r>
          </w:p>
        </w:tc>
        <w:tc>
          <w:tcPr>
            <w:tcW w:w="2195" w:type="dxa"/>
            <w:vAlign w:val="center"/>
          </w:tcPr>
          <w:p w14:paraId="687636B5" w14:textId="6C6D3419" w:rsidR="002C3D57" w:rsidRDefault="00EB76AC" w:rsidP="004C09D3">
            <w:pPr>
              <w:jc w:val="center"/>
            </w:pPr>
            <w:r w:rsidRPr="00EB76AC">
              <w:t>274869851</w:t>
            </w:r>
          </w:p>
        </w:tc>
      </w:tr>
      <w:tr w:rsidR="002C3D57" w14:paraId="372E3345" w14:textId="77777777" w:rsidTr="00973B7F">
        <w:trPr>
          <w:trHeight w:val="20"/>
        </w:trPr>
        <w:tc>
          <w:tcPr>
            <w:tcW w:w="2195" w:type="dxa"/>
            <w:vAlign w:val="center"/>
          </w:tcPr>
          <w:p w14:paraId="7E24DEAD" w14:textId="0A759CC0" w:rsidR="002C3D57" w:rsidRDefault="00741B57" w:rsidP="004C09D3">
            <w:pPr>
              <w:jc w:val="center"/>
            </w:pPr>
            <w:r>
              <w:t>05</w:t>
            </w:r>
            <w:r w:rsidR="00D30D26">
              <w:t>/01</w:t>
            </w:r>
            <w:r w:rsidR="009005FB" w:rsidRPr="009005FB">
              <w:t>/2022</w:t>
            </w:r>
          </w:p>
        </w:tc>
        <w:tc>
          <w:tcPr>
            <w:tcW w:w="2195" w:type="dxa"/>
            <w:vAlign w:val="center"/>
          </w:tcPr>
          <w:p w14:paraId="677FA149" w14:textId="6B04DB3E" w:rsidR="002C3D57" w:rsidRDefault="006B48E7" w:rsidP="004C09D3">
            <w:pPr>
              <w:jc w:val="center"/>
            </w:pPr>
            <w:r w:rsidRPr="006B48E7">
              <w:t>304503995</w:t>
            </w:r>
          </w:p>
        </w:tc>
        <w:tc>
          <w:tcPr>
            <w:tcW w:w="2195" w:type="dxa"/>
            <w:vAlign w:val="center"/>
          </w:tcPr>
          <w:p w14:paraId="265B52E6" w14:textId="69D66972" w:rsidR="002C3D57" w:rsidRDefault="00EB76AC" w:rsidP="004C09D3">
            <w:pPr>
              <w:jc w:val="center"/>
            </w:pPr>
            <w:r w:rsidRPr="00EB76AC">
              <w:t>275133087</w:t>
            </w:r>
          </w:p>
        </w:tc>
        <w:tc>
          <w:tcPr>
            <w:tcW w:w="2195" w:type="dxa"/>
            <w:vAlign w:val="center"/>
          </w:tcPr>
          <w:p w14:paraId="1888122E" w14:textId="2E01A14D" w:rsidR="002C3D57" w:rsidRDefault="00EB76AC" w:rsidP="004C09D3">
            <w:pPr>
              <w:jc w:val="center"/>
            </w:pPr>
            <w:r w:rsidRPr="00EB76AC">
              <w:t>275224386</w:t>
            </w:r>
          </w:p>
        </w:tc>
      </w:tr>
      <w:tr w:rsidR="002C3D57" w14:paraId="3F52EA68" w14:textId="77777777" w:rsidTr="00973B7F">
        <w:trPr>
          <w:trHeight w:val="20"/>
        </w:trPr>
        <w:tc>
          <w:tcPr>
            <w:tcW w:w="2195" w:type="dxa"/>
            <w:vAlign w:val="center"/>
          </w:tcPr>
          <w:p w14:paraId="0271BFA1" w14:textId="11A55C77" w:rsidR="002C3D57" w:rsidRDefault="00741B57" w:rsidP="004C09D3">
            <w:pPr>
              <w:jc w:val="center"/>
            </w:pPr>
            <w:r>
              <w:t>06</w:t>
            </w:r>
            <w:r w:rsidR="00D30D26">
              <w:t>/01</w:t>
            </w:r>
            <w:r w:rsidR="009005FB" w:rsidRPr="009005FB">
              <w:t>/2022</w:t>
            </w:r>
          </w:p>
        </w:tc>
        <w:tc>
          <w:tcPr>
            <w:tcW w:w="2195" w:type="dxa"/>
            <w:vAlign w:val="center"/>
          </w:tcPr>
          <w:p w14:paraId="60D123A1" w14:textId="0D1F44EF" w:rsidR="002C3D57" w:rsidRDefault="006B48E7" w:rsidP="004C09D3">
            <w:pPr>
              <w:jc w:val="center"/>
            </w:pPr>
            <w:r w:rsidRPr="006B48E7">
              <w:t>305343218</w:t>
            </w:r>
          </w:p>
        </w:tc>
        <w:tc>
          <w:tcPr>
            <w:tcW w:w="2195" w:type="dxa"/>
            <w:vAlign w:val="center"/>
          </w:tcPr>
          <w:p w14:paraId="5250D4C5" w14:textId="62103B48" w:rsidR="002C3D57" w:rsidRDefault="00EB76AC" w:rsidP="004C09D3">
            <w:pPr>
              <w:jc w:val="center"/>
            </w:pPr>
            <w:r w:rsidRPr="00EB76AC">
              <w:t>275484600</w:t>
            </w:r>
          </w:p>
        </w:tc>
        <w:tc>
          <w:tcPr>
            <w:tcW w:w="2195" w:type="dxa"/>
            <w:vAlign w:val="center"/>
          </w:tcPr>
          <w:p w14:paraId="01FF6F06" w14:textId="42BD4046" w:rsidR="002C3D57" w:rsidRDefault="00EB76AC" w:rsidP="004C09D3">
            <w:pPr>
              <w:jc w:val="center"/>
            </w:pPr>
            <w:r w:rsidRPr="00EB76AC">
              <w:t>275577092</w:t>
            </w:r>
          </w:p>
        </w:tc>
      </w:tr>
      <w:tr w:rsidR="002C3D57" w14:paraId="3A319760" w14:textId="77777777" w:rsidTr="00973B7F">
        <w:trPr>
          <w:trHeight w:val="20"/>
        </w:trPr>
        <w:tc>
          <w:tcPr>
            <w:tcW w:w="2195" w:type="dxa"/>
            <w:vAlign w:val="center"/>
          </w:tcPr>
          <w:p w14:paraId="6AF77E95" w14:textId="14F0AA3C" w:rsidR="002C3D57" w:rsidRDefault="00D30D26" w:rsidP="004C09D3">
            <w:pPr>
              <w:jc w:val="center"/>
            </w:pPr>
            <w:r>
              <w:t>0</w:t>
            </w:r>
            <w:r w:rsidR="00741B57">
              <w:t>7</w:t>
            </w:r>
            <w:r>
              <w:t>/01</w:t>
            </w:r>
            <w:r w:rsidR="009005FB" w:rsidRPr="009005FB">
              <w:t>/2022</w:t>
            </w:r>
          </w:p>
        </w:tc>
        <w:tc>
          <w:tcPr>
            <w:tcW w:w="2195" w:type="dxa"/>
            <w:vAlign w:val="center"/>
          </w:tcPr>
          <w:p w14:paraId="33C01310" w14:textId="39DE190F" w:rsidR="002C3D57" w:rsidRDefault="006B48E7" w:rsidP="004C09D3">
            <w:pPr>
              <w:jc w:val="center"/>
            </w:pPr>
            <w:r w:rsidRPr="006B48E7">
              <w:t>306183615</w:t>
            </w:r>
          </w:p>
        </w:tc>
        <w:tc>
          <w:tcPr>
            <w:tcW w:w="2195" w:type="dxa"/>
            <w:vAlign w:val="center"/>
          </w:tcPr>
          <w:p w14:paraId="6AA82D3E" w14:textId="5AC8A1D6" w:rsidR="002C3D57" w:rsidRDefault="00EB76AC" w:rsidP="004C09D3">
            <w:pPr>
              <w:jc w:val="center"/>
            </w:pPr>
            <w:r w:rsidRPr="00EB76AC">
              <w:t>275834268</w:t>
            </w:r>
          </w:p>
        </w:tc>
        <w:tc>
          <w:tcPr>
            <w:tcW w:w="2195" w:type="dxa"/>
            <w:vAlign w:val="center"/>
          </w:tcPr>
          <w:p w14:paraId="50DC9AF5" w14:textId="2374F21F" w:rsidR="002C3D57" w:rsidRDefault="00EB76AC" w:rsidP="004C09D3">
            <w:pPr>
              <w:jc w:val="center"/>
            </w:pPr>
            <w:r w:rsidRPr="00EB76AC">
              <w:t>275927962</w:t>
            </w:r>
          </w:p>
        </w:tc>
      </w:tr>
      <w:tr w:rsidR="002C3D57" w14:paraId="5D921314" w14:textId="77777777" w:rsidTr="00973B7F">
        <w:trPr>
          <w:trHeight w:val="20"/>
        </w:trPr>
        <w:tc>
          <w:tcPr>
            <w:tcW w:w="2195" w:type="dxa"/>
            <w:vAlign w:val="center"/>
          </w:tcPr>
          <w:p w14:paraId="1B8906B5" w14:textId="1F570EDD" w:rsidR="002C3D57" w:rsidRDefault="00741B57" w:rsidP="004C09D3">
            <w:pPr>
              <w:jc w:val="center"/>
            </w:pPr>
            <w:r>
              <w:t>08</w:t>
            </w:r>
            <w:r w:rsidR="00D30D26">
              <w:t>/01</w:t>
            </w:r>
            <w:r w:rsidR="009005FB" w:rsidRPr="009005FB">
              <w:t>/2022</w:t>
            </w:r>
          </w:p>
        </w:tc>
        <w:tc>
          <w:tcPr>
            <w:tcW w:w="2195" w:type="dxa"/>
            <w:vAlign w:val="center"/>
          </w:tcPr>
          <w:p w14:paraId="72D31682" w14:textId="0D8BC79A" w:rsidR="002C3D57" w:rsidRDefault="006B48E7" w:rsidP="004C09D3">
            <w:pPr>
              <w:jc w:val="center"/>
            </w:pPr>
            <w:r w:rsidRPr="006B48E7">
              <w:t>307025187</w:t>
            </w:r>
          </w:p>
        </w:tc>
        <w:tc>
          <w:tcPr>
            <w:tcW w:w="2195" w:type="dxa"/>
            <w:vAlign w:val="center"/>
          </w:tcPr>
          <w:p w14:paraId="27136161" w14:textId="1C09C687" w:rsidR="002C3D57" w:rsidRDefault="00EB76AC" w:rsidP="004C09D3">
            <w:pPr>
              <w:jc w:val="center"/>
            </w:pPr>
            <w:r w:rsidRPr="00EB76AC">
              <w:t>276182085</w:t>
            </w:r>
          </w:p>
        </w:tc>
        <w:tc>
          <w:tcPr>
            <w:tcW w:w="2195" w:type="dxa"/>
            <w:vAlign w:val="center"/>
          </w:tcPr>
          <w:p w14:paraId="2D8B8C4C" w14:textId="571088C3" w:rsidR="002C3D57" w:rsidRDefault="00EB76AC" w:rsidP="004C09D3">
            <w:pPr>
              <w:jc w:val="center"/>
            </w:pPr>
            <w:r w:rsidRPr="00EB76AC">
              <w:t>276276988</w:t>
            </w:r>
          </w:p>
        </w:tc>
      </w:tr>
      <w:tr w:rsidR="002C3D57" w14:paraId="3D83C16C" w14:textId="77777777" w:rsidTr="00973B7F">
        <w:trPr>
          <w:trHeight w:val="20"/>
        </w:trPr>
        <w:tc>
          <w:tcPr>
            <w:tcW w:w="2195" w:type="dxa"/>
            <w:vAlign w:val="center"/>
          </w:tcPr>
          <w:p w14:paraId="47F2CD71" w14:textId="1A627711" w:rsidR="002C3D57" w:rsidRDefault="00741B57" w:rsidP="004C09D3">
            <w:pPr>
              <w:jc w:val="center"/>
            </w:pPr>
            <w:r>
              <w:t>09</w:t>
            </w:r>
            <w:r w:rsidR="00D30D26">
              <w:t>/01</w:t>
            </w:r>
            <w:r w:rsidR="009005FB" w:rsidRPr="009005FB">
              <w:t>/2022</w:t>
            </w:r>
          </w:p>
        </w:tc>
        <w:tc>
          <w:tcPr>
            <w:tcW w:w="2195" w:type="dxa"/>
            <w:vAlign w:val="center"/>
          </w:tcPr>
          <w:p w14:paraId="48C04676" w14:textId="2BE448C7" w:rsidR="002C3D57" w:rsidRDefault="006B48E7" w:rsidP="004C09D3">
            <w:pPr>
              <w:jc w:val="center"/>
            </w:pPr>
            <w:r w:rsidRPr="006B48E7">
              <w:t>307867933</w:t>
            </w:r>
          </w:p>
        </w:tc>
        <w:tc>
          <w:tcPr>
            <w:tcW w:w="2195" w:type="dxa"/>
            <w:vAlign w:val="center"/>
          </w:tcPr>
          <w:p w14:paraId="135BF19D" w14:textId="5396FDDD" w:rsidR="002C3D57" w:rsidRDefault="00EB76AC" w:rsidP="004C09D3">
            <w:pPr>
              <w:jc w:val="center"/>
            </w:pPr>
            <w:r w:rsidRPr="00EB76AC">
              <w:t>276528043</w:t>
            </w:r>
          </w:p>
        </w:tc>
        <w:tc>
          <w:tcPr>
            <w:tcW w:w="2195" w:type="dxa"/>
            <w:vAlign w:val="center"/>
          </w:tcPr>
          <w:p w14:paraId="4950D838" w14:textId="36F9904C" w:rsidR="002C3D57" w:rsidRDefault="00EB76AC" w:rsidP="004C09D3">
            <w:pPr>
              <w:jc w:val="center"/>
            </w:pPr>
            <w:r w:rsidRPr="00EB76AC">
              <w:t>276624163</w:t>
            </w:r>
          </w:p>
        </w:tc>
      </w:tr>
      <w:tr w:rsidR="002C3D57" w14:paraId="3C65CEC8" w14:textId="77777777" w:rsidTr="00973B7F">
        <w:trPr>
          <w:trHeight w:val="20"/>
        </w:trPr>
        <w:tc>
          <w:tcPr>
            <w:tcW w:w="2195" w:type="dxa"/>
            <w:vAlign w:val="center"/>
          </w:tcPr>
          <w:p w14:paraId="02A0275A" w14:textId="66CC57F9" w:rsidR="002C3D57" w:rsidRDefault="00741B57" w:rsidP="004C09D3">
            <w:pPr>
              <w:jc w:val="center"/>
            </w:pPr>
            <w:r>
              <w:t>10</w:t>
            </w:r>
            <w:r w:rsidR="00D30D26">
              <w:t>/01</w:t>
            </w:r>
            <w:r w:rsidR="009005FB" w:rsidRPr="009005FB">
              <w:t>/2022</w:t>
            </w:r>
          </w:p>
        </w:tc>
        <w:tc>
          <w:tcPr>
            <w:tcW w:w="2195" w:type="dxa"/>
            <w:vAlign w:val="center"/>
          </w:tcPr>
          <w:p w14:paraId="55125660" w14:textId="7D08A318" w:rsidR="002C3D57" w:rsidRDefault="006B48E7" w:rsidP="004C09D3">
            <w:pPr>
              <w:jc w:val="center"/>
            </w:pPr>
            <w:r w:rsidRPr="006B48E7">
              <w:t>308711854</w:t>
            </w:r>
          </w:p>
        </w:tc>
        <w:tc>
          <w:tcPr>
            <w:tcW w:w="2195" w:type="dxa"/>
            <w:vAlign w:val="center"/>
          </w:tcPr>
          <w:p w14:paraId="3B8880F0" w14:textId="4F282159" w:rsidR="002C3D57" w:rsidRDefault="00EB76AC" w:rsidP="004C09D3">
            <w:pPr>
              <w:jc w:val="center"/>
            </w:pPr>
            <w:r w:rsidRPr="00EB76AC">
              <w:t>276872133</w:t>
            </w:r>
          </w:p>
        </w:tc>
        <w:tc>
          <w:tcPr>
            <w:tcW w:w="2195" w:type="dxa"/>
            <w:vAlign w:val="center"/>
          </w:tcPr>
          <w:p w14:paraId="7EC73C6B" w14:textId="5657FF81" w:rsidR="002C3D57" w:rsidRDefault="00EB76AC" w:rsidP="004C09D3">
            <w:pPr>
              <w:jc w:val="center"/>
            </w:pPr>
            <w:r w:rsidRPr="00EB76AC">
              <w:t>276969480</w:t>
            </w:r>
          </w:p>
        </w:tc>
      </w:tr>
      <w:tr w:rsidR="002C3D57" w14:paraId="7B190ED2" w14:textId="77777777" w:rsidTr="00973B7F">
        <w:trPr>
          <w:trHeight w:val="20"/>
        </w:trPr>
        <w:tc>
          <w:tcPr>
            <w:tcW w:w="2195" w:type="dxa"/>
            <w:vAlign w:val="center"/>
          </w:tcPr>
          <w:p w14:paraId="28BA9684" w14:textId="6E7195A7" w:rsidR="002C3D57" w:rsidRDefault="00741B57" w:rsidP="004C09D3">
            <w:pPr>
              <w:jc w:val="center"/>
            </w:pPr>
            <w:r>
              <w:t>11</w:t>
            </w:r>
            <w:r w:rsidR="00D30D26">
              <w:t>/01</w:t>
            </w:r>
            <w:r w:rsidR="009005FB" w:rsidRPr="009005FB">
              <w:t>/2022</w:t>
            </w:r>
          </w:p>
        </w:tc>
        <w:tc>
          <w:tcPr>
            <w:tcW w:w="2195" w:type="dxa"/>
            <w:vAlign w:val="center"/>
          </w:tcPr>
          <w:p w14:paraId="192D00D9" w14:textId="7BFC074E" w:rsidR="002C3D57" w:rsidRDefault="006B48E7" w:rsidP="004C09D3">
            <w:pPr>
              <w:jc w:val="center"/>
            </w:pPr>
            <w:r w:rsidRPr="006B48E7">
              <w:t>309556950</w:t>
            </w:r>
          </w:p>
        </w:tc>
        <w:tc>
          <w:tcPr>
            <w:tcW w:w="2195" w:type="dxa"/>
            <w:vAlign w:val="center"/>
          </w:tcPr>
          <w:p w14:paraId="6E8655D4" w14:textId="04BC8124" w:rsidR="002C3D57" w:rsidRDefault="00EB76AC" w:rsidP="004C09D3">
            <w:pPr>
              <w:jc w:val="center"/>
            </w:pPr>
            <w:r w:rsidRPr="00EB76AC">
              <w:t>277214350</w:t>
            </w:r>
          </w:p>
        </w:tc>
        <w:tc>
          <w:tcPr>
            <w:tcW w:w="2195" w:type="dxa"/>
            <w:vAlign w:val="center"/>
          </w:tcPr>
          <w:p w14:paraId="32978D6B" w14:textId="0E054E6A" w:rsidR="002C3D57" w:rsidRDefault="00EB76AC" w:rsidP="004C09D3">
            <w:pPr>
              <w:jc w:val="center"/>
            </w:pPr>
            <w:r w:rsidRPr="00EB76AC">
              <w:t>277312931</w:t>
            </w:r>
          </w:p>
        </w:tc>
      </w:tr>
      <w:tr w:rsidR="002C3D57" w14:paraId="318BF100" w14:textId="77777777" w:rsidTr="00973B7F">
        <w:trPr>
          <w:trHeight w:val="20"/>
        </w:trPr>
        <w:tc>
          <w:tcPr>
            <w:tcW w:w="2195" w:type="dxa"/>
            <w:vAlign w:val="center"/>
          </w:tcPr>
          <w:p w14:paraId="0B5A7D09" w14:textId="57C14266" w:rsidR="002C3D57" w:rsidRDefault="00741B57" w:rsidP="004C09D3">
            <w:pPr>
              <w:jc w:val="center"/>
            </w:pPr>
            <w:r>
              <w:t>12</w:t>
            </w:r>
            <w:r w:rsidR="00D30D26">
              <w:t>/01</w:t>
            </w:r>
            <w:r w:rsidR="009005FB" w:rsidRPr="009005FB">
              <w:t>/2022</w:t>
            </w:r>
          </w:p>
        </w:tc>
        <w:tc>
          <w:tcPr>
            <w:tcW w:w="2195" w:type="dxa"/>
            <w:vAlign w:val="center"/>
          </w:tcPr>
          <w:p w14:paraId="297B87BB" w14:textId="7FDC5815" w:rsidR="002C3D57" w:rsidRDefault="006B48E7" w:rsidP="004C09D3">
            <w:pPr>
              <w:jc w:val="center"/>
            </w:pPr>
            <w:r w:rsidRPr="006B48E7">
              <w:t>310403220</w:t>
            </w:r>
          </w:p>
        </w:tc>
        <w:tc>
          <w:tcPr>
            <w:tcW w:w="2195" w:type="dxa"/>
            <w:vAlign w:val="center"/>
          </w:tcPr>
          <w:p w14:paraId="0312D306" w14:textId="04C81722" w:rsidR="002C3D57" w:rsidRDefault="00EB76AC" w:rsidP="004C09D3">
            <w:pPr>
              <w:jc w:val="center"/>
            </w:pPr>
            <w:r w:rsidRPr="00EB76AC">
              <w:t>277554685</w:t>
            </w:r>
          </w:p>
        </w:tc>
        <w:tc>
          <w:tcPr>
            <w:tcW w:w="2195" w:type="dxa"/>
            <w:vAlign w:val="center"/>
          </w:tcPr>
          <w:p w14:paraId="0436489A" w14:textId="2F298455" w:rsidR="002C3D57" w:rsidRDefault="00EB76AC" w:rsidP="004C09D3">
            <w:pPr>
              <w:jc w:val="center"/>
            </w:pPr>
            <w:r w:rsidRPr="00EB76AC">
              <w:t>277654508</w:t>
            </w:r>
          </w:p>
        </w:tc>
      </w:tr>
      <w:tr w:rsidR="002C3D57" w14:paraId="42DBE98A" w14:textId="77777777" w:rsidTr="00973B7F">
        <w:trPr>
          <w:trHeight w:val="20"/>
        </w:trPr>
        <w:tc>
          <w:tcPr>
            <w:tcW w:w="2195" w:type="dxa"/>
            <w:vAlign w:val="center"/>
          </w:tcPr>
          <w:p w14:paraId="60A9482F" w14:textId="75A21B13" w:rsidR="002C3D57" w:rsidRDefault="00741B57" w:rsidP="004C09D3">
            <w:pPr>
              <w:jc w:val="center"/>
            </w:pPr>
            <w:r>
              <w:t>13</w:t>
            </w:r>
            <w:r w:rsidR="00D30D26">
              <w:t>/01</w:t>
            </w:r>
            <w:r w:rsidR="009005FB" w:rsidRPr="009005FB">
              <w:t>/2022</w:t>
            </w:r>
          </w:p>
        </w:tc>
        <w:tc>
          <w:tcPr>
            <w:tcW w:w="2195" w:type="dxa"/>
            <w:vAlign w:val="center"/>
          </w:tcPr>
          <w:p w14:paraId="594310B2" w14:textId="13B3B800" w:rsidR="002C3D57" w:rsidRDefault="006B48E7" w:rsidP="004C09D3">
            <w:pPr>
              <w:jc w:val="center"/>
            </w:pPr>
            <w:r w:rsidRPr="006B48E7">
              <w:t>311250665</w:t>
            </w:r>
          </w:p>
        </w:tc>
        <w:tc>
          <w:tcPr>
            <w:tcW w:w="2195" w:type="dxa"/>
            <w:vAlign w:val="center"/>
          </w:tcPr>
          <w:p w14:paraId="7CE4681C" w14:textId="17E11CD4" w:rsidR="002C3D57" w:rsidRDefault="00EB76AC" w:rsidP="004C09D3">
            <w:pPr>
              <w:jc w:val="center"/>
            </w:pPr>
            <w:r w:rsidRPr="00EB76AC">
              <w:t>277893131</w:t>
            </w:r>
          </w:p>
        </w:tc>
        <w:tc>
          <w:tcPr>
            <w:tcW w:w="2195" w:type="dxa"/>
            <w:vAlign w:val="center"/>
          </w:tcPr>
          <w:p w14:paraId="617AE624" w14:textId="22025B7D" w:rsidR="002C3D57" w:rsidRDefault="00EB76AC" w:rsidP="004C09D3">
            <w:pPr>
              <w:keepNext/>
              <w:jc w:val="center"/>
            </w:pPr>
            <w:r w:rsidRPr="00EB76AC">
              <w:t>277994205</w:t>
            </w:r>
          </w:p>
        </w:tc>
      </w:tr>
    </w:tbl>
    <w:p w14:paraId="3D5827C7" w14:textId="2644EBCD" w:rsidR="007F178A" w:rsidRDefault="00EB76AC" w:rsidP="00BF6511">
      <w:pPr>
        <w:pStyle w:val="ThesisTable"/>
      </w:pPr>
      <w:bookmarkStart w:id="157" w:name="_Toc91889243"/>
      <w:r>
        <w:t xml:space="preserve">Bảng </w:t>
      </w:r>
      <w:r w:rsidR="00346FDE">
        <w:fldChar w:fldCharType="begin"/>
      </w:r>
      <w:r w:rsidR="00346FDE">
        <w:instrText xml:space="preserve"> STYLEREF 1 \s </w:instrText>
      </w:r>
      <w:r w:rsidR="00346FDE">
        <w:fldChar w:fldCharType="separate"/>
      </w:r>
      <w:r w:rsidR="00D24690">
        <w:rPr>
          <w:noProof/>
        </w:rPr>
        <w:t>4</w:t>
      </w:r>
      <w:r w:rsidR="00346FDE">
        <w:rPr>
          <w:noProof/>
        </w:rPr>
        <w:fldChar w:fldCharType="end"/>
      </w:r>
      <w:r w:rsidR="00BA0B27">
        <w:noBreakHyphen/>
      </w:r>
      <w:r w:rsidR="00346FDE">
        <w:fldChar w:fldCharType="begin"/>
      </w:r>
      <w:r w:rsidR="00346FDE">
        <w:instrText xml:space="preserve"> SEQ Bảng \* ARABIC \s 1 </w:instrText>
      </w:r>
      <w:r w:rsidR="00346FDE">
        <w:fldChar w:fldCharType="separate"/>
      </w:r>
      <w:r w:rsidR="00D24690">
        <w:rPr>
          <w:noProof/>
        </w:rPr>
        <w:t>1</w:t>
      </w:r>
      <w:r w:rsidR="00346FDE">
        <w:rPr>
          <w:noProof/>
        </w:rPr>
        <w:fldChar w:fldCharType="end"/>
      </w:r>
      <w:r>
        <w:t xml:space="preserve">. </w:t>
      </w:r>
      <w:r w:rsidRPr="00157F8D">
        <w:t>Bảng so sánh kết quả dự đoán</w:t>
      </w:r>
      <w:bookmarkEnd w:id="157"/>
    </w:p>
    <w:p w14:paraId="4D6FFEEB" w14:textId="77777777" w:rsidR="00C61A9A" w:rsidRDefault="005257EB" w:rsidP="004C09D3">
      <w:r>
        <w:tab/>
        <w:t xml:space="preserve">Bảng 4-1 là bảng kết quả dự đoán của 3 thuật toán SVR, </w:t>
      </w:r>
      <w:r w:rsidR="00EE1B99" w:rsidRPr="00850865">
        <w:t>Polynomial Regression</w:t>
      </w:r>
      <w:r w:rsidR="00EE1B99">
        <w:t xml:space="preserve"> và </w:t>
      </w:r>
      <w:r w:rsidR="00EE1B99" w:rsidRPr="00CF2C6C">
        <w:t>Bayesian Ridge Regression</w:t>
      </w:r>
      <w:r w:rsidR="00EE1B99">
        <w:t xml:space="preserve">. </w:t>
      </w:r>
      <w:r w:rsidR="00D30D26">
        <w:t>Thời gian dự đoán là 15 ngày từ 30/12/2021 đến 13/1/2022.</w:t>
      </w:r>
      <w:r w:rsidR="00BE2685">
        <w:t xml:space="preserve"> Với thuật toán SVR, số ca nhiễm dự đoán tăng từ 299.5 triệu đến 311.2 triệu với độ dao động </w:t>
      </w:r>
      <w:r w:rsidR="00A702A1">
        <w:rPr>
          <w:rFonts w:ascii="Cambria Math" w:hAnsi="Cambria Math"/>
        </w:rPr>
        <w:t>∆</w:t>
      </w:r>
      <w:r w:rsidR="00A702A1">
        <w:t>=11.757.</w:t>
      </w:r>
      <w:r w:rsidR="00A702A1" w:rsidRPr="00A702A1">
        <w:t>341</w:t>
      </w:r>
      <w:r w:rsidR="00A702A1">
        <w:t>, trung bình 783.822 ca nhiễm</w:t>
      </w:r>
      <w:r w:rsidR="00A70023">
        <w:t>/ngày</w:t>
      </w:r>
      <w:r w:rsidR="00A702A1">
        <w:t xml:space="preserve">. Với thuật toán </w:t>
      </w:r>
      <w:r w:rsidR="00A702A1" w:rsidRPr="00850865">
        <w:t>Polynomial Regression</w:t>
      </w:r>
      <w:r w:rsidR="00A702A1">
        <w:t xml:space="preserve">, số ca nhiễm dự đoán tăng từ 273 triệu đến 277.9 triệu với độ dao động </w:t>
      </w:r>
      <w:r w:rsidR="00A702A1">
        <w:rPr>
          <w:rFonts w:ascii="Cambria Math" w:hAnsi="Cambria Math"/>
        </w:rPr>
        <w:t>∆</w:t>
      </w:r>
      <w:r w:rsidR="00A702A1">
        <w:t>=4.907.</w:t>
      </w:r>
      <w:r w:rsidR="00A702A1" w:rsidRPr="00A702A1">
        <w:t>436</w:t>
      </w:r>
      <w:r w:rsidR="00A702A1">
        <w:t xml:space="preserve">, trung bình 327.162 ca nhiễm/ngày. Với thuật toán </w:t>
      </w:r>
      <w:r w:rsidR="00A702A1" w:rsidRPr="00CF2C6C">
        <w:lastRenderedPageBreak/>
        <w:t>Bayesian Ridge Regression</w:t>
      </w:r>
      <w:r w:rsidR="00A702A1">
        <w:t xml:space="preserve">, số ca nhiễm dự đoán tăng từ </w:t>
      </w:r>
      <w:r w:rsidR="00E91180">
        <w:t>273</w:t>
      </w:r>
      <w:r w:rsidR="00A702A1">
        <w:t xml:space="preserve"> triệu đến </w:t>
      </w:r>
      <w:r w:rsidR="00E91180">
        <w:t>278</w:t>
      </w:r>
      <w:r w:rsidR="00A702A1">
        <w:t xml:space="preserve"> triệu với độ dao động </w:t>
      </w:r>
      <w:r w:rsidR="00A702A1">
        <w:rPr>
          <w:rFonts w:ascii="Cambria Math" w:hAnsi="Cambria Math"/>
        </w:rPr>
        <w:t>∆</w:t>
      </w:r>
      <w:r w:rsidR="00A702A1">
        <w:t>=</w:t>
      </w:r>
      <w:r w:rsidR="00E91180">
        <w:t>4.924.</w:t>
      </w:r>
      <w:r w:rsidR="00E91180" w:rsidRPr="00E91180">
        <w:t>200</w:t>
      </w:r>
      <w:r w:rsidR="00A702A1">
        <w:t xml:space="preserve">, trung bình </w:t>
      </w:r>
      <w:r w:rsidR="00E91180">
        <w:t>328.</w:t>
      </w:r>
      <w:r w:rsidR="00E91180" w:rsidRPr="00E91180">
        <w:t>280</w:t>
      </w:r>
      <w:r w:rsidR="00E91180">
        <w:t xml:space="preserve"> </w:t>
      </w:r>
      <w:r w:rsidR="00A702A1">
        <w:t>ca nhiễm</w:t>
      </w:r>
      <w:r w:rsidR="00E91180">
        <w:t>/ngày</w:t>
      </w:r>
      <w:r w:rsidR="00A702A1">
        <w:t>.</w:t>
      </w:r>
      <w:r w:rsidR="00E91180">
        <w:t xml:space="preserve"> Thuật toán SVR là thuật toán cho ra dự đoán có số ca nhiều nhất gấp 2 lần so với </w:t>
      </w:r>
      <w:r w:rsidR="00E91180" w:rsidRPr="00850865">
        <w:t>Polynomial Regression</w:t>
      </w:r>
      <w:r w:rsidR="00E91180">
        <w:t xml:space="preserve"> và </w:t>
      </w:r>
      <w:r w:rsidR="00E91180" w:rsidRPr="00CF2C6C">
        <w:t>Bayesian Ridge Regression</w:t>
      </w:r>
      <w:r w:rsidR="00E91180">
        <w:t>.</w:t>
      </w:r>
      <w:r w:rsidR="00571C22">
        <w:t xml:space="preserve"> </w:t>
      </w:r>
    </w:p>
    <w:p w14:paraId="60691E16" w14:textId="45831C09" w:rsidR="002C0C27" w:rsidRDefault="002C0C27" w:rsidP="002C0C27">
      <w:pPr>
        <w:pStyle w:val="Heading2"/>
      </w:pPr>
      <w:bookmarkStart w:id="158" w:name="_Toc92274319"/>
      <w:r>
        <w:t xml:space="preserve">Áp dụng </w:t>
      </w:r>
      <w:r w:rsidRPr="002C0C27">
        <w:t>Polynomial Regression</w:t>
      </w:r>
      <w:r>
        <w:t xml:space="preserve"> dự đoán số ca nhiễm ở Việt Nam</w:t>
      </w:r>
      <w:bookmarkEnd w:id="158"/>
    </w:p>
    <w:p w14:paraId="33ACF265" w14:textId="7A3F683B" w:rsidR="0018271D" w:rsidRPr="0018271D" w:rsidRDefault="00B56C44" w:rsidP="00B56C44">
      <w:pPr>
        <w:ind w:firstLine="357"/>
      </w:pPr>
      <w:r>
        <w:t xml:space="preserve">Trong phần này, em sử dụng thuật toán </w:t>
      </w:r>
      <w:r w:rsidRPr="00B56C44">
        <w:t>Polynomial Regression</w:t>
      </w:r>
      <w:r>
        <w:t xml:space="preserve"> để dự đoán về số ca nhiễm của Việt Nam trong 30 ngày tiếp </w:t>
      </w:r>
      <w:proofErr w:type="gramStart"/>
      <w:r>
        <w:t>theo</w:t>
      </w:r>
      <w:proofErr w:type="gramEnd"/>
      <w:r>
        <w:t>.</w:t>
      </w:r>
    </w:p>
    <w:p w14:paraId="06DC97F6" w14:textId="77777777" w:rsidR="00E05C98" w:rsidRDefault="00E05C98" w:rsidP="00E05C98">
      <w:pPr>
        <w:keepNext/>
        <w:jc w:val="center"/>
      </w:pPr>
      <w:r>
        <w:rPr>
          <w:noProof/>
          <w:lang w:val="vi-VN" w:eastAsia="vi-VN"/>
        </w:rPr>
        <w:drawing>
          <wp:inline distT="0" distB="0" distL="0" distR="0" wp14:anchorId="4D13E710" wp14:editId="4C0725BA">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7D5B9E08" w14:textId="31BBA20A" w:rsidR="00E05C98" w:rsidRDefault="00E05C98" w:rsidP="00BF6511">
      <w:pPr>
        <w:pStyle w:val="ThesisTable"/>
      </w:pPr>
      <w:bookmarkStart w:id="159" w:name="_Toc92231110"/>
      <w:r>
        <w:t xml:space="preserve">Hình </w:t>
      </w:r>
      <w:r w:rsidR="009F06F6">
        <w:fldChar w:fldCharType="begin"/>
      </w:r>
      <w:r w:rsidR="009F06F6">
        <w:instrText xml:space="preserve"> STYLEREF 1 \s </w:instrText>
      </w:r>
      <w:r w:rsidR="009F06F6">
        <w:fldChar w:fldCharType="separate"/>
      </w:r>
      <w:r w:rsidR="009F06F6">
        <w:rPr>
          <w:noProof/>
        </w:rPr>
        <w:t>4</w:t>
      </w:r>
      <w:r w:rsidR="009F06F6">
        <w:fldChar w:fldCharType="end"/>
      </w:r>
      <w:r w:rsidR="009F06F6">
        <w:noBreakHyphen/>
      </w:r>
      <w:r w:rsidR="009F06F6">
        <w:fldChar w:fldCharType="begin"/>
      </w:r>
      <w:r w:rsidR="009F06F6">
        <w:instrText xml:space="preserve"> SEQ Hình \* ARABIC \s 1 </w:instrText>
      </w:r>
      <w:r w:rsidR="009F06F6">
        <w:fldChar w:fldCharType="separate"/>
      </w:r>
      <w:r w:rsidR="009F06F6">
        <w:rPr>
          <w:noProof/>
        </w:rPr>
        <w:t>14</w:t>
      </w:r>
      <w:r w:rsidR="009F06F6">
        <w:fldChar w:fldCharType="end"/>
      </w:r>
      <w:r>
        <w:t>. Dự đoán số ca nhiễm ở Việt Nam</w:t>
      </w:r>
      <w:bookmarkEnd w:id="159"/>
    </w:p>
    <w:p w14:paraId="14ECDC41" w14:textId="163C6845" w:rsidR="00E05C98" w:rsidRPr="00E05C98" w:rsidRDefault="00E32A99" w:rsidP="0060532C">
      <w:pPr>
        <w:ind w:firstLine="357"/>
      </w:pPr>
      <w:r>
        <w:t>Hình 4-14</w:t>
      </w:r>
      <w:r w:rsidR="00E05C98">
        <w:t xml:space="preserve"> là biểu đồ đường thể </w:t>
      </w:r>
      <w:r w:rsidR="00084ACB">
        <w:t>hiện</w:t>
      </w:r>
      <w:r w:rsidR="00E05C98">
        <w:t xml:space="preserve"> kết quả dự đoán số ca nhiễm trong 30 ngày tiếp </w:t>
      </w:r>
      <w:proofErr w:type="gramStart"/>
      <w:r w:rsidR="00E05C98">
        <w:t>theo</w:t>
      </w:r>
      <w:proofErr w:type="gramEnd"/>
      <w:r w:rsidR="00E05C98">
        <w:t xml:space="preserve"> của Việt Nam sử dụng thuật toán </w:t>
      </w:r>
      <w:r w:rsidR="00E05C98" w:rsidRPr="00850865">
        <w:t>Polynomial Regression</w:t>
      </w:r>
      <w:r w:rsidR="00E05C98">
        <w:t>.</w:t>
      </w:r>
      <w:r w:rsidR="00E05C98" w:rsidRPr="009B7A9B">
        <w:t xml:space="preserve"> </w:t>
      </w:r>
      <w:r w:rsidR="00E05C98">
        <w:t xml:space="preserve">Đường màu xanh là số ca nhiễm thực tế và đường màu </w:t>
      </w:r>
      <w:r w:rsidR="0069448A">
        <w:t>đỏ</w:t>
      </w:r>
      <w:r w:rsidR="00E05C98">
        <w:t xml:space="preserve"> gạch đứt là số ca nhiễm dự đoán.</w:t>
      </w:r>
    </w:p>
    <w:p w14:paraId="0484C77F" w14:textId="012A2E7C" w:rsidR="00E05C98" w:rsidRPr="00F31359" w:rsidRDefault="00717AF6" w:rsidP="0060532C">
      <w:pPr>
        <w:ind w:firstLine="357"/>
        <w:rPr>
          <w:i/>
          <w:szCs w:val="26"/>
        </w:rPr>
      </w:pPr>
      <w:r>
        <w:rPr>
          <w:szCs w:val="26"/>
        </w:rPr>
        <w:t>Thông số kỹ</w:t>
      </w:r>
      <w:r w:rsidR="00E05C98">
        <w:rPr>
          <w:szCs w:val="26"/>
        </w:rPr>
        <w:t xml:space="preserve"> thuật (metric) của mô hình thuật toán </w:t>
      </w:r>
      <w:r w:rsidR="00E05C98" w:rsidRPr="00850865">
        <w:t>Polynomial Regression</w:t>
      </w:r>
      <w:r w:rsidR="00E05C98">
        <w:t>:</w:t>
      </w:r>
    </w:p>
    <w:p w14:paraId="74E60E67" w14:textId="4BBA76A0" w:rsidR="00E05C98" w:rsidRDefault="00E05C98" w:rsidP="004F5565">
      <w:pPr>
        <w:pStyle w:val="ListParagraph"/>
        <w:numPr>
          <w:ilvl w:val="0"/>
          <w:numId w:val="50"/>
        </w:numPr>
        <w:contextualSpacing w:val="0"/>
      </w:pPr>
      <w:r>
        <w:t>Lỗi trung bình tuyệt đối (Mean Absolute Error): MAE=</w:t>
      </w:r>
      <w:r w:rsidR="001724C3" w:rsidRPr="001724C3">
        <w:t>88066.5</w:t>
      </w:r>
      <w:r w:rsidR="001724C3">
        <w:t>8</w:t>
      </w:r>
    </w:p>
    <w:p w14:paraId="38C37942" w14:textId="0723E40C" w:rsidR="00E05C98" w:rsidRDefault="00E05C98" w:rsidP="004F5565">
      <w:pPr>
        <w:pStyle w:val="ListParagraph"/>
        <w:numPr>
          <w:ilvl w:val="0"/>
          <w:numId w:val="50"/>
        </w:numPr>
        <w:contextualSpacing w:val="0"/>
      </w:pPr>
      <w:r>
        <w:t>Lỗi bình phương trung bình (Mean Squared Error): MSE=</w:t>
      </w:r>
      <w:r w:rsidR="001724C3" w:rsidRPr="001724C3">
        <w:t>12591878628</w:t>
      </w:r>
    </w:p>
    <w:p w14:paraId="3E0FABEC" w14:textId="5F6EF0D3" w:rsidR="00E05C98" w:rsidRDefault="00E05C98" w:rsidP="004F5565">
      <w:pPr>
        <w:pStyle w:val="ListParagraph"/>
        <w:numPr>
          <w:ilvl w:val="0"/>
          <w:numId w:val="50"/>
        </w:numPr>
        <w:contextualSpacing w:val="0"/>
      </w:pPr>
      <w:r>
        <w:t>R-Square=</w:t>
      </w:r>
      <w:r w:rsidR="00FC4C3D" w:rsidRPr="00FC4C3D">
        <w:t>0.905</w:t>
      </w:r>
    </w:p>
    <w:p w14:paraId="7A43597E" w14:textId="77777777" w:rsidR="00E05C98" w:rsidRDefault="00E05C98" w:rsidP="004F5565">
      <w:pPr>
        <w:pStyle w:val="ListParagraph"/>
        <w:numPr>
          <w:ilvl w:val="0"/>
          <w:numId w:val="50"/>
        </w:numPr>
        <w:contextualSpacing w:val="0"/>
      </w:pPr>
      <w:r>
        <w:t xml:space="preserve">Hệ số chặn: </w:t>
      </w:r>
      <w:r w:rsidRPr="004F5624">
        <w:t>intercept</w:t>
      </w:r>
      <w:r>
        <w:t>=0</w:t>
      </w:r>
    </w:p>
    <w:p w14:paraId="04CD3209" w14:textId="2A3AC8BD" w:rsidR="00E05C98" w:rsidRDefault="00E05C98" w:rsidP="004F5565">
      <w:pPr>
        <w:pStyle w:val="ListParagraph"/>
        <w:numPr>
          <w:ilvl w:val="0"/>
          <w:numId w:val="50"/>
        </w:numPr>
        <w:contextualSpacing w:val="0"/>
      </w:pPr>
      <w:r>
        <w:t xml:space="preserve">Hệ số góc: </w:t>
      </w:r>
      <w:r w:rsidRPr="004F5624">
        <w:t>coefficients</w:t>
      </w:r>
      <w:r>
        <w:t>=(</w:t>
      </w:r>
      <w:r w:rsidR="00FC4C3D">
        <w:t>-1</w:t>
      </w:r>
      <w:r w:rsidRPr="005569BA">
        <w:t>.</w:t>
      </w:r>
      <w:r w:rsidR="00FC4C3D">
        <w:t>167</w:t>
      </w:r>
      <w:r w:rsidRPr="005569BA">
        <w:t>e</w:t>
      </w:r>
      <w:r w:rsidR="00173DF2">
        <w:rPr>
          <w:vertAlign w:val="superscript"/>
        </w:rPr>
        <w:t>+</w:t>
      </w:r>
      <w:r w:rsidR="00FC4C3D">
        <w:rPr>
          <w:vertAlign w:val="superscript"/>
        </w:rPr>
        <w:t>5</w:t>
      </w:r>
      <w:r>
        <w:t xml:space="preserve">, </w:t>
      </w:r>
      <w:r w:rsidR="00FC4C3D">
        <w:t>2.97</w:t>
      </w:r>
      <w:r w:rsidRPr="005569BA">
        <w:t>e</w:t>
      </w:r>
      <w:r w:rsidR="00173DF2">
        <w:rPr>
          <w:vertAlign w:val="superscript"/>
        </w:rPr>
        <w:t>+</w:t>
      </w:r>
      <w:r w:rsidR="00FC4C3D">
        <w:rPr>
          <w:vertAlign w:val="superscript"/>
        </w:rPr>
        <w:t>3</w:t>
      </w:r>
      <w:r>
        <w:t xml:space="preserve">, </w:t>
      </w:r>
      <w:r w:rsidR="00FC4C3D">
        <w:t>-1.508</w:t>
      </w:r>
      <w:r w:rsidRPr="005569BA">
        <w:t>e</w:t>
      </w:r>
      <w:r w:rsidR="00173DF2">
        <w:rPr>
          <w:vertAlign w:val="superscript"/>
        </w:rPr>
        <w:t>+</w:t>
      </w:r>
      <w:r w:rsidR="00FC4C3D">
        <w:rPr>
          <w:vertAlign w:val="superscript"/>
        </w:rPr>
        <w:t>1</w:t>
      </w:r>
      <w:r>
        <w:t xml:space="preserve">, </w:t>
      </w:r>
      <w:r w:rsidR="00FC4C3D">
        <w:t>1.99</w:t>
      </w:r>
      <w:r w:rsidRPr="005569BA">
        <w:t>e</w:t>
      </w:r>
      <w:r w:rsidR="00173DF2">
        <w:rPr>
          <w:vertAlign w:val="superscript"/>
        </w:rPr>
        <w:t>-</w:t>
      </w:r>
      <w:r w:rsidR="00FC4C3D">
        <w:rPr>
          <w:vertAlign w:val="superscript"/>
        </w:rPr>
        <w:t>2</w:t>
      </w:r>
      <w:r>
        <w:t>)</w:t>
      </w:r>
    </w:p>
    <w:p w14:paraId="382731BA" w14:textId="40C3B6FA" w:rsidR="0060532C" w:rsidRPr="003A15ED" w:rsidRDefault="00E05C98" w:rsidP="00EC6A06">
      <w:pPr>
        <w:pStyle w:val="ListParagraph"/>
        <w:numPr>
          <w:ilvl w:val="0"/>
          <w:numId w:val="52"/>
        </w:numPr>
        <w:contextualSpacing w:val="0"/>
      </w:pPr>
      <w:r>
        <w:lastRenderedPageBreak/>
        <w:t>y=f(x)=</w:t>
      </w:r>
      <w:r w:rsidRPr="00D00A8A">
        <w:t xml:space="preserve"> </w:t>
      </w:r>
      <w:r w:rsidR="00FC4C3D">
        <w:t>-1</w:t>
      </w:r>
      <w:r w:rsidR="00FC4C3D" w:rsidRPr="005569BA">
        <w:t>.</w:t>
      </w:r>
      <w:r w:rsidR="00FC4C3D">
        <w:t>167</w:t>
      </w:r>
      <w:r w:rsidR="00FC4C3D" w:rsidRPr="005569BA">
        <w:t>e</w:t>
      </w:r>
      <w:r w:rsidR="00173DF2">
        <w:rPr>
          <w:vertAlign w:val="superscript"/>
        </w:rPr>
        <w:t>+</w:t>
      </w:r>
      <w:r w:rsidR="00FC4C3D" w:rsidRPr="009F2712">
        <w:rPr>
          <w:vertAlign w:val="superscript"/>
        </w:rPr>
        <w:t>5</w:t>
      </w:r>
      <w:r w:rsidR="00FC4C3D">
        <w:t>+2.97</w:t>
      </w:r>
      <w:r w:rsidR="00FC4C3D" w:rsidRPr="005569BA">
        <w:t>e</w:t>
      </w:r>
      <w:r w:rsidR="00173DF2">
        <w:rPr>
          <w:vertAlign w:val="superscript"/>
        </w:rPr>
        <w:t>+</w:t>
      </w:r>
      <w:r w:rsidR="00FC4C3D" w:rsidRPr="009F2712">
        <w:rPr>
          <w:vertAlign w:val="superscript"/>
        </w:rPr>
        <w:t>3</w:t>
      </w:r>
      <w:r w:rsidRPr="009F2712">
        <w:rPr>
          <w:i/>
          <w:szCs w:val="26"/>
        </w:rPr>
        <w:t>x</w:t>
      </w:r>
      <w:r w:rsidRPr="009F2712">
        <w:rPr>
          <w:i/>
          <w:szCs w:val="26"/>
          <w:vertAlign w:val="subscript"/>
        </w:rPr>
        <w:t>1</w:t>
      </w:r>
      <w:r w:rsidR="001E4207">
        <w:t>-1.508</w:t>
      </w:r>
      <w:r w:rsidR="001E4207" w:rsidRPr="005569BA">
        <w:t>e</w:t>
      </w:r>
      <w:r w:rsidR="00173DF2">
        <w:rPr>
          <w:vertAlign w:val="superscript"/>
        </w:rPr>
        <w:t>+</w:t>
      </w:r>
      <w:r w:rsidR="001E4207" w:rsidRPr="009F2712">
        <w:rPr>
          <w:vertAlign w:val="superscript"/>
        </w:rPr>
        <w:t>1</w:t>
      </w:r>
      <w:r w:rsidRPr="009F2712">
        <w:rPr>
          <w:i/>
          <w:szCs w:val="26"/>
        </w:rPr>
        <w:t>x</w:t>
      </w:r>
      <w:r w:rsidRPr="009F2712">
        <w:rPr>
          <w:i/>
          <w:szCs w:val="26"/>
          <w:vertAlign w:val="subscript"/>
        </w:rPr>
        <w:t>1</w:t>
      </w:r>
      <w:r w:rsidRPr="009F2712">
        <w:rPr>
          <w:i/>
          <w:szCs w:val="26"/>
          <w:vertAlign w:val="superscript"/>
        </w:rPr>
        <w:t>2</w:t>
      </w:r>
      <w:r w:rsidR="001E4207">
        <w:t>+1.99</w:t>
      </w:r>
      <w:r w:rsidR="001E4207" w:rsidRPr="005569BA">
        <w:t>e</w:t>
      </w:r>
      <w:r w:rsidR="00173DF2">
        <w:rPr>
          <w:vertAlign w:val="superscript"/>
        </w:rPr>
        <w:t>-</w:t>
      </w:r>
      <w:r w:rsidR="001E4207" w:rsidRPr="009F2712">
        <w:rPr>
          <w:vertAlign w:val="superscript"/>
        </w:rPr>
        <w:t>2</w:t>
      </w:r>
      <w:r w:rsidRPr="009F2712">
        <w:rPr>
          <w:i/>
          <w:szCs w:val="26"/>
        </w:rPr>
        <w:t>x</w:t>
      </w:r>
      <w:r w:rsidRPr="009F2712">
        <w:rPr>
          <w:i/>
          <w:szCs w:val="26"/>
          <w:vertAlign w:val="subscript"/>
        </w:rPr>
        <w:t>1</w:t>
      </w:r>
      <w:r w:rsidRPr="009F2712">
        <w:rPr>
          <w:i/>
          <w:szCs w:val="26"/>
          <w:vertAlign w:val="superscript"/>
        </w:rPr>
        <w:t>3</w:t>
      </w:r>
    </w:p>
    <w:p w14:paraId="5841A510" w14:textId="77777777" w:rsidR="003A15ED" w:rsidRPr="00475342" w:rsidRDefault="003A15ED" w:rsidP="003A15ED">
      <w:pPr>
        <w:pStyle w:val="ListParagraph"/>
        <w:ind w:left="717"/>
        <w:contextualSpacing w:val="0"/>
      </w:pPr>
    </w:p>
    <w:tbl>
      <w:tblPr>
        <w:tblStyle w:val="TableGrid"/>
        <w:tblW w:w="0" w:type="auto"/>
        <w:tblLayout w:type="fixed"/>
        <w:tblLook w:val="04A0" w:firstRow="1" w:lastRow="0" w:firstColumn="1" w:lastColumn="0" w:noHBand="0" w:noVBand="1"/>
      </w:tblPr>
      <w:tblGrid>
        <w:gridCol w:w="2195"/>
        <w:gridCol w:w="2195"/>
        <w:gridCol w:w="2195"/>
        <w:gridCol w:w="2195"/>
      </w:tblGrid>
      <w:tr w:rsidR="003A297B" w14:paraId="2FC1B2E0" w14:textId="77777777" w:rsidTr="0030434E">
        <w:trPr>
          <w:trHeight w:val="20"/>
        </w:trPr>
        <w:tc>
          <w:tcPr>
            <w:tcW w:w="2195" w:type="dxa"/>
            <w:vAlign w:val="center"/>
          </w:tcPr>
          <w:p w14:paraId="4A08FF77" w14:textId="77777777" w:rsidR="003A297B" w:rsidRDefault="003A297B" w:rsidP="0030434E">
            <w:pPr>
              <w:jc w:val="center"/>
            </w:pPr>
            <w:r>
              <w:t>Ngày</w:t>
            </w:r>
          </w:p>
        </w:tc>
        <w:tc>
          <w:tcPr>
            <w:tcW w:w="2195" w:type="dxa"/>
            <w:vAlign w:val="center"/>
          </w:tcPr>
          <w:p w14:paraId="563D451B" w14:textId="52E35F1C" w:rsidR="003A297B" w:rsidRDefault="00F81BDB" w:rsidP="0030434E">
            <w:pPr>
              <w:jc w:val="center"/>
            </w:pPr>
            <w:r>
              <w:t>Kết quả</w:t>
            </w:r>
          </w:p>
        </w:tc>
        <w:tc>
          <w:tcPr>
            <w:tcW w:w="2195" w:type="dxa"/>
            <w:vAlign w:val="center"/>
          </w:tcPr>
          <w:p w14:paraId="07910497" w14:textId="60B76CEC" w:rsidR="003A297B" w:rsidRDefault="00F81BDB" w:rsidP="0030434E">
            <w:pPr>
              <w:jc w:val="center"/>
            </w:pPr>
            <w:r>
              <w:t>Ngày</w:t>
            </w:r>
          </w:p>
        </w:tc>
        <w:tc>
          <w:tcPr>
            <w:tcW w:w="2195" w:type="dxa"/>
            <w:vAlign w:val="center"/>
          </w:tcPr>
          <w:p w14:paraId="6169B7EC" w14:textId="77F597C2" w:rsidR="003A297B" w:rsidRDefault="00F81BDB" w:rsidP="0030434E">
            <w:pPr>
              <w:jc w:val="center"/>
            </w:pPr>
            <w:r>
              <w:t>Kết quả</w:t>
            </w:r>
          </w:p>
        </w:tc>
      </w:tr>
      <w:tr w:rsidR="0030434E" w14:paraId="275546B9" w14:textId="77777777" w:rsidTr="0030434E">
        <w:trPr>
          <w:trHeight w:val="20"/>
        </w:trPr>
        <w:tc>
          <w:tcPr>
            <w:tcW w:w="2195" w:type="dxa"/>
            <w:vAlign w:val="center"/>
          </w:tcPr>
          <w:p w14:paraId="34F8028F" w14:textId="77777777" w:rsidR="0030434E" w:rsidRDefault="0030434E" w:rsidP="0030434E">
            <w:pPr>
              <w:jc w:val="center"/>
            </w:pPr>
            <w:r>
              <w:t>30/12</w:t>
            </w:r>
            <w:r w:rsidRPr="009005FB">
              <w:t>/2021</w:t>
            </w:r>
          </w:p>
        </w:tc>
        <w:tc>
          <w:tcPr>
            <w:tcW w:w="2195" w:type="dxa"/>
            <w:vAlign w:val="center"/>
          </w:tcPr>
          <w:p w14:paraId="2986F0DB" w14:textId="630648ED" w:rsidR="0030434E" w:rsidRDefault="003B5257" w:rsidP="0030434E">
            <w:pPr>
              <w:jc w:val="center"/>
            </w:pPr>
            <w:r w:rsidRPr="003B5257">
              <w:t>1489298</w:t>
            </w:r>
          </w:p>
        </w:tc>
        <w:tc>
          <w:tcPr>
            <w:tcW w:w="2195" w:type="dxa"/>
            <w:vAlign w:val="center"/>
          </w:tcPr>
          <w:p w14:paraId="38D2D148" w14:textId="68847815" w:rsidR="0030434E" w:rsidRPr="006B48E7" w:rsidRDefault="00F81BDB" w:rsidP="0030434E">
            <w:pPr>
              <w:jc w:val="center"/>
              <w:rPr>
                <w:szCs w:val="26"/>
              </w:rPr>
            </w:pPr>
            <w:r>
              <w:t>14</w:t>
            </w:r>
            <w:r w:rsidR="0030434E" w:rsidRPr="009005FB">
              <w:t>/01/2022</w:t>
            </w:r>
          </w:p>
        </w:tc>
        <w:tc>
          <w:tcPr>
            <w:tcW w:w="2195" w:type="dxa"/>
            <w:vAlign w:val="center"/>
          </w:tcPr>
          <w:p w14:paraId="0AB39B30" w14:textId="000F452B" w:rsidR="0030434E" w:rsidRDefault="00BA0B27" w:rsidP="0030434E">
            <w:pPr>
              <w:jc w:val="center"/>
            </w:pPr>
            <w:r w:rsidRPr="00BA0B27">
              <w:t>1668546</w:t>
            </w:r>
          </w:p>
        </w:tc>
      </w:tr>
      <w:tr w:rsidR="0030434E" w14:paraId="08AC7628" w14:textId="77777777" w:rsidTr="0030434E">
        <w:trPr>
          <w:trHeight w:val="268"/>
        </w:trPr>
        <w:tc>
          <w:tcPr>
            <w:tcW w:w="2195" w:type="dxa"/>
            <w:vAlign w:val="center"/>
          </w:tcPr>
          <w:p w14:paraId="0D86E939" w14:textId="77777777" w:rsidR="0030434E" w:rsidRDefault="0030434E" w:rsidP="0030434E">
            <w:pPr>
              <w:jc w:val="center"/>
            </w:pPr>
            <w:r>
              <w:t>31/12</w:t>
            </w:r>
            <w:r w:rsidRPr="009005FB">
              <w:t>/2021</w:t>
            </w:r>
          </w:p>
        </w:tc>
        <w:tc>
          <w:tcPr>
            <w:tcW w:w="2195" w:type="dxa"/>
            <w:vAlign w:val="center"/>
          </w:tcPr>
          <w:p w14:paraId="0BADE429" w14:textId="4B708717" w:rsidR="0030434E" w:rsidRDefault="003B5257" w:rsidP="0030434E">
            <w:pPr>
              <w:jc w:val="center"/>
            </w:pPr>
            <w:r w:rsidRPr="003B5257">
              <w:t>1500863</w:t>
            </w:r>
          </w:p>
        </w:tc>
        <w:tc>
          <w:tcPr>
            <w:tcW w:w="2195" w:type="dxa"/>
            <w:vAlign w:val="center"/>
          </w:tcPr>
          <w:p w14:paraId="2916B211" w14:textId="3798C347" w:rsidR="0030434E" w:rsidRDefault="00F81BDB" w:rsidP="0030434E">
            <w:pPr>
              <w:jc w:val="center"/>
            </w:pPr>
            <w:r>
              <w:t>15</w:t>
            </w:r>
            <w:r w:rsidR="0030434E">
              <w:t>/01</w:t>
            </w:r>
            <w:r w:rsidR="0030434E" w:rsidRPr="009005FB">
              <w:t>/2022</w:t>
            </w:r>
          </w:p>
        </w:tc>
        <w:tc>
          <w:tcPr>
            <w:tcW w:w="2195" w:type="dxa"/>
            <w:vAlign w:val="center"/>
          </w:tcPr>
          <w:p w14:paraId="66BA005A" w14:textId="7A13CC8A" w:rsidR="0030434E" w:rsidRDefault="00BA0B27" w:rsidP="0030434E">
            <w:pPr>
              <w:jc w:val="center"/>
            </w:pPr>
            <w:r w:rsidRPr="00BA0B27">
              <w:t>1680941</w:t>
            </w:r>
          </w:p>
        </w:tc>
      </w:tr>
      <w:tr w:rsidR="0030434E" w14:paraId="6724F85A" w14:textId="77777777" w:rsidTr="0030434E">
        <w:trPr>
          <w:trHeight w:val="20"/>
        </w:trPr>
        <w:tc>
          <w:tcPr>
            <w:tcW w:w="2195" w:type="dxa"/>
            <w:vAlign w:val="center"/>
          </w:tcPr>
          <w:p w14:paraId="5B3DA0DD" w14:textId="77777777" w:rsidR="0030434E" w:rsidRDefault="0030434E" w:rsidP="0030434E">
            <w:pPr>
              <w:jc w:val="center"/>
            </w:pPr>
            <w:r w:rsidRPr="009005FB">
              <w:t>01/01/2022</w:t>
            </w:r>
          </w:p>
        </w:tc>
        <w:tc>
          <w:tcPr>
            <w:tcW w:w="2195" w:type="dxa"/>
            <w:vAlign w:val="center"/>
          </w:tcPr>
          <w:p w14:paraId="6651314C" w14:textId="2FA7E1D1" w:rsidR="0030434E" w:rsidRDefault="003B5257" w:rsidP="0030434E">
            <w:pPr>
              <w:jc w:val="center"/>
            </w:pPr>
            <w:r w:rsidRPr="003B5257">
              <w:t>1512482</w:t>
            </w:r>
          </w:p>
        </w:tc>
        <w:tc>
          <w:tcPr>
            <w:tcW w:w="2195" w:type="dxa"/>
            <w:vAlign w:val="center"/>
          </w:tcPr>
          <w:p w14:paraId="53DD29D8" w14:textId="5CAA8AEF" w:rsidR="0030434E" w:rsidRDefault="00F81BDB" w:rsidP="0030434E">
            <w:pPr>
              <w:jc w:val="center"/>
            </w:pPr>
            <w:r>
              <w:t>16</w:t>
            </w:r>
            <w:r w:rsidR="0030434E">
              <w:t>/01</w:t>
            </w:r>
            <w:r w:rsidR="0030434E" w:rsidRPr="009005FB">
              <w:t>/2022</w:t>
            </w:r>
          </w:p>
        </w:tc>
        <w:tc>
          <w:tcPr>
            <w:tcW w:w="2195" w:type="dxa"/>
            <w:vAlign w:val="center"/>
          </w:tcPr>
          <w:p w14:paraId="669B1942" w14:textId="54858DEA" w:rsidR="0030434E" w:rsidRDefault="00BA0B27" w:rsidP="0030434E">
            <w:pPr>
              <w:jc w:val="center"/>
            </w:pPr>
            <w:r w:rsidRPr="00BA0B27">
              <w:t>1693392</w:t>
            </w:r>
          </w:p>
        </w:tc>
      </w:tr>
      <w:tr w:rsidR="0030434E" w14:paraId="70738C9E" w14:textId="77777777" w:rsidTr="0030434E">
        <w:trPr>
          <w:trHeight w:val="20"/>
        </w:trPr>
        <w:tc>
          <w:tcPr>
            <w:tcW w:w="2195" w:type="dxa"/>
            <w:vAlign w:val="center"/>
          </w:tcPr>
          <w:p w14:paraId="10588CCF" w14:textId="77777777" w:rsidR="0030434E" w:rsidRDefault="0030434E" w:rsidP="0030434E">
            <w:pPr>
              <w:jc w:val="center"/>
            </w:pPr>
            <w:r>
              <w:t>02/01</w:t>
            </w:r>
            <w:r w:rsidRPr="009005FB">
              <w:t>/2022</w:t>
            </w:r>
          </w:p>
        </w:tc>
        <w:tc>
          <w:tcPr>
            <w:tcW w:w="2195" w:type="dxa"/>
            <w:vAlign w:val="center"/>
          </w:tcPr>
          <w:p w14:paraId="301E9B32" w14:textId="3F84A8C9" w:rsidR="0030434E" w:rsidRDefault="003B5257" w:rsidP="0030434E">
            <w:pPr>
              <w:ind w:left="357" w:hanging="357"/>
              <w:jc w:val="center"/>
            </w:pPr>
            <w:r w:rsidRPr="003B5257">
              <w:t>1524156</w:t>
            </w:r>
          </w:p>
        </w:tc>
        <w:tc>
          <w:tcPr>
            <w:tcW w:w="2195" w:type="dxa"/>
            <w:vAlign w:val="center"/>
          </w:tcPr>
          <w:p w14:paraId="21349745" w14:textId="570BCE15" w:rsidR="0030434E" w:rsidRDefault="00F81BDB" w:rsidP="0030434E">
            <w:pPr>
              <w:jc w:val="center"/>
            </w:pPr>
            <w:r>
              <w:t>17</w:t>
            </w:r>
            <w:r w:rsidR="0030434E">
              <w:t>/01</w:t>
            </w:r>
            <w:r w:rsidR="0030434E" w:rsidRPr="009005FB">
              <w:t>/2022</w:t>
            </w:r>
          </w:p>
        </w:tc>
        <w:tc>
          <w:tcPr>
            <w:tcW w:w="2195" w:type="dxa"/>
            <w:vAlign w:val="center"/>
          </w:tcPr>
          <w:p w14:paraId="799BFE31" w14:textId="7BE34ADC" w:rsidR="0030434E" w:rsidRDefault="00BA0B27" w:rsidP="0030434E">
            <w:pPr>
              <w:jc w:val="center"/>
            </w:pPr>
            <w:r w:rsidRPr="00BA0B27">
              <w:t>1705899</w:t>
            </w:r>
          </w:p>
        </w:tc>
      </w:tr>
      <w:tr w:rsidR="0030434E" w14:paraId="73623CF2" w14:textId="77777777" w:rsidTr="0030434E">
        <w:trPr>
          <w:trHeight w:val="20"/>
        </w:trPr>
        <w:tc>
          <w:tcPr>
            <w:tcW w:w="2195" w:type="dxa"/>
            <w:vAlign w:val="center"/>
          </w:tcPr>
          <w:p w14:paraId="1BE67C1E" w14:textId="77777777" w:rsidR="0030434E" w:rsidRDefault="0030434E" w:rsidP="0030434E">
            <w:pPr>
              <w:jc w:val="center"/>
            </w:pPr>
            <w:r>
              <w:t>03/01</w:t>
            </w:r>
            <w:r w:rsidRPr="009005FB">
              <w:t>/2022</w:t>
            </w:r>
          </w:p>
        </w:tc>
        <w:tc>
          <w:tcPr>
            <w:tcW w:w="2195" w:type="dxa"/>
            <w:vAlign w:val="center"/>
          </w:tcPr>
          <w:p w14:paraId="743441F8" w14:textId="1C246E67" w:rsidR="0030434E" w:rsidRDefault="003B5257" w:rsidP="0030434E">
            <w:pPr>
              <w:jc w:val="center"/>
            </w:pPr>
            <w:r w:rsidRPr="003B5257">
              <w:t>1535885</w:t>
            </w:r>
          </w:p>
        </w:tc>
        <w:tc>
          <w:tcPr>
            <w:tcW w:w="2195" w:type="dxa"/>
            <w:vAlign w:val="center"/>
          </w:tcPr>
          <w:p w14:paraId="13D3B458" w14:textId="10C172AA" w:rsidR="0030434E" w:rsidRDefault="00F81BDB" w:rsidP="0030434E">
            <w:pPr>
              <w:jc w:val="center"/>
            </w:pPr>
            <w:r>
              <w:t>18</w:t>
            </w:r>
            <w:r w:rsidR="0030434E">
              <w:t>/01</w:t>
            </w:r>
            <w:r w:rsidR="0030434E" w:rsidRPr="009005FB">
              <w:t>/2022</w:t>
            </w:r>
          </w:p>
        </w:tc>
        <w:tc>
          <w:tcPr>
            <w:tcW w:w="2195" w:type="dxa"/>
            <w:vAlign w:val="center"/>
          </w:tcPr>
          <w:p w14:paraId="3BBA4127" w14:textId="15EAC35E" w:rsidR="0030434E" w:rsidRDefault="00BA0B27" w:rsidP="0030434E">
            <w:pPr>
              <w:jc w:val="center"/>
            </w:pPr>
            <w:r w:rsidRPr="00BA0B27">
              <w:t>1718463</w:t>
            </w:r>
          </w:p>
        </w:tc>
      </w:tr>
      <w:tr w:rsidR="0030434E" w14:paraId="71C7E59B" w14:textId="77777777" w:rsidTr="0030434E">
        <w:trPr>
          <w:trHeight w:val="20"/>
        </w:trPr>
        <w:tc>
          <w:tcPr>
            <w:tcW w:w="2195" w:type="dxa"/>
            <w:vAlign w:val="center"/>
          </w:tcPr>
          <w:p w14:paraId="1AC91092" w14:textId="77777777" w:rsidR="0030434E" w:rsidRDefault="0030434E" w:rsidP="0030434E">
            <w:pPr>
              <w:jc w:val="center"/>
            </w:pPr>
            <w:r>
              <w:t>04/01</w:t>
            </w:r>
            <w:r w:rsidRPr="009005FB">
              <w:t>/2022</w:t>
            </w:r>
          </w:p>
        </w:tc>
        <w:tc>
          <w:tcPr>
            <w:tcW w:w="2195" w:type="dxa"/>
            <w:vAlign w:val="center"/>
          </w:tcPr>
          <w:p w14:paraId="2E8D5FDF" w14:textId="3F0BB393" w:rsidR="0030434E" w:rsidRDefault="003B5257" w:rsidP="0030434E">
            <w:pPr>
              <w:jc w:val="center"/>
            </w:pPr>
            <w:r w:rsidRPr="003B5257">
              <w:t>1547668</w:t>
            </w:r>
          </w:p>
        </w:tc>
        <w:tc>
          <w:tcPr>
            <w:tcW w:w="2195" w:type="dxa"/>
            <w:vAlign w:val="center"/>
          </w:tcPr>
          <w:p w14:paraId="00A3B5A6" w14:textId="2D5D800D" w:rsidR="0030434E" w:rsidRDefault="00F81BDB" w:rsidP="0030434E">
            <w:pPr>
              <w:jc w:val="center"/>
            </w:pPr>
            <w:r>
              <w:t>19</w:t>
            </w:r>
            <w:r w:rsidR="0030434E">
              <w:t>/01</w:t>
            </w:r>
            <w:r w:rsidR="0030434E" w:rsidRPr="009005FB">
              <w:t>/2022</w:t>
            </w:r>
          </w:p>
        </w:tc>
        <w:tc>
          <w:tcPr>
            <w:tcW w:w="2195" w:type="dxa"/>
            <w:vAlign w:val="center"/>
          </w:tcPr>
          <w:p w14:paraId="237C474C" w14:textId="7C06F5A9" w:rsidR="0030434E" w:rsidRDefault="00BA0B27" w:rsidP="0030434E">
            <w:pPr>
              <w:jc w:val="center"/>
            </w:pPr>
            <w:r w:rsidRPr="00BA0B27">
              <w:t>1731083</w:t>
            </w:r>
          </w:p>
        </w:tc>
      </w:tr>
      <w:tr w:rsidR="0030434E" w14:paraId="478E4F6B" w14:textId="77777777" w:rsidTr="0030434E">
        <w:trPr>
          <w:trHeight w:val="20"/>
        </w:trPr>
        <w:tc>
          <w:tcPr>
            <w:tcW w:w="2195" w:type="dxa"/>
            <w:vAlign w:val="center"/>
          </w:tcPr>
          <w:p w14:paraId="1CC05D17" w14:textId="77777777" w:rsidR="0030434E" w:rsidRDefault="0030434E" w:rsidP="0030434E">
            <w:pPr>
              <w:jc w:val="center"/>
            </w:pPr>
            <w:r>
              <w:t>05/01</w:t>
            </w:r>
            <w:r w:rsidRPr="009005FB">
              <w:t>/2022</w:t>
            </w:r>
          </w:p>
        </w:tc>
        <w:tc>
          <w:tcPr>
            <w:tcW w:w="2195" w:type="dxa"/>
            <w:vAlign w:val="center"/>
          </w:tcPr>
          <w:p w14:paraId="1ABFFB46" w14:textId="2AA4C0AF" w:rsidR="0030434E" w:rsidRDefault="003B5257" w:rsidP="0030434E">
            <w:pPr>
              <w:jc w:val="center"/>
            </w:pPr>
            <w:r w:rsidRPr="003B5257">
              <w:t>1559507</w:t>
            </w:r>
          </w:p>
        </w:tc>
        <w:tc>
          <w:tcPr>
            <w:tcW w:w="2195" w:type="dxa"/>
            <w:vAlign w:val="center"/>
          </w:tcPr>
          <w:p w14:paraId="52175D95" w14:textId="4649D248" w:rsidR="0030434E" w:rsidRDefault="00F81BDB" w:rsidP="0030434E">
            <w:pPr>
              <w:jc w:val="center"/>
            </w:pPr>
            <w:r>
              <w:t>20</w:t>
            </w:r>
            <w:r w:rsidR="0030434E">
              <w:t>/01</w:t>
            </w:r>
            <w:r w:rsidR="0030434E" w:rsidRPr="009005FB">
              <w:t>/2022</w:t>
            </w:r>
          </w:p>
        </w:tc>
        <w:tc>
          <w:tcPr>
            <w:tcW w:w="2195" w:type="dxa"/>
            <w:vAlign w:val="center"/>
          </w:tcPr>
          <w:p w14:paraId="656DFCF6" w14:textId="67B469D1" w:rsidR="0030434E" w:rsidRDefault="00BA0B27" w:rsidP="0030434E">
            <w:pPr>
              <w:jc w:val="center"/>
            </w:pPr>
            <w:r w:rsidRPr="00BA0B27">
              <w:t>1743760</w:t>
            </w:r>
          </w:p>
        </w:tc>
      </w:tr>
      <w:tr w:rsidR="0030434E" w14:paraId="519092B1" w14:textId="77777777" w:rsidTr="0030434E">
        <w:trPr>
          <w:trHeight w:val="20"/>
        </w:trPr>
        <w:tc>
          <w:tcPr>
            <w:tcW w:w="2195" w:type="dxa"/>
            <w:vAlign w:val="center"/>
          </w:tcPr>
          <w:p w14:paraId="3989A4D9" w14:textId="77777777" w:rsidR="0030434E" w:rsidRDefault="0030434E" w:rsidP="0030434E">
            <w:pPr>
              <w:jc w:val="center"/>
            </w:pPr>
            <w:r>
              <w:t>06/01</w:t>
            </w:r>
            <w:r w:rsidRPr="009005FB">
              <w:t>/2022</w:t>
            </w:r>
          </w:p>
        </w:tc>
        <w:tc>
          <w:tcPr>
            <w:tcW w:w="2195" w:type="dxa"/>
            <w:vAlign w:val="center"/>
          </w:tcPr>
          <w:p w14:paraId="7085DEAA" w14:textId="1ED572AD" w:rsidR="0030434E" w:rsidRDefault="003B5257" w:rsidP="0030434E">
            <w:pPr>
              <w:jc w:val="center"/>
            </w:pPr>
            <w:r w:rsidRPr="003B5257">
              <w:t>1571401</w:t>
            </w:r>
          </w:p>
        </w:tc>
        <w:tc>
          <w:tcPr>
            <w:tcW w:w="2195" w:type="dxa"/>
            <w:vAlign w:val="center"/>
          </w:tcPr>
          <w:p w14:paraId="5ABC04AF" w14:textId="503DC0DD" w:rsidR="0030434E" w:rsidRDefault="00F81BDB" w:rsidP="0030434E">
            <w:pPr>
              <w:jc w:val="center"/>
            </w:pPr>
            <w:r>
              <w:t>21</w:t>
            </w:r>
            <w:r w:rsidR="0030434E">
              <w:t>/01</w:t>
            </w:r>
            <w:r w:rsidR="0030434E" w:rsidRPr="009005FB">
              <w:t>/2022</w:t>
            </w:r>
          </w:p>
        </w:tc>
        <w:tc>
          <w:tcPr>
            <w:tcW w:w="2195" w:type="dxa"/>
            <w:vAlign w:val="center"/>
          </w:tcPr>
          <w:p w14:paraId="7A0CA12F" w14:textId="5C86DE4A" w:rsidR="0030434E" w:rsidRDefault="00BA0B27" w:rsidP="0030434E">
            <w:pPr>
              <w:jc w:val="center"/>
            </w:pPr>
            <w:r w:rsidRPr="00BA0B27">
              <w:t>1756494</w:t>
            </w:r>
          </w:p>
        </w:tc>
      </w:tr>
      <w:tr w:rsidR="0030434E" w14:paraId="08484579" w14:textId="77777777" w:rsidTr="0030434E">
        <w:trPr>
          <w:trHeight w:val="20"/>
        </w:trPr>
        <w:tc>
          <w:tcPr>
            <w:tcW w:w="2195" w:type="dxa"/>
            <w:vAlign w:val="center"/>
          </w:tcPr>
          <w:p w14:paraId="32586BA4" w14:textId="77777777" w:rsidR="0030434E" w:rsidRDefault="0030434E" w:rsidP="0030434E">
            <w:pPr>
              <w:jc w:val="center"/>
            </w:pPr>
            <w:r>
              <w:t>07/01</w:t>
            </w:r>
            <w:r w:rsidRPr="009005FB">
              <w:t>/2022</w:t>
            </w:r>
          </w:p>
        </w:tc>
        <w:tc>
          <w:tcPr>
            <w:tcW w:w="2195" w:type="dxa"/>
            <w:vAlign w:val="center"/>
          </w:tcPr>
          <w:p w14:paraId="0526362B" w14:textId="057F98F9" w:rsidR="0030434E" w:rsidRDefault="003B5257" w:rsidP="0030434E">
            <w:pPr>
              <w:jc w:val="center"/>
            </w:pPr>
            <w:r w:rsidRPr="003B5257">
              <w:t>1583349</w:t>
            </w:r>
          </w:p>
        </w:tc>
        <w:tc>
          <w:tcPr>
            <w:tcW w:w="2195" w:type="dxa"/>
            <w:vAlign w:val="center"/>
          </w:tcPr>
          <w:p w14:paraId="25F8BCF4" w14:textId="25F5A81C" w:rsidR="0030434E" w:rsidRDefault="00F81BDB" w:rsidP="0030434E">
            <w:pPr>
              <w:jc w:val="center"/>
            </w:pPr>
            <w:r>
              <w:t>22</w:t>
            </w:r>
            <w:r w:rsidR="0030434E">
              <w:t>/01</w:t>
            </w:r>
            <w:r w:rsidR="0030434E" w:rsidRPr="009005FB">
              <w:t>/2022</w:t>
            </w:r>
          </w:p>
        </w:tc>
        <w:tc>
          <w:tcPr>
            <w:tcW w:w="2195" w:type="dxa"/>
            <w:vAlign w:val="center"/>
          </w:tcPr>
          <w:p w14:paraId="5275B25C" w14:textId="759932B5" w:rsidR="0030434E" w:rsidRDefault="00BA0B27" w:rsidP="0030434E">
            <w:pPr>
              <w:jc w:val="center"/>
            </w:pPr>
            <w:r w:rsidRPr="00BA0B27">
              <w:t>1769285</w:t>
            </w:r>
          </w:p>
        </w:tc>
      </w:tr>
      <w:tr w:rsidR="0030434E" w14:paraId="3E0781D6" w14:textId="77777777" w:rsidTr="0030434E">
        <w:trPr>
          <w:trHeight w:val="20"/>
        </w:trPr>
        <w:tc>
          <w:tcPr>
            <w:tcW w:w="2195" w:type="dxa"/>
            <w:vAlign w:val="center"/>
          </w:tcPr>
          <w:p w14:paraId="579DE276" w14:textId="77777777" w:rsidR="0030434E" w:rsidRDefault="0030434E" w:rsidP="0030434E">
            <w:pPr>
              <w:jc w:val="center"/>
            </w:pPr>
            <w:r>
              <w:t>08/01</w:t>
            </w:r>
            <w:r w:rsidRPr="009005FB">
              <w:t>/2022</w:t>
            </w:r>
          </w:p>
        </w:tc>
        <w:tc>
          <w:tcPr>
            <w:tcW w:w="2195" w:type="dxa"/>
            <w:vAlign w:val="center"/>
          </w:tcPr>
          <w:p w14:paraId="5F05A8D9" w14:textId="0DBE00D3" w:rsidR="0030434E" w:rsidRDefault="003B5257" w:rsidP="0030434E">
            <w:pPr>
              <w:jc w:val="center"/>
            </w:pPr>
            <w:r w:rsidRPr="003B5257">
              <w:t>1595353</w:t>
            </w:r>
          </w:p>
        </w:tc>
        <w:tc>
          <w:tcPr>
            <w:tcW w:w="2195" w:type="dxa"/>
            <w:vAlign w:val="center"/>
          </w:tcPr>
          <w:p w14:paraId="772B80D1" w14:textId="755DC8E8" w:rsidR="0030434E" w:rsidRDefault="00F81BDB" w:rsidP="0030434E">
            <w:pPr>
              <w:jc w:val="center"/>
            </w:pPr>
            <w:r>
              <w:t>23</w:t>
            </w:r>
            <w:r w:rsidR="0030434E">
              <w:t>/01</w:t>
            </w:r>
            <w:r w:rsidR="0030434E" w:rsidRPr="009005FB">
              <w:t>/2022</w:t>
            </w:r>
          </w:p>
        </w:tc>
        <w:tc>
          <w:tcPr>
            <w:tcW w:w="2195" w:type="dxa"/>
            <w:vAlign w:val="center"/>
          </w:tcPr>
          <w:p w14:paraId="5AF9D905" w14:textId="39D4F81C" w:rsidR="0030434E" w:rsidRDefault="00BA0B27" w:rsidP="0030434E">
            <w:pPr>
              <w:jc w:val="center"/>
            </w:pPr>
            <w:r w:rsidRPr="00BA0B27">
              <w:t>1782133</w:t>
            </w:r>
          </w:p>
        </w:tc>
      </w:tr>
      <w:tr w:rsidR="0030434E" w14:paraId="03F3AE97" w14:textId="77777777" w:rsidTr="0030434E">
        <w:trPr>
          <w:trHeight w:val="20"/>
        </w:trPr>
        <w:tc>
          <w:tcPr>
            <w:tcW w:w="2195" w:type="dxa"/>
            <w:vAlign w:val="center"/>
          </w:tcPr>
          <w:p w14:paraId="410CD399" w14:textId="77777777" w:rsidR="0030434E" w:rsidRDefault="0030434E" w:rsidP="0030434E">
            <w:pPr>
              <w:jc w:val="center"/>
            </w:pPr>
            <w:r>
              <w:t>09/01</w:t>
            </w:r>
            <w:r w:rsidRPr="009005FB">
              <w:t>/2022</w:t>
            </w:r>
          </w:p>
        </w:tc>
        <w:tc>
          <w:tcPr>
            <w:tcW w:w="2195" w:type="dxa"/>
            <w:vAlign w:val="center"/>
          </w:tcPr>
          <w:p w14:paraId="241E5ACB" w14:textId="1DD694A7" w:rsidR="0030434E" w:rsidRDefault="003B5257" w:rsidP="0030434E">
            <w:pPr>
              <w:jc w:val="center"/>
            </w:pPr>
            <w:r w:rsidRPr="003B5257">
              <w:t>1607413</w:t>
            </w:r>
          </w:p>
        </w:tc>
        <w:tc>
          <w:tcPr>
            <w:tcW w:w="2195" w:type="dxa"/>
            <w:vAlign w:val="center"/>
          </w:tcPr>
          <w:p w14:paraId="3B8DD8CA" w14:textId="29A8932A" w:rsidR="0030434E" w:rsidRDefault="00F81BDB" w:rsidP="0030434E">
            <w:pPr>
              <w:jc w:val="center"/>
            </w:pPr>
            <w:r>
              <w:t>24</w:t>
            </w:r>
            <w:r w:rsidR="0030434E">
              <w:t>/01</w:t>
            </w:r>
            <w:r w:rsidR="0030434E" w:rsidRPr="009005FB">
              <w:t>/2022</w:t>
            </w:r>
          </w:p>
        </w:tc>
        <w:tc>
          <w:tcPr>
            <w:tcW w:w="2195" w:type="dxa"/>
            <w:vAlign w:val="center"/>
          </w:tcPr>
          <w:p w14:paraId="4BC29C51" w14:textId="0633950D" w:rsidR="0030434E" w:rsidRDefault="00BA0B27" w:rsidP="0030434E">
            <w:pPr>
              <w:jc w:val="center"/>
            </w:pPr>
            <w:r w:rsidRPr="00BA0B27">
              <w:t>1795039</w:t>
            </w:r>
          </w:p>
        </w:tc>
      </w:tr>
      <w:tr w:rsidR="0030434E" w14:paraId="5AD22750" w14:textId="77777777" w:rsidTr="0030434E">
        <w:trPr>
          <w:trHeight w:val="20"/>
        </w:trPr>
        <w:tc>
          <w:tcPr>
            <w:tcW w:w="2195" w:type="dxa"/>
            <w:vAlign w:val="center"/>
          </w:tcPr>
          <w:p w14:paraId="367D7E32" w14:textId="77777777" w:rsidR="0030434E" w:rsidRDefault="0030434E" w:rsidP="0030434E">
            <w:pPr>
              <w:jc w:val="center"/>
            </w:pPr>
            <w:r>
              <w:t>10/01</w:t>
            </w:r>
            <w:r w:rsidRPr="009005FB">
              <w:t>/2022</w:t>
            </w:r>
          </w:p>
        </w:tc>
        <w:tc>
          <w:tcPr>
            <w:tcW w:w="2195" w:type="dxa"/>
            <w:vAlign w:val="center"/>
          </w:tcPr>
          <w:p w14:paraId="075F0581" w14:textId="1E75DFEF" w:rsidR="0030434E" w:rsidRDefault="003B5257" w:rsidP="0030434E">
            <w:pPr>
              <w:jc w:val="center"/>
            </w:pPr>
            <w:r w:rsidRPr="003B5257">
              <w:t>1619528</w:t>
            </w:r>
          </w:p>
        </w:tc>
        <w:tc>
          <w:tcPr>
            <w:tcW w:w="2195" w:type="dxa"/>
            <w:vAlign w:val="center"/>
          </w:tcPr>
          <w:p w14:paraId="6362E853" w14:textId="1BA27815" w:rsidR="0030434E" w:rsidRDefault="00F81BDB" w:rsidP="0030434E">
            <w:pPr>
              <w:jc w:val="center"/>
            </w:pPr>
            <w:r>
              <w:t>25</w:t>
            </w:r>
            <w:r w:rsidR="0030434E">
              <w:t>/01</w:t>
            </w:r>
            <w:r w:rsidR="0030434E" w:rsidRPr="009005FB">
              <w:t>/2022</w:t>
            </w:r>
          </w:p>
        </w:tc>
        <w:tc>
          <w:tcPr>
            <w:tcW w:w="2195" w:type="dxa"/>
            <w:vAlign w:val="center"/>
          </w:tcPr>
          <w:p w14:paraId="64779669" w14:textId="7A08A0CF" w:rsidR="0030434E" w:rsidRDefault="00BA0B27" w:rsidP="0030434E">
            <w:pPr>
              <w:jc w:val="center"/>
            </w:pPr>
            <w:r w:rsidRPr="00BA0B27">
              <w:t>1808001</w:t>
            </w:r>
          </w:p>
        </w:tc>
      </w:tr>
      <w:tr w:rsidR="0030434E" w14:paraId="40DCF32A" w14:textId="77777777" w:rsidTr="0030434E">
        <w:trPr>
          <w:trHeight w:val="20"/>
        </w:trPr>
        <w:tc>
          <w:tcPr>
            <w:tcW w:w="2195" w:type="dxa"/>
            <w:vAlign w:val="center"/>
          </w:tcPr>
          <w:p w14:paraId="4B3B1ADA" w14:textId="77777777" w:rsidR="0030434E" w:rsidRDefault="0030434E" w:rsidP="0030434E">
            <w:pPr>
              <w:jc w:val="center"/>
            </w:pPr>
            <w:r>
              <w:t>11/01</w:t>
            </w:r>
            <w:r w:rsidRPr="009005FB">
              <w:t>/2022</w:t>
            </w:r>
          </w:p>
        </w:tc>
        <w:tc>
          <w:tcPr>
            <w:tcW w:w="2195" w:type="dxa"/>
            <w:vAlign w:val="center"/>
          </w:tcPr>
          <w:p w14:paraId="35820186" w14:textId="1A94D3E5" w:rsidR="0030434E" w:rsidRDefault="003B5257" w:rsidP="0030434E">
            <w:pPr>
              <w:jc w:val="center"/>
            </w:pPr>
            <w:r w:rsidRPr="003B5257">
              <w:t>1631699</w:t>
            </w:r>
          </w:p>
        </w:tc>
        <w:tc>
          <w:tcPr>
            <w:tcW w:w="2195" w:type="dxa"/>
            <w:vAlign w:val="center"/>
          </w:tcPr>
          <w:p w14:paraId="578153D6" w14:textId="770B8C29" w:rsidR="0030434E" w:rsidRDefault="00F81BDB" w:rsidP="0030434E">
            <w:pPr>
              <w:jc w:val="center"/>
            </w:pPr>
            <w:r>
              <w:t>26</w:t>
            </w:r>
            <w:r w:rsidR="0030434E">
              <w:t>/01</w:t>
            </w:r>
            <w:r w:rsidR="0030434E" w:rsidRPr="009005FB">
              <w:t>/2022</w:t>
            </w:r>
          </w:p>
        </w:tc>
        <w:tc>
          <w:tcPr>
            <w:tcW w:w="2195" w:type="dxa"/>
            <w:vAlign w:val="center"/>
          </w:tcPr>
          <w:p w14:paraId="177A10A3" w14:textId="13A71C49" w:rsidR="0030434E" w:rsidRDefault="00BA0B27" w:rsidP="0030434E">
            <w:pPr>
              <w:jc w:val="center"/>
            </w:pPr>
            <w:r w:rsidRPr="00BA0B27">
              <w:t>1821021</w:t>
            </w:r>
          </w:p>
        </w:tc>
      </w:tr>
      <w:tr w:rsidR="0030434E" w14:paraId="65B2388F" w14:textId="77777777" w:rsidTr="0030434E">
        <w:trPr>
          <w:trHeight w:val="20"/>
        </w:trPr>
        <w:tc>
          <w:tcPr>
            <w:tcW w:w="2195" w:type="dxa"/>
            <w:vAlign w:val="center"/>
          </w:tcPr>
          <w:p w14:paraId="776963B4" w14:textId="77777777" w:rsidR="0030434E" w:rsidRDefault="0030434E" w:rsidP="0030434E">
            <w:pPr>
              <w:jc w:val="center"/>
            </w:pPr>
            <w:r>
              <w:t>12/01</w:t>
            </w:r>
            <w:r w:rsidRPr="009005FB">
              <w:t>/2022</w:t>
            </w:r>
          </w:p>
        </w:tc>
        <w:tc>
          <w:tcPr>
            <w:tcW w:w="2195" w:type="dxa"/>
            <w:vAlign w:val="center"/>
          </w:tcPr>
          <w:p w14:paraId="2122DB3E" w14:textId="41739F91" w:rsidR="0030434E" w:rsidRDefault="003B5257" w:rsidP="0030434E">
            <w:pPr>
              <w:jc w:val="center"/>
            </w:pPr>
            <w:r w:rsidRPr="003B5257">
              <w:t>1643925</w:t>
            </w:r>
          </w:p>
        </w:tc>
        <w:tc>
          <w:tcPr>
            <w:tcW w:w="2195" w:type="dxa"/>
            <w:vAlign w:val="center"/>
          </w:tcPr>
          <w:p w14:paraId="51418DE6" w14:textId="3766767E" w:rsidR="0030434E" w:rsidRDefault="00F81BDB" w:rsidP="0030434E">
            <w:pPr>
              <w:jc w:val="center"/>
            </w:pPr>
            <w:r>
              <w:t>27</w:t>
            </w:r>
            <w:r w:rsidR="0030434E" w:rsidRPr="009005FB">
              <w:t>/01/2022</w:t>
            </w:r>
          </w:p>
        </w:tc>
        <w:tc>
          <w:tcPr>
            <w:tcW w:w="2195" w:type="dxa"/>
            <w:vAlign w:val="center"/>
          </w:tcPr>
          <w:p w14:paraId="5AED891E" w14:textId="2329E90A" w:rsidR="0030434E" w:rsidRDefault="00BA0B27" w:rsidP="0030434E">
            <w:pPr>
              <w:jc w:val="center"/>
            </w:pPr>
            <w:r w:rsidRPr="00BA0B27">
              <w:t>1834099</w:t>
            </w:r>
          </w:p>
        </w:tc>
      </w:tr>
      <w:tr w:rsidR="0030434E" w14:paraId="4547A5D9" w14:textId="77777777" w:rsidTr="0030434E">
        <w:trPr>
          <w:trHeight w:val="20"/>
        </w:trPr>
        <w:tc>
          <w:tcPr>
            <w:tcW w:w="2195" w:type="dxa"/>
            <w:vAlign w:val="center"/>
          </w:tcPr>
          <w:p w14:paraId="0130BF0A" w14:textId="77777777" w:rsidR="0030434E" w:rsidRDefault="0030434E" w:rsidP="0030434E">
            <w:pPr>
              <w:jc w:val="center"/>
            </w:pPr>
            <w:r>
              <w:t>13/01</w:t>
            </w:r>
            <w:r w:rsidRPr="009005FB">
              <w:t>/2022</w:t>
            </w:r>
          </w:p>
        </w:tc>
        <w:tc>
          <w:tcPr>
            <w:tcW w:w="2195" w:type="dxa"/>
            <w:vAlign w:val="center"/>
          </w:tcPr>
          <w:p w14:paraId="461D8420" w14:textId="63517323" w:rsidR="0030434E" w:rsidRDefault="003B5257" w:rsidP="0030434E">
            <w:pPr>
              <w:jc w:val="center"/>
            </w:pPr>
            <w:r w:rsidRPr="003B5257">
              <w:t>1656208</w:t>
            </w:r>
          </w:p>
        </w:tc>
        <w:tc>
          <w:tcPr>
            <w:tcW w:w="2195" w:type="dxa"/>
            <w:vAlign w:val="center"/>
          </w:tcPr>
          <w:p w14:paraId="7562A0E1" w14:textId="58FE1937" w:rsidR="0030434E" w:rsidRDefault="00F81BDB" w:rsidP="0030434E">
            <w:pPr>
              <w:jc w:val="center"/>
            </w:pPr>
            <w:r>
              <w:t>28</w:t>
            </w:r>
            <w:r w:rsidR="0030434E">
              <w:t>/01</w:t>
            </w:r>
            <w:r w:rsidR="0030434E" w:rsidRPr="009005FB">
              <w:t>/2022</w:t>
            </w:r>
          </w:p>
        </w:tc>
        <w:tc>
          <w:tcPr>
            <w:tcW w:w="2195" w:type="dxa"/>
            <w:vAlign w:val="center"/>
          </w:tcPr>
          <w:p w14:paraId="63C2DA90" w14:textId="6B601610" w:rsidR="0030434E" w:rsidRDefault="00BA0B27" w:rsidP="00BA0B27">
            <w:pPr>
              <w:keepNext/>
              <w:jc w:val="center"/>
            </w:pPr>
            <w:r w:rsidRPr="00BA0B27">
              <w:t>1847234</w:t>
            </w:r>
          </w:p>
        </w:tc>
      </w:tr>
    </w:tbl>
    <w:p w14:paraId="1D36FA80" w14:textId="1A39F514" w:rsidR="00BA0B27" w:rsidRDefault="00BA0B27" w:rsidP="00BF6511">
      <w:pPr>
        <w:pStyle w:val="ThesisTable"/>
      </w:pPr>
      <w:bookmarkStart w:id="160" w:name="_Toc91889244"/>
      <w:r>
        <w:t xml:space="preserve">Bảng </w:t>
      </w:r>
      <w:r w:rsidR="00346FDE">
        <w:fldChar w:fldCharType="begin"/>
      </w:r>
      <w:r w:rsidR="00346FDE">
        <w:instrText xml:space="preserve"> STYLEREF 1 \s </w:instrText>
      </w:r>
      <w:r w:rsidR="00346FDE">
        <w:fldChar w:fldCharType="separate"/>
      </w:r>
      <w:r w:rsidR="00D24690">
        <w:rPr>
          <w:noProof/>
        </w:rPr>
        <w:t>4</w:t>
      </w:r>
      <w:r w:rsidR="00346FDE">
        <w:rPr>
          <w:noProof/>
        </w:rPr>
        <w:fldChar w:fldCharType="end"/>
      </w:r>
      <w:r>
        <w:noBreakHyphen/>
      </w:r>
      <w:r w:rsidR="00346FDE">
        <w:fldChar w:fldCharType="begin"/>
      </w:r>
      <w:r w:rsidR="00346FDE">
        <w:instrText xml:space="preserve"> SEQ Bảng \* ARABIC \s 1 </w:instrText>
      </w:r>
      <w:r w:rsidR="00346FDE">
        <w:fldChar w:fldCharType="separate"/>
      </w:r>
      <w:r w:rsidR="00D24690">
        <w:rPr>
          <w:noProof/>
        </w:rPr>
        <w:t>2</w:t>
      </w:r>
      <w:r w:rsidR="00346FDE">
        <w:rPr>
          <w:noProof/>
        </w:rPr>
        <w:fldChar w:fldCharType="end"/>
      </w:r>
      <w:r>
        <w:t xml:space="preserve">. </w:t>
      </w:r>
      <w:r w:rsidRPr="00CA48C4">
        <w:t>Bảng kết quả dự đoán số ca nhiễm của Việt Nam</w:t>
      </w:r>
      <w:bookmarkEnd w:id="160"/>
    </w:p>
    <w:p w14:paraId="279665BA" w14:textId="59DB26BC" w:rsidR="001F2007" w:rsidRDefault="002D4410" w:rsidP="00632925">
      <w:pPr>
        <w:ind w:firstLine="357"/>
      </w:pPr>
      <w:r>
        <w:t>Bảng 4-2</w:t>
      </w:r>
      <w:r w:rsidR="001F2007">
        <w:t xml:space="preserve"> là bảng kết quả dự đoán </w:t>
      </w:r>
      <w:r w:rsidR="00E43BAC">
        <w:t>sử dụng thuật toán</w:t>
      </w:r>
      <w:r w:rsidR="001F2007">
        <w:t xml:space="preserve"> </w:t>
      </w:r>
      <w:r w:rsidR="001F2007" w:rsidRPr="00850865">
        <w:t>Polynomial Regression</w:t>
      </w:r>
      <w:r w:rsidR="001F2007">
        <w:t>. Thời gian dự đoán là 30 ngày từ 30/12/2021 đến 28/01</w:t>
      </w:r>
      <w:r w:rsidR="001F2007" w:rsidRPr="009005FB">
        <w:t>/2022</w:t>
      </w:r>
      <w:r w:rsidR="003713DF">
        <w:t>.</w:t>
      </w:r>
      <w:r w:rsidR="006E6BD1">
        <w:t xml:space="preserve"> S</w:t>
      </w:r>
      <w:r w:rsidR="001F2007">
        <w:t xml:space="preserve">ố ca nhiễm dự đoán tăng từ </w:t>
      </w:r>
      <w:r w:rsidR="00B64796">
        <w:t>1.489</w:t>
      </w:r>
      <w:r w:rsidR="001F2007">
        <w:t xml:space="preserve"> triệu đến </w:t>
      </w:r>
      <w:r w:rsidR="00B64796">
        <w:t>1.847</w:t>
      </w:r>
      <w:r w:rsidR="001F2007">
        <w:t xml:space="preserve"> triệu với độ dao động </w:t>
      </w:r>
      <w:r w:rsidR="001F2007">
        <w:rPr>
          <w:rFonts w:ascii="Cambria Math" w:hAnsi="Cambria Math"/>
        </w:rPr>
        <w:t>∆</w:t>
      </w:r>
      <w:r w:rsidR="001F2007">
        <w:t>=</w:t>
      </w:r>
      <w:r w:rsidR="00B64796">
        <w:t>357.</w:t>
      </w:r>
      <w:r w:rsidR="00B64796" w:rsidRPr="00B64796">
        <w:t>936</w:t>
      </w:r>
      <w:r w:rsidR="001F2007">
        <w:t xml:space="preserve">, trung bình </w:t>
      </w:r>
      <w:r w:rsidR="00B64796" w:rsidRPr="00B64796">
        <w:t>11</w:t>
      </w:r>
      <w:r w:rsidR="00B64796">
        <w:t>.</w:t>
      </w:r>
      <w:r w:rsidR="00B64796" w:rsidRPr="00B64796">
        <w:t>931</w:t>
      </w:r>
      <w:r w:rsidR="00B64796">
        <w:t xml:space="preserve"> </w:t>
      </w:r>
      <w:r w:rsidR="001F2007">
        <w:t xml:space="preserve">ca nhiễm/ngày. </w:t>
      </w:r>
    </w:p>
    <w:p w14:paraId="528FAF52" w14:textId="77777777" w:rsidR="00632925" w:rsidRDefault="00632925" w:rsidP="00632925">
      <w:pPr>
        <w:overflowPunct/>
        <w:autoSpaceDE/>
        <w:autoSpaceDN/>
        <w:adjustRightInd/>
        <w:spacing w:line="240" w:lineRule="auto"/>
        <w:textAlignment w:val="auto"/>
      </w:pPr>
    </w:p>
    <w:p w14:paraId="76097142" w14:textId="69E18064" w:rsidR="00632925" w:rsidRPr="001F2007" w:rsidRDefault="00632925" w:rsidP="00632925">
      <w:pPr>
        <w:overflowPunct/>
        <w:autoSpaceDE/>
        <w:autoSpaceDN/>
        <w:adjustRightInd/>
        <w:spacing w:line="240" w:lineRule="auto"/>
        <w:jc w:val="left"/>
        <w:textAlignment w:val="auto"/>
      </w:pPr>
      <w:r>
        <w:br w:type="page"/>
      </w:r>
    </w:p>
    <w:p w14:paraId="319C84FD" w14:textId="77777777" w:rsidR="00ED6EB2" w:rsidRDefault="000B5908" w:rsidP="00106B8D">
      <w:pPr>
        <w:pStyle w:val="Heading1"/>
      </w:pPr>
      <w:bookmarkStart w:id="161" w:name="_Toc92274320"/>
      <w:r>
        <w:lastRenderedPageBreak/>
        <w:t>KẾT LUẬN</w:t>
      </w:r>
      <w:bookmarkEnd w:id="161"/>
    </w:p>
    <w:p w14:paraId="5CA6BEDE" w14:textId="77777777" w:rsidR="00CE41B9" w:rsidRDefault="000B5908" w:rsidP="009167BB">
      <w:pPr>
        <w:pStyle w:val="Heading2"/>
      </w:pPr>
      <w:bookmarkStart w:id="162" w:name="_Toc92274321"/>
      <w:r>
        <w:t>Kết luận</w:t>
      </w:r>
      <w:bookmarkEnd w:id="162"/>
    </w:p>
    <w:p w14:paraId="455A2E36" w14:textId="48C1582F" w:rsidR="0032384E" w:rsidRDefault="0032384E" w:rsidP="00793F8E">
      <w:pPr>
        <w:ind w:firstLine="357"/>
      </w:pPr>
      <w:r>
        <w:t xml:space="preserve">Dịch COVID-19 đang diễn ra 1 cách phức tạp và khó lường ở khắp mọi nơi trên Thế giới, Châu Âu và Châu Á là 2 châu lục bị </w:t>
      </w:r>
      <w:r w:rsidR="002C6B13">
        <w:t>ảnh hưởng nhiều nhất cùng với số ca nhiễm và số ca tử vong rất cao</w:t>
      </w:r>
      <w:r w:rsidR="00893ECE">
        <w:t xml:space="preserve">. Tiếp đến là khu vực Bắc Mỹ cũng có só ca nhiễm và tử vong cao, tuy nhiên Mỹ là quốc gia chiếm </w:t>
      </w:r>
      <w:r w:rsidR="007C6C01">
        <w:t>tỷ</w:t>
      </w:r>
      <w:r w:rsidR="00893ECE">
        <w:t xml:space="preserve"> trọng cao nhất </w:t>
      </w:r>
      <w:r w:rsidR="00632925">
        <w:t>về</w:t>
      </w:r>
      <w:r w:rsidR="00893ECE">
        <w:t xml:space="preserve"> số ca nhiễm (chiếm hơn 80%)</w:t>
      </w:r>
      <w:r w:rsidR="00632925">
        <w:t xml:space="preserve"> và số</w:t>
      </w:r>
      <w:r w:rsidR="00893ECE">
        <w:t xml:space="preserve"> ca tử vong (</w:t>
      </w:r>
      <w:r w:rsidR="00632925">
        <w:t xml:space="preserve">chiếm gần 70%). Bên cạnh số ca nhiễm và tử vong cao thì số ca hồi phục </w:t>
      </w:r>
      <w:r w:rsidR="000D7F40">
        <w:t xml:space="preserve">cũng </w:t>
      </w:r>
      <w:r w:rsidR="009B39FA">
        <w:t>là 1 tín hiệu tốt khi đã có gần 90%</w:t>
      </w:r>
      <w:r w:rsidR="00757B29">
        <w:t xml:space="preserve"> số người mắc bệ</w:t>
      </w:r>
      <w:r w:rsidR="009B39FA">
        <w:t xml:space="preserve">nh đã hồi phục. Tuy số ca nhiễm cao nhưng </w:t>
      </w:r>
      <w:r w:rsidR="007C6C01">
        <w:t>tỷ</w:t>
      </w:r>
      <w:r w:rsidR="009B39FA">
        <w:t xml:space="preserve"> lệ tử vong của dịch COVID-19 so với các đại dịch khác là nhỏ hơn nhiều, khi mà </w:t>
      </w:r>
      <w:r w:rsidR="007C6C01">
        <w:t>tỷ</w:t>
      </w:r>
      <w:r w:rsidR="009B39FA">
        <w:t xml:space="preserve"> lệ tử vong chỉ 1.78% (so với dịch SARS-2003 có </w:t>
      </w:r>
      <w:r w:rsidR="007C6C01">
        <w:t>tỷ</w:t>
      </w:r>
      <w:r w:rsidR="009B39FA">
        <w:t xml:space="preserve"> lệ tử vong 10%, dịch MERS-2012 có </w:t>
      </w:r>
      <w:r w:rsidR="007C6C01">
        <w:t>tỷ</w:t>
      </w:r>
      <w:r w:rsidR="009B39FA">
        <w:t xml:space="preserve"> lệ tử vong 34.4%, dịch Ebola có </w:t>
      </w:r>
      <w:r w:rsidR="007C6C01">
        <w:t>tỷ</w:t>
      </w:r>
      <w:r w:rsidR="009B39FA">
        <w:t xml:space="preserve"> lệ tử vong 43.9%). Sự nguy hiểm của dịch COVID-19 đó là tốc độ lây </w:t>
      </w:r>
      <w:proofErr w:type="gramStart"/>
      <w:r w:rsidR="009B39FA">
        <w:t>lan</w:t>
      </w:r>
      <w:proofErr w:type="gramEnd"/>
      <w:r w:rsidR="009B39FA">
        <w:t xml:space="preserve"> rất nhanh và chuyển biến xấu khiến cho cả Thế giới lo sợ và hoang mang, tuy nhiên cùng với sự phát triển của Vắc-xin COVID</w:t>
      </w:r>
      <w:r w:rsidR="00757B29">
        <w:t xml:space="preserve">-19 </w:t>
      </w:r>
      <w:r w:rsidR="00757B29" w:rsidRPr="00757B29">
        <w:t>đã đem đến sự an tâm và giúp cho Th</w:t>
      </w:r>
      <w:r w:rsidR="001B5799">
        <w:t>ế giới trở lại được trạng thái “bình thường mới”</w:t>
      </w:r>
      <w:r w:rsidR="00757B29" w:rsidRPr="00757B29">
        <w:t>.</w:t>
      </w:r>
    </w:p>
    <w:p w14:paraId="68B7AE4C" w14:textId="77777777" w:rsidR="004C03C2" w:rsidRDefault="008E0347" w:rsidP="00793F8E">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w:t>
      </w:r>
      <w:r w:rsidR="00DD6E03">
        <w:t>trong khu vực</w:t>
      </w:r>
      <w:r>
        <w:t>.</w:t>
      </w:r>
      <w:r w:rsidR="000E71B7">
        <w:t xml:space="preserve"> </w:t>
      </w:r>
      <w:r w:rsidR="004C03C2">
        <w:t>Bên cạnh đó,</w:t>
      </w:r>
      <w:r w:rsidR="00DD6E03">
        <w:t xml:space="preserve"> </w:t>
      </w:r>
      <w:r w:rsidR="002F5929">
        <w:t xml:space="preserve">Việt Nam đang thực hiện </w:t>
      </w:r>
      <w:r w:rsidR="000E71B7">
        <w:t xml:space="preserve">rất </w:t>
      </w:r>
      <w:r w:rsidR="002F5929">
        <w:t xml:space="preserve">tốt về quy định </w:t>
      </w:r>
      <w:r w:rsidR="00DD6E03">
        <w:t xml:space="preserve">phòng chống dịch, </w:t>
      </w:r>
      <w:r w:rsidR="004C03C2">
        <w:t>cũng như</w:t>
      </w:r>
      <w:r w:rsidR="00DD6E03">
        <w:t xml:space="preserve"> </w:t>
      </w:r>
      <w:r w:rsidR="002F5929">
        <w:t>khả năng</w:t>
      </w:r>
      <w:r w:rsidR="004C03C2">
        <w:t xml:space="preserve"> ứng phó và điều trị nhanh của các lực lượng tuyến đầu.</w:t>
      </w:r>
    </w:p>
    <w:p w14:paraId="69EE436A" w14:textId="6BA8FABB" w:rsidR="008E0347" w:rsidRDefault="004C03C2" w:rsidP="00793F8E">
      <w:pPr>
        <w:ind w:firstLine="357"/>
      </w:pPr>
      <w:r>
        <w:t xml:space="preserve">Để có được trạng thái “bình thường mới” như hiện nay, Vắc-xin đóng vai trò rất quan trọng. </w:t>
      </w:r>
      <w:r w:rsidR="00467778">
        <w:t>Vắc-xin đã được triển khai và sử dụng bởi rất nhiều quốc gia trên Th</w:t>
      </w:r>
      <w:r w:rsidR="00141270">
        <w:t>ế giới, trong đó có Việt Nam. Tỷ</w:t>
      </w:r>
      <w:r w:rsidR="00467778">
        <w:t xml:space="preserve"> lệ tiêm ngừa (1 mũi và 2 mũi) của các quốc gia tình tới thời điểm hiện tại là rất cao (từ 70-150% dân số).</w:t>
      </w:r>
      <w:r w:rsidR="000B2BEE">
        <w:t xml:space="preserve"> Việt Nam đang triển khai việc tiêm Vắc-xin nhanh khi đã có hơn 130% dân số đã được tiêm ngừa so với khu vực châu Á nói </w:t>
      </w:r>
      <w:proofErr w:type="gramStart"/>
      <w:r w:rsidR="000B2BEE">
        <w:t>chung</w:t>
      </w:r>
      <w:proofErr w:type="gramEnd"/>
      <w:r w:rsidR="000B2BEE">
        <w:t xml:space="preserve"> và Đông Nam Á nói riêng.</w:t>
      </w:r>
    </w:p>
    <w:p w14:paraId="35B49CF9" w14:textId="47F6BF07" w:rsidR="002655DB" w:rsidRDefault="002655DB" w:rsidP="004F5565">
      <w:pPr>
        <w:pStyle w:val="ListParagraph"/>
        <w:numPr>
          <w:ilvl w:val="0"/>
          <w:numId w:val="58"/>
        </w:numPr>
        <w:ind w:left="357" w:hanging="357"/>
        <w:contextualSpacing w:val="0"/>
      </w:pPr>
      <w:r>
        <w:lastRenderedPageBreak/>
        <w:t>Ưu điểm:</w:t>
      </w:r>
      <w:r w:rsidR="00E63C83">
        <w:t xml:space="preserve"> Đồ án này giúp em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em có thể xây dựng được mô hình dự đoán về số ca nhiễm trong thời gian gần của Thế giới và Việt Nam.</w:t>
      </w:r>
    </w:p>
    <w:p w14:paraId="00FB6982" w14:textId="23ACAAEA" w:rsidR="002655DB" w:rsidRPr="0032384E" w:rsidRDefault="002655DB" w:rsidP="004F5565">
      <w:pPr>
        <w:pStyle w:val="ListParagraph"/>
        <w:numPr>
          <w:ilvl w:val="0"/>
          <w:numId w:val="58"/>
        </w:numPr>
        <w:ind w:left="357" w:hanging="357"/>
        <w:contextualSpacing w:val="0"/>
      </w:pPr>
      <w:r>
        <w:t>Nhược điểm:</w:t>
      </w:r>
      <w:r w:rsidR="00E63C83">
        <w:t xml:space="preserve"> Do số lượng dữ liệu đầu vào không đủ lớn, dẫn đến sai số khiến cho kết quả dự đoán không được chính xác như mong đợi.</w:t>
      </w:r>
    </w:p>
    <w:p w14:paraId="10C87257" w14:textId="77777777" w:rsidR="00CD348E" w:rsidRDefault="000B5908" w:rsidP="009167BB">
      <w:pPr>
        <w:pStyle w:val="Heading2"/>
      </w:pPr>
      <w:bookmarkStart w:id="163" w:name="_Toc92274322"/>
      <w:r>
        <w:t>Hướng phát triển</w:t>
      </w:r>
      <w:bookmarkEnd w:id="163"/>
    </w:p>
    <w:p w14:paraId="71EF71FA" w14:textId="77777777" w:rsidR="00945FC3" w:rsidRDefault="00945FC3" w:rsidP="0060532C">
      <w:r>
        <w:t>Trong đề tài này, hướng phát triển của em là:</w:t>
      </w:r>
    </w:p>
    <w:p w14:paraId="0F01B9BF" w14:textId="00845DB8" w:rsidR="00945FC3" w:rsidRDefault="00945FC3" w:rsidP="004F5565">
      <w:pPr>
        <w:pStyle w:val="ListParagraph"/>
        <w:numPr>
          <w:ilvl w:val="0"/>
          <w:numId w:val="54"/>
        </w:numPr>
        <w:contextualSpacing w:val="0"/>
      </w:pPr>
      <w:r>
        <w:t>Sử dụng ngôn ngữ Python để tạo ra các báo cáo bằng file pdf.</w:t>
      </w:r>
    </w:p>
    <w:p w14:paraId="0BFF7930" w14:textId="298BCBF1" w:rsidR="00945FC3" w:rsidRDefault="00945FC3" w:rsidP="004F5565">
      <w:pPr>
        <w:pStyle w:val="ListParagraph"/>
        <w:numPr>
          <w:ilvl w:val="0"/>
          <w:numId w:val="54"/>
        </w:numPr>
        <w:contextualSpacing w:val="0"/>
      </w:pPr>
      <w:r>
        <w:t>Gửi email cho những người đã được cài đặt sẵn thông qua giao thức SMTP.</w:t>
      </w:r>
    </w:p>
    <w:p w14:paraId="710C0FC4" w14:textId="0A013D4D" w:rsidR="00945FC3" w:rsidRDefault="00945FC3" w:rsidP="004F5565">
      <w:pPr>
        <w:pStyle w:val="ListParagraph"/>
        <w:numPr>
          <w:ilvl w:val="0"/>
          <w:numId w:val="54"/>
        </w:numPr>
        <w:contextualSpacing w:val="0"/>
      </w:pPr>
      <w:r>
        <w:t>Sử dụng Power BI để tạo ra các Dashboard</w:t>
      </w:r>
      <w:r w:rsidR="00542EF3">
        <w:t xml:space="preserve"> tự động cập nhật.</w:t>
      </w:r>
    </w:p>
    <w:p w14:paraId="1E91F4A5" w14:textId="15F90F31" w:rsidR="00325402" w:rsidRPr="00945FC3" w:rsidRDefault="00325402" w:rsidP="004F5565">
      <w:pPr>
        <w:pStyle w:val="ListParagraph"/>
        <w:numPr>
          <w:ilvl w:val="0"/>
          <w:numId w:val="54"/>
        </w:numPr>
        <w:contextualSpacing w:val="0"/>
      </w:pPr>
      <w:r>
        <w:t>Triển khai các báo cáo bằng các nền tảng web/app cho Desktop và Mobile.</w:t>
      </w:r>
    </w:p>
    <w:p w14:paraId="74D7317E" w14:textId="77777777" w:rsidR="00ED6EB2" w:rsidRDefault="00ED6EB2">
      <w:pPr>
        <w:pStyle w:val="Paragraph"/>
      </w:pPr>
    </w:p>
    <w:p w14:paraId="7E92B052" w14:textId="77777777" w:rsidR="00106B8D" w:rsidRDefault="00106B8D">
      <w:pPr>
        <w:overflowPunct/>
        <w:autoSpaceDE/>
        <w:autoSpaceDN/>
        <w:adjustRightInd/>
        <w:jc w:val="left"/>
        <w:textAlignment w:val="auto"/>
        <w:rPr>
          <w:sz w:val="18"/>
          <w:szCs w:val="18"/>
        </w:rPr>
      </w:pPr>
      <w:r>
        <w:br w:type="page"/>
      </w:r>
    </w:p>
    <w:p w14:paraId="5C833C3D" w14:textId="77777777" w:rsidR="00ED6EB2" w:rsidRDefault="00CA0E97" w:rsidP="00FE4287">
      <w:pPr>
        <w:pStyle w:val="Heading1"/>
        <w:numPr>
          <w:ilvl w:val="0"/>
          <w:numId w:val="0"/>
        </w:numPr>
        <w:ind w:left="360"/>
      </w:pPr>
      <w:bookmarkStart w:id="164" w:name="_Toc318788589"/>
      <w:bookmarkStart w:id="165" w:name="_Toc319296757"/>
      <w:bookmarkStart w:id="166" w:name="_Toc319296805"/>
      <w:bookmarkStart w:id="167" w:name="_Toc319309211"/>
      <w:bookmarkStart w:id="168" w:name="_Toc319309319"/>
      <w:bookmarkStart w:id="169" w:name="_Toc319318788"/>
      <w:bookmarkStart w:id="170" w:name="_Toc319384937"/>
      <w:bookmarkStart w:id="171" w:name="_Toc319389081"/>
      <w:bookmarkStart w:id="172" w:name="_Toc319465923"/>
      <w:bookmarkStart w:id="173" w:name="_Toc319471851"/>
      <w:bookmarkStart w:id="174" w:name="_Toc319473436"/>
      <w:bookmarkStart w:id="175" w:name="_Toc319725911"/>
      <w:bookmarkStart w:id="176" w:name="_Toc319735980"/>
      <w:bookmarkStart w:id="177" w:name="_Toc92274323"/>
      <w:r>
        <w:lastRenderedPageBreak/>
        <w:t>TÀI LIỆU THAM KHẢO</w:t>
      </w:r>
      <w:bookmarkEnd w:id="177"/>
    </w:p>
    <w:p w14:paraId="2494C46C" w14:textId="77777777" w:rsidR="00B92073" w:rsidRDefault="00B92073" w:rsidP="00B92073">
      <w:pPr>
        <w:rPr>
          <w:b/>
          <w:bCs/>
          <w:color w:val="000000"/>
          <w:sz w:val="24"/>
          <w:szCs w:val="24"/>
        </w:rPr>
      </w:pPr>
      <w:r w:rsidRPr="00EF397A">
        <w:rPr>
          <w:b/>
          <w:bCs/>
          <w:color w:val="000000"/>
          <w:sz w:val="24"/>
          <w:szCs w:val="24"/>
        </w:rPr>
        <w:t>Tiếng Việt</w:t>
      </w:r>
    </w:p>
    <w:p w14:paraId="7F90D0E4" w14:textId="2565C7B4" w:rsidR="00EB36B8" w:rsidRPr="00EB36B8" w:rsidRDefault="00EB36B8" w:rsidP="00EB36B8">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AFFCD0A" w14:textId="4FFE088F" w:rsidR="00C70D46" w:rsidRDefault="00B92073" w:rsidP="00B92073">
      <w:pPr>
        <w:rPr>
          <w:b/>
          <w:bCs/>
          <w:color w:val="000000"/>
          <w:sz w:val="24"/>
          <w:szCs w:val="24"/>
        </w:rPr>
      </w:pPr>
      <w:r w:rsidRPr="00EF397A">
        <w:rPr>
          <w:b/>
          <w:bCs/>
          <w:color w:val="000000"/>
          <w:sz w:val="24"/>
          <w:szCs w:val="24"/>
        </w:rPr>
        <w:t>Tiếng Anh</w:t>
      </w:r>
    </w:p>
    <w:p w14:paraId="435D9CA3" w14:textId="77777777" w:rsidR="000035EF" w:rsidRDefault="00C70D46" w:rsidP="000035EF">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Pr="00C70D46">
        <w:rPr>
          <w:b/>
          <w:bCs/>
          <w:color w:val="000000"/>
          <w:szCs w:val="26"/>
        </w:rPr>
        <w:t xml:space="preserve"> </w:t>
      </w:r>
    </w:p>
    <w:p w14:paraId="030E5246" w14:textId="3E61DF3D" w:rsidR="000035EF" w:rsidRPr="00EB36B8" w:rsidRDefault="000035EF" w:rsidP="000035EF">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5F26944F" w14:textId="0F21EDC6" w:rsidR="008F2DE1" w:rsidRPr="00EB36B8" w:rsidRDefault="000035EF" w:rsidP="000035EF">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w:t>
      </w:r>
      <w:r w:rsidR="00EB36B8" w:rsidRPr="00EB36B8">
        <w:rPr>
          <w:bCs/>
          <w:i/>
          <w:color w:val="000000"/>
          <w:szCs w:val="26"/>
        </w:rPr>
        <w:t xml:space="preserve"> regularizedlikelihood methods.</w:t>
      </w:r>
    </w:p>
    <w:p w14:paraId="252F13F3" w14:textId="06A6C365" w:rsidR="008F2DE1" w:rsidRPr="00EB36B8" w:rsidRDefault="008F2DE1" w:rsidP="000035EF">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proofErr w:type="gramStart"/>
      <w:r w:rsidRPr="00EB36B8">
        <w:rPr>
          <w:bCs/>
          <w:i/>
          <w:color w:val="000000"/>
          <w:szCs w:val="26"/>
        </w:rPr>
        <w:t>A</w:t>
      </w:r>
      <w:proofErr w:type="gramEnd"/>
      <w:r w:rsidRPr="00EB36B8">
        <w:rPr>
          <w:bCs/>
          <w:i/>
          <w:color w:val="000000"/>
          <w:szCs w:val="26"/>
        </w:rPr>
        <w:t xml:space="preserve"> Library for Support Vector Machines</w:t>
      </w:r>
      <w:r w:rsidR="00EB36B8" w:rsidRPr="00EB36B8">
        <w:rPr>
          <w:bCs/>
          <w:i/>
          <w:color w:val="000000"/>
          <w:szCs w:val="26"/>
        </w:rPr>
        <w:t>.</w:t>
      </w:r>
    </w:p>
    <w:p w14:paraId="462F9492" w14:textId="77777777" w:rsidR="008F2DE1" w:rsidRPr="00EB36B8" w:rsidRDefault="008F2DE1" w:rsidP="000035EF">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11ADA4CC" w14:textId="77777777" w:rsidR="008F2DE1" w:rsidRPr="00EB36B8" w:rsidRDefault="008F2DE1" w:rsidP="000035EF">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32C6FC80" w14:textId="46A2A0CE" w:rsidR="005C5BBF" w:rsidRPr="00EB36B8" w:rsidRDefault="008F2DE1" w:rsidP="000035EF">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 xml:space="preserve">Machine Learning with Python: A Practical Beginners’ Guide (Machine Learning </w:t>
      </w:r>
      <w:proofErr w:type="gramStart"/>
      <w:r w:rsidRPr="00EB36B8">
        <w:rPr>
          <w:bCs/>
          <w:i/>
          <w:color w:val="000000"/>
          <w:szCs w:val="26"/>
        </w:rPr>
        <w:t>From</w:t>
      </w:r>
      <w:proofErr w:type="gramEnd"/>
      <w:r w:rsidRPr="00EB36B8">
        <w:rPr>
          <w:bCs/>
          <w:i/>
          <w:color w:val="000000"/>
          <w:szCs w:val="26"/>
        </w:rPr>
        <w:t xml:space="preserve"> Scratch Book 2)</w:t>
      </w:r>
      <w:r w:rsidR="00EB36B8">
        <w:rPr>
          <w:bCs/>
          <w:i/>
          <w:color w:val="000000"/>
          <w:szCs w:val="26"/>
        </w:rPr>
        <w:t>.</w:t>
      </w:r>
    </w:p>
    <w:p w14:paraId="38098411" w14:textId="67FFD1A1" w:rsidR="005C5BBF" w:rsidRPr="00EB36B8" w:rsidRDefault="005C5BBF" w:rsidP="000035EF">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r w:rsidR="00EB36B8" w:rsidRPr="00EB36B8">
        <w:rPr>
          <w:bCs/>
          <w:i/>
          <w:color w:val="000000"/>
          <w:szCs w:val="26"/>
        </w:rPr>
        <w:t>.</w:t>
      </w:r>
    </w:p>
    <w:p w14:paraId="27600419" w14:textId="5C1A02AD" w:rsidR="00EB36B8" w:rsidRPr="00EB36B8" w:rsidRDefault="005C5BBF" w:rsidP="000035EF">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r w:rsidR="00EB36B8" w:rsidRPr="00EB36B8">
        <w:rPr>
          <w:bCs/>
          <w:i/>
          <w:color w:val="000000"/>
          <w:szCs w:val="26"/>
        </w:rPr>
        <w:t>.</w:t>
      </w:r>
    </w:p>
    <w:p w14:paraId="1788D1F6" w14:textId="77777777" w:rsidR="00AD2F11" w:rsidRDefault="00EB36B8" w:rsidP="000035EF">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01614A" w14:textId="25563E73" w:rsidR="00B92073" w:rsidRPr="00C70D46" w:rsidRDefault="00AD2F11" w:rsidP="000035EF">
      <w:pPr>
        <w:overflowPunct/>
        <w:autoSpaceDE/>
        <w:autoSpaceDN/>
        <w:adjustRightInd/>
        <w:jc w:val="left"/>
        <w:textAlignment w:val="auto"/>
        <w:rPr>
          <w:b/>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r w:rsidR="00C70D46" w:rsidRPr="00C70D46">
        <w:rPr>
          <w:b/>
          <w:bCs/>
          <w:color w:val="000000"/>
          <w:szCs w:val="26"/>
        </w:rPr>
        <w:br w:type="page"/>
      </w:r>
    </w:p>
    <w:p w14:paraId="46BCA0CA" w14:textId="77777777" w:rsidR="00704587" w:rsidRDefault="00704587" w:rsidP="00CF7F9E">
      <w:pPr>
        <w:pStyle w:val="Appendix"/>
        <w:numPr>
          <w:ilvl w:val="0"/>
          <w:numId w:val="13"/>
        </w:numPr>
        <w:sectPr w:rsidR="00704587" w:rsidSect="00F12A3C">
          <w:headerReference w:type="default" r:id="rId187"/>
          <w:footerReference w:type="default" r:id="rId188"/>
          <w:footnotePr>
            <w:numRestart w:val="eachPage"/>
          </w:footnotePr>
          <w:pgSz w:w="11909" w:h="16834" w:code="9"/>
          <w:pgMar w:top="1985" w:right="1134" w:bottom="1701" w:left="1985" w:header="576" w:footer="0" w:gutter="0"/>
          <w:pgNumType w:start="1"/>
          <w:cols w:space="0"/>
        </w:sectPr>
      </w:pPr>
      <w:bookmarkStart w:id="178" w:name="_Toc92274324"/>
    </w:p>
    <w:p w14:paraId="5EA57F25" w14:textId="2F616717" w:rsidR="00106B8D" w:rsidRPr="00005C30" w:rsidRDefault="00E54F17" w:rsidP="00CF7F9E">
      <w:pPr>
        <w:pStyle w:val="Appendix"/>
        <w:numPr>
          <w:ilvl w:val="0"/>
          <w:numId w:val="13"/>
        </w:numPr>
      </w:pPr>
      <w:r>
        <w:lastRenderedPageBreak/>
        <w:t xml:space="preserve">MÃ NGUỒN </w:t>
      </w:r>
      <w:r w:rsidR="00407C76">
        <w:t>PYTHON</w:t>
      </w:r>
      <w:bookmarkEnd w:id="178"/>
    </w:p>
    <w:bookmarkEnd w:id="121"/>
    <w:bookmarkEnd w:id="122"/>
    <w:bookmarkEnd w:id="123"/>
    <w:bookmarkEnd w:id="164"/>
    <w:bookmarkEnd w:id="165"/>
    <w:bookmarkEnd w:id="166"/>
    <w:bookmarkEnd w:id="167"/>
    <w:bookmarkEnd w:id="168"/>
    <w:bookmarkEnd w:id="169"/>
    <w:bookmarkEnd w:id="170"/>
    <w:bookmarkEnd w:id="171"/>
    <w:bookmarkEnd w:id="172"/>
    <w:bookmarkEnd w:id="173"/>
    <w:bookmarkEnd w:id="174"/>
    <w:bookmarkEnd w:id="175"/>
    <w:bookmarkEnd w:id="176"/>
    <w:p w14:paraId="0E0B85BC" w14:textId="7A454035" w:rsidR="00704587"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p w14:paraId="14C59080" w14:textId="0ECEFDD4" w:rsidR="003B6BA8" w:rsidRPr="003B6BA8" w:rsidRDefault="003B6BA8" w:rsidP="007764C8">
      <w:pPr>
        <w:overflowPunct/>
        <w:autoSpaceDE/>
        <w:autoSpaceDN/>
        <w:adjustRightInd/>
        <w:spacing w:line="240" w:lineRule="auto"/>
        <w:jc w:val="left"/>
        <w:textAlignment w:val="auto"/>
      </w:pPr>
    </w:p>
    <w:sectPr w:rsidR="003B6BA8" w:rsidRPr="003B6BA8" w:rsidSect="00C3611A">
      <w:headerReference w:type="default" r:id="rId189"/>
      <w:footnotePr>
        <w:numRestart w:val="eachPage"/>
      </w:footnotePr>
      <w:pgSz w:w="11909" w:h="16834" w:code="9"/>
      <w:pgMar w:top="1985" w:right="1134" w:bottom="1701" w:left="1985" w:header="576" w:footer="0" w:gutter="0"/>
      <w:pgNumType w:start="1" w:chapStyle="7"/>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32A962" w14:textId="77777777" w:rsidR="00DE354F" w:rsidRDefault="00DE354F">
      <w:r>
        <w:separator/>
      </w:r>
    </w:p>
  </w:endnote>
  <w:endnote w:type="continuationSeparator" w:id="0">
    <w:p w14:paraId="029D7610" w14:textId="77777777" w:rsidR="00DE354F" w:rsidRDefault="00DE35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704587" w:rsidRDefault="00704587">
        <w:pPr>
          <w:pStyle w:val="Footer"/>
          <w:jc w:val="center"/>
        </w:pPr>
      </w:p>
    </w:sdtContent>
  </w:sdt>
  <w:p w14:paraId="6296D35C" w14:textId="77777777" w:rsidR="00704587" w:rsidRDefault="0070458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704587" w:rsidRDefault="00704587">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E846DE">
          <w:rPr>
            <w:b w:val="0"/>
            <w:noProof/>
            <w:sz w:val="20"/>
          </w:rPr>
          <w:t>xvii</w:t>
        </w:r>
        <w:r w:rsidRPr="00181EE8">
          <w:rPr>
            <w:b w:val="0"/>
            <w:noProof/>
            <w:sz w:val="20"/>
          </w:rPr>
          <w:fldChar w:fldCharType="end"/>
        </w:r>
      </w:p>
    </w:sdtContent>
  </w:sdt>
  <w:p w14:paraId="7AF9BFD3" w14:textId="77777777" w:rsidR="00704587" w:rsidRDefault="0070458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704587" w14:paraId="3C24BC90" w14:textId="77777777" w:rsidTr="00E91363">
      <w:tc>
        <w:tcPr>
          <w:tcW w:w="5490" w:type="dxa"/>
          <w:shd w:val="clear" w:color="auto" w:fill="FFFFFF" w:themeFill="background1"/>
        </w:tcPr>
        <w:p w14:paraId="1A87F9D7" w14:textId="77777777" w:rsidR="00704587" w:rsidRDefault="00704587"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 xml:space="preserve">Update COVID-19 data, lưu trữ </w:t>
          </w:r>
        </w:p>
        <w:p w14:paraId="6A749438" w14:textId="6D885A5C" w:rsidR="00704587" w:rsidRPr="0024181E" w:rsidRDefault="00704587"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và xây dựng mô hình dự đoán</w:t>
          </w:r>
          <w:r w:rsidRPr="0024181E">
            <w:rPr>
              <w:rFonts w:ascii="Times New Roman" w:hAnsi="Times New Roman" w:cs="Times New Roman"/>
              <w:sz w:val="22"/>
              <w:szCs w:val="22"/>
            </w:rPr>
            <w:t xml:space="preserve"> </w:t>
          </w:r>
        </w:p>
      </w:tc>
      <w:tc>
        <w:tcPr>
          <w:tcW w:w="3420" w:type="dxa"/>
          <w:shd w:val="clear" w:color="auto" w:fill="FFFFFF" w:themeFill="background1"/>
        </w:tcPr>
        <w:p w14:paraId="15670BED" w14:textId="1A064789" w:rsidR="00704587" w:rsidRPr="0004782B" w:rsidRDefault="00704587"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704587" w:rsidRDefault="00704587" w:rsidP="00B82B68">
          <w:pPr>
            <w:pStyle w:val="Footer"/>
            <w:tabs>
              <w:tab w:val="clear" w:pos="4320"/>
            </w:tabs>
            <w:spacing w:line="240" w:lineRule="auto"/>
            <w:ind w:left="0" w:right="29"/>
            <w:rPr>
              <w:sz w:val="22"/>
              <w:szCs w:val="22"/>
            </w:rPr>
          </w:pPr>
        </w:p>
      </w:tc>
    </w:tr>
  </w:tbl>
  <w:p w14:paraId="733A2C6D" w14:textId="77777777" w:rsidR="00704587" w:rsidRDefault="00704587"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27A74E" w14:textId="77777777" w:rsidR="00DE354F" w:rsidRDefault="00DE354F">
      <w:r>
        <w:separator/>
      </w:r>
    </w:p>
  </w:footnote>
  <w:footnote w:type="continuationSeparator" w:id="0">
    <w:p w14:paraId="2EE7280A" w14:textId="77777777" w:rsidR="00DE354F" w:rsidRDefault="00DE35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704587" w:rsidRDefault="0070458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704587" w:rsidRPr="00E91363" w:rsidRDefault="00704587"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704587" w:rsidRDefault="0070458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704587" w:rsidRDefault="00704587"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5744FA24" w:rsidR="00704587" w:rsidRPr="001A0B88" w:rsidRDefault="00704587"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E846DE">
      <w:rPr>
        <w:rStyle w:val="PageNumber"/>
        <w:noProof/>
        <w:sz w:val="22"/>
        <w:szCs w:val="22"/>
      </w:rPr>
      <w:t>3</w:t>
    </w:r>
    <w:r w:rsidRPr="000C11CA">
      <w:rPr>
        <w:rStyle w:val="PageNumber"/>
        <w:noProof/>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21F2C" w14:textId="77777777" w:rsidR="00E846DE" w:rsidRDefault="00E846DE"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39E2B1E7" w14:textId="77777777" w:rsidR="00E846DE" w:rsidRPr="001A0B88" w:rsidRDefault="00E846DE"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A5FC5EAA"/>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BFFCAF1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7">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1">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FD9321B"/>
    <w:multiLevelType w:val="hybridMultilevel"/>
    <w:tmpl w:val="18665354"/>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9">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0">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4A8C0F5B"/>
    <w:multiLevelType w:val="hybridMultilevel"/>
    <w:tmpl w:val="718EF1C8"/>
    <w:lvl w:ilvl="0" w:tplc="042A0001">
      <w:start w:val="1"/>
      <w:numFmt w:val="bullet"/>
      <w:lvlText w:val=""/>
      <w:lvlJc w:val="left"/>
      <w:pPr>
        <w:ind w:left="-1065" w:hanging="360"/>
      </w:pPr>
      <w:rPr>
        <w:rFonts w:ascii="Symbol" w:hAnsi="Symbol" w:hint="default"/>
      </w:rPr>
    </w:lvl>
    <w:lvl w:ilvl="1" w:tplc="042A0003" w:tentative="1">
      <w:start w:val="1"/>
      <w:numFmt w:val="bullet"/>
      <w:lvlText w:val="o"/>
      <w:lvlJc w:val="left"/>
      <w:pPr>
        <w:ind w:left="-345" w:hanging="360"/>
      </w:pPr>
      <w:rPr>
        <w:rFonts w:ascii="Courier New" w:hAnsi="Courier New" w:cs="Courier New" w:hint="default"/>
      </w:rPr>
    </w:lvl>
    <w:lvl w:ilvl="2" w:tplc="042A0005" w:tentative="1">
      <w:start w:val="1"/>
      <w:numFmt w:val="bullet"/>
      <w:lvlText w:val=""/>
      <w:lvlJc w:val="left"/>
      <w:pPr>
        <w:ind w:left="375" w:hanging="360"/>
      </w:pPr>
      <w:rPr>
        <w:rFonts w:ascii="Wingdings" w:hAnsi="Wingdings" w:hint="default"/>
      </w:rPr>
    </w:lvl>
    <w:lvl w:ilvl="3" w:tplc="042A0001" w:tentative="1">
      <w:start w:val="1"/>
      <w:numFmt w:val="bullet"/>
      <w:lvlText w:val=""/>
      <w:lvlJc w:val="left"/>
      <w:pPr>
        <w:ind w:left="1095" w:hanging="360"/>
      </w:pPr>
      <w:rPr>
        <w:rFonts w:ascii="Symbol" w:hAnsi="Symbol" w:hint="default"/>
      </w:rPr>
    </w:lvl>
    <w:lvl w:ilvl="4" w:tplc="042A0003" w:tentative="1">
      <w:start w:val="1"/>
      <w:numFmt w:val="bullet"/>
      <w:lvlText w:val="o"/>
      <w:lvlJc w:val="left"/>
      <w:pPr>
        <w:ind w:left="1815" w:hanging="360"/>
      </w:pPr>
      <w:rPr>
        <w:rFonts w:ascii="Courier New" w:hAnsi="Courier New" w:cs="Courier New" w:hint="default"/>
      </w:rPr>
    </w:lvl>
    <w:lvl w:ilvl="5" w:tplc="042A0005" w:tentative="1">
      <w:start w:val="1"/>
      <w:numFmt w:val="bullet"/>
      <w:lvlText w:val=""/>
      <w:lvlJc w:val="left"/>
      <w:pPr>
        <w:ind w:left="2535" w:hanging="360"/>
      </w:pPr>
      <w:rPr>
        <w:rFonts w:ascii="Wingdings" w:hAnsi="Wingdings" w:hint="default"/>
      </w:rPr>
    </w:lvl>
    <w:lvl w:ilvl="6" w:tplc="042A0001" w:tentative="1">
      <w:start w:val="1"/>
      <w:numFmt w:val="bullet"/>
      <w:lvlText w:val=""/>
      <w:lvlJc w:val="left"/>
      <w:pPr>
        <w:ind w:left="3255" w:hanging="360"/>
      </w:pPr>
      <w:rPr>
        <w:rFonts w:ascii="Symbol" w:hAnsi="Symbol" w:hint="default"/>
      </w:rPr>
    </w:lvl>
    <w:lvl w:ilvl="7" w:tplc="042A0003" w:tentative="1">
      <w:start w:val="1"/>
      <w:numFmt w:val="bullet"/>
      <w:lvlText w:val="o"/>
      <w:lvlJc w:val="left"/>
      <w:pPr>
        <w:ind w:left="3975" w:hanging="360"/>
      </w:pPr>
      <w:rPr>
        <w:rFonts w:ascii="Courier New" w:hAnsi="Courier New" w:cs="Courier New" w:hint="default"/>
      </w:rPr>
    </w:lvl>
    <w:lvl w:ilvl="8" w:tplc="042A0005" w:tentative="1">
      <w:start w:val="1"/>
      <w:numFmt w:val="bullet"/>
      <w:lvlText w:val=""/>
      <w:lvlJc w:val="left"/>
      <w:pPr>
        <w:ind w:left="4695" w:hanging="360"/>
      </w:pPr>
      <w:rPr>
        <w:rFonts w:ascii="Wingdings" w:hAnsi="Wingdings" w:hint="default"/>
      </w:rPr>
    </w:lvl>
  </w:abstractNum>
  <w:abstractNum w:abstractNumId="32">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3">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6">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573939"/>
    <w:multiLevelType w:val="hybridMultilevel"/>
    <w:tmpl w:val="EFECFB40"/>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2">
    <w:nsid w:val="60E5000E"/>
    <w:multiLevelType w:val="hybridMultilevel"/>
    <w:tmpl w:val="9EE06984"/>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3">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6377090F"/>
    <w:multiLevelType w:val="hybridMultilevel"/>
    <w:tmpl w:val="49387B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nsid w:val="688177F7"/>
    <w:multiLevelType w:val="hybridMultilevel"/>
    <w:tmpl w:val="02E4628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7">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9">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0">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2">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3">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4">
    <w:nsid w:val="798B2044"/>
    <w:multiLevelType w:val="hybridMultilevel"/>
    <w:tmpl w:val="0E1CA4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6">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37"/>
  </w:num>
  <w:num w:numId="14">
    <w:abstractNumId w:val="31"/>
  </w:num>
  <w:num w:numId="15">
    <w:abstractNumId w:val="3"/>
  </w:num>
  <w:num w:numId="16">
    <w:abstractNumId w:val="35"/>
  </w:num>
  <w:num w:numId="17">
    <w:abstractNumId w:val="54"/>
  </w:num>
  <w:num w:numId="18">
    <w:abstractNumId w:val="45"/>
  </w:num>
  <w:num w:numId="19">
    <w:abstractNumId w:val="42"/>
  </w:num>
  <w:num w:numId="20">
    <w:abstractNumId w:val="47"/>
  </w:num>
  <w:num w:numId="21">
    <w:abstractNumId w:val="1"/>
  </w:num>
  <w:num w:numId="22">
    <w:abstractNumId w:val="15"/>
  </w:num>
  <w:num w:numId="23">
    <w:abstractNumId w:val="21"/>
  </w:num>
  <w:num w:numId="24">
    <w:abstractNumId w:val="29"/>
  </w:num>
  <w:num w:numId="25">
    <w:abstractNumId w:val="2"/>
  </w:num>
  <w:num w:numId="26">
    <w:abstractNumId w:val="38"/>
  </w:num>
  <w:num w:numId="27">
    <w:abstractNumId w:val="44"/>
  </w:num>
  <w:num w:numId="28">
    <w:abstractNumId w:val="28"/>
  </w:num>
  <w:num w:numId="29">
    <w:abstractNumId w:val="25"/>
  </w:num>
  <w:num w:numId="30">
    <w:abstractNumId w:val="34"/>
  </w:num>
  <w:num w:numId="31">
    <w:abstractNumId w:val="5"/>
  </w:num>
  <w:num w:numId="32">
    <w:abstractNumId w:val="17"/>
  </w:num>
  <w:num w:numId="33">
    <w:abstractNumId w:val="22"/>
  </w:num>
  <w:num w:numId="34">
    <w:abstractNumId w:val="18"/>
  </w:num>
  <w:num w:numId="35">
    <w:abstractNumId w:val="20"/>
  </w:num>
  <w:num w:numId="36">
    <w:abstractNumId w:val="30"/>
  </w:num>
  <w:num w:numId="37">
    <w:abstractNumId w:val="53"/>
  </w:num>
  <w:num w:numId="38">
    <w:abstractNumId w:val="56"/>
  </w:num>
  <w:num w:numId="39">
    <w:abstractNumId w:val="23"/>
  </w:num>
  <w:num w:numId="40">
    <w:abstractNumId w:val="33"/>
  </w:num>
  <w:num w:numId="41">
    <w:abstractNumId w:val="9"/>
  </w:num>
  <w:num w:numId="42">
    <w:abstractNumId w:val="27"/>
  </w:num>
  <w:num w:numId="43">
    <w:abstractNumId w:val="24"/>
  </w:num>
  <w:num w:numId="44">
    <w:abstractNumId w:val="36"/>
  </w:num>
  <w:num w:numId="45">
    <w:abstractNumId w:val="13"/>
  </w:num>
  <w:num w:numId="46">
    <w:abstractNumId w:val="55"/>
  </w:num>
  <w:num w:numId="47">
    <w:abstractNumId w:val="11"/>
  </w:num>
  <w:num w:numId="48">
    <w:abstractNumId w:val="40"/>
  </w:num>
  <w:num w:numId="49">
    <w:abstractNumId w:val="10"/>
  </w:num>
  <w:num w:numId="50">
    <w:abstractNumId w:val="48"/>
  </w:num>
  <w:num w:numId="51">
    <w:abstractNumId w:val="39"/>
  </w:num>
  <w:num w:numId="52">
    <w:abstractNumId w:val="32"/>
  </w:num>
  <w:num w:numId="53">
    <w:abstractNumId w:val="43"/>
  </w:num>
  <w:num w:numId="54">
    <w:abstractNumId w:val="26"/>
  </w:num>
  <w:num w:numId="55">
    <w:abstractNumId w:val="8"/>
  </w:num>
  <w:num w:numId="56">
    <w:abstractNumId w:val="6"/>
  </w:num>
  <w:num w:numId="57">
    <w:abstractNumId w:val="46"/>
  </w:num>
  <w:num w:numId="58">
    <w:abstractNumId w:val="50"/>
  </w:num>
  <w:num w:numId="59">
    <w:abstractNumId w:val="14"/>
  </w:num>
  <w:num w:numId="60">
    <w:abstractNumId w:val="19"/>
  </w:num>
  <w:num w:numId="61">
    <w:abstractNumId w:val="16"/>
  </w:num>
  <w:num w:numId="62">
    <w:abstractNumId w:val="52"/>
  </w:num>
  <w:num w:numId="63">
    <w:abstractNumId w:val="4"/>
  </w:num>
  <w:num w:numId="64">
    <w:abstractNumId w:val="49"/>
  </w:num>
  <w:num w:numId="65">
    <w:abstractNumId w:val="5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W1sDAzMTCyMDIBQiUdpeDU4uLM/DyQAsNaAP5cZBssAAAA"/>
  </w:docVars>
  <w:rsids>
    <w:rsidRoot w:val="009A578A"/>
    <w:rsid w:val="00002379"/>
    <w:rsid w:val="00002A75"/>
    <w:rsid w:val="000030DC"/>
    <w:rsid w:val="000035EF"/>
    <w:rsid w:val="00005105"/>
    <w:rsid w:val="00005C30"/>
    <w:rsid w:val="00007154"/>
    <w:rsid w:val="00007317"/>
    <w:rsid w:val="000115AA"/>
    <w:rsid w:val="00012113"/>
    <w:rsid w:val="0001257C"/>
    <w:rsid w:val="00013838"/>
    <w:rsid w:val="00014CCC"/>
    <w:rsid w:val="00020DD1"/>
    <w:rsid w:val="000245D0"/>
    <w:rsid w:val="00024AC7"/>
    <w:rsid w:val="00026129"/>
    <w:rsid w:val="00026498"/>
    <w:rsid w:val="00026C39"/>
    <w:rsid w:val="00026FA5"/>
    <w:rsid w:val="0002748B"/>
    <w:rsid w:val="000277E6"/>
    <w:rsid w:val="00027A02"/>
    <w:rsid w:val="00027E25"/>
    <w:rsid w:val="000301FC"/>
    <w:rsid w:val="00031748"/>
    <w:rsid w:val="000317FD"/>
    <w:rsid w:val="00032E21"/>
    <w:rsid w:val="00033B43"/>
    <w:rsid w:val="00034065"/>
    <w:rsid w:val="00036D50"/>
    <w:rsid w:val="0004196B"/>
    <w:rsid w:val="00042132"/>
    <w:rsid w:val="0004215D"/>
    <w:rsid w:val="00046EF9"/>
    <w:rsid w:val="0004782B"/>
    <w:rsid w:val="000505AD"/>
    <w:rsid w:val="00052658"/>
    <w:rsid w:val="000541A5"/>
    <w:rsid w:val="00055B26"/>
    <w:rsid w:val="00062927"/>
    <w:rsid w:val="000631D4"/>
    <w:rsid w:val="00064297"/>
    <w:rsid w:val="00065878"/>
    <w:rsid w:val="00067810"/>
    <w:rsid w:val="00067C71"/>
    <w:rsid w:val="00067ED8"/>
    <w:rsid w:val="00071013"/>
    <w:rsid w:val="00071C5F"/>
    <w:rsid w:val="00072C22"/>
    <w:rsid w:val="0007456F"/>
    <w:rsid w:val="00074BD4"/>
    <w:rsid w:val="00075083"/>
    <w:rsid w:val="00076056"/>
    <w:rsid w:val="00081A27"/>
    <w:rsid w:val="000849BB"/>
    <w:rsid w:val="00084ACB"/>
    <w:rsid w:val="0008680F"/>
    <w:rsid w:val="00087235"/>
    <w:rsid w:val="00091A23"/>
    <w:rsid w:val="00093657"/>
    <w:rsid w:val="000950E2"/>
    <w:rsid w:val="000950E5"/>
    <w:rsid w:val="000962A2"/>
    <w:rsid w:val="0009750C"/>
    <w:rsid w:val="000A56A3"/>
    <w:rsid w:val="000A6F9F"/>
    <w:rsid w:val="000B07D3"/>
    <w:rsid w:val="000B2BEE"/>
    <w:rsid w:val="000B384A"/>
    <w:rsid w:val="000B4A63"/>
    <w:rsid w:val="000B5908"/>
    <w:rsid w:val="000B737B"/>
    <w:rsid w:val="000C0FA4"/>
    <w:rsid w:val="000C11CA"/>
    <w:rsid w:val="000C1826"/>
    <w:rsid w:val="000C26FF"/>
    <w:rsid w:val="000C46CA"/>
    <w:rsid w:val="000C6900"/>
    <w:rsid w:val="000C6E3D"/>
    <w:rsid w:val="000C711B"/>
    <w:rsid w:val="000D5561"/>
    <w:rsid w:val="000D6B18"/>
    <w:rsid w:val="000D7F40"/>
    <w:rsid w:val="000E0416"/>
    <w:rsid w:val="000E0833"/>
    <w:rsid w:val="000E58A5"/>
    <w:rsid w:val="000E71B7"/>
    <w:rsid w:val="000F06DC"/>
    <w:rsid w:val="000F457F"/>
    <w:rsid w:val="000F4C68"/>
    <w:rsid w:val="000F61E3"/>
    <w:rsid w:val="000F66B6"/>
    <w:rsid w:val="00103A5F"/>
    <w:rsid w:val="00104C5E"/>
    <w:rsid w:val="00105DFC"/>
    <w:rsid w:val="00105F04"/>
    <w:rsid w:val="00106B8D"/>
    <w:rsid w:val="00110AB2"/>
    <w:rsid w:val="00111E66"/>
    <w:rsid w:val="0011225A"/>
    <w:rsid w:val="00114886"/>
    <w:rsid w:val="00116814"/>
    <w:rsid w:val="00121454"/>
    <w:rsid w:val="001244EA"/>
    <w:rsid w:val="0012489E"/>
    <w:rsid w:val="00125C2C"/>
    <w:rsid w:val="001265E2"/>
    <w:rsid w:val="0012738D"/>
    <w:rsid w:val="00132351"/>
    <w:rsid w:val="001325D7"/>
    <w:rsid w:val="001333E0"/>
    <w:rsid w:val="001356E5"/>
    <w:rsid w:val="001374BF"/>
    <w:rsid w:val="00140E04"/>
    <w:rsid w:val="00141270"/>
    <w:rsid w:val="00141401"/>
    <w:rsid w:val="00143B56"/>
    <w:rsid w:val="0014452F"/>
    <w:rsid w:val="00144E28"/>
    <w:rsid w:val="00145CA8"/>
    <w:rsid w:val="001537A5"/>
    <w:rsid w:val="00154DCE"/>
    <w:rsid w:val="00155139"/>
    <w:rsid w:val="001559B5"/>
    <w:rsid w:val="00156497"/>
    <w:rsid w:val="00157F0A"/>
    <w:rsid w:val="00160AA9"/>
    <w:rsid w:val="0016269A"/>
    <w:rsid w:val="00162EED"/>
    <w:rsid w:val="00163545"/>
    <w:rsid w:val="001662DE"/>
    <w:rsid w:val="0017017B"/>
    <w:rsid w:val="00170E04"/>
    <w:rsid w:val="001724C3"/>
    <w:rsid w:val="001731A7"/>
    <w:rsid w:val="00173DF2"/>
    <w:rsid w:val="00181EE8"/>
    <w:rsid w:val="0018271D"/>
    <w:rsid w:val="0018413B"/>
    <w:rsid w:val="00185C46"/>
    <w:rsid w:val="0018651F"/>
    <w:rsid w:val="001875E3"/>
    <w:rsid w:val="0019137D"/>
    <w:rsid w:val="00194996"/>
    <w:rsid w:val="0019505F"/>
    <w:rsid w:val="001A0B88"/>
    <w:rsid w:val="001A29BA"/>
    <w:rsid w:val="001A5503"/>
    <w:rsid w:val="001A5E6B"/>
    <w:rsid w:val="001B27BA"/>
    <w:rsid w:val="001B330D"/>
    <w:rsid w:val="001B33FC"/>
    <w:rsid w:val="001B499F"/>
    <w:rsid w:val="001B5799"/>
    <w:rsid w:val="001B612D"/>
    <w:rsid w:val="001C2F4C"/>
    <w:rsid w:val="001C38F3"/>
    <w:rsid w:val="001C410A"/>
    <w:rsid w:val="001D1687"/>
    <w:rsid w:val="001D255F"/>
    <w:rsid w:val="001D2963"/>
    <w:rsid w:val="001D4775"/>
    <w:rsid w:val="001E4207"/>
    <w:rsid w:val="001E6290"/>
    <w:rsid w:val="001E7823"/>
    <w:rsid w:val="001F2007"/>
    <w:rsid w:val="001F51AF"/>
    <w:rsid w:val="001F6A46"/>
    <w:rsid w:val="001F7149"/>
    <w:rsid w:val="001F732C"/>
    <w:rsid w:val="001F7472"/>
    <w:rsid w:val="001F7E9E"/>
    <w:rsid w:val="00201B44"/>
    <w:rsid w:val="002042E0"/>
    <w:rsid w:val="00206682"/>
    <w:rsid w:val="0021535B"/>
    <w:rsid w:val="00215FA4"/>
    <w:rsid w:val="00221328"/>
    <w:rsid w:val="00222288"/>
    <w:rsid w:val="002224E7"/>
    <w:rsid w:val="002236B9"/>
    <w:rsid w:val="002308AF"/>
    <w:rsid w:val="0023710D"/>
    <w:rsid w:val="002402A7"/>
    <w:rsid w:val="00240E1D"/>
    <w:rsid w:val="00241305"/>
    <w:rsid w:val="002417EA"/>
    <w:rsid w:val="0024181E"/>
    <w:rsid w:val="00243838"/>
    <w:rsid w:val="00246638"/>
    <w:rsid w:val="00251990"/>
    <w:rsid w:val="00253858"/>
    <w:rsid w:val="0025443D"/>
    <w:rsid w:val="00256E61"/>
    <w:rsid w:val="002608C6"/>
    <w:rsid w:val="00261681"/>
    <w:rsid w:val="0026226D"/>
    <w:rsid w:val="00264B0A"/>
    <w:rsid w:val="00264C62"/>
    <w:rsid w:val="00265520"/>
    <w:rsid w:val="002655DB"/>
    <w:rsid w:val="00265778"/>
    <w:rsid w:val="00272B47"/>
    <w:rsid w:val="002759A4"/>
    <w:rsid w:val="00276E29"/>
    <w:rsid w:val="002802A6"/>
    <w:rsid w:val="00280F6C"/>
    <w:rsid w:val="00281B31"/>
    <w:rsid w:val="0029169A"/>
    <w:rsid w:val="00293A68"/>
    <w:rsid w:val="0029573A"/>
    <w:rsid w:val="00295E4F"/>
    <w:rsid w:val="00297A54"/>
    <w:rsid w:val="00297D22"/>
    <w:rsid w:val="002A08C2"/>
    <w:rsid w:val="002A2356"/>
    <w:rsid w:val="002A2A75"/>
    <w:rsid w:val="002A37B1"/>
    <w:rsid w:val="002A3C01"/>
    <w:rsid w:val="002A5BEB"/>
    <w:rsid w:val="002A7D5E"/>
    <w:rsid w:val="002B1B2F"/>
    <w:rsid w:val="002B2183"/>
    <w:rsid w:val="002B4045"/>
    <w:rsid w:val="002B52A0"/>
    <w:rsid w:val="002B7E04"/>
    <w:rsid w:val="002C0C27"/>
    <w:rsid w:val="002C10E4"/>
    <w:rsid w:val="002C13BA"/>
    <w:rsid w:val="002C158A"/>
    <w:rsid w:val="002C2306"/>
    <w:rsid w:val="002C23CE"/>
    <w:rsid w:val="002C2A47"/>
    <w:rsid w:val="002C3D57"/>
    <w:rsid w:val="002C6B13"/>
    <w:rsid w:val="002D0401"/>
    <w:rsid w:val="002D11FB"/>
    <w:rsid w:val="002D4410"/>
    <w:rsid w:val="002D48D8"/>
    <w:rsid w:val="002D7290"/>
    <w:rsid w:val="002D7BD3"/>
    <w:rsid w:val="002D7D8B"/>
    <w:rsid w:val="002D7E91"/>
    <w:rsid w:val="002E0CFA"/>
    <w:rsid w:val="002E3821"/>
    <w:rsid w:val="002E5C24"/>
    <w:rsid w:val="002F281D"/>
    <w:rsid w:val="002F2986"/>
    <w:rsid w:val="002F3099"/>
    <w:rsid w:val="002F3277"/>
    <w:rsid w:val="002F5929"/>
    <w:rsid w:val="002F77F2"/>
    <w:rsid w:val="00303624"/>
    <w:rsid w:val="0030434E"/>
    <w:rsid w:val="0030441F"/>
    <w:rsid w:val="0030665F"/>
    <w:rsid w:val="00306665"/>
    <w:rsid w:val="00307AAF"/>
    <w:rsid w:val="00312AEB"/>
    <w:rsid w:val="00316123"/>
    <w:rsid w:val="003166B0"/>
    <w:rsid w:val="003175CC"/>
    <w:rsid w:val="00317B31"/>
    <w:rsid w:val="00317E7A"/>
    <w:rsid w:val="003222E6"/>
    <w:rsid w:val="00322D67"/>
    <w:rsid w:val="0032384E"/>
    <w:rsid w:val="00323C29"/>
    <w:rsid w:val="00323C34"/>
    <w:rsid w:val="00324ADC"/>
    <w:rsid w:val="00325402"/>
    <w:rsid w:val="00326952"/>
    <w:rsid w:val="00327AB0"/>
    <w:rsid w:val="00331845"/>
    <w:rsid w:val="003358C0"/>
    <w:rsid w:val="00336F63"/>
    <w:rsid w:val="00341248"/>
    <w:rsid w:val="003440AD"/>
    <w:rsid w:val="00345D12"/>
    <w:rsid w:val="00346FDE"/>
    <w:rsid w:val="0035014E"/>
    <w:rsid w:val="00351698"/>
    <w:rsid w:val="00351CA9"/>
    <w:rsid w:val="00351D1D"/>
    <w:rsid w:val="00361E7F"/>
    <w:rsid w:val="00362BFB"/>
    <w:rsid w:val="00362C3E"/>
    <w:rsid w:val="003631CC"/>
    <w:rsid w:val="0036453D"/>
    <w:rsid w:val="003704F3"/>
    <w:rsid w:val="00370FDF"/>
    <w:rsid w:val="003713DF"/>
    <w:rsid w:val="00371CD3"/>
    <w:rsid w:val="00372ED7"/>
    <w:rsid w:val="003732C0"/>
    <w:rsid w:val="00373645"/>
    <w:rsid w:val="003751EB"/>
    <w:rsid w:val="00377F8F"/>
    <w:rsid w:val="003803E1"/>
    <w:rsid w:val="00380C78"/>
    <w:rsid w:val="00382762"/>
    <w:rsid w:val="003843D8"/>
    <w:rsid w:val="00384501"/>
    <w:rsid w:val="00384655"/>
    <w:rsid w:val="0038466E"/>
    <w:rsid w:val="00384A3A"/>
    <w:rsid w:val="00384E38"/>
    <w:rsid w:val="00386591"/>
    <w:rsid w:val="003867F9"/>
    <w:rsid w:val="00387A86"/>
    <w:rsid w:val="00391E06"/>
    <w:rsid w:val="00394437"/>
    <w:rsid w:val="00395B8D"/>
    <w:rsid w:val="00396144"/>
    <w:rsid w:val="0039718F"/>
    <w:rsid w:val="003A15ED"/>
    <w:rsid w:val="003A297B"/>
    <w:rsid w:val="003A429D"/>
    <w:rsid w:val="003A5515"/>
    <w:rsid w:val="003B02EF"/>
    <w:rsid w:val="003B2F12"/>
    <w:rsid w:val="003B33F5"/>
    <w:rsid w:val="003B4D19"/>
    <w:rsid w:val="003B5257"/>
    <w:rsid w:val="003B6BA8"/>
    <w:rsid w:val="003B7852"/>
    <w:rsid w:val="003C1476"/>
    <w:rsid w:val="003C4A24"/>
    <w:rsid w:val="003C5E57"/>
    <w:rsid w:val="003D0412"/>
    <w:rsid w:val="003D2168"/>
    <w:rsid w:val="003D21B8"/>
    <w:rsid w:val="003D2F8A"/>
    <w:rsid w:val="003D7323"/>
    <w:rsid w:val="003D7CF1"/>
    <w:rsid w:val="003E04C7"/>
    <w:rsid w:val="003E084F"/>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3FF4"/>
    <w:rsid w:val="00414579"/>
    <w:rsid w:val="00414C4E"/>
    <w:rsid w:val="004156A4"/>
    <w:rsid w:val="004168F7"/>
    <w:rsid w:val="00420163"/>
    <w:rsid w:val="00420DD6"/>
    <w:rsid w:val="00423C9F"/>
    <w:rsid w:val="00425B8B"/>
    <w:rsid w:val="004273C1"/>
    <w:rsid w:val="00430126"/>
    <w:rsid w:val="00431A72"/>
    <w:rsid w:val="00431B53"/>
    <w:rsid w:val="00432E5A"/>
    <w:rsid w:val="00436692"/>
    <w:rsid w:val="004366AE"/>
    <w:rsid w:val="0043735E"/>
    <w:rsid w:val="00445BDE"/>
    <w:rsid w:val="00445E16"/>
    <w:rsid w:val="00445E1E"/>
    <w:rsid w:val="00446E00"/>
    <w:rsid w:val="00452D5A"/>
    <w:rsid w:val="00453987"/>
    <w:rsid w:val="00457FC4"/>
    <w:rsid w:val="0046275A"/>
    <w:rsid w:val="004633E9"/>
    <w:rsid w:val="004635B6"/>
    <w:rsid w:val="0046478D"/>
    <w:rsid w:val="00465A26"/>
    <w:rsid w:val="00466D81"/>
    <w:rsid w:val="00467778"/>
    <w:rsid w:val="00473625"/>
    <w:rsid w:val="00475342"/>
    <w:rsid w:val="00475723"/>
    <w:rsid w:val="0047650B"/>
    <w:rsid w:val="004800F1"/>
    <w:rsid w:val="004805B4"/>
    <w:rsid w:val="00480ADF"/>
    <w:rsid w:val="004830D5"/>
    <w:rsid w:val="0048498D"/>
    <w:rsid w:val="00487748"/>
    <w:rsid w:val="004928CD"/>
    <w:rsid w:val="0049510D"/>
    <w:rsid w:val="00497AD9"/>
    <w:rsid w:val="004A020E"/>
    <w:rsid w:val="004A0EEC"/>
    <w:rsid w:val="004A158F"/>
    <w:rsid w:val="004A1668"/>
    <w:rsid w:val="004A21EC"/>
    <w:rsid w:val="004A2E63"/>
    <w:rsid w:val="004A5457"/>
    <w:rsid w:val="004A599C"/>
    <w:rsid w:val="004A7403"/>
    <w:rsid w:val="004B2DFC"/>
    <w:rsid w:val="004B2FFA"/>
    <w:rsid w:val="004B50EB"/>
    <w:rsid w:val="004B5FC4"/>
    <w:rsid w:val="004B785E"/>
    <w:rsid w:val="004C03C2"/>
    <w:rsid w:val="004C09D3"/>
    <w:rsid w:val="004C27D5"/>
    <w:rsid w:val="004C30E7"/>
    <w:rsid w:val="004C6B24"/>
    <w:rsid w:val="004C7177"/>
    <w:rsid w:val="004D3EA2"/>
    <w:rsid w:val="004D553E"/>
    <w:rsid w:val="004D5751"/>
    <w:rsid w:val="004D58D6"/>
    <w:rsid w:val="004D6584"/>
    <w:rsid w:val="004D6FC6"/>
    <w:rsid w:val="004D7ABD"/>
    <w:rsid w:val="004E06AD"/>
    <w:rsid w:val="004E3A88"/>
    <w:rsid w:val="004E4114"/>
    <w:rsid w:val="004E43C3"/>
    <w:rsid w:val="004E50F2"/>
    <w:rsid w:val="004E5A50"/>
    <w:rsid w:val="004E5A82"/>
    <w:rsid w:val="004F1C45"/>
    <w:rsid w:val="004F5565"/>
    <w:rsid w:val="004F5624"/>
    <w:rsid w:val="004F63A5"/>
    <w:rsid w:val="0050372F"/>
    <w:rsid w:val="005052A8"/>
    <w:rsid w:val="00505DF6"/>
    <w:rsid w:val="005103D8"/>
    <w:rsid w:val="005138AE"/>
    <w:rsid w:val="00513C44"/>
    <w:rsid w:val="00513DA3"/>
    <w:rsid w:val="00514195"/>
    <w:rsid w:val="0051515E"/>
    <w:rsid w:val="00515CB3"/>
    <w:rsid w:val="005164D7"/>
    <w:rsid w:val="005169BE"/>
    <w:rsid w:val="00517A78"/>
    <w:rsid w:val="00523AE6"/>
    <w:rsid w:val="00523F2C"/>
    <w:rsid w:val="005257EB"/>
    <w:rsid w:val="00527F0D"/>
    <w:rsid w:val="00533A50"/>
    <w:rsid w:val="00534019"/>
    <w:rsid w:val="00537410"/>
    <w:rsid w:val="0053790F"/>
    <w:rsid w:val="00537F80"/>
    <w:rsid w:val="00540977"/>
    <w:rsid w:val="00542673"/>
    <w:rsid w:val="00542EF3"/>
    <w:rsid w:val="0054505E"/>
    <w:rsid w:val="005456FA"/>
    <w:rsid w:val="0054581C"/>
    <w:rsid w:val="005515AF"/>
    <w:rsid w:val="00555994"/>
    <w:rsid w:val="005569BA"/>
    <w:rsid w:val="005572D1"/>
    <w:rsid w:val="0056032A"/>
    <w:rsid w:val="005622A0"/>
    <w:rsid w:val="0056634D"/>
    <w:rsid w:val="00571A5A"/>
    <w:rsid w:val="00571C22"/>
    <w:rsid w:val="005733E8"/>
    <w:rsid w:val="00576598"/>
    <w:rsid w:val="005818FC"/>
    <w:rsid w:val="00582F43"/>
    <w:rsid w:val="0058304D"/>
    <w:rsid w:val="005879E5"/>
    <w:rsid w:val="00591B51"/>
    <w:rsid w:val="00594715"/>
    <w:rsid w:val="00597FBC"/>
    <w:rsid w:val="005A13EF"/>
    <w:rsid w:val="005A51FE"/>
    <w:rsid w:val="005A6DCA"/>
    <w:rsid w:val="005B3099"/>
    <w:rsid w:val="005B4F6A"/>
    <w:rsid w:val="005B5BC8"/>
    <w:rsid w:val="005C0774"/>
    <w:rsid w:val="005C08B7"/>
    <w:rsid w:val="005C4C69"/>
    <w:rsid w:val="005C52FB"/>
    <w:rsid w:val="005C5B5E"/>
    <w:rsid w:val="005C5BBF"/>
    <w:rsid w:val="005C6218"/>
    <w:rsid w:val="005C796C"/>
    <w:rsid w:val="005D0620"/>
    <w:rsid w:val="005D1FCD"/>
    <w:rsid w:val="005D30FE"/>
    <w:rsid w:val="005D5508"/>
    <w:rsid w:val="005D6C41"/>
    <w:rsid w:val="005D773E"/>
    <w:rsid w:val="005E156A"/>
    <w:rsid w:val="005E1F62"/>
    <w:rsid w:val="005E4AC4"/>
    <w:rsid w:val="005E5BDA"/>
    <w:rsid w:val="005E5CD4"/>
    <w:rsid w:val="005E6631"/>
    <w:rsid w:val="005E66DD"/>
    <w:rsid w:val="005E6B52"/>
    <w:rsid w:val="005E74E5"/>
    <w:rsid w:val="005F0550"/>
    <w:rsid w:val="005F0ABE"/>
    <w:rsid w:val="005F0E15"/>
    <w:rsid w:val="005F25E8"/>
    <w:rsid w:val="005F29C5"/>
    <w:rsid w:val="005F4654"/>
    <w:rsid w:val="00600317"/>
    <w:rsid w:val="006040E4"/>
    <w:rsid w:val="00604864"/>
    <w:rsid w:val="0060532C"/>
    <w:rsid w:val="00610DF5"/>
    <w:rsid w:val="00610E14"/>
    <w:rsid w:val="00612E2B"/>
    <w:rsid w:val="00616E4C"/>
    <w:rsid w:val="00625470"/>
    <w:rsid w:val="00625C38"/>
    <w:rsid w:val="00626BDA"/>
    <w:rsid w:val="00627B9A"/>
    <w:rsid w:val="00631391"/>
    <w:rsid w:val="00632853"/>
    <w:rsid w:val="00632925"/>
    <w:rsid w:val="00633F81"/>
    <w:rsid w:val="0063572B"/>
    <w:rsid w:val="0063721A"/>
    <w:rsid w:val="00637537"/>
    <w:rsid w:val="00637726"/>
    <w:rsid w:val="006406F7"/>
    <w:rsid w:val="006433E2"/>
    <w:rsid w:val="006453D7"/>
    <w:rsid w:val="00645B2C"/>
    <w:rsid w:val="00645B87"/>
    <w:rsid w:val="00646B21"/>
    <w:rsid w:val="00647B35"/>
    <w:rsid w:val="006503A9"/>
    <w:rsid w:val="006552A9"/>
    <w:rsid w:val="00657AFF"/>
    <w:rsid w:val="00657F2A"/>
    <w:rsid w:val="0066057F"/>
    <w:rsid w:val="00662329"/>
    <w:rsid w:val="00662AA5"/>
    <w:rsid w:val="00664B5F"/>
    <w:rsid w:val="00665F38"/>
    <w:rsid w:val="006661E7"/>
    <w:rsid w:val="00666347"/>
    <w:rsid w:val="00672A56"/>
    <w:rsid w:val="00674BF3"/>
    <w:rsid w:val="00677D95"/>
    <w:rsid w:val="00680FE4"/>
    <w:rsid w:val="00684074"/>
    <w:rsid w:val="00690601"/>
    <w:rsid w:val="00690F50"/>
    <w:rsid w:val="0069177E"/>
    <w:rsid w:val="00692558"/>
    <w:rsid w:val="00692729"/>
    <w:rsid w:val="006928E9"/>
    <w:rsid w:val="00692DAF"/>
    <w:rsid w:val="00693315"/>
    <w:rsid w:val="0069448A"/>
    <w:rsid w:val="006959F5"/>
    <w:rsid w:val="006A28F2"/>
    <w:rsid w:val="006A4A72"/>
    <w:rsid w:val="006A5F66"/>
    <w:rsid w:val="006A65E2"/>
    <w:rsid w:val="006A7F52"/>
    <w:rsid w:val="006B48E7"/>
    <w:rsid w:val="006B6ED7"/>
    <w:rsid w:val="006B6FE9"/>
    <w:rsid w:val="006B7542"/>
    <w:rsid w:val="006C04F3"/>
    <w:rsid w:val="006C1948"/>
    <w:rsid w:val="006C1A26"/>
    <w:rsid w:val="006C333E"/>
    <w:rsid w:val="006C4F26"/>
    <w:rsid w:val="006C53F4"/>
    <w:rsid w:val="006C6A3B"/>
    <w:rsid w:val="006D2C7D"/>
    <w:rsid w:val="006D38EF"/>
    <w:rsid w:val="006D6ADC"/>
    <w:rsid w:val="006E00FC"/>
    <w:rsid w:val="006E17D2"/>
    <w:rsid w:val="006E22EC"/>
    <w:rsid w:val="006E410F"/>
    <w:rsid w:val="006E6BD1"/>
    <w:rsid w:val="006E7055"/>
    <w:rsid w:val="006E769E"/>
    <w:rsid w:val="006F2488"/>
    <w:rsid w:val="006F38FC"/>
    <w:rsid w:val="006F3B25"/>
    <w:rsid w:val="006F483B"/>
    <w:rsid w:val="006F7407"/>
    <w:rsid w:val="007017B9"/>
    <w:rsid w:val="00702209"/>
    <w:rsid w:val="007034E8"/>
    <w:rsid w:val="00703D29"/>
    <w:rsid w:val="00704587"/>
    <w:rsid w:val="00704C6F"/>
    <w:rsid w:val="00705136"/>
    <w:rsid w:val="00706BF1"/>
    <w:rsid w:val="00707787"/>
    <w:rsid w:val="00711B81"/>
    <w:rsid w:val="0071258D"/>
    <w:rsid w:val="00712658"/>
    <w:rsid w:val="00713AC7"/>
    <w:rsid w:val="007171DF"/>
    <w:rsid w:val="00717AF6"/>
    <w:rsid w:val="007216C0"/>
    <w:rsid w:val="00725018"/>
    <w:rsid w:val="0073042A"/>
    <w:rsid w:val="007317AE"/>
    <w:rsid w:val="007337C1"/>
    <w:rsid w:val="00737996"/>
    <w:rsid w:val="00737F63"/>
    <w:rsid w:val="00740C87"/>
    <w:rsid w:val="00741B57"/>
    <w:rsid w:val="00742330"/>
    <w:rsid w:val="0074604E"/>
    <w:rsid w:val="00747CBD"/>
    <w:rsid w:val="0075074C"/>
    <w:rsid w:val="00751AD4"/>
    <w:rsid w:val="00753486"/>
    <w:rsid w:val="00753C2D"/>
    <w:rsid w:val="00753E8F"/>
    <w:rsid w:val="00757B29"/>
    <w:rsid w:val="007600A4"/>
    <w:rsid w:val="00760CE3"/>
    <w:rsid w:val="0076283C"/>
    <w:rsid w:val="0076386A"/>
    <w:rsid w:val="00764A1E"/>
    <w:rsid w:val="00764B2F"/>
    <w:rsid w:val="00765159"/>
    <w:rsid w:val="00766166"/>
    <w:rsid w:val="007668D7"/>
    <w:rsid w:val="0076743E"/>
    <w:rsid w:val="007706BD"/>
    <w:rsid w:val="00771D9B"/>
    <w:rsid w:val="007738A9"/>
    <w:rsid w:val="007764C8"/>
    <w:rsid w:val="00776A9F"/>
    <w:rsid w:val="00780C7E"/>
    <w:rsid w:val="007817A3"/>
    <w:rsid w:val="0078193D"/>
    <w:rsid w:val="00782D63"/>
    <w:rsid w:val="00785D01"/>
    <w:rsid w:val="00793785"/>
    <w:rsid w:val="00793F8E"/>
    <w:rsid w:val="00794306"/>
    <w:rsid w:val="007945CA"/>
    <w:rsid w:val="00794B11"/>
    <w:rsid w:val="00796359"/>
    <w:rsid w:val="0079651F"/>
    <w:rsid w:val="007A0985"/>
    <w:rsid w:val="007A5536"/>
    <w:rsid w:val="007A5823"/>
    <w:rsid w:val="007A73A4"/>
    <w:rsid w:val="007B46C4"/>
    <w:rsid w:val="007B6778"/>
    <w:rsid w:val="007C02C0"/>
    <w:rsid w:val="007C05AC"/>
    <w:rsid w:val="007C09A8"/>
    <w:rsid w:val="007C29D5"/>
    <w:rsid w:val="007C6894"/>
    <w:rsid w:val="007C69B5"/>
    <w:rsid w:val="007C6C01"/>
    <w:rsid w:val="007D10F0"/>
    <w:rsid w:val="007D12E7"/>
    <w:rsid w:val="007D1EB1"/>
    <w:rsid w:val="007D26A4"/>
    <w:rsid w:val="007D369E"/>
    <w:rsid w:val="007D37AF"/>
    <w:rsid w:val="007D3EF0"/>
    <w:rsid w:val="007D4C79"/>
    <w:rsid w:val="007E02D4"/>
    <w:rsid w:val="007E0BA8"/>
    <w:rsid w:val="007E2740"/>
    <w:rsid w:val="007E27EA"/>
    <w:rsid w:val="007E2E2A"/>
    <w:rsid w:val="007E4E64"/>
    <w:rsid w:val="007E6165"/>
    <w:rsid w:val="007E6F64"/>
    <w:rsid w:val="007F178A"/>
    <w:rsid w:val="00803144"/>
    <w:rsid w:val="008038E1"/>
    <w:rsid w:val="0080495E"/>
    <w:rsid w:val="00805D95"/>
    <w:rsid w:val="00811AED"/>
    <w:rsid w:val="00814D0B"/>
    <w:rsid w:val="00815575"/>
    <w:rsid w:val="00821220"/>
    <w:rsid w:val="008262D0"/>
    <w:rsid w:val="008277BA"/>
    <w:rsid w:val="00831B60"/>
    <w:rsid w:val="0083223F"/>
    <w:rsid w:val="00833E80"/>
    <w:rsid w:val="008349D0"/>
    <w:rsid w:val="008368D3"/>
    <w:rsid w:val="00836D18"/>
    <w:rsid w:val="00836DCC"/>
    <w:rsid w:val="00842795"/>
    <w:rsid w:val="00845813"/>
    <w:rsid w:val="00850865"/>
    <w:rsid w:val="0085160C"/>
    <w:rsid w:val="00853A74"/>
    <w:rsid w:val="0085542A"/>
    <w:rsid w:val="00857003"/>
    <w:rsid w:val="008620A8"/>
    <w:rsid w:val="0086263C"/>
    <w:rsid w:val="0086324B"/>
    <w:rsid w:val="00867059"/>
    <w:rsid w:val="00870E54"/>
    <w:rsid w:val="0087155F"/>
    <w:rsid w:val="008734E5"/>
    <w:rsid w:val="00873BF3"/>
    <w:rsid w:val="00873D92"/>
    <w:rsid w:val="00877C97"/>
    <w:rsid w:val="00880071"/>
    <w:rsid w:val="008808EA"/>
    <w:rsid w:val="00881FBB"/>
    <w:rsid w:val="00885233"/>
    <w:rsid w:val="00885723"/>
    <w:rsid w:val="00885EAD"/>
    <w:rsid w:val="00887F09"/>
    <w:rsid w:val="0089044A"/>
    <w:rsid w:val="00890D2E"/>
    <w:rsid w:val="008913E9"/>
    <w:rsid w:val="00892272"/>
    <w:rsid w:val="00893336"/>
    <w:rsid w:val="00893ECE"/>
    <w:rsid w:val="0089558B"/>
    <w:rsid w:val="00895BAC"/>
    <w:rsid w:val="008960DB"/>
    <w:rsid w:val="008A3970"/>
    <w:rsid w:val="008A757D"/>
    <w:rsid w:val="008A75A5"/>
    <w:rsid w:val="008B2226"/>
    <w:rsid w:val="008B306F"/>
    <w:rsid w:val="008B4CE3"/>
    <w:rsid w:val="008B5D63"/>
    <w:rsid w:val="008B5EB1"/>
    <w:rsid w:val="008B72A3"/>
    <w:rsid w:val="008B764C"/>
    <w:rsid w:val="008B7C59"/>
    <w:rsid w:val="008C29CF"/>
    <w:rsid w:val="008C31B8"/>
    <w:rsid w:val="008C629E"/>
    <w:rsid w:val="008C6A14"/>
    <w:rsid w:val="008D6244"/>
    <w:rsid w:val="008E0347"/>
    <w:rsid w:val="008E2CE8"/>
    <w:rsid w:val="008E35BC"/>
    <w:rsid w:val="008E5474"/>
    <w:rsid w:val="008E5B1B"/>
    <w:rsid w:val="008E6D8A"/>
    <w:rsid w:val="008E7FE7"/>
    <w:rsid w:val="008F020B"/>
    <w:rsid w:val="008F0487"/>
    <w:rsid w:val="008F2DE1"/>
    <w:rsid w:val="008F5563"/>
    <w:rsid w:val="008F6DC5"/>
    <w:rsid w:val="008F7CD7"/>
    <w:rsid w:val="009005FB"/>
    <w:rsid w:val="009038A5"/>
    <w:rsid w:val="009046D1"/>
    <w:rsid w:val="009066D2"/>
    <w:rsid w:val="00906CB6"/>
    <w:rsid w:val="009074D9"/>
    <w:rsid w:val="009114FD"/>
    <w:rsid w:val="00912AEC"/>
    <w:rsid w:val="00913C93"/>
    <w:rsid w:val="00914297"/>
    <w:rsid w:val="00914A90"/>
    <w:rsid w:val="00916511"/>
    <w:rsid w:val="009167BB"/>
    <w:rsid w:val="0091701D"/>
    <w:rsid w:val="009171EE"/>
    <w:rsid w:val="00917444"/>
    <w:rsid w:val="00920165"/>
    <w:rsid w:val="009209AA"/>
    <w:rsid w:val="00921938"/>
    <w:rsid w:val="009253DD"/>
    <w:rsid w:val="00931B54"/>
    <w:rsid w:val="0093324B"/>
    <w:rsid w:val="00934478"/>
    <w:rsid w:val="00945A0C"/>
    <w:rsid w:val="00945FC3"/>
    <w:rsid w:val="009469C5"/>
    <w:rsid w:val="00953514"/>
    <w:rsid w:val="00956C1B"/>
    <w:rsid w:val="0095731A"/>
    <w:rsid w:val="00957414"/>
    <w:rsid w:val="00961AEF"/>
    <w:rsid w:val="009645F7"/>
    <w:rsid w:val="00964A9D"/>
    <w:rsid w:val="00965159"/>
    <w:rsid w:val="00967E2E"/>
    <w:rsid w:val="00967F2C"/>
    <w:rsid w:val="00972925"/>
    <w:rsid w:val="00972CAF"/>
    <w:rsid w:val="0097347D"/>
    <w:rsid w:val="00973B7F"/>
    <w:rsid w:val="0097698D"/>
    <w:rsid w:val="009814A5"/>
    <w:rsid w:val="00983811"/>
    <w:rsid w:val="00990A3E"/>
    <w:rsid w:val="00991900"/>
    <w:rsid w:val="00991CB1"/>
    <w:rsid w:val="00994046"/>
    <w:rsid w:val="00994154"/>
    <w:rsid w:val="00997424"/>
    <w:rsid w:val="009A11F6"/>
    <w:rsid w:val="009A12BC"/>
    <w:rsid w:val="009A1956"/>
    <w:rsid w:val="009A317F"/>
    <w:rsid w:val="009A578A"/>
    <w:rsid w:val="009A7785"/>
    <w:rsid w:val="009A77EE"/>
    <w:rsid w:val="009B2EF3"/>
    <w:rsid w:val="009B39FA"/>
    <w:rsid w:val="009B47DF"/>
    <w:rsid w:val="009B7A9B"/>
    <w:rsid w:val="009B7CC5"/>
    <w:rsid w:val="009C079D"/>
    <w:rsid w:val="009C20C1"/>
    <w:rsid w:val="009C4A47"/>
    <w:rsid w:val="009C52CF"/>
    <w:rsid w:val="009C65A9"/>
    <w:rsid w:val="009C7696"/>
    <w:rsid w:val="009D10B2"/>
    <w:rsid w:val="009D2AAC"/>
    <w:rsid w:val="009D492D"/>
    <w:rsid w:val="009E0C5A"/>
    <w:rsid w:val="009E2B1B"/>
    <w:rsid w:val="009E53F9"/>
    <w:rsid w:val="009E5F1A"/>
    <w:rsid w:val="009E60B8"/>
    <w:rsid w:val="009E6ACB"/>
    <w:rsid w:val="009E77E8"/>
    <w:rsid w:val="009F06F6"/>
    <w:rsid w:val="009F2712"/>
    <w:rsid w:val="009F29D5"/>
    <w:rsid w:val="009F4345"/>
    <w:rsid w:val="009F5E68"/>
    <w:rsid w:val="009F6116"/>
    <w:rsid w:val="009F61A8"/>
    <w:rsid w:val="009F6251"/>
    <w:rsid w:val="009F7562"/>
    <w:rsid w:val="009F76E0"/>
    <w:rsid w:val="009F7D33"/>
    <w:rsid w:val="00A0635F"/>
    <w:rsid w:val="00A113B0"/>
    <w:rsid w:val="00A16D27"/>
    <w:rsid w:val="00A22C32"/>
    <w:rsid w:val="00A23AC0"/>
    <w:rsid w:val="00A25F1F"/>
    <w:rsid w:val="00A271FD"/>
    <w:rsid w:val="00A3278A"/>
    <w:rsid w:val="00A40D32"/>
    <w:rsid w:val="00A42F41"/>
    <w:rsid w:val="00A434EE"/>
    <w:rsid w:val="00A4465D"/>
    <w:rsid w:val="00A44F92"/>
    <w:rsid w:val="00A45C1C"/>
    <w:rsid w:val="00A45F10"/>
    <w:rsid w:val="00A4719D"/>
    <w:rsid w:val="00A5383B"/>
    <w:rsid w:val="00A53F5C"/>
    <w:rsid w:val="00A61980"/>
    <w:rsid w:val="00A6285E"/>
    <w:rsid w:val="00A6366A"/>
    <w:rsid w:val="00A64BBE"/>
    <w:rsid w:val="00A70023"/>
    <w:rsid w:val="00A702A1"/>
    <w:rsid w:val="00A71A54"/>
    <w:rsid w:val="00A73ED3"/>
    <w:rsid w:val="00A80535"/>
    <w:rsid w:val="00A85EFE"/>
    <w:rsid w:val="00A87E04"/>
    <w:rsid w:val="00A90214"/>
    <w:rsid w:val="00A94F27"/>
    <w:rsid w:val="00A9509D"/>
    <w:rsid w:val="00AA0C25"/>
    <w:rsid w:val="00AA4FF8"/>
    <w:rsid w:val="00AA59B4"/>
    <w:rsid w:val="00AA719C"/>
    <w:rsid w:val="00AB32BE"/>
    <w:rsid w:val="00AB330F"/>
    <w:rsid w:val="00AB4DAE"/>
    <w:rsid w:val="00AB6B08"/>
    <w:rsid w:val="00AB7F06"/>
    <w:rsid w:val="00AC444D"/>
    <w:rsid w:val="00AD1A4E"/>
    <w:rsid w:val="00AD2F11"/>
    <w:rsid w:val="00AD44BD"/>
    <w:rsid w:val="00AD4BDC"/>
    <w:rsid w:val="00AE064A"/>
    <w:rsid w:val="00AE2E3B"/>
    <w:rsid w:val="00AE4771"/>
    <w:rsid w:val="00AE557A"/>
    <w:rsid w:val="00AF07E6"/>
    <w:rsid w:val="00AF1D1E"/>
    <w:rsid w:val="00AF2340"/>
    <w:rsid w:val="00AF2AE4"/>
    <w:rsid w:val="00AF3BA8"/>
    <w:rsid w:val="00AF6909"/>
    <w:rsid w:val="00B0019B"/>
    <w:rsid w:val="00B05339"/>
    <w:rsid w:val="00B05B0A"/>
    <w:rsid w:val="00B07682"/>
    <w:rsid w:val="00B120E4"/>
    <w:rsid w:val="00B128E0"/>
    <w:rsid w:val="00B12B66"/>
    <w:rsid w:val="00B14F48"/>
    <w:rsid w:val="00B170AD"/>
    <w:rsid w:val="00B17AA0"/>
    <w:rsid w:val="00B20C9C"/>
    <w:rsid w:val="00B21AC0"/>
    <w:rsid w:val="00B33DBB"/>
    <w:rsid w:val="00B3459D"/>
    <w:rsid w:val="00B348D4"/>
    <w:rsid w:val="00B351F6"/>
    <w:rsid w:val="00B35B2E"/>
    <w:rsid w:val="00B40247"/>
    <w:rsid w:val="00B419F6"/>
    <w:rsid w:val="00B420A5"/>
    <w:rsid w:val="00B433B3"/>
    <w:rsid w:val="00B44B1C"/>
    <w:rsid w:val="00B45B04"/>
    <w:rsid w:val="00B460B9"/>
    <w:rsid w:val="00B565BA"/>
    <w:rsid w:val="00B56C44"/>
    <w:rsid w:val="00B60029"/>
    <w:rsid w:val="00B60DBD"/>
    <w:rsid w:val="00B613D3"/>
    <w:rsid w:val="00B616E6"/>
    <w:rsid w:val="00B6241C"/>
    <w:rsid w:val="00B632DC"/>
    <w:rsid w:val="00B64796"/>
    <w:rsid w:val="00B64CD9"/>
    <w:rsid w:val="00B67F3F"/>
    <w:rsid w:val="00B724EB"/>
    <w:rsid w:val="00B72C83"/>
    <w:rsid w:val="00B73AE5"/>
    <w:rsid w:val="00B77938"/>
    <w:rsid w:val="00B8034F"/>
    <w:rsid w:val="00B82B68"/>
    <w:rsid w:val="00B82FCD"/>
    <w:rsid w:val="00B83CB7"/>
    <w:rsid w:val="00B845AA"/>
    <w:rsid w:val="00B864B2"/>
    <w:rsid w:val="00B90699"/>
    <w:rsid w:val="00B916B7"/>
    <w:rsid w:val="00B92073"/>
    <w:rsid w:val="00B9299F"/>
    <w:rsid w:val="00B94177"/>
    <w:rsid w:val="00BA0B27"/>
    <w:rsid w:val="00BB151C"/>
    <w:rsid w:val="00BB5826"/>
    <w:rsid w:val="00BC0684"/>
    <w:rsid w:val="00BC415A"/>
    <w:rsid w:val="00BD1CDB"/>
    <w:rsid w:val="00BD20AE"/>
    <w:rsid w:val="00BD40D5"/>
    <w:rsid w:val="00BD59F6"/>
    <w:rsid w:val="00BE2685"/>
    <w:rsid w:val="00BE3851"/>
    <w:rsid w:val="00BE4971"/>
    <w:rsid w:val="00BF1704"/>
    <w:rsid w:val="00BF28CA"/>
    <w:rsid w:val="00BF5895"/>
    <w:rsid w:val="00BF6511"/>
    <w:rsid w:val="00C0025F"/>
    <w:rsid w:val="00C03122"/>
    <w:rsid w:val="00C0362E"/>
    <w:rsid w:val="00C11F56"/>
    <w:rsid w:val="00C178C1"/>
    <w:rsid w:val="00C224BB"/>
    <w:rsid w:val="00C22730"/>
    <w:rsid w:val="00C25847"/>
    <w:rsid w:val="00C26884"/>
    <w:rsid w:val="00C2751F"/>
    <w:rsid w:val="00C31179"/>
    <w:rsid w:val="00C31D95"/>
    <w:rsid w:val="00C34BDC"/>
    <w:rsid w:val="00C35405"/>
    <w:rsid w:val="00C3611A"/>
    <w:rsid w:val="00C36403"/>
    <w:rsid w:val="00C3660A"/>
    <w:rsid w:val="00C36DCE"/>
    <w:rsid w:val="00C37650"/>
    <w:rsid w:val="00C5288B"/>
    <w:rsid w:val="00C52B22"/>
    <w:rsid w:val="00C5400E"/>
    <w:rsid w:val="00C543BB"/>
    <w:rsid w:val="00C5682F"/>
    <w:rsid w:val="00C56ED3"/>
    <w:rsid w:val="00C57EEA"/>
    <w:rsid w:val="00C61A9A"/>
    <w:rsid w:val="00C61D1F"/>
    <w:rsid w:val="00C62202"/>
    <w:rsid w:val="00C635A0"/>
    <w:rsid w:val="00C642F3"/>
    <w:rsid w:val="00C66A34"/>
    <w:rsid w:val="00C66D04"/>
    <w:rsid w:val="00C70D46"/>
    <w:rsid w:val="00C72F60"/>
    <w:rsid w:val="00C735D9"/>
    <w:rsid w:val="00C826E8"/>
    <w:rsid w:val="00C862EF"/>
    <w:rsid w:val="00C91442"/>
    <w:rsid w:val="00C91F72"/>
    <w:rsid w:val="00C93FC0"/>
    <w:rsid w:val="00C96BAF"/>
    <w:rsid w:val="00C96D67"/>
    <w:rsid w:val="00CA0E97"/>
    <w:rsid w:val="00CA23C7"/>
    <w:rsid w:val="00CA2851"/>
    <w:rsid w:val="00CA29E5"/>
    <w:rsid w:val="00CA5635"/>
    <w:rsid w:val="00CA7213"/>
    <w:rsid w:val="00CB1E18"/>
    <w:rsid w:val="00CB7888"/>
    <w:rsid w:val="00CB799C"/>
    <w:rsid w:val="00CC128E"/>
    <w:rsid w:val="00CC20F5"/>
    <w:rsid w:val="00CC5105"/>
    <w:rsid w:val="00CD348E"/>
    <w:rsid w:val="00CD72C9"/>
    <w:rsid w:val="00CE1785"/>
    <w:rsid w:val="00CE2390"/>
    <w:rsid w:val="00CE3FA1"/>
    <w:rsid w:val="00CE4155"/>
    <w:rsid w:val="00CE41B9"/>
    <w:rsid w:val="00CE62DD"/>
    <w:rsid w:val="00CE640A"/>
    <w:rsid w:val="00CF151C"/>
    <w:rsid w:val="00CF2C6C"/>
    <w:rsid w:val="00CF6E47"/>
    <w:rsid w:val="00CF766E"/>
    <w:rsid w:val="00CF7F9E"/>
    <w:rsid w:val="00D00A8A"/>
    <w:rsid w:val="00D03964"/>
    <w:rsid w:val="00D06D76"/>
    <w:rsid w:val="00D06DB9"/>
    <w:rsid w:val="00D113DC"/>
    <w:rsid w:val="00D12913"/>
    <w:rsid w:val="00D17E5B"/>
    <w:rsid w:val="00D20122"/>
    <w:rsid w:val="00D21728"/>
    <w:rsid w:val="00D24690"/>
    <w:rsid w:val="00D246F4"/>
    <w:rsid w:val="00D2754A"/>
    <w:rsid w:val="00D30D26"/>
    <w:rsid w:val="00D318CC"/>
    <w:rsid w:val="00D3386C"/>
    <w:rsid w:val="00D4057A"/>
    <w:rsid w:val="00D43CC2"/>
    <w:rsid w:val="00D442BD"/>
    <w:rsid w:val="00D47871"/>
    <w:rsid w:val="00D52233"/>
    <w:rsid w:val="00D52D10"/>
    <w:rsid w:val="00D52E78"/>
    <w:rsid w:val="00D54063"/>
    <w:rsid w:val="00D60FB8"/>
    <w:rsid w:val="00D71372"/>
    <w:rsid w:val="00D721FE"/>
    <w:rsid w:val="00D750B7"/>
    <w:rsid w:val="00D76E7D"/>
    <w:rsid w:val="00D81E90"/>
    <w:rsid w:val="00D878EB"/>
    <w:rsid w:val="00D9039C"/>
    <w:rsid w:val="00D9305F"/>
    <w:rsid w:val="00D93FB7"/>
    <w:rsid w:val="00D94757"/>
    <w:rsid w:val="00D97337"/>
    <w:rsid w:val="00D97639"/>
    <w:rsid w:val="00DC0968"/>
    <w:rsid w:val="00DC2F79"/>
    <w:rsid w:val="00DC3789"/>
    <w:rsid w:val="00DC4157"/>
    <w:rsid w:val="00DC513B"/>
    <w:rsid w:val="00DC61C6"/>
    <w:rsid w:val="00DD31D8"/>
    <w:rsid w:val="00DD3377"/>
    <w:rsid w:val="00DD6E03"/>
    <w:rsid w:val="00DE033E"/>
    <w:rsid w:val="00DE06D9"/>
    <w:rsid w:val="00DE0F83"/>
    <w:rsid w:val="00DE354F"/>
    <w:rsid w:val="00DE4518"/>
    <w:rsid w:val="00DF2217"/>
    <w:rsid w:val="00E01624"/>
    <w:rsid w:val="00E021ED"/>
    <w:rsid w:val="00E04286"/>
    <w:rsid w:val="00E05C98"/>
    <w:rsid w:val="00E05F6C"/>
    <w:rsid w:val="00E1032C"/>
    <w:rsid w:val="00E103B9"/>
    <w:rsid w:val="00E106D7"/>
    <w:rsid w:val="00E10E83"/>
    <w:rsid w:val="00E11D9D"/>
    <w:rsid w:val="00E21AF0"/>
    <w:rsid w:val="00E21DAA"/>
    <w:rsid w:val="00E2439E"/>
    <w:rsid w:val="00E2642B"/>
    <w:rsid w:val="00E26670"/>
    <w:rsid w:val="00E26B8C"/>
    <w:rsid w:val="00E32A99"/>
    <w:rsid w:val="00E32DCD"/>
    <w:rsid w:val="00E3380C"/>
    <w:rsid w:val="00E35052"/>
    <w:rsid w:val="00E36447"/>
    <w:rsid w:val="00E372FE"/>
    <w:rsid w:val="00E436B1"/>
    <w:rsid w:val="00E43BAC"/>
    <w:rsid w:val="00E43EE2"/>
    <w:rsid w:val="00E45B78"/>
    <w:rsid w:val="00E50C29"/>
    <w:rsid w:val="00E535A1"/>
    <w:rsid w:val="00E53CA1"/>
    <w:rsid w:val="00E54F17"/>
    <w:rsid w:val="00E636BB"/>
    <w:rsid w:val="00E63BC5"/>
    <w:rsid w:val="00E63C83"/>
    <w:rsid w:val="00E64D68"/>
    <w:rsid w:val="00E64ED8"/>
    <w:rsid w:val="00E6710B"/>
    <w:rsid w:val="00E7074C"/>
    <w:rsid w:val="00E71505"/>
    <w:rsid w:val="00E73F53"/>
    <w:rsid w:val="00E77126"/>
    <w:rsid w:val="00E8098E"/>
    <w:rsid w:val="00E80E18"/>
    <w:rsid w:val="00E846DE"/>
    <w:rsid w:val="00E8565E"/>
    <w:rsid w:val="00E85EC1"/>
    <w:rsid w:val="00E91180"/>
    <w:rsid w:val="00E91363"/>
    <w:rsid w:val="00E95004"/>
    <w:rsid w:val="00EA1AD8"/>
    <w:rsid w:val="00EA36C3"/>
    <w:rsid w:val="00EA3884"/>
    <w:rsid w:val="00EA687D"/>
    <w:rsid w:val="00EA6FF8"/>
    <w:rsid w:val="00EA7548"/>
    <w:rsid w:val="00EB0F10"/>
    <w:rsid w:val="00EB1A0A"/>
    <w:rsid w:val="00EB1E76"/>
    <w:rsid w:val="00EB20D6"/>
    <w:rsid w:val="00EB22B1"/>
    <w:rsid w:val="00EB35C0"/>
    <w:rsid w:val="00EB36B8"/>
    <w:rsid w:val="00EB421B"/>
    <w:rsid w:val="00EB4783"/>
    <w:rsid w:val="00EB614D"/>
    <w:rsid w:val="00EB76AC"/>
    <w:rsid w:val="00EC1C34"/>
    <w:rsid w:val="00EC47C4"/>
    <w:rsid w:val="00EC6A06"/>
    <w:rsid w:val="00EC7BB0"/>
    <w:rsid w:val="00ED11FC"/>
    <w:rsid w:val="00ED26BF"/>
    <w:rsid w:val="00ED35BE"/>
    <w:rsid w:val="00ED5425"/>
    <w:rsid w:val="00ED5D85"/>
    <w:rsid w:val="00ED6EB2"/>
    <w:rsid w:val="00ED782D"/>
    <w:rsid w:val="00EE13B7"/>
    <w:rsid w:val="00EE1B99"/>
    <w:rsid w:val="00EE68AA"/>
    <w:rsid w:val="00EE6C13"/>
    <w:rsid w:val="00EF2A2B"/>
    <w:rsid w:val="00EF397A"/>
    <w:rsid w:val="00EF4407"/>
    <w:rsid w:val="00EF4518"/>
    <w:rsid w:val="00EF4B58"/>
    <w:rsid w:val="00EF514E"/>
    <w:rsid w:val="00F01F7C"/>
    <w:rsid w:val="00F03033"/>
    <w:rsid w:val="00F040C5"/>
    <w:rsid w:val="00F0622F"/>
    <w:rsid w:val="00F06B89"/>
    <w:rsid w:val="00F10173"/>
    <w:rsid w:val="00F11E91"/>
    <w:rsid w:val="00F12A3C"/>
    <w:rsid w:val="00F1377E"/>
    <w:rsid w:val="00F141A7"/>
    <w:rsid w:val="00F14A71"/>
    <w:rsid w:val="00F150B2"/>
    <w:rsid w:val="00F160C3"/>
    <w:rsid w:val="00F160EF"/>
    <w:rsid w:val="00F20481"/>
    <w:rsid w:val="00F21C9E"/>
    <w:rsid w:val="00F255F1"/>
    <w:rsid w:val="00F308FD"/>
    <w:rsid w:val="00F31359"/>
    <w:rsid w:val="00F32707"/>
    <w:rsid w:val="00F34A3B"/>
    <w:rsid w:val="00F36B19"/>
    <w:rsid w:val="00F37DC1"/>
    <w:rsid w:val="00F401AB"/>
    <w:rsid w:val="00F40C57"/>
    <w:rsid w:val="00F41C7C"/>
    <w:rsid w:val="00F4420D"/>
    <w:rsid w:val="00F458B1"/>
    <w:rsid w:val="00F46062"/>
    <w:rsid w:val="00F47D5B"/>
    <w:rsid w:val="00F5174C"/>
    <w:rsid w:val="00F52FE9"/>
    <w:rsid w:val="00F54B7A"/>
    <w:rsid w:val="00F57B6E"/>
    <w:rsid w:val="00F602C4"/>
    <w:rsid w:val="00F61CBA"/>
    <w:rsid w:val="00F64713"/>
    <w:rsid w:val="00F72EBB"/>
    <w:rsid w:val="00F7517C"/>
    <w:rsid w:val="00F75B27"/>
    <w:rsid w:val="00F808C4"/>
    <w:rsid w:val="00F80E23"/>
    <w:rsid w:val="00F81BDB"/>
    <w:rsid w:val="00F83CF0"/>
    <w:rsid w:val="00F848C8"/>
    <w:rsid w:val="00F92013"/>
    <w:rsid w:val="00F943E6"/>
    <w:rsid w:val="00F95868"/>
    <w:rsid w:val="00F95A55"/>
    <w:rsid w:val="00F95F72"/>
    <w:rsid w:val="00FA0922"/>
    <w:rsid w:val="00FA1A7E"/>
    <w:rsid w:val="00FA42FF"/>
    <w:rsid w:val="00FA7521"/>
    <w:rsid w:val="00FB18A4"/>
    <w:rsid w:val="00FB43F1"/>
    <w:rsid w:val="00FB45CC"/>
    <w:rsid w:val="00FB6B18"/>
    <w:rsid w:val="00FB70F5"/>
    <w:rsid w:val="00FB7941"/>
    <w:rsid w:val="00FC12DA"/>
    <w:rsid w:val="00FC3CCE"/>
    <w:rsid w:val="00FC4515"/>
    <w:rsid w:val="00FC49ED"/>
    <w:rsid w:val="00FC4A1E"/>
    <w:rsid w:val="00FC4C3D"/>
    <w:rsid w:val="00FC630B"/>
    <w:rsid w:val="00FC7923"/>
    <w:rsid w:val="00FD069B"/>
    <w:rsid w:val="00FD0FAB"/>
    <w:rsid w:val="00FD13FB"/>
    <w:rsid w:val="00FD55FF"/>
    <w:rsid w:val="00FD5607"/>
    <w:rsid w:val="00FD5963"/>
    <w:rsid w:val="00FE0363"/>
    <w:rsid w:val="00FE0B3B"/>
    <w:rsid w:val="00FE264D"/>
    <w:rsid w:val="00FE2778"/>
    <w:rsid w:val="00FE4287"/>
    <w:rsid w:val="00FE439C"/>
    <w:rsid w:val="00FE5B63"/>
    <w:rsid w:val="00FF236B"/>
    <w:rsid w:val="00FF2456"/>
    <w:rsid w:val="00FF5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BF6511"/>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BF6511"/>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975777">
      <w:bodyDiv w:val="1"/>
      <w:marLeft w:val="0"/>
      <w:marRight w:val="0"/>
      <w:marTop w:val="0"/>
      <w:marBottom w:val="0"/>
      <w:divBdr>
        <w:top w:val="none" w:sz="0" w:space="0" w:color="auto"/>
        <w:left w:val="none" w:sz="0" w:space="0" w:color="auto"/>
        <w:bottom w:val="none" w:sz="0" w:space="0" w:color="auto"/>
        <w:right w:val="none" w:sz="0" w:space="0" w:color="auto"/>
      </w:divBdr>
    </w:div>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665324220">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978649207">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192376995">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58584456">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641887266">
      <w:bodyDiv w:val="1"/>
      <w:marLeft w:val="0"/>
      <w:marRight w:val="0"/>
      <w:marTop w:val="0"/>
      <w:marBottom w:val="0"/>
      <w:divBdr>
        <w:top w:val="none" w:sz="0" w:space="0" w:color="auto"/>
        <w:left w:val="none" w:sz="0" w:space="0" w:color="auto"/>
        <w:bottom w:val="none" w:sz="0" w:space="0" w:color="auto"/>
        <w:right w:val="none" w:sz="0" w:space="0" w:color="auto"/>
      </w:divBdr>
    </w:div>
    <w:div w:id="1706783872">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772386446">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 w:id="2093424902">
      <w:bodyDiv w:val="1"/>
      <w:marLeft w:val="0"/>
      <w:marRight w:val="0"/>
      <w:marTop w:val="0"/>
      <w:marBottom w:val="0"/>
      <w:divBdr>
        <w:top w:val="none" w:sz="0" w:space="0" w:color="auto"/>
        <w:left w:val="none" w:sz="0" w:space="0" w:color="auto"/>
        <w:bottom w:val="none" w:sz="0" w:space="0" w:color="auto"/>
        <w:right w:val="none" w:sz="0" w:space="0" w:color="auto"/>
      </w:divBdr>
      <w:divsChild>
        <w:div w:id="142047207">
          <w:marLeft w:val="0"/>
          <w:marRight w:val="0"/>
          <w:marTop w:val="0"/>
          <w:marBottom w:val="0"/>
          <w:divBdr>
            <w:top w:val="none" w:sz="0" w:space="0" w:color="auto"/>
            <w:left w:val="none" w:sz="0" w:space="0" w:color="auto"/>
            <w:bottom w:val="none" w:sz="0" w:space="0" w:color="auto"/>
            <w:right w:val="none" w:sz="0" w:space="0" w:color="auto"/>
          </w:divBdr>
          <w:divsChild>
            <w:div w:id="74719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3.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oleObject" Target="embeddings/oleObject8.bin"/><Relationship Id="rId138" Type="http://schemas.openxmlformats.org/officeDocument/2006/relationships/image" Target="media/image94.wmf"/><Relationship Id="rId159" Type="http://schemas.openxmlformats.org/officeDocument/2006/relationships/oleObject" Target="embeddings/oleObject43.bin"/><Relationship Id="rId170" Type="http://schemas.openxmlformats.org/officeDocument/2006/relationships/image" Target="media/image110.wmf"/><Relationship Id="rId191" Type="http://schemas.openxmlformats.org/officeDocument/2006/relationships/theme" Target="theme/theme1.xml"/><Relationship Id="rId107" Type="http://schemas.openxmlformats.org/officeDocument/2006/relationships/image" Target="media/image77.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oleObject" Target="embeddings/oleObject3.bin"/><Relationship Id="rId128" Type="http://schemas.openxmlformats.org/officeDocument/2006/relationships/image" Target="media/image89.wmf"/><Relationship Id="rId149" Type="http://schemas.openxmlformats.org/officeDocument/2006/relationships/oleObject" Target="embeddings/oleObject38.bin"/><Relationship Id="rId5" Type="http://schemas.openxmlformats.org/officeDocument/2006/relationships/webSettings" Target="webSettings.xml"/><Relationship Id="rId95" Type="http://schemas.openxmlformats.org/officeDocument/2006/relationships/oleObject" Target="embeddings/oleObject13.bin"/><Relationship Id="rId160" Type="http://schemas.openxmlformats.org/officeDocument/2006/relationships/image" Target="media/image105.wmf"/><Relationship Id="rId181" Type="http://schemas.openxmlformats.org/officeDocument/2006/relationships/image" Target="media/image116.png"/><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3.wmf"/><Relationship Id="rId139" Type="http://schemas.openxmlformats.org/officeDocument/2006/relationships/oleObject" Target="embeddings/oleObject33.bin"/><Relationship Id="rId85" Type="http://schemas.openxmlformats.org/officeDocument/2006/relationships/image" Target="media/image65.wmf"/><Relationship Id="rId150" Type="http://schemas.openxmlformats.org/officeDocument/2006/relationships/image" Target="media/image100.wmf"/><Relationship Id="rId171" Type="http://schemas.openxmlformats.org/officeDocument/2006/relationships/oleObject" Target="embeddings/oleObject49.bin"/><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9.bin"/><Relationship Id="rId129" Type="http://schemas.openxmlformats.org/officeDocument/2006/relationships/oleObject" Target="embeddings/oleObject28.bin"/><Relationship Id="rId54" Type="http://schemas.openxmlformats.org/officeDocument/2006/relationships/image" Target="media/image42.png"/><Relationship Id="rId75" Type="http://schemas.openxmlformats.org/officeDocument/2006/relationships/image" Target="media/image60.wmf"/><Relationship Id="rId96" Type="http://schemas.openxmlformats.org/officeDocument/2006/relationships/image" Target="media/image71.wmf"/><Relationship Id="rId140" Type="http://schemas.openxmlformats.org/officeDocument/2006/relationships/image" Target="media/image95.wmf"/><Relationship Id="rId161" Type="http://schemas.openxmlformats.org/officeDocument/2006/relationships/oleObject" Target="embeddings/oleObject44.bin"/><Relationship Id="rId182" Type="http://schemas.openxmlformats.org/officeDocument/2006/relationships/image" Target="media/image117.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4.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oleObject" Target="embeddings/oleObject9.bin"/><Relationship Id="rId130" Type="http://schemas.openxmlformats.org/officeDocument/2006/relationships/image" Target="media/image90.wmf"/><Relationship Id="rId151" Type="http://schemas.openxmlformats.org/officeDocument/2006/relationships/oleObject" Target="embeddings/oleObject39.bin"/><Relationship Id="rId172" Type="http://schemas.openxmlformats.org/officeDocument/2006/relationships/image" Target="media/image111.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8.w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4.bin"/><Relationship Id="rId97" Type="http://schemas.openxmlformats.org/officeDocument/2006/relationships/oleObject" Target="embeddings/oleObject14.bin"/><Relationship Id="rId104" Type="http://schemas.openxmlformats.org/officeDocument/2006/relationships/image" Target="media/image75.png"/><Relationship Id="rId120" Type="http://schemas.openxmlformats.org/officeDocument/2006/relationships/image" Target="media/image84.png"/><Relationship Id="rId125" Type="http://schemas.openxmlformats.org/officeDocument/2006/relationships/oleObject" Target="embeddings/oleObject26.bin"/><Relationship Id="rId141" Type="http://schemas.openxmlformats.org/officeDocument/2006/relationships/oleObject" Target="embeddings/oleObject34.bin"/><Relationship Id="rId146" Type="http://schemas.openxmlformats.org/officeDocument/2006/relationships/image" Target="media/image98.wmf"/><Relationship Id="rId167" Type="http://schemas.openxmlformats.org/officeDocument/2006/relationships/oleObject" Target="embeddings/oleObject47.bin"/><Relationship Id="rId18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69.wmf"/><Relationship Id="rId162" Type="http://schemas.openxmlformats.org/officeDocument/2006/relationships/image" Target="media/image106.wmf"/><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6.wmf"/><Relationship Id="rId110" Type="http://schemas.openxmlformats.org/officeDocument/2006/relationships/oleObject" Target="embeddings/oleObject20.bin"/><Relationship Id="rId115" Type="http://schemas.openxmlformats.org/officeDocument/2006/relationships/image" Target="media/image81.png"/><Relationship Id="rId131" Type="http://schemas.openxmlformats.org/officeDocument/2006/relationships/oleObject" Target="embeddings/oleObject29.bin"/><Relationship Id="rId136" Type="http://schemas.openxmlformats.org/officeDocument/2006/relationships/image" Target="media/image93.wmf"/><Relationship Id="rId157" Type="http://schemas.openxmlformats.org/officeDocument/2006/relationships/oleObject" Target="embeddings/oleObject42.bin"/><Relationship Id="rId178" Type="http://schemas.openxmlformats.org/officeDocument/2006/relationships/oleObject" Target="embeddings/oleObject52.bin"/><Relationship Id="rId61" Type="http://schemas.openxmlformats.org/officeDocument/2006/relationships/image" Target="media/image49.png"/><Relationship Id="rId82" Type="http://schemas.openxmlformats.org/officeDocument/2006/relationships/oleObject" Target="embeddings/oleObject7.bin"/><Relationship Id="rId152" Type="http://schemas.openxmlformats.org/officeDocument/2006/relationships/image" Target="media/image101.wmf"/><Relationship Id="rId173" Type="http://schemas.openxmlformats.org/officeDocument/2006/relationships/image" Target="media/image112.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1.wmf"/><Relationship Id="rId100" Type="http://schemas.openxmlformats.org/officeDocument/2006/relationships/image" Target="media/image73.wmf"/><Relationship Id="rId105" Type="http://schemas.openxmlformats.org/officeDocument/2006/relationships/image" Target="media/image76.wmf"/><Relationship Id="rId126" Type="http://schemas.openxmlformats.org/officeDocument/2006/relationships/image" Target="media/image88.wmf"/><Relationship Id="rId147" Type="http://schemas.openxmlformats.org/officeDocument/2006/relationships/oleObject" Target="embeddings/oleObject37.bin"/><Relationship Id="rId168" Type="http://schemas.openxmlformats.org/officeDocument/2006/relationships/image" Target="media/image109.wmf"/><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oleObject" Target="embeddings/oleObject12.bin"/><Relationship Id="rId98" Type="http://schemas.openxmlformats.org/officeDocument/2006/relationships/image" Target="media/image72.wmf"/><Relationship Id="rId121" Type="http://schemas.openxmlformats.org/officeDocument/2006/relationships/image" Target="media/image85.wmf"/><Relationship Id="rId142" Type="http://schemas.openxmlformats.org/officeDocument/2006/relationships/image" Target="media/image96.wmf"/><Relationship Id="rId163" Type="http://schemas.openxmlformats.org/officeDocument/2006/relationships/oleObject" Target="embeddings/oleObject45.bin"/><Relationship Id="rId184" Type="http://schemas.openxmlformats.org/officeDocument/2006/relationships/image" Target="media/image119.wmf"/><Relationship Id="rId189"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2.wmf"/><Relationship Id="rId137" Type="http://schemas.openxmlformats.org/officeDocument/2006/relationships/oleObject" Target="embeddings/oleObject32.bin"/><Relationship Id="rId158" Type="http://schemas.openxmlformats.org/officeDocument/2006/relationships/image" Target="media/image104.wmf"/><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4.wmf"/><Relationship Id="rId88" Type="http://schemas.openxmlformats.org/officeDocument/2006/relationships/oleObject" Target="embeddings/oleObject10.bin"/><Relationship Id="rId111" Type="http://schemas.openxmlformats.org/officeDocument/2006/relationships/image" Target="media/image79.wmf"/><Relationship Id="rId132" Type="http://schemas.openxmlformats.org/officeDocument/2006/relationships/image" Target="media/image91.wmf"/><Relationship Id="rId153" Type="http://schemas.openxmlformats.org/officeDocument/2006/relationships/oleObject" Target="embeddings/oleObject40.bin"/><Relationship Id="rId174" Type="http://schemas.openxmlformats.org/officeDocument/2006/relationships/image" Target="media/image113.wmf"/><Relationship Id="rId179" Type="http://schemas.openxmlformats.org/officeDocument/2006/relationships/oleObject" Target="embeddings/oleObject53.bin"/><Relationship Id="rId190" Type="http://schemas.openxmlformats.org/officeDocument/2006/relationships/fontTable" Target="fontTable.xml"/><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8.bin"/><Relationship Id="rId127" Type="http://schemas.openxmlformats.org/officeDocument/2006/relationships/oleObject" Target="embeddings/oleObject27.bin"/><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wmf"/><Relationship Id="rId78" Type="http://schemas.openxmlformats.org/officeDocument/2006/relationships/oleObject" Target="embeddings/oleObject5.bin"/><Relationship Id="rId94" Type="http://schemas.openxmlformats.org/officeDocument/2006/relationships/image" Target="media/image70.wmf"/><Relationship Id="rId99" Type="http://schemas.openxmlformats.org/officeDocument/2006/relationships/oleObject" Target="embeddings/oleObject15.bin"/><Relationship Id="rId101" Type="http://schemas.openxmlformats.org/officeDocument/2006/relationships/oleObject" Target="embeddings/oleObject16.bin"/><Relationship Id="rId122" Type="http://schemas.openxmlformats.org/officeDocument/2006/relationships/oleObject" Target="embeddings/oleObject25.bin"/><Relationship Id="rId143" Type="http://schemas.openxmlformats.org/officeDocument/2006/relationships/oleObject" Target="embeddings/oleObject35.bin"/><Relationship Id="rId148" Type="http://schemas.openxmlformats.org/officeDocument/2006/relationships/image" Target="media/image99.wmf"/><Relationship Id="rId164" Type="http://schemas.openxmlformats.org/officeDocument/2006/relationships/image" Target="media/image107.wmf"/><Relationship Id="rId169" Type="http://schemas.openxmlformats.org/officeDocument/2006/relationships/oleObject" Target="embeddings/oleObject48.bin"/><Relationship Id="rId185"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5.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wmf"/><Relationship Id="rId89" Type="http://schemas.openxmlformats.org/officeDocument/2006/relationships/image" Target="media/image67.wmf"/><Relationship Id="rId112" Type="http://schemas.openxmlformats.org/officeDocument/2006/relationships/oleObject" Target="embeddings/oleObject21.bin"/><Relationship Id="rId133" Type="http://schemas.openxmlformats.org/officeDocument/2006/relationships/oleObject" Target="embeddings/oleObject30.bin"/><Relationship Id="rId154" Type="http://schemas.openxmlformats.org/officeDocument/2006/relationships/image" Target="media/image102.wmf"/><Relationship Id="rId175" Type="http://schemas.openxmlformats.org/officeDocument/2006/relationships/oleObject" Target="embeddings/oleObject50.bin"/><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2.wmf"/><Relationship Id="rId102" Type="http://schemas.openxmlformats.org/officeDocument/2006/relationships/image" Target="media/image74.wmf"/><Relationship Id="rId123" Type="http://schemas.openxmlformats.org/officeDocument/2006/relationships/image" Target="media/image86.png"/><Relationship Id="rId144" Type="http://schemas.openxmlformats.org/officeDocument/2006/relationships/image" Target="media/image97.wmf"/><Relationship Id="rId90" Type="http://schemas.openxmlformats.org/officeDocument/2006/relationships/oleObject" Target="embeddings/oleObject11.bin"/><Relationship Id="rId165" Type="http://schemas.openxmlformats.org/officeDocument/2006/relationships/oleObject" Target="embeddings/oleObject46.bin"/><Relationship Id="rId186" Type="http://schemas.openxmlformats.org/officeDocument/2006/relationships/image" Target="media/image12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oleObject" Target="embeddings/oleObject1.bin"/><Relationship Id="rId113" Type="http://schemas.openxmlformats.org/officeDocument/2006/relationships/image" Target="media/image80.wmf"/><Relationship Id="rId134" Type="http://schemas.openxmlformats.org/officeDocument/2006/relationships/image" Target="media/image92.wmf"/><Relationship Id="rId80" Type="http://schemas.openxmlformats.org/officeDocument/2006/relationships/oleObject" Target="embeddings/oleObject6.bin"/><Relationship Id="rId155" Type="http://schemas.openxmlformats.org/officeDocument/2006/relationships/oleObject" Target="embeddings/oleObject41.bin"/><Relationship Id="rId176" Type="http://schemas.openxmlformats.org/officeDocument/2006/relationships/image" Target="media/image114.wmf"/><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oleObject" Target="embeddings/oleObject17.bin"/><Relationship Id="rId124" Type="http://schemas.openxmlformats.org/officeDocument/2006/relationships/image" Target="media/image87.wmf"/><Relationship Id="rId70" Type="http://schemas.openxmlformats.org/officeDocument/2006/relationships/image" Target="media/image57.wmf"/><Relationship Id="rId91" Type="http://schemas.openxmlformats.org/officeDocument/2006/relationships/image" Target="media/image68.png"/><Relationship Id="rId145" Type="http://schemas.openxmlformats.org/officeDocument/2006/relationships/oleObject" Target="embeddings/oleObject36.bin"/><Relationship Id="rId166" Type="http://schemas.openxmlformats.org/officeDocument/2006/relationships/image" Target="media/image108.wmf"/><Relationship Id="rId187" Type="http://schemas.openxmlformats.org/officeDocument/2006/relationships/header" Target="header4.xm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22.bin"/><Relationship Id="rId60" Type="http://schemas.openxmlformats.org/officeDocument/2006/relationships/image" Target="media/image48.png"/><Relationship Id="rId81" Type="http://schemas.openxmlformats.org/officeDocument/2006/relationships/image" Target="media/image63.wmf"/><Relationship Id="rId135" Type="http://schemas.openxmlformats.org/officeDocument/2006/relationships/oleObject" Target="embeddings/oleObject31.bin"/><Relationship Id="rId156" Type="http://schemas.openxmlformats.org/officeDocument/2006/relationships/image" Target="media/image103.wmf"/><Relationship Id="rId177" Type="http://schemas.openxmlformats.org/officeDocument/2006/relationships/oleObject" Target="embeddings/oleObject51.bin"/></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Mül16</b:Tag>
    <b:SourceType>BookSection</b:SourceType>
    <b:Guid>{71838304-073E-412B-A42C-FB1408A41C45}</b:Guid>
    <b:Author>
      <b:Author>
        <b:NameList>
          <b:Person>
            <b:Last>Müller</b:Last>
            <b:First>Andreas</b:First>
            <b:Middle>C</b:Middle>
          </b:Person>
        </b:NameList>
      </b:Author>
    </b:Author>
    <b:Title>Introduction to Machine Learning with Python: A Guide for Data Scientists</b:Title>
    <b:Year>2016</b:Year>
    <b:Publisher>O'Reilly Media</b:Publisher>
    <b:RefOrder>1</b:RefOrder>
  </b:Source>
</b:Sources>
</file>

<file path=customXml/itemProps1.xml><?xml version="1.0" encoding="utf-8"?>
<ds:datastoreItem xmlns:ds="http://schemas.openxmlformats.org/officeDocument/2006/customXml" ds:itemID="{CE93EE9E-72FD-4D93-A661-DB82267F2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596</TotalTime>
  <Pages>1</Pages>
  <Words>13653</Words>
  <Characters>77828</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91299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188</cp:revision>
  <cp:lastPrinted>1899-12-31T17:00:00Z</cp:lastPrinted>
  <dcterms:created xsi:type="dcterms:W3CDTF">2022-01-01T17:19:00Z</dcterms:created>
  <dcterms:modified xsi:type="dcterms:W3CDTF">2022-01-05T04:52:00Z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false</vt:bool>
  </property>
</Properties>
</file>